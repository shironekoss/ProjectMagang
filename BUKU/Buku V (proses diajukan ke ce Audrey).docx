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C504" w14:textId="77777777" w:rsidR="00E676EA" w:rsidRPr="00206F62" w:rsidRDefault="00E676EA" w:rsidP="00E676EA">
      <w:pPr>
        <w:pStyle w:val="STTSJudulBab"/>
        <w:rPr>
          <w:rFonts w:eastAsiaTheme="minorHAnsi"/>
          <w:szCs w:val="24"/>
        </w:rPr>
      </w:pPr>
      <w:r w:rsidRPr="00206F62">
        <w:t>BAB V</w:t>
      </w:r>
      <w:bookmarkStart w:id="0" w:name="_Toc123231059"/>
      <w:r>
        <w:rPr>
          <w:rFonts w:eastAsiaTheme="minorHAnsi"/>
          <w:szCs w:val="24"/>
        </w:rPr>
        <w:br/>
      </w:r>
      <w:r>
        <w:rPr>
          <w:szCs w:val="32"/>
        </w:rPr>
        <w:t>IMPLEMENTASI</w:t>
      </w:r>
      <w:bookmarkEnd w:id="0"/>
    </w:p>
    <w:p w14:paraId="4DA3318C" w14:textId="77777777" w:rsidR="00E676EA" w:rsidRDefault="00E676EA" w:rsidP="00E676EA">
      <w:pPr>
        <w:rPr>
          <w:b/>
          <w:bCs/>
          <w:sz w:val="32"/>
          <w:szCs w:val="32"/>
        </w:rPr>
      </w:pPr>
    </w:p>
    <w:p w14:paraId="08B0B4E2" w14:textId="77777777" w:rsidR="00E676EA" w:rsidRDefault="00E676EA" w:rsidP="00E676EA">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7E180097" w14:textId="77777777" w:rsidR="00E676EA" w:rsidRDefault="00E676EA" w:rsidP="00E676EA">
      <w:pPr>
        <w:rPr>
          <w:szCs w:val="24"/>
        </w:rPr>
      </w:pPr>
    </w:p>
    <w:p w14:paraId="79DB8D6C" w14:textId="77777777" w:rsidR="00E676EA" w:rsidRDefault="00E676EA">
      <w:pPr>
        <w:pStyle w:val="STTSJudulSubBab"/>
        <w:widowControl w:val="0"/>
        <w:numPr>
          <w:ilvl w:val="0"/>
          <w:numId w:val="12"/>
        </w:numPr>
        <w:ind w:hanging="720"/>
        <w:jc w:val="left"/>
        <w:rPr>
          <w:sz w:val="24"/>
          <w:szCs w:val="24"/>
        </w:rPr>
      </w:pPr>
      <w:bookmarkStart w:id="1" w:name="_Toc124444549"/>
      <w:r>
        <w:t>General</w:t>
      </w:r>
      <w:bookmarkEnd w:id="1"/>
    </w:p>
    <w:p w14:paraId="76CD7014" w14:textId="77777777" w:rsidR="00E676EA" w:rsidRDefault="00E676EA" w:rsidP="00E676EA">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4251953E" w14:textId="77777777" w:rsidR="00E676EA" w:rsidRDefault="00E676EA" w:rsidP="00E676EA"/>
    <w:p w14:paraId="4ED74D9B" w14:textId="77777777" w:rsidR="00E676EA" w:rsidRPr="004421FF" w:rsidRDefault="00E676EA" w:rsidP="00E676EA">
      <w:pPr>
        <w:widowControl w:val="0"/>
        <w:ind w:firstLine="0"/>
        <w:rPr>
          <w:b/>
          <w:vanish/>
          <w:sz w:val="28"/>
        </w:rPr>
      </w:pPr>
    </w:p>
    <w:p w14:paraId="34C9043B" w14:textId="77777777" w:rsidR="00E676EA" w:rsidRPr="008D16EB" w:rsidRDefault="00E676EA">
      <w:pPr>
        <w:pStyle w:val="STTSJudulSubBab"/>
        <w:widowControl w:val="0"/>
        <w:numPr>
          <w:ilvl w:val="2"/>
          <w:numId w:val="13"/>
        </w:numPr>
        <w:rPr>
          <w:szCs w:val="24"/>
        </w:rPr>
      </w:pPr>
      <w:bookmarkStart w:id="2" w:name="_Toc124444550"/>
      <w:r>
        <w:t>Koneksi Database</w:t>
      </w:r>
      <w:bookmarkEnd w:id="2"/>
    </w:p>
    <w:p w14:paraId="1EB42BDE" w14:textId="77777777" w:rsidR="00E676EA" w:rsidRDefault="00E676EA" w:rsidP="00E676EA">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r w:rsidRPr="003D33D0">
        <w:rPr>
          <w:i/>
          <w:iCs/>
        </w:rPr>
        <w:t>insert</w:t>
      </w:r>
      <w:r>
        <w:t>,</w:t>
      </w:r>
      <w:r>
        <w:rPr>
          <w:i/>
          <w:iCs/>
        </w:rPr>
        <w:t>update</w:t>
      </w:r>
      <w:r>
        <w:t xml:space="preserve">,dan delete data ke database. Bisa dikatakan koneksi database ini adalah sebuah helper yang membantu programmer dalam memudahkan hal – hal yang berhubungan dengan database. </w:t>
      </w:r>
    </w:p>
    <w:p w14:paraId="0103B4BA" w14:textId="77777777" w:rsidR="00E676EA" w:rsidRDefault="00E676EA" w:rsidP="00E676EA"/>
    <w:p w14:paraId="0638E538" w14:textId="77777777" w:rsidR="00E676EA" w:rsidRPr="00E40D86" w:rsidRDefault="00E676EA" w:rsidP="00E676EA">
      <w:pPr>
        <w:pStyle w:val="STTSAlgoritma"/>
      </w:pPr>
      <w:bookmarkStart w:id="3" w:name="_Toc124442792"/>
      <w:r w:rsidRPr="00E40D86">
        <w:t xml:space="preserve">Segmen Program </w:t>
      </w:r>
      <w:r>
        <w:t>5.1</w:t>
      </w:r>
      <w:r w:rsidRPr="00E40D86">
        <w:t xml:space="preserve"> </w:t>
      </w:r>
      <w:r>
        <w:t>Koneksi</w:t>
      </w:r>
      <w:bookmarkEnd w:id="3"/>
    </w:p>
    <w:p w14:paraId="4FBE37D0" w14:textId="77777777" w:rsidR="00E676EA" w:rsidRPr="00C648B7" w:rsidRDefault="00E676EA" w:rsidP="00E676EA">
      <w:pPr>
        <w:pStyle w:val="STTSAlgoritmaContent"/>
        <w:widowControl w:val="0"/>
        <w:ind w:left="567" w:hanging="567"/>
      </w:pPr>
      <w:r w:rsidRPr="00C648B7">
        <w:t>'connections' =&gt; [</w:t>
      </w:r>
    </w:p>
    <w:p w14:paraId="4F6FFAD0" w14:textId="77777777" w:rsidR="00E676EA" w:rsidRPr="00C648B7" w:rsidRDefault="00E676EA" w:rsidP="00E676EA">
      <w:pPr>
        <w:pStyle w:val="STTSAlgoritmaContent"/>
        <w:widowControl w:val="0"/>
        <w:ind w:left="1134" w:hanging="1134"/>
      </w:pPr>
      <w:r w:rsidRPr="00C648B7">
        <w:t> 'mongodb' =&gt; [</w:t>
      </w:r>
    </w:p>
    <w:p w14:paraId="15F5ECC2" w14:textId="77777777" w:rsidR="00E676EA" w:rsidRPr="00C648B7" w:rsidRDefault="00E676EA" w:rsidP="00E676EA">
      <w:pPr>
        <w:pStyle w:val="STTSAlgoritmaContent"/>
        <w:widowControl w:val="0"/>
        <w:ind w:left="1701" w:hanging="1701"/>
      </w:pPr>
      <w:r w:rsidRPr="00C648B7">
        <w:t>'driver' =&gt; 'mongodb',</w:t>
      </w:r>
    </w:p>
    <w:p w14:paraId="1688973C" w14:textId="77777777" w:rsidR="00E676EA" w:rsidRPr="00C648B7" w:rsidRDefault="00E676EA" w:rsidP="00E676EA">
      <w:pPr>
        <w:pStyle w:val="STTSAlgoritmaContent"/>
        <w:widowControl w:val="0"/>
        <w:ind w:left="1701" w:hanging="1701"/>
      </w:pPr>
      <w:r w:rsidRPr="00C648B7">
        <w:t>'host' =&gt; env('DB_HOST', '127.0.0.1'),</w:t>
      </w:r>
    </w:p>
    <w:p w14:paraId="111E9A96" w14:textId="77777777" w:rsidR="00E676EA" w:rsidRPr="00C648B7" w:rsidRDefault="00E676EA" w:rsidP="00E676EA">
      <w:pPr>
        <w:pStyle w:val="STTSAlgoritmaContent"/>
        <w:widowControl w:val="0"/>
        <w:ind w:left="1701" w:hanging="1701"/>
      </w:pPr>
      <w:r w:rsidRPr="00C648B7">
        <w:t>'port' =&gt; env('DB_PORT', 27017),</w:t>
      </w:r>
    </w:p>
    <w:p w14:paraId="5E1D3266" w14:textId="77777777" w:rsidR="00E676EA" w:rsidRPr="00C648B7" w:rsidRDefault="00E676EA" w:rsidP="00E676EA">
      <w:pPr>
        <w:pStyle w:val="STTSAlgoritmaContent"/>
        <w:widowControl w:val="0"/>
        <w:ind w:left="1701" w:hanging="1701"/>
      </w:pPr>
      <w:r w:rsidRPr="00C648B7">
        <w:lastRenderedPageBreak/>
        <w:t>'database' =&gt; env('DB_DATABASE', 'homestead'),</w:t>
      </w:r>
    </w:p>
    <w:p w14:paraId="21235EF4" w14:textId="77777777" w:rsidR="00E676EA" w:rsidRPr="00C648B7" w:rsidRDefault="00E676EA" w:rsidP="00E676EA">
      <w:pPr>
        <w:pStyle w:val="STTSAlgoritmaContent"/>
        <w:widowControl w:val="0"/>
        <w:ind w:left="1701" w:hanging="1701"/>
      </w:pPr>
      <w:r w:rsidRPr="00C648B7">
        <w:t>'username' =&gt; env('DB_USERNAME', 'homestead'),</w:t>
      </w:r>
    </w:p>
    <w:p w14:paraId="64FE7FB2" w14:textId="77777777" w:rsidR="00E676EA" w:rsidRDefault="00E676EA" w:rsidP="00E676EA">
      <w:pPr>
        <w:pStyle w:val="AlgoritmaLanjutan"/>
      </w:pPr>
      <w:r w:rsidRPr="00E40D86">
        <w:t xml:space="preserve">Segmen Program </w:t>
      </w:r>
      <w:r>
        <w:t>5.1</w:t>
      </w:r>
      <w:r w:rsidRPr="00E40D86">
        <w:t xml:space="preserve"> </w:t>
      </w:r>
      <w:r>
        <w:t>(Lanjutan)</w:t>
      </w:r>
    </w:p>
    <w:p w14:paraId="1275AD54" w14:textId="77777777" w:rsidR="00E676EA" w:rsidRPr="00C648B7" w:rsidRDefault="00E676EA" w:rsidP="00E676EA">
      <w:pPr>
        <w:pStyle w:val="STTSAlgoritmaContent"/>
        <w:widowControl w:val="0"/>
        <w:ind w:left="1701" w:hanging="1701"/>
      </w:pPr>
      <w:r w:rsidRPr="00C648B7">
        <w:t>'password' =&gt; env('DB_PASSWORD', 'secret'),</w:t>
      </w:r>
    </w:p>
    <w:p w14:paraId="478724F0" w14:textId="77777777" w:rsidR="00E676EA" w:rsidRPr="00C648B7" w:rsidRDefault="00E676EA" w:rsidP="00E676EA">
      <w:pPr>
        <w:pStyle w:val="STTSAlgoritmaContent"/>
        <w:widowControl w:val="0"/>
        <w:ind w:left="1701" w:hanging="1701"/>
      </w:pPr>
      <w:r w:rsidRPr="00C648B7">
        <w:t>'options' =&gt; [</w:t>
      </w:r>
    </w:p>
    <w:p w14:paraId="26A0F896" w14:textId="77777777" w:rsidR="00E676EA" w:rsidRPr="00C648B7" w:rsidRDefault="00E676EA" w:rsidP="00E676EA">
      <w:pPr>
        <w:pStyle w:val="STTSAlgoritmaContent"/>
        <w:widowControl w:val="0"/>
        <w:ind w:left="1701" w:hanging="1701"/>
      </w:pPr>
      <w:r w:rsidRPr="00C648B7">
        <w:t>'database'=&gt;env('DB_AUTHENTICATION_DATABASE'</w:t>
      </w:r>
      <w:r>
        <w:t xml:space="preserve"> </w:t>
      </w:r>
      <w:r w:rsidRPr="00C648B7">
        <w:t xml:space="preserve">,'admin'), </w:t>
      </w:r>
    </w:p>
    <w:p w14:paraId="086D4D77" w14:textId="77777777" w:rsidR="00E676EA" w:rsidRPr="00C648B7" w:rsidRDefault="00E676EA" w:rsidP="00E676EA">
      <w:pPr>
        <w:pStyle w:val="STTSAlgoritmaContent"/>
        <w:widowControl w:val="0"/>
        <w:ind w:left="1701" w:hanging="1701"/>
      </w:pPr>
      <w:r w:rsidRPr="00C648B7">
        <w:t>],</w:t>
      </w:r>
    </w:p>
    <w:p w14:paraId="64417FD5" w14:textId="77777777" w:rsidR="00E676EA" w:rsidRPr="00C648B7" w:rsidRDefault="00E676EA" w:rsidP="00E676EA">
      <w:pPr>
        <w:pStyle w:val="STTSAlgoritmaContent"/>
        <w:widowControl w:val="0"/>
        <w:ind w:left="1276" w:hanging="1276"/>
      </w:pPr>
      <w:r w:rsidRPr="00C648B7">
        <w:t>],</w:t>
      </w:r>
    </w:p>
    <w:p w14:paraId="3FD1F1A9" w14:textId="77777777" w:rsidR="00E676EA" w:rsidRDefault="00E676EA" w:rsidP="00E676EA">
      <w:pPr>
        <w:pStyle w:val="STTSAlgoritmaContent"/>
        <w:widowControl w:val="0"/>
        <w:ind w:left="567" w:hanging="567"/>
      </w:pPr>
      <w:r w:rsidRPr="00C648B7">
        <w:t>],</w:t>
      </w:r>
    </w:p>
    <w:p w14:paraId="7430ADB8" w14:textId="77777777" w:rsidR="00E676EA" w:rsidRDefault="00E676EA" w:rsidP="00E676EA"/>
    <w:p w14:paraId="0A855712" w14:textId="77777777" w:rsidR="00E676EA" w:rsidRPr="00C648B7" w:rsidRDefault="00E676EA" w:rsidP="00E676EA">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Line 5 untuk memberikan port yang digunakan. Line 6 adalah nama database yang digunakan. Line 7 hingga 8 adalah untuk memberikan username dan password saat mau mengakses database. Line 10 adalah untuk autentikasi databasenya.</w:t>
      </w:r>
    </w:p>
    <w:p w14:paraId="3869FE51" w14:textId="77777777" w:rsidR="00E676EA" w:rsidRDefault="00E676EA" w:rsidP="00E676EA">
      <w:pPr>
        <w:ind w:firstLine="624"/>
        <w:rPr>
          <w:szCs w:val="24"/>
          <w:lang w:val="en-ID"/>
        </w:rPr>
      </w:pPr>
    </w:p>
    <w:p w14:paraId="554E4CC8" w14:textId="77777777" w:rsidR="00E676EA" w:rsidRPr="008D16EB" w:rsidRDefault="00E676EA">
      <w:pPr>
        <w:pStyle w:val="STTSJudulSubBab"/>
        <w:widowControl w:val="0"/>
        <w:numPr>
          <w:ilvl w:val="2"/>
          <w:numId w:val="13"/>
        </w:numPr>
        <w:rPr>
          <w:szCs w:val="24"/>
        </w:rPr>
      </w:pPr>
      <w:bookmarkStart w:id="4" w:name="_Toc124444551"/>
      <w:r>
        <w:t>Authentikasi dan persist data login</w:t>
      </w:r>
      <w:bookmarkEnd w:id="4"/>
    </w:p>
    <w:p w14:paraId="37E468F4" w14:textId="77777777" w:rsidR="00E676EA" w:rsidRPr="00960978" w:rsidRDefault="00E676EA" w:rsidP="00E676EA">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509B1961" w14:textId="77777777" w:rsidR="00E676EA" w:rsidRDefault="00E676EA" w:rsidP="00E676EA">
      <w:pPr>
        <w:ind w:firstLine="624"/>
        <w:rPr>
          <w:szCs w:val="24"/>
          <w:lang w:val="en-ID"/>
        </w:rPr>
      </w:pPr>
    </w:p>
    <w:p w14:paraId="692975AD" w14:textId="77777777" w:rsidR="00E676EA" w:rsidRPr="00E40D86" w:rsidRDefault="00E676EA" w:rsidP="00E676EA">
      <w:pPr>
        <w:pStyle w:val="STTSAlgoritma"/>
      </w:pPr>
      <w:bookmarkStart w:id="5" w:name="_Toc124442793"/>
      <w:r w:rsidRPr="00E40D86">
        <w:t xml:space="preserve">Segmen Program </w:t>
      </w:r>
      <w:r>
        <w:t>5.2</w:t>
      </w:r>
      <w:r w:rsidRPr="00E40D86">
        <w:t xml:space="preserve"> </w:t>
      </w:r>
      <w:r>
        <w:t>Auth Store Pinia</w:t>
      </w:r>
      <w:bookmarkEnd w:id="5"/>
    </w:p>
    <w:p w14:paraId="76946D13" w14:textId="77777777" w:rsidR="00E676EA" w:rsidRPr="00960978" w:rsidRDefault="00E676EA">
      <w:pPr>
        <w:pStyle w:val="STTSAlgoritmaContent"/>
        <w:widowControl w:val="0"/>
        <w:numPr>
          <w:ilvl w:val="0"/>
          <w:numId w:val="4"/>
        </w:numPr>
        <w:ind w:left="567" w:hanging="567"/>
      </w:pPr>
      <w:r w:rsidRPr="00960978">
        <w:t>export const useAuth = defineStore("auth", {</w:t>
      </w:r>
    </w:p>
    <w:p w14:paraId="37295C14" w14:textId="77777777" w:rsidR="00E676EA" w:rsidRPr="00960978" w:rsidRDefault="00E676EA" w:rsidP="00E676EA">
      <w:pPr>
        <w:pStyle w:val="STTSAlgoritmaContent"/>
        <w:widowControl w:val="0"/>
        <w:ind w:left="567" w:hanging="567"/>
      </w:pPr>
      <w:r w:rsidRPr="00960978">
        <w:t>state: () =&gt; ({</w:t>
      </w:r>
    </w:p>
    <w:p w14:paraId="48BE2D94" w14:textId="77777777" w:rsidR="00E676EA" w:rsidRPr="00960978" w:rsidRDefault="00E676EA" w:rsidP="00E676EA">
      <w:pPr>
        <w:pStyle w:val="STTSAlgoritmaContent"/>
        <w:widowControl w:val="0"/>
        <w:ind w:left="1134" w:hanging="1134"/>
      </w:pPr>
      <w:r w:rsidRPr="00960978">
        <w:t>authuser: null,</w:t>
      </w:r>
    </w:p>
    <w:p w14:paraId="42E75717" w14:textId="77777777" w:rsidR="00E676EA" w:rsidRPr="00960978" w:rsidRDefault="00E676EA" w:rsidP="00E676EA">
      <w:pPr>
        <w:pStyle w:val="STTSAlgoritmaContent"/>
        <w:widowControl w:val="0"/>
        <w:ind w:left="1134" w:hanging="1134"/>
      </w:pPr>
      <w:r w:rsidRPr="00960978">
        <w:t>authErrors: []</w:t>
      </w:r>
    </w:p>
    <w:p w14:paraId="4004DC68" w14:textId="77777777" w:rsidR="00E676EA" w:rsidRPr="00960978" w:rsidRDefault="00E676EA" w:rsidP="00E676EA">
      <w:pPr>
        <w:pStyle w:val="STTSAlgoritmaContent"/>
        <w:widowControl w:val="0"/>
        <w:ind w:left="567" w:hanging="567"/>
      </w:pPr>
      <w:r w:rsidRPr="00960978">
        <w:t>}),</w:t>
      </w:r>
    </w:p>
    <w:p w14:paraId="15884D76" w14:textId="77777777" w:rsidR="00E676EA" w:rsidRPr="00960978" w:rsidRDefault="00E676EA" w:rsidP="00E676EA">
      <w:pPr>
        <w:pStyle w:val="STTSAlgoritmaContent"/>
        <w:widowControl w:val="0"/>
        <w:ind w:left="567" w:hanging="567"/>
      </w:pPr>
      <w:r w:rsidRPr="00960978">
        <w:t>getters: {</w:t>
      </w:r>
    </w:p>
    <w:p w14:paraId="29106CE1" w14:textId="77777777" w:rsidR="00E676EA" w:rsidRPr="00960978" w:rsidRDefault="00E676EA" w:rsidP="00E676EA">
      <w:pPr>
        <w:pStyle w:val="STTSAlgoritmaContent"/>
        <w:widowControl w:val="0"/>
        <w:ind w:left="1134" w:hanging="1134"/>
      </w:pPr>
      <w:r w:rsidRPr="00960978">
        <w:t>user: (state) =&gt; state.authuser,</w:t>
      </w:r>
    </w:p>
    <w:p w14:paraId="762DB260" w14:textId="77777777" w:rsidR="00E676EA" w:rsidRPr="00960978" w:rsidRDefault="00E676EA" w:rsidP="00E676EA">
      <w:pPr>
        <w:pStyle w:val="STTSAlgoritmaContent"/>
        <w:widowControl w:val="0"/>
        <w:ind w:left="1134" w:hanging="1134"/>
      </w:pPr>
      <w:r w:rsidRPr="00960978">
        <w:t>errors: (state) =&gt; state.authErrors</w:t>
      </w:r>
    </w:p>
    <w:p w14:paraId="52210762" w14:textId="77777777" w:rsidR="00E676EA" w:rsidRPr="00960978" w:rsidRDefault="00E676EA" w:rsidP="00E676EA">
      <w:pPr>
        <w:pStyle w:val="STTSAlgoritmaContent"/>
        <w:widowControl w:val="0"/>
        <w:ind w:left="567" w:hanging="567"/>
      </w:pPr>
      <w:r w:rsidRPr="00960978">
        <w:lastRenderedPageBreak/>
        <w:t>},</w:t>
      </w:r>
    </w:p>
    <w:p w14:paraId="582513D7" w14:textId="77777777" w:rsidR="00E676EA" w:rsidRPr="00960978" w:rsidRDefault="00E676EA" w:rsidP="00E676EA">
      <w:pPr>
        <w:pStyle w:val="STTSAlgoritmaContent"/>
        <w:widowControl w:val="0"/>
        <w:ind w:left="567" w:hanging="567"/>
      </w:pPr>
      <w:r w:rsidRPr="00960978">
        <w:t>actions: {</w:t>
      </w:r>
    </w:p>
    <w:p w14:paraId="217705C2" w14:textId="77777777" w:rsidR="00E676EA" w:rsidRDefault="00E676EA" w:rsidP="00E676EA">
      <w:pPr>
        <w:pStyle w:val="AlgoritmaLanjutan"/>
      </w:pPr>
      <w:r w:rsidRPr="00E40D86">
        <w:t xml:space="preserve">Segmen Program </w:t>
      </w:r>
      <w:r>
        <w:t>5.2</w:t>
      </w:r>
      <w:r w:rsidRPr="00E40D86">
        <w:t xml:space="preserve"> </w:t>
      </w:r>
      <w:r>
        <w:t>(Lanjutan)</w:t>
      </w:r>
    </w:p>
    <w:p w14:paraId="6E24B778" w14:textId="77777777" w:rsidR="00E676EA" w:rsidRPr="00960978" w:rsidRDefault="00E676EA" w:rsidP="00E676EA">
      <w:pPr>
        <w:pStyle w:val="STTSAlgoritmaContent"/>
        <w:widowControl w:val="0"/>
        <w:ind w:left="567" w:hanging="567"/>
      </w:pPr>
      <w:r w:rsidRPr="00960978">
        <w:t>async getUser() {</w:t>
      </w:r>
    </w:p>
    <w:p w14:paraId="119F6830" w14:textId="77777777" w:rsidR="00E676EA" w:rsidRPr="00960978" w:rsidRDefault="00E676EA" w:rsidP="00E676EA">
      <w:pPr>
        <w:pStyle w:val="STTSAlgoritmaContent"/>
        <w:widowControl w:val="0"/>
        <w:ind w:left="1134" w:hanging="1134"/>
      </w:pPr>
      <w:r w:rsidRPr="00960978">
        <w:t>this.authuser = this.authuser</w:t>
      </w:r>
    </w:p>
    <w:p w14:paraId="2B6CBB00" w14:textId="77777777" w:rsidR="00E676EA" w:rsidRPr="00960978" w:rsidRDefault="00E676EA" w:rsidP="00E676EA">
      <w:pPr>
        <w:pStyle w:val="STTSAlgoritmaContent"/>
        <w:widowControl w:val="0"/>
        <w:ind w:left="567" w:hanging="567"/>
      </w:pPr>
      <w:r w:rsidRPr="00960978">
        <w:t>},</w:t>
      </w:r>
    </w:p>
    <w:p w14:paraId="054EC65F" w14:textId="77777777" w:rsidR="00E676EA" w:rsidRPr="00960978" w:rsidRDefault="00E676EA" w:rsidP="00E676EA">
      <w:pPr>
        <w:pStyle w:val="STTSAlgoritmaContent"/>
        <w:widowControl w:val="0"/>
        <w:ind w:left="567" w:hanging="567"/>
      </w:pPr>
      <w:r w:rsidRPr="00960978">
        <w:t>async handleLogin(data) {</w:t>
      </w:r>
    </w:p>
    <w:p w14:paraId="3A1CD60C" w14:textId="77777777" w:rsidR="00E676EA" w:rsidRPr="00960978" w:rsidRDefault="00E676EA" w:rsidP="00E676EA">
      <w:pPr>
        <w:pStyle w:val="STTSAlgoritmaContent"/>
        <w:widowControl w:val="0"/>
        <w:ind w:left="1134" w:hanging="1134"/>
      </w:pPr>
      <w:r w:rsidRPr="00960978">
        <w:t>this.authErrors = [];</w:t>
      </w:r>
    </w:p>
    <w:p w14:paraId="7F4C5249" w14:textId="77777777" w:rsidR="00E676EA" w:rsidRPr="00960978" w:rsidRDefault="00E676EA" w:rsidP="00E676EA">
      <w:pPr>
        <w:pStyle w:val="STTSAlgoritmaContent"/>
        <w:widowControl w:val="0"/>
        <w:ind w:left="1134" w:hanging="1134"/>
      </w:pPr>
      <w:r w:rsidRPr="00960978">
        <w:t>try {</w:t>
      </w:r>
    </w:p>
    <w:p w14:paraId="2DFDC91C" w14:textId="77777777" w:rsidR="00E676EA" w:rsidRPr="00960978" w:rsidRDefault="00E676EA" w:rsidP="00E676EA">
      <w:pPr>
        <w:pStyle w:val="STTSAlgoritmaContent"/>
        <w:widowControl w:val="0"/>
        <w:ind w:left="1134" w:hanging="1134"/>
      </w:pPr>
      <w:r w:rsidRPr="00960978">
        <w:t>await axios.post('/api/login', data).then((response) =&gt; {</w:t>
      </w:r>
    </w:p>
    <w:p w14:paraId="7C19041F" w14:textId="77777777" w:rsidR="00E676EA" w:rsidRPr="00960978" w:rsidRDefault="00E676EA" w:rsidP="00E676EA">
      <w:pPr>
        <w:pStyle w:val="STTSAlgoritmaContent"/>
        <w:widowControl w:val="0"/>
        <w:ind w:left="1701" w:hanging="1701"/>
      </w:pPr>
      <w:r w:rsidRPr="00960978">
        <w:t>if (response.data[0] == null) {</w:t>
      </w:r>
    </w:p>
    <w:p w14:paraId="66C00801" w14:textId="77777777" w:rsidR="00E676EA" w:rsidRPr="00960978" w:rsidRDefault="00E676EA" w:rsidP="00E676EA">
      <w:pPr>
        <w:pStyle w:val="STTSAlgoritmaContent"/>
        <w:widowControl w:val="0"/>
        <w:ind w:left="1701" w:hanging="1701"/>
      </w:pPr>
      <w:r w:rsidRPr="00960978">
        <w:t>this.authuser = null</w:t>
      </w:r>
    </w:p>
    <w:p w14:paraId="6FFFFA2F" w14:textId="77777777" w:rsidR="00E676EA" w:rsidRPr="00960978" w:rsidRDefault="00E676EA" w:rsidP="00E676EA">
      <w:pPr>
        <w:pStyle w:val="STTSAlgoritmaContent"/>
        <w:widowControl w:val="0"/>
        <w:ind w:left="1134" w:hanging="1134"/>
      </w:pPr>
      <w:r w:rsidRPr="00960978">
        <w:t>}</w:t>
      </w:r>
    </w:p>
    <w:p w14:paraId="4A2DC586" w14:textId="77777777" w:rsidR="00E676EA" w:rsidRPr="00960978" w:rsidRDefault="00E676EA" w:rsidP="00E676EA">
      <w:pPr>
        <w:pStyle w:val="STTSAlgoritmaContent"/>
        <w:widowControl w:val="0"/>
        <w:ind w:left="1701" w:hanging="1701"/>
      </w:pPr>
      <w:r w:rsidRPr="00960978">
        <w:t>else {</w:t>
      </w:r>
    </w:p>
    <w:p w14:paraId="58FF879C" w14:textId="77777777" w:rsidR="00E676EA" w:rsidRPr="00960978" w:rsidRDefault="00E676EA" w:rsidP="00E676EA">
      <w:pPr>
        <w:pStyle w:val="STTSAlgoritmaContent"/>
        <w:widowControl w:val="0"/>
        <w:ind w:left="1701" w:hanging="1701"/>
      </w:pPr>
      <w:r w:rsidRPr="00960978">
        <w:t>this.authuser = response.data[0].user</w:t>
      </w:r>
    </w:p>
    <w:p w14:paraId="5E025505" w14:textId="77777777" w:rsidR="00E676EA" w:rsidRPr="00960978" w:rsidRDefault="00E676EA" w:rsidP="00E676EA">
      <w:pPr>
        <w:pStyle w:val="STTSAlgoritmaContent"/>
        <w:widowControl w:val="0"/>
        <w:ind w:left="1701" w:hanging="1701"/>
      </w:pPr>
      <w:r w:rsidRPr="00960978">
        <w:t>}</w:t>
      </w:r>
    </w:p>
    <w:p w14:paraId="1A84897E" w14:textId="77777777" w:rsidR="00E676EA" w:rsidRPr="00960978" w:rsidRDefault="00E676EA" w:rsidP="00E676EA">
      <w:pPr>
        <w:pStyle w:val="STTSAlgoritmaContent"/>
        <w:widowControl w:val="0"/>
        <w:ind w:left="1134" w:hanging="1134"/>
      </w:pPr>
      <w:r w:rsidRPr="00960978">
        <w:t>});</w:t>
      </w:r>
    </w:p>
    <w:p w14:paraId="699B7718" w14:textId="77777777" w:rsidR="00E676EA" w:rsidRPr="00960978" w:rsidRDefault="00E676EA" w:rsidP="00E676EA">
      <w:pPr>
        <w:pStyle w:val="STTSAlgoritmaContent"/>
        <w:widowControl w:val="0"/>
        <w:ind w:left="1134" w:hanging="1134"/>
      </w:pPr>
      <w:r w:rsidRPr="00960978">
        <w:t>} catch (error) {}</w:t>
      </w:r>
    </w:p>
    <w:p w14:paraId="0C34C923" w14:textId="77777777" w:rsidR="00E676EA" w:rsidRPr="00960978" w:rsidRDefault="00E676EA" w:rsidP="00E676EA">
      <w:pPr>
        <w:pStyle w:val="STTSAlgoritmaContent"/>
        <w:widowControl w:val="0"/>
        <w:ind w:left="567" w:hanging="567"/>
      </w:pPr>
      <w:r w:rsidRPr="00960978">
        <w:t>},</w:t>
      </w:r>
    </w:p>
    <w:p w14:paraId="6014E907" w14:textId="77777777" w:rsidR="00E676EA" w:rsidRPr="00960978" w:rsidRDefault="00E676EA" w:rsidP="00E676EA">
      <w:pPr>
        <w:pStyle w:val="STTSAlgoritmaContent"/>
        <w:widowControl w:val="0"/>
        <w:ind w:left="567" w:hanging="567"/>
      </w:pPr>
      <w:r w:rsidRPr="00960978">
        <w:t>async handleLogout() {</w:t>
      </w:r>
    </w:p>
    <w:p w14:paraId="1D3C9CEB" w14:textId="77777777" w:rsidR="00E676EA" w:rsidRPr="00960978" w:rsidRDefault="00E676EA" w:rsidP="00E676EA">
      <w:pPr>
        <w:pStyle w:val="STTSAlgoritmaContent"/>
        <w:widowControl w:val="0"/>
        <w:ind w:left="1134" w:hanging="1134"/>
      </w:pPr>
      <w:r w:rsidRPr="00960978">
        <w:t>try {</w:t>
      </w:r>
    </w:p>
    <w:p w14:paraId="395CA203" w14:textId="77777777" w:rsidR="00E676EA" w:rsidRPr="00960978" w:rsidRDefault="00E676EA" w:rsidP="00E676EA">
      <w:pPr>
        <w:pStyle w:val="STTSAlgoritmaContent"/>
        <w:widowControl w:val="0"/>
        <w:ind w:left="1134" w:hanging="1134"/>
      </w:pPr>
      <w:r w:rsidRPr="00960978">
        <w:t>this.authuser = null;</w:t>
      </w:r>
    </w:p>
    <w:p w14:paraId="31C0213C" w14:textId="77777777" w:rsidR="00E676EA" w:rsidRPr="00960978" w:rsidRDefault="00E676EA" w:rsidP="00E676EA">
      <w:pPr>
        <w:pStyle w:val="STTSAlgoritmaContent"/>
        <w:widowControl w:val="0"/>
        <w:ind w:left="1134" w:hanging="1134"/>
      </w:pPr>
      <w:r w:rsidRPr="00960978">
        <w:t>} catch (error) {</w:t>
      </w:r>
    </w:p>
    <w:p w14:paraId="32C7D3F6" w14:textId="77777777" w:rsidR="00E676EA" w:rsidRPr="00960978" w:rsidRDefault="00E676EA" w:rsidP="00E676EA">
      <w:pPr>
        <w:pStyle w:val="STTSAlgoritmaContent"/>
        <w:widowControl w:val="0"/>
        <w:ind w:left="1134" w:hanging="1134"/>
      </w:pPr>
      <w:r w:rsidRPr="00960978">
        <w:t>}</w:t>
      </w:r>
    </w:p>
    <w:p w14:paraId="371B640D" w14:textId="77777777" w:rsidR="00E676EA" w:rsidRPr="00960978" w:rsidRDefault="00E676EA" w:rsidP="00E676EA">
      <w:pPr>
        <w:pStyle w:val="STTSAlgoritmaContent"/>
        <w:widowControl w:val="0"/>
        <w:ind w:left="1134" w:hanging="1134"/>
      </w:pPr>
      <w:r w:rsidRPr="00960978">
        <w:t>},</w:t>
      </w:r>
    </w:p>
    <w:p w14:paraId="30DA1ED7" w14:textId="77777777" w:rsidR="00E676EA" w:rsidRPr="00960978" w:rsidRDefault="00E676EA" w:rsidP="00E676EA">
      <w:pPr>
        <w:pStyle w:val="STTSAlgoritmaContent"/>
        <w:widowControl w:val="0"/>
        <w:ind w:left="567" w:hanging="567"/>
      </w:pPr>
      <w:r w:rsidRPr="00960978">
        <w:t>},</w:t>
      </w:r>
    </w:p>
    <w:p w14:paraId="3ADDE8F6" w14:textId="77777777" w:rsidR="00E676EA" w:rsidRPr="00960978" w:rsidRDefault="00E676EA" w:rsidP="00E676EA">
      <w:pPr>
        <w:pStyle w:val="STTSAlgoritmaContent"/>
        <w:widowControl w:val="0"/>
        <w:ind w:left="567" w:hanging="567"/>
      </w:pPr>
      <w:r w:rsidRPr="00960978">
        <w:t>persist: true</w:t>
      </w:r>
    </w:p>
    <w:p w14:paraId="6E3EEA73" w14:textId="77777777" w:rsidR="00E676EA" w:rsidRPr="00960978" w:rsidRDefault="00E676EA" w:rsidP="00E676EA">
      <w:pPr>
        <w:pStyle w:val="STTSAlgoritmaContent"/>
        <w:widowControl w:val="0"/>
        <w:ind w:left="567" w:hanging="567"/>
      </w:pPr>
      <w:r w:rsidRPr="00960978">
        <w:t>})</w:t>
      </w:r>
    </w:p>
    <w:p w14:paraId="7EB529BF" w14:textId="77777777" w:rsidR="00E676EA" w:rsidRDefault="00E676EA" w:rsidP="00E676EA">
      <w:pPr>
        <w:ind w:firstLine="624"/>
        <w:rPr>
          <w:szCs w:val="24"/>
          <w:lang w:val="en-ID"/>
        </w:rPr>
      </w:pPr>
    </w:p>
    <w:p w14:paraId="070F7ADA" w14:textId="77777777" w:rsidR="00E676EA" w:rsidRPr="00C648B7" w:rsidRDefault="00E676EA" w:rsidP="00E676EA">
      <w:r>
        <w:t xml:space="preserve">Line 1 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77E8B769" w14:textId="77777777" w:rsidR="00E676EA" w:rsidRDefault="00E676EA" w:rsidP="00E676EA">
      <w:pPr>
        <w:ind w:firstLine="0"/>
        <w:rPr>
          <w:szCs w:val="24"/>
          <w:lang w:val="en-ID"/>
        </w:rPr>
      </w:pPr>
    </w:p>
    <w:p w14:paraId="35D13C85" w14:textId="77777777" w:rsidR="00E676EA" w:rsidRPr="00112A7E" w:rsidRDefault="00E676EA">
      <w:pPr>
        <w:pStyle w:val="STTSJudulSubBab"/>
        <w:widowControl w:val="0"/>
        <w:numPr>
          <w:ilvl w:val="2"/>
          <w:numId w:val="13"/>
        </w:numPr>
        <w:rPr>
          <w:szCs w:val="24"/>
        </w:rPr>
      </w:pPr>
      <w:bookmarkStart w:id="6" w:name="_Toc124444552"/>
      <w:r>
        <w:t>Tarik Data Database Perusahaan (SQL Server)</w:t>
      </w:r>
      <w:bookmarkEnd w:id="6"/>
    </w:p>
    <w:p w14:paraId="370B7A15" w14:textId="77777777" w:rsidR="00E676EA" w:rsidRDefault="00E676EA" w:rsidP="00E676EA">
      <w:r>
        <w:t xml:space="preserve">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w:t>
      </w:r>
      <w:r>
        <w:lastRenderedPageBreak/>
        <w:t>terjadi beberapa tahapan yaitu proses menarik semua data menggunakan SQL query kemudian melakukan konversi ke json untuk disimpan ke mongodb.</w:t>
      </w:r>
    </w:p>
    <w:p w14:paraId="4E574135" w14:textId="77777777" w:rsidR="00E676EA" w:rsidRDefault="00E676EA" w:rsidP="00E676EA">
      <w:pPr>
        <w:ind w:firstLine="0"/>
        <w:rPr>
          <w:szCs w:val="24"/>
          <w:lang w:val="en-ID"/>
        </w:rPr>
      </w:pPr>
    </w:p>
    <w:p w14:paraId="046D7655" w14:textId="77777777" w:rsidR="00E676EA" w:rsidRPr="00E40D86" w:rsidRDefault="00E676EA" w:rsidP="00E676EA">
      <w:pPr>
        <w:pStyle w:val="STTSAlgoritma"/>
      </w:pPr>
      <w:bookmarkStart w:id="7" w:name="_Toc124442794"/>
      <w:r w:rsidRPr="00E40D86">
        <w:t xml:space="preserve">Segmen Program </w:t>
      </w:r>
      <w:r>
        <w:t>5.3</w:t>
      </w:r>
      <w:r w:rsidRPr="00E40D86">
        <w:t xml:space="preserve"> </w:t>
      </w:r>
      <w:r>
        <w:t>Tarik Data SPK</w:t>
      </w:r>
      <w:bookmarkEnd w:id="7"/>
    </w:p>
    <w:p w14:paraId="766159D1" w14:textId="77777777" w:rsidR="00E676EA" w:rsidRPr="000D1DAF" w:rsidRDefault="00E676EA">
      <w:pPr>
        <w:pStyle w:val="STTSAlgoritmaContent"/>
        <w:widowControl w:val="0"/>
        <w:numPr>
          <w:ilvl w:val="0"/>
          <w:numId w:val="4"/>
        </w:numPr>
        <w:ind w:left="567" w:hanging="567"/>
      </w:pPr>
      <w:r w:rsidRPr="000D1DAF">
        <w:t>$datas=DB::connection('sqlsrv')-&gt;</w:t>
      </w:r>
      <w:r>
        <w:t xml:space="preserve"> </w:t>
      </w:r>
      <w:r w:rsidRPr="000D1DAF">
        <w:t>table('SURATPERINTAHKERJA')</w:t>
      </w:r>
    </w:p>
    <w:p w14:paraId="0FBF96F2" w14:textId="77777777" w:rsidR="00E676EA" w:rsidRPr="000D1DAF" w:rsidRDefault="00E676EA" w:rsidP="00E676EA">
      <w:pPr>
        <w:pStyle w:val="STTSAlgoritmaContent"/>
        <w:widowControl w:val="0"/>
        <w:ind w:left="1134" w:hanging="1134"/>
      </w:pPr>
      <w:r w:rsidRPr="000D1DAF">
        <w:t>-&gt;join('SPECIFICATION', 'SPECIFICATION.SPK Number', '=', 'SURATPERINTAHKERJA.SPK Number')</w:t>
      </w:r>
    </w:p>
    <w:p w14:paraId="440E8AAB" w14:textId="77777777" w:rsidR="00E676EA" w:rsidRDefault="00E676EA" w:rsidP="00E676EA">
      <w:pPr>
        <w:pStyle w:val="STTSAlgoritmaContent"/>
        <w:widowControl w:val="0"/>
        <w:ind w:left="1134" w:hanging="1134"/>
      </w:pPr>
      <w:r w:rsidRPr="000D1DAF">
        <w:t>-&gt;get();</w:t>
      </w:r>
    </w:p>
    <w:p w14:paraId="7CEAAA45" w14:textId="77777777" w:rsidR="00E676EA" w:rsidRPr="00937629" w:rsidRDefault="00E676EA" w:rsidP="00E676EA">
      <w:pPr>
        <w:pStyle w:val="STTSAlgoritmaContent"/>
        <w:widowControl w:val="0"/>
        <w:ind w:left="567" w:hanging="567"/>
      </w:pPr>
      <w:r w:rsidRPr="00937629">
        <w:t>foreach ($datas as $data) {</w:t>
      </w:r>
    </w:p>
    <w:p w14:paraId="51930556" w14:textId="77777777" w:rsidR="00E676EA" w:rsidRPr="00937629" w:rsidRDefault="00E676EA" w:rsidP="00E676EA">
      <w:pPr>
        <w:pStyle w:val="STTSAlgoritmaContent"/>
        <w:widowControl w:val="0"/>
        <w:ind w:left="1134" w:hanging="1134"/>
      </w:pPr>
      <w:r w:rsidRPr="00937629">
        <w:t>$newdata = SPK::create([</w:t>
      </w:r>
    </w:p>
    <w:p w14:paraId="1040A038" w14:textId="77777777" w:rsidR="00E676EA" w:rsidRPr="00937629" w:rsidRDefault="00E676EA" w:rsidP="00E676EA">
      <w:pPr>
        <w:pStyle w:val="STTSAlgoritmaContent"/>
        <w:widowControl w:val="0"/>
        <w:ind w:left="1701" w:hanging="1701"/>
      </w:pPr>
      <w:r w:rsidRPr="00937629">
        <w:t>"NOSPK" =&gt; trim($data-&gt;{'SPK Number'}),</w:t>
      </w:r>
    </w:p>
    <w:p w14:paraId="1A4F2E02" w14:textId="77777777" w:rsidR="00E676EA" w:rsidRPr="00937629" w:rsidRDefault="00E676EA" w:rsidP="00E676EA">
      <w:pPr>
        <w:pStyle w:val="STTSAlgoritmaContent"/>
        <w:widowControl w:val="0"/>
        <w:ind w:left="1701" w:hanging="1701"/>
      </w:pPr>
      <w:r w:rsidRPr="00937629">
        <w:t>"Tipe"=&gt;trim($data-&gt;{'SPK Type'}),</w:t>
      </w:r>
    </w:p>
    <w:p w14:paraId="6AA4B5E6" w14:textId="77777777" w:rsidR="00E676EA" w:rsidRPr="00937629" w:rsidRDefault="00E676EA" w:rsidP="00E676EA">
      <w:pPr>
        <w:pStyle w:val="STTSAlgoritmaContent"/>
        <w:widowControl w:val="0"/>
        <w:ind w:left="1701" w:hanging="1701"/>
      </w:pPr>
      <w:r w:rsidRPr="00937629">
        <w:t>"AirSuspensi"=&gt;trim($data-&gt;{'Air Suspensi'}),</w:t>
      </w:r>
    </w:p>
    <w:p w14:paraId="4BE33B14" w14:textId="77777777" w:rsidR="00E676EA" w:rsidRPr="00937629" w:rsidRDefault="00E676EA" w:rsidP="00E676EA">
      <w:pPr>
        <w:pStyle w:val="STTSAlgoritmaContent"/>
        <w:widowControl w:val="0"/>
        <w:ind w:left="1701" w:hanging="1701"/>
      </w:pPr>
      <w:r w:rsidRPr="00937629">
        <w:t>"Semi_Monocoque"=&gt;trim($data-&gt;{'Semi Monocoque'}),</w:t>
      </w:r>
    </w:p>
    <w:p w14:paraId="675E5823" w14:textId="77777777" w:rsidR="00E676EA" w:rsidRPr="00937629" w:rsidRDefault="00E676EA" w:rsidP="00E676EA">
      <w:pPr>
        <w:pStyle w:val="STTSAlgoritmaContent"/>
        <w:widowControl w:val="0"/>
        <w:ind w:left="1701" w:hanging="1701"/>
      </w:pPr>
      <w:r w:rsidRPr="00937629">
        <w:t>"No_Rangka"=&gt;trim($data-&gt;{'No Rangka'}),</w:t>
      </w:r>
    </w:p>
    <w:p w14:paraId="296829CE" w14:textId="77777777" w:rsidR="00E676EA" w:rsidRPr="00937629" w:rsidRDefault="00E676EA" w:rsidP="00E676EA">
      <w:pPr>
        <w:pStyle w:val="STTSAlgoritmaContent"/>
        <w:widowControl w:val="0"/>
        <w:ind w:left="1701" w:hanging="1701"/>
      </w:pPr>
      <w:r w:rsidRPr="00937629">
        <w:t>"No_Mesin"=&gt;trim($data-&gt;{'No Mesin'}),</w:t>
      </w:r>
    </w:p>
    <w:p w14:paraId="1C189DAD" w14:textId="77777777" w:rsidR="00E676EA" w:rsidRPr="00937629" w:rsidRDefault="00E676EA" w:rsidP="00E676EA">
      <w:pPr>
        <w:pStyle w:val="STTSAlgoritmaContent"/>
        <w:widowControl w:val="0"/>
        <w:ind w:left="1701" w:hanging="1701"/>
      </w:pPr>
      <w:r w:rsidRPr="00937629">
        <w:t>"parameter" =&gt;</w:t>
      </w:r>
      <w:r>
        <w:t xml:space="preserve"> </w:t>
      </w:r>
      <w:r w:rsidRPr="00937629">
        <w:t>[</w:t>
      </w:r>
    </w:p>
    <w:p w14:paraId="7765C784" w14:textId="77777777" w:rsidR="00E676EA" w:rsidRPr="00937629" w:rsidRDefault="00E676EA" w:rsidP="00E676EA">
      <w:pPr>
        <w:pStyle w:val="STTSAlgoritmaContent"/>
        <w:widowControl w:val="0"/>
        <w:ind w:left="1701" w:hanging="1701"/>
      </w:pPr>
      <w:r w:rsidRPr="00937629">
        <w:t>"ModelMobil" =&gt; trim($data-&gt;{'Merk'}),</w:t>
      </w:r>
    </w:p>
    <w:p w14:paraId="16A412B5" w14:textId="77777777" w:rsidR="00E676EA" w:rsidRPr="00937629" w:rsidRDefault="00E676EA" w:rsidP="00E676EA">
      <w:pPr>
        <w:pStyle w:val="STTSAlgoritmaContent"/>
        <w:widowControl w:val="0"/>
        <w:ind w:left="1701" w:hanging="1701"/>
      </w:pPr>
      <w:r w:rsidRPr="00937629">
        <w:t>"TipeMobil" =&gt; trim($data-&gt;{'Type'}),</w:t>
      </w:r>
    </w:p>
    <w:p w14:paraId="2F6E780E" w14:textId="77777777" w:rsidR="00E676EA" w:rsidRPr="00937629" w:rsidRDefault="00E676EA" w:rsidP="00E676EA">
      <w:pPr>
        <w:pStyle w:val="STTSAlgoritmaContent"/>
        <w:widowControl w:val="0"/>
        <w:ind w:left="1701" w:hanging="1701"/>
      </w:pPr>
      <w:r w:rsidRPr="00937629">
        <w:t>"TinggiMobil" =&gt; "",</w:t>
      </w:r>
    </w:p>
    <w:p w14:paraId="3C0083CF" w14:textId="77777777" w:rsidR="00E676EA" w:rsidRPr="00937629" w:rsidRDefault="00E676EA" w:rsidP="00E676EA">
      <w:pPr>
        <w:pStyle w:val="STTSAlgoritmaContent"/>
        <w:widowControl w:val="0"/>
        <w:ind w:left="1701" w:hanging="1701"/>
      </w:pPr>
      <w:r w:rsidRPr="00937629">
        <w:t>"newparameter" =&gt;</w:t>
      </w:r>
      <w:r>
        <w:t xml:space="preserve"> </w:t>
      </w:r>
      <w:r w:rsidRPr="00937629">
        <w:t>[</w:t>
      </w:r>
    </w:p>
    <w:p w14:paraId="7ACD640D" w14:textId="77777777" w:rsidR="00E676EA" w:rsidRPr="00937629" w:rsidRDefault="00E676EA" w:rsidP="00E676EA">
      <w:pPr>
        <w:pStyle w:val="STTSAlgoritmaContent"/>
        <w:widowControl w:val="0"/>
        <w:ind w:left="1701" w:hanging="1701"/>
      </w:pPr>
      <w:r w:rsidRPr="00937629">
        <w:t>[</w:t>
      </w:r>
    </w:p>
    <w:p w14:paraId="34844E58" w14:textId="77777777" w:rsidR="00E676EA" w:rsidRPr="00937629" w:rsidRDefault="00E676EA" w:rsidP="00E676EA">
      <w:pPr>
        <w:pStyle w:val="STTSAlgoritmaContent"/>
        <w:widowControl w:val="0"/>
        <w:ind w:left="1701" w:hanging="1701"/>
      </w:pPr>
      <w:r w:rsidRPr="00937629">
        <w:t>"Newparam" =&gt; trim($data-&gt;{'User Defined'}),</w:t>
      </w:r>
    </w:p>
    <w:p w14:paraId="52BE571E" w14:textId="77777777" w:rsidR="00E676EA" w:rsidRPr="00937629" w:rsidRDefault="00E676EA" w:rsidP="00E676EA">
      <w:pPr>
        <w:pStyle w:val="STTSAlgoritmaContent"/>
        <w:widowControl w:val="0"/>
        <w:ind w:left="1701" w:hanging="1701"/>
      </w:pPr>
      <w:r w:rsidRPr="00937629">
        <w:t>"Component" =&gt; [trim($data-&gt;{'User</w:t>
      </w:r>
      <w:r>
        <w:t xml:space="preserve"> </w:t>
      </w:r>
      <w:r w:rsidRPr="00937629">
        <w:t>Defined Desc'})],</w:t>
      </w:r>
    </w:p>
    <w:p w14:paraId="6B20E8DF" w14:textId="77777777" w:rsidR="00E676EA" w:rsidRPr="00937629" w:rsidRDefault="00E676EA" w:rsidP="00E676EA">
      <w:pPr>
        <w:pStyle w:val="STTSAlgoritmaContent"/>
        <w:widowControl w:val="0"/>
        <w:ind w:left="1701" w:hanging="1701"/>
      </w:pPr>
      <w:r w:rsidRPr="00937629">
        <w:t>],</w:t>
      </w:r>
    </w:p>
    <w:p w14:paraId="68929E15" w14:textId="77777777" w:rsidR="00E676EA" w:rsidRPr="00937629" w:rsidRDefault="00E676EA" w:rsidP="00E676EA">
      <w:pPr>
        <w:pStyle w:val="STTSAlgoritmaContent"/>
        <w:widowControl w:val="0"/>
        <w:ind w:left="1701" w:hanging="1701"/>
      </w:pPr>
      <w:r w:rsidRPr="00937629">
        <w:t>]</w:t>
      </w:r>
    </w:p>
    <w:p w14:paraId="5BC77B32" w14:textId="77777777" w:rsidR="00E676EA" w:rsidRPr="00937629" w:rsidRDefault="00E676EA" w:rsidP="00E676EA">
      <w:pPr>
        <w:pStyle w:val="STTSAlgoritmaContent"/>
        <w:widowControl w:val="0"/>
        <w:ind w:left="1701" w:hanging="1701"/>
      </w:pPr>
      <w:r w:rsidRPr="00937629">
        <w:t>]</w:t>
      </w:r>
    </w:p>
    <w:p w14:paraId="0ECE18C4" w14:textId="77777777" w:rsidR="00E676EA" w:rsidRPr="00937629" w:rsidRDefault="00E676EA" w:rsidP="00E676EA">
      <w:pPr>
        <w:pStyle w:val="STTSAlgoritmaContent"/>
        <w:widowControl w:val="0"/>
        <w:ind w:left="1134" w:hanging="1134"/>
      </w:pPr>
      <w:r w:rsidRPr="00937629">
        <w:t>]);</w:t>
      </w:r>
    </w:p>
    <w:p w14:paraId="1398C463" w14:textId="77777777" w:rsidR="00E676EA" w:rsidRPr="00937629" w:rsidRDefault="00E676EA" w:rsidP="00E676EA">
      <w:pPr>
        <w:pStyle w:val="STTSAlgoritmaContent"/>
        <w:widowControl w:val="0"/>
        <w:ind w:left="567" w:hanging="567"/>
      </w:pPr>
      <w:r w:rsidRPr="00937629">
        <w:t>}</w:t>
      </w:r>
    </w:p>
    <w:p w14:paraId="66B2D1BE" w14:textId="77777777" w:rsidR="00E676EA" w:rsidRDefault="00E676EA" w:rsidP="00E676EA"/>
    <w:p w14:paraId="752566AC" w14:textId="77777777" w:rsidR="00E676EA" w:rsidRDefault="00E676EA" w:rsidP="00E676EA">
      <w:r>
        <w:t>Line 1 hingga 3 adalah perintah untuk mendapatkan semua data SPK milik perusahaan. 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36E0CFF8" w14:textId="77777777" w:rsidR="00E676EA" w:rsidRPr="00367A0A" w:rsidRDefault="00E676EA" w:rsidP="00E676EA">
      <w:pPr>
        <w:pStyle w:val="STTSJudulSubBab"/>
        <w:ind w:left="0" w:firstLine="0"/>
        <w:rPr>
          <w:sz w:val="24"/>
        </w:rPr>
      </w:pPr>
    </w:p>
    <w:p w14:paraId="69971DC1" w14:textId="77777777" w:rsidR="00E676EA" w:rsidRPr="00112A7E" w:rsidRDefault="00E676EA">
      <w:pPr>
        <w:pStyle w:val="STTSJudulSubBab"/>
        <w:widowControl w:val="0"/>
        <w:numPr>
          <w:ilvl w:val="2"/>
          <w:numId w:val="13"/>
        </w:numPr>
        <w:rPr>
          <w:szCs w:val="24"/>
        </w:rPr>
      </w:pPr>
      <w:bookmarkStart w:id="8" w:name="_Toc124444553"/>
      <w:r>
        <w:t>Routing</w:t>
      </w:r>
      <w:bookmarkEnd w:id="8"/>
    </w:p>
    <w:p w14:paraId="655D6BF3" w14:textId="77777777" w:rsidR="00E676EA" w:rsidRDefault="00E676EA" w:rsidP="00E676EA">
      <w:r>
        <w:t xml:space="preserve">Routing adalah kumpulan rute pada website yang mana akan menjadi tempat path website didefinisikan. Karena penggunaan vue sebagai frontendnya maka route juga harus menggunakan cara vue. Disini diperlukan sebuah library </w:t>
      </w:r>
      <w:r>
        <w:lastRenderedPageBreak/>
        <w:t xml:space="preserve">bernama vue-router untuk melakukan routing. Pada bagian ini juga middleware akan didefinisikan untuk membatasi akses web user supaya tidak dapat mengakses path yang bukan haknya. </w:t>
      </w:r>
    </w:p>
    <w:p w14:paraId="4C032643" w14:textId="77777777" w:rsidR="00E676EA" w:rsidRPr="000B47E7" w:rsidRDefault="00E676EA" w:rsidP="00E676EA"/>
    <w:p w14:paraId="2FDFC224" w14:textId="77777777" w:rsidR="00E676EA" w:rsidRPr="00E40D86" w:rsidRDefault="00E676EA" w:rsidP="00E676EA">
      <w:pPr>
        <w:pStyle w:val="STTSAlgoritma"/>
      </w:pPr>
      <w:bookmarkStart w:id="9" w:name="_Toc124442795"/>
      <w:r w:rsidRPr="00E40D86">
        <w:t xml:space="preserve">Segmen Program </w:t>
      </w:r>
      <w:r>
        <w:t>5.4</w:t>
      </w:r>
      <w:r w:rsidRPr="00E40D86">
        <w:t xml:space="preserve"> </w:t>
      </w:r>
      <w:r>
        <w:t>Routing</w:t>
      </w:r>
      <w:bookmarkEnd w:id="9"/>
    </w:p>
    <w:p w14:paraId="3627A4D6" w14:textId="77777777" w:rsidR="00E676EA" w:rsidRPr="00234BF8" w:rsidRDefault="00E676EA" w:rsidP="00E676EA">
      <w:pPr>
        <w:pStyle w:val="STTSSegmenProgramContent"/>
        <w:widowControl w:val="0"/>
        <w:ind w:left="567" w:hanging="567"/>
      </w:pPr>
      <w:r w:rsidRPr="00234BF8">
        <w:t>import Vue from 'vue';</w:t>
      </w:r>
    </w:p>
    <w:p w14:paraId="29EB83B4" w14:textId="77777777" w:rsidR="00E676EA" w:rsidRPr="00234BF8" w:rsidRDefault="00E676EA" w:rsidP="00E676EA">
      <w:pPr>
        <w:pStyle w:val="STTSSegmenProgramContent"/>
        <w:widowControl w:val="0"/>
        <w:ind w:left="567" w:hanging="567"/>
      </w:pPr>
      <w:r w:rsidRPr="00234BF8">
        <w:t>import VueRouter from 'vue-router'</w:t>
      </w:r>
    </w:p>
    <w:p w14:paraId="4B2861B0" w14:textId="77777777" w:rsidR="00E676EA" w:rsidRPr="00234BF8" w:rsidRDefault="00E676EA" w:rsidP="00E676EA">
      <w:pPr>
        <w:pStyle w:val="STTSSegmenProgramContent"/>
        <w:widowControl w:val="0"/>
        <w:ind w:left="567" w:hanging="567"/>
      </w:pPr>
      <w:r w:rsidRPr="00234BF8">
        <w:t>import { useAuth } from '../../Stores/Auth'</w:t>
      </w:r>
    </w:p>
    <w:p w14:paraId="673879D9" w14:textId="77777777" w:rsidR="00E676EA" w:rsidRPr="00234BF8" w:rsidRDefault="00E676EA" w:rsidP="00E676EA">
      <w:pPr>
        <w:pStyle w:val="STTSSegmenProgramContent"/>
        <w:widowControl w:val="0"/>
        <w:ind w:left="567" w:hanging="567"/>
      </w:pPr>
      <w:r w:rsidRPr="00234BF8">
        <w:t>Vue.use(VueRouter)</w:t>
      </w:r>
    </w:p>
    <w:p w14:paraId="7CA75CA9" w14:textId="77777777" w:rsidR="00E676EA" w:rsidRPr="00234BF8" w:rsidRDefault="00E676EA" w:rsidP="00E676EA">
      <w:pPr>
        <w:pStyle w:val="STTSSegmenProgramContent"/>
        <w:widowControl w:val="0"/>
        <w:ind w:left="567" w:hanging="567"/>
      </w:pPr>
      <w:r w:rsidRPr="00234BF8">
        <w:t>const routes = [{</w:t>
      </w:r>
    </w:p>
    <w:p w14:paraId="3B9AAFA3" w14:textId="77777777" w:rsidR="00E676EA" w:rsidRPr="00234BF8" w:rsidRDefault="00E676EA" w:rsidP="00E676EA">
      <w:pPr>
        <w:pStyle w:val="STTSSegmenProgramContent"/>
        <w:widowControl w:val="0"/>
        <w:ind w:left="1134" w:hanging="1134"/>
      </w:pPr>
      <w:r w:rsidRPr="00234BF8">
        <w:t>name: 'Home',</w:t>
      </w:r>
    </w:p>
    <w:p w14:paraId="3850DDF3" w14:textId="77777777" w:rsidR="00E676EA" w:rsidRPr="00234BF8" w:rsidRDefault="00E676EA" w:rsidP="00E676EA">
      <w:pPr>
        <w:pStyle w:val="STTSSegmenProgramContent"/>
        <w:widowControl w:val="0"/>
        <w:ind w:left="1134" w:hanging="1134"/>
      </w:pPr>
      <w:r w:rsidRPr="00234BF8">
        <w:t>path: '/',</w:t>
      </w:r>
    </w:p>
    <w:p w14:paraId="115F9609" w14:textId="77777777" w:rsidR="00E676EA" w:rsidRPr="00234BF8" w:rsidRDefault="00E676EA" w:rsidP="00E676EA">
      <w:pPr>
        <w:pStyle w:val="STTSSegmenProgramContent"/>
        <w:widowControl w:val="0"/>
        <w:ind w:left="1134" w:hanging="1134"/>
      </w:pPr>
      <w:r w:rsidRPr="00234BF8">
        <w:t>component:()=&gt; import("../components/Pages/Home/Home.vue"),</w:t>
      </w:r>
    </w:p>
    <w:p w14:paraId="1B0B9A2F" w14:textId="77777777" w:rsidR="00E676EA" w:rsidRPr="00234BF8" w:rsidRDefault="00E676EA" w:rsidP="00E676EA">
      <w:pPr>
        <w:pStyle w:val="STTSSegmenProgramContent"/>
        <w:widowControl w:val="0"/>
        <w:ind w:left="1134" w:hanging="1134"/>
      </w:pPr>
      <w:r w:rsidRPr="00234BF8">
        <w:t>meta: {</w:t>
      </w:r>
    </w:p>
    <w:p w14:paraId="2726B86B" w14:textId="77777777" w:rsidR="00E676EA" w:rsidRPr="00234BF8" w:rsidRDefault="00E676EA" w:rsidP="00E676EA">
      <w:pPr>
        <w:pStyle w:val="STTSSegmenProgramContent"/>
        <w:widowControl w:val="0"/>
        <w:ind w:left="1134" w:hanging="1134"/>
      </w:pPr>
      <w:r w:rsidRPr="00234BF8">
        <w:t>guestPageAccess: true,</w:t>
      </w:r>
    </w:p>
    <w:p w14:paraId="137DB551" w14:textId="77777777" w:rsidR="00E676EA" w:rsidRPr="00234BF8" w:rsidRDefault="00E676EA" w:rsidP="00E676EA">
      <w:pPr>
        <w:pStyle w:val="STTSSegmenProgramContent"/>
        <w:widowControl w:val="0"/>
        <w:ind w:left="1134" w:hanging="1134"/>
      </w:pPr>
      <w:r w:rsidRPr="00234BF8">
        <w:t>}</w:t>
      </w:r>
    </w:p>
    <w:p w14:paraId="58A1B319" w14:textId="77777777" w:rsidR="00E676EA" w:rsidRPr="00234BF8" w:rsidRDefault="00E676EA" w:rsidP="00E676EA">
      <w:pPr>
        <w:pStyle w:val="STTSSegmenProgramContent"/>
        <w:widowControl w:val="0"/>
        <w:ind w:left="567" w:hanging="567"/>
      </w:pPr>
      <w:r w:rsidRPr="00234BF8">
        <w:t>},</w:t>
      </w:r>
    </w:p>
    <w:p w14:paraId="4E60BBA5" w14:textId="77777777" w:rsidR="00E676EA" w:rsidRPr="00234BF8" w:rsidRDefault="00E676EA" w:rsidP="00E676EA">
      <w:pPr>
        <w:pStyle w:val="STTSSegmenProgramContent"/>
        <w:widowControl w:val="0"/>
        <w:ind w:left="567" w:hanging="567"/>
      </w:pPr>
      <w:r w:rsidRPr="00234BF8">
        <w:t>{</w:t>
      </w:r>
    </w:p>
    <w:p w14:paraId="700B828E" w14:textId="77777777" w:rsidR="00E676EA" w:rsidRPr="00234BF8" w:rsidRDefault="00E676EA" w:rsidP="00E676EA">
      <w:pPr>
        <w:pStyle w:val="STTSSegmenProgramContent"/>
        <w:widowControl w:val="0"/>
        <w:ind w:left="1134" w:hanging="1134"/>
      </w:pPr>
      <w:r w:rsidRPr="00234BF8">
        <w:t>name: 'Register', // register user baru</w:t>
      </w:r>
    </w:p>
    <w:p w14:paraId="049C64B8" w14:textId="77777777" w:rsidR="00E676EA" w:rsidRPr="00234BF8" w:rsidRDefault="00E676EA" w:rsidP="00E676EA">
      <w:pPr>
        <w:pStyle w:val="STTSSegmenProgramContent"/>
        <w:widowControl w:val="0"/>
        <w:ind w:left="1134" w:hanging="1134"/>
      </w:pPr>
      <w:r w:rsidRPr="00234BF8">
        <w:t>path: '/user/create',</w:t>
      </w:r>
    </w:p>
    <w:p w14:paraId="7ED0A64E" w14:textId="77777777" w:rsidR="00E676EA" w:rsidRPr="00234BF8" w:rsidRDefault="00E676EA" w:rsidP="00E676EA">
      <w:pPr>
        <w:pStyle w:val="STTSSegmenProgramContent"/>
        <w:widowControl w:val="0"/>
        <w:ind w:left="1134" w:hanging="1134"/>
      </w:pPr>
      <w:r w:rsidRPr="00234BF8">
        <w:t>component:()=&gt;import("../components/Pages/Register/Register.vue"),</w:t>
      </w:r>
    </w:p>
    <w:p w14:paraId="2588F8C5" w14:textId="77777777" w:rsidR="00E676EA" w:rsidRPr="00234BF8" w:rsidRDefault="00E676EA" w:rsidP="00E676EA">
      <w:pPr>
        <w:pStyle w:val="STTSSegmenProgramContent"/>
        <w:widowControl w:val="0"/>
        <w:ind w:left="1134" w:hanging="1134"/>
      </w:pPr>
      <w:r w:rsidRPr="00234BF8">
        <w:t>meta: {</w:t>
      </w:r>
    </w:p>
    <w:p w14:paraId="12BC6FEA" w14:textId="77777777" w:rsidR="00E676EA" w:rsidRPr="00234BF8" w:rsidRDefault="00E676EA" w:rsidP="00E676EA">
      <w:pPr>
        <w:pStyle w:val="STTSSegmenProgramContent"/>
        <w:widowControl w:val="0"/>
        <w:ind w:left="1134" w:hanging="1134"/>
      </w:pPr>
      <w:r w:rsidRPr="00234BF8">
        <w:t>guestPageAccess: false,</w:t>
      </w:r>
    </w:p>
    <w:p w14:paraId="621E2F62" w14:textId="77777777" w:rsidR="00E676EA" w:rsidRPr="00234BF8" w:rsidRDefault="00E676EA" w:rsidP="00E676EA">
      <w:pPr>
        <w:pStyle w:val="STTSSegmenProgramContent"/>
        <w:widowControl w:val="0"/>
        <w:ind w:left="1134" w:hanging="1134"/>
      </w:pPr>
      <w:r w:rsidRPr="00234BF8">
        <w:t>levelAccess: 'Super Admin Role'</w:t>
      </w:r>
    </w:p>
    <w:p w14:paraId="3B0CB877" w14:textId="77777777" w:rsidR="00E676EA" w:rsidRPr="00234BF8" w:rsidRDefault="00E676EA" w:rsidP="00E676EA">
      <w:pPr>
        <w:pStyle w:val="STTSSegmenProgramContent"/>
        <w:widowControl w:val="0"/>
        <w:ind w:left="1134" w:hanging="1134"/>
      </w:pPr>
      <w:r w:rsidRPr="00234BF8">
        <w:t>}</w:t>
      </w:r>
    </w:p>
    <w:p w14:paraId="720D7C5A" w14:textId="77777777" w:rsidR="00E676EA" w:rsidRPr="00234BF8" w:rsidRDefault="00E676EA" w:rsidP="00E676EA">
      <w:pPr>
        <w:pStyle w:val="STTSSegmenProgramContent"/>
        <w:widowControl w:val="0"/>
        <w:ind w:left="567" w:hanging="567"/>
      </w:pPr>
      <w:r w:rsidRPr="00234BF8">
        <w:t>},</w:t>
      </w:r>
    </w:p>
    <w:p w14:paraId="0A6881B5" w14:textId="77777777" w:rsidR="00E676EA" w:rsidRPr="00234BF8" w:rsidRDefault="00E676EA" w:rsidP="00E676EA">
      <w:pPr>
        <w:pStyle w:val="STTSSegmenProgramContent"/>
        <w:widowControl w:val="0"/>
        <w:ind w:left="567" w:hanging="567"/>
      </w:pPr>
      <w:r w:rsidRPr="00234BF8">
        <w:t>]</w:t>
      </w:r>
    </w:p>
    <w:p w14:paraId="6644BDB7" w14:textId="77777777" w:rsidR="00E676EA" w:rsidRPr="00234BF8" w:rsidRDefault="00E676EA" w:rsidP="00E676EA"/>
    <w:p w14:paraId="762F01D3" w14:textId="77777777" w:rsidR="00E676EA" w:rsidRPr="00234BF8" w:rsidRDefault="00E676EA" w:rsidP="00E676EA">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r w:rsidRPr="00234BF8">
        <w:rPr>
          <w:i/>
          <w:iCs/>
        </w:rPr>
        <w:t>path</w:t>
      </w:r>
      <w:r>
        <w:t>.baris 11 hingga 11 adalah akses level yang akan berhubungan dengan middleware pada segmen program 5.5. Meta adalah fungsi yang sifatnya opsional ketika tidak di declare maka semua user yang belum login bisa menagkses path yang bersangkutan.</w:t>
      </w:r>
    </w:p>
    <w:p w14:paraId="0465EE85" w14:textId="77777777" w:rsidR="00E676EA" w:rsidRDefault="00E676EA" w:rsidP="00E676EA"/>
    <w:p w14:paraId="557C2953" w14:textId="77777777" w:rsidR="00E676EA" w:rsidRPr="00E40D86" w:rsidRDefault="00E676EA" w:rsidP="00E676EA">
      <w:pPr>
        <w:pStyle w:val="STTSAlgoritma"/>
      </w:pPr>
      <w:bookmarkStart w:id="10" w:name="_Toc124442796"/>
      <w:r w:rsidRPr="00E40D86">
        <w:t xml:space="preserve">Segmen Program </w:t>
      </w:r>
      <w:r>
        <w:t>5.5</w:t>
      </w:r>
      <w:r w:rsidRPr="00E40D86">
        <w:t xml:space="preserve"> </w:t>
      </w:r>
      <w:r>
        <w:t>Middleware</w:t>
      </w:r>
      <w:bookmarkEnd w:id="10"/>
    </w:p>
    <w:p w14:paraId="174A3A29" w14:textId="77777777" w:rsidR="00E676EA" w:rsidRPr="00FB1BFA" w:rsidRDefault="00E676EA">
      <w:pPr>
        <w:pStyle w:val="STTSSegmenProgramContent"/>
        <w:widowControl w:val="0"/>
        <w:numPr>
          <w:ilvl w:val="0"/>
          <w:numId w:val="14"/>
        </w:numPr>
        <w:ind w:left="567" w:hanging="567"/>
      </w:pPr>
      <w:r w:rsidRPr="00FB1BFA">
        <w:t>router.beforeEach((to, from, next) =&gt; {</w:t>
      </w:r>
    </w:p>
    <w:p w14:paraId="15A5E4AE" w14:textId="77777777" w:rsidR="00E676EA" w:rsidRPr="00FB1BFA" w:rsidRDefault="00E676EA" w:rsidP="00E676EA">
      <w:pPr>
        <w:pStyle w:val="STTSSegmenProgramContent"/>
        <w:widowControl w:val="0"/>
        <w:ind w:left="567" w:hanging="567"/>
      </w:pPr>
      <w:r w:rsidRPr="00FB1BFA">
        <w:t>const store = useAuth();</w:t>
      </w:r>
    </w:p>
    <w:p w14:paraId="18429A04" w14:textId="77777777" w:rsidR="00E676EA" w:rsidRDefault="00E676EA" w:rsidP="00E676EA">
      <w:pPr>
        <w:pStyle w:val="AlgoritmaLanjutan"/>
      </w:pPr>
      <w:r w:rsidRPr="00E40D86">
        <w:lastRenderedPageBreak/>
        <w:t xml:space="preserve">Segmen Program </w:t>
      </w:r>
      <w:r>
        <w:t>5.5 (Lanjutan)</w:t>
      </w:r>
    </w:p>
    <w:p w14:paraId="4E1B44C6" w14:textId="77777777" w:rsidR="00E676EA" w:rsidRPr="00FB1BFA" w:rsidRDefault="00E676EA" w:rsidP="00E676EA">
      <w:pPr>
        <w:pStyle w:val="STTSSegmenProgramContent"/>
        <w:widowControl w:val="0"/>
        <w:ind w:left="567" w:hanging="567"/>
      </w:pPr>
      <w:r w:rsidRPr="00FB1BFA">
        <w:t>if (!to.meta.guestPageAccess) {</w:t>
      </w:r>
    </w:p>
    <w:p w14:paraId="072A380D" w14:textId="77777777" w:rsidR="00E676EA" w:rsidRPr="00FB1BFA" w:rsidRDefault="00E676EA" w:rsidP="00E676EA">
      <w:pPr>
        <w:pStyle w:val="STTSSegmenProgramContent"/>
        <w:widowControl w:val="0"/>
        <w:ind w:left="1134" w:hanging="1134"/>
      </w:pPr>
      <w:r w:rsidRPr="00FB1BFA">
        <w:t>store.getUser();</w:t>
      </w:r>
    </w:p>
    <w:p w14:paraId="79B4EF36" w14:textId="77777777" w:rsidR="00E676EA" w:rsidRPr="00FB1BFA" w:rsidRDefault="00E676EA" w:rsidP="00E676EA">
      <w:pPr>
        <w:pStyle w:val="STTSSegmenProgramContent"/>
        <w:widowControl w:val="0"/>
        <w:ind w:left="1134" w:hanging="1134"/>
      </w:pPr>
      <w:r w:rsidRPr="00FB1BFA">
        <w:t>const routes = [</w:t>
      </w:r>
    </w:p>
    <w:p w14:paraId="2D49D611" w14:textId="77777777" w:rsidR="00E676EA" w:rsidRPr="00FB1BFA" w:rsidRDefault="00E676EA" w:rsidP="00E676EA">
      <w:pPr>
        <w:pStyle w:val="STTSSegmenProgramContent"/>
        <w:widowControl w:val="0"/>
        <w:ind w:left="1134" w:hanging="1134"/>
      </w:pPr>
      <w:r w:rsidRPr="00FB1BFA">
        <w:t>if (store.user) {</w:t>
      </w:r>
    </w:p>
    <w:p w14:paraId="04A60FF0" w14:textId="77777777" w:rsidR="00E676EA" w:rsidRPr="00FB1BFA" w:rsidRDefault="00E676EA" w:rsidP="00E676EA">
      <w:pPr>
        <w:pStyle w:val="STTSSegmenProgramContent"/>
        <w:widowControl w:val="0"/>
        <w:ind w:left="1701" w:hanging="1701"/>
      </w:pPr>
      <w:r w:rsidRPr="00FB1BFA">
        <w:t>if (store.user.account_privileges.title == "Super Admin Role") {</w:t>
      </w:r>
    </w:p>
    <w:p w14:paraId="71BE21C8" w14:textId="77777777" w:rsidR="00E676EA" w:rsidRPr="00FB1BFA" w:rsidRDefault="00E676EA" w:rsidP="00E676EA">
      <w:pPr>
        <w:pStyle w:val="STTSSegmenProgramContent"/>
        <w:widowControl w:val="0"/>
        <w:ind w:left="1701" w:hanging="1701"/>
      </w:pPr>
      <w:r w:rsidRPr="00FB1BFA">
        <w:t>next()</w:t>
      </w:r>
    </w:p>
    <w:p w14:paraId="2622ED52" w14:textId="77777777" w:rsidR="00E676EA" w:rsidRDefault="00E676EA" w:rsidP="00E676EA">
      <w:pPr>
        <w:pStyle w:val="STTSSegmenProgramContent"/>
        <w:widowControl w:val="0"/>
        <w:ind w:left="1134" w:hanging="1134"/>
      </w:pPr>
      <w:r w:rsidRPr="00FB1BFA">
        <w:t>}</w:t>
      </w:r>
    </w:p>
    <w:p w14:paraId="24F7196A" w14:textId="77777777" w:rsidR="00E676EA" w:rsidRPr="00FB1BFA" w:rsidRDefault="00E676EA" w:rsidP="00E676EA">
      <w:pPr>
        <w:pStyle w:val="STTSSegmenProgramContent"/>
        <w:widowControl w:val="0"/>
        <w:ind w:left="1134" w:hanging="1134"/>
      </w:pPr>
      <w:r w:rsidRPr="00FB1BFA">
        <w:t>else if (store.user.account_privileges.title == "Admin Role") {</w:t>
      </w:r>
    </w:p>
    <w:p w14:paraId="3696BAF2" w14:textId="77777777" w:rsidR="00E676EA" w:rsidRPr="00FB1BFA" w:rsidRDefault="00E676EA" w:rsidP="00E676EA">
      <w:pPr>
        <w:pStyle w:val="STTSSegmenProgramContent"/>
        <w:widowControl w:val="0"/>
        <w:ind w:left="1701" w:hanging="1701"/>
      </w:pPr>
      <w:r w:rsidRPr="00FB1BFA">
        <w:t>if (to.meta.levelAccess == "Admin Role" || to.meta.levelAccess == "Staff Role") {</w:t>
      </w:r>
    </w:p>
    <w:p w14:paraId="4F8E9BAC" w14:textId="77777777" w:rsidR="00E676EA" w:rsidRPr="00FB1BFA" w:rsidRDefault="00E676EA" w:rsidP="00E676EA">
      <w:pPr>
        <w:pStyle w:val="STTSSegmenProgramContent"/>
        <w:widowControl w:val="0"/>
        <w:ind w:left="1701" w:hanging="1701"/>
      </w:pPr>
      <w:r w:rsidRPr="00FB1BFA">
        <w:t>next()</w:t>
      </w:r>
    </w:p>
    <w:p w14:paraId="2CF6F372" w14:textId="77777777" w:rsidR="00E676EA" w:rsidRPr="00FB1BFA" w:rsidRDefault="00E676EA" w:rsidP="00E676EA">
      <w:pPr>
        <w:pStyle w:val="STTSSegmenProgramContent"/>
        <w:widowControl w:val="0"/>
        <w:ind w:left="1701" w:hanging="1701"/>
      </w:pPr>
      <w:r w:rsidRPr="00FB1BFA">
        <w:t>}</w:t>
      </w:r>
    </w:p>
    <w:p w14:paraId="18E62DB7" w14:textId="77777777" w:rsidR="00E676EA" w:rsidRDefault="00E676EA" w:rsidP="00E676EA">
      <w:pPr>
        <w:pStyle w:val="STTSSegmenProgramContent"/>
        <w:widowControl w:val="0"/>
        <w:ind w:left="1134" w:hanging="1134"/>
      </w:pPr>
      <w:r w:rsidRPr="00FB1BFA">
        <w:t>}</w:t>
      </w:r>
    </w:p>
    <w:p w14:paraId="51747C07" w14:textId="77777777" w:rsidR="00E676EA" w:rsidRPr="00FB1BFA" w:rsidRDefault="00E676EA" w:rsidP="00E676EA">
      <w:pPr>
        <w:pStyle w:val="STTSSegmenProgramContent"/>
        <w:widowControl w:val="0"/>
        <w:ind w:left="1134" w:hanging="1134"/>
      </w:pPr>
      <w:r w:rsidRPr="00FB1BFA">
        <w:t>else if (store.user.account_privileges.title == "Staff Role") {</w:t>
      </w:r>
    </w:p>
    <w:p w14:paraId="7CC6FB5F" w14:textId="77777777" w:rsidR="00E676EA" w:rsidRPr="00FB1BFA" w:rsidRDefault="00E676EA" w:rsidP="00E676EA">
      <w:pPr>
        <w:pStyle w:val="STTSSegmenProgramContent"/>
        <w:widowControl w:val="0"/>
        <w:ind w:left="1701" w:hanging="1701"/>
      </w:pPr>
      <w:r w:rsidRPr="00FB1BFA">
        <w:t>if (to.meta.levelAccess == "Staff Role") {</w:t>
      </w:r>
    </w:p>
    <w:p w14:paraId="78A65BC0" w14:textId="77777777" w:rsidR="00E676EA" w:rsidRDefault="00E676EA" w:rsidP="00E676EA">
      <w:pPr>
        <w:pStyle w:val="STTSSegmenProgramContent"/>
        <w:widowControl w:val="0"/>
        <w:ind w:left="1701" w:hanging="1701"/>
      </w:pPr>
      <w:r w:rsidRPr="00FB1BFA">
        <w:t>next()</w:t>
      </w:r>
    </w:p>
    <w:p w14:paraId="211AD8DA" w14:textId="77777777" w:rsidR="00E676EA" w:rsidRPr="00FB1BFA" w:rsidRDefault="00E676EA" w:rsidP="00E676EA">
      <w:pPr>
        <w:pStyle w:val="STTSSegmenProgramContent"/>
        <w:widowControl w:val="0"/>
        <w:ind w:left="1701" w:hanging="1701"/>
      </w:pPr>
      <w:r w:rsidRPr="00FB1BFA">
        <w:t>}</w:t>
      </w:r>
    </w:p>
    <w:p w14:paraId="1DFDDFAA" w14:textId="77777777" w:rsidR="00E676EA" w:rsidRPr="00FB1BFA" w:rsidRDefault="00E676EA" w:rsidP="00E676EA">
      <w:pPr>
        <w:pStyle w:val="STTSSegmenProgramContent"/>
        <w:widowControl w:val="0"/>
        <w:ind w:left="1701" w:hanging="1701"/>
      </w:pPr>
      <w:r w:rsidRPr="00FB1BFA">
        <w:t>}else{</w:t>
      </w:r>
    </w:p>
    <w:p w14:paraId="2F7A46A3" w14:textId="77777777" w:rsidR="00E676EA" w:rsidRPr="00FB1BFA" w:rsidRDefault="00E676EA" w:rsidP="00E676EA">
      <w:pPr>
        <w:pStyle w:val="STTSSegmenProgramContent"/>
        <w:widowControl w:val="0"/>
        <w:ind w:left="1701" w:hanging="1701"/>
      </w:pPr>
      <w:r w:rsidRPr="00FB1BFA">
        <w:t>next({</w:t>
      </w:r>
    </w:p>
    <w:p w14:paraId="00F4B8CE" w14:textId="77777777" w:rsidR="00E676EA" w:rsidRPr="00FB1BFA" w:rsidRDefault="00E676EA" w:rsidP="00E676EA">
      <w:pPr>
        <w:pStyle w:val="STTSSegmenProgramContent"/>
        <w:widowControl w:val="0"/>
        <w:ind w:left="1701" w:hanging="1701"/>
      </w:pPr>
      <w:r w:rsidRPr="00FB1BFA">
        <w:t>name: 'NotFound'</w:t>
      </w:r>
    </w:p>
    <w:p w14:paraId="4762654B" w14:textId="77777777" w:rsidR="00E676EA" w:rsidRPr="00FB1BFA" w:rsidRDefault="00E676EA" w:rsidP="00E676EA">
      <w:pPr>
        <w:pStyle w:val="STTSSegmenProgramContent"/>
        <w:widowControl w:val="0"/>
        <w:ind w:left="1701" w:hanging="1701"/>
      </w:pPr>
      <w:r w:rsidRPr="00FB1BFA">
        <w:t>})</w:t>
      </w:r>
    </w:p>
    <w:p w14:paraId="24D4B967" w14:textId="77777777" w:rsidR="00E676EA" w:rsidRPr="00FB1BFA" w:rsidRDefault="00E676EA" w:rsidP="00E676EA">
      <w:pPr>
        <w:pStyle w:val="STTSSegmenProgramContent"/>
        <w:widowControl w:val="0"/>
        <w:ind w:left="1701" w:hanging="1701"/>
      </w:pPr>
      <w:r w:rsidRPr="00FB1BFA">
        <w:t>}</w:t>
      </w:r>
    </w:p>
    <w:p w14:paraId="0FD96A7B" w14:textId="77777777" w:rsidR="00E676EA" w:rsidRDefault="00E676EA" w:rsidP="00E676EA">
      <w:pPr>
        <w:pStyle w:val="STTSSegmenProgramContent"/>
        <w:widowControl w:val="0"/>
        <w:ind w:left="1134" w:hanging="1134"/>
      </w:pPr>
      <w:r w:rsidRPr="00FB1BFA">
        <w:t>}</w:t>
      </w:r>
    </w:p>
    <w:p w14:paraId="22D69DCB" w14:textId="77777777" w:rsidR="00E676EA" w:rsidRPr="00FB1BFA" w:rsidRDefault="00E676EA" w:rsidP="00E676EA">
      <w:pPr>
        <w:pStyle w:val="STTSSegmenProgramContent"/>
        <w:widowControl w:val="0"/>
        <w:ind w:left="1134" w:hanging="1134"/>
      </w:pPr>
      <w:r w:rsidRPr="00FB1BFA">
        <w:t>else {</w:t>
      </w:r>
    </w:p>
    <w:p w14:paraId="1E703590" w14:textId="77777777" w:rsidR="00E676EA" w:rsidRPr="00FB1BFA" w:rsidRDefault="00E676EA" w:rsidP="00E676EA">
      <w:pPr>
        <w:pStyle w:val="STTSSegmenProgramContent"/>
        <w:widowControl w:val="0"/>
        <w:ind w:left="1134" w:hanging="1134"/>
      </w:pPr>
      <w:r w:rsidRPr="00FB1BFA">
        <w:t>next({</w:t>
      </w:r>
    </w:p>
    <w:p w14:paraId="51C38D5C" w14:textId="77777777" w:rsidR="00E676EA" w:rsidRPr="00FB1BFA" w:rsidRDefault="00E676EA" w:rsidP="00E676EA">
      <w:pPr>
        <w:pStyle w:val="STTSSegmenProgramContent"/>
        <w:widowControl w:val="0"/>
        <w:ind w:left="1134" w:hanging="1134"/>
      </w:pPr>
      <w:r w:rsidRPr="00FB1BFA">
        <w:t>name: 'Login'</w:t>
      </w:r>
    </w:p>
    <w:p w14:paraId="5612D72A" w14:textId="77777777" w:rsidR="00E676EA" w:rsidRPr="00FB1BFA" w:rsidRDefault="00E676EA" w:rsidP="00E676EA">
      <w:pPr>
        <w:pStyle w:val="STTSSegmenProgramContent"/>
        <w:widowControl w:val="0"/>
        <w:ind w:left="1134" w:hanging="1134"/>
      </w:pPr>
      <w:r w:rsidRPr="00FB1BFA">
        <w:t>})}</w:t>
      </w:r>
    </w:p>
    <w:p w14:paraId="2BD550CF" w14:textId="77777777" w:rsidR="00E676EA" w:rsidRPr="00FB1BFA" w:rsidRDefault="00E676EA" w:rsidP="00E676EA">
      <w:pPr>
        <w:pStyle w:val="STTSSegmenProgramContent"/>
        <w:widowControl w:val="0"/>
        <w:ind w:left="567" w:hanging="567"/>
      </w:pPr>
      <w:r w:rsidRPr="00FB1BFA">
        <w:t>}</w:t>
      </w:r>
    </w:p>
    <w:p w14:paraId="3189D3EA" w14:textId="77777777" w:rsidR="00E676EA" w:rsidRPr="00FB1BFA" w:rsidRDefault="00E676EA" w:rsidP="00E676EA">
      <w:pPr>
        <w:pStyle w:val="STTSSegmenProgramContent"/>
        <w:widowControl w:val="0"/>
        <w:ind w:left="567" w:hanging="567"/>
      </w:pPr>
      <w:r w:rsidRPr="00FB1BFA">
        <w:t>else {</w:t>
      </w:r>
    </w:p>
    <w:p w14:paraId="0F939320" w14:textId="77777777" w:rsidR="00E676EA" w:rsidRPr="00FB1BFA" w:rsidRDefault="00E676EA" w:rsidP="00E676EA">
      <w:pPr>
        <w:pStyle w:val="STTSSegmenProgramContent"/>
        <w:widowControl w:val="0"/>
        <w:ind w:left="1134" w:hanging="1134"/>
      </w:pPr>
      <w:r w:rsidRPr="00FB1BFA">
        <w:t>next()</w:t>
      </w:r>
    </w:p>
    <w:p w14:paraId="2B7FE14F" w14:textId="77777777" w:rsidR="00E676EA" w:rsidRPr="00FB1BFA" w:rsidRDefault="00E676EA" w:rsidP="00E676EA">
      <w:pPr>
        <w:pStyle w:val="STTSSegmenProgramContent"/>
        <w:widowControl w:val="0"/>
        <w:ind w:left="567" w:hanging="567"/>
      </w:pPr>
      <w:r w:rsidRPr="00FB1BFA">
        <w:t>}</w:t>
      </w:r>
    </w:p>
    <w:p w14:paraId="63F34D64" w14:textId="77777777" w:rsidR="00E676EA" w:rsidRPr="00FB1BFA" w:rsidRDefault="00E676EA" w:rsidP="00E676EA">
      <w:pPr>
        <w:pStyle w:val="STTSSegmenProgramContent"/>
        <w:widowControl w:val="0"/>
        <w:ind w:left="567" w:hanging="567"/>
      </w:pPr>
      <w:r w:rsidRPr="00FB1BFA">
        <w:t>})</w:t>
      </w:r>
    </w:p>
    <w:p w14:paraId="07ECF04A" w14:textId="77777777" w:rsidR="00E676EA" w:rsidRDefault="00E676EA" w:rsidP="00E676EA"/>
    <w:p w14:paraId="27CAFD22" w14:textId="77777777" w:rsidR="00E676EA" w:rsidRPr="00234BF8" w:rsidRDefault="00E676EA" w:rsidP="00E676EA">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315DC84F" w14:textId="77777777" w:rsidR="00E676EA" w:rsidRPr="00367A0A" w:rsidRDefault="00E676EA" w:rsidP="00E676EA">
      <w:pPr>
        <w:pStyle w:val="STTSJudulSubBab"/>
        <w:ind w:left="0" w:firstLine="0"/>
        <w:rPr>
          <w:sz w:val="24"/>
        </w:rPr>
      </w:pPr>
    </w:p>
    <w:p w14:paraId="75DA590F" w14:textId="77777777" w:rsidR="00E676EA" w:rsidRPr="00112A7E" w:rsidRDefault="00E676EA">
      <w:pPr>
        <w:pStyle w:val="STTSJudulSubBab"/>
        <w:widowControl w:val="0"/>
        <w:numPr>
          <w:ilvl w:val="2"/>
          <w:numId w:val="13"/>
        </w:numPr>
        <w:rPr>
          <w:szCs w:val="24"/>
        </w:rPr>
      </w:pPr>
      <w:bookmarkStart w:id="11" w:name="_Toc124444554"/>
      <w:r>
        <w:t>Helper Konversi Waktu</w:t>
      </w:r>
      <w:bookmarkEnd w:id="11"/>
    </w:p>
    <w:p w14:paraId="549796E6" w14:textId="77777777" w:rsidR="00E676EA" w:rsidRDefault="00E676EA" w:rsidP="00E676EA">
      <w:r>
        <w:t>Konversi waktu diperlukan untuk membuat format tanggal dan waktu sesuai dengan keinginan. Di mongodb secara default penyimpanan yang berhubungan dengan datetime ditulis dalam bentuk model data UTC miliseconds sejak epoch. Untuk menghindari proses melakukan penulisan code yang berulang dalam melakukan konversi datetime dibuatlah sebuah fungsi global yang membantu.</w:t>
      </w:r>
    </w:p>
    <w:p w14:paraId="5684D889" w14:textId="77777777" w:rsidR="00E676EA" w:rsidRDefault="00E676EA" w:rsidP="00E676EA"/>
    <w:p w14:paraId="4173D796" w14:textId="77777777" w:rsidR="00E676EA" w:rsidRPr="00E40D86" w:rsidRDefault="00E676EA" w:rsidP="00E676EA">
      <w:pPr>
        <w:pStyle w:val="STTSAlgoritma"/>
      </w:pPr>
      <w:bookmarkStart w:id="12" w:name="_Toc124442797"/>
      <w:r w:rsidRPr="00E40D86">
        <w:t xml:space="preserve">Segmen Program </w:t>
      </w:r>
      <w:r>
        <w:t>5.6</w:t>
      </w:r>
      <w:r w:rsidRPr="00E40D86">
        <w:t xml:space="preserve"> </w:t>
      </w:r>
      <w:r>
        <w:t>Konversi Format Waktu</w:t>
      </w:r>
      <w:bookmarkEnd w:id="12"/>
    </w:p>
    <w:p w14:paraId="14226AD7" w14:textId="77777777" w:rsidR="00E676EA" w:rsidRPr="00381DE9" w:rsidRDefault="00E676EA">
      <w:pPr>
        <w:pStyle w:val="STTSAlgoritmaContent"/>
        <w:widowControl w:val="0"/>
        <w:numPr>
          <w:ilvl w:val="0"/>
          <w:numId w:val="4"/>
        </w:numPr>
        <w:ind w:left="567" w:hanging="567"/>
      </w:pPr>
      <w:r w:rsidRPr="00381DE9">
        <w:t>import { format, parseISO } from "date-fns"</w:t>
      </w:r>
    </w:p>
    <w:p w14:paraId="07696950" w14:textId="77777777" w:rsidR="00E676EA" w:rsidRPr="00381DE9" w:rsidRDefault="00E676EA" w:rsidP="00E676EA">
      <w:pPr>
        <w:pStyle w:val="STTSAlgoritmaContent"/>
        <w:widowControl w:val="0"/>
        <w:ind w:left="567" w:hanging="567"/>
      </w:pPr>
      <w:r w:rsidRPr="00381DE9">
        <w:t>import { id } from 'date-fns/locale';</w:t>
      </w:r>
    </w:p>
    <w:p w14:paraId="71F9E62B" w14:textId="77777777" w:rsidR="00E676EA" w:rsidRPr="00381DE9" w:rsidRDefault="00E676EA" w:rsidP="00E676EA">
      <w:pPr>
        <w:pStyle w:val="STTSAlgoritmaContent"/>
        <w:widowControl w:val="0"/>
        <w:ind w:left="567" w:hanging="567"/>
      </w:pPr>
      <w:r w:rsidRPr="00381DE9">
        <w:t>export default {</w:t>
      </w:r>
    </w:p>
    <w:p w14:paraId="1B000419" w14:textId="77777777" w:rsidR="00E676EA" w:rsidRPr="00381DE9" w:rsidRDefault="00E676EA" w:rsidP="00E676EA">
      <w:pPr>
        <w:pStyle w:val="STTSAlgoritmaContent"/>
        <w:widowControl w:val="0"/>
        <w:ind w:left="567" w:hanging="567"/>
      </w:pPr>
      <w:r w:rsidRPr="00381DE9">
        <w:t>    methods: {</w:t>
      </w:r>
    </w:p>
    <w:p w14:paraId="6AA9EBF3" w14:textId="77777777" w:rsidR="00E676EA" w:rsidRPr="00381DE9" w:rsidRDefault="00E676EA" w:rsidP="00E676EA">
      <w:pPr>
        <w:pStyle w:val="STTSAlgoritmaContent"/>
        <w:widowControl w:val="0"/>
        <w:ind w:left="567" w:hanging="567"/>
      </w:pPr>
      <w:r w:rsidRPr="00381DE9">
        <w:t>        converttime(date) {</w:t>
      </w:r>
    </w:p>
    <w:p w14:paraId="13CDC450" w14:textId="77777777" w:rsidR="00E676EA" w:rsidRPr="00381DE9" w:rsidRDefault="00E676EA" w:rsidP="00E676EA">
      <w:pPr>
        <w:pStyle w:val="STTSAlgoritmaContent"/>
        <w:widowControl w:val="0"/>
        <w:ind w:left="567" w:hanging="567"/>
      </w:pPr>
      <w:r w:rsidRPr="00381DE9">
        <w:t>            const str = format(</w:t>
      </w:r>
    </w:p>
    <w:p w14:paraId="57F0EE47" w14:textId="77777777" w:rsidR="00E676EA" w:rsidRPr="00381DE9" w:rsidRDefault="00E676EA" w:rsidP="00E676EA">
      <w:pPr>
        <w:pStyle w:val="STTSAlgoritmaContent"/>
        <w:widowControl w:val="0"/>
        <w:ind w:left="567" w:hanging="567"/>
      </w:pPr>
      <w:r w:rsidRPr="00381DE9">
        <w:t>                new Date(date),</w:t>
      </w:r>
    </w:p>
    <w:p w14:paraId="50F202FE" w14:textId="77777777" w:rsidR="00E676EA" w:rsidRPr="00381DE9" w:rsidRDefault="00E676EA" w:rsidP="00E676EA">
      <w:pPr>
        <w:pStyle w:val="STTSAlgoritmaContent"/>
        <w:widowControl w:val="0"/>
        <w:ind w:left="567" w:hanging="567"/>
      </w:pPr>
      <w:r w:rsidRPr="00381DE9">
        <w:t>                'dd-MMMM-yyyy HH:mm:ss', { locale: id }</w:t>
      </w:r>
    </w:p>
    <w:p w14:paraId="6F69A502" w14:textId="77777777" w:rsidR="00E676EA" w:rsidRPr="00381DE9" w:rsidRDefault="00E676EA" w:rsidP="00E676EA">
      <w:pPr>
        <w:pStyle w:val="STTSAlgoritmaContent"/>
        <w:widowControl w:val="0"/>
        <w:ind w:left="567" w:hanging="567"/>
      </w:pPr>
      <w:r w:rsidRPr="00381DE9">
        <w:t>            );</w:t>
      </w:r>
    </w:p>
    <w:p w14:paraId="42EC3CA8" w14:textId="77777777" w:rsidR="00E676EA" w:rsidRPr="00381DE9" w:rsidRDefault="00E676EA" w:rsidP="00E676EA">
      <w:pPr>
        <w:pStyle w:val="STTSAlgoritmaContent"/>
        <w:widowControl w:val="0"/>
        <w:ind w:left="567" w:hanging="567"/>
      </w:pPr>
      <w:r w:rsidRPr="00381DE9">
        <w:t>            return str;</w:t>
      </w:r>
    </w:p>
    <w:p w14:paraId="7BDFC77A" w14:textId="77777777" w:rsidR="00E676EA" w:rsidRPr="00381DE9" w:rsidRDefault="00E676EA" w:rsidP="00E676EA">
      <w:pPr>
        <w:pStyle w:val="STTSAlgoritmaContent"/>
        <w:widowControl w:val="0"/>
        <w:ind w:left="567" w:hanging="567"/>
      </w:pPr>
      <w:r w:rsidRPr="00381DE9">
        <w:t>        },</w:t>
      </w:r>
    </w:p>
    <w:p w14:paraId="52F49A57" w14:textId="77777777" w:rsidR="00E676EA" w:rsidRPr="00381DE9" w:rsidRDefault="00E676EA" w:rsidP="00E676EA">
      <w:pPr>
        <w:pStyle w:val="STTSAlgoritmaContent"/>
        <w:widowControl w:val="0"/>
        <w:ind w:left="567" w:hanging="567"/>
      </w:pPr>
      <w:r w:rsidRPr="00381DE9">
        <w:t>    }</w:t>
      </w:r>
    </w:p>
    <w:p w14:paraId="0CD1E1BC" w14:textId="77777777" w:rsidR="00E676EA" w:rsidRPr="00381DE9" w:rsidRDefault="00E676EA" w:rsidP="00E676EA">
      <w:pPr>
        <w:pStyle w:val="STTSAlgoritmaContent"/>
        <w:widowControl w:val="0"/>
        <w:ind w:left="567" w:hanging="567"/>
      </w:pPr>
      <w:r w:rsidRPr="00381DE9">
        <w:t>};</w:t>
      </w:r>
    </w:p>
    <w:p w14:paraId="6ACDB2E0" w14:textId="77777777" w:rsidR="00E676EA" w:rsidRDefault="00E676EA" w:rsidP="00E676EA"/>
    <w:p w14:paraId="70542373" w14:textId="77777777" w:rsidR="00E676EA" w:rsidRDefault="00E676EA" w:rsidP="00E676EA">
      <w:r>
        <w:t xml:space="preserve">Line 1 dan 2 adalah proses mengimpor library yang diperlukan. Line 3 adalah proses mendaklarasikan agar segmen program ini dapat dipakai secara global. Selanjutnya line 4 adalah tempat meletakkan methodnya. Line 5 sampai 11 adalah satu kesatuan fungsi. Dimana pada line 6 hingga 9 dilakukan proses konversi data ke datetime local indonesia. </w:t>
      </w:r>
    </w:p>
    <w:p w14:paraId="66E0D827" w14:textId="77777777" w:rsidR="00E676EA" w:rsidRPr="00381DE9" w:rsidRDefault="00E676EA" w:rsidP="00E676EA"/>
    <w:p w14:paraId="5AD1473A" w14:textId="77777777" w:rsidR="00E676EA" w:rsidRDefault="00E676EA">
      <w:pPr>
        <w:pStyle w:val="STTSJudulSubBab"/>
        <w:widowControl w:val="0"/>
        <w:numPr>
          <w:ilvl w:val="0"/>
          <w:numId w:val="12"/>
        </w:numPr>
        <w:ind w:hanging="720"/>
        <w:jc w:val="left"/>
        <w:rPr>
          <w:sz w:val="24"/>
          <w:szCs w:val="24"/>
        </w:rPr>
      </w:pPr>
      <w:bookmarkStart w:id="13" w:name="_Toc124444555"/>
      <w:r>
        <w:t>Master</w:t>
      </w:r>
      <w:bookmarkEnd w:id="13"/>
    </w:p>
    <w:p w14:paraId="29A66DF7" w14:textId="77777777" w:rsidR="00E676EA" w:rsidRDefault="00E676EA" w:rsidP="00E676EA">
      <w:r>
        <w:t>Untuk melakukan fitur konversi nantinya, fitur master harus dilakukan terlebih dahulu. Disini master sesuai yang telah di sebutkan pada pembagian role sebelumnya, pengirisan master hanya dapat dilakukan oleh dua role yaitu Super admin dan admin. Proses penambahan master disini memiliki 2 macam form yang terbagi di sebelah kiri dan kanan untuk itu dalam melakukan proses input kedua form harus diisi. Database master dapat di tambah , edit, dan dihapus (</w:t>
      </w:r>
      <w:r w:rsidRPr="00DF672A">
        <w:rPr>
          <w:i/>
          <w:iCs/>
        </w:rPr>
        <w:t>soft delete</w:t>
      </w:r>
      <w:r>
        <w:t xml:space="preserve">)  seperti data pada umumnya. Untuk edit dan hapus tidak dibahas pada segmen </w:t>
      </w:r>
      <w:r>
        <w:lastRenderedPageBreak/>
        <w:t>program nantinya dikarenakan fungsi edit memiliki kesamaan yang cukup banyak dengan fungsi tambah, perbedaannya hanya terletak pada prosedur langkah awal, yang mana data yang mau di update harus dicari terlebih dahulu kemudian di tampilkan. Lalu data akan diubah seperti pengecekkan validasi master sebelum memasukkan data. Untuk fungsi delete juga tidak dibahas karena programnya yang sangat singkat, yaitu mencari id dari data yang mau dihapus kemudian menulis sebaris program untuk delete</w:t>
      </w:r>
    </w:p>
    <w:p w14:paraId="70D553CD" w14:textId="77777777" w:rsidR="00E676EA" w:rsidRDefault="00E676EA" w:rsidP="00E676EA"/>
    <w:p w14:paraId="42FCCCB8" w14:textId="77777777" w:rsidR="00E676EA" w:rsidRPr="00E40D86" w:rsidRDefault="00E676EA" w:rsidP="00E676EA">
      <w:pPr>
        <w:pStyle w:val="STTSAlgoritma"/>
      </w:pPr>
      <w:bookmarkStart w:id="14" w:name="_Toc124442798"/>
      <w:r w:rsidRPr="00E40D86">
        <w:t xml:space="preserve">Segmen Program </w:t>
      </w:r>
      <w:r>
        <w:t>5.7</w:t>
      </w:r>
      <w:r w:rsidRPr="00E40D86">
        <w:t xml:space="preserve"> </w:t>
      </w:r>
      <w:r>
        <w:t>Format Input</w:t>
      </w:r>
      <w:bookmarkEnd w:id="14"/>
    </w:p>
    <w:p w14:paraId="77468263" w14:textId="77777777" w:rsidR="00E676EA" w:rsidRPr="00386200" w:rsidRDefault="00E676EA">
      <w:pPr>
        <w:pStyle w:val="STTSSegmenProgramContent"/>
        <w:widowControl w:val="0"/>
        <w:numPr>
          <w:ilvl w:val="0"/>
          <w:numId w:val="14"/>
        </w:numPr>
        <w:ind w:left="567" w:hanging="567"/>
      </w:pPr>
      <w:r w:rsidRPr="00386200">
        <w:t>$param = $request-&gt;dataparam;</w:t>
      </w:r>
    </w:p>
    <w:p w14:paraId="6704FE1B" w14:textId="77777777" w:rsidR="00E676EA" w:rsidRPr="00386200" w:rsidRDefault="00E676EA" w:rsidP="00E676EA">
      <w:pPr>
        <w:pStyle w:val="STTSSegmenProgramContent"/>
        <w:widowControl w:val="0"/>
        <w:ind w:left="567" w:hanging="567"/>
      </w:pPr>
      <w:r w:rsidRPr="00386200">
        <w:t>$kit = $request-&gt;datakit;</w:t>
      </w:r>
    </w:p>
    <w:p w14:paraId="4595529C" w14:textId="77777777" w:rsidR="00E676EA" w:rsidRPr="00386200" w:rsidRDefault="00E676EA" w:rsidP="00E676EA">
      <w:pPr>
        <w:pStyle w:val="STTSSegmenProgramContent"/>
        <w:widowControl w:val="0"/>
        <w:ind w:left="567" w:hanging="567"/>
      </w:pPr>
      <w:r w:rsidRPr="00386200">
        <w:t>$i = 0;</w:t>
      </w:r>
    </w:p>
    <w:p w14:paraId="0C8F0DBB" w14:textId="77777777" w:rsidR="00E676EA" w:rsidRPr="00386200" w:rsidRDefault="00E676EA" w:rsidP="00E676EA">
      <w:pPr>
        <w:pStyle w:val="STTSSegmenProgramContent"/>
        <w:widowControl w:val="0"/>
        <w:ind w:left="567" w:hanging="567"/>
      </w:pPr>
      <w:r w:rsidRPr="00386200">
        <w:t>foreach ($param['TipeMobil'] as $item) {</w:t>
      </w:r>
    </w:p>
    <w:p w14:paraId="670E775A" w14:textId="77777777" w:rsidR="00E676EA" w:rsidRPr="00386200" w:rsidRDefault="00E676EA" w:rsidP="00E676EA">
      <w:pPr>
        <w:pStyle w:val="STTSSegmenProgramContent"/>
        <w:widowControl w:val="0"/>
        <w:ind w:left="567" w:hanging="567"/>
      </w:pPr>
      <w:r w:rsidRPr="00386200">
        <w:t>$param['TipeMobil'][$i] = ucwords($item);</w:t>
      </w:r>
    </w:p>
    <w:p w14:paraId="3105AF48" w14:textId="77777777" w:rsidR="00E676EA" w:rsidRPr="00386200" w:rsidRDefault="00E676EA" w:rsidP="00E676EA">
      <w:pPr>
        <w:pStyle w:val="STTSSegmenProgramContent"/>
        <w:widowControl w:val="0"/>
        <w:ind w:left="567" w:hanging="567"/>
      </w:pPr>
      <w:r w:rsidRPr="00386200">
        <w:t>$i++;</w:t>
      </w:r>
    </w:p>
    <w:p w14:paraId="42223319" w14:textId="77777777" w:rsidR="00E676EA" w:rsidRPr="00386200" w:rsidRDefault="00E676EA" w:rsidP="00E676EA">
      <w:pPr>
        <w:pStyle w:val="STTSSegmenProgramContent"/>
        <w:widowControl w:val="0"/>
        <w:ind w:left="567" w:hanging="567"/>
      </w:pPr>
      <w:r w:rsidRPr="00386200">
        <w:t>}</w:t>
      </w:r>
    </w:p>
    <w:p w14:paraId="350F2D09" w14:textId="77777777" w:rsidR="00E676EA" w:rsidRPr="00386200" w:rsidRDefault="00E676EA" w:rsidP="00E676EA">
      <w:pPr>
        <w:pStyle w:val="STTSSegmenProgramContent"/>
        <w:widowControl w:val="0"/>
        <w:ind w:left="567" w:hanging="567"/>
      </w:pPr>
      <w:r w:rsidRPr="00386200">
        <w:t>$i = 0;</w:t>
      </w:r>
    </w:p>
    <w:p w14:paraId="223F7BC7" w14:textId="77777777" w:rsidR="00E676EA" w:rsidRPr="00386200" w:rsidRDefault="00E676EA" w:rsidP="00E676EA">
      <w:pPr>
        <w:pStyle w:val="STTSSegmenProgramContent"/>
        <w:widowControl w:val="0"/>
        <w:ind w:left="567" w:hanging="567"/>
      </w:pPr>
      <w:r w:rsidRPr="00386200">
        <w:t>foreach ($param['ModelMobil'] as $item) {</w:t>
      </w:r>
    </w:p>
    <w:p w14:paraId="787C3C09" w14:textId="77777777" w:rsidR="00E676EA" w:rsidRPr="00386200" w:rsidRDefault="00E676EA" w:rsidP="00E676EA">
      <w:pPr>
        <w:pStyle w:val="STTSSegmenProgramContent"/>
        <w:widowControl w:val="0"/>
        <w:ind w:left="567" w:hanging="567"/>
      </w:pPr>
      <w:r w:rsidRPr="00386200">
        <w:t>$param['ModelMobil'][$i] = ucwords($item);</w:t>
      </w:r>
    </w:p>
    <w:p w14:paraId="51180EB1" w14:textId="77777777" w:rsidR="00E676EA" w:rsidRPr="00386200" w:rsidRDefault="00E676EA" w:rsidP="00E676EA">
      <w:pPr>
        <w:pStyle w:val="STTSSegmenProgramContent"/>
        <w:widowControl w:val="0"/>
        <w:ind w:left="567" w:hanging="567"/>
      </w:pPr>
      <w:r w:rsidRPr="00386200">
        <w:t>$i++;</w:t>
      </w:r>
    </w:p>
    <w:p w14:paraId="22F88C05" w14:textId="77777777" w:rsidR="00E676EA" w:rsidRPr="00386200" w:rsidRDefault="00E676EA" w:rsidP="00E676EA">
      <w:pPr>
        <w:pStyle w:val="STTSSegmenProgramContent"/>
        <w:widowControl w:val="0"/>
        <w:ind w:left="567" w:hanging="567"/>
      </w:pPr>
      <w:r w:rsidRPr="00386200">
        <w:t>}</w:t>
      </w:r>
    </w:p>
    <w:p w14:paraId="34206EFD" w14:textId="77777777" w:rsidR="00E676EA" w:rsidRPr="00386200" w:rsidRDefault="00E676EA" w:rsidP="00E676EA">
      <w:pPr>
        <w:pStyle w:val="STTSSegmenProgramContent"/>
        <w:widowControl w:val="0"/>
        <w:ind w:left="567" w:hanging="567"/>
      </w:pPr>
      <w:r w:rsidRPr="00386200">
        <w:t>$i = 0;</w:t>
      </w:r>
    </w:p>
    <w:p w14:paraId="5B4EAB36" w14:textId="77777777" w:rsidR="00E676EA" w:rsidRPr="00386200" w:rsidRDefault="00E676EA" w:rsidP="00E676EA">
      <w:pPr>
        <w:pStyle w:val="STTSSegmenProgramContent"/>
        <w:widowControl w:val="0"/>
        <w:ind w:left="567" w:hanging="567"/>
      </w:pPr>
      <w:r w:rsidRPr="00386200">
        <w:t>foreach ($param['TinggiMobil'] as $item) {</w:t>
      </w:r>
    </w:p>
    <w:p w14:paraId="740B2582" w14:textId="77777777" w:rsidR="00E676EA" w:rsidRPr="00386200" w:rsidRDefault="00E676EA" w:rsidP="00E676EA">
      <w:pPr>
        <w:pStyle w:val="STTSSegmenProgramContent"/>
        <w:widowControl w:val="0"/>
        <w:ind w:left="567" w:hanging="567"/>
      </w:pPr>
      <w:r w:rsidRPr="00386200">
        <w:t>$param['TinggiMobil'][$i] = ucwords($item);</w:t>
      </w:r>
    </w:p>
    <w:p w14:paraId="6AAAE5D5" w14:textId="77777777" w:rsidR="00E676EA" w:rsidRPr="00386200" w:rsidRDefault="00E676EA" w:rsidP="00E676EA">
      <w:pPr>
        <w:pStyle w:val="STTSSegmenProgramContent"/>
        <w:widowControl w:val="0"/>
        <w:ind w:left="567" w:hanging="567"/>
      </w:pPr>
      <w:r w:rsidRPr="00386200">
        <w:t>$i++;</w:t>
      </w:r>
    </w:p>
    <w:p w14:paraId="39401517" w14:textId="77777777" w:rsidR="00E676EA" w:rsidRPr="00386200" w:rsidRDefault="00E676EA" w:rsidP="00E676EA">
      <w:pPr>
        <w:pStyle w:val="STTSSegmenProgramContent"/>
        <w:widowControl w:val="0"/>
        <w:ind w:left="567" w:hanging="567"/>
      </w:pPr>
      <w:r w:rsidRPr="00386200">
        <w:t>}</w:t>
      </w:r>
    </w:p>
    <w:p w14:paraId="6A75DEBB" w14:textId="77777777" w:rsidR="00E676EA" w:rsidRDefault="00E676EA" w:rsidP="00E676EA"/>
    <w:p w14:paraId="46EEA1CC" w14:textId="77777777" w:rsidR="00E676EA" w:rsidRDefault="00E676EA" w:rsidP="00E676EA">
      <w:r>
        <w:t>Segmen ini berfungsi untuk mengubah format input yang dilakukan oleh user. Fungsinya adalah membuat setiap kata pada huruf pertama selalu berhuruf besar diikuti oleh huruf kecil pada kata tersebut.pada baris 1 dan 2 berfungsi untuk mengambil inputan user. Pada baris 3 hingga 7 adalah proses melakukan looping untuk mengganti setiap field inputan tipe mobil. Baris 8 hingga 12 berperan untuk mengganti format di field model mobil secara berulang . dan pada baris 13 hingga 17 berperan untuk megganti format pada field tinggi mobil.</w:t>
      </w:r>
    </w:p>
    <w:p w14:paraId="4BC1DE3C" w14:textId="77777777" w:rsidR="00E676EA" w:rsidRDefault="00E676EA" w:rsidP="00E676EA">
      <w:pPr>
        <w:ind w:firstLine="0"/>
      </w:pPr>
    </w:p>
    <w:p w14:paraId="67777671" w14:textId="77777777" w:rsidR="00E676EA" w:rsidRPr="00E40D86" w:rsidRDefault="00E676EA" w:rsidP="00E676EA">
      <w:pPr>
        <w:pStyle w:val="STTSAlgoritma"/>
      </w:pPr>
      <w:bookmarkStart w:id="15" w:name="_Toc124442799"/>
      <w:r w:rsidRPr="00E40D86">
        <w:t xml:space="preserve">Segmen Program </w:t>
      </w:r>
      <w:r>
        <w:t>5.8</w:t>
      </w:r>
      <w:r w:rsidRPr="00E40D86">
        <w:t xml:space="preserve"> </w:t>
      </w:r>
      <w:r>
        <w:t>Cek Inputan Kosong</w:t>
      </w:r>
      <w:bookmarkEnd w:id="15"/>
    </w:p>
    <w:p w14:paraId="6D07B44D" w14:textId="77777777" w:rsidR="00E676EA" w:rsidRPr="004B17B0" w:rsidRDefault="00E676EA">
      <w:pPr>
        <w:pStyle w:val="STTSAlgoritmaContent"/>
        <w:widowControl w:val="0"/>
        <w:numPr>
          <w:ilvl w:val="0"/>
          <w:numId w:val="4"/>
        </w:numPr>
        <w:ind w:left="567" w:hanging="567"/>
      </w:pPr>
      <w:r w:rsidRPr="004B17B0">
        <w:t>function FungsicekKosong(array $cek)</w:t>
      </w:r>
    </w:p>
    <w:p w14:paraId="5B9CD359" w14:textId="77777777" w:rsidR="00E676EA" w:rsidRPr="004B17B0" w:rsidRDefault="00E676EA" w:rsidP="00E676EA">
      <w:pPr>
        <w:pStyle w:val="STTSAlgoritmaContent"/>
        <w:widowControl w:val="0"/>
        <w:ind w:left="567" w:hanging="567"/>
      </w:pPr>
      <w:r w:rsidRPr="004B17B0">
        <w:t>{</w:t>
      </w:r>
    </w:p>
    <w:p w14:paraId="2A64F465" w14:textId="77777777" w:rsidR="00E676EA" w:rsidRPr="004B17B0" w:rsidRDefault="00E676EA" w:rsidP="00E676EA">
      <w:pPr>
        <w:pStyle w:val="STTSAlgoritmaContent"/>
        <w:widowControl w:val="0"/>
        <w:ind w:left="1134" w:hanging="1134"/>
      </w:pPr>
      <w:r w:rsidRPr="004B17B0">
        <w:t>if (count($cek) == 0) {</w:t>
      </w:r>
    </w:p>
    <w:p w14:paraId="7E009237" w14:textId="77777777" w:rsidR="00E676EA" w:rsidRPr="004B17B0" w:rsidRDefault="00E676EA" w:rsidP="00E676EA">
      <w:pPr>
        <w:pStyle w:val="STTSAlgoritmaContent"/>
        <w:widowControl w:val="0"/>
        <w:ind w:left="1701" w:hanging="1701"/>
      </w:pPr>
      <w:r w:rsidRPr="004B17B0">
        <w:t>return true;</w:t>
      </w:r>
    </w:p>
    <w:p w14:paraId="76F64BC7" w14:textId="77777777" w:rsidR="00E676EA" w:rsidRPr="004B17B0" w:rsidRDefault="00E676EA" w:rsidP="00E676EA">
      <w:pPr>
        <w:pStyle w:val="STTSAlgoritmaContent"/>
        <w:widowControl w:val="0"/>
        <w:ind w:left="1134" w:hanging="1134"/>
      </w:pPr>
      <w:r w:rsidRPr="004B17B0">
        <w:t>}</w:t>
      </w:r>
    </w:p>
    <w:p w14:paraId="61C5FE9D" w14:textId="77777777" w:rsidR="00E676EA" w:rsidRPr="004B17B0" w:rsidRDefault="00E676EA" w:rsidP="00E676EA">
      <w:pPr>
        <w:pStyle w:val="STTSAlgoritmaContent"/>
        <w:widowControl w:val="0"/>
        <w:ind w:left="567" w:hanging="567"/>
      </w:pPr>
      <w:r w:rsidRPr="004B17B0">
        <w:t>}</w:t>
      </w:r>
    </w:p>
    <w:p w14:paraId="03C5A77A" w14:textId="77777777" w:rsidR="00E676EA" w:rsidRDefault="00E676EA" w:rsidP="00E676EA">
      <w:pPr>
        <w:pStyle w:val="AlgoritmaLanjutan"/>
      </w:pPr>
      <w:r w:rsidRPr="00E40D86">
        <w:lastRenderedPageBreak/>
        <w:t xml:space="preserve">Segmen Program </w:t>
      </w:r>
      <w:r>
        <w:t>5.8</w:t>
      </w:r>
      <w:r w:rsidRPr="00E40D86">
        <w:t xml:space="preserve"> </w:t>
      </w:r>
      <w:r>
        <w:t>(Lanjutan)</w:t>
      </w:r>
    </w:p>
    <w:p w14:paraId="50B6B003" w14:textId="77777777" w:rsidR="00E676EA" w:rsidRPr="002A6EF7" w:rsidRDefault="00E676EA" w:rsidP="00E676EA">
      <w:pPr>
        <w:pStyle w:val="STTSSegmenProgramContent"/>
        <w:widowControl w:val="0"/>
        <w:ind w:left="567" w:hanging="567"/>
      </w:pPr>
      <w:r w:rsidRPr="002A6EF7">
        <w:t>$paramkosong = false;</w:t>
      </w:r>
    </w:p>
    <w:p w14:paraId="0B8B41E1" w14:textId="77777777" w:rsidR="00E676EA" w:rsidRPr="002A6EF7" w:rsidRDefault="00E676EA" w:rsidP="00E676EA">
      <w:pPr>
        <w:pStyle w:val="STTSSegmenProgramContent"/>
        <w:widowControl w:val="0"/>
        <w:ind w:left="567" w:hanging="567"/>
      </w:pPr>
      <w:r w:rsidRPr="002A6EF7">
        <w:t>if (!$paramkosong) {</w:t>
      </w:r>
    </w:p>
    <w:p w14:paraId="786AFF98" w14:textId="77777777" w:rsidR="00E676EA" w:rsidRPr="002A6EF7" w:rsidRDefault="00E676EA" w:rsidP="00E676EA">
      <w:pPr>
        <w:pStyle w:val="STTSSegmenProgramContent"/>
        <w:widowControl w:val="0"/>
        <w:ind w:left="1134" w:hanging="1134"/>
      </w:pPr>
      <w:r w:rsidRPr="002A6EF7">
        <w:t>$paramkosong = FungsicekKosong($param['TipeMobil']);</w:t>
      </w:r>
    </w:p>
    <w:p w14:paraId="3BDC6686" w14:textId="77777777" w:rsidR="00E676EA" w:rsidRPr="002A6EF7" w:rsidRDefault="00E676EA" w:rsidP="00E676EA">
      <w:pPr>
        <w:pStyle w:val="STTSSegmenProgramContent"/>
        <w:widowControl w:val="0"/>
        <w:ind w:left="567" w:hanging="567"/>
      </w:pPr>
      <w:r w:rsidRPr="002A6EF7">
        <w:t>}</w:t>
      </w:r>
    </w:p>
    <w:p w14:paraId="115609B6" w14:textId="77777777" w:rsidR="00E676EA" w:rsidRPr="002A6EF7" w:rsidRDefault="00E676EA" w:rsidP="00E676EA">
      <w:pPr>
        <w:pStyle w:val="STTSSegmenProgramContent"/>
        <w:widowControl w:val="0"/>
        <w:ind w:left="567" w:hanging="567"/>
      </w:pPr>
      <w:r w:rsidRPr="002A6EF7">
        <w:t>if (!$paramkosong) {</w:t>
      </w:r>
    </w:p>
    <w:p w14:paraId="2CBF353A" w14:textId="77777777" w:rsidR="00E676EA" w:rsidRPr="002A6EF7" w:rsidRDefault="00E676EA" w:rsidP="00E676EA">
      <w:pPr>
        <w:pStyle w:val="STTSSegmenProgramContent"/>
        <w:widowControl w:val="0"/>
        <w:ind w:left="1134" w:hanging="1134"/>
      </w:pPr>
      <w:r w:rsidRPr="002A6EF7">
        <w:t>$paramkosong = FungsicekKosong($param['ModelMobil']);</w:t>
      </w:r>
    </w:p>
    <w:p w14:paraId="3E69CF0F" w14:textId="77777777" w:rsidR="00E676EA" w:rsidRPr="002A6EF7" w:rsidRDefault="00E676EA" w:rsidP="00E676EA">
      <w:pPr>
        <w:pStyle w:val="STTSSegmenProgramContent"/>
        <w:widowControl w:val="0"/>
        <w:ind w:left="567" w:hanging="567"/>
      </w:pPr>
      <w:r w:rsidRPr="002A6EF7">
        <w:t>}</w:t>
      </w:r>
    </w:p>
    <w:p w14:paraId="7C3935E2" w14:textId="77777777" w:rsidR="00E676EA" w:rsidRPr="002A6EF7" w:rsidRDefault="00E676EA" w:rsidP="00E676EA">
      <w:pPr>
        <w:pStyle w:val="STTSSegmenProgramContent"/>
        <w:widowControl w:val="0"/>
        <w:ind w:left="567" w:hanging="567"/>
      </w:pPr>
      <w:r w:rsidRPr="002A6EF7">
        <w:t>if (!$paramkosong) {</w:t>
      </w:r>
    </w:p>
    <w:p w14:paraId="39D50B39" w14:textId="77777777" w:rsidR="00E676EA" w:rsidRPr="002A6EF7" w:rsidRDefault="00E676EA" w:rsidP="00E676EA">
      <w:pPr>
        <w:pStyle w:val="STTSSegmenProgramContent"/>
        <w:widowControl w:val="0"/>
        <w:ind w:left="1134" w:hanging="1134"/>
      </w:pPr>
      <w:r w:rsidRPr="002A6EF7">
        <w:t>$paramkosong = FungsicekKosong($param['TinggiMobil']);</w:t>
      </w:r>
    </w:p>
    <w:p w14:paraId="3D1C67BE" w14:textId="77777777" w:rsidR="00E676EA" w:rsidRPr="002A6EF7" w:rsidRDefault="00E676EA" w:rsidP="00E676EA">
      <w:pPr>
        <w:pStyle w:val="STTSSegmenProgramContent"/>
        <w:widowControl w:val="0"/>
        <w:ind w:left="567" w:hanging="567"/>
      </w:pPr>
      <w:r w:rsidRPr="002A6EF7">
        <w:t>}</w:t>
      </w:r>
    </w:p>
    <w:p w14:paraId="05C4BC4B" w14:textId="77777777" w:rsidR="00E676EA" w:rsidRPr="002A6EF7" w:rsidRDefault="00E676EA" w:rsidP="00E676EA">
      <w:pPr>
        <w:pStyle w:val="STTSSegmenProgramContent"/>
        <w:widowControl w:val="0"/>
        <w:ind w:left="567" w:hanging="567"/>
      </w:pPr>
      <w:r w:rsidRPr="002A6EF7">
        <w:t>if (!$paramkosong) {</w:t>
      </w:r>
    </w:p>
    <w:p w14:paraId="67783BAC" w14:textId="77777777" w:rsidR="00E676EA" w:rsidRPr="002A6EF7" w:rsidRDefault="00E676EA" w:rsidP="00E676EA">
      <w:pPr>
        <w:pStyle w:val="STTSSegmenProgramContent"/>
        <w:widowControl w:val="0"/>
        <w:ind w:left="1134" w:hanging="1134"/>
      </w:pPr>
      <w:r w:rsidRPr="002A6EF7">
        <w:t>$paramkosong = FungsicekKosong($param['Departemen']);</w:t>
      </w:r>
    </w:p>
    <w:p w14:paraId="0A9618B1" w14:textId="77777777" w:rsidR="00E676EA" w:rsidRPr="002A6EF7" w:rsidRDefault="00E676EA" w:rsidP="00E676EA">
      <w:pPr>
        <w:pStyle w:val="STTSSegmenProgramContent"/>
        <w:widowControl w:val="0"/>
        <w:ind w:left="567" w:hanging="567"/>
      </w:pPr>
      <w:r w:rsidRPr="002A6EF7">
        <w:t>}</w:t>
      </w:r>
    </w:p>
    <w:p w14:paraId="3B3E04A9" w14:textId="77777777" w:rsidR="00E676EA" w:rsidRPr="002A6EF7" w:rsidRDefault="00E676EA" w:rsidP="00E676EA">
      <w:pPr>
        <w:pStyle w:val="STTSSegmenProgramContent"/>
        <w:widowControl w:val="0"/>
        <w:ind w:left="567" w:hanging="567"/>
      </w:pPr>
      <w:r w:rsidRPr="002A6EF7">
        <w:t>if (!$paramkosong) {</w:t>
      </w:r>
    </w:p>
    <w:p w14:paraId="55459060" w14:textId="77777777" w:rsidR="00E676EA" w:rsidRPr="002A6EF7" w:rsidRDefault="00E676EA" w:rsidP="00E676EA">
      <w:pPr>
        <w:pStyle w:val="STTSSegmenProgramContent"/>
        <w:widowControl w:val="0"/>
        <w:ind w:left="1134" w:hanging="1134"/>
      </w:pPr>
      <w:r w:rsidRPr="002A6EF7">
        <w:t>$paramkosong = FungsicekKosong($param['Stall']);</w:t>
      </w:r>
    </w:p>
    <w:p w14:paraId="68C08991" w14:textId="77777777" w:rsidR="00E676EA" w:rsidRPr="002A6EF7" w:rsidRDefault="00E676EA" w:rsidP="00E676EA">
      <w:pPr>
        <w:pStyle w:val="STTSSegmenProgramContent"/>
        <w:widowControl w:val="0"/>
        <w:ind w:left="567" w:hanging="567"/>
      </w:pPr>
      <w:r w:rsidRPr="002A6EF7">
        <w:t>}</w:t>
      </w:r>
    </w:p>
    <w:p w14:paraId="3D6A5F96" w14:textId="77777777" w:rsidR="00E676EA" w:rsidRPr="002A6EF7" w:rsidRDefault="00E676EA" w:rsidP="00E676EA">
      <w:pPr>
        <w:pStyle w:val="STTSSegmenProgramContent"/>
        <w:widowControl w:val="0"/>
        <w:ind w:left="567" w:hanging="567"/>
      </w:pPr>
      <w:r w:rsidRPr="002A6EF7">
        <w:t>if ($paramkosong) {</w:t>
      </w:r>
    </w:p>
    <w:p w14:paraId="34E1C427" w14:textId="77777777" w:rsidR="00E676EA" w:rsidRPr="002A6EF7" w:rsidRDefault="00E676EA" w:rsidP="00E676EA">
      <w:pPr>
        <w:pStyle w:val="STTSSegmenProgramContent"/>
        <w:widowControl w:val="0"/>
        <w:ind w:left="1134" w:hanging="1134"/>
      </w:pPr>
      <w:r w:rsidRPr="002A6EF7">
        <w:t>return response()-&gt;json([</w:t>
      </w:r>
    </w:p>
    <w:p w14:paraId="542ECAA8" w14:textId="77777777" w:rsidR="00E676EA" w:rsidRPr="002A6EF7" w:rsidRDefault="00E676EA" w:rsidP="00E676EA">
      <w:pPr>
        <w:pStyle w:val="STTSSegmenProgramContent"/>
        <w:widowControl w:val="0"/>
        <w:ind w:left="1134" w:hanging="1134"/>
      </w:pPr>
      <w:r w:rsidRPr="002A6EF7">
        <w:t>"success" =&gt; true,</w:t>
      </w:r>
    </w:p>
    <w:p w14:paraId="22217B9B" w14:textId="77777777" w:rsidR="00E676EA" w:rsidRPr="002A6EF7" w:rsidRDefault="00E676EA" w:rsidP="00E676EA">
      <w:pPr>
        <w:pStyle w:val="STTSSegmenProgramContent"/>
        <w:widowControl w:val="0"/>
        <w:ind w:left="1134" w:hanging="1134"/>
      </w:pPr>
      <w:r w:rsidRPr="002A6EF7">
        <w:t>"statuscode" =&gt; 401,</w:t>
      </w:r>
    </w:p>
    <w:p w14:paraId="798FA459" w14:textId="77777777" w:rsidR="00E676EA" w:rsidRPr="002A6EF7" w:rsidRDefault="00E676EA" w:rsidP="00E676EA">
      <w:pPr>
        <w:pStyle w:val="STTSSegmenProgramContent"/>
        <w:widowControl w:val="0"/>
        <w:ind w:left="1134" w:hanging="1134"/>
      </w:pPr>
      <w:r w:rsidRPr="002A6EF7">
        <w:t>]);</w:t>
      </w:r>
    </w:p>
    <w:p w14:paraId="16A0EFA2" w14:textId="77777777" w:rsidR="00E676EA" w:rsidRDefault="00E676EA" w:rsidP="00E676EA">
      <w:pPr>
        <w:pStyle w:val="STTSSegmenProgramContent"/>
        <w:widowControl w:val="0"/>
        <w:ind w:left="567" w:hanging="567"/>
      </w:pPr>
      <w:r w:rsidRPr="002A6EF7">
        <w:t>}</w:t>
      </w:r>
    </w:p>
    <w:p w14:paraId="3715D2B9" w14:textId="77777777" w:rsidR="00E676EA" w:rsidRPr="002A6EF7" w:rsidRDefault="00E676EA" w:rsidP="00E676EA">
      <w:pPr>
        <w:pStyle w:val="STTSSegmenProgramContent"/>
        <w:widowControl w:val="0"/>
        <w:ind w:left="567" w:hanging="567"/>
      </w:pPr>
      <w:r w:rsidRPr="002A6EF7">
        <w:t>$paramtambahankosong = false;</w:t>
      </w:r>
    </w:p>
    <w:p w14:paraId="5B41D7E0" w14:textId="77777777" w:rsidR="00E676EA" w:rsidRPr="002A6EF7" w:rsidRDefault="00E676EA" w:rsidP="00E676EA">
      <w:pPr>
        <w:pStyle w:val="STTSSegmenProgramContent"/>
        <w:widowControl w:val="0"/>
        <w:ind w:left="567" w:hanging="567"/>
      </w:pPr>
      <w:r w:rsidRPr="002A6EF7">
        <w:t>foreach ($param['NewParameter'] as $newparam) {</w:t>
      </w:r>
    </w:p>
    <w:p w14:paraId="08038FF5" w14:textId="77777777" w:rsidR="00E676EA" w:rsidRPr="002A6EF7" w:rsidRDefault="00E676EA" w:rsidP="00E676EA">
      <w:pPr>
        <w:pStyle w:val="STTSSegmenProgramContent"/>
        <w:widowControl w:val="0"/>
        <w:ind w:left="567" w:hanging="567"/>
      </w:pPr>
      <w:r w:rsidRPr="002A6EF7">
        <w:t>if ($newparam['Newparam'] == "" || $newparam['Newparam'] == null) {</w:t>
      </w:r>
    </w:p>
    <w:p w14:paraId="0BB66CD8" w14:textId="77777777" w:rsidR="00E676EA" w:rsidRPr="002A6EF7" w:rsidRDefault="00E676EA" w:rsidP="00E676EA">
      <w:pPr>
        <w:pStyle w:val="STTSSegmenProgramContent"/>
        <w:widowControl w:val="0"/>
        <w:ind w:left="1134" w:hanging="1134"/>
      </w:pPr>
      <w:r w:rsidRPr="002A6EF7">
        <w:t>$paramtambahankosong = true;</w:t>
      </w:r>
    </w:p>
    <w:p w14:paraId="707A4ED7" w14:textId="77777777" w:rsidR="00E676EA" w:rsidRPr="002A6EF7" w:rsidRDefault="00E676EA" w:rsidP="00E676EA">
      <w:pPr>
        <w:pStyle w:val="STTSSegmenProgramContent"/>
        <w:widowControl w:val="0"/>
        <w:ind w:left="1134" w:hanging="1134"/>
      </w:pPr>
      <w:r w:rsidRPr="002A6EF7">
        <w:t>break;</w:t>
      </w:r>
    </w:p>
    <w:p w14:paraId="1F2F8D09" w14:textId="77777777" w:rsidR="00E676EA" w:rsidRPr="002A6EF7" w:rsidRDefault="00E676EA" w:rsidP="00E676EA">
      <w:pPr>
        <w:pStyle w:val="STTSSegmenProgramContent"/>
        <w:widowControl w:val="0"/>
        <w:ind w:left="567" w:hanging="567"/>
      </w:pPr>
      <w:r w:rsidRPr="002A6EF7">
        <w:t>}</w:t>
      </w:r>
    </w:p>
    <w:p w14:paraId="7E4260B7" w14:textId="77777777" w:rsidR="00E676EA" w:rsidRPr="002A6EF7" w:rsidRDefault="00E676EA" w:rsidP="00E676EA">
      <w:pPr>
        <w:pStyle w:val="STTSSegmenProgramContent"/>
        <w:widowControl w:val="0"/>
        <w:ind w:left="567" w:hanging="567"/>
      </w:pPr>
      <w:r w:rsidRPr="002A6EF7">
        <w:t>foreach ($newparam['Component'] as $komponen) {</w:t>
      </w:r>
    </w:p>
    <w:p w14:paraId="53855380" w14:textId="77777777" w:rsidR="00E676EA" w:rsidRPr="002A6EF7" w:rsidRDefault="00E676EA" w:rsidP="00E676EA">
      <w:pPr>
        <w:pStyle w:val="STTSSegmenProgramContent"/>
        <w:widowControl w:val="0"/>
        <w:ind w:left="1134" w:hanging="1134"/>
      </w:pPr>
      <w:r w:rsidRPr="002A6EF7">
        <w:t>if ($komponen == "" || $komponen == null) {</w:t>
      </w:r>
    </w:p>
    <w:p w14:paraId="3CE13BA1" w14:textId="77777777" w:rsidR="00E676EA" w:rsidRPr="002A6EF7" w:rsidRDefault="00E676EA" w:rsidP="00E676EA">
      <w:pPr>
        <w:pStyle w:val="STTSSegmenProgramContent"/>
        <w:widowControl w:val="0"/>
        <w:ind w:left="1134" w:hanging="1134"/>
      </w:pPr>
      <w:r w:rsidRPr="002A6EF7">
        <w:t>$paramtambahankosong = true;</w:t>
      </w:r>
    </w:p>
    <w:p w14:paraId="27B95912" w14:textId="77777777" w:rsidR="00E676EA" w:rsidRPr="002A6EF7" w:rsidRDefault="00E676EA" w:rsidP="00E676EA">
      <w:pPr>
        <w:pStyle w:val="STTSSegmenProgramContent"/>
        <w:widowControl w:val="0"/>
        <w:ind w:left="1134" w:hanging="1134"/>
      </w:pPr>
      <w:r w:rsidRPr="002A6EF7">
        <w:t>break;</w:t>
      </w:r>
    </w:p>
    <w:p w14:paraId="0C9AC941" w14:textId="77777777" w:rsidR="00E676EA" w:rsidRPr="002A6EF7" w:rsidRDefault="00E676EA" w:rsidP="00E676EA">
      <w:pPr>
        <w:pStyle w:val="STTSSegmenProgramContent"/>
        <w:widowControl w:val="0"/>
        <w:ind w:left="567" w:hanging="567"/>
      </w:pPr>
      <w:r w:rsidRPr="002A6EF7">
        <w:t>}</w:t>
      </w:r>
    </w:p>
    <w:p w14:paraId="2927818E" w14:textId="77777777" w:rsidR="00E676EA" w:rsidRPr="002A6EF7" w:rsidRDefault="00E676EA" w:rsidP="00E676EA">
      <w:pPr>
        <w:pStyle w:val="STTSSegmenProgramContent"/>
        <w:widowControl w:val="0"/>
        <w:ind w:left="567" w:hanging="567"/>
      </w:pPr>
      <w:r w:rsidRPr="002A6EF7">
        <w:t>}</w:t>
      </w:r>
    </w:p>
    <w:p w14:paraId="6BA1EE3D" w14:textId="77777777" w:rsidR="00E676EA" w:rsidRPr="002A6EF7" w:rsidRDefault="00E676EA" w:rsidP="00E676EA">
      <w:pPr>
        <w:pStyle w:val="STTSSegmenProgramContent"/>
        <w:widowControl w:val="0"/>
        <w:ind w:left="567" w:hanging="567"/>
      </w:pPr>
      <w:r w:rsidRPr="002A6EF7">
        <w:t>if ($paramtambahankosong) {</w:t>
      </w:r>
    </w:p>
    <w:p w14:paraId="3E3D8934" w14:textId="77777777" w:rsidR="00E676EA" w:rsidRPr="002A6EF7" w:rsidRDefault="00E676EA" w:rsidP="00E676EA">
      <w:pPr>
        <w:pStyle w:val="STTSSegmenProgramContent"/>
        <w:widowControl w:val="0"/>
        <w:ind w:left="1134" w:hanging="1134"/>
      </w:pPr>
      <w:r w:rsidRPr="002A6EF7">
        <w:t>break;</w:t>
      </w:r>
    </w:p>
    <w:p w14:paraId="59C57139" w14:textId="77777777" w:rsidR="00E676EA" w:rsidRPr="002A6EF7" w:rsidRDefault="00E676EA" w:rsidP="00E676EA">
      <w:pPr>
        <w:pStyle w:val="STTSSegmenProgramContent"/>
        <w:widowControl w:val="0"/>
        <w:ind w:left="567" w:hanging="567"/>
      </w:pPr>
      <w:r w:rsidRPr="002A6EF7">
        <w:t>}</w:t>
      </w:r>
    </w:p>
    <w:p w14:paraId="06956FAD" w14:textId="77777777" w:rsidR="00E676EA" w:rsidRPr="002A6EF7" w:rsidRDefault="00E676EA" w:rsidP="00E676EA">
      <w:pPr>
        <w:pStyle w:val="STTSSegmenProgramContent"/>
        <w:widowControl w:val="0"/>
        <w:ind w:left="567" w:hanging="567"/>
      </w:pPr>
      <w:r w:rsidRPr="002A6EF7">
        <w:t>}</w:t>
      </w:r>
    </w:p>
    <w:p w14:paraId="2DE9FCC4" w14:textId="77777777" w:rsidR="00E676EA" w:rsidRPr="002A6EF7" w:rsidRDefault="00E676EA" w:rsidP="00E676EA">
      <w:pPr>
        <w:pStyle w:val="STTSSegmenProgramContent"/>
        <w:widowControl w:val="0"/>
        <w:ind w:left="567" w:hanging="567"/>
      </w:pPr>
      <w:r w:rsidRPr="002A6EF7">
        <w:t>if ($paramtambahankosong) {</w:t>
      </w:r>
    </w:p>
    <w:p w14:paraId="0492B888" w14:textId="77777777" w:rsidR="00E676EA" w:rsidRPr="002A6EF7" w:rsidRDefault="00E676EA" w:rsidP="00E676EA">
      <w:pPr>
        <w:pStyle w:val="STTSSegmenProgramContent"/>
        <w:widowControl w:val="0"/>
        <w:ind w:left="1134" w:hanging="1134"/>
      </w:pPr>
      <w:r w:rsidRPr="002A6EF7">
        <w:t>return response()-&gt;json([</w:t>
      </w:r>
    </w:p>
    <w:p w14:paraId="0BBDFE45" w14:textId="77777777" w:rsidR="00E676EA" w:rsidRPr="002A6EF7" w:rsidRDefault="00E676EA" w:rsidP="00E676EA">
      <w:pPr>
        <w:pStyle w:val="STTSSegmenProgramContent"/>
        <w:widowControl w:val="0"/>
        <w:ind w:left="1134" w:hanging="1134"/>
      </w:pPr>
      <w:r w:rsidRPr="002A6EF7">
        <w:t>"success" =&gt; true,</w:t>
      </w:r>
    </w:p>
    <w:p w14:paraId="12D04DC6" w14:textId="77777777" w:rsidR="00E676EA" w:rsidRPr="002A6EF7" w:rsidRDefault="00E676EA" w:rsidP="00E676EA">
      <w:pPr>
        <w:pStyle w:val="STTSSegmenProgramContent"/>
        <w:widowControl w:val="0"/>
        <w:ind w:left="1134" w:hanging="1134"/>
      </w:pPr>
      <w:r w:rsidRPr="002A6EF7">
        <w:t>"statuscode" =&gt; 403,</w:t>
      </w:r>
    </w:p>
    <w:p w14:paraId="5C445AF4" w14:textId="77777777" w:rsidR="00E676EA" w:rsidRPr="002A6EF7" w:rsidRDefault="00E676EA" w:rsidP="00E676EA">
      <w:pPr>
        <w:pStyle w:val="STTSSegmenProgramContent"/>
        <w:widowControl w:val="0"/>
        <w:ind w:left="567" w:hanging="567"/>
      </w:pPr>
      <w:r w:rsidRPr="002A6EF7">
        <w:t>]);</w:t>
      </w:r>
    </w:p>
    <w:p w14:paraId="45621B0E" w14:textId="77777777" w:rsidR="00E676EA" w:rsidRDefault="00E676EA" w:rsidP="00E676EA"/>
    <w:p w14:paraId="5FB4CED0" w14:textId="77777777" w:rsidR="00E676EA" w:rsidRDefault="00E676EA" w:rsidP="00E676EA">
      <w:r>
        <w:t xml:space="preserve">Line 1 hingga 6 berfungsi untuk membuat fungsi kecil dalam melakukan proses untuk mengecek apakah terdapat inputan yang kosong. Nantinya hal ini akan digunakan secara berulang untuk mengecek beberapa parameter. Line 18 adalah penanda untuk memberikan tanda apakah nantinya inputan yang diberikan oleh user ada yang kosong atau terisi semua. Line 19 hingga 21 mengecek parameter tipe </w:t>
      </w:r>
      <w:r>
        <w:lastRenderedPageBreak/>
        <w:t xml:space="preserve">mobil terisi lengkap atau tidak. Line 22 hingga 24 mengecek parameter model mobil terisi lengkap atau tidak. Line 25 hingga 27 mengecek parameter tinggi mobil terisi lengkap atau tidak. Line 28 hingga 30 mengecek parameter departemen terisi lengkap atau tidak. Line 31 hingga 33 mengecek parameter stall terisi lengkap atau tidak. Line 34 hingga 39 berfungsi untuk memberikan response gagal jika ternyata terdapat parameter yang kosong. </w:t>
      </w:r>
    </w:p>
    <w:p w14:paraId="366EDC87" w14:textId="77777777" w:rsidR="00E676EA" w:rsidRPr="002A6EF7" w:rsidRDefault="00E676EA" w:rsidP="00E676EA">
      <w:r>
        <w:t>Untuk pengisian pada parameter baru pengecekkan dilakukan dimulai dari line 40 hingga 60. Line 42 berfungsi untuk melakukan looping pada area inoputan new parameter. Line 42 hingga 45 adalah mengecek apakah nama dari parameter yang baru kosong atau tidak diisi. Line 46 hingga 49 adalah fungsi tambahan untuk pengecekkan isi dari parameter yang baru. Line 52 hingga 54 berfungsi untuk menghentikan proses looping ketika ternyata inputan dari parameter baru ada yang kosong. Line 56 hingga 60 berfungsi untuk mengembalikan response gagal.</w:t>
      </w:r>
    </w:p>
    <w:p w14:paraId="560EEE26" w14:textId="77777777" w:rsidR="00E676EA" w:rsidRDefault="00E676EA" w:rsidP="00E676EA">
      <w:pPr>
        <w:ind w:firstLine="0"/>
      </w:pPr>
    </w:p>
    <w:p w14:paraId="15D3101C" w14:textId="77777777" w:rsidR="00E676EA" w:rsidRPr="00E40D86" w:rsidRDefault="00E676EA" w:rsidP="00E676EA">
      <w:pPr>
        <w:pStyle w:val="STTSAlgoritma"/>
      </w:pPr>
      <w:bookmarkStart w:id="16" w:name="_Toc124442800"/>
      <w:r w:rsidRPr="00E40D86">
        <w:t xml:space="preserve">Segmen Program </w:t>
      </w:r>
      <w:r>
        <w:t>5.9</w:t>
      </w:r>
      <w:r w:rsidRPr="00E40D86">
        <w:t xml:space="preserve"> </w:t>
      </w:r>
      <w:r>
        <w:t>Fungsi Inputan kembar</w:t>
      </w:r>
      <w:bookmarkEnd w:id="16"/>
    </w:p>
    <w:p w14:paraId="5D1DAFA7" w14:textId="77777777" w:rsidR="00E676EA" w:rsidRPr="002A6EF7" w:rsidRDefault="00E676EA">
      <w:pPr>
        <w:pStyle w:val="STTSSegmenProgramContent"/>
        <w:widowControl w:val="0"/>
        <w:numPr>
          <w:ilvl w:val="0"/>
          <w:numId w:val="14"/>
        </w:numPr>
        <w:ind w:left="567" w:hanging="567"/>
      </w:pPr>
      <w:r w:rsidRPr="002A6EF7">
        <w:t>function fungsiceksama(array $cek)</w:t>
      </w:r>
    </w:p>
    <w:p w14:paraId="56E87D52" w14:textId="77777777" w:rsidR="00E676EA" w:rsidRPr="002A6EF7" w:rsidRDefault="00E676EA" w:rsidP="00E676EA">
      <w:pPr>
        <w:pStyle w:val="STTSSegmenProgramContent"/>
        <w:widowControl w:val="0"/>
        <w:ind w:left="567" w:hanging="567"/>
      </w:pPr>
      <w:r w:rsidRPr="002A6EF7">
        <w:t>{</w:t>
      </w:r>
    </w:p>
    <w:p w14:paraId="301CA2F5" w14:textId="77777777" w:rsidR="00E676EA" w:rsidRPr="002A6EF7" w:rsidRDefault="00E676EA" w:rsidP="00E676EA">
      <w:pPr>
        <w:pStyle w:val="STTSSegmenProgramContent"/>
        <w:widowControl w:val="0"/>
        <w:ind w:left="1134" w:hanging="1134"/>
      </w:pPr>
      <w:r w:rsidRPr="002A6EF7">
        <w:t>if (count($cek) !== count(array_unique($cek))) {</w:t>
      </w:r>
    </w:p>
    <w:p w14:paraId="55A4679F" w14:textId="77777777" w:rsidR="00E676EA" w:rsidRPr="002A6EF7" w:rsidRDefault="00E676EA" w:rsidP="00E676EA">
      <w:pPr>
        <w:pStyle w:val="STTSSegmenProgramContent"/>
        <w:widowControl w:val="0"/>
        <w:ind w:left="1134" w:hanging="1134"/>
      </w:pPr>
      <w:r w:rsidRPr="002A6EF7">
        <w:t>return true;</w:t>
      </w:r>
    </w:p>
    <w:p w14:paraId="1F2817B4" w14:textId="77777777" w:rsidR="00E676EA" w:rsidRPr="002A6EF7" w:rsidRDefault="00E676EA" w:rsidP="00E676EA">
      <w:pPr>
        <w:pStyle w:val="STTSSegmenProgramContent"/>
        <w:widowControl w:val="0"/>
        <w:ind w:left="1134" w:hanging="1134"/>
      </w:pPr>
      <w:r w:rsidRPr="002A6EF7">
        <w:t>}</w:t>
      </w:r>
    </w:p>
    <w:p w14:paraId="60221F2B" w14:textId="77777777" w:rsidR="00E676EA" w:rsidRPr="002A6EF7" w:rsidRDefault="00E676EA" w:rsidP="00E676EA">
      <w:pPr>
        <w:pStyle w:val="STTSSegmenProgramContent"/>
        <w:widowControl w:val="0"/>
        <w:ind w:left="567" w:hanging="567"/>
      </w:pPr>
      <w:r w:rsidRPr="002A6EF7">
        <w:t>}</w:t>
      </w:r>
    </w:p>
    <w:p w14:paraId="1812991A" w14:textId="77777777" w:rsidR="00E676EA" w:rsidRPr="002A6EF7" w:rsidRDefault="00E676EA" w:rsidP="00E676EA">
      <w:pPr>
        <w:pStyle w:val="STTSSegmenProgramContent"/>
        <w:widowControl w:val="0"/>
        <w:ind w:left="567" w:hanging="567"/>
      </w:pPr>
      <w:r w:rsidRPr="002A6EF7">
        <w:t>$paramsama = false;</w:t>
      </w:r>
    </w:p>
    <w:p w14:paraId="1C88442D" w14:textId="77777777" w:rsidR="00E676EA" w:rsidRPr="002A6EF7" w:rsidRDefault="00E676EA" w:rsidP="00E676EA">
      <w:pPr>
        <w:pStyle w:val="STTSSegmenProgramContent"/>
        <w:widowControl w:val="0"/>
        <w:ind w:left="567" w:hanging="567"/>
      </w:pPr>
      <w:r w:rsidRPr="002A6EF7">
        <w:t>if (!$paramsama) {</w:t>
      </w:r>
    </w:p>
    <w:p w14:paraId="32AC41FF" w14:textId="77777777" w:rsidR="00E676EA" w:rsidRPr="002A6EF7" w:rsidRDefault="00E676EA" w:rsidP="00E676EA">
      <w:pPr>
        <w:pStyle w:val="STTSSegmenProgramContent"/>
        <w:widowControl w:val="0"/>
        <w:ind w:left="1134" w:hanging="1134"/>
      </w:pPr>
      <w:r w:rsidRPr="002A6EF7">
        <w:t>$paramsama = fungsiceksama($param['TipeMobil']);</w:t>
      </w:r>
    </w:p>
    <w:p w14:paraId="156CB0B3" w14:textId="77777777" w:rsidR="00E676EA" w:rsidRPr="002A6EF7" w:rsidRDefault="00E676EA" w:rsidP="00E676EA">
      <w:pPr>
        <w:pStyle w:val="STTSSegmenProgramContent"/>
        <w:widowControl w:val="0"/>
        <w:ind w:left="567" w:hanging="567"/>
      </w:pPr>
      <w:r w:rsidRPr="002A6EF7">
        <w:t>}</w:t>
      </w:r>
    </w:p>
    <w:p w14:paraId="05C38D6F" w14:textId="77777777" w:rsidR="00E676EA" w:rsidRPr="002A6EF7" w:rsidRDefault="00E676EA" w:rsidP="00E676EA">
      <w:pPr>
        <w:pStyle w:val="STTSSegmenProgramContent"/>
        <w:widowControl w:val="0"/>
        <w:ind w:left="567" w:hanging="567"/>
      </w:pPr>
      <w:r w:rsidRPr="002A6EF7">
        <w:t>if (!$paramsama) {</w:t>
      </w:r>
    </w:p>
    <w:p w14:paraId="3A159CF6" w14:textId="77777777" w:rsidR="00E676EA" w:rsidRPr="002A6EF7" w:rsidRDefault="00E676EA" w:rsidP="00E676EA">
      <w:pPr>
        <w:pStyle w:val="STTSSegmenProgramContent"/>
        <w:widowControl w:val="0"/>
        <w:ind w:left="1134" w:hanging="1134"/>
      </w:pPr>
      <w:r w:rsidRPr="002A6EF7">
        <w:t>$paramsama = fungsiceksama($param['ModelMobil']);</w:t>
      </w:r>
    </w:p>
    <w:p w14:paraId="6A3367B3" w14:textId="77777777" w:rsidR="00E676EA" w:rsidRPr="002A6EF7" w:rsidRDefault="00E676EA" w:rsidP="00E676EA">
      <w:pPr>
        <w:pStyle w:val="STTSSegmenProgramContent"/>
        <w:widowControl w:val="0"/>
        <w:ind w:left="567" w:hanging="567"/>
      </w:pPr>
      <w:r w:rsidRPr="002A6EF7">
        <w:t>}</w:t>
      </w:r>
    </w:p>
    <w:p w14:paraId="511E322A" w14:textId="77777777" w:rsidR="00E676EA" w:rsidRPr="002A6EF7" w:rsidRDefault="00E676EA" w:rsidP="00E676EA">
      <w:pPr>
        <w:pStyle w:val="STTSSegmenProgramContent"/>
        <w:widowControl w:val="0"/>
        <w:ind w:left="567" w:hanging="567"/>
      </w:pPr>
      <w:r w:rsidRPr="002A6EF7">
        <w:t>if (!$paramsama) {</w:t>
      </w:r>
    </w:p>
    <w:p w14:paraId="0E7763EE" w14:textId="77777777" w:rsidR="00E676EA" w:rsidRPr="002A6EF7" w:rsidRDefault="00E676EA" w:rsidP="00E676EA">
      <w:pPr>
        <w:pStyle w:val="STTSSegmenProgramContent"/>
        <w:widowControl w:val="0"/>
        <w:ind w:left="567" w:hanging="567"/>
      </w:pPr>
      <w:r w:rsidRPr="002A6EF7">
        <w:t>$paramsama = fungsiceksama($param['TinggiMobil']);</w:t>
      </w:r>
    </w:p>
    <w:p w14:paraId="15415FCE" w14:textId="77777777" w:rsidR="00E676EA" w:rsidRPr="002A6EF7" w:rsidRDefault="00E676EA" w:rsidP="00E676EA">
      <w:pPr>
        <w:pStyle w:val="STTSSegmenProgramContent"/>
        <w:widowControl w:val="0"/>
        <w:ind w:left="567" w:hanging="567"/>
      </w:pPr>
      <w:r w:rsidRPr="002A6EF7">
        <w:t>}</w:t>
      </w:r>
    </w:p>
    <w:p w14:paraId="08051A1C" w14:textId="77777777" w:rsidR="00E676EA" w:rsidRPr="002A6EF7" w:rsidRDefault="00E676EA" w:rsidP="00E676EA">
      <w:pPr>
        <w:pStyle w:val="STTSSegmenProgramContent"/>
        <w:widowControl w:val="0"/>
        <w:ind w:left="567" w:hanging="567"/>
      </w:pPr>
      <w:r w:rsidRPr="002A6EF7">
        <w:t>if (!$paramsama) {</w:t>
      </w:r>
    </w:p>
    <w:p w14:paraId="46C76775" w14:textId="77777777" w:rsidR="00E676EA" w:rsidRPr="002A6EF7" w:rsidRDefault="00E676EA" w:rsidP="00E676EA">
      <w:pPr>
        <w:pStyle w:val="STTSSegmenProgramContent"/>
        <w:widowControl w:val="0"/>
        <w:ind w:left="1134" w:hanging="1134"/>
      </w:pPr>
      <w:r w:rsidRPr="002A6EF7">
        <w:t>$paramsama = fungsiceksama($param['Departemen']);</w:t>
      </w:r>
    </w:p>
    <w:p w14:paraId="6AD8D1B0" w14:textId="77777777" w:rsidR="00E676EA" w:rsidRPr="002A6EF7" w:rsidRDefault="00E676EA" w:rsidP="00E676EA">
      <w:pPr>
        <w:pStyle w:val="STTSSegmenProgramContent"/>
        <w:widowControl w:val="0"/>
        <w:ind w:left="567" w:hanging="567"/>
      </w:pPr>
      <w:r w:rsidRPr="002A6EF7">
        <w:t>}</w:t>
      </w:r>
    </w:p>
    <w:p w14:paraId="1AF13324" w14:textId="77777777" w:rsidR="00E676EA" w:rsidRPr="002A6EF7" w:rsidRDefault="00E676EA" w:rsidP="00E676EA">
      <w:pPr>
        <w:pStyle w:val="STTSSegmenProgramContent"/>
        <w:widowControl w:val="0"/>
        <w:ind w:left="567" w:hanging="567"/>
      </w:pPr>
      <w:r w:rsidRPr="002A6EF7">
        <w:t>if (!$paramsama) {</w:t>
      </w:r>
    </w:p>
    <w:p w14:paraId="3243BCA1" w14:textId="77777777" w:rsidR="00E676EA" w:rsidRPr="002A6EF7" w:rsidRDefault="00E676EA" w:rsidP="00E676EA">
      <w:pPr>
        <w:pStyle w:val="STTSSegmenProgramContent"/>
        <w:widowControl w:val="0"/>
        <w:ind w:left="1134" w:hanging="1134"/>
      </w:pPr>
      <w:r w:rsidRPr="002A6EF7">
        <w:t>$paramsama = fungsiceksama($param['Stall']);</w:t>
      </w:r>
    </w:p>
    <w:p w14:paraId="6BA82A14" w14:textId="77777777" w:rsidR="00E676EA" w:rsidRPr="002A6EF7" w:rsidRDefault="00E676EA" w:rsidP="00E676EA">
      <w:pPr>
        <w:pStyle w:val="STTSSegmenProgramContent"/>
        <w:widowControl w:val="0"/>
        <w:ind w:left="567" w:hanging="567"/>
      </w:pPr>
      <w:r w:rsidRPr="002A6EF7">
        <w:t>}</w:t>
      </w:r>
    </w:p>
    <w:p w14:paraId="2D6326F2" w14:textId="77777777" w:rsidR="00E676EA" w:rsidRPr="002A6EF7" w:rsidRDefault="00E676EA" w:rsidP="00E676EA">
      <w:pPr>
        <w:pStyle w:val="STTSSegmenProgramContent"/>
        <w:widowControl w:val="0"/>
        <w:ind w:left="567" w:hanging="567"/>
      </w:pPr>
      <w:r w:rsidRPr="002A6EF7">
        <w:t>if (!$paramsama) {</w:t>
      </w:r>
    </w:p>
    <w:p w14:paraId="4FD9D81F" w14:textId="77777777" w:rsidR="00E676EA" w:rsidRPr="002A6EF7" w:rsidRDefault="00E676EA" w:rsidP="00E676EA">
      <w:pPr>
        <w:pStyle w:val="STTSSegmenProgramContent"/>
        <w:widowControl w:val="0"/>
        <w:ind w:left="567" w:hanging="567"/>
      </w:pPr>
      <w:r w:rsidRPr="002A6EF7">
        <w:t>$paramsama = fungsiceksama($param['Stock']);</w:t>
      </w:r>
    </w:p>
    <w:p w14:paraId="7344FEAA" w14:textId="77777777" w:rsidR="00E676EA" w:rsidRPr="002A6EF7" w:rsidRDefault="00E676EA" w:rsidP="00E676EA">
      <w:pPr>
        <w:pStyle w:val="STTSSegmenProgramContent"/>
        <w:widowControl w:val="0"/>
        <w:ind w:left="567" w:hanging="567"/>
      </w:pPr>
      <w:r w:rsidRPr="002A6EF7">
        <w:t>}</w:t>
      </w:r>
    </w:p>
    <w:p w14:paraId="38EAC50E" w14:textId="77777777" w:rsidR="00E676EA" w:rsidRPr="002A6EF7" w:rsidRDefault="00E676EA" w:rsidP="00E676EA">
      <w:pPr>
        <w:pStyle w:val="STTSSegmenProgramContent"/>
        <w:widowControl w:val="0"/>
        <w:ind w:left="567" w:hanging="567"/>
      </w:pPr>
      <w:r w:rsidRPr="002A6EF7">
        <w:t>if ($paramsama) {</w:t>
      </w:r>
    </w:p>
    <w:p w14:paraId="21968952" w14:textId="77777777" w:rsidR="00E676EA" w:rsidRPr="002A6EF7" w:rsidRDefault="00E676EA" w:rsidP="00E676EA">
      <w:pPr>
        <w:pStyle w:val="STTSSegmenProgramContent"/>
        <w:widowControl w:val="0"/>
        <w:ind w:left="1134" w:hanging="1134"/>
      </w:pPr>
      <w:r w:rsidRPr="002A6EF7">
        <w:t>return response()-&gt;json([</w:t>
      </w:r>
    </w:p>
    <w:p w14:paraId="271EE376" w14:textId="77777777" w:rsidR="00E676EA" w:rsidRPr="002A6EF7" w:rsidRDefault="00E676EA" w:rsidP="00E676EA">
      <w:pPr>
        <w:pStyle w:val="STTSSegmenProgramContent"/>
        <w:widowControl w:val="0"/>
        <w:ind w:left="1134" w:hanging="1134"/>
      </w:pPr>
      <w:r w:rsidRPr="002A6EF7">
        <w:t>"success" =&gt; true,</w:t>
      </w:r>
    </w:p>
    <w:p w14:paraId="6708E315" w14:textId="77777777" w:rsidR="00E676EA" w:rsidRPr="002A6EF7" w:rsidRDefault="00E676EA" w:rsidP="00E676EA">
      <w:pPr>
        <w:pStyle w:val="STTSSegmenProgramContent"/>
        <w:widowControl w:val="0"/>
        <w:ind w:left="1134" w:hanging="1134"/>
      </w:pPr>
      <w:r w:rsidRPr="002A6EF7">
        <w:t>"statuscode" =&gt; 402,</w:t>
      </w:r>
    </w:p>
    <w:p w14:paraId="5AFC85D4" w14:textId="77777777" w:rsidR="00E676EA" w:rsidRPr="002A6EF7" w:rsidRDefault="00E676EA" w:rsidP="00E676EA">
      <w:pPr>
        <w:pStyle w:val="STTSSegmenProgramContent"/>
        <w:widowControl w:val="0"/>
        <w:ind w:left="1134" w:hanging="1134"/>
      </w:pPr>
      <w:r w:rsidRPr="002A6EF7">
        <w:t>]);</w:t>
      </w:r>
    </w:p>
    <w:p w14:paraId="24A6F0C1" w14:textId="77777777" w:rsidR="00E676EA" w:rsidRDefault="00E676EA" w:rsidP="00E676EA">
      <w:pPr>
        <w:pStyle w:val="AlgoritmaLanjutan"/>
      </w:pPr>
      <w:r w:rsidRPr="00E40D86">
        <w:lastRenderedPageBreak/>
        <w:t xml:space="preserve">Segmen Program </w:t>
      </w:r>
      <w:r>
        <w:t>5.9</w:t>
      </w:r>
      <w:r w:rsidRPr="00E40D86">
        <w:t xml:space="preserve"> </w:t>
      </w:r>
      <w:r>
        <w:t>(Lanjutan)</w:t>
      </w:r>
    </w:p>
    <w:p w14:paraId="336EF4AE" w14:textId="77777777" w:rsidR="00E676EA" w:rsidRDefault="00E676EA" w:rsidP="00E676EA">
      <w:pPr>
        <w:pStyle w:val="STTSSegmenProgramContent"/>
        <w:widowControl w:val="0"/>
        <w:ind w:left="567" w:hanging="567"/>
      </w:pPr>
      <w:r w:rsidRPr="002A6EF7">
        <w:t>}</w:t>
      </w:r>
    </w:p>
    <w:p w14:paraId="42AD8583" w14:textId="77777777" w:rsidR="00E676EA" w:rsidRPr="002A6EF7" w:rsidRDefault="00E676EA" w:rsidP="00E676EA">
      <w:pPr>
        <w:pStyle w:val="STTSSegmenProgramContent"/>
        <w:widowControl w:val="0"/>
        <w:ind w:left="567" w:hanging="567"/>
      </w:pPr>
      <w:r w:rsidRPr="002A6EF7">
        <w:t>$paramtambahansama = false;</w:t>
      </w:r>
    </w:p>
    <w:p w14:paraId="15E7C550" w14:textId="77777777" w:rsidR="00E676EA" w:rsidRPr="002A6EF7" w:rsidRDefault="00E676EA" w:rsidP="00E676EA">
      <w:pPr>
        <w:pStyle w:val="STTSSegmenProgramContent"/>
        <w:widowControl w:val="0"/>
        <w:ind w:left="567" w:hanging="567"/>
      </w:pPr>
      <w:r w:rsidRPr="002A6EF7">
        <w:t>$judulparamtambahankembar = array();</w:t>
      </w:r>
    </w:p>
    <w:p w14:paraId="778955EA" w14:textId="77777777" w:rsidR="00E676EA" w:rsidRPr="002A6EF7" w:rsidRDefault="00E676EA" w:rsidP="00E676EA">
      <w:pPr>
        <w:pStyle w:val="STTSSegmenProgramContent"/>
        <w:widowControl w:val="0"/>
        <w:ind w:left="567" w:hanging="567"/>
      </w:pPr>
      <w:r w:rsidRPr="002A6EF7">
        <w:t>foreach ($param['NewParameter'] as $newparam) {</w:t>
      </w:r>
    </w:p>
    <w:p w14:paraId="6AB1F9A0" w14:textId="77777777" w:rsidR="00E676EA" w:rsidRPr="002A6EF7" w:rsidRDefault="00E676EA" w:rsidP="00E676EA">
      <w:pPr>
        <w:pStyle w:val="STTSSegmenProgramContent"/>
        <w:widowControl w:val="0"/>
        <w:ind w:left="1134" w:hanging="1134"/>
      </w:pPr>
      <w:r w:rsidRPr="002A6EF7">
        <w:t>array_push($judulparamtambahankembar, $newparam['Newparam']);</w:t>
      </w:r>
    </w:p>
    <w:p w14:paraId="48C266A3" w14:textId="77777777" w:rsidR="00E676EA" w:rsidRPr="002A6EF7" w:rsidRDefault="00E676EA" w:rsidP="00E676EA">
      <w:pPr>
        <w:pStyle w:val="STTSSegmenProgramContent"/>
        <w:widowControl w:val="0"/>
        <w:ind w:left="1134" w:hanging="1134"/>
      </w:pPr>
      <w:r w:rsidRPr="002A6EF7">
        <w:t>if(count($newparam['Component'])!==count(array_unique(</w:t>
      </w:r>
      <w:r>
        <w:t xml:space="preserve"> </w:t>
      </w:r>
      <w:r w:rsidRPr="002A6EF7">
        <w:t>$newparam['Component']))) {</w:t>
      </w:r>
    </w:p>
    <w:p w14:paraId="64E84A30" w14:textId="77777777" w:rsidR="00E676EA" w:rsidRPr="002A6EF7" w:rsidRDefault="00E676EA" w:rsidP="00E676EA">
      <w:pPr>
        <w:pStyle w:val="STTSSegmenProgramContent"/>
        <w:widowControl w:val="0"/>
        <w:ind w:left="1701" w:hanging="1701"/>
      </w:pPr>
      <w:r w:rsidRPr="002A6EF7">
        <w:t>$paramtambahansama = true;</w:t>
      </w:r>
    </w:p>
    <w:p w14:paraId="3E72FE83" w14:textId="77777777" w:rsidR="00E676EA" w:rsidRPr="002A6EF7" w:rsidRDefault="00E676EA" w:rsidP="00E676EA">
      <w:pPr>
        <w:pStyle w:val="STTSSegmenProgramContent"/>
        <w:widowControl w:val="0"/>
        <w:ind w:left="1701" w:hanging="1701"/>
      </w:pPr>
      <w:r w:rsidRPr="002A6EF7">
        <w:t>break;</w:t>
      </w:r>
    </w:p>
    <w:p w14:paraId="5C9AB0B8" w14:textId="77777777" w:rsidR="00E676EA" w:rsidRPr="002A6EF7" w:rsidRDefault="00E676EA" w:rsidP="00E676EA">
      <w:pPr>
        <w:pStyle w:val="STTSSegmenProgramContent"/>
        <w:widowControl w:val="0"/>
        <w:ind w:left="1134" w:hanging="1134"/>
      </w:pPr>
      <w:r w:rsidRPr="002A6EF7">
        <w:t>}</w:t>
      </w:r>
    </w:p>
    <w:p w14:paraId="357A6779" w14:textId="77777777" w:rsidR="00E676EA" w:rsidRPr="002A6EF7" w:rsidRDefault="00E676EA" w:rsidP="00E676EA">
      <w:pPr>
        <w:pStyle w:val="STTSSegmenProgramContent"/>
        <w:widowControl w:val="0"/>
        <w:ind w:left="1134" w:hanging="1134"/>
      </w:pPr>
      <w:r w:rsidRPr="002A6EF7">
        <w:t>}</w:t>
      </w:r>
    </w:p>
    <w:p w14:paraId="33E064A0" w14:textId="77777777" w:rsidR="00E676EA" w:rsidRPr="002A6EF7" w:rsidRDefault="00E676EA" w:rsidP="00E676EA">
      <w:pPr>
        <w:pStyle w:val="STTSSegmenProgramContent"/>
        <w:widowControl w:val="0"/>
        <w:ind w:left="1134" w:hanging="1134"/>
      </w:pPr>
      <w:r w:rsidRPr="002A6EF7">
        <w:t>if(count($judulparamtambahankembar)!== count(array_unique($judulparamtambahankembar))) {</w:t>
      </w:r>
    </w:p>
    <w:p w14:paraId="42811588" w14:textId="77777777" w:rsidR="00E676EA" w:rsidRPr="002A6EF7" w:rsidRDefault="00E676EA" w:rsidP="00E676EA">
      <w:pPr>
        <w:pStyle w:val="STTSSegmenProgramContent"/>
        <w:widowControl w:val="0"/>
        <w:ind w:left="1701" w:hanging="1701"/>
      </w:pPr>
      <w:r w:rsidRPr="002A6EF7">
        <w:t>$paramtambahansama = true;</w:t>
      </w:r>
    </w:p>
    <w:p w14:paraId="6D23E037" w14:textId="77777777" w:rsidR="00E676EA" w:rsidRPr="002A6EF7" w:rsidRDefault="00E676EA" w:rsidP="00E676EA">
      <w:pPr>
        <w:pStyle w:val="STTSSegmenProgramContent"/>
        <w:widowControl w:val="0"/>
        <w:ind w:left="1134" w:hanging="1134"/>
      </w:pPr>
      <w:r w:rsidRPr="002A6EF7">
        <w:t>}</w:t>
      </w:r>
    </w:p>
    <w:p w14:paraId="145D87B5" w14:textId="77777777" w:rsidR="00E676EA" w:rsidRPr="002A6EF7" w:rsidRDefault="00E676EA" w:rsidP="00E676EA">
      <w:pPr>
        <w:pStyle w:val="STTSSegmenProgramContent"/>
        <w:widowControl w:val="0"/>
        <w:ind w:left="1134" w:hanging="1134"/>
      </w:pPr>
      <w:r w:rsidRPr="002A6EF7">
        <w:t>if ($paramtambahansama) {</w:t>
      </w:r>
    </w:p>
    <w:p w14:paraId="632BE99E" w14:textId="77777777" w:rsidR="00E676EA" w:rsidRPr="002A6EF7" w:rsidRDefault="00E676EA" w:rsidP="00E676EA">
      <w:pPr>
        <w:pStyle w:val="STTSSegmenProgramContent"/>
        <w:widowControl w:val="0"/>
        <w:ind w:left="1701" w:hanging="1701"/>
      </w:pPr>
      <w:r w:rsidRPr="002A6EF7">
        <w:t>return response()-&gt;json([</w:t>
      </w:r>
    </w:p>
    <w:p w14:paraId="26AE3B73" w14:textId="77777777" w:rsidR="00E676EA" w:rsidRPr="002A6EF7" w:rsidRDefault="00E676EA" w:rsidP="00E676EA">
      <w:pPr>
        <w:pStyle w:val="STTSSegmenProgramContent"/>
        <w:widowControl w:val="0"/>
        <w:ind w:left="1701" w:hanging="1701"/>
      </w:pPr>
      <w:r w:rsidRPr="002A6EF7">
        <w:t>"success" =&gt; true,</w:t>
      </w:r>
    </w:p>
    <w:p w14:paraId="052B7795" w14:textId="77777777" w:rsidR="00E676EA" w:rsidRPr="002A6EF7" w:rsidRDefault="00E676EA" w:rsidP="00E676EA">
      <w:pPr>
        <w:pStyle w:val="STTSSegmenProgramContent"/>
        <w:widowControl w:val="0"/>
        <w:ind w:left="1701" w:hanging="1701"/>
      </w:pPr>
      <w:r w:rsidRPr="002A6EF7">
        <w:t>"statuscode" =&gt; 404,</w:t>
      </w:r>
    </w:p>
    <w:p w14:paraId="6F974992" w14:textId="77777777" w:rsidR="00E676EA" w:rsidRPr="002A6EF7" w:rsidRDefault="00E676EA" w:rsidP="00E676EA">
      <w:pPr>
        <w:pStyle w:val="STTSSegmenProgramContent"/>
        <w:widowControl w:val="0"/>
        <w:ind w:left="1701" w:hanging="1701"/>
      </w:pPr>
      <w:r w:rsidRPr="002A6EF7">
        <w:t>]);</w:t>
      </w:r>
    </w:p>
    <w:p w14:paraId="19EE59F5" w14:textId="77777777" w:rsidR="00E676EA" w:rsidRPr="002A6EF7" w:rsidRDefault="00E676EA" w:rsidP="00E676EA">
      <w:pPr>
        <w:pStyle w:val="STTSSegmenProgramContent"/>
        <w:widowControl w:val="0"/>
        <w:ind w:left="1134" w:hanging="1134"/>
      </w:pPr>
      <w:r w:rsidRPr="002A6EF7">
        <w:t>}</w:t>
      </w:r>
    </w:p>
    <w:p w14:paraId="67FDBF7A" w14:textId="77777777" w:rsidR="00E676EA" w:rsidRPr="002A6EF7" w:rsidRDefault="00E676EA" w:rsidP="00E676EA">
      <w:pPr>
        <w:pStyle w:val="STTSSegmenProgramContent"/>
        <w:widowControl w:val="0"/>
        <w:ind w:left="1134" w:hanging="1134"/>
      </w:pPr>
      <w:r w:rsidRPr="002A6EF7">
        <w:t>function fungsicekparameterterdaftar(array $array1, array $array2){</w:t>
      </w:r>
    </w:p>
    <w:p w14:paraId="0CA7A35C" w14:textId="77777777" w:rsidR="00E676EA" w:rsidRPr="002A6EF7" w:rsidRDefault="00E676EA" w:rsidP="00E676EA">
      <w:pPr>
        <w:pStyle w:val="STTSSegmenProgramContent"/>
        <w:widowControl w:val="0"/>
        <w:ind w:left="1134" w:hanging="1134"/>
      </w:pPr>
      <w:r w:rsidRPr="002A6EF7">
        <w:t>$jumlahkesamaan = 0;</w:t>
      </w:r>
    </w:p>
    <w:p w14:paraId="1632B373" w14:textId="77777777" w:rsidR="00E676EA" w:rsidRPr="002A6EF7" w:rsidRDefault="00E676EA" w:rsidP="00E676EA">
      <w:pPr>
        <w:pStyle w:val="STTSSegmenProgramContent"/>
        <w:widowControl w:val="0"/>
        <w:ind w:left="1134" w:hanging="1134"/>
      </w:pPr>
      <w:r w:rsidRPr="002A6EF7">
        <w:t>foreach ($array2 as $isiarray2) {</w:t>
      </w:r>
    </w:p>
    <w:p w14:paraId="321B1101" w14:textId="77777777" w:rsidR="00E676EA" w:rsidRPr="002A6EF7" w:rsidRDefault="00E676EA" w:rsidP="00E676EA">
      <w:pPr>
        <w:pStyle w:val="STTSSegmenProgramContent"/>
        <w:widowControl w:val="0"/>
        <w:ind w:left="1134" w:hanging="1134"/>
      </w:pPr>
      <w:r w:rsidRPr="002A6EF7">
        <w:t>foreach ($array1 as $isiarray1) {</w:t>
      </w:r>
    </w:p>
    <w:p w14:paraId="53681F1D" w14:textId="77777777" w:rsidR="00E676EA" w:rsidRPr="002A6EF7" w:rsidRDefault="00E676EA" w:rsidP="00E676EA">
      <w:pPr>
        <w:pStyle w:val="STTSSegmenProgramContent"/>
        <w:widowControl w:val="0"/>
        <w:ind w:left="1701" w:hanging="1701"/>
      </w:pPr>
      <w:r w:rsidRPr="002A6EF7">
        <w:t>if(strtoupper($isiarray1)==strtoupper($isiarray2)){</w:t>
      </w:r>
    </w:p>
    <w:p w14:paraId="5C7E8DE0" w14:textId="77777777" w:rsidR="00E676EA" w:rsidRPr="002A6EF7" w:rsidRDefault="00E676EA" w:rsidP="00E676EA">
      <w:pPr>
        <w:pStyle w:val="STTSSegmenProgramContent"/>
        <w:widowControl w:val="0"/>
        <w:ind w:left="1701" w:hanging="1701"/>
      </w:pPr>
      <w:r w:rsidRPr="002A6EF7">
        <w:t>$jumlahkesamaan++;</w:t>
      </w:r>
    </w:p>
    <w:p w14:paraId="7E15AB41" w14:textId="77777777" w:rsidR="00E676EA" w:rsidRPr="002A6EF7" w:rsidRDefault="00E676EA" w:rsidP="00E676EA">
      <w:pPr>
        <w:pStyle w:val="STTSSegmenProgramContent"/>
        <w:widowControl w:val="0"/>
        <w:ind w:left="1701" w:hanging="1701"/>
      </w:pPr>
      <w:r w:rsidRPr="002A6EF7">
        <w:t>break;</w:t>
      </w:r>
    </w:p>
    <w:p w14:paraId="2057D77F" w14:textId="77777777" w:rsidR="00E676EA" w:rsidRPr="002A6EF7" w:rsidRDefault="00E676EA" w:rsidP="00E676EA">
      <w:pPr>
        <w:pStyle w:val="STTSSegmenProgramContent"/>
        <w:widowControl w:val="0"/>
        <w:ind w:left="1701" w:hanging="1701"/>
      </w:pPr>
      <w:r w:rsidRPr="002A6EF7">
        <w:t>}</w:t>
      </w:r>
    </w:p>
    <w:p w14:paraId="64F2F8C7" w14:textId="77777777" w:rsidR="00E676EA" w:rsidRPr="002A6EF7" w:rsidRDefault="00E676EA" w:rsidP="00E676EA">
      <w:pPr>
        <w:pStyle w:val="STTSSegmenProgramContent"/>
        <w:widowControl w:val="0"/>
        <w:ind w:left="1134" w:hanging="1134"/>
      </w:pPr>
      <w:r w:rsidRPr="002A6EF7">
        <w:t>}</w:t>
      </w:r>
    </w:p>
    <w:p w14:paraId="583EDBBC" w14:textId="77777777" w:rsidR="00E676EA" w:rsidRPr="002A6EF7" w:rsidRDefault="00E676EA" w:rsidP="00E676EA">
      <w:pPr>
        <w:pStyle w:val="STTSSegmenProgramContent"/>
        <w:widowControl w:val="0"/>
        <w:ind w:left="1134" w:hanging="1134"/>
      </w:pPr>
      <w:r w:rsidRPr="002A6EF7">
        <w:t>}</w:t>
      </w:r>
    </w:p>
    <w:p w14:paraId="7E809548" w14:textId="77777777" w:rsidR="00E676EA" w:rsidRPr="002A6EF7" w:rsidRDefault="00E676EA" w:rsidP="00E676EA">
      <w:pPr>
        <w:pStyle w:val="STTSSegmenProgramContent"/>
        <w:widowControl w:val="0"/>
        <w:ind w:left="1134" w:hanging="1134"/>
      </w:pPr>
      <w:r w:rsidRPr="002A6EF7">
        <w:t>if ($jumlahkesamaan == count($array2)) {</w:t>
      </w:r>
    </w:p>
    <w:p w14:paraId="25EBF121" w14:textId="77777777" w:rsidR="00E676EA" w:rsidRPr="002A6EF7" w:rsidRDefault="00E676EA" w:rsidP="00E676EA">
      <w:pPr>
        <w:pStyle w:val="STTSSegmenProgramContent"/>
        <w:widowControl w:val="0"/>
        <w:ind w:left="1134" w:hanging="1134"/>
      </w:pPr>
      <w:r w:rsidRPr="002A6EF7">
        <w:t>return true;</w:t>
      </w:r>
    </w:p>
    <w:p w14:paraId="678E5022" w14:textId="77777777" w:rsidR="00E676EA" w:rsidRPr="002A6EF7" w:rsidRDefault="00E676EA" w:rsidP="00E676EA">
      <w:pPr>
        <w:pStyle w:val="STTSSegmenProgramContent"/>
        <w:widowControl w:val="0"/>
        <w:ind w:left="1134" w:hanging="1134"/>
      </w:pPr>
      <w:r w:rsidRPr="002A6EF7">
        <w:t>}</w:t>
      </w:r>
    </w:p>
    <w:p w14:paraId="59A51DB0" w14:textId="77777777" w:rsidR="00E676EA" w:rsidRDefault="00E676EA" w:rsidP="00E676EA">
      <w:pPr>
        <w:pStyle w:val="STTSSegmenProgramContent"/>
        <w:widowControl w:val="0"/>
        <w:ind w:left="567" w:hanging="567"/>
      </w:pPr>
      <w:r w:rsidRPr="002A6EF7">
        <w:t>}</w:t>
      </w:r>
    </w:p>
    <w:p w14:paraId="2E70D403" w14:textId="77777777" w:rsidR="00E676EA" w:rsidRDefault="00E676EA" w:rsidP="00E676EA"/>
    <w:p w14:paraId="39824038" w14:textId="77777777" w:rsidR="00E676EA" w:rsidRDefault="00E676EA" w:rsidP="00E676EA">
      <w:r>
        <w:t xml:space="preserve">Line 1 sampai 6 berfungsi untuk membuat sebuah fungsi untuk mengecek apakah terdapat inputan yang kembar. Line 7 untuk memberikan tanda nantinya apakah terdapat inputan yang kembar. Line 8 hingga 10 berfungsi untuk mengecek inputan kembar pada parameter tipe mobil. Line 11 sampai 13 mengecek inputan kembar pada parameter model mobil. Line 14 sampai 16 mengecek inputan kembar pada parameter tinggi mobil. Line 17 sampai 19 mengecek inputan kembar pada parameter departemen. Line 20 sampai 22 mengecek inputan kembar pada parameter stall. Line 23 sampai 25 mengecek inputan kembar pada stock. Line 26 sampai 31 berfungsi untuk mengembalikan response ke user. </w:t>
      </w:r>
    </w:p>
    <w:p w14:paraId="54E688F9" w14:textId="77777777" w:rsidR="00E676EA" w:rsidRDefault="00E676EA" w:rsidP="00E676EA">
      <w:r>
        <w:lastRenderedPageBreak/>
        <w:t>Line 32 berfungsi untuk penanda apakah terdapat inputan kembar pada parameter baru. Line 33 merupakan inisialisasi awal untuk membuat array kosong. Line 34 sampai 63 berfungsi untuk melakukan looping, mengecek setiap inputan pada parameter baru apakah ada inputan yang kembar. Pengecekkan kembar yang dilakukan adalah nama parameter yang baru dan isi dari parameter yang baru.  dan line 44 hingga 49 apabila ditemukan kesamaan response gagal langsung diberikan.</w:t>
      </w:r>
    </w:p>
    <w:p w14:paraId="2B219020" w14:textId="77777777" w:rsidR="00E676EA" w:rsidRPr="002A6EF7" w:rsidRDefault="00E676EA" w:rsidP="00E676EA"/>
    <w:p w14:paraId="41A2E308" w14:textId="77777777" w:rsidR="00E676EA" w:rsidRPr="00E40D86" w:rsidRDefault="00E676EA" w:rsidP="00E676EA">
      <w:pPr>
        <w:pStyle w:val="STTSAlgoritma"/>
      </w:pPr>
      <w:bookmarkStart w:id="17" w:name="_Toc124442801"/>
      <w:r w:rsidRPr="00E40D86">
        <w:t xml:space="preserve">Segmen Program </w:t>
      </w:r>
      <w:r>
        <w:t>5.10</w:t>
      </w:r>
      <w:r w:rsidRPr="00E40D86">
        <w:t xml:space="preserve"> </w:t>
      </w:r>
      <w:r>
        <w:t>Pengecekkan Data Input Dengan Data Master</w:t>
      </w:r>
      <w:bookmarkEnd w:id="17"/>
    </w:p>
    <w:p w14:paraId="20EC87B8" w14:textId="77777777" w:rsidR="00E676EA" w:rsidRPr="002A6EF7" w:rsidRDefault="00E676EA">
      <w:pPr>
        <w:pStyle w:val="STTSSegmenProgramContent"/>
        <w:widowControl w:val="0"/>
        <w:numPr>
          <w:ilvl w:val="0"/>
          <w:numId w:val="14"/>
        </w:numPr>
        <w:ind w:left="567" w:hanging="567"/>
      </w:pPr>
      <w:r w:rsidRPr="002A6EF7">
        <w:t>$allmaster = Master::all();</w:t>
      </w:r>
    </w:p>
    <w:p w14:paraId="2D1F6135" w14:textId="77777777" w:rsidR="00E676EA" w:rsidRPr="002A6EF7" w:rsidRDefault="00E676EA" w:rsidP="00E676EA">
      <w:pPr>
        <w:pStyle w:val="STTSSegmenProgramContent"/>
        <w:widowControl w:val="0"/>
        <w:ind w:left="567" w:hanging="567"/>
      </w:pPr>
      <w:r w:rsidRPr="002A6EF7">
        <w:t>foreach ($allmaster as $master) {</w:t>
      </w:r>
    </w:p>
    <w:p w14:paraId="27E0ED0C" w14:textId="77777777" w:rsidR="00E676EA" w:rsidRPr="002A6EF7" w:rsidRDefault="00E676EA" w:rsidP="00E676EA">
      <w:pPr>
        <w:pStyle w:val="STTSSegmenProgramContent"/>
        <w:widowControl w:val="0"/>
        <w:ind w:left="567" w:hanging="567"/>
      </w:pPr>
      <w:r w:rsidRPr="002A6EF7">
        <w:t>$saved = $master-&gt;Parameter;</w:t>
      </w:r>
    </w:p>
    <w:p w14:paraId="7AF2A113" w14:textId="77777777" w:rsidR="00E676EA" w:rsidRPr="002A6EF7" w:rsidRDefault="00E676EA" w:rsidP="00E676EA">
      <w:pPr>
        <w:pStyle w:val="STTSSegmenProgramContent"/>
        <w:widowControl w:val="0"/>
        <w:ind w:left="567" w:hanging="567"/>
      </w:pPr>
      <w:r w:rsidRPr="002A6EF7">
        <w:t>$cekTipeMobil = false;</w:t>
      </w:r>
    </w:p>
    <w:p w14:paraId="491A4D30" w14:textId="77777777" w:rsidR="00E676EA" w:rsidRPr="002A6EF7" w:rsidRDefault="00E676EA" w:rsidP="00E676EA">
      <w:pPr>
        <w:pStyle w:val="STTSSegmenProgramContent"/>
        <w:widowControl w:val="0"/>
        <w:ind w:left="567" w:hanging="567"/>
      </w:pPr>
      <w:r w:rsidRPr="002A6EF7">
        <w:t>$cekModelMobil = false;</w:t>
      </w:r>
    </w:p>
    <w:p w14:paraId="11100AE0" w14:textId="77777777" w:rsidR="00E676EA" w:rsidRPr="002A6EF7" w:rsidRDefault="00E676EA" w:rsidP="00E676EA">
      <w:pPr>
        <w:pStyle w:val="STTSSegmenProgramContent"/>
        <w:widowControl w:val="0"/>
        <w:ind w:left="567" w:hanging="567"/>
      </w:pPr>
      <w:r w:rsidRPr="002A6EF7">
        <w:t>$cekTinggiMobil = false;</w:t>
      </w:r>
    </w:p>
    <w:p w14:paraId="2F7DDE16" w14:textId="77777777" w:rsidR="00E676EA" w:rsidRPr="002A6EF7" w:rsidRDefault="00E676EA" w:rsidP="00E676EA">
      <w:pPr>
        <w:pStyle w:val="STTSSegmenProgramContent"/>
        <w:widowControl w:val="0"/>
        <w:ind w:left="567" w:hanging="567"/>
      </w:pPr>
      <w:r w:rsidRPr="002A6EF7">
        <w:t>$cekDepartemen = false;</w:t>
      </w:r>
    </w:p>
    <w:p w14:paraId="0ABDBA00" w14:textId="77777777" w:rsidR="00E676EA" w:rsidRPr="002A6EF7" w:rsidRDefault="00E676EA" w:rsidP="00E676EA">
      <w:pPr>
        <w:pStyle w:val="STTSSegmenProgramContent"/>
        <w:widowControl w:val="0"/>
        <w:ind w:left="567" w:hanging="567"/>
      </w:pPr>
      <w:r w:rsidRPr="002A6EF7">
        <w:t>$cekstall = false;</w:t>
      </w:r>
    </w:p>
    <w:p w14:paraId="2B955AD5" w14:textId="77777777" w:rsidR="00E676EA" w:rsidRPr="002A6EF7" w:rsidRDefault="00E676EA" w:rsidP="00E676EA">
      <w:pPr>
        <w:pStyle w:val="STTSSegmenProgramContent"/>
        <w:widowControl w:val="0"/>
        <w:ind w:left="567" w:hanging="567"/>
      </w:pPr>
      <w:r w:rsidRPr="002A6EF7">
        <w:t>$cekStock = false;</w:t>
      </w:r>
    </w:p>
    <w:p w14:paraId="1BCA6623" w14:textId="77777777" w:rsidR="00E676EA" w:rsidRPr="002A6EF7" w:rsidRDefault="00E676EA" w:rsidP="00E676EA">
      <w:pPr>
        <w:pStyle w:val="STTSSegmenProgramContent"/>
        <w:widowControl w:val="0"/>
        <w:ind w:left="567" w:hanging="567"/>
      </w:pPr>
      <w:r w:rsidRPr="002A6EF7">
        <w:t>$cekAdditionaParameter = false;</w:t>
      </w:r>
    </w:p>
    <w:p w14:paraId="3EBD0E81" w14:textId="77777777" w:rsidR="00E676EA" w:rsidRPr="002A6EF7" w:rsidRDefault="00E676EA" w:rsidP="00E676EA">
      <w:pPr>
        <w:pStyle w:val="STTSSegmenProgramContent"/>
        <w:widowControl w:val="0"/>
        <w:ind w:left="567" w:hanging="567"/>
      </w:pPr>
      <w:r w:rsidRPr="002A6EF7">
        <w:t>$cekTipeMobil=fungsicekparameterterdaftar($saved['TipeMobil'], $param['TipeMobil']);</w:t>
      </w:r>
    </w:p>
    <w:p w14:paraId="75E230C5" w14:textId="77777777" w:rsidR="00E676EA" w:rsidRPr="002A6EF7" w:rsidRDefault="00E676EA" w:rsidP="00E676EA">
      <w:pPr>
        <w:pStyle w:val="STTSSegmenProgramContent"/>
        <w:widowControl w:val="0"/>
        <w:ind w:left="567" w:hanging="567"/>
      </w:pPr>
      <w:r w:rsidRPr="002A6EF7">
        <w:t>$cekModelMobil=fungsicekparameterterdaftar($saved['ModelMobil'], $param['ModelMobil']);</w:t>
      </w:r>
    </w:p>
    <w:p w14:paraId="0175E178" w14:textId="77777777" w:rsidR="00E676EA" w:rsidRPr="002A6EF7" w:rsidRDefault="00E676EA" w:rsidP="00E676EA">
      <w:pPr>
        <w:pStyle w:val="STTSSegmenProgramContent"/>
        <w:widowControl w:val="0"/>
        <w:ind w:left="567" w:hanging="567"/>
      </w:pPr>
      <w:r w:rsidRPr="002A6EF7">
        <w:t>$cekTinggiMobil=fungsicekparameterterdaftar($saved['TinggiMobil'], $param['TinggiMobil']);</w:t>
      </w:r>
    </w:p>
    <w:p w14:paraId="22575B4A" w14:textId="77777777" w:rsidR="00E676EA" w:rsidRPr="002A6EF7" w:rsidRDefault="00E676EA" w:rsidP="00E676EA">
      <w:pPr>
        <w:pStyle w:val="STTSSegmenProgramContent"/>
        <w:widowControl w:val="0"/>
        <w:ind w:left="567" w:hanging="567"/>
      </w:pPr>
      <w:r w:rsidRPr="002A6EF7">
        <w:t>$cekDepartemen=fungsicekparameterterdaftar($saved['Departemen'], $param['Departemen']);</w:t>
      </w:r>
    </w:p>
    <w:p w14:paraId="0C55DD2F" w14:textId="77777777" w:rsidR="00E676EA" w:rsidRPr="002A6EF7" w:rsidRDefault="00E676EA" w:rsidP="00E676EA">
      <w:pPr>
        <w:pStyle w:val="STTSSegmenProgramContent"/>
        <w:widowControl w:val="0"/>
        <w:ind w:left="567" w:hanging="567"/>
      </w:pPr>
      <w:r w:rsidRPr="002A6EF7">
        <w:t>$cekstall=fungsicekparameterterdaftar($saved['Stall'],$param['Stall']);</w:t>
      </w:r>
    </w:p>
    <w:p w14:paraId="55131500" w14:textId="77777777" w:rsidR="00E676EA" w:rsidRPr="002A6EF7" w:rsidRDefault="00E676EA" w:rsidP="00E676EA">
      <w:pPr>
        <w:pStyle w:val="STTSSegmenProgramContent"/>
        <w:widowControl w:val="0"/>
        <w:ind w:left="567" w:hanging="567"/>
      </w:pPr>
      <w:r w:rsidRPr="002A6EF7">
        <w:t>if(count($param['Stock'])==0&amp;&amp;count($saved['Stock']) == 0) {</w:t>
      </w:r>
    </w:p>
    <w:p w14:paraId="581976AE" w14:textId="77777777" w:rsidR="00E676EA" w:rsidRPr="002A6EF7" w:rsidRDefault="00E676EA" w:rsidP="00E676EA">
      <w:pPr>
        <w:pStyle w:val="STTSSegmenProgramContent"/>
        <w:widowControl w:val="0"/>
        <w:ind w:left="1134" w:hanging="1134"/>
      </w:pPr>
      <w:r w:rsidRPr="002A6EF7">
        <w:t>$cekStock = true;</w:t>
      </w:r>
    </w:p>
    <w:p w14:paraId="63EAD2EA" w14:textId="77777777" w:rsidR="00E676EA" w:rsidRPr="002A6EF7" w:rsidRDefault="00E676EA" w:rsidP="00E676EA">
      <w:pPr>
        <w:pStyle w:val="STTSSegmenProgramContent"/>
        <w:widowControl w:val="0"/>
        <w:ind w:left="567" w:hanging="567"/>
      </w:pPr>
      <w:r w:rsidRPr="002A6EF7">
        <w:t>}else{</w:t>
      </w:r>
    </w:p>
    <w:p w14:paraId="42AA55D1" w14:textId="77777777" w:rsidR="00E676EA" w:rsidRPr="002A6EF7" w:rsidRDefault="00E676EA" w:rsidP="00E676EA">
      <w:pPr>
        <w:pStyle w:val="STTSSegmenProgramContent"/>
        <w:widowControl w:val="0"/>
        <w:ind w:left="1134" w:hanging="1134"/>
      </w:pPr>
      <w:r w:rsidRPr="002A6EF7">
        <w:t>$cekStock=fungsicekparameterterdaftar($saved['Stock'], $param['Stock']);</w:t>
      </w:r>
    </w:p>
    <w:p w14:paraId="1BAB019A" w14:textId="77777777" w:rsidR="00E676EA" w:rsidRPr="002A6EF7" w:rsidRDefault="00E676EA" w:rsidP="00E676EA">
      <w:pPr>
        <w:pStyle w:val="STTSSegmenProgramContent"/>
        <w:widowControl w:val="0"/>
        <w:ind w:left="567" w:hanging="567"/>
      </w:pPr>
      <w:r w:rsidRPr="002A6EF7">
        <w:t>}</w:t>
      </w:r>
    </w:p>
    <w:p w14:paraId="0A694026" w14:textId="77777777" w:rsidR="00E676EA" w:rsidRPr="002A6EF7" w:rsidRDefault="00E676EA" w:rsidP="00E676EA">
      <w:pPr>
        <w:pStyle w:val="STTSSegmenProgramContent"/>
        <w:widowControl w:val="0"/>
        <w:ind w:left="567" w:hanging="567"/>
      </w:pPr>
      <w:r w:rsidRPr="002A6EF7">
        <w:t>if(count($param['NewParameter'])==0&amp;&amp;count($saved['NewParameter']) == 0){</w:t>
      </w:r>
    </w:p>
    <w:p w14:paraId="02CEA50F" w14:textId="77777777" w:rsidR="00E676EA" w:rsidRPr="002A6EF7" w:rsidRDefault="00E676EA" w:rsidP="00E676EA">
      <w:pPr>
        <w:pStyle w:val="STTSSegmenProgramContent"/>
        <w:widowControl w:val="0"/>
        <w:ind w:left="1134" w:hanging="1134"/>
      </w:pPr>
      <w:r w:rsidRPr="002A6EF7">
        <w:t>$cekAdditionaParameter = true;</w:t>
      </w:r>
    </w:p>
    <w:p w14:paraId="4C9EED37" w14:textId="77777777" w:rsidR="00E676EA" w:rsidRDefault="00E676EA" w:rsidP="00E676EA">
      <w:pPr>
        <w:pStyle w:val="STTSSegmenProgramContent"/>
        <w:widowControl w:val="0"/>
        <w:ind w:left="567" w:hanging="567"/>
      </w:pPr>
      <w:r w:rsidRPr="002A6EF7">
        <w:t>}</w:t>
      </w:r>
    </w:p>
    <w:p w14:paraId="07FF3CBD" w14:textId="77777777" w:rsidR="00E676EA" w:rsidRPr="004F4A26" w:rsidRDefault="00E676EA" w:rsidP="00E676EA">
      <w:pPr>
        <w:pStyle w:val="STTSSegmenProgramContent"/>
        <w:widowControl w:val="0"/>
        <w:ind w:left="567" w:hanging="567"/>
      </w:pPr>
      <w:r w:rsidRPr="004F4A26">
        <w:t>if ($cekTipeMobil</w:t>
      </w:r>
      <w:r>
        <w:t xml:space="preserve"> </w:t>
      </w:r>
      <w:r w:rsidRPr="004F4A26">
        <w:t>&amp;&amp;</w:t>
      </w:r>
      <w:r>
        <w:t xml:space="preserve"> </w:t>
      </w:r>
      <w:r w:rsidRPr="004F4A26">
        <w:t>$cekModelMobil</w:t>
      </w:r>
      <w:r>
        <w:t xml:space="preserve"> </w:t>
      </w:r>
      <w:r w:rsidRPr="004F4A26">
        <w:t>&amp;&amp; $cekTinggiMobil &amp;&amp; $cekDepartemen&amp;&amp;</w:t>
      </w:r>
      <w:r>
        <w:t xml:space="preserve"> </w:t>
      </w:r>
      <w:r w:rsidRPr="004F4A26">
        <w:t>$cekStock &amp;&amp; $cekstall &amp;&amp; $cekAdditionaParameter) {</w:t>
      </w:r>
    </w:p>
    <w:p w14:paraId="65C9DC66" w14:textId="77777777" w:rsidR="00E676EA" w:rsidRPr="004F4A26" w:rsidRDefault="00E676EA" w:rsidP="00E676EA">
      <w:pPr>
        <w:pStyle w:val="STTSSegmenProgramContent"/>
        <w:widowControl w:val="0"/>
        <w:ind w:left="1134" w:hanging="1134"/>
      </w:pPr>
      <w:r w:rsidRPr="004F4A26">
        <w:t>return response()-&gt;json([</w:t>
      </w:r>
    </w:p>
    <w:p w14:paraId="0C1928AC" w14:textId="77777777" w:rsidR="00E676EA" w:rsidRPr="004F4A26" w:rsidRDefault="00E676EA" w:rsidP="00E676EA">
      <w:pPr>
        <w:pStyle w:val="STTSSegmenProgramContent"/>
        <w:widowControl w:val="0"/>
        <w:ind w:left="1134" w:hanging="1134"/>
      </w:pPr>
      <w:r w:rsidRPr="004F4A26">
        <w:t>"success" =&gt; true,</w:t>
      </w:r>
    </w:p>
    <w:p w14:paraId="3C3A0C60" w14:textId="77777777" w:rsidR="00E676EA" w:rsidRPr="004F4A26" w:rsidRDefault="00E676EA" w:rsidP="00E676EA">
      <w:pPr>
        <w:pStyle w:val="STTSSegmenProgramContent"/>
        <w:widowControl w:val="0"/>
        <w:ind w:left="1134" w:hanging="1134"/>
      </w:pPr>
      <w:r w:rsidRPr="004F4A26">
        <w:t>"statuscode" =&gt; 406,</w:t>
      </w:r>
    </w:p>
    <w:p w14:paraId="19F99A11" w14:textId="77777777" w:rsidR="00E676EA" w:rsidRPr="004F4A26" w:rsidRDefault="00E676EA" w:rsidP="00E676EA">
      <w:pPr>
        <w:pStyle w:val="STTSSegmenProgramContent"/>
        <w:widowControl w:val="0"/>
        <w:ind w:left="1134" w:hanging="1134"/>
      </w:pPr>
      <w:r w:rsidRPr="004F4A26">
        <w:t>]);</w:t>
      </w:r>
    </w:p>
    <w:p w14:paraId="179833D4" w14:textId="77777777" w:rsidR="00E676EA" w:rsidRPr="004F4A26" w:rsidRDefault="00E676EA" w:rsidP="00E676EA">
      <w:pPr>
        <w:pStyle w:val="STTSSegmenProgramContent"/>
        <w:widowControl w:val="0"/>
        <w:ind w:left="567" w:hanging="567"/>
      </w:pPr>
      <w:r w:rsidRPr="004F4A26">
        <w:t>}</w:t>
      </w:r>
      <w:r>
        <w:t>}</w:t>
      </w:r>
    </w:p>
    <w:p w14:paraId="45090197" w14:textId="77777777" w:rsidR="00E676EA" w:rsidRDefault="00E676EA" w:rsidP="00E676EA">
      <w:pPr>
        <w:ind w:firstLine="0"/>
      </w:pPr>
    </w:p>
    <w:p w14:paraId="058ED2D4" w14:textId="77777777" w:rsidR="00E676EA" w:rsidRDefault="00E676EA" w:rsidP="00E676EA">
      <w:r>
        <w:lastRenderedPageBreak/>
        <w:t xml:space="preserve">Line 1 bertujuan untuk mengambil semua data yang ada pada master. Kemudian pada line 2 akan dilakukan proses looping untuk mengecek apakah data yang akan diinput sudah terdaftar apa belum. Baris 3 adalah proses mengambil parameter pada database master. Line 4 sampai 10 berfungsi sebagai penanda apakah parameter yang mau diinputkan sudah ada atau belum.  Kemudian pada line 11 hingga 23 proses pengecekkan parameter secara berurutan mulai dilakukan. Dimulau dari Tipe Mobil, Model Mobil, Tinggi Mobil, Departemen, Stock, dan new parameter. Lalu pada Line 24 hingga 29 berfungsi untuk mengembalikan response gagal jika memang terdapat parameter yang mau diinput sudah terdaftar. </w:t>
      </w:r>
    </w:p>
    <w:p w14:paraId="533AC1BE" w14:textId="77777777" w:rsidR="00E676EA" w:rsidRDefault="00E676EA" w:rsidP="00E676EA">
      <w:pPr>
        <w:ind w:firstLine="0"/>
      </w:pPr>
    </w:p>
    <w:p w14:paraId="10276EBE" w14:textId="77777777" w:rsidR="00E676EA" w:rsidRPr="00E40D86" w:rsidRDefault="00E676EA" w:rsidP="00E676EA">
      <w:pPr>
        <w:pStyle w:val="STTSAlgoritma"/>
      </w:pPr>
      <w:bookmarkStart w:id="18" w:name="_Toc124442802"/>
      <w:r w:rsidRPr="00E40D86">
        <w:t xml:space="preserve">Segmen Program </w:t>
      </w:r>
      <w:r>
        <w:t>5.11</w:t>
      </w:r>
      <w:r w:rsidRPr="00E40D86">
        <w:t xml:space="preserve"> </w:t>
      </w:r>
      <w:r>
        <w:t>Pembuatan Hasil Result</w:t>
      </w:r>
      <w:bookmarkEnd w:id="18"/>
    </w:p>
    <w:p w14:paraId="53D024E5" w14:textId="77777777" w:rsidR="00E676EA" w:rsidRPr="00763004" w:rsidRDefault="00E676EA">
      <w:pPr>
        <w:pStyle w:val="STTSAlgoritmaContent"/>
        <w:widowControl w:val="0"/>
        <w:numPr>
          <w:ilvl w:val="0"/>
          <w:numId w:val="4"/>
        </w:numPr>
        <w:ind w:left="567" w:hanging="567"/>
      </w:pPr>
      <w:r w:rsidRPr="00763004">
        <w:t>$listmasterkit = Masterkit::all();</w:t>
      </w:r>
    </w:p>
    <w:p w14:paraId="73245608" w14:textId="77777777" w:rsidR="00E676EA" w:rsidRPr="000D2843" w:rsidRDefault="00E676EA">
      <w:pPr>
        <w:pStyle w:val="STTSAlgoritmaContent"/>
        <w:widowControl w:val="0"/>
        <w:numPr>
          <w:ilvl w:val="0"/>
          <w:numId w:val="4"/>
        </w:numPr>
        <w:ind w:left="567" w:hanging="567"/>
        <w:rPr>
          <w:lang w:eastAsia="ja-JP"/>
        </w:rPr>
      </w:pPr>
      <w:r w:rsidRPr="000D2843">
        <w:rPr>
          <w:lang w:eastAsia="ja-JP"/>
        </w:rPr>
        <w:t>$masterkit = new Masterkit();</w:t>
      </w:r>
    </w:p>
    <w:p w14:paraId="54055FE0" w14:textId="77777777" w:rsidR="00E676EA" w:rsidRPr="000D2843" w:rsidRDefault="00E676EA" w:rsidP="00E676EA">
      <w:pPr>
        <w:pStyle w:val="STTSAlgoritmaContent"/>
        <w:widowControl w:val="0"/>
        <w:ind w:left="567" w:hanging="567"/>
        <w:rPr>
          <w:lang w:eastAsia="ja-JP"/>
        </w:rPr>
      </w:pPr>
      <w:r w:rsidRPr="000D2843">
        <w:rPr>
          <w:lang w:eastAsia="ja-JP"/>
        </w:rPr>
        <w:t>foreach ($listmasterkit as $kit) {</w:t>
      </w:r>
    </w:p>
    <w:p w14:paraId="6D3BEEA9" w14:textId="77777777" w:rsidR="00E676EA" w:rsidRPr="000D2843" w:rsidRDefault="00E676EA" w:rsidP="00E676EA">
      <w:pPr>
        <w:pStyle w:val="STTSAlgoritmaContent"/>
        <w:widowControl w:val="0"/>
        <w:ind w:left="567" w:hanging="567"/>
        <w:rPr>
          <w:lang w:eastAsia="ja-JP"/>
        </w:rPr>
      </w:pPr>
      <w:r w:rsidRPr="000D2843">
        <w:rPr>
          <w:lang w:eastAsia="ja-JP"/>
        </w:rPr>
        <w:t>if(strtoupper($kit-&gt;kode_kit) ==strtoupper($request-&gt;param)){</w:t>
      </w:r>
    </w:p>
    <w:p w14:paraId="2F3FC4E1" w14:textId="77777777" w:rsidR="00E676EA" w:rsidRPr="000D2843" w:rsidRDefault="00E676EA" w:rsidP="00E676EA">
      <w:pPr>
        <w:pStyle w:val="STTSAlgoritmaContent"/>
        <w:widowControl w:val="0"/>
        <w:ind w:left="1134" w:hanging="1134"/>
        <w:rPr>
          <w:lang w:eastAsia="ja-JP"/>
        </w:rPr>
      </w:pPr>
      <w:r w:rsidRPr="000D2843">
        <w:rPr>
          <w:lang w:eastAsia="ja-JP"/>
        </w:rPr>
        <w:t>$masterkit = $kit;</w:t>
      </w:r>
    </w:p>
    <w:p w14:paraId="3C70AC67" w14:textId="77777777" w:rsidR="00E676EA" w:rsidRPr="000D2843" w:rsidRDefault="00E676EA" w:rsidP="00E676EA">
      <w:pPr>
        <w:pStyle w:val="STTSAlgoritmaContent"/>
        <w:widowControl w:val="0"/>
        <w:ind w:left="1134" w:hanging="1134"/>
        <w:rPr>
          <w:lang w:eastAsia="ja-JP"/>
        </w:rPr>
      </w:pPr>
      <w:r w:rsidRPr="000D2843">
        <w:rPr>
          <w:lang w:eastAsia="ja-JP"/>
        </w:rPr>
        <w:t>return response()-&gt;json([</w:t>
      </w:r>
    </w:p>
    <w:p w14:paraId="4992BBE4" w14:textId="77777777" w:rsidR="00E676EA" w:rsidRPr="000D2843" w:rsidRDefault="00E676EA" w:rsidP="00E676EA">
      <w:pPr>
        <w:pStyle w:val="STTSAlgoritmaContent"/>
        <w:widowControl w:val="0"/>
        <w:ind w:left="1701" w:hanging="1701"/>
        <w:rPr>
          <w:lang w:eastAsia="ja-JP"/>
        </w:rPr>
      </w:pPr>
      <w:r w:rsidRPr="000D2843">
        <w:rPr>
          <w:lang w:eastAsia="ja-JP"/>
        </w:rPr>
        <w:t>"success" =&gt; true,</w:t>
      </w:r>
    </w:p>
    <w:p w14:paraId="1D3EF6D1" w14:textId="77777777" w:rsidR="00E676EA" w:rsidRPr="000D2843" w:rsidRDefault="00E676EA" w:rsidP="00E676EA">
      <w:pPr>
        <w:pStyle w:val="STTSAlgoritmaContent"/>
        <w:widowControl w:val="0"/>
        <w:ind w:left="1701" w:hanging="1701"/>
        <w:rPr>
          <w:lang w:eastAsia="ja-JP"/>
        </w:rPr>
      </w:pPr>
      <w:r w:rsidRPr="000D2843">
        <w:rPr>
          <w:lang w:eastAsia="ja-JP"/>
        </w:rPr>
        <w:t>"statuscode" =&gt; 201,</w:t>
      </w:r>
    </w:p>
    <w:p w14:paraId="138F735D" w14:textId="77777777" w:rsidR="00E676EA" w:rsidRPr="000D2843" w:rsidRDefault="00E676EA" w:rsidP="00E676EA">
      <w:pPr>
        <w:pStyle w:val="STTSAlgoritmaContent"/>
        <w:widowControl w:val="0"/>
        <w:ind w:left="1701" w:hanging="1701"/>
        <w:rPr>
          <w:lang w:eastAsia="ja-JP"/>
        </w:rPr>
      </w:pPr>
      <w:r w:rsidRPr="000D2843">
        <w:rPr>
          <w:lang w:eastAsia="ja-JP"/>
        </w:rPr>
        <w:t>"data" =&gt;  strtoupper($request-&gt;param),</w:t>
      </w:r>
    </w:p>
    <w:p w14:paraId="01497C8C" w14:textId="77777777" w:rsidR="00E676EA" w:rsidRPr="000D2843" w:rsidRDefault="00E676EA" w:rsidP="00E676EA">
      <w:pPr>
        <w:pStyle w:val="STTSAlgoritmaContent"/>
        <w:widowControl w:val="0"/>
        <w:ind w:left="1701" w:hanging="1701"/>
        <w:rPr>
          <w:lang w:eastAsia="ja-JP"/>
        </w:rPr>
      </w:pPr>
      <w:r w:rsidRPr="000D2843">
        <w:rPr>
          <w:lang w:eastAsia="ja-JP"/>
        </w:rPr>
        <w:t>"message" =&gt; $masterkit,</w:t>
      </w:r>
    </w:p>
    <w:p w14:paraId="7B3BBE74" w14:textId="77777777" w:rsidR="00E676EA" w:rsidRPr="000D2843" w:rsidRDefault="00E676EA" w:rsidP="00E676EA">
      <w:pPr>
        <w:pStyle w:val="STTSAlgoritmaContent"/>
        <w:widowControl w:val="0"/>
        <w:ind w:left="1701" w:hanging="1701"/>
        <w:rPr>
          <w:lang w:eastAsia="ja-JP"/>
        </w:rPr>
      </w:pPr>
      <w:r w:rsidRPr="000D2843">
        <w:rPr>
          <w:lang w:eastAsia="ja-JP"/>
        </w:rPr>
        <w:t>"result" =&gt; $masterkit,</w:t>
      </w:r>
    </w:p>
    <w:p w14:paraId="3E065FCD" w14:textId="77777777" w:rsidR="00E676EA" w:rsidRPr="000D2843" w:rsidRDefault="00E676EA" w:rsidP="00E676EA">
      <w:pPr>
        <w:pStyle w:val="STTSAlgoritmaContent"/>
        <w:widowControl w:val="0"/>
        <w:ind w:left="1701" w:hanging="1701"/>
        <w:rPr>
          <w:lang w:eastAsia="ja-JP"/>
        </w:rPr>
      </w:pPr>
      <w:r w:rsidRPr="000D2843">
        <w:rPr>
          <w:lang w:eastAsia="ja-JP"/>
        </w:rPr>
        <w:t>"hasil" =&gt; $kitsudahada</w:t>
      </w:r>
    </w:p>
    <w:p w14:paraId="15962400" w14:textId="77777777" w:rsidR="00E676EA" w:rsidRPr="000D2843" w:rsidRDefault="00E676EA" w:rsidP="00E676EA">
      <w:pPr>
        <w:pStyle w:val="STTSAlgoritmaContent"/>
        <w:widowControl w:val="0"/>
        <w:ind w:left="1134" w:hanging="1134"/>
        <w:rPr>
          <w:lang w:eastAsia="ja-JP"/>
        </w:rPr>
      </w:pPr>
      <w:r w:rsidRPr="000D2843">
        <w:rPr>
          <w:lang w:eastAsia="ja-JP"/>
        </w:rPr>
        <w:t>]);</w:t>
      </w:r>
    </w:p>
    <w:p w14:paraId="3BEFD663" w14:textId="77777777" w:rsidR="00E676EA" w:rsidRPr="000D2843" w:rsidRDefault="00E676EA" w:rsidP="00E676EA">
      <w:pPr>
        <w:pStyle w:val="STTSAlgoritmaContent"/>
        <w:widowControl w:val="0"/>
        <w:ind w:left="567" w:hanging="567"/>
        <w:rPr>
          <w:lang w:eastAsia="ja-JP"/>
        </w:rPr>
      </w:pPr>
      <w:r w:rsidRPr="000D2843">
        <w:rPr>
          <w:lang w:eastAsia="ja-JP"/>
        </w:rPr>
        <w:t>}</w:t>
      </w:r>
    </w:p>
    <w:p w14:paraId="7B006B41" w14:textId="77777777" w:rsidR="00E676EA" w:rsidRDefault="00E676EA" w:rsidP="00E676EA">
      <w:pPr>
        <w:pStyle w:val="STTSAlgoritmaContent"/>
        <w:widowControl w:val="0"/>
        <w:ind w:left="567" w:hanging="567"/>
        <w:rPr>
          <w:lang w:eastAsia="ja-JP"/>
        </w:rPr>
      </w:pPr>
      <w:r w:rsidRPr="000D2843">
        <w:rPr>
          <w:lang w:eastAsia="ja-JP"/>
        </w:rPr>
        <w:t>}</w:t>
      </w:r>
    </w:p>
    <w:p w14:paraId="5A1F8DE7" w14:textId="77777777" w:rsidR="00E676EA" w:rsidRDefault="00E676EA" w:rsidP="00E676EA">
      <w:pPr>
        <w:pStyle w:val="STTSAlgoritmaContent"/>
        <w:widowControl w:val="0"/>
        <w:ind w:left="567" w:hanging="567"/>
      </w:pPr>
      <w:r w:rsidRPr="00763004">
        <w:t>if (response.data.statuscode == 201) {</w:t>
      </w:r>
    </w:p>
    <w:p w14:paraId="0793C956" w14:textId="77777777" w:rsidR="00E676EA" w:rsidRPr="003434FF" w:rsidRDefault="00E676EA" w:rsidP="00E676EA">
      <w:pPr>
        <w:pStyle w:val="STTSAlgoritmaContent"/>
        <w:widowControl w:val="0"/>
        <w:ind w:left="1134" w:hanging="1134"/>
      </w:pPr>
      <w:r w:rsidRPr="003434FF">
        <w:t>let datanamakit = response.data.result.nama_kit</w:t>
      </w:r>
    </w:p>
    <w:p w14:paraId="4B9FA9BB" w14:textId="77777777" w:rsidR="00E676EA" w:rsidRPr="003434FF" w:rsidRDefault="00E676EA" w:rsidP="00E676EA">
      <w:pPr>
        <w:pStyle w:val="STTSAlgoritmaContent"/>
        <w:widowControl w:val="0"/>
        <w:ind w:left="1134" w:hanging="1134"/>
      </w:pPr>
      <w:r w:rsidRPr="003434FF">
        <w:t>let dataKodeKit = response.data.result.kode_kit</w:t>
      </w:r>
    </w:p>
    <w:p w14:paraId="473F3B55" w14:textId="77777777" w:rsidR="00E676EA" w:rsidRPr="003434FF" w:rsidRDefault="00E676EA" w:rsidP="00E676EA">
      <w:pPr>
        <w:pStyle w:val="STTSAlgoritmaContent"/>
        <w:widowControl w:val="0"/>
        <w:ind w:left="1134" w:hanging="1134"/>
      </w:pPr>
      <w:r w:rsidRPr="003434FF">
        <w:t>let dataisikit = response.data.result.komponen</w:t>
      </w:r>
    </w:p>
    <w:p w14:paraId="5FD401E5" w14:textId="77777777" w:rsidR="00E676EA" w:rsidRPr="003434FF" w:rsidRDefault="00E676EA" w:rsidP="00E676EA">
      <w:pPr>
        <w:pStyle w:val="STTSAlgoritmaContent"/>
        <w:widowControl w:val="0"/>
        <w:ind w:left="1134" w:hanging="1134"/>
      </w:pPr>
      <w:r w:rsidRPr="003434FF">
        <w:t>let kembar = false</w:t>
      </w:r>
    </w:p>
    <w:p w14:paraId="63599C1C" w14:textId="77777777" w:rsidR="00E676EA" w:rsidRPr="003434FF" w:rsidRDefault="00E676EA" w:rsidP="00E676EA">
      <w:pPr>
        <w:pStyle w:val="STTSAlgoritmaContent"/>
        <w:widowControl w:val="0"/>
        <w:ind w:left="1134" w:hanging="1134"/>
      </w:pPr>
      <w:r w:rsidRPr="003434FF">
        <w:t>this.Result.forEach(element =&gt; {</w:t>
      </w:r>
    </w:p>
    <w:p w14:paraId="7FC6C9EA" w14:textId="77777777" w:rsidR="00E676EA" w:rsidRPr="003434FF" w:rsidRDefault="00E676EA" w:rsidP="00E676EA">
      <w:pPr>
        <w:pStyle w:val="STTSAlgoritmaContent"/>
        <w:widowControl w:val="0"/>
        <w:ind w:left="1134" w:hanging="1134"/>
      </w:pPr>
      <w:r w:rsidRPr="003434FF">
        <w:t>if(element.NamaKit.toUpperCase()==datanamakit.toUpperCase()) {</w:t>
      </w:r>
    </w:p>
    <w:p w14:paraId="083D1DDB" w14:textId="77777777" w:rsidR="00E676EA" w:rsidRDefault="00E676EA" w:rsidP="00E676EA">
      <w:pPr>
        <w:pStyle w:val="STTSAlgoritmaContent"/>
        <w:widowControl w:val="0"/>
        <w:ind w:left="1701" w:hanging="1701"/>
      </w:pPr>
      <w:r w:rsidRPr="003434FF">
        <w:t>kembar = true</w:t>
      </w:r>
    </w:p>
    <w:p w14:paraId="2BAF1A2D" w14:textId="77777777" w:rsidR="00E676EA" w:rsidRPr="00763004" w:rsidRDefault="00E676EA" w:rsidP="00E676EA">
      <w:pPr>
        <w:pStyle w:val="STTSAlgoritmaContent"/>
        <w:widowControl w:val="0"/>
        <w:ind w:left="1701" w:hanging="1701"/>
        <w:rPr>
          <w:lang w:eastAsia="ja-JP"/>
        </w:rPr>
      </w:pPr>
      <w:r w:rsidRPr="00763004">
        <w:rPr>
          <w:lang w:eastAsia="ja-JP"/>
        </w:rPr>
        <w:t>}</w:t>
      </w:r>
    </w:p>
    <w:p w14:paraId="778BEBFD" w14:textId="77777777" w:rsidR="00E676EA" w:rsidRDefault="00E676EA" w:rsidP="00E676EA">
      <w:pPr>
        <w:pStyle w:val="STTSAlgoritmaContent"/>
        <w:widowControl w:val="0"/>
        <w:ind w:left="1134" w:hanging="1134"/>
        <w:rPr>
          <w:lang w:eastAsia="ja-JP"/>
        </w:rPr>
      </w:pPr>
      <w:r w:rsidRPr="00763004">
        <w:rPr>
          <w:lang w:eastAsia="ja-JP"/>
        </w:rPr>
        <w:t>});</w:t>
      </w:r>
    </w:p>
    <w:p w14:paraId="4DE9393A" w14:textId="77777777" w:rsidR="00E676EA" w:rsidRDefault="00E676EA" w:rsidP="00E676EA">
      <w:pPr>
        <w:pStyle w:val="STTSAlgoritmaContent"/>
        <w:widowControl w:val="0"/>
        <w:ind w:left="567" w:hanging="567"/>
        <w:rPr>
          <w:lang w:eastAsia="ja-JP"/>
        </w:rPr>
      </w:pPr>
      <w:r>
        <w:rPr>
          <w:lang w:eastAsia="ja-JP"/>
        </w:rPr>
        <w:t>}</w:t>
      </w:r>
    </w:p>
    <w:p w14:paraId="07454AB4" w14:textId="77777777" w:rsidR="00E676EA" w:rsidRPr="00763004" w:rsidRDefault="00E676EA" w:rsidP="00E676EA">
      <w:pPr>
        <w:pStyle w:val="STTSAlgoritmaContent"/>
        <w:widowControl w:val="0"/>
        <w:ind w:left="567" w:hanging="567"/>
      </w:pPr>
      <w:r w:rsidRPr="00763004">
        <w:t>if (kembar) {</w:t>
      </w:r>
    </w:p>
    <w:p w14:paraId="084F8CB2" w14:textId="77777777" w:rsidR="00E676EA" w:rsidRPr="00763004" w:rsidRDefault="00E676EA" w:rsidP="00E676EA">
      <w:pPr>
        <w:pStyle w:val="STTSAlgoritmaContent"/>
        <w:widowControl w:val="0"/>
        <w:ind w:left="1134" w:hanging="1134"/>
      </w:pPr>
      <w:r w:rsidRPr="00763004">
        <w:t>this.$swal({</w:t>
      </w:r>
    </w:p>
    <w:p w14:paraId="6ED55011" w14:textId="77777777" w:rsidR="00E676EA" w:rsidRPr="00763004" w:rsidRDefault="00E676EA" w:rsidP="00E676EA">
      <w:pPr>
        <w:pStyle w:val="STTSAlgoritmaContent"/>
        <w:widowControl w:val="0"/>
        <w:ind w:left="1134" w:hanging="1134"/>
      </w:pPr>
      <w:r w:rsidRPr="00763004">
        <w:t>title: 'Kode Kit ' + this.InputKodeKit + ' sudah ada',</w:t>
      </w:r>
    </w:p>
    <w:p w14:paraId="086DA05A" w14:textId="77777777" w:rsidR="00E676EA" w:rsidRPr="00763004" w:rsidRDefault="00E676EA" w:rsidP="00E676EA">
      <w:pPr>
        <w:pStyle w:val="STTSAlgoritmaContent"/>
        <w:widowControl w:val="0"/>
        <w:ind w:left="1134" w:hanging="1134"/>
      </w:pPr>
      <w:r w:rsidRPr="00763004">
        <w:t>icon: 'error'</w:t>
      </w:r>
    </w:p>
    <w:p w14:paraId="70AD600E" w14:textId="77777777" w:rsidR="00E676EA" w:rsidRPr="00763004" w:rsidRDefault="00E676EA" w:rsidP="00E676EA">
      <w:pPr>
        <w:pStyle w:val="STTSAlgoritmaContent"/>
        <w:widowControl w:val="0"/>
        <w:ind w:left="1134" w:hanging="1134"/>
      </w:pPr>
      <w:r w:rsidRPr="00763004">
        <w:t>});</w:t>
      </w:r>
    </w:p>
    <w:p w14:paraId="464ADE3D" w14:textId="77777777" w:rsidR="00E676EA" w:rsidRPr="00763004" w:rsidRDefault="00E676EA" w:rsidP="00E676EA">
      <w:pPr>
        <w:pStyle w:val="STTSAlgoritmaContent"/>
        <w:widowControl w:val="0"/>
        <w:ind w:left="567" w:hanging="567"/>
      </w:pPr>
      <w:r w:rsidRPr="00763004">
        <w:t>}</w:t>
      </w:r>
    </w:p>
    <w:p w14:paraId="413CAC64" w14:textId="77777777" w:rsidR="00E676EA" w:rsidRPr="003434FF" w:rsidRDefault="00E676EA" w:rsidP="00E676EA"/>
    <w:p w14:paraId="4FAE5730" w14:textId="77777777" w:rsidR="00E676EA" w:rsidRDefault="00E676EA" w:rsidP="00E676EA">
      <w:r>
        <w:lastRenderedPageBreak/>
        <w:t xml:space="preserve">Line 1 adalah proses menarik semua data kit yang ada. Line 2 berfungsi untuk membuat sebuah object kosong. Kemudian pada line 3 hingga 14 adalah proses looping yang mana  mencari kecocokkan kode kit antara yang ada pada data kit dengan kode yang diinput oleh user. Ketika terjadi kecocokkan nama kode barulah server mengembalikkan response sukses. </w:t>
      </w:r>
    </w:p>
    <w:p w14:paraId="6E53A4A0" w14:textId="77777777" w:rsidR="00E676EA" w:rsidRDefault="00E676EA" w:rsidP="00E676EA">
      <w:r>
        <w:t xml:space="preserve">Line 16 kebawah adalah bahasa javascript. Line 16 berfungsi untuk melakukan proses cek status code dari response. Ketika cocok maka fungsi dibawahnya akan dijalankan. Selanjutnya pada line 17 sampai 25 adalah proses melakukan cek apakah kode kit yang dipakai sudah pernah dipakai. Jika ternyata kembar maka akan muncul peringatan yang menunjjukan error bahwa pemakaian kode kit ini sudah pernah dipakai line 27 sampai 32. </w:t>
      </w:r>
    </w:p>
    <w:p w14:paraId="19DF8650" w14:textId="77777777" w:rsidR="00E676EA" w:rsidRDefault="00E676EA" w:rsidP="00E676EA"/>
    <w:p w14:paraId="2F306C07" w14:textId="77777777" w:rsidR="00E676EA" w:rsidRPr="00E40D86" w:rsidRDefault="00E676EA" w:rsidP="00E676EA">
      <w:pPr>
        <w:pStyle w:val="STTSAlgoritma"/>
      </w:pPr>
      <w:bookmarkStart w:id="19" w:name="_Toc124442803"/>
      <w:r w:rsidRPr="00E40D86">
        <w:t xml:space="preserve">Segmen Program </w:t>
      </w:r>
      <w:r>
        <w:t>5.12</w:t>
      </w:r>
      <w:r w:rsidRPr="00E40D86">
        <w:t xml:space="preserve"> </w:t>
      </w:r>
      <w:r>
        <w:t>Pengecekkan result</w:t>
      </w:r>
      <w:bookmarkEnd w:id="19"/>
      <w:r>
        <w:t xml:space="preserve"> </w:t>
      </w:r>
    </w:p>
    <w:p w14:paraId="6FAD0E86" w14:textId="77777777" w:rsidR="00E676EA" w:rsidRPr="000D2843" w:rsidRDefault="00E676EA">
      <w:pPr>
        <w:pStyle w:val="STTSAlgoritmaContent"/>
        <w:widowControl w:val="0"/>
        <w:numPr>
          <w:ilvl w:val="0"/>
          <w:numId w:val="4"/>
        </w:numPr>
        <w:ind w:left="567" w:hanging="567"/>
      </w:pPr>
      <w:r w:rsidRPr="000D2843">
        <w:t>$kosongkit = false;</w:t>
      </w:r>
    </w:p>
    <w:p w14:paraId="5D131D8B" w14:textId="77777777" w:rsidR="00E676EA" w:rsidRPr="000D2843" w:rsidRDefault="00E676EA" w:rsidP="00E676EA">
      <w:pPr>
        <w:pStyle w:val="STTSAlgoritmaContent"/>
        <w:widowControl w:val="0"/>
        <w:ind w:left="567" w:hanging="567"/>
      </w:pPr>
      <w:r w:rsidRPr="000D2843">
        <w:t>if (count($kit) &gt; 0) {</w:t>
      </w:r>
    </w:p>
    <w:p w14:paraId="416148DE" w14:textId="77777777" w:rsidR="00E676EA" w:rsidRPr="000D2843" w:rsidRDefault="00E676EA" w:rsidP="00E676EA">
      <w:pPr>
        <w:pStyle w:val="STTSAlgoritmaContent"/>
        <w:widowControl w:val="0"/>
        <w:ind w:left="1134" w:hanging="1134"/>
      </w:pPr>
      <w:r w:rsidRPr="000D2843">
        <w:t>foreach ($kit as $subkit) {</w:t>
      </w:r>
    </w:p>
    <w:p w14:paraId="4C3551A7" w14:textId="77777777" w:rsidR="00E676EA" w:rsidRPr="000D2843" w:rsidRDefault="00E676EA" w:rsidP="00E676EA">
      <w:pPr>
        <w:pStyle w:val="STTSAlgoritmaContent"/>
        <w:widowControl w:val="0"/>
        <w:ind w:left="1134" w:hanging="1134"/>
      </w:pPr>
      <w:r w:rsidRPr="000D2843">
        <w:t>$subkit["NamaKit"] = ucwords($subkit["NamaKit"]);</w:t>
      </w:r>
    </w:p>
    <w:p w14:paraId="348A47D0" w14:textId="77777777" w:rsidR="00E676EA" w:rsidRPr="000D2843" w:rsidRDefault="00E676EA" w:rsidP="00E676EA">
      <w:pPr>
        <w:pStyle w:val="STTSAlgoritmaContent"/>
        <w:widowControl w:val="0"/>
        <w:ind w:left="1134" w:hanging="1134"/>
      </w:pPr>
      <w:r w:rsidRPr="000D2843">
        <w:t>if (count($subkit['IsiKit']) &gt; 0) {</w:t>
      </w:r>
    </w:p>
    <w:p w14:paraId="37F1CFBA" w14:textId="77777777" w:rsidR="00E676EA" w:rsidRPr="000D2843" w:rsidRDefault="00E676EA" w:rsidP="00E676EA">
      <w:pPr>
        <w:pStyle w:val="STTSAlgoritmaContent"/>
        <w:widowControl w:val="0"/>
        <w:ind w:left="1134" w:hanging="1134"/>
      </w:pPr>
      <w:r w:rsidRPr="000D2843">
        <w:t>$j = 0;</w:t>
      </w:r>
    </w:p>
    <w:p w14:paraId="52BAF241" w14:textId="77777777" w:rsidR="00E676EA" w:rsidRPr="000D2843" w:rsidRDefault="00E676EA" w:rsidP="00E676EA">
      <w:pPr>
        <w:pStyle w:val="STTSAlgoritmaContent"/>
        <w:widowControl w:val="0"/>
        <w:ind w:left="1134" w:hanging="1134"/>
      </w:pPr>
      <w:r w:rsidRPr="000D2843">
        <w:t>foreach ($subkit['IsiKit'] as $komponen) {</w:t>
      </w:r>
    </w:p>
    <w:p w14:paraId="68EC7FBA" w14:textId="77777777" w:rsidR="00E676EA" w:rsidRPr="000D2843" w:rsidRDefault="00E676EA" w:rsidP="00E676EA">
      <w:pPr>
        <w:pStyle w:val="STTSAlgoritmaContent"/>
        <w:widowControl w:val="0"/>
        <w:ind w:left="1701" w:hanging="1701"/>
      </w:pPr>
      <w:r w:rsidRPr="000D2843">
        <w:t>$komponen[$j]['nama_komponen']=ucwords($komponen['nama_komponen']);</w:t>
      </w:r>
    </w:p>
    <w:p w14:paraId="53ECF3C9" w14:textId="77777777" w:rsidR="00E676EA" w:rsidRPr="000D2843" w:rsidRDefault="00E676EA" w:rsidP="00E676EA">
      <w:pPr>
        <w:pStyle w:val="STTSAlgoritmaContent"/>
        <w:widowControl w:val="0"/>
        <w:ind w:left="1701" w:hanging="1701"/>
      </w:pPr>
      <w:r w:rsidRPr="000D2843">
        <w:t>$j++;</w:t>
      </w:r>
    </w:p>
    <w:p w14:paraId="44515177" w14:textId="77777777" w:rsidR="00E676EA" w:rsidRPr="000D2843" w:rsidRDefault="00E676EA" w:rsidP="00E676EA">
      <w:pPr>
        <w:pStyle w:val="STTSAlgoritmaContent"/>
        <w:widowControl w:val="0"/>
        <w:ind w:left="1134" w:hanging="1134"/>
      </w:pPr>
      <w:r w:rsidRPr="000D2843">
        <w:t>}</w:t>
      </w:r>
    </w:p>
    <w:p w14:paraId="7EAF2E33" w14:textId="77777777" w:rsidR="00E676EA" w:rsidRPr="000D2843" w:rsidRDefault="00E676EA" w:rsidP="00E676EA">
      <w:pPr>
        <w:pStyle w:val="STTSAlgoritmaContent"/>
        <w:widowControl w:val="0"/>
        <w:ind w:left="567" w:hanging="567"/>
      </w:pPr>
      <w:r w:rsidRPr="000D2843">
        <w:t>}</w:t>
      </w:r>
    </w:p>
    <w:p w14:paraId="218C50EB" w14:textId="77777777" w:rsidR="00E676EA" w:rsidRPr="000D2843" w:rsidRDefault="00E676EA" w:rsidP="00E676EA">
      <w:pPr>
        <w:pStyle w:val="STTSAlgoritmaContent"/>
        <w:widowControl w:val="0"/>
        <w:ind w:left="1134" w:hanging="1134"/>
      </w:pPr>
      <w:r w:rsidRPr="000D2843">
        <w:t>foreach ($subkit['IsiKit'] as $komponen) {</w:t>
      </w:r>
    </w:p>
    <w:p w14:paraId="1F08FA8D" w14:textId="77777777" w:rsidR="00E676EA" w:rsidRPr="000D2843" w:rsidRDefault="00E676EA" w:rsidP="00E676EA">
      <w:pPr>
        <w:pStyle w:val="STTSAlgoritmaContent"/>
        <w:widowControl w:val="0"/>
        <w:ind w:left="1134" w:hanging="1134"/>
      </w:pPr>
      <w:r w:rsidRPr="000D2843">
        <w:t>if ($komponen['nama_komponen'] == null || $komponen['qty'] == null) {</w:t>
      </w:r>
    </w:p>
    <w:p w14:paraId="3680A906" w14:textId="77777777" w:rsidR="00E676EA" w:rsidRPr="000D2843" w:rsidRDefault="00E676EA" w:rsidP="00E676EA">
      <w:pPr>
        <w:pStyle w:val="STTSAlgoritmaContent"/>
        <w:widowControl w:val="0"/>
        <w:ind w:left="1701" w:hanging="1701"/>
      </w:pPr>
      <w:r w:rsidRPr="000D2843">
        <w:t>$kosongkit = true;</w:t>
      </w:r>
    </w:p>
    <w:p w14:paraId="00E10EB2" w14:textId="77777777" w:rsidR="00E676EA" w:rsidRPr="000D2843" w:rsidRDefault="00E676EA" w:rsidP="00E676EA">
      <w:pPr>
        <w:pStyle w:val="STTSAlgoritmaContent"/>
        <w:widowControl w:val="0"/>
        <w:ind w:left="1701" w:hanging="1701"/>
      </w:pPr>
      <w:r w:rsidRPr="000D2843">
        <w:t>break;</w:t>
      </w:r>
    </w:p>
    <w:p w14:paraId="54FD6907" w14:textId="77777777" w:rsidR="00E676EA" w:rsidRPr="000D2843" w:rsidRDefault="00E676EA" w:rsidP="00E676EA">
      <w:pPr>
        <w:pStyle w:val="STTSAlgoritmaContent"/>
        <w:widowControl w:val="0"/>
        <w:ind w:left="1134" w:hanging="1134"/>
      </w:pPr>
      <w:r w:rsidRPr="000D2843">
        <w:t>}</w:t>
      </w:r>
    </w:p>
    <w:p w14:paraId="18B30B63" w14:textId="77777777" w:rsidR="00E676EA" w:rsidRPr="000D2843" w:rsidRDefault="00E676EA" w:rsidP="00E676EA">
      <w:pPr>
        <w:pStyle w:val="STTSAlgoritmaContent"/>
        <w:widowControl w:val="0"/>
        <w:ind w:left="1134" w:hanging="1134"/>
      </w:pPr>
      <w:r w:rsidRPr="000D2843">
        <w:t>}</w:t>
      </w:r>
    </w:p>
    <w:p w14:paraId="27C88BBD" w14:textId="77777777" w:rsidR="00E676EA" w:rsidRPr="000D2843" w:rsidRDefault="00E676EA" w:rsidP="00E676EA">
      <w:pPr>
        <w:pStyle w:val="STTSAlgoritmaContent"/>
        <w:widowControl w:val="0"/>
        <w:ind w:left="1134" w:hanging="1134"/>
      </w:pPr>
      <w:r w:rsidRPr="000D2843">
        <w:t>}</w:t>
      </w:r>
    </w:p>
    <w:p w14:paraId="53A5A308" w14:textId="77777777" w:rsidR="00E676EA" w:rsidRPr="000D2843" w:rsidRDefault="00E676EA" w:rsidP="00E676EA">
      <w:pPr>
        <w:pStyle w:val="STTSAlgoritmaContent"/>
        <w:widowControl w:val="0"/>
        <w:ind w:left="567" w:hanging="567"/>
      </w:pPr>
      <w:r w:rsidRPr="000D2843">
        <w:t>} else {</w:t>
      </w:r>
    </w:p>
    <w:p w14:paraId="146C4DCA" w14:textId="77777777" w:rsidR="00E676EA" w:rsidRPr="000D2843" w:rsidRDefault="00E676EA" w:rsidP="00E676EA">
      <w:pPr>
        <w:pStyle w:val="STTSAlgoritmaContent"/>
        <w:widowControl w:val="0"/>
        <w:ind w:left="1134" w:hanging="1134"/>
      </w:pPr>
      <w:r w:rsidRPr="000D2843">
        <w:t>return response()-&gt;json([</w:t>
      </w:r>
    </w:p>
    <w:p w14:paraId="19F0F6BB" w14:textId="77777777" w:rsidR="00E676EA" w:rsidRPr="000D2843" w:rsidRDefault="00E676EA" w:rsidP="00E676EA">
      <w:pPr>
        <w:pStyle w:val="STTSAlgoritmaContent"/>
        <w:widowControl w:val="0"/>
        <w:ind w:left="1134" w:hanging="1134"/>
      </w:pPr>
      <w:r w:rsidRPr="000D2843">
        <w:t>"success" =&gt; true,</w:t>
      </w:r>
    </w:p>
    <w:p w14:paraId="4C362E30" w14:textId="77777777" w:rsidR="00E676EA" w:rsidRPr="000D2843" w:rsidRDefault="00E676EA" w:rsidP="00E676EA">
      <w:pPr>
        <w:pStyle w:val="STTSAlgoritmaContent"/>
        <w:widowControl w:val="0"/>
        <w:ind w:left="1134" w:hanging="1134"/>
      </w:pPr>
      <w:r w:rsidRPr="000D2843">
        <w:t>"statuscode" =&gt; 405,</w:t>
      </w:r>
    </w:p>
    <w:p w14:paraId="5596C180" w14:textId="77777777" w:rsidR="00E676EA" w:rsidRPr="000D2843" w:rsidRDefault="00E676EA" w:rsidP="00E676EA">
      <w:pPr>
        <w:pStyle w:val="STTSAlgoritmaContent"/>
        <w:widowControl w:val="0"/>
        <w:ind w:left="1134" w:hanging="1134"/>
      </w:pPr>
      <w:r w:rsidRPr="000D2843">
        <w:t>]);</w:t>
      </w:r>
    </w:p>
    <w:p w14:paraId="138A3214" w14:textId="77777777" w:rsidR="00E676EA" w:rsidRPr="000D2843" w:rsidRDefault="00E676EA" w:rsidP="00E676EA">
      <w:pPr>
        <w:pStyle w:val="STTSAlgoritmaContent"/>
        <w:widowControl w:val="0"/>
        <w:ind w:left="567" w:hanging="567"/>
      </w:pPr>
      <w:r w:rsidRPr="000D2843">
        <w:t>}</w:t>
      </w:r>
    </w:p>
    <w:p w14:paraId="37AFF64B" w14:textId="77777777" w:rsidR="00E676EA" w:rsidRPr="000D2843" w:rsidRDefault="00E676EA" w:rsidP="00E676EA">
      <w:pPr>
        <w:pStyle w:val="STTSAlgoritmaContent"/>
        <w:widowControl w:val="0"/>
        <w:ind w:left="567" w:hanging="567"/>
      </w:pPr>
      <w:r w:rsidRPr="000D2843">
        <w:t>if ($kosongkit) {</w:t>
      </w:r>
    </w:p>
    <w:p w14:paraId="74886A98" w14:textId="77777777" w:rsidR="00E676EA" w:rsidRPr="000D2843" w:rsidRDefault="00E676EA" w:rsidP="00E676EA">
      <w:pPr>
        <w:pStyle w:val="STTSAlgoritmaContent"/>
        <w:widowControl w:val="0"/>
        <w:ind w:left="1134" w:hanging="1134"/>
      </w:pPr>
      <w:r w:rsidRPr="000D2843">
        <w:t>return response()-&gt;json([</w:t>
      </w:r>
    </w:p>
    <w:p w14:paraId="306E30C5" w14:textId="77777777" w:rsidR="00E676EA" w:rsidRPr="000D2843" w:rsidRDefault="00E676EA" w:rsidP="00E676EA">
      <w:pPr>
        <w:pStyle w:val="STTSAlgoritmaContent"/>
        <w:widowControl w:val="0"/>
        <w:ind w:left="1134" w:hanging="1134"/>
      </w:pPr>
      <w:r w:rsidRPr="000D2843">
        <w:t>"success" =&gt; true,</w:t>
      </w:r>
    </w:p>
    <w:p w14:paraId="0E51D09C" w14:textId="77777777" w:rsidR="00E676EA" w:rsidRPr="000D2843" w:rsidRDefault="00E676EA" w:rsidP="00E676EA">
      <w:pPr>
        <w:pStyle w:val="STTSAlgoritmaContent"/>
        <w:widowControl w:val="0"/>
        <w:ind w:left="1134" w:hanging="1134"/>
      </w:pPr>
      <w:r w:rsidRPr="000D2843">
        <w:t>"statuscode" =&gt; 408,</w:t>
      </w:r>
    </w:p>
    <w:p w14:paraId="73BC9862" w14:textId="77777777" w:rsidR="00E676EA" w:rsidRPr="000D2843" w:rsidRDefault="00E676EA" w:rsidP="00E676EA">
      <w:pPr>
        <w:pStyle w:val="STTSAlgoritmaContent"/>
        <w:widowControl w:val="0"/>
        <w:ind w:left="1134" w:hanging="1134"/>
      </w:pPr>
      <w:r w:rsidRPr="000D2843">
        <w:t>]);</w:t>
      </w:r>
    </w:p>
    <w:p w14:paraId="252ECBC8" w14:textId="77777777" w:rsidR="00E676EA" w:rsidRPr="000D2843" w:rsidRDefault="00E676EA" w:rsidP="00E676EA">
      <w:pPr>
        <w:pStyle w:val="STTSAlgoritmaContent"/>
        <w:widowControl w:val="0"/>
        <w:ind w:left="567" w:hanging="567"/>
      </w:pPr>
      <w:r w:rsidRPr="000D2843">
        <w:t>}</w:t>
      </w:r>
    </w:p>
    <w:p w14:paraId="0F4C8BF4" w14:textId="77777777" w:rsidR="00E676EA" w:rsidRDefault="00E676EA" w:rsidP="00E676EA"/>
    <w:p w14:paraId="06A1D062" w14:textId="77777777" w:rsidR="00E676EA" w:rsidRDefault="00E676EA" w:rsidP="00E676EA">
      <w:r>
        <w:lastRenderedPageBreak/>
        <w:t>Line 1 berfungsi sebagai penanda apakah kit ada atau tidak. Selanjutnya dilakukan proses pengecekkan apakah kit ada atau kosong termasuk isi dari kit tersebut  Line 2 sampai 18. Line 19 sampai 24 adalah pengembalian response gagal jika ternyata ada isi dari komponen yang kosong. Line 25 sampai 30 adalah pengembalian response gagal untuk kit yang kosong sama sekali.</w:t>
      </w:r>
    </w:p>
    <w:p w14:paraId="08C3F0AF" w14:textId="77777777" w:rsidR="00E676EA" w:rsidRDefault="00E676EA" w:rsidP="00E676EA"/>
    <w:p w14:paraId="5FF51C13" w14:textId="77777777" w:rsidR="00E676EA" w:rsidRPr="00E40D86" w:rsidRDefault="00E676EA" w:rsidP="00E676EA">
      <w:pPr>
        <w:pStyle w:val="STTSAlgoritma"/>
      </w:pPr>
      <w:bookmarkStart w:id="20" w:name="_Toc124442804"/>
      <w:r w:rsidRPr="00E40D86">
        <w:t xml:space="preserve">Segmen Program </w:t>
      </w:r>
      <w:r>
        <w:t>5.13</w:t>
      </w:r>
      <w:r w:rsidRPr="00E40D86">
        <w:t xml:space="preserve"> </w:t>
      </w:r>
      <w:r>
        <w:t>Input Data Master</w:t>
      </w:r>
      <w:bookmarkEnd w:id="20"/>
    </w:p>
    <w:p w14:paraId="5942EF13" w14:textId="77777777" w:rsidR="00E676EA" w:rsidRPr="004F4A26" w:rsidRDefault="00E676EA">
      <w:pPr>
        <w:pStyle w:val="STTSAlgoritmaContent"/>
        <w:widowControl w:val="0"/>
        <w:numPr>
          <w:ilvl w:val="0"/>
          <w:numId w:val="4"/>
        </w:numPr>
        <w:ind w:left="567" w:hanging="567"/>
      </w:pPr>
      <w:r w:rsidRPr="004F4A26">
        <w:t>$Newmaster = Master::create([</w:t>
      </w:r>
    </w:p>
    <w:p w14:paraId="77DA9480" w14:textId="77777777" w:rsidR="00E676EA" w:rsidRPr="004F4A26" w:rsidRDefault="00E676EA" w:rsidP="00E676EA">
      <w:pPr>
        <w:pStyle w:val="STTSAlgoritmaContent"/>
        <w:widowControl w:val="0"/>
        <w:ind w:left="1134" w:hanging="1134"/>
      </w:pPr>
      <w:r w:rsidRPr="004F4A26">
        <w:t>"Kit" =&gt; $kit,</w:t>
      </w:r>
    </w:p>
    <w:p w14:paraId="177FE239" w14:textId="77777777" w:rsidR="00E676EA" w:rsidRPr="004F4A26" w:rsidRDefault="00E676EA" w:rsidP="00E676EA">
      <w:pPr>
        <w:pStyle w:val="STTSAlgoritmaContent"/>
        <w:widowControl w:val="0"/>
        <w:ind w:left="1134" w:hanging="1134"/>
      </w:pPr>
      <w:r w:rsidRPr="004F4A26">
        <w:t>"Parameter" =&gt; $param,</w:t>
      </w:r>
    </w:p>
    <w:p w14:paraId="20165197" w14:textId="77777777" w:rsidR="00E676EA" w:rsidRPr="004F4A26" w:rsidRDefault="00E676EA" w:rsidP="00E676EA">
      <w:pPr>
        <w:pStyle w:val="STTSAlgoritmaContent"/>
        <w:widowControl w:val="0"/>
        <w:ind w:left="1134" w:hanging="1134"/>
      </w:pPr>
      <w:r w:rsidRPr="004F4A26">
        <w:t>]);</w:t>
      </w:r>
    </w:p>
    <w:p w14:paraId="1344E021" w14:textId="77777777" w:rsidR="00E676EA" w:rsidRPr="004F4A26" w:rsidRDefault="00E676EA" w:rsidP="00E676EA">
      <w:pPr>
        <w:pStyle w:val="STTSAlgoritmaContent"/>
        <w:widowControl w:val="0"/>
        <w:ind w:left="567" w:hanging="567"/>
      </w:pPr>
      <w:r w:rsidRPr="004F4A26">
        <w:t>return response()-&gt;json([</w:t>
      </w:r>
    </w:p>
    <w:p w14:paraId="54571666" w14:textId="77777777" w:rsidR="00E676EA" w:rsidRPr="004F4A26" w:rsidRDefault="00E676EA" w:rsidP="00E676EA">
      <w:pPr>
        <w:pStyle w:val="STTSAlgoritmaContent"/>
        <w:widowControl w:val="0"/>
        <w:ind w:left="1134" w:hanging="1134"/>
      </w:pPr>
      <w:r w:rsidRPr="004F4A26">
        <w:t>"success" =&gt; true,</w:t>
      </w:r>
    </w:p>
    <w:p w14:paraId="2C031AAD" w14:textId="77777777" w:rsidR="00E676EA" w:rsidRPr="004F4A26" w:rsidRDefault="00E676EA" w:rsidP="00E676EA">
      <w:pPr>
        <w:pStyle w:val="STTSAlgoritmaContent"/>
        <w:widowControl w:val="0"/>
        <w:ind w:left="1134" w:hanging="1134"/>
      </w:pPr>
      <w:r w:rsidRPr="004F4A26">
        <w:t>"statuscode" =&gt; 200,</w:t>
      </w:r>
    </w:p>
    <w:p w14:paraId="0E232D9A" w14:textId="77777777" w:rsidR="00E676EA" w:rsidRPr="004F4A26" w:rsidRDefault="00E676EA" w:rsidP="00E676EA">
      <w:pPr>
        <w:pStyle w:val="STTSAlgoritmaContent"/>
        <w:widowControl w:val="0"/>
        <w:ind w:left="1134" w:hanging="1134"/>
      </w:pPr>
      <w:r w:rsidRPr="004F4A26">
        <w:t>"kit" =&gt; $kit</w:t>
      </w:r>
    </w:p>
    <w:p w14:paraId="76991CBF" w14:textId="77777777" w:rsidR="00E676EA" w:rsidRPr="004F4A26" w:rsidRDefault="00E676EA" w:rsidP="00E676EA">
      <w:pPr>
        <w:pStyle w:val="STTSAlgoritmaContent"/>
        <w:widowControl w:val="0"/>
        <w:ind w:left="567" w:hanging="567"/>
      </w:pPr>
      <w:r w:rsidRPr="004F4A26">
        <w:t>]);</w:t>
      </w:r>
    </w:p>
    <w:p w14:paraId="6AF0C73E" w14:textId="77777777" w:rsidR="00E676EA" w:rsidRPr="0084727A" w:rsidRDefault="00E676EA" w:rsidP="00E676EA"/>
    <w:p w14:paraId="3218791B" w14:textId="77777777" w:rsidR="00E676EA" w:rsidRDefault="00E676EA" w:rsidP="00E676EA">
      <w:r>
        <w:t>Segmen ini berfungsi untuk melakukan penambahan data pada database master setelah berhasil melalui semua pengecekkan. Line 1 sampai 4 adalah proses penambahan data baru. Line 5 sampai 9 adalah bentuk pengembalian response berhasil. Line 7 status code menunjukkan kode keberhasilan.</w:t>
      </w:r>
    </w:p>
    <w:p w14:paraId="6FEAC3B8" w14:textId="77777777" w:rsidR="00E676EA" w:rsidRPr="002A6EF7" w:rsidRDefault="00E676EA" w:rsidP="00E676EA"/>
    <w:p w14:paraId="1C634B8E" w14:textId="77777777" w:rsidR="00E676EA" w:rsidRDefault="00E676EA">
      <w:pPr>
        <w:pStyle w:val="STTSJudulSubBab"/>
        <w:widowControl w:val="0"/>
        <w:numPr>
          <w:ilvl w:val="0"/>
          <w:numId w:val="12"/>
        </w:numPr>
        <w:ind w:hanging="720"/>
        <w:jc w:val="left"/>
        <w:rPr>
          <w:sz w:val="24"/>
          <w:szCs w:val="24"/>
        </w:rPr>
      </w:pPr>
      <w:bookmarkStart w:id="21" w:name="_Toc124444556"/>
      <w:r>
        <w:t>Konversi</w:t>
      </w:r>
      <w:bookmarkEnd w:id="21"/>
    </w:p>
    <w:p w14:paraId="285634AB" w14:textId="77777777" w:rsidR="00E676EA" w:rsidRDefault="00E676EA" w:rsidP="00E676EA">
      <w:r>
        <w:t xml:space="preserve">Konversi adalah fitur yang mencocokkan data parameter yang berada pada SPK dengan data parameter yang telah diisikan di master. Nantinya SPK yang berhasil dalam proses kecocokkan akan menampilkan data komponen – komponen yang diperlukan. Konversi yang tidak berhasil akan menampilkan data komponen kosong dan sekiranya permasalahan dari alasan mengapa tidak lolos pada proses cek. Hal ini akan ditampilkan ketika user menekan tombol problem pada SPK yang tidak lolos proses pengecekkan. </w:t>
      </w:r>
    </w:p>
    <w:p w14:paraId="0E2F52CD" w14:textId="77777777" w:rsidR="00E676EA" w:rsidRDefault="00E676EA" w:rsidP="00E676EA"/>
    <w:p w14:paraId="48882B4F" w14:textId="77777777" w:rsidR="00E676EA" w:rsidRPr="00E40D86" w:rsidRDefault="00E676EA" w:rsidP="00E676EA">
      <w:pPr>
        <w:pStyle w:val="STTSAlgoritma"/>
      </w:pPr>
      <w:bookmarkStart w:id="22" w:name="_Toc124442805"/>
      <w:r w:rsidRPr="00E40D86">
        <w:t xml:space="preserve">Segmen Program </w:t>
      </w:r>
      <w:r>
        <w:t>5.14</w:t>
      </w:r>
      <w:r w:rsidRPr="00E40D86">
        <w:t xml:space="preserve"> </w:t>
      </w:r>
      <w:r>
        <w:t>Validasi Input SPK</w:t>
      </w:r>
      <w:bookmarkEnd w:id="22"/>
    </w:p>
    <w:p w14:paraId="2AF24F51" w14:textId="77777777" w:rsidR="00E676EA" w:rsidRPr="00F304C2" w:rsidRDefault="00E676EA">
      <w:pPr>
        <w:pStyle w:val="STTSAlgoritmaContent"/>
        <w:widowControl w:val="0"/>
        <w:numPr>
          <w:ilvl w:val="0"/>
          <w:numId w:val="4"/>
        </w:numPr>
        <w:ind w:left="567" w:hanging="567"/>
      </w:pPr>
      <w:r w:rsidRPr="00F304C2">
        <w:t>if (this.SPKfield == "" || this.stall == "" || this.stall == 0 || this.NamaStall == "" || this.Departemen == "") {</w:t>
      </w:r>
    </w:p>
    <w:p w14:paraId="2CD99332" w14:textId="77777777" w:rsidR="00E676EA" w:rsidRPr="00F304C2" w:rsidRDefault="00E676EA" w:rsidP="00E676EA">
      <w:pPr>
        <w:pStyle w:val="STTSAlgoritmaContent"/>
        <w:widowControl w:val="0"/>
        <w:ind w:left="1134" w:hanging="1134"/>
      </w:pPr>
      <w:r w:rsidRPr="00F304C2">
        <w:t>this.$swal({</w:t>
      </w:r>
    </w:p>
    <w:p w14:paraId="31F0A48E" w14:textId="77777777" w:rsidR="00E676EA" w:rsidRPr="00F304C2" w:rsidRDefault="00E676EA" w:rsidP="00E676EA">
      <w:pPr>
        <w:pStyle w:val="STTSAlgoritmaContent"/>
        <w:widowControl w:val="0"/>
        <w:ind w:left="1134" w:hanging="1134"/>
      </w:pPr>
      <w:r w:rsidRPr="00F304C2">
        <w:t>title: 'pengisian SPK tidak Valid',</w:t>
      </w:r>
    </w:p>
    <w:p w14:paraId="77E5A8AF" w14:textId="77777777" w:rsidR="00E676EA" w:rsidRPr="00F304C2" w:rsidRDefault="00E676EA" w:rsidP="00E676EA">
      <w:pPr>
        <w:pStyle w:val="STTSAlgoritmaContent"/>
        <w:widowControl w:val="0"/>
        <w:ind w:left="1134" w:hanging="1134"/>
      </w:pPr>
      <w:r w:rsidRPr="00F304C2">
        <w:t>icon: 'error'</w:t>
      </w:r>
    </w:p>
    <w:p w14:paraId="40853E41" w14:textId="77777777" w:rsidR="00E676EA" w:rsidRDefault="00E676EA" w:rsidP="00E676EA">
      <w:pPr>
        <w:pStyle w:val="STTSAlgoritmaContent"/>
        <w:widowControl w:val="0"/>
        <w:ind w:left="1134" w:hanging="1134"/>
      </w:pPr>
      <w:r w:rsidRPr="00F304C2">
        <w:t>});</w:t>
      </w:r>
      <w:r>
        <w:t>}</w:t>
      </w:r>
    </w:p>
    <w:p w14:paraId="52B2270B" w14:textId="77777777" w:rsidR="00E676EA" w:rsidRDefault="00E676EA" w:rsidP="00E676EA">
      <w:r>
        <w:lastRenderedPageBreak/>
        <w:t>Segmen ini bertugas untuk mengecek apakah input SPK yang mau dicek sudah memenuhi kriteria. Pada line 1 hingga 5 adalah proses pengecekkan apakah ada field yang kosong. Di line 2 hingga 5 adalah proses memunculkan penringatan dialog box. Dan di line 3 adalah isi judul pesan error tersebut. Swal ini adalah fungsi yang berasal dari library Sweetalert.</w:t>
      </w:r>
    </w:p>
    <w:p w14:paraId="1790AC43" w14:textId="77777777" w:rsidR="00E676EA" w:rsidRDefault="00E676EA" w:rsidP="00E676EA"/>
    <w:p w14:paraId="242D42F5" w14:textId="77777777" w:rsidR="00E676EA" w:rsidRPr="00E40D86" w:rsidRDefault="00E676EA" w:rsidP="00E676EA">
      <w:pPr>
        <w:pStyle w:val="STTSAlgoritma"/>
      </w:pPr>
      <w:bookmarkStart w:id="23" w:name="_Toc124442806"/>
      <w:r w:rsidRPr="00E40D86">
        <w:t xml:space="preserve">Segmen Program </w:t>
      </w:r>
      <w:r>
        <w:t>5.15</w:t>
      </w:r>
      <w:r w:rsidRPr="00E40D86">
        <w:t xml:space="preserve"> </w:t>
      </w:r>
      <w:r>
        <w:t>Penambahan Input SPK</w:t>
      </w:r>
      <w:bookmarkEnd w:id="23"/>
    </w:p>
    <w:p w14:paraId="776E88D1" w14:textId="77777777" w:rsidR="00E676EA" w:rsidRPr="002E5778" w:rsidRDefault="00E676EA">
      <w:pPr>
        <w:pStyle w:val="STTSAlgoritmaContent"/>
        <w:widowControl w:val="0"/>
        <w:numPr>
          <w:ilvl w:val="0"/>
          <w:numId w:val="4"/>
        </w:numPr>
        <w:ind w:left="567" w:hanging="567"/>
      </w:pPr>
      <w:r w:rsidRPr="002E5778">
        <w:t>$newdata = SavedConversionResult::create([</w:t>
      </w:r>
    </w:p>
    <w:p w14:paraId="6683B5A1" w14:textId="77777777" w:rsidR="00E676EA" w:rsidRPr="002E5778" w:rsidRDefault="00E676EA" w:rsidP="00E676EA">
      <w:pPr>
        <w:pStyle w:val="STTSAlgoritmaContent"/>
        <w:widowControl w:val="0"/>
        <w:ind w:left="567" w:hanging="567"/>
      </w:pPr>
      <w:r w:rsidRPr="002E5778">
        <w:t>"NOSPK" =&gt; $spk-&gt;NOSPK,</w:t>
      </w:r>
    </w:p>
    <w:p w14:paraId="65DBDD7E" w14:textId="77777777" w:rsidR="00E676EA" w:rsidRPr="002E5778" w:rsidRDefault="00E676EA" w:rsidP="00E676EA">
      <w:pPr>
        <w:pStyle w:val="STTSAlgoritmaContent"/>
        <w:widowControl w:val="0"/>
        <w:ind w:left="567" w:hanging="567"/>
      </w:pPr>
      <w:r w:rsidRPr="002E5778">
        <w:t>"stall" =&gt; $stall,</w:t>
      </w:r>
    </w:p>
    <w:p w14:paraId="3ECD1C37" w14:textId="77777777" w:rsidR="00E676EA" w:rsidRPr="002E5778" w:rsidRDefault="00E676EA" w:rsidP="00E676EA">
      <w:pPr>
        <w:pStyle w:val="STTSAlgoritmaContent"/>
        <w:widowControl w:val="0"/>
        <w:ind w:left="567" w:hanging="567"/>
      </w:pPr>
      <w:r w:rsidRPr="002E5778">
        <w:t>"namastall" =&gt; $namastall,</w:t>
      </w:r>
    </w:p>
    <w:p w14:paraId="5DC043F8" w14:textId="77777777" w:rsidR="00E676EA" w:rsidRPr="002E5778" w:rsidRDefault="00E676EA" w:rsidP="00E676EA">
      <w:pPr>
        <w:pStyle w:val="STTSAlgoritmaContent"/>
        <w:widowControl w:val="0"/>
        <w:ind w:left="567" w:hanging="567"/>
      </w:pPr>
      <w:r w:rsidRPr="002E5778">
        <w:t>"Departemen" =&gt; $Departemen,</w:t>
      </w:r>
    </w:p>
    <w:p w14:paraId="33FC60B4" w14:textId="77777777" w:rsidR="00E676EA" w:rsidRPr="002E5778" w:rsidRDefault="00E676EA" w:rsidP="00E676EA">
      <w:pPr>
        <w:pStyle w:val="STTSAlgoritmaContent"/>
        <w:widowControl w:val="0"/>
        <w:ind w:left="567" w:hanging="567"/>
      </w:pPr>
      <w:r w:rsidRPr="002E5778">
        <w:t>"checked" =&gt; false,</w:t>
      </w:r>
    </w:p>
    <w:p w14:paraId="7416AA89" w14:textId="77777777" w:rsidR="00E676EA" w:rsidRPr="002E5778" w:rsidRDefault="00E676EA" w:rsidP="00E676EA">
      <w:pPr>
        <w:pStyle w:val="STTSAlgoritmaContent"/>
        <w:widowControl w:val="0"/>
        <w:ind w:left="567" w:hanging="567"/>
      </w:pPr>
      <w:r w:rsidRPr="002E5778">
        <w:t>"status" =&gt; "Pending",</w:t>
      </w:r>
    </w:p>
    <w:p w14:paraId="24993F1C" w14:textId="77777777" w:rsidR="00E676EA" w:rsidRPr="002E5778" w:rsidRDefault="00E676EA" w:rsidP="00E676EA">
      <w:pPr>
        <w:pStyle w:val="STTSAlgoritmaContent"/>
        <w:widowControl w:val="0"/>
        <w:ind w:left="567" w:hanging="567"/>
      </w:pPr>
      <w:r w:rsidRPr="002E5778">
        <w:t>"parameter" =&gt; $parameter,</w:t>
      </w:r>
    </w:p>
    <w:p w14:paraId="2616DA08" w14:textId="77777777" w:rsidR="00E676EA" w:rsidRPr="002E5778" w:rsidRDefault="00E676EA" w:rsidP="00E676EA">
      <w:pPr>
        <w:pStyle w:val="STTSAlgoritmaContent"/>
        <w:widowControl w:val="0"/>
        <w:ind w:left="567" w:hanging="567"/>
      </w:pPr>
      <w:r w:rsidRPr="002E5778">
        <w:t>"created_at" =&gt; Carbon::now()-&gt;format('Y-m-d H:i:s'),</w:t>
      </w:r>
    </w:p>
    <w:p w14:paraId="55B73BF9" w14:textId="77777777" w:rsidR="00E676EA" w:rsidRPr="002E5778" w:rsidRDefault="00E676EA" w:rsidP="00E676EA">
      <w:pPr>
        <w:pStyle w:val="STTSAlgoritmaContent"/>
        <w:widowControl w:val="0"/>
        <w:ind w:left="567" w:hanging="567"/>
      </w:pPr>
      <w:r w:rsidRPr="002E5778">
        <w:t>"updated_at" =&gt; Carbon::now()-&gt;format('Y-m-d H:i:s'),</w:t>
      </w:r>
    </w:p>
    <w:p w14:paraId="71849BD7" w14:textId="77777777" w:rsidR="00E676EA" w:rsidRPr="002E5778" w:rsidRDefault="00E676EA" w:rsidP="00E676EA">
      <w:pPr>
        <w:pStyle w:val="STTSAlgoritmaContent"/>
        <w:widowControl w:val="0"/>
        <w:ind w:left="567" w:hanging="567"/>
      </w:pPr>
      <w:r w:rsidRPr="002E5778">
        <w:t>]);</w:t>
      </w:r>
    </w:p>
    <w:p w14:paraId="075B85E3" w14:textId="77777777" w:rsidR="00E676EA" w:rsidRPr="002E5778" w:rsidRDefault="00E676EA" w:rsidP="00E676EA">
      <w:pPr>
        <w:pStyle w:val="STTSAlgoritmaContent"/>
        <w:widowControl w:val="0"/>
        <w:ind w:left="567" w:hanging="567"/>
      </w:pPr>
      <w:r w:rsidRPr="002E5778">
        <w:t>return response()-&gt;json([</w:t>
      </w:r>
    </w:p>
    <w:p w14:paraId="5D2C15D4" w14:textId="77777777" w:rsidR="00E676EA" w:rsidRPr="002E5778" w:rsidRDefault="00E676EA" w:rsidP="00E676EA">
      <w:pPr>
        <w:pStyle w:val="STTSAlgoritmaContent"/>
        <w:widowControl w:val="0"/>
        <w:ind w:left="567" w:hanging="567"/>
      </w:pPr>
      <w:r w:rsidRPr="002E5778">
        <w:t>"success" =&gt; true,</w:t>
      </w:r>
    </w:p>
    <w:p w14:paraId="7F4E40FA" w14:textId="77777777" w:rsidR="00E676EA" w:rsidRPr="002E5778" w:rsidRDefault="00E676EA" w:rsidP="00E676EA">
      <w:pPr>
        <w:pStyle w:val="STTSAlgoritmaContent"/>
        <w:widowControl w:val="0"/>
        <w:ind w:left="567" w:hanging="567"/>
      </w:pPr>
      <w:r w:rsidRPr="002E5778">
        <w:t>"status" =&gt; 200,</w:t>
      </w:r>
    </w:p>
    <w:p w14:paraId="781FA44A" w14:textId="77777777" w:rsidR="00E676EA" w:rsidRPr="002E5778" w:rsidRDefault="00E676EA" w:rsidP="00E676EA">
      <w:pPr>
        <w:pStyle w:val="STTSAlgoritmaContent"/>
        <w:widowControl w:val="0"/>
        <w:ind w:left="567" w:hanging="567"/>
      </w:pPr>
      <w:r w:rsidRPr="002E5778">
        <w:t>"spk" =&gt; $spk,</w:t>
      </w:r>
    </w:p>
    <w:p w14:paraId="70EE9341" w14:textId="77777777" w:rsidR="00E676EA" w:rsidRPr="002E5778" w:rsidRDefault="00E676EA" w:rsidP="00E676EA">
      <w:pPr>
        <w:pStyle w:val="STTSAlgoritmaContent"/>
        <w:widowControl w:val="0"/>
        <w:ind w:left="567" w:hanging="567"/>
      </w:pPr>
      <w:r w:rsidRPr="002E5778">
        <w:t>"namastall" =&gt; $namastall,</w:t>
      </w:r>
    </w:p>
    <w:p w14:paraId="0B9425DE" w14:textId="77777777" w:rsidR="00E676EA" w:rsidRPr="002E5778" w:rsidRDefault="00E676EA" w:rsidP="00E676EA">
      <w:pPr>
        <w:pStyle w:val="STTSAlgoritmaContent"/>
        <w:widowControl w:val="0"/>
        <w:ind w:left="567" w:hanging="567"/>
      </w:pPr>
      <w:r w:rsidRPr="002E5778">
        <w:t>"Departemen" =&gt; $Departemen,</w:t>
      </w:r>
    </w:p>
    <w:p w14:paraId="4D7D75DD" w14:textId="77777777" w:rsidR="00E676EA" w:rsidRPr="002E5778" w:rsidRDefault="00E676EA" w:rsidP="00E676EA">
      <w:pPr>
        <w:pStyle w:val="STTSAlgoritmaContent"/>
        <w:widowControl w:val="0"/>
        <w:ind w:left="567" w:hanging="567"/>
      </w:pPr>
      <w:r w:rsidRPr="002E5778">
        <w:t>"newdata" =&gt; $parameter,</w:t>
      </w:r>
    </w:p>
    <w:p w14:paraId="611F6C4F" w14:textId="77777777" w:rsidR="00E676EA" w:rsidRPr="002E5778" w:rsidRDefault="00E676EA" w:rsidP="00E676EA">
      <w:pPr>
        <w:pStyle w:val="STTSAlgoritmaContent"/>
        <w:widowControl w:val="0"/>
        <w:ind w:left="567" w:hanging="567"/>
      </w:pPr>
      <w:r w:rsidRPr="002E5778">
        <w:t>"allsaved" =&gt; $allsaved</w:t>
      </w:r>
    </w:p>
    <w:p w14:paraId="0D8B086A" w14:textId="77777777" w:rsidR="00E676EA" w:rsidRPr="002E5778" w:rsidRDefault="00E676EA" w:rsidP="00E676EA">
      <w:pPr>
        <w:pStyle w:val="STTSAlgoritmaContent"/>
        <w:widowControl w:val="0"/>
        <w:ind w:left="567" w:hanging="567"/>
      </w:pPr>
      <w:r w:rsidRPr="002E5778">
        <w:t>]);</w:t>
      </w:r>
    </w:p>
    <w:p w14:paraId="29CE8BB2" w14:textId="77777777" w:rsidR="00E676EA" w:rsidRDefault="00E676EA" w:rsidP="00E676EA"/>
    <w:p w14:paraId="73D2068D" w14:textId="77777777" w:rsidR="00E676EA" w:rsidRDefault="00E676EA" w:rsidP="00E676EA">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5B5235B9" w14:textId="77777777" w:rsidR="00E676EA" w:rsidRDefault="00E676EA" w:rsidP="00E676EA"/>
    <w:p w14:paraId="7BE3E6A0" w14:textId="77777777" w:rsidR="00E676EA" w:rsidRPr="00E40D86" w:rsidRDefault="00E676EA" w:rsidP="00E676EA">
      <w:pPr>
        <w:pStyle w:val="STTSAlgoritma"/>
      </w:pPr>
      <w:bookmarkStart w:id="24" w:name="_Toc124442807"/>
      <w:r w:rsidRPr="00E40D86">
        <w:t xml:space="preserve">Segmen Program </w:t>
      </w:r>
      <w:r>
        <w:t>5.16</w:t>
      </w:r>
      <w:r w:rsidRPr="00E40D86">
        <w:t xml:space="preserve"> </w:t>
      </w:r>
      <w:r>
        <w:t>Konversi SPK</w:t>
      </w:r>
      <w:bookmarkEnd w:id="24"/>
    </w:p>
    <w:p w14:paraId="711381F5" w14:textId="77777777" w:rsidR="00E676EA" w:rsidRPr="006A0AB7" w:rsidRDefault="00E676EA">
      <w:pPr>
        <w:pStyle w:val="STTSAlgoritmaContent"/>
        <w:widowControl w:val="0"/>
        <w:numPr>
          <w:ilvl w:val="0"/>
          <w:numId w:val="4"/>
        </w:numPr>
        <w:ind w:left="567" w:hanging="567"/>
      </w:pPr>
      <w:r w:rsidRPr="006A0AB7">
        <w:t>foreach ($master as $item2) {</w:t>
      </w:r>
    </w:p>
    <w:p w14:paraId="146D7B55" w14:textId="77777777" w:rsidR="00E676EA" w:rsidRPr="006A0AB7" w:rsidRDefault="00E676EA" w:rsidP="00E676EA">
      <w:pPr>
        <w:pStyle w:val="STTSAlgoritmaContent"/>
        <w:widowControl w:val="0"/>
        <w:ind w:left="567" w:hanging="567"/>
      </w:pPr>
      <w:r w:rsidRPr="006A0AB7">
        <w:t>$data = SPK::where('NOSPK', $item1["NOSPK"])-&gt;first();</w:t>
      </w:r>
    </w:p>
    <w:p w14:paraId="472131F0" w14:textId="77777777" w:rsidR="00E676EA" w:rsidRPr="006A0AB7" w:rsidRDefault="00E676EA" w:rsidP="00E676EA">
      <w:pPr>
        <w:pStyle w:val="STTSAlgoritmaContent"/>
        <w:widowControl w:val="0"/>
        <w:ind w:left="567" w:hanging="567"/>
      </w:pPr>
      <w:r w:rsidRPr="006A0AB7">
        <w:t>$ModelMobilterdaftar = false;</w:t>
      </w:r>
    </w:p>
    <w:p w14:paraId="5F8597A8" w14:textId="77777777" w:rsidR="00E676EA" w:rsidRPr="006A0AB7" w:rsidRDefault="00E676EA" w:rsidP="00E676EA">
      <w:pPr>
        <w:pStyle w:val="STTSAlgoritmaContent"/>
        <w:widowControl w:val="0"/>
        <w:ind w:left="567" w:hanging="567"/>
      </w:pPr>
      <w:r w:rsidRPr="006A0AB7">
        <w:t>$TinggiMobilterdaftar = false;</w:t>
      </w:r>
    </w:p>
    <w:p w14:paraId="2317EF36" w14:textId="77777777" w:rsidR="00E676EA" w:rsidRPr="006A0AB7" w:rsidRDefault="00E676EA" w:rsidP="00E676EA">
      <w:pPr>
        <w:pStyle w:val="STTSAlgoritmaContent"/>
        <w:widowControl w:val="0"/>
        <w:ind w:left="567" w:hanging="567"/>
      </w:pPr>
      <w:r w:rsidRPr="006A0AB7">
        <w:t>$TipeMobilTerdaftar = false;</w:t>
      </w:r>
    </w:p>
    <w:p w14:paraId="6840A2A9" w14:textId="77777777" w:rsidR="00E676EA" w:rsidRPr="006A0AB7" w:rsidRDefault="00E676EA" w:rsidP="00E676EA">
      <w:pPr>
        <w:pStyle w:val="STTSAlgoritmaContent"/>
        <w:widowControl w:val="0"/>
        <w:ind w:left="567" w:hanging="567"/>
      </w:pPr>
      <w:r w:rsidRPr="006A0AB7">
        <w:t>$DepartemenTerdaftar = false;</w:t>
      </w:r>
    </w:p>
    <w:p w14:paraId="12AD2881" w14:textId="77777777" w:rsidR="00E676EA" w:rsidRPr="006A0AB7" w:rsidRDefault="00E676EA" w:rsidP="00E676EA">
      <w:pPr>
        <w:pStyle w:val="STTSAlgoritmaContent"/>
        <w:widowControl w:val="0"/>
        <w:ind w:left="567" w:hanging="567"/>
      </w:pPr>
      <w:r w:rsidRPr="006A0AB7">
        <w:t>$StallTerdaftar = false;</w:t>
      </w:r>
    </w:p>
    <w:p w14:paraId="17F7A10D" w14:textId="77777777" w:rsidR="00E676EA" w:rsidRPr="006A0AB7" w:rsidRDefault="00E676EA" w:rsidP="00E676EA">
      <w:pPr>
        <w:pStyle w:val="STTSAlgoritmaContent"/>
        <w:widowControl w:val="0"/>
        <w:ind w:left="567" w:hanging="567"/>
      </w:pPr>
      <w:r w:rsidRPr="006A0AB7">
        <w:t>$newparameterTerdaftar = false;</w:t>
      </w:r>
    </w:p>
    <w:p w14:paraId="11EA2E71" w14:textId="77777777" w:rsidR="00E676EA" w:rsidRPr="006A0AB7" w:rsidRDefault="00E676EA" w:rsidP="00E676EA">
      <w:pPr>
        <w:pStyle w:val="STTSAlgoritmaContent"/>
        <w:widowControl w:val="0"/>
        <w:ind w:left="567" w:hanging="567"/>
      </w:pPr>
      <w:r w:rsidRPr="006A0AB7">
        <w:t>foreach ($item2["Parameter"]["ModelMobil"] as $subitem2) {</w:t>
      </w:r>
    </w:p>
    <w:p w14:paraId="600459CC" w14:textId="77777777" w:rsidR="00E676EA" w:rsidRDefault="00E676EA" w:rsidP="00E676EA">
      <w:pPr>
        <w:pStyle w:val="STTSAlgoritmaContent"/>
        <w:widowControl w:val="0"/>
        <w:ind w:left="1134" w:hanging="1134"/>
      </w:pPr>
      <w:r w:rsidRPr="006A0AB7">
        <w:t>if(strtoupper($subitem2)==strtoupper($data["parameter"][</w:t>
      </w:r>
    </w:p>
    <w:p w14:paraId="21F5E285" w14:textId="77777777" w:rsidR="00E676EA" w:rsidRDefault="00E676EA" w:rsidP="00E676EA">
      <w:pPr>
        <w:pStyle w:val="AlgoritmaLanjutan"/>
      </w:pPr>
      <w:r w:rsidRPr="00E40D86">
        <w:lastRenderedPageBreak/>
        <w:t xml:space="preserve">Segmen Program </w:t>
      </w:r>
      <w:r>
        <w:t>5.16</w:t>
      </w:r>
      <w:r w:rsidRPr="00E40D86">
        <w:t xml:space="preserve"> </w:t>
      </w:r>
      <w:r>
        <w:t>(Lanjutan)</w:t>
      </w:r>
    </w:p>
    <w:p w14:paraId="70FFC202" w14:textId="77777777" w:rsidR="00E676EA" w:rsidRPr="006A0AB7" w:rsidRDefault="00E676EA" w:rsidP="00E676EA">
      <w:pPr>
        <w:pStyle w:val="STTSAlgoritmaContent"/>
        <w:widowControl w:val="0"/>
        <w:ind w:left="1134" w:hanging="1134"/>
      </w:pPr>
      <w:r w:rsidRPr="006A0AB7">
        <w:t>"ModelMobil"])){</w:t>
      </w:r>
    </w:p>
    <w:p w14:paraId="1EC2C1B0" w14:textId="77777777" w:rsidR="00E676EA" w:rsidRPr="006A0AB7" w:rsidRDefault="00E676EA" w:rsidP="00E676EA">
      <w:pPr>
        <w:pStyle w:val="STTSAlgoritmaContent"/>
        <w:widowControl w:val="0"/>
        <w:ind w:left="1701" w:hanging="1701"/>
      </w:pPr>
      <w:r w:rsidRPr="006A0AB7">
        <w:t>$ModelMobilterdaftar = true;</w:t>
      </w:r>
    </w:p>
    <w:p w14:paraId="308D3343" w14:textId="77777777" w:rsidR="00E676EA" w:rsidRPr="006A0AB7" w:rsidRDefault="00E676EA" w:rsidP="00E676EA">
      <w:pPr>
        <w:pStyle w:val="STTSAlgoritmaContent"/>
        <w:widowControl w:val="0"/>
        <w:ind w:left="1701" w:hanging="1701"/>
      </w:pPr>
      <w:r w:rsidRPr="006A0AB7">
        <w:t>$errorModelMobil = false;</w:t>
      </w:r>
    </w:p>
    <w:p w14:paraId="33F45F44" w14:textId="77777777" w:rsidR="00E676EA" w:rsidRPr="006A0AB7" w:rsidRDefault="00E676EA" w:rsidP="00E676EA">
      <w:pPr>
        <w:pStyle w:val="STTSAlgoritmaContent"/>
        <w:widowControl w:val="0"/>
        <w:ind w:left="1701" w:hanging="1701"/>
      </w:pPr>
      <w:r w:rsidRPr="006A0AB7">
        <w:t>break;</w:t>
      </w:r>
    </w:p>
    <w:p w14:paraId="40F789F2" w14:textId="77777777" w:rsidR="00E676EA" w:rsidRPr="006A0AB7" w:rsidRDefault="00E676EA" w:rsidP="00E676EA">
      <w:pPr>
        <w:pStyle w:val="STTSAlgoritmaContent"/>
        <w:widowControl w:val="0"/>
        <w:ind w:left="1134" w:hanging="1134"/>
      </w:pPr>
      <w:r w:rsidRPr="006A0AB7">
        <w:t>}</w:t>
      </w:r>
    </w:p>
    <w:p w14:paraId="7373E55F" w14:textId="77777777" w:rsidR="00E676EA" w:rsidRPr="006A0AB7" w:rsidRDefault="00E676EA" w:rsidP="00E676EA">
      <w:pPr>
        <w:pStyle w:val="STTSAlgoritmaContent"/>
        <w:widowControl w:val="0"/>
        <w:ind w:left="567" w:hanging="567"/>
      </w:pPr>
      <w:r w:rsidRPr="006A0AB7">
        <w:t>}</w:t>
      </w:r>
    </w:p>
    <w:p w14:paraId="40337342" w14:textId="77777777" w:rsidR="00E676EA" w:rsidRPr="006A0AB7" w:rsidRDefault="00E676EA" w:rsidP="00E676EA">
      <w:pPr>
        <w:pStyle w:val="STTSAlgoritmaContent"/>
        <w:widowControl w:val="0"/>
        <w:ind w:left="567" w:hanging="567"/>
      </w:pPr>
      <w:r w:rsidRPr="006A0AB7">
        <w:t>foreach ($item2["Parameter"]["TinggiMobil"] as $subitem2) {</w:t>
      </w:r>
    </w:p>
    <w:p w14:paraId="10D98DA9" w14:textId="77777777" w:rsidR="00E676EA" w:rsidRPr="006A0AB7" w:rsidRDefault="00E676EA" w:rsidP="00E676EA">
      <w:pPr>
        <w:pStyle w:val="STTSAlgoritmaContent"/>
        <w:widowControl w:val="0"/>
        <w:ind w:left="1134" w:hanging="1134"/>
      </w:pPr>
      <w:r w:rsidRPr="006A0AB7">
        <w:t>if(strtoupper($subitem2)==strtoupper($data["parameter"]["TinggiMobil"])) {</w:t>
      </w:r>
    </w:p>
    <w:p w14:paraId="051C4857" w14:textId="77777777" w:rsidR="00E676EA" w:rsidRPr="006A0AB7" w:rsidRDefault="00E676EA" w:rsidP="00E676EA">
      <w:pPr>
        <w:pStyle w:val="STTSAlgoritmaContent"/>
        <w:widowControl w:val="0"/>
        <w:ind w:left="1701" w:hanging="1701"/>
      </w:pPr>
      <w:r w:rsidRPr="006A0AB7">
        <w:t>$TinggiMobilterdaftar = true;</w:t>
      </w:r>
    </w:p>
    <w:p w14:paraId="290FF112" w14:textId="77777777" w:rsidR="00E676EA" w:rsidRPr="006A0AB7" w:rsidRDefault="00E676EA" w:rsidP="00E676EA">
      <w:pPr>
        <w:pStyle w:val="STTSAlgoritmaContent"/>
        <w:widowControl w:val="0"/>
        <w:ind w:left="1701" w:hanging="1701"/>
      </w:pPr>
      <w:r w:rsidRPr="006A0AB7">
        <w:t>$errorTinggiMobil = false;</w:t>
      </w:r>
    </w:p>
    <w:p w14:paraId="63A0139B" w14:textId="77777777" w:rsidR="00E676EA" w:rsidRPr="006A0AB7" w:rsidRDefault="00E676EA" w:rsidP="00E676EA">
      <w:pPr>
        <w:pStyle w:val="STTSAlgoritmaContent"/>
        <w:widowControl w:val="0"/>
        <w:ind w:left="1701" w:hanging="1701"/>
      </w:pPr>
      <w:r w:rsidRPr="006A0AB7">
        <w:t>break;</w:t>
      </w:r>
    </w:p>
    <w:p w14:paraId="0F1D19DF" w14:textId="77777777" w:rsidR="00E676EA" w:rsidRPr="006A0AB7" w:rsidRDefault="00E676EA" w:rsidP="00E676EA">
      <w:pPr>
        <w:pStyle w:val="STTSAlgoritmaContent"/>
        <w:widowControl w:val="0"/>
        <w:ind w:left="1134" w:hanging="1134"/>
      </w:pPr>
      <w:r w:rsidRPr="006A0AB7">
        <w:t>}</w:t>
      </w:r>
    </w:p>
    <w:p w14:paraId="6A763D73" w14:textId="77777777" w:rsidR="00E676EA" w:rsidRPr="006A0AB7" w:rsidRDefault="00E676EA" w:rsidP="00E676EA">
      <w:pPr>
        <w:pStyle w:val="STTSAlgoritmaContent"/>
        <w:widowControl w:val="0"/>
        <w:ind w:left="567" w:hanging="567"/>
      </w:pPr>
      <w:r w:rsidRPr="006A0AB7">
        <w:t>}</w:t>
      </w:r>
    </w:p>
    <w:p w14:paraId="552062E1" w14:textId="77777777" w:rsidR="00E676EA" w:rsidRPr="006A0AB7" w:rsidRDefault="00E676EA" w:rsidP="00E676EA">
      <w:pPr>
        <w:pStyle w:val="STTSAlgoritmaContent"/>
        <w:widowControl w:val="0"/>
        <w:ind w:left="567" w:hanging="567"/>
      </w:pPr>
      <w:r w:rsidRPr="006A0AB7">
        <w:t>if($ModelMobilterdaftar &amp;&amp; $TinggiMobilterdaftar &amp;&amp; $TipeMobilTerdaftar &amp;&amp; $DepartemenTerdaftar &amp;&amp; $StallTerdaftar &amp;&amp; $newparameterTerdaftar) {</w:t>
      </w:r>
    </w:p>
    <w:p w14:paraId="567E467A" w14:textId="77777777" w:rsidR="00E676EA" w:rsidRPr="006A0AB7" w:rsidRDefault="00E676EA" w:rsidP="00E676EA">
      <w:pPr>
        <w:pStyle w:val="STTSAlgoritmaContent"/>
        <w:widowControl w:val="0"/>
        <w:ind w:left="1134" w:hanging="1134"/>
      </w:pPr>
      <w:r w:rsidRPr="006A0AB7">
        <w:t>array_push($result, $item2["Kit"]);</w:t>
      </w:r>
    </w:p>
    <w:p w14:paraId="45629002" w14:textId="77777777" w:rsidR="00E676EA" w:rsidRPr="006A0AB7" w:rsidRDefault="00E676EA" w:rsidP="00E676EA">
      <w:pPr>
        <w:pStyle w:val="STTSAlgoritmaContent"/>
        <w:widowControl w:val="0"/>
        <w:ind w:left="1134" w:hanging="1134"/>
      </w:pPr>
      <w:r w:rsidRPr="006A0AB7">
        <w:t>$i++;</w:t>
      </w:r>
    </w:p>
    <w:p w14:paraId="713B86D3" w14:textId="77777777" w:rsidR="00E676EA" w:rsidRPr="006A0AB7" w:rsidRDefault="00E676EA" w:rsidP="00E676EA">
      <w:pPr>
        <w:pStyle w:val="STTSAlgoritmaContent"/>
        <w:widowControl w:val="0"/>
        <w:ind w:left="567" w:hanging="567"/>
      </w:pPr>
      <w:r w:rsidRPr="006A0AB7">
        <w:t>}</w:t>
      </w:r>
    </w:p>
    <w:p w14:paraId="13B02E49" w14:textId="77777777" w:rsidR="00E676EA" w:rsidRPr="006A0AB7" w:rsidRDefault="00E676EA" w:rsidP="00E676EA">
      <w:pPr>
        <w:pStyle w:val="STTSAlgoritmaContent"/>
        <w:widowControl w:val="0"/>
        <w:ind w:left="567" w:hanging="567"/>
      </w:pPr>
      <w:r w:rsidRPr="006A0AB7">
        <w:t>if ($i &gt; 0) {</w:t>
      </w:r>
    </w:p>
    <w:p w14:paraId="68EC7411" w14:textId="77777777" w:rsidR="00E676EA" w:rsidRPr="006A0AB7" w:rsidRDefault="00E676EA" w:rsidP="00E676EA">
      <w:pPr>
        <w:pStyle w:val="STTSAlgoritmaContent"/>
        <w:widowControl w:val="0"/>
        <w:ind w:left="993" w:hanging="993"/>
      </w:pPr>
      <w:r w:rsidRPr="006A0AB7">
        <w:t>array_push($results, [</w:t>
      </w:r>
    </w:p>
    <w:p w14:paraId="522DB04D" w14:textId="77777777" w:rsidR="00E676EA" w:rsidRPr="006A0AB7" w:rsidRDefault="00E676EA" w:rsidP="00E676EA">
      <w:pPr>
        <w:pStyle w:val="STTSAlgoritmaContent"/>
        <w:widowControl w:val="0"/>
        <w:ind w:left="993" w:hanging="993"/>
      </w:pPr>
      <w:r w:rsidRPr="006A0AB7">
        <w:t>'kit' =&gt; $result,</w:t>
      </w:r>
    </w:p>
    <w:p w14:paraId="3DD16B0A" w14:textId="77777777" w:rsidR="00E676EA" w:rsidRPr="006A0AB7" w:rsidRDefault="00E676EA" w:rsidP="00E676EA">
      <w:pPr>
        <w:pStyle w:val="STTSAlgoritmaContent"/>
        <w:widowControl w:val="0"/>
        <w:ind w:left="993" w:hanging="993"/>
      </w:pPr>
      <w:r w:rsidRPr="006A0AB7">
        <w:t>'NoSPK' =&gt; $item1-&gt;NOSPK,</w:t>
      </w:r>
    </w:p>
    <w:p w14:paraId="26043C25" w14:textId="77777777" w:rsidR="00E676EA" w:rsidRPr="006A0AB7" w:rsidRDefault="00E676EA" w:rsidP="00E676EA">
      <w:pPr>
        <w:pStyle w:val="STTSAlgoritmaContent"/>
        <w:widowControl w:val="0"/>
        <w:ind w:left="567" w:hanging="567"/>
      </w:pPr>
      <w:r w:rsidRPr="006A0AB7">
        <w:t>]);</w:t>
      </w:r>
    </w:p>
    <w:p w14:paraId="0B84254C" w14:textId="77777777" w:rsidR="00E676EA" w:rsidRPr="006A0AB7" w:rsidRDefault="00E676EA" w:rsidP="00E676EA">
      <w:pPr>
        <w:pStyle w:val="STTSAlgoritmaContent"/>
        <w:widowControl w:val="0"/>
        <w:ind w:left="567" w:hanging="567"/>
      </w:pPr>
      <w:r w:rsidRPr="006A0AB7">
        <w:t>$item1["status"] = "berhasil";</w:t>
      </w:r>
    </w:p>
    <w:p w14:paraId="67977D85" w14:textId="77777777" w:rsidR="00E676EA" w:rsidRPr="006A0AB7" w:rsidRDefault="00E676EA" w:rsidP="00E676EA">
      <w:pPr>
        <w:pStyle w:val="STTSAlgoritmaContent"/>
        <w:widowControl w:val="0"/>
        <w:ind w:left="567" w:hanging="567"/>
      </w:pPr>
      <w:r w:rsidRPr="006A0AB7">
        <w:t>$item1["kit"] = $results;</w:t>
      </w:r>
    </w:p>
    <w:p w14:paraId="39B737E6" w14:textId="77777777" w:rsidR="00E676EA" w:rsidRPr="006A0AB7" w:rsidRDefault="00E676EA" w:rsidP="00E676EA">
      <w:pPr>
        <w:pStyle w:val="STTSAlgoritmaContent"/>
        <w:widowControl w:val="0"/>
        <w:ind w:left="567" w:hanging="567"/>
      </w:pPr>
      <w:r w:rsidRPr="006A0AB7">
        <w:t>$item1-&gt;save();</w:t>
      </w:r>
    </w:p>
    <w:p w14:paraId="44E85190" w14:textId="77777777" w:rsidR="00E676EA" w:rsidRPr="006A0AB7" w:rsidRDefault="00E676EA" w:rsidP="00E676EA">
      <w:pPr>
        <w:pStyle w:val="STTSAlgoritmaContent"/>
        <w:widowControl w:val="0"/>
        <w:ind w:left="567" w:hanging="567"/>
      </w:pPr>
      <w:r w:rsidRPr="006A0AB7">
        <w:t>} else {</w:t>
      </w:r>
    </w:p>
    <w:p w14:paraId="1F8DE771" w14:textId="77777777" w:rsidR="00E676EA" w:rsidRPr="006A0AB7" w:rsidRDefault="00E676EA" w:rsidP="00E676EA">
      <w:pPr>
        <w:pStyle w:val="STTSAlgoritmaContent"/>
        <w:widowControl w:val="0"/>
        <w:ind w:left="567" w:hanging="567"/>
      </w:pPr>
      <w:r w:rsidRPr="006A0AB7">
        <w:t>$item1["status"] = "Pending";</w:t>
      </w:r>
    </w:p>
    <w:p w14:paraId="21F4A3A2" w14:textId="77777777" w:rsidR="00E676EA" w:rsidRPr="006A0AB7" w:rsidRDefault="00E676EA" w:rsidP="00E676EA">
      <w:pPr>
        <w:pStyle w:val="STTSAlgoritmaContent"/>
        <w:widowControl w:val="0"/>
        <w:ind w:left="567" w:hanging="567"/>
      </w:pPr>
      <w:r w:rsidRPr="006A0AB7">
        <w:t>$item1-&gt;save();</w:t>
      </w:r>
    </w:p>
    <w:p w14:paraId="41363F90" w14:textId="77777777" w:rsidR="00E676EA" w:rsidRPr="006A0AB7" w:rsidRDefault="00E676EA" w:rsidP="00E676EA">
      <w:pPr>
        <w:pStyle w:val="STTSAlgoritmaContent"/>
        <w:widowControl w:val="0"/>
        <w:ind w:left="567" w:hanging="567"/>
      </w:pPr>
      <w:r w:rsidRPr="006A0AB7">
        <w:t>}</w:t>
      </w:r>
    </w:p>
    <w:p w14:paraId="59315C9D" w14:textId="77777777" w:rsidR="00E676EA" w:rsidRPr="006A0AB7" w:rsidRDefault="00E676EA" w:rsidP="00E676EA"/>
    <w:p w14:paraId="55BAE30D" w14:textId="77777777" w:rsidR="00E676EA" w:rsidRDefault="00E676EA" w:rsidP="00E676EA">
      <w:r>
        <w:t xml:space="preserve">Line 1 adalah proses melakukan looping data master untuk di crosscheck dengan parameter SPK.di line 2 adalah proses pengambilan data SPK. Line 3 sampai 8 adalah pemberian tanda yang nanti akan berguna untuk memberikan informasi apakah parameter SPK </w:t>
      </w:r>
      <w:r w:rsidRPr="006A0AB7">
        <w:rPr>
          <w:i/>
          <w:iCs/>
        </w:rPr>
        <w:t>matching</w:t>
      </w:r>
      <w:r>
        <w:t xml:space="preserve"> dengan parameter pada database master. Kemudian di baris 9 sampai 16 adalah proses pengecekkan parameter model mobil. Lalu pada baris 17 sampai 23 adalah proses pengecekkan untuk parameter tinggi mobil. Seharusnya masih ada untuk pengecekkan yang lain hanya saja segmen akan menjadi kepanjangan karena secara garis besar fungsi yang dijalankan sama.</w:t>
      </w:r>
    </w:p>
    <w:p w14:paraId="7DA558C3" w14:textId="77777777" w:rsidR="00E676EA" w:rsidRDefault="00E676EA" w:rsidP="00E676EA">
      <w:r>
        <w:t xml:space="preserve">Line 24 sampai 27 adalah proses pengelompokkan data kit yang berhasil didapatkan. Kemudian pada baris 28 hingga 32 adalah proses merapikan data sebelum dilakukan proses save pada database. Kemudian pada baris 33 sampai 35 adalah fungsi untuk menyimpan data yang telah diatur tadi. Lalu pada line 36 </w:t>
      </w:r>
      <w:r>
        <w:lastRenderedPageBreak/>
        <w:t>sampai 39 adalah untuk menyimpan perubahan status untuk data SPK yang tidak berhasil ditemukan kitnya. Nantinya data yang tidak ditemukan tadi akan membuat munculnya tobol problem pada halaman input SPK yang mana bisa dicek untuk melihat pesan errornya.</w:t>
      </w:r>
    </w:p>
    <w:p w14:paraId="4B4B3862" w14:textId="77777777" w:rsidR="00E676EA" w:rsidRDefault="00E676EA" w:rsidP="00E676EA">
      <w:pPr>
        <w:ind w:firstLine="0"/>
      </w:pPr>
    </w:p>
    <w:p w14:paraId="1FBEF812" w14:textId="77777777" w:rsidR="00E676EA" w:rsidRPr="007A17A7" w:rsidRDefault="00E676EA">
      <w:pPr>
        <w:pStyle w:val="STTSJudulSubBab"/>
        <w:widowControl w:val="0"/>
        <w:numPr>
          <w:ilvl w:val="0"/>
          <w:numId w:val="12"/>
        </w:numPr>
        <w:ind w:hanging="720"/>
        <w:jc w:val="left"/>
        <w:rPr>
          <w:sz w:val="24"/>
          <w:szCs w:val="24"/>
        </w:rPr>
      </w:pPr>
      <w:bookmarkStart w:id="25" w:name="_Toc124444557"/>
      <w:r>
        <w:t>Datatable</w:t>
      </w:r>
      <w:bookmarkEnd w:id="25"/>
    </w:p>
    <w:p w14:paraId="7C3F96AA" w14:textId="77777777" w:rsidR="00E676EA" w:rsidRDefault="00E676EA" w:rsidP="00E676EA">
      <w:r>
        <w:t>Datatable adalah fitur yang diperlukan pada kebanyakan web yang banyak berhubungan dengan laporan. Disini datatable berperan dalam menampilkan data yang banyak dalam bentuk yang rapi. Selain itu beberapa fungsi datatable disini juga adalah sebagai media untuk melakukan aksi terhadap data seperti edit, insert, dan delete. Datatable juga memiliki fitur untuk melakukan filter tanpa merusak data aslinya.</w:t>
      </w:r>
    </w:p>
    <w:p w14:paraId="2E83E694" w14:textId="77777777" w:rsidR="00E676EA" w:rsidRDefault="00E676EA" w:rsidP="00E676EA"/>
    <w:p w14:paraId="1531881F" w14:textId="77777777" w:rsidR="00E676EA" w:rsidRPr="00E40D86" w:rsidRDefault="00E676EA" w:rsidP="00E676EA">
      <w:pPr>
        <w:pStyle w:val="STTSAlgoritma"/>
      </w:pPr>
      <w:bookmarkStart w:id="26" w:name="_Toc124442808"/>
      <w:r w:rsidRPr="00E40D86">
        <w:t xml:space="preserve">Segmen Program </w:t>
      </w:r>
      <w:r>
        <w:t>5.17 Inisialisasi Datatable</w:t>
      </w:r>
      <w:bookmarkEnd w:id="26"/>
    </w:p>
    <w:p w14:paraId="283FC443" w14:textId="77777777" w:rsidR="00E676EA" w:rsidRPr="007A17A7" w:rsidRDefault="00E676EA">
      <w:pPr>
        <w:pStyle w:val="STTSAlgoritmaContent"/>
        <w:widowControl w:val="0"/>
        <w:numPr>
          <w:ilvl w:val="0"/>
          <w:numId w:val="4"/>
        </w:numPr>
        <w:ind w:left="567" w:hanging="567"/>
      </w:pPr>
      <w:r w:rsidRPr="007A17A7">
        <w:t>headerstable: [</w:t>
      </w:r>
    </w:p>
    <w:p w14:paraId="3158FE41" w14:textId="77777777" w:rsidR="00E676EA" w:rsidRPr="007A17A7" w:rsidRDefault="00E676EA" w:rsidP="00E676EA">
      <w:pPr>
        <w:pStyle w:val="STTSAlgoritmaContent"/>
        <w:widowControl w:val="0"/>
        <w:ind w:left="567" w:hanging="567"/>
      </w:pPr>
      <w:r w:rsidRPr="007A17A7">
        <w:t>{text: 'Nomor SPK',</w:t>
      </w:r>
    </w:p>
    <w:p w14:paraId="3E1EDB21" w14:textId="77777777" w:rsidR="00E676EA" w:rsidRPr="007A17A7" w:rsidRDefault="00E676EA" w:rsidP="00E676EA">
      <w:pPr>
        <w:pStyle w:val="STTSAlgoritmaContent"/>
        <w:widowControl w:val="0"/>
        <w:ind w:left="567" w:hanging="567"/>
      </w:pPr>
      <w:r w:rsidRPr="007A17A7">
        <w:t>align: 'start',</w:t>
      </w:r>
    </w:p>
    <w:p w14:paraId="40C960D2" w14:textId="77777777" w:rsidR="00E676EA" w:rsidRPr="007A17A7" w:rsidRDefault="00E676EA" w:rsidP="00E676EA">
      <w:pPr>
        <w:pStyle w:val="STTSAlgoritmaContent"/>
        <w:widowControl w:val="0"/>
        <w:ind w:left="567" w:hanging="567"/>
      </w:pPr>
      <w:r w:rsidRPr="007A17A7">
        <w:t>sortable: false,</w:t>
      </w:r>
    </w:p>
    <w:p w14:paraId="08943E58" w14:textId="77777777" w:rsidR="00E676EA" w:rsidRPr="007A17A7" w:rsidRDefault="00E676EA" w:rsidP="00E676EA">
      <w:pPr>
        <w:pStyle w:val="STTSAlgoritmaContent"/>
        <w:widowControl w:val="0"/>
        <w:ind w:left="567" w:hanging="567"/>
      </w:pPr>
      <w:r w:rsidRPr="007A17A7">
        <w:t>value: 'NOSPK',</w:t>
      </w:r>
    </w:p>
    <w:p w14:paraId="3A287895" w14:textId="77777777" w:rsidR="00E676EA" w:rsidRPr="007A17A7" w:rsidRDefault="00E676EA" w:rsidP="00E676EA">
      <w:pPr>
        <w:pStyle w:val="STTSAlgoritmaContent"/>
        <w:widowControl w:val="0"/>
        <w:ind w:left="567" w:hanging="567"/>
      </w:pPr>
      <w:r w:rsidRPr="007A17A7">
        <w:t>class: "title text-uppercase font-weight-black black--text light-blue lighten-5"</w:t>
      </w:r>
    </w:p>
    <w:p w14:paraId="3DA6B1F6" w14:textId="77777777" w:rsidR="00E676EA" w:rsidRPr="007A17A7" w:rsidRDefault="00E676EA" w:rsidP="00E676EA">
      <w:pPr>
        <w:pStyle w:val="STTSAlgoritmaContent"/>
        <w:widowControl w:val="0"/>
        <w:ind w:left="567" w:hanging="567"/>
      </w:pPr>
      <w:r w:rsidRPr="007A17A7">
        <w:t>},</w:t>
      </w:r>
    </w:p>
    <w:p w14:paraId="3F060F4C" w14:textId="77777777" w:rsidR="00E676EA" w:rsidRPr="007A17A7" w:rsidRDefault="00E676EA" w:rsidP="00E676EA">
      <w:pPr>
        <w:pStyle w:val="STTSAlgoritmaContent"/>
        <w:widowControl w:val="0"/>
        <w:ind w:left="567" w:hanging="567"/>
      </w:pPr>
      <w:r w:rsidRPr="007A17A7">
        <w:t>{ text: 'Nama Stall', value: 'namastall', class: "title text-uppercase font-weight-black black--text light-blue lighten-5" },</w:t>
      </w:r>
    </w:p>
    <w:p w14:paraId="6685A3C9" w14:textId="77777777" w:rsidR="00E676EA" w:rsidRPr="007A17A7" w:rsidRDefault="00E676EA" w:rsidP="00E676EA">
      <w:pPr>
        <w:pStyle w:val="STTSAlgoritmaContent"/>
        <w:widowControl w:val="0"/>
        <w:ind w:left="567" w:hanging="567"/>
      </w:pPr>
      <w:r w:rsidRPr="007A17A7">
        <w:t>{ text: 'Stall', value: 'stall', class: "title text-uppercase font-weight-black black--text light-blue lighten-5" },</w:t>
      </w:r>
    </w:p>
    <w:p w14:paraId="2FE9334E" w14:textId="77777777" w:rsidR="00E676EA" w:rsidRPr="007A17A7" w:rsidRDefault="00E676EA" w:rsidP="00E676EA">
      <w:pPr>
        <w:pStyle w:val="STTSAlgoritmaContent"/>
        <w:widowControl w:val="0"/>
        <w:ind w:left="567" w:hanging="567"/>
      </w:pPr>
      <w:r w:rsidRPr="007A17A7">
        <w:t>{ text: 'Departemen', value: 'Departemen', class: "title text-uppercase font-weight-black black--text light-blue lighten-5" },</w:t>
      </w:r>
    </w:p>
    <w:p w14:paraId="206216A6" w14:textId="77777777" w:rsidR="00E676EA" w:rsidRPr="007A17A7" w:rsidRDefault="00E676EA" w:rsidP="00E676EA">
      <w:pPr>
        <w:pStyle w:val="STTSAlgoritmaContent"/>
        <w:widowControl w:val="0"/>
        <w:ind w:left="567" w:hanging="567"/>
      </w:pPr>
      <w:r w:rsidRPr="007A17A7">
        <w:t>{ text: 'Status', value: 'status', width: '150px', class: "title text-uppercase font-weight-black black--text light-blue lighten-5" },</w:t>
      </w:r>
    </w:p>
    <w:p w14:paraId="6E0B9394" w14:textId="77777777" w:rsidR="00E676EA" w:rsidRPr="007A17A7" w:rsidRDefault="00E676EA" w:rsidP="00E676EA">
      <w:pPr>
        <w:pStyle w:val="STTSAlgoritmaContent"/>
        <w:widowControl w:val="0"/>
        <w:ind w:left="567" w:hanging="567"/>
      </w:pPr>
      <w:r w:rsidRPr="007A17A7">
        <w:t>{ text: 'Waktu Update Terakhir', width: '250px', value: 'updated_at', class: "title text-uppercase font-weight-black black--text light-blue lighten-5" },</w:t>
      </w:r>
    </w:p>
    <w:p w14:paraId="4D297439" w14:textId="77777777" w:rsidR="00E676EA" w:rsidRPr="007A17A7" w:rsidRDefault="00E676EA" w:rsidP="00E676EA">
      <w:pPr>
        <w:pStyle w:val="STTSAlgoritmaContent"/>
        <w:widowControl w:val="0"/>
        <w:ind w:left="567" w:hanging="567"/>
      </w:pPr>
      <w:r w:rsidRPr="007A17A7">
        <w:t>{ text: 'Action', value: 'actions', width: '300px', class: "title text-uppercase font-weight-black black--text light-blue lighten-5" },</w:t>
      </w:r>
    </w:p>
    <w:p w14:paraId="4A5C986E" w14:textId="77777777" w:rsidR="00E676EA" w:rsidRPr="007A17A7" w:rsidRDefault="00E676EA" w:rsidP="00E676EA">
      <w:pPr>
        <w:pStyle w:val="STTSAlgoritmaContent"/>
        <w:widowControl w:val="0"/>
        <w:ind w:left="567" w:hanging="567"/>
      </w:pPr>
      <w:r w:rsidRPr="007A17A7">
        <w:t>],</w:t>
      </w:r>
    </w:p>
    <w:p w14:paraId="5D50991D" w14:textId="77777777" w:rsidR="00E676EA" w:rsidRDefault="00E676EA" w:rsidP="00E676EA"/>
    <w:p w14:paraId="780ECF9D" w14:textId="77777777" w:rsidR="00E676EA" w:rsidRDefault="00E676EA" w:rsidP="00E676EA">
      <w:r>
        <w:t xml:space="preserve">Line 1 adalah line pembuka untuk memberikan judul tabel. Line 2 sampai 7 adalah fungsi untuk membuat sebuah kolom. Line 3 adalah untuk memberikan </w:t>
      </w:r>
      <w:r>
        <w:lastRenderedPageBreak/>
        <w:t>alignment pada tabel. Line 4 berfungsi untuk memberikan fitur pada kolom yang bersangkutan apakah bisa dilakukan sortir atau tidak. Line 5 adalah tempat isi datanya nanti. Line 6 adalah untuk memberikan css inline pada html. Sama halnya pada line 8, 9, 10, 11, 12, dan 13 masing masing line adalah untuk membuat sebuah kolom.</w:t>
      </w:r>
    </w:p>
    <w:p w14:paraId="6B3FB152" w14:textId="77777777" w:rsidR="00E676EA" w:rsidRDefault="00E676EA" w:rsidP="00E676EA"/>
    <w:p w14:paraId="0582773A" w14:textId="77777777" w:rsidR="00E676EA" w:rsidRPr="00E40D86" w:rsidRDefault="00E676EA" w:rsidP="00E676EA">
      <w:pPr>
        <w:pStyle w:val="STTSAlgoritma"/>
      </w:pPr>
      <w:bookmarkStart w:id="27" w:name="_Toc124442809"/>
      <w:r w:rsidRPr="00E40D86">
        <w:t xml:space="preserve">Segmen Program </w:t>
      </w:r>
      <w:r>
        <w:t>5.18 Pengisian Datatable</w:t>
      </w:r>
      <w:bookmarkEnd w:id="27"/>
    </w:p>
    <w:p w14:paraId="792496DA" w14:textId="77777777" w:rsidR="00E676EA" w:rsidRDefault="00E676EA">
      <w:pPr>
        <w:pStyle w:val="STTSAlgoritmaContent"/>
        <w:widowControl w:val="0"/>
        <w:numPr>
          <w:ilvl w:val="0"/>
          <w:numId w:val="4"/>
        </w:numPr>
        <w:ind w:left="567" w:hanging="567"/>
      </w:pPr>
      <w:r w:rsidRPr="00A852AF">
        <w:t>Await</w:t>
      </w:r>
      <w:r>
        <w:t xml:space="preserve"> </w:t>
      </w:r>
      <w:r w:rsidRPr="00A852AF">
        <w:t>axios.post('/api/getdatatable',</w:t>
      </w:r>
    </w:p>
    <w:p w14:paraId="0BBC1E89" w14:textId="77777777" w:rsidR="00E676EA" w:rsidRPr="00A852AF" w:rsidRDefault="00E676EA" w:rsidP="00E676EA">
      <w:pPr>
        <w:pStyle w:val="STTSAlgoritmaContent"/>
        <w:numPr>
          <w:ilvl w:val="0"/>
          <w:numId w:val="0"/>
        </w:numPr>
        <w:ind w:left="567"/>
      </w:pPr>
      <w:r w:rsidRPr="00A852AF">
        <w:t>{Role:this.authStore.user.account_privileges.title, Departemen:this.authStore.user.account_privileges.account_dept}).then((response) =&gt; {</w:t>
      </w:r>
    </w:p>
    <w:p w14:paraId="4AEC32A1" w14:textId="77777777" w:rsidR="00E676EA" w:rsidRPr="00A852AF" w:rsidRDefault="00E676EA" w:rsidP="00E676EA">
      <w:pPr>
        <w:pStyle w:val="STTSAlgoritmaContent"/>
        <w:widowControl w:val="0"/>
        <w:ind w:left="1134" w:hanging="1134"/>
      </w:pPr>
      <w:r w:rsidRPr="00A852AF">
        <w:t>this.datatable = []</w:t>
      </w:r>
    </w:p>
    <w:p w14:paraId="625F218E" w14:textId="77777777" w:rsidR="00E676EA" w:rsidRPr="00A852AF" w:rsidRDefault="00E676EA" w:rsidP="00E676EA">
      <w:pPr>
        <w:pStyle w:val="STTSAlgoritmaContent"/>
        <w:widowControl w:val="0"/>
        <w:ind w:left="1134" w:hanging="1134"/>
      </w:pPr>
      <w:r w:rsidRPr="00A852AF">
        <w:t>this.datatable = response.data.reverse()</w:t>
      </w:r>
    </w:p>
    <w:p w14:paraId="769720F8" w14:textId="77777777" w:rsidR="00E676EA" w:rsidRPr="00A852AF" w:rsidRDefault="00E676EA" w:rsidP="00E676EA">
      <w:pPr>
        <w:pStyle w:val="STTSAlgoritmaContent"/>
        <w:widowControl w:val="0"/>
        <w:ind w:left="1134" w:hanging="1134"/>
      </w:pPr>
      <w:r w:rsidRPr="00A852AF">
        <w:t>this.datatable.forEach(element =&gt; {</w:t>
      </w:r>
    </w:p>
    <w:p w14:paraId="1ED8C8E0" w14:textId="77777777" w:rsidR="00E676EA" w:rsidRDefault="00E676EA" w:rsidP="00E676EA">
      <w:pPr>
        <w:pStyle w:val="STTSAlgoritmaContent"/>
        <w:widowControl w:val="0"/>
        <w:ind w:left="1134" w:hanging="1134"/>
      </w:pPr>
      <w:r w:rsidRPr="00A852AF">
        <w:t>element["updated_at"]</w:t>
      </w:r>
    </w:p>
    <w:p w14:paraId="7D9EF9BC" w14:textId="77777777" w:rsidR="00E676EA" w:rsidRPr="00A852AF" w:rsidRDefault="00E676EA" w:rsidP="00E676EA">
      <w:pPr>
        <w:pStyle w:val="STTSAlgoritmaContent"/>
        <w:widowControl w:val="0"/>
        <w:ind w:left="1134" w:hanging="1134"/>
      </w:pPr>
      <w:r w:rsidRPr="00A852AF">
        <w:t>this.converttime(element["updated_at"])</w:t>
      </w:r>
    </w:p>
    <w:p w14:paraId="56DFA29F" w14:textId="77777777" w:rsidR="00E676EA" w:rsidRPr="00A852AF" w:rsidRDefault="00E676EA" w:rsidP="00E676EA">
      <w:pPr>
        <w:pStyle w:val="STTSAlgoritmaContent"/>
        <w:widowControl w:val="0"/>
        <w:ind w:left="1134" w:hanging="1134"/>
      </w:pPr>
      <w:r w:rsidRPr="00A852AF">
        <w:t>});</w:t>
      </w:r>
    </w:p>
    <w:p w14:paraId="5C6E9B61" w14:textId="77777777" w:rsidR="00E676EA" w:rsidRPr="00A852AF" w:rsidRDefault="00E676EA" w:rsidP="00E676EA">
      <w:pPr>
        <w:pStyle w:val="STTSAlgoritmaContent"/>
        <w:widowControl w:val="0"/>
        <w:ind w:left="567" w:hanging="567"/>
      </w:pPr>
      <w:r w:rsidRPr="00A852AF">
        <w:t>})</w:t>
      </w:r>
    </w:p>
    <w:p w14:paraId="1A4BCE7A" w14:textId="77777777" w:rsidR="00E676EA" w:rsidRDefault="00E676EA" w:rsidP="00E676EA"/>
    <w:p w14:paraId="693CE9EC" w14:textId="77777777" w:rsidR="00E676EA" w:rsidRDefault="00E676EA" w:rsidP="00E676EA">
      <w:r>
        <w:t>Line 1 berfungsi untuk melakukan request untuk mendapatkan data yang akan diisi pada datatable. Selanjutnya pada baris 16 datatable dikosongkan terlebih dahulu sebelum diisi. Line 17 berfungsi untuk membalik data dari posisi baru ke lama sekaligus melakukan pengisian pada datatable. Selanjutnya pada line 19 pada masing masing baris yang berasal dari data object yang sama ditambahkan data updated_at. Kemudian pada baris 20 format data diubah. Data datatable akan secara otomatis melakukan update data sesuai pada value this.datatable.</w:t>
      </w:r>
    </w:p>
    <w:p w14:paraId="60E6E723" w14:textId="77777777" w:rsidR="00E676EA" w:rsidRDefault="00E676EA" w:rsidP="00E676EA">
      <w:pPr>
        <w:ind w:firstLine="0"/>
      </w:pPr>
    </w:p>
    <w:p w14:paraId="153E12D8" w14:textId="77777777" w:rsidR="00E676EA" w:rsidRPr="007A17A7" w:rsidRDefault="00E676EA">
      <w:pPr>
        <w:pStyle w:val="STTSJudulSubBab"/>
        <w:widowControl w:val="0"/>
        <w:numPr>
          <w:ilvl w:val="0"/>
          <w:numId w:val="12"/>
        </w:numPr>
        <w:ind w:hanging="720"/>
        <w:jc w:val="left"/>
        <w:rPr>
          <w:sz w:val="24"/>
          <w:szCs w:val="24"/>
        </w:rPr>
      </w:pPr>
      <w:bookmarkStart w:id="28" w:name="_Toc124444558"/>
      <w:r>
        <w:t>Excel</w:t>
      </w:r>
      <w:bookmarkEnd w:id="28"/>
      <w:r>
        <w:t xml:space="preserve"> </w:t>
      </w:r>
    </w:p>
    <w:p w14:paraId="096595E1" w14:textId="77777777" w:rsidR="00E676EA" w:rsidRDefault="00E676EA" w:rsidP="00E676EA">
      <w:r>
        <w:t>Excel adalah kebutuhan yang sudah tidak dapat terpisahkan lagi. Excel sendiri sudah lazim ditemui pada lingkungan perkantoran. Pada program ini nantinya excel dipakai untuk melakukan proses download datatable yang telah menampilkan komponen – komponen SPK. Proses download akan dimulai ketika user menekan tombol download excel pada halaman show result.  Secara otomatis file yang telah di download tadi akan tersimpan pada folder download (default) atau di folder lain sesuai dengan pengaturan download pada masing – masing komputer klien.</w:t>
      </w:r>
    </w:p>
    <w:p w14:paraId="19338F10" w14:textId="77777777" w:rsidR="00E676EA" w:rsidRPr="00E40D86" w:rsidRDefault="00E676EA" w:rsidP="00E676EA">
      <w:pPr>
        <w:pStyle w:val="STTSAlgoritma"/>
      </w:pPr>
      <w:bookmarkStart w:id="29" w:name="_Toc124442810"/>
      <w:r w:rsidRPr="00E40D86">
        <w:lastRenderedPageBreak/>
        <w:t xml:space="preserve">Segmen Program </w:t>
      </w:r>
      <w:r>
        <w:t>5.19 Pengisian Datatable</w:t>
      </w:r>
      <w:bookmarkEnd w:id="29"/>
    </w:p>
    <w:p w14:paraId="6A0426BC" w14:textId="77777777" w:rsidR="00E676EA" w:rsidRDefault="00E676EA">
      <w:pPr>
        <w:pStyle w:val="STTSAlgoritmaContent"/>
        <w:widowControl w:val="0"/>
        <w:numPr>
          <w:ilvl w:val="0"/>
          <w:numId w:val="4"/>
        </w:numPr>
        <w:ind w:left="567" w:hanging="567"/>
      </w:pPr>
      <w:r w:rsidRPr="00E27EC9">
        <w:t>import JsonExcel from "vue-json-excel"</w:t>
      </w:r>
    </w:p>
    <w:p w14:paraId="3C4EF6E7" w14:textId="77777777" w:rsidR="00E676EA" w:rsidRPr="00E27EC9" w:rsidRDefault="00E676EA">
      <w:pPr>
        <w:pStyle w:val="STTSAlgoritmaContent"/>
        <w:widowControl w:val="0"/>
        <w:numPr>
          <w:ilvl w:val="0"/>
          <w:numId w:val="4"/>
        </w:numPr>
        <w:ind w:left="567" w:hanging="567"/>
      </w:pPr>
      <w:r w:rsidRPr="00E27EC9">
        <w:t>json_fields: {</w:t>
      </w:r>
    </w:p>
    <w:p w14:paraId="3C62D861" w14:textId="77777777" w:rsidR="00E676EA" w:rsidRPr="00E27EC9" w:rsidRDefault="00E676EA" w:rsidP="00E676EA">
      <w:pPr>
        <w:pStyle w:val="STTSAlgoritmaContent"/>
        <w:widowControl w:val="0"/>
        <w:ind w:left="567" w:hanging="567"/>
      </w:pPr>
      <w:r w:rsidRPr="00E27EC9">
        <w:t>"NO SPK": "NoSPK",</w:t>
      </w:r>
    </w:p>
    <w:p w14:paraId="3713E09F" w14:textId="77777777" w:rsidR="00E676EA" w:rsidRPr="00E27EC9" w:rsidRDefault="00E676EA" w:rsidP="00E676EA">
      <w:pPr>
        <w:pStyle w:val="STTSAlgoritmaContent"/>
        <w:widowControl w:val="0"/>
        <w:ind w:left="567" w:hanging="567"/>
      </w:pPr>
      <w:r w:rsidRPr="00E27EC9">
        <w:t>"Kode Kit": "kode",</w:t>
      </w:r>
    </w:p>
    <w:p w14:paraId="109D165F" w14:textId="77777777" w:rsidR="00E676EA" w:rsidRPr="00E27EC9" w:rsidRDefault="00E676EA" w:rsidP="00E676EA">
      <w:pPr>
        <w:pStyle w:val="STTSAlgoritmaContent"/>
        <w:widowControl w:val="0"/>
        <w:ind w:left="567" w:hanging="567"/>
      </w:pPr>
      <w:r w:rsidRPr="00E27EC9">
        <w:t>"Nama Kit": "namakit",</w:t>
      </w:r>
    </w:p>
    <w:p w14:paraId="756FEF7C" w14:textId="77777777" w:rsidR="00E676EA" w:rsidRPr="00E27EC9" w:rsidRDefault="00E676EA" w:rsidP="00E676EA">
      <w:pPr>
        <w:pStyle w:val="STTSAlgoritmaContent"/>
        <w:widowControl w:val="0"/>
        <w:ind w:left="567" w:hanging="567"/>
      </w:pPr>
      <w:r w:rsidRPr="00E27EC9">
        <w:t>"Nama Komponen": "namakomponen",</w:t>
      </w:r>
    </w:p>
    <w:p w14:paraId="624351FE" w14:textId="77777777" w:rsidR="00E676EA" w:rsidRPr="00E27EC9" w:rsidRDefault="00E676EA" w:rsidP="00E676EA">
      <w:pPr>
        <w:pStyle w:val="STTSAlgoritmaContent"/>
        <w:widowControl w:val="0"/>
        <w:ind w:left="567" w:hanging="567"/>
      </w:pPr>
      <w:r w:rsidRPr="00E27EC9">
        <w:t>"Kebutuhan": "Qty",</w:t>
      </w:r>
    </w:p>
    <w:p w14:paraId="4BAD777B" w14:textId="77777777" w:rsidR="00E676EA" w:rsidRPr="00E27EC9" w:rsidRDefault="00E676EA" w:rsidP="00E676EA">
      <w:pPr>
        <w:pStyle w:val="STTSAlgoritmaContent"/>
        <w:widowControl w:val="0"/>
        <w:ind w:left="567" w:hanging="567"/>
      </w:pPr>
      <w:r w:rsidRPr="00E27EC9">
        <w:t>"Siteid": "siteID",</w:t>
      </w:r>
    </w:p>
    <w:p w14:paraId="58CD8D56" w14:textId="77777777" w:rsidR="00E676EA" w:rsidRPr="00E27EC9" w:rsidRDefault="00E676EA" w:rsidP="00E676EA">
      <w:pPr>
        <w:pStyle w:val="STTSAlgoritmaContent"/>
        <w:widowControl w:val="0"/>
        <w:ind w:left="567" w:hanging="567"/>
      </w:pPr>
      <w:r w:rsidRPr="00E27EC9">
        <w:t>"Dari Rak": "Dari",</w:t>
      </w:r>
    </w:p>
    <w:p w14:paraId="60B40C68" w14:textId="77777777" w:rsidR="00E676EA" w:rsidRPr="00E27EC9" w:rsidRDefault="00E676EA" w:rsidP="00E676EA">
      <w:pPr>
        <w:pStyle w:val="STTSAlgoritmaContent"/>
        <w:widowControl w:val="0"/>
        <w:ind w:left="567" w:hanging="567"/>
      </w:pPr>
      <w:r w:rsidRPr="00E27EC9">
        <w:t>"Ke Rak": "Kerak",</w:t>
      </w:r>
    </w:p>
    <w:p w14:paraId="764CEEC2" w14:textId="77777777" w:rsidR="00E676EA" w:rsidRPr="00E27EC9" w:rsidRDefault="00E676EA" w:rsidP="00E676EA">
      <w:pPr>
        <w:pStyle w:val="STTSAlgoritmaContent"/>
        <w:widowControl w:val="0"/>
        <w:ind w:left="567" w:hanging="567"/>
      </w:pPr>
      <w:r w:rsidRPr="00E27EC9">
        <w:t>},</w:t>
      </w:r>
    </w:p>
    <w:p w14:paraId="007087C9" w14:textId="77777777" w:rsidR="00E676EA" w:rsidRDefault="00E676EA" w:rsidP="00E676EA">
      <w:pPr>
        <w:pStyle w:val="STTSAlgoritmaContent"/>
        <w:widowControl w:val="0"/>
        <w:ind w:left="567" w:hanging="567"/>
      </w:pPr>
      <w:r w:rsidRPr="00E27EC9">
        <w:t>&lt;JsonExcel</w:t>
      </w:r>
      <w:r>
        <w:t xml:space="preserve"> </w:t>
      </w:r>
      <w:r w:rsidRPr="00E27EC9">
        <w:t>class="btn</w:t>
      </w:r>
      <w:r>
        <w:t xml:space="preserve"> </w:t>
      </w:r>
      <w:r w:rsidRPr="00E27EC9">
        <w:t>btn-primary"</w:t>
      </w:r>
      <w:r>
        <w:t xml:space="preserve"> </w:t>
      </w:r>
    </w:p>
    <w:p w14:paraId="7815CE82" w14:textId="77777777" w:rsidR="00E676EA" w:rsidRPr="00E27EC9" w:rsidRDefault="00E676EA" w:rsidP="00E676EA">
      <w:pPr>
        <w:pStyle w:val="STTSAlgoritmaContent"/>
        <w:widowControl w:val="0"/>
        <w:ind w:left="567" w:hanging="567"/>
      </w:pPr>
      <w:r w:rsidRPr="00E27EC9">
        <w:t>:data="datatable" :fields="json_fields"</w:t>
      </w:r>
    </w:p>
    <w:p w14:paraId="77A03CAC" w14:textId="77777777" w:rsidR="00E676EA" w:rsidRPr="00E27EC9" w:rsidRDefault="00E676EA" w:rsidP="00E676EA">
      <w:pPr>
        <w:pStyle w:val="STTSAlgoritmaContent"/>
        <w:widowControl w:val="0"/>
        <w:ind w:left="567" w:hanging="567"/>
      </w:pPr>
      <w:r w:rsidRPr="00E27EC9">
        <w:t>worksheet="My Worksheet" name="filename.xls" style="margin-right: 20px;"&gt;</w:t>
      </w:r>
    </w:p>
    <w:p w14:paraId="594489FE" w14:textId="77777777" w:rsidR="00E676EA" w:rsidRPr="00E27EC9" w:rsidRDefault="00E676EA" w:rsidP="00E676EA">
      <w:pPr>
        <w:pStyle w:val="STTSAlgoritmaContent"/>
        <w:widowControl w:val="0"/>
        <w:ind w:left="567" w:hanging="567"/>
      </w:pPr>
      <w:r w:rsidRPr="00E27EC9">
        <w:t>Download Excel &lt;font-awesome-icon icon="fa-solid fa-download" /&gt;</w:t>
      </w:r>
    </w:p>
    <w:p w14:paraId="356ECAB0" w14:textId="77777777" w:rsidR="00E676EA" w:rsidRPr="00E27EC9" w:rsidRDefault="00E676EA" w:rsidP="00E676EA">
      <w:pPr>
        <w:pStyle w:val="STTSAlgoritmaContent"/>
        <w:widowControl w:val="0"/>
        <w:ind w:left="567" w:hanging="567"/>
      </w:pPr>
      <w:r w:rsidRPr="00E27EC9">
        <w:t>&lt;/JsonExcel&gt;</w:t>
      </w:r>
    </w:p>
    <w:p w14:paraId="76628D9D" w14:textId="77777777" w:rsidR="00E676EA" w:rsidRDefault="00E676EA" w:rsidP="00E676EA"/>
    <w:p w14:paraId="3DDFAB68" w14:textId="77777777" w:rsidR="00E676EA" w:rsidRDefault="00E676EA" w:rsidP="00E676EA">
      <w:pPr>
        <w:widowControl w:val="0"/>
      </w:pPr>
      <w:r>
        <w:t xml:space="preserve">Line 1 adalah fungsi untuk melakukan impor fungsi Jsonexcel dari library vue-json-excel. Line 12 bergungsi untuk melakukan menampilkan tombol download pada html. Nanti tombol bisa diberikan css inline. Di line 13 data bertugas sebagai penyedia data dan fields bertugas untuk menyiapkan format data yang akan didownloa. Lalu di line 14 worksheet bertugas untuk memberikan nama sheet pada excel, lalu name untuk nama file excelnya. Line 15 bertugas untuk memberikan icon download. Line 16 adalah tutup tag htmlnya. </w:t>
      </w:r>
    </w:p>
    <w:p w14:paraId="48BF99DC" w14:textId="77777777" w:rsidR="00E676EA" w:rsidRDefault="00E676EA" w:rsidP="00E676EA">
      <w:pPr>
        <w:widowControl w:val="0"/>
      </w:pPr>
    </w:p>
    <w:p w14:paraId="797E6808" w14:textId="77777777" w:rsidR="00E676EA" w:rsidRPr="007A17A7" w:rsidRDefault="00E676EA">
      <w:pPr>
        <w:pStyle w:val="STTSJudulSubBab"/>
        <w:widowControl w:val="0"/>
        <w:numPr>
          <w:ilvl w:val="0"/>
          <w:numId w:val="12"/>
        </w:numPr>
        <w:ind w:hanging="720"/>
        <w:jc w:val="left"/>
        <w:rPr>
          <w:sz w:val="24"/>
          <w:szCs w:val="24"/>
        </w:rPr>
      </w:pPr>
      <w:bookmarkStart w:id="30" w:name="_Toc124444559"/>
      <w:r>
        <w:t>Print</w:t>
      </w:r>
      <w:bookmarkEnd w:id="30"/>
    </w:p>
    <w:p w14:paraId="0169F651" w14:textId="77777777" w:rsidR="00E676EA" w:rsidRDefault="00E676EA" w:rsidP="00E676EA">
      <w:r>
        <w:t xml:space="preserve">Print adalah fitur yang tidak kalah penting. Bagi perkantoran fitur ini hal yang cukup penting. Penggunaannya sangatlah sederhana hanya dengan klik tombol user akan diarahkan ke halaman untuk melakukan proses print. Tidak ada yang special dari print disini karena sudah jelas dengan fungsinya. </w:t>
      </w:r>
    </w:p>
    <w:p w14:paraId="591B3B32" w14:textId="77777777" w:rsidR="00E676EA" w:rsidRDefault="00E676EA" w:rsidP="00E676EA">
      <w:pPr>
        <w:widowControl w:val="0"/>
      </w:pPr>
    </w:p>
    <w:p w14:paraId="04BAC8BB" w14:textId="77777777" w:rsidR="00E676EA" w:rsidRPr="00E40D86" w:rsidRDefault="00E676EA" w:rsidP="00E676EA">
      <w:pPr>
        <w:pStyle w:val="STTSAlgoritma"/>
      </w:pPr>
      <w:bookmarkStart w:id="31" w:name="_Toc124442811"/>
      <w:r w:rsidRPr="00E40D86">
        <w:t xml:space="preserve">Segmen Program </w:t>
      </w:r>
      <w:r>
        <w:t>5.20 Print</w:t>
      </w:r>
      <w:bookmarkEnd w:id="31"/>
    </w:p>
    <w:p w14:paraId="0CB36B87" w14:textId="77777777" w:rsidR="00E676EA" w:rsidRPr="00C36246" w:rsidRDefault="00E676EA">
      <w:pPr>
        <w:pStyle w:val="STTSAlgoritmaContent"/>
        <w:widowControl w:val="0"/>
        <w:numPr>
          <w:ilvl w:val="0"/>
          <w:numId w:val="4"/>
        </w:numPr>
        <w:ind w:left="567" w:hanging="567"/>
      </w:pPr>
      <w:r w:rsidRPr="00C36246">
        <w:t>&lt;div id="printMe"&gt;</w:t>
      </w:r>
    </w:p>
    <w:p w14:paraId="5A30D95B" w14:textId="77777777" w:rsidR="00E676EA" w:rsidRPr="00C36246" w:rsidRDefault="00E676EA" w:rsidP="00E676EA">
      <w:pPr>
        <w:pStyle w:val="STTSAlgoritmaContent"/>
        <w:widowControl w:val="0"/>
        <w:ind w:left="567" w:hanging="567"/>
      </w:pPr>
      <w:r w:rsidRPr="00C36246">
        <w:t>&lt;div id="image"&gt;&lt;/div&gt;</w:t>
      </w:r>
    </w:p>
    <w:p w14:paraId="1F0F648F" w14:textId="77777777" w:rsidR="00E676EA" w:rsidRPr="00C36246" w:rsidRDefault="00E676EA" w:rsidP="00E676EA">
      <w:pPr>
        <w:pStyle w:val="STTSAlgoritmaContent"/>
        <w:widowControl w:val="0"/>
        <w:ind w:left="1134" w:hanging="1134"/>
      </w:pPr>
      <w:r w:rsidRPr="00C36246">
        <w:t>&lt;v-data-table dense :headers="headerstable" :items="datatable" :items-per-page="30" :search="search"</w:t>
      </w:r>
    </w:p>
    <w:p w14:paraId="2C917607" w14:textId="77777777" w:rsidR="00E676EA" w:rsidRPr="00C36246" w:rsidRDefault="00E676EA" w:rsidP="00E676EA">
      <w:pPr>
        <w:pStyle w:val="STTSAlgoritmaContent"/>
        <w:widowControl w:val="0"/>
        <w:ind w:left="1134" w:hanging="1134"/>
      </w:pPr>
      <w:r w:rsidRPr="00C36246">
        <w:t>class="elevation-1 font-weight-bold"&gt;</w:t>
      </w:r>
    </w:p>
    <w:p w14:paraId="6369A73C" w14:textId="77777777" w:rsidR="00E676EA" w:rsidRPr="00C36246" w:rsidRDefault="00E676EA" w:rsidP="00E676EA">
      <w:pPr>
        <w:pStyle w:val="STTSAlgoritmaContent"/>
        <w:widowControl w:val="0"/>
        <w:ind w:left="1134" w:hanging="1134"/>
      </w:pPr>
      <w:r w:rsidRPr="00C36246">
        <w:t>&lt;template v-slot:top&gt;</w:t>
      </w:r>
    </w:p>
    <w:p w14:paraId="67418794" w14:textId="77777777" w:rsidR="00E676EA" w:rsidRPr="00C36246" w:rsidRDefault="00E676EA" w:rsidP="00E676EA">
      <w:pPr>
        <w:pStyle w:val="STTSAlgoritmaContent"/>
        <w:widowControl w:val="0"/>
        <w:ind w:left="1134" w:hanging="1134"/>
      </w:pPr>
      <w:r w:rsidRPr="00C36246">
        <w:t>&lt;v-toolbar flat&gt;</w:t>
      </w:r>
    </w:p>
    <w:p w14:paraId="57FB305A" w14:textId="77777777" w:rsidR="00E676EA" w:rsidRPr="00C36246" w:rsidRDefault="00E676EA" w:rsidP="00E676EA">
      <w:pPr>
        <w:pStyle w:val="STTSAlgoritmaContent"/>
        <w:widowControl w:val="0"/>
        <w:ind w:left="1134" w:hanging="1134"/>
      </w:pPr>
      <w:r w:rsidRPr="00C36246">
        <w:t>&lt;v-toolbar-title&gt;List daftar komponen&lt;/v-toolbar-title&gt;</w:t>
      </w:r>
    </w:p>
    <w:p w14:paraId="5A7AC2A3" w14:textId="77777777" w:rsidR="00E676EA" w:rsidRDefault="00E676EA" w:rsidP="00E676EA">
      <w:pPr>
        <w:pStyle w:val="AlgoritmaLanjutan"/>
      </w:pPr>
      <w:r w:rsidRPr="00E40D86">
        <w:lastRenderedPageBreak/>
        <w:t xml:space="preserve">Segmen Program </w:t>
      </w:r>
      <w:r>
        <w:t>5.20 (Lanjutan)</w:t>
      </w:r>
    </w:p>
    <w:p w14:paraId="3289CE2B" w14:textId="77777777" w:rsidR="00E676EA" w:rsidRPr="00C36246" w:rsidRDefault="00E676EA" w:rsidP="00E676EA">
      <w:pPr>
        <w:pStyle w:val="STTSAlgoritmaContent"/>
        <w:widowControl w:val="0"/>
        <w:ind w:left="1134" w:hanging="1134"/>
      </w:pPr>
      <w:r w:rsidRPr="00C36246">
        <w:t>&lt;h5 class="tanggal"&gt;tanggal{{ new Date().toLocaleString() }}&lt;/h5&gt;</w:t>
      </w:r>
    </w:p>
    <w:p w14:paraId="6BB71120" w14:textId="77777777" w:rsidR="00E676EA" w:rsidRPr="00C36246" w:rsidRDefault="00E676EA" w:rsidP="00E676EA">
      <w:pPr>
        <w:pStyle w:val="STTSAlgoritmaContent"/>
        <w:widowControl w:val="0"/>
        <w:ind w:left="1134" w:hanging="1134"/>
      </w:pPr>
      <w:r w:rsidRPr="00C36246">
        <w:t>&lt;/v-toolbar&gt;</w:t>
      </w:r>
    </w:p>
    <w:p w14:paraId="6918D9BB" w14:textId="77777777" w:rsidR="00E676EA" w:rsidRPr="00C36246" w:rsidRDefault="00E676EA" w:rsidP="00E676EA">
      <w:pPr>
        <w:pStyle w:val="STTSAlgoritmaContent"/>
        <w:widowControl w:val="0"/>
        <w:ind w:left="1134" w:hanging="1134"/>
      </w:pPr>
      <w:r w:rsidRPr="00C36246">
        <w:t>&lt;/template&gt;</w:t>
      </w:r>
    </w:p>
    <w:p w14:paraId="7965C45B" w14:textId="77777777" w:rsidR="00E676EA" w:rsidRPr="00C36246" w:rsidRDefault="00E676EA" w:rsidP="00E676EA">
      <w:pPr>
        <w:pStyle w:val="STTSAlgoritmaContent"/>
        <w:widowControl w:val="0"/>
        <w:ind w:left="1134" w:hanging="1134"/>
      </w:pPr>
      <w:r w:rsidRPr="00C36246">
        <w:t>&lt;/v-data-table&gt;</w:t>
      </w:r>
    </w:p>
    <w:p w14:paraId="502AC6B3" w14:textId="77777777" w:rsidR="00E676EA" w:rsidRPr="00C36246" w:rsidRDefault="00E676EA" w:rsidP="00E676EA">
      <w:pPr>
        <w:pStyle w:val="STTSAlgoritmaContent"/>
        <w:widowControl w:val="0"/>
        <w:ind w:left="567" w:hanging="567"/>
      </w:pPr>
      <w:r w:rsidRPr="00C36246">
        <w:t>&lt;/div&gt;</w:t>
      </w:r>
    </w:p>
    <w:p w14:paraId="1415B3BF" w14:textId="77777777" w:rsidR="00E676EA" w:rsidRPr="00C36246" w:rsidRDefault="00E676EA" w:rsidP="00E676EA">
      <w:pPr>
        <w:pStyle w:val="STTSAlgoritmaContent"/>
        <w:widowControl w:val="0"/>
        <w:ind w:left="567" w:hanging="567"/>
      </w:pPr>
      <w:r w:rsidRPr="00C36246">
        <w:t>const options = {</w:t>
      </w:r>
    </w:p>
    <w:p w14:paraId="1F9D5D63" w14:textId="77777777" w:rsidR="00E676EA" w:rsidRPr="00C36246" w:rsidRDefault="00E676EA" w:rsidP="00E676EA">
      <w:pPr>
        <w:pStyle w:val="STTSAlgoritmaContent"/>
        <w:widowControl w:val="0"/>
        <w:ind w:left="1134" w:hanging="1134"/>
      </w:pPr>
      <w:r w:rsidRPr="00C36246">
        <w:t>styles: [</w:t>
      </w:r>
    </w:p>
    <w:p w14:paraId="73145EE0" w14:textId="77777777" w:rsidR="00E676EA" w:rsidRPr="00C36246" w:rsidRDefault="00E676EA" w:rsidP="00E676EA">
      <w:pPr>
        <w:pStyle w:val="STTSAlgoritmaContent"/>
        <w:widowControl w:val="0"/>
        <w:ind w:left="1134" w:hanging="1134"/>
      </w:pPr>
      <w:r w:rsidRPr="00C36246">
        <w:t>'/css/print.css' // &lt;- inject here</w:t>
      </w:r>
    </w:p>
    <w:p w14:paraId="6F88B540" w14:textId="77777777" w:rsidR="00E676EA" w:rsidRPr="00C36246" w:rsidRDefault="00E676EA" w:rsidP="00E676EA">
      <w:pPr>
        <w:pStyle w:val="STTSAlgoritmaContent"/>
        <w:widowControl w:val="0"/>
        <w:ind w:left="1134" w:hanging="1134"/>
      </w:pPr>
      <w:r w:rsidRPr="00C36246">
        <w:t>]</w:t>
      </w:r>
    </w:p>
    <w:p w14:paraId="6A9E5E72" w14:textId="77777777" w:rsidR="00E676EA" w:rsidRPr="00C36246" w:rsidRDefault="00E676EA" w:rsidP="00E676EA">
      <w:pPr>
        <w:pStyle w:val="STTSAlgoritmaContent"/>
        <w:widowControl w:val="0"/>
        <w:ind w:left="567" w:hanging="567"/>
      </w:pPr>
      <w:r w:rsidRPr="00C36246">
        <w:t>}</w:t>
      </w:r>
    </w:p>
    <w:p w14:paraId="589A218A" w14:textId="77777777" w:rsidR="00E676EA" w:rsidRPr="00C36246" w:rsidRDefault="00E676EA" w:rsidP="00E676EA">
      <w:pPr>
        <w:pStyle w:val="STTSAlgoritmaContent"/>
        <w:widowControl w:val="0"/>
        <w:ind w:left="567" w:hanging="567"/>
      </w:pPr>
      <w:r w:rsidRPr="00C36246">
        <w:t>async print() {</w:t>
      </w:r>
    </w:p>
    <w:p w14:paraId="2C059B14" w14:textId="77777777" w:rsidR="00E676EA" w:rsidRPr="00C36246" w:rsidRDefault="00E676EA" w:rsidP="00E676EA">
      <w:pPr>
        <w:pStyle w:val="STTSAlgoritmaContent"/>
        <w:widowControl w:val="0"/>
        <w:ind w:left="1134" w:hanging="1134"/>
      </w:pPr>
      <w:r w:rsidRPr="00C36246">
        <w:t>$("#image").append(`&lt;img src='/images/Logo_Adi_Putro.svg' alt='' srcset=''&gt;`)</w:t>
      </w:r>
    </w:p>
    <w:p w14:paraId="6E1B0FFA" w14:textId="77777777" w:rsidR="00E676EA" w:rsidRPr="00C36246" w:rsidRDefault="00E676EA" w:rsidP="00E676EA">
      <w:pPr>
        <w:pStyle w:val="STTSAlgoritmaContent"/>
        <w:widowControl w:val="0"/>
        <w:ind w:left="1134" w:hanging="1134"/>
      </w:pPr>
      <w:r w:rsidRPr="00C36246">
        <w:t>$(".v-data-footer__select").html('')</w:t>
      </w:r>
    </w:p>
    <w:p w14:paraId="1F40CF20" w14:textId="77777777" w:rsidR="00E676EA" w:rsidRPr="00C36246" w:rsidRDefault="00E676EA" w:rsidP="00E676EA">
      <w:pPr>
        <w:pStyle w:val="STTSAlgoritmaContent"/>
        <w:widowControl w:val="0"/>
        <w:ind w:left="1134" w:hanging="1134"/>
      </w:pPr>
      <w:r w:rsidRPr="00C36246">
        <w:t>$(".v-data-footer__pagination").html('')</w:t>
      </w:r>
    </w:p>
    <w:p w14:paraId="1456C848" w14:textId="77777777" w:rsidR="00E676EA" w:rsidRPr="00C36246" w:rsidRDefault="00E676EA" w:rsidP="00E676EA">
      <w:pPr>
        <w:pStyle w:val="STTSAlgoritmaContent"/>
        <w:widowControl w:val="0"/>
        <w:ind w:left="1134" w:hanging="1134"/>
      </w:pPr>
      <w:r w:rsidRPr="00C36246">
        <w:t>$(".v-data-footer__icons-before").html('')</w:t>
      </w:r>
    </w:p>
    <w:p w14:paraId="604E3AD6" w14:textId="77777777" w:rsidR="00E676EA" w:rsidRPr="00C36246" w:rsidRDefault="00E676EA" w:rsidP="00E676EA">
      <w:pPr>
        <w:pStyle w:val="STTSAlgoritmaContent"/>
        <w:widowControl w:val="0"/>
        <w:ind w:left="1134" w:hanging="1134"/>
      </w:pPr>
      <w:r w:rsidRPr="00C36246">
        <w:t>$(".v-data-footer__icons-after").html('')</w:t>
      </w:r>
    </w:p>
    <w:p w14:paraId="343404ED" w14:textId="77777777" w:rsidR="00E676EA" w:rsidRPr="00C36246" w:rsidRDefault="00E676EA" w:rsidP="00E676EA">
      <w:pPr>
        <w:pStyle w:val="STTSAlgoritmaContent"/>
        <w:widowControl w:val="0"/>
        <w:ind w:left="1134" w:hanging="1134"/>
      </w:pPr>
      <w:r w:rsidRPr="00C36246">
        <w:t>await this.$htmlToPaper('printMe', options);</w:t>
      </w:r>
    </w:p>
    <w:p w14:paraId="4AADC220" w14:textId="77777777" w:rsidR="00E676EA" w:rsidRPr="00C36246" w:rsidRDefault="00E676EA" w:rsidP="00E676EA">
      <w:pPr>
        <w:pStyle w:val="STTSAlgoritmaContent"/>
        <w:widowControl w:val="0"/>
        <w:ind w:left="1134" w:hanging="1134"/>
      </w:pPr>
      <w:r w:rsidRPr="00C36246">
        <w:t>$("#image").html(``);</w:t>
      </w:r>
    </w:p>
    <w:p w14:paraId="06FD3127" w14:textId="77777777" w:rsidR="00E676EA" w:rsidRPr="00560A88" w:rsidRDefault="00E676EA" w:rsidP="00E676EA">
      <w:pPr>
        <w:pStyle w:val="STTSAlgoritmaContent"/>
        <w:widowControl w:val="0"/>
        <w:ind w:left="567" w:hanging="567"/>
      </w:pPr>
      <w:r w:rsidRPr="00C36246">
        <w:t>},</w:t>
      </w:r>
    </w:p>
    <w:p w14:paraId="3A534B62" w14:textId="77777777" w:rsidR="00E676EA" w:rsidRDefault="00E676EA" w:rsidP="00E676EA">
      <w:pPr>
        <w:widowControl w:val="0"/>
      </w:pPr>
    </w:p>
    <w:p w14:paraId="287FBA81" w14:textId="77777777" w:rsidR="00E676EA" w:rsidRDefault="00E676EA" w:rsidP="00E676EA">
      <w:r>
        <w:t xml:space="preserve">Line 1 hingga 12 adalah html untuk memasang id print pada data table. Hal ini harus dilakukan untuk menandai area pada html yang mau di print. Line 13 sampai 17 adalah fungsi untuk memberikan css pada halaman print nantinya. Ini diperuntukkan untuk memberikan kerapian. Kemudian di line 18 sampai 26 adalah fungsi untuk melakukan fitur print, nanti ada beberapa hal yang akan dihilangkan dan ada yang ditambah, seperti memberikan logo gambar perusahaan. </w:t>
      </w:r>
    </w:p>
    <w:p w14:paraId="4722C0C7" w14:textId="77777777" w:rsidR="00E676EA" w:rsidRDefault="00E676EA" w:rsidP="00E676EA"/>
    <w:p w14:paraId="1B4A6AF0" w14:textId="77777777" w:rsidR="00E676EA" w:rsidRPr="007A17A7" w:rsidRDefault="00E676EA">
      <w:pPr>
        <w:pStyle w:val="STTSJudulSubBab"/>
        <w:widowControl w:val="0"/>
        <w:numPr>
          <w:ilvl w:val="0"/>
          <w:numId w:val="12"/>
        </w:numPr>
        <w:ind w:hanging="720"/>
        <w:jc w:val="left"/>
        <w:rPr>
          <w:sz w:val="24"/>
          <w:szCs w:val="24"/>
        </w:rPr>
      </w:pPr>
      <w:bookmarkStart w:id="32" w:name="_Toc124444560"/>
      <w:r>
        <w:t>Halaman Setting</w:t>
      </w:r>
      <w:bookmarkEnd w:id="32"/>
    </w:p>
    <w:p w14:paraId="10F52819" w14:textId="77777777" w:rsidR="00E676EA" w:rsidRDefault="00E676EA" w:rsidP="00E676EA">
      <w:r>
        <w:t xml:space="preserve">Halaman Setting berfungsi bagi super admin untuk melakukan managemen websitenya. Dimulai dari proses manajemen akun, manajemen departemen, dan manajemen stall. Namun proses codingnya dibuat dalam satu kesatuan karena memiliki kemiripan walaupun terpisahkan oleh path yang berbeda. Selain super admin halaman setting tidak dapat diakses. </w:t>
      </w:r>
    </w:p>
    <w:p w14:paraId="280FEF52" w14:textId="77777777" w:rsidR="00E676EA" w:rsidRDefault="00E676EA" w:rsidP="00E676EA"/>
    <w:p w14:paraId="065CE506" w14:textId="77777777" w:rsidR="00E676EA" w:rsidRPr="00E40D86" w:rsidRDefault="00E676EA" w:rsidP="00E676EA">
      <w:pPr>
        <w:pStyle w:val="STTSAlgoritma"/>
      </w:pPr>
      <w:bookmarkStart w:id="33" w:name="_Toc124442812"/>
      <w:r w:rsidRPr="00E40D86">
        <w:t xml:space="preserve">Segmen Program </w:t>
      </w:r>
      <w:r>
        <w:t>5.21 Ganti tampilan</w:t>
      </w:r>
      <w:bookmarkEnd w:id="33"/>
    </w:p>
    <w:p w14:paraId="34CACE8D" w14:textId="77777777" w:rsidR="00E676EA" w:rsidRPr="007F0ACC" w:rsidRDefault="00E676EA">
      <w:pPr>
        <w:pStyle w:val="STTSAlgoritmaContent"/>
        <w:widowControl w:val="0"/>
        <w:numPr>
          <w:ilvl w:val="0"/>
          <w:numId w:val="4"/>
        </w:numPr>
        <w:ind w:left="567" w:hanging="567"/>
      </w:pPr>
      <w:r w:rsidRPr="007F0ACC">
        <w:t>import User from './User.vue';</w:t>
      </w:r>
    </w:p>
    <w:p w14:paraId="6362D9FA" w14:textId="77777777" w:rsidR="00E676EA" w:rsidRPr="007F0ACC" w:rsidRDefault="00E676EA" w:rsidP="00E676EA">
      <w:pPr>
        <w:pStyle w:val="STTSAlgoritmaContent"/>
        <w:widowControl w:val="0"/>
        <w:ind w:left="567" w:hanging="567"/>
      </w:pPr>
      <w:r w:rsidRPr="007F0ACC">
        <w:t>import Departemen from './Departemen.vue';</w:t>
      </w:r>
    </w:p>
    <w:p w14:paraId="62513518" w14:textId="77777777" w:rsidR="00E676EA" w:rsidRDefault="00E676EA" w:rsidP="00E676EA">
      <w:pPr>
        <w:pStyle w:val="STTSAlgoritmaContent"/>
        <w:widowControl w:val="0"/>
        <w:ind w:left="567" w:hanging="567"/>
      </w:pPr>
      <w:r w:rsidRPr="007F0ACC">
        <w:t>import Stall from './Stall.vue';</w:t>
      </w:r>
    </w:p>
    <w:p w14:paraId="606EBB6C" w14:textId="77777777" w:rsidR="00E676EA" w:rsidRPr="00E47DC5" w:rsidRDefault="00E676EA">
      <w:pPr>
        <w:pStyle w:val="STTSAlgoritmaContent"/>
        <w:widowControl w:val="0"/>
        <w:numPr>
          <w:ilvl w:val="0"/>
          <w:numId w:val="4"/>
        </w:numPr>
        <w:ind w:left="567" w:hanging="567"/>
      </w:pPr>
      <w:r w:rsidRPr="00E47DC5">
        <w:t>&lt;v-container fill-height fluid&gt;</w:t>
      </w:r>
    </w:p>
    <w:p w14:paraId="1319190B" w14:textId="77777777" w:rsidR="00E676EA" w:rsidRPr="00E47DC5" w:rsidRDefault="00E676EA" w:rsidP="00E676EA">
      <w:pPr>
        <w:pStyle w:val="STTSAlgoritmaContent"/>
        <w:widowControl w:val="0"/>
        <w:ind w:left="1134" w:hanging="1134"/>
      </w:pPr>
      <w:r w:rsidRPr="00E47DC5">
        <w:t>&lt;v-row justify="center"&gt;</w:t>
      </w:r>
    </w:p>
    <w:p w14:paraId="44E289AC" w14:textId="77777777" w:rsidR="00E676EA" w:rsidRDefault="00E676EA" w:rsidP="00E676EA">
      <w:pPr>
        <w:pStyle w:val="AlgoritmaLanjutan"/>
      </w:pPr>
      <w:r w:rsidRPr="00E40D86">
        <w:lastRenderedPageBreak/>
        <w:t xml:space="preserve">Segmen Program </w:t>
      </w:r>
      <w:r>
        <w:t>5.21 (Lanjutan)</w:t>
      </w:r>
    </w:p>
    <w:p w14:paraId="41C85AAF" w14:textId="77777777" w:rsidR="00E676EA" w:rsidRPr="00E47DC5" w:rsidRDefault="00E676EA" w:rsidP="00E676EA">
      <w:pPr>
        <w:pStyle w:val="STTSAlgoritmaContent"/>
        <w:widowControl w:val="0"/>
        <w:ind w:left="1134" w:hanging="1134"/>
      </w:pPr>
      <w:r w:rsidRPr="00E47DC5">
        <w:t>&lt;v-btn-toggle &gt;</w:t>
      </w:r>
    </w:p>
    <w:p w14:paraId="3E4BC530" w14:textId="77777777" w:rsidR="00E676EA" w:rsidRDefault="00E676EA" w:rsidP="00E676EA">
      <w:pPr>
        <w:pStyle w:val="STTSAlgoritmaContent"/>
        <w:widowControl w:val="0"/>
        <w:ind w:left="1701" w:hanging="1701"/>
      </w:pPr>
      <w:r w:rsidRPr="00E47DC5">
        <w:t>&lt;v-btn</w:t>
      </w:r>
    </w:p>
    <w:p w14:paraId="7BD8A590" w14:textId="77777777" w:rsidR="00E676EA" w:rsidRPr="00E47DC5" w:rsidRDefault="00E676EA" w:rsidP="00E676EA">
      <w:pPr>
        <w:pStyle w:val="STTSAlgoritmaContent"/>
        <w:numPr>
          <w:ilvl w:val="0"/>
          <w:numId w:val="0"/>
        </w:numPr>
        <w:ind w:left="1701"/>
      </w:pPr>
      <w:r w:rsidRPr="00E47DC5">
        <w:t>@click="changetoggle('Account')" :class="[toggleAccount=='Account'? 'aa' : 'white']"&gt;</w:t>
      </w:r>
    </w:p>
    <w:p w14:paraId="4154916E" w14:textId="77777777" w:rsidR="00E676EA" w:rsidRPr="00E47DC5" w:rsidRDefault="00E676EA" w:rsidP="00E676EA">
      <w:pPr>
        <w:pStyle w:val="STTSAlgoritmaContent"/>
        <w:widowControl w:val="0"/>
        <w:ind w:left="1701" w:hanging="1701"/>
      </w:pPr>
      <w:r w:rsidRPr="00E47DC5">
        <w:t>&lt;v-icon&gt;Account&lt;/v-icon&gt;</w:t>
      </w:r>
    </w:p>
    <w:p w14:paraId="645BF636" w14:textId="77777777" w:rsidR="00E676EA" w:rsidRPr="00E47DC5" w:rsidRDefault="00E676EA" w:rsidP="00E676EA">
      <w:pPr>
        <w:pStyle w:val="STTSAlgoritmaContent"/>
        <w:widowControl w:val="0"/>
        <w:ind w:left="1701" w:hanging="1701"/>
      </w:pPr>
      <w:r w:rsidRPr="00E47DC5">
        <w:t>&lt;/v-btn&gt;</w:t>
      </w:r>
    </w:p>
    <w:p w14:paraId="370159DF" w14:textId="77777777" w:rsidR="00E676EA" w:rsidRPr="00E47DC5" w:rsidRDefault="00E676EA" w:rsidP="00E676EA">
      <w:pPr>
        <w:pStyle w:val="STTSAlgoritmaContent"/>
        <w:widowControl w:val="0"/>
        <w:ind w:left="1701" w:hanging="1701"/>
      </w:pPr>
      <w:r w:rsidRPr="00E47DC5">
        <w:t>&lt;v-btn @click="changetoggle('Departemen')"</w:t>
      </w:r>
    </w:p>
    <w:p w14:paraId="49E19B33" w14:textId="77777777" w:rsidR="00E676EA" w:rsidRPr="00E47DC5" w:rsidRDefault="00E676EA" w:rsidP="00E676EA">
      <w:pPr>
        <w:pStyle w:val="STTSAlgoritmaContent"/>
        <w:widowControl w:val="0"/>
        <w:ind w:left="1701" w:hanging="1701"/>
      </w:pPr>
      <w:r w:rsidRPr="00E47DC5">
        <w:t>:class="[toggleAccount=='Departemen'?'aa':'white']&gt;</w:t>
      </w:r>
    </w:p>
    <w:p w14:paraId="6F0BCF89" w14:textId="77777777" w:rsidR="00E676EA" w:rsidRPr="00E47DC5" w:rsidRDefault="00E676EA" w:rsidP="00E676EA">
      <w:pPr>
        <w:pStyle w:val="STTSAlgoritmaContent"/>
        <w:widowControl w:val="0"/>
        <w:ind w:left="1701" w:hanging="1701"/>
      </w:pPr>
      <w:r w:rsidRPr="00E47DC5">
        <w:t>&lt;v-icon&gt;Departemen&lt;/v-icon&gt;</w:t>
      </w:r>
    </w:p>
    <w:p w14:paraId="3325BD12" w14:textId="77777777" w:rsidR="00E676EA" w:rsidRPr="00E47DC5" w:rsidRDefault="00E676EA" w:rsidP="00E676EA">
      <w:pPr>
        <w:pStyle w:val="STTSAlgoritmaContent"/>
        <w:widowControl w:val="0"/>
        <w:ind w:left="1701" w:hanging="1701"/>
      </w:pPr>
      <w:r w:rsidRPr="00E47DC5">
        <w:t>&lt;/v-btn&gt;</w:t>
      </w:r>
    </w:p>
    <w:p w14:paraId="49D33095" w14:textId="77777777" w:rsidR="00E676EA" w:rsidRPr="00E47DC5" w:rsidRDefault="00E676EA" w:rsidP="00E676EA">
      <w:pPr>
        <w:pStyle w:val="STTSAlgoritmaContent"/>
        <w:widowControl w:val="0"/>
        <w:ind w:left="1701" w:hanging="1701"/>
      </w:pPr>
      <w:r w:rsidRPr="00E47DC5">
        <w:t>&lt;v-btn</w:t>
      </w:r>
      <w:r>
        <w:t xml:space="preserve"> </w:t>
      </w:r>
      <w:r w:rsidRPr="00E47DC5">
        <w:t>@click="changetoggle('Stall')":class="[toggleAccount=='Stall'?'aa':'white']"&gt;</w:t>
      </w:r>
    </w:p>
    <w:p w14:paraId="45FBA430" w14:textId="77777777" w:rsidR="00E676EA" w:rsidRPr="00E47DC5" w:rsidRDefault="00E676EA" w:rsidP="00E676EA">
      <w:pPr>
        <w:pStyle w:val="STTSAlgoritmaContent"/>
        <w:widowControl w:val="0"/>
        <w:ind w:left="1701" w:hanging="1701"/>
      </w:pPr>
      <w:r w:rsidRPr="00E47DC5">
        <w:t>&lt;v-icon&gt;Stall&lt;/v-icon&gt;</w:t>
      </w:r>
    </w:p>
    <w:p w14:paraId="61D69A08" w14:textId="77777777" w:rsidR="00E676EA" w:rsidRPr="00E47DC5" w:rsidRDefault="00E676EA" w:rsidP="00E676EA">
      <w:pPr>
        <w:pStyle w:val="STTSAlgoritmaContent"/>
        <w:widowControl w:val="0"/>
        <w:ind w:left="1701" w:hanging="1701"/>
      </w:pPr>
      <w:r w:rsidRPr="00E47DC5">
        <w:t>&lt;/v-btn&gt;</w:t>
      </w:r>
    </w:p>
    <w:p w14:paraId="00E00186" w14:textId="77777777" w:rsidR="00E676EA" w:rsidRPr="00E47DC5" w:rsidRDefault="00E676EA" w:rsidP="00E676EA">
      <w:pPr>
        <w:pStyle w:val="STTSAlgoritmaContent"/>
        <w:widowControl w:val="0"/>
        <w:ind w:left="1134" w:hanging="1134"/>
      </w:pPr>
      <w:r w:rsidRPr="00E47DC5">
        <w:t>&lt;/v-btn-toggle&gt;</w:t>
      </w:r>
    </w:p>
    <w:p w14:paraId="2CA71246" w14:textId="77777777" w:rsidR="00E676EA" w:rsidRPr="00E47DC5" w:rsidRDefault="00E676EA" w:rsidP="00E676EA">
      <w:pPr>
        <w:pStyle w:val="STTSAlgoritmaContent"/>
        <w:widowControl w:val="0"/>
        <w:ind w:left="1134" w:hanging="1134"/>
      </w:pPr>
      <w:r w:rsidRPr="00E47DC5">
        <w:t>&lt;div v-if="toggleAccount === 'Account'"&gt;</w:t>
      </w:r>
    </w:p>
    <w:p w14:paraId="2074E1CC" w14:textId="77777777" w:rsidR="00E676EA" w:rsidRPr="00E47DC5" w:rsidRDefault="00E676EA" w:rsidP="00E676EA">
      <w:pPr>
        <w:pStyle w:val="STTSAlgoritmaContent"/>
        <w:widowControl w:val="0"/>
        <w:ind w:left="1701" w:hanging="1701"/>
      </w:pPr>
      <w:r w:rsidRPr="00E47DC5">
        <w:t>&lt;User /&gt;</w:t>
      </w:r>
    </w:p>
    <w:p w14:paraId="3F071056" w14:textId="77777777" w:rsidR="00E676EA" w:rsidRPr="00E47DC5" w:rsidRDefault="00E676EA" w:rsidP="00E676EA">
      <w:pPr>
        <w:pStyle w:val="STTSAlgoritmaContent"/>
        <w:widowControl w:val="0"/>
        <w:ind w:left="1134" w:hanging="1134"/>
      </w:pPr>
      <w:r w:rsidRPr="00E47DC5">
        <w:t>&lt;/div&gt;</w:t>
      </w:r>
    </w:p>
    <w:p w14:paraId="0D0A7E70" w14:textId="77777777" w:rsidR="00E676EA" w:rsidRPr="00E47DC5" w:rsidRDefault="00E676EA" w:rsidP="00E676EA">
      <w:pPr>
        <w:pStyle w:val="STTSAlgoritmaContent"/>
        <w:widowControl w:val="0"/>
        <w:ind w:left="1134" w:hanging="1134"/>
      </w:pPr>
      <w:r w:rsidRPr="00E47DC5">
        <w:t>&lt;div v-if="toggleAccount === 'Departemen'"&gt;</w:t>
      </w:r>
    </w:p>
    <w:p w14:paraId="66A1398B" w14:textId="77777777" w:rsidR="00E676EA" w:rsidRPr="00E47DC5" w:rsidRDefault="00E676EA" w:rsidP="00E676EA">
      <w:pPr>
        <w:pStyle w:val="STTSAlgoritmaContent"/>
        <w:widowControl w:val="0"/>
        <w:ind w:left="1701" w:hanging="1701"/>
      </w:pPr>
      <w:r w:rsidRPr="00E47DC5">
        <w:t>&lt;Departemen /&gt;</w:t>
      </w:r>
    </w:p>
    <w:p w14:paraId="522985CD" w14:textId="77777777" w:rsidR="00E676EA" w:rsidRPr="00E47DC5" w:rsidRDefault="00E676EA" w:rsidP="00E676EA">
      <w:pPr>
        <w:pStyle w:val="STTSAlgoritmaContent"/>
        <w:widowControl w:val="0"/>
        <w:ind w:left="1134" w:hanging="1134"/>
      </w:pPr>
      <w:r w:rsidRPr="00E47DC5">
        <w:t>&lt;/div&gt;</w:t>
      </w:r>
    </w:p>
    <w:p w14:paraId="1DFEF06D" w14:textId="77777777" w:rsidR="00E676EA" w:rsidRPr="00E47DC5" w:rsidRDefault="00E676EA" w:rsidP="00E676EA">
      <w:pPr>
        <w:pStyle w:val="STTSAlgoritmaContent"/>
        <w:widowControl w:val="0"/>
        <w:ind w:left="1134" w:hanging="1134"/>
      </w:pPr>
      <w:r w:rsidRPr="00E47DC5">
        <w:t>&lt;div v-if="toggleAccount === 'Stall'"&gt;</w:t>
      </w:r>
    </w:p>
    <w:p w14:paraId="585A4F1A" w14:textId="77777777" w:rsidR="00E676EA" w:rsidRPr="00E47DC5" w:rsidRDefault="00E676EA" w:rsidP="00E676EA">
      <w:pPr>
        <w:pStyle w:val="STTSAlgoritmaContent"/>
        <w:widowControl w:val="0"/>
        <w:ind w:left="1701" w:hanging="1701"/>
      </w:pPr>
      <w:r w:rsidRPr="00E47DC5">
        <w:t>&lt;Stall /&gt;</w:t>
      </w:r>
    </w:p>
    <w:p w14:paraId="1B99798E" w14:textId="77777777" w:rsidR="00E676EA" w:rsidRPr="00E47DC5" w:rsidRDefault="00E676EA" w:rsidP="00E676EA">
      <w:pPr>
        <w:pStyle w:val="STTSAlgoritmaContent"/>
        <w:widowControl w:val="0"/>
        <w:ind w:left="1134" w:hanging="1134"/>
      </w:pPr>
      <w:r w:rsidRPr="00E47DC5">
        <w:t>&lt;/div&gt;</w:t>
      </w:r>
    </w:p>
    <w:p w14:paraId="69D8FFA5" w14:textId="77777777" w:rsidR="00E676EA" w:rsidRPr="00E47DC5" w:rsidRDefault="00E676EA" w:rsidP="00E676EA">
      <w:pPr>
        <w:pStyle w:val="STTSAlgoritmaContent"/>
        <w:widowControl w:val="0"/>
        <w:ind w:left="1134" w:hanging="1134"/>
      </w:pPr>
      <w:r w:rsidRPr="00E47DC5">
        <w:t>&lt;/v-row&gt;</w:t>
      </w:r>
    </w:p>
    <w:p w14:paraId="44D44C96" w14:textId="77777777" w:rsidR="00E676EA" w:rsidRDefault="00E676EA" w:rsidP="00E676EA">
      <w:pPr>
        <w:pStyle w:val="STTSAlgoritmaContent"/>
        <w:widowControl w:val="0"/>
        <w:ind w:left="567" w:hanging="567"/>
      </w:pPr>
      <w:r w:rsidRPr="00E47DC5">
        <w:t>&lt;/v-container&gt;</w:t>
      </w:r>
    </w:p>
    <w:p w14:paraId="1F8AE2B2" w14:textId="77777777" w:rsidR="00E676EA" w:rsidRDefault="00E676EA" w:rsidP="00E676EA"/>
    <w:p w14:paraId="2E279617" w14:textId="77777777" w:rsidR="00E676EA" w:rsidRDefault="00E676EA" w:rsidP="00E676EA">
      <w:r>
        <w:t>Line 1 hingga 3 adalah proses melakukan impor komponen. Line 4 adalah tag pembuka untuk mengisi. Line 5 adalah untuk membuat tampilan memiliki align justify. Line 6 sampai 17 adalah tempat untuk memberikan tombol yang nantinya akan digunakan untuk melakukan routing Line 18 sampai 28 adalah tempat untuk melakukan aktivasi routing. Jika true maka tampilkan komponen ini.</w:t>
      </w:r>
    </w:p>
    <w:p w14:paraId="3FB5B883" w14:textId="77777777" w:rsidR="00E676EA" w:rsidRDefault="00E676EA" w:rsidP="00E676EA"/>
    <w:p w14:paraId="3974505C" w14:textId="77777777" w:rsidR="00E676EA" w:rsidRPr="007A17A7" w:rsidRDefault="00E676EA">
      <w:pPr>
        <w:pStyle w:val="STTSJudulSubBab"/>
        <w:widowControl w:val="0"/>
        <w:numPr>
          <w:ilvl w:val="0"/>
          <w:numId w:val="12"/>
        </w:numPr>
        <w:ind w:hanging="720"/>
        <w:jc w:val="left"/>
        <w:rPr>
          <w:sz w:val="24"/>
          <w:szCs w:val="24"/>
        </w:rPr>
      </w:pPr>
      <w:bookmarkStart w:id="34" w:name="_Toc124444561"/>
      <w:r>
        <w:t>Insert, Update dan Delete pada Model</w:t>
      </w:r>
      <w:bookmarkEnd w:id="34"/>
    </w:p>
    <w:p w14:paraId="3E3B99F0" w14:textId="77777777" w:rsidR="00E676EA" w:rsidRDefault="00E676EA" w:rsidP="00E676EA">
      <w:r>
        <w:t xml:space="preserve">Insert update dan delete pastinya diperlukan dalam proses melakukan update data pada database. di sub bab ini akan menjelaskan sekiranya gambaran ringkas terkait dengan cara melakukan insert, update, dan delete. Hal ini bertujuan untuk memberikan gambaran singkat mengenai cara codenya. Karena segmen – segmen code ini merupakan hal yang sangat penting dan pastinya memiliki sifat yang sangat berulang. </w:t>
      </w:r>
    </w:p>
    <w:p w14:paraId="0F8D4EBA" w14:textId="77777777" w:rsidR="00E676EA" w:rsidRDefault="00E676EA" w:rsidP="00E676EA"/>
    <w:p w14:paraId="3B11F470" w14:textId="77777777" w:rsidR="00E676EA" w:rsidRDefault="00E676EA" w:rsidP="00E676EA">
      <w:pPr>
        <w:pStyle w:val="STTSAlgoritma"/>
      </w:pPr>
      <w:bookmarkStart w:id="35" w:name="_Toc124442813"/>
      <w:r w:rsidRPr="00E40D86">
        <w:lastRenderedPageBreak/>
        <w:t xml:space="preserve">Segmen Program </w:t>
      </w:r>
      <w:r>
        <w:t>5.22 Insert Code Singkat</w:t>
      </w:r>
      <w:bookmarkEnd w:id="35"/>
    </w:p>
    <w:p w14:paraId="3ADB2F60" w14:textId="77777777" w:rsidR="00E676EA" w:rsidRPr="00224CD4" w:rsidRDefault="00E676EA">
      <w:pPr>
        <w:pStyle w:val="STTSAlgoritmaContent"/>
        <w:widowControl w:val="0"/>
        <w:numPr>
          <w:ilvl w:val="0"/>
          <w:numId w:val="4"/>
        </w:numPr>
        <w:ind w:left="567" w:hanging="567"/>
      </w:pPr>
      <w:r w:rsidRPr="00224CD4">
        <w:t>$user = Account::create([</w:t>
      </w:r>
    </w:p>
    <w:p w14:paraId="05B542AE" w14:textId="77777777" w:rsidR="00E676EA" w:rsidRPr="00224CD4" w:rsidRDefault="00E676EA" w:rsidP="00E676EA">
      <w:pPr>
        <w:pStyle w:val="STTSAlgoritmaContent"/>
        <w:widowControl w:val="0"/>
        <w:ind w:left="567" w:hanging="567"/>
      </w:pPr>
      <w:r w:rsidRPr="00224CD4">
        <w:t>"account_username" =&gt; $request-&gt;username,</w:t>
      </w:r>
    </w:p>
    <w:p w14:paraId="15CBC7A8" w14:textId="77777777" w:rsidR="00E676EA" w:rsidRPr="00224CD4" w:rsidRDefault="00E676EA" w:rsidP="00E676EA">
      <w:pPr>
        <w:pStyle w:val="STTSAlgoritmaContent"/>
        <w:widowControl w:val="0"/>
        <w:ind w:left="567" w:hanging="567"/>
      </w:pPr>
      <w:r w:rsidRPr="00224CD4">
        <w:t>"account_name" =&gt; $request-&gt;name,</w:t>
      </w:r>
    </w:p>
    <w:p w14:paraId="45B74595" w14:textId="77777777" w:rsidR="00E676EA" w:rsidRPr="00224CD4" w:rsidRDefault="00E676EA" w:rsidP="00E676EA">
      <w:pPr>
        <w:pStyle w:val="STTSAlgoritmaContent"/>
        <w:widowControl w:val="0"/>
        <w:ind w:left="567" w:hanging="567"/>
      </w:pPr>
      <w:r w:rsidRPr="00224CD4">
        <w:t>"password" =&gt; $request-&gt;password,</w:t>
      </w:r>
    </w:p>
    <w:p w14:paraId="22F53EE5" w14:textId="77777777" w:rsidR="00E676EA" w:rsidRPr="00224CD4" w:rsidRDefault="00E676EA" w:rsidP="00E676EA">
      <w:pPr>
        <w:pStyle w:val="STTSAlgoritmaContent"/>
        <w:widowControl w:val="0"/>
        <w:ind w:left="567" w:hanging="567"/>
      </w:pPr>
      <w:r w:rsidRPr="00224CD4">
        <w:t>'account_privileges' =&gt; [</w:t>
      </w:r>
    </w:p>
    <w:p w14:paraId="357AA1E5" w14:textId="77777777" w:rsidR="00E676EA" w:rsidRPr="00224CD4" w:rsidRDefault="00E676EA" w:rsidP="00E676EA">
      <w:pPr>
        <w:pStyle w:val="STTSAlgoritmaContent"/>
        <w:widowControl w:val="0"/>
        <w:ind w:left="1134" w:hanging="1134"/>
      </w:pPr>
      <w:r w:rsidRPr="00224CD4">
        <w:t>'title' =&gt; $request-&gt;role,</w:t>
      </w:r>
    </w:p>
    <w:p w14:paraId="3CA1ABB4" w14:textId="77777777" w:rsidR="00E676EA" w:rsidRPr="00224CD4" w:rsidRDefault="00E676EA" w:rsidP="00E676EA">
      <w:pPr>
        <w:pStyle w:val="STTSAlgoritmaContent"/>
        <w:widowControl w:val="0"/>
        <w:ind w:left="1134" w:hanging="1134"/>
      </w:pPr>
      <w:r w:rsidRPr="00224CD4">
        <w:t>'account_dept' =&gt; $request-&gt;departemen,</w:t>
      </w:r>
    </w:p>
    <w:p w14:paraId="2144E63E" w14:textId="77777777" w:rsidR="00E676EA" w:rsidRPr="00224CD4" w:rsidRDefault="00E676EA" w:rsidP="00E676EA">
      <w:pPr>
        <w:pStyle w:val="STTSAlgoritmaContent"/>
        <w:widowControl w:val="0"/>
        <w:ind w:left="567" w:hanging="567"/>
      </w:pPr>
      <w:r w:rsidRPr="00224CD4">
        <w:t>],</w:t>
      </w:r>
    </w:p>
    <w:p w14:paraId="6B41A7CC" w14:textId="77777777" w:rsidR="00E676EA" w:rsidRPr="00224CD4" w:rsidRDefault="00E676EA" w:rsidP="00E676EA">
      <w:pPr>
        <w:pStyle w:val="STTSAlgoritmaContent"/>
        <w:widowControl w:val="0"/>
        <w:ind w:left="567" w:hanging="567"/>
      </w:pPr>
      <w:r w:rsidRPr="00224CD4">
        <w:t>"account_active" =&gt; false,</w:t>
      </w:r>
    </w:p>
    <w:p w14:paraId="50CF1DB1" w14:textId="77777777" w:rsidR="00E676EA" w:rsidRPr="00224CD4" w:rsidRDefault="00E676EA" w:rsidP="00E676EA">
      <w:pPr>
        <w:pStyle w:val="STTSAlgoritmaContent"/>
        <w:widowControl w:val="0"/>
        <w:ind w:left="567" w:hanging="567"/>
      </w:pPr>
      <w:r w:rsidRPr="00224CD4">
        <w:t>]);</w:t>
      </w:r>
    </w:p>
    <w:p w14:paraId="34B2EE63" w14:textId="77777777" w:rsidR="00E676EA" w:rsidRPr="00E40D86" w:rsidRDefault="00E676EA" w:rsidP="00E676EA"/>
    <w:p w14:paraId="4F7012B2" w14:textId="77777777" w:rsidR="00E676EA" w:rsidRDefault="00E676EA" w:rsidP="00E676EA">
      <w:r>
        <w:t>Pada Line 1 kita membuat objek kosong dan menentukan model data yang mau di lakukan proses penambahan data (insert). Dalam hal ini account adalah model data yang kita pakai sebagai contoh, kode create artinya kita mau melakukan insert pada objek model. Selanjutnya line 2 hingga 10 adalah kode singkat terkait data apa saja yang mau dimasukkan. Menggunakan mongodb membisakan user untuk melakukan insert data dalam bentuk object lihat line 5 sampai 8.</w:t>
      </w:r>
    </w:p>
    <w:p w14:paraId="198A227D" w14:textId="77777777" w:rsidR="00E676EA" w:rsidRDefault="00E676EA" w:rsidP="00E676EA">
      <w:pPr>
        <w:ind w:firstLine="0"/>
      </w:pPr>
    </w:p>
    <w:p w14:paraId="6359D77F" w14:textId="77777777" w:rsidR="00E676EA" w:rsidRDefault="00E676EA" w:rsidP="00E676EA">
      <w:pPr>
        <w:pStyle w:val="STTSAlgoritma"/>
      </w:pPr>
      <w:bookmarkStart w:id="36" w:name="_Toc124442814"/>
      <w:r w:rsidRPr="00E40D86">
        <w:t xml:space="preserve">Segmen Program </w:t>
      </w:r>
      <w:r>
        <w:t>5.23 Update Code Singkat</w:t>
      </w:r>
      <w:bookmarkEnd w:id="36"/>
    </w:p>
    <w:p w14:paraId="08AD04EC" w14:textId="77777777" w:rsidR="00E676EA" w:rsidRPr="00FD0349" w:rsidRDefault="00E676EA">
      <w:pPr>
        <w:pStyle w:val="STTSAlgoritmaContent"/>
        <w:widowControl w:val="0"/>
        <w:numPr>
          <w:ilvl w:val="0"/>
          <w:numId w:val="4"/>
        </w:numPr>
        <w:ind w:left="567" w:hanging="567"/>
        <w:rPr>
          <w:lang w:eastAsia="ja-JP"/>
        </w:rPr>
      </w:pPr>
      <w:r w:rsidRPr="00FD0349">
        <w:rPr>
          <w:lang w:eastAsia="ja-JP"/>
        </w:rPr>
        <w:t>$departemenupdate=Departemen::where('_id',$request&gt;id)&gt;first();</w:t>
      </w:r>
    </w:p>
    <w:p w14:paraId="70A286C8" w14:textId="77777777" w:rsidR="00E676EA" w:rsidRPr="00FD0349" w:rsidRDefault="00E676EA" w:rsidP="00E676EA">
      <w:pPr>
        <w:pStyle w:val="STTSAlgoritmaContent"/>
        <w:widowControl w:val="0"/>
        <w:ind w:left="567" w:hanging="567"/>
      </w:pPr>
      <w:r w:rsidRPr="00FD0349">
        <w:t>$departemenupdate-&gt;Nama_Departemen= $request-&gt;namadepartemen;</w:t>
      </w:r>
    </w:p>
    <w:p w14:paraId="26199793" w14:textId="77777777" w:rsidR="00E676EA" w:rsidRPr="00FD0349" w:rsidRDefault="00E676EA" w:rsidP="00E676EA">
      <w:pPr>
        <w:pStyle w:val="STTSAlgoritmaContent"/>
        <w:widowControl w:val="0"/>
        <w:ind w:left="567" w:hanging="567"/>
      </w:pPr>
      <w:r w:rsidRPr="00FD0349">
        <w:t>$departemenupdate-&gt;AksesTipeDatabase=$request-&gt;databaseakses;</w:t>
      </w:r>
    </w:p>
    <w:p w14:paraId="3ED8B20D" w14:textId="77777777" w:rsidR="00E676EA" w:rsidRPr="00FD0349" w:rsidRDefault="00E676EA" w:rsidP="00E676EA">
      <w:pPr>
        <w:pStyle w:val="STTSAlgoritmaContent"/>
        <w:widowControl w:val="0"/>
        <w:ind w:left="567" w:hanging="567"/>
      </w:pPr>
      <w:r w:rsidRPr="00FD0349">
        <w:t>$departemenupdate-&gt;save();</w:t>
      </w:r>
    </w:p>
    <w:p w14:paraId="1A3379C9" w14:textId="77777777" w:rsidR="00E676EA" w:rsidRPr="00224CD4" w:rsidRDefault="00E676EA" w:rsidP="00E676EA">
      <w:pPr>
        <w:rPr>
          <w:lang w:eastAsia="ja-JP"/>
        </w:rPr>
      </w:pPr>
    </w:p>
    <w:p w14:paraId="43D3DE6C" w14:textId="77777777" w:rsidR="00E676EA" w:rsidRDefault="00E676EA" w:rsidP="00E676EA">
      <w:r>
        <w:t xml:space="preserve">Objek contoh kali ini adalah untuk model data departemen. Langkah pertama yang harus dilakukan adalah mengambil atau mencari id data mana yang mau diubah, hal ini dilakukan pada line 1. Selanjutnya pada line 2 data yang kita dapatkan kita ganti valuenya. Begitu juga pada line 3 kita mengganti data akses tipe database. Selanjutnya pada line 4 kita melakukan proses save untuk mengupdate data yang telah kita update.  Perlu diingat nama panah yang diisikan disesuaikan dengan area fillable pada model data. Jika tidak disebutkan maka data tidak akan masuk dan diberikan peringatan bahwa perubahan yang dilakukan tidak akan berdampak apa – apa. </w:t>
      </w:r>
    </w:p>
    <w:p w14:paraId="3208BD3C" w14:textId="77777777" w:rsidR="00E676EA" w:rsidRDefault="00E676EA" w:rsidP="00E676EA">
      <w:pPr>
        <w:ind w:firstLine="0"/>
      </w:pPr>
    </w:p>
    <w:p w14:paraId="14508522" w14:textId="77777777" w:rsidR="00E676EA" w:rsidRDefault="00E676EA" w:rsidP="00E676EA">
      <w:pPr>
        <w:pStyle w:val="STTSAlgoritma"/>
      </w:pPr>
      <w:bookmarkStart w:id="37" w:name="_Toc124442815"/>
      <w:r w:rsidRPr="00E40D86">
        <w:t xml:space="preserve">Segmen Program </w:t>
      </w:r>
      <w:r>
        <w:t>5.24 Delete</w:t>
      </w:r>
      <w:bookmarkEnd w:id="37"/>
    </w:p>
    <w:p w14:paraId="70103720" w14:textId="77777777" w:rsidR="00E676EA" w:rsidRPr="00FD0349" w:rsidRDefault="00E676EA">
      <w:pPr>
        <w:pStyle w:val="STTSAlgoritmaContent"/>
        <w:widowControl w:val="0"/>
        <w:numPr>
          <w:ilvl w:val="0"/>
          <w:numId w:val="4"/>
        </w:numPr>
        <w:ind w:left="567" w:hanging="567"/>
        <w:rPr>
          <w:lang w:eastAsia="ja-JP"/>
        </w:rPr>
      </w:pPr>
      <w:r w:rsidRPr="00FD0349">
        <w:rPr>
          <w:lang w:eastAsia="ja-JP"/>
        </w:rPr>
        <w:t>$departemenupdate=Departemen::where('_id',$request&gt;id)&gt;first();</w:t>
      </w:r>
    </w:p>
    <w:p w14:paraId="391FB54B" w14:textId="77777777" w:rsidR="00E676EA" w:rsidRDefault="00E676EA">
      <w:pPr>
        <w:pStyle w:val="STTSAlgoritmaContent"/>
        <w:widowControl w:val="0"/>
        <w:numPr>
          <w:ilvl w:val="0"/>
          <w:numId w:val="4"/>
        </w:numPr>
        <w:ind w:left="567" w:hanging="567"/>
      </w:pPr>
      <w:r w:rsidRPr="00FD0349">
        <w:t>$hapusdepartemen-&gt;delete();</w:t>
      </w:r>
    </w:p>
    <w:p w14:paraId="107AE307" w14:textId="77777777" w:rsidR="00E676EA" w:rsidRDefault="00E676EA" w:rsidP="00E676EA">
      <w:r>
        <w:lastRenderedPageBreak/>
        <w:t xml:space="preserve">Masih objek contoh yang sama disini objek contohnya adalah data departemen. Begitu pula halnya dengan proses update, delete juga perlu menentuka id mana yang mau dilakukan penghapusan. Hal ini didapatkan dengan code pada line nomor 1. Selanjutnya user yang telah mendapatkan idnya bisa melakukan panah delete yang ada pada line 2 untuk melakukan proses penghapusan. Jika model yang kita berikan menerapkan softdelete maka data tidak dihapus melainkan diberikan atribut tambahan berupa delete_at yang berfungsi untuk menandai bahwa data ini sudah pernah dihapus. Jangan pernah membuat atribut dengan nama itu ketika menerapkan soft delete. Sebaliknya jika model tidak menerapkan soft delete maka data langsung akan dihapus. </w:t>
      </w:r>
    </w:p>
    <w:p w14:paraId="556442C8" w14:textId="77777777" w:rsidR="00E676EA" w:rsidRDefault="00E676EA" w:rsidP="00E676EA"/>
    <w:p w14:paraId="0262D830" w14:textId="77777777" w:rsidR="00E676EA" w:rsidRDefault="00E676EA" w:rsidP="00E676EA">
      <w:pPr>
        <w:pStyle w:val="STTSAlgoritma"/>
      </w:pPr>
      <w:bookmarkStart w:id="38" w:name="_Toc124442816"/>
      <w:r w:rsidRPr="00E40D86">
        <w:t xml:space="preserve">Segmen Program </w:t>
      </w:r>
      <w:r>
        <w:t>5.25 Model</w:t>
      </w:r>
      <w:bookmarkEnd w:id="38"/>
    </w:p>
    <w:p w14:paraId="250C61A3" w14:textId="77777777" w:rsidR="00E676EA" w:rsidRPr="00BB1EB9" w:rsidRDefault="00E676EA">
      <w:pPr>
        <w:pStyle w:val="STTSSegmenProgramContent"/>
        <w:numPr>
          <w:ilvl w:val="0"/>
          <w:numId w:val="14"/>
        </w:numPr>
        <w:ind w:left="567" w:hanging="567"/>
      </w:pPr>
      <w:r w:rsidRPr="00BB1EB9">
        <w:t>&lt;?php</w:t>
      </w:r>
    </w:p>
    <w:p w14:paraId="670A6688" w14:textId="77777777" w:rsidR="00E676EA" w:rsidRPr="00BB1EB9" w:rsidRDefault="00E676EA" w:rsidP="00E676EA">
      <w:pPr>
        <w:pStyle w:val="STTSSegmenProgramContent"/>
      </w:pPr>
      <w:r w:rsidRPr="00BB1EB9">
        <w:t>namespace App\Models;</w:t>
      </w:r>
    </w:p>
    <w:p w14:paraId="150C68B8" w14:textId="77777777" w:rsidR="00E676EA" w:rsidRPr="00BB1EB9" w:rsidRDefault="00E676EA" w:rsidP="00E676EA">
      <w:pPr>
        <w:pStyle w:val="STTSSegmenProgramContent"/>
      </w:pPr>
      <w:r w:rsidRPr="00BB1EB9">
        <w:t>use Illuminate\Database\Eloquent\Factories\HasFactory;</w:t>
      </w:r>
    </w:p>
    <w:p w14:paraId="181A113F" w14:textId="77777777" w:rsidR="00E676EA" w:rsidRPr="00BB1EB9" w:rsidRDefault="00E676EA" w:rsidP="00E676EA">
      <w:pPr>
        <w:pStyle w:val="STTSSegmenProgramContent"/>
      </w:pPr>
      <w:r w:rsidRPr="00BB1EB9">
        <w:t>use Jenssegers\Mongodb\Eloquent\Model;</w:t>
      </w:r>
    </w:p>
    <w:p w14:paraId="3B144C6B" w14:textId="77777777" w:rsidR="00E676EA" w:rsidRPr="00BB1EB9" w:rsidRDefault="00E676EA" w:rsidP="00E676EA">
      <w:pPr>
        <w:pStyle w:val="STTSSegmenProgramContent"/>
      </w:pPr>
      <w:r w:rsidRPr="00BB1EB9">
        <w:t>use Jenssegers\Mongodb\Auth\User as Authenticatable;</w:t>
      </w:r>
    </w:p>
    <w:p w14:paraId="14C476FF" w14:textId="77777777" w:rsidR="00E676EA" w:rsidRPr="00BB1EB9" w:rsidRDefault="00E676EA" w:rsidP="00E676EA">
      <w:pPr>
        <w:pStyle w:val="STTSSegmenProgramContent"/>
      </w:pPr>
      <w:r w:rsidRPr="00BB1EB9">
        <w:t>use Illuminate\Notifications\Notifiable;</w:t>
      </w:r>
    </w:p>
    <w:p w14:paraId="5015CB1C" w14:textId="77777777" w:rsidR="00E676EA" w:rsidRPr="00BB1EB9" w:rsidRDefault="00E676EA" w:rsidP="00E676EA">
      <w:pPr>
        <w:pStyle w:val="STTSSegmenProgramContent"/>
      </w:pPr>
      <w:r w:rsidRPr="00BB1EB9">
        <w:t>use Jenssegers\Mongodb\Eloquent\SoftDeletes;</w:t>
      </w:r>
    </w:p>
    <w:p w14:paraId="6F1DCD08" w14:textId="77777777" w:rsidR="00E676EA" w:rsidRPr="00BB1EB9" w:rsidRDefault="00E676EA" w:rsidP="00E676EA">
      <w:pPr>
        <w:pStyle w:val="STTSSegmenProgramContent"/>
      </w:pPr>
      <w:r w:rsidRPr="00BB1EB9">
        <w:t>use Laravel\Sanctum\HasApiTokens;</w:t>
      </w:r>
    </w:p>
    <w:p w14:paraId="654FA045" w14:textId="77777777" w:rsidR="00E676EA" w:rsidRPr="00BB1EB9" w:rsidRDefault="00E676EA" w:rsidP="00E676EA">
      <w:pPr>
        <w:pStyle w:val="STTSSegmenProgramContent"/>
      </w:pPr>
      <w:r w:rsidRPr="00BB1EB9">
        <w:t>class Account extends Authenticatable</w:t>
      </w:r>
    </w:p>
    <w:p w14:paraId="3AC4545A" w14:textId="77777777" w:rsidR="00E676EA" w:rsidRPr="00BB1EB9" w:rsidRDefault="00E676EA" w:rsidP="00E676EA">
      <w:pPr>
        <w:pStyle w:val="STTSSegmenProgramContent"/>
      </w:pPr>
      <w:r w:rsidRPr="00BB1EB9">
        <w:t>{</w:t>
      </w:r>
    </w:p>
    <w:p w14:paraId="18E4E002" w14:textId="77777777" w:rsidR="00E676EA" w:rsidRPr="00BB1EB9" w:rsidRDefault="00E676EA" w:rsidP="00E676EA">
      <w:pPr>
        <w:pStyle w:val="STTSSegmenProgramContent"/>
        <w:ind w:left="1134" w:hanging="1134"/>
      </w:pPr>
      <w:r w:rsidRPr="00BB1EB9">
        <w:t>use HasApiTokens, HasFactory, Notifiable, SoftDeletes;</w:t>
      </w:r>
    </w:p>
    <w:p w14:paraId="1F726201" w14:textId="77777777" w:rsidR="00E676EA" w:rsidRPr="00BB1EB9" w:rsidRDefault="00E676EA" w:rsidP="00E676EA">
      <w:pPr>
        <w:pStyle w:val="STTSSegmenProgramContent"/>
        <w:ind w:left="1134" w:hanging="1134"/>
      </w:pPr>
      <w:r w:rsidRPr="00BB1EB9">
        <w:t>protected $connection = 'mongodb';</w:t>
      </w:r>
    </w:p>
    <w:p w14:paraId="02267976" w14:textId="77777777" w:rsidR="00E676EA" w:rsidRPr="00BB1EB9" w:rsidRDefault="00E676EA" w:rsidP="00E676EA">
      <w:pPr>
        <w:pStyle w:val="STTSSegmenProgramContent"/>
        <w:ind w:left="1134" w:hanging="1134"/>
      </w:pPr>
      <w:r w:rsidRPr="00BB1EB9">
        <w:t>protected $collection = 'Accounts_DB';</w:t>
      </w:r>
    </w:p>
    <w:p w14:paraId="190E6715" w14:textId="77777777" w:rsidR="00E676EA" w:rsidRPr="00BB1EB9" w:rsidRDefault="00E676EA" w:rsidP="00E676EA">
      <w:pPr>
        <w:pStyle w:val="STTSSegmenProgramContent"/>
        <w:ind w:left="1134" w:hanging="1134"/>
      </w:pPr>
      <w:r w:rsidRPr="00BB1EB9">
        <w:t>public $timestamps      = true;</w:t>
      </w:r>
    </w:p>
    <w:p w14:paraId="5895417C" w14:textId="77777777" w:rsidR="00E676EA" w:rsidRPr="00BB1EB9" w:rsidRDefault="00E676EA" w:rsidP="00E676EA">
      <w:pPr>
        <w:pStyle w:val="STTSSegmenProgramContent"/>
        <w:ind w:left="1134" w:hanging="1134"/>
      </w:pPr>
      <w:r w:rsidRPr="00BB1EB9">
        <w:t>protected $fillable = [</w:t>
      </w:r>
    </w:p>
    <w:p w14:paraId="70FE0D02" w14:textId="77777777" w:rsidR="00E676EA" w:rsidRPr="00BB1EB9" w:rsidRDefault="00E676EA" w:rsidP="00E676EA">
      <w:pPr>
        <w:pStyle w:val="STTSSegmenProgramContent"/>
        <w:ind w:left="1701" w:hanging="1701"/>
      </w:pPr>
      <w:r w:rsidRPr="00BB1EB9">
        <w:t>'account_name',</w:t>
      </w:r>
    </w:p>
    <w:p w14:paraId="5D45F332" w14:textId="77777777" w:rsidR="00E676EA" w:rsidRPr="00BB1EB9" w:rsidRDefault="00E676EA" w:rsidP="00E676EA">
      <w:pPr>
        <w:pStyle w:val="STTSSegmenProgramContent"/>
        <w:ind w:left="1701" w:hanging="1701"/>
      </w:pPr>
      <w:r w:rsidRPr="00BB1EB9">
        <w:t>'account_username',</w:t>
      </w:r>
    </w:p>
    <w:p w14:paraId="5F8FAD8A" w14:textId="77777777" w:rsidR="00E676EA" w:rsidRPr="00BB1EB9" w:rsidRDefault="00E676EA" w:rsidP="00E676EA">
      <w:pPr>
        <w:pStyle w:val="STTSSegmenProgramContent"/>
        <w:ind w:left="1701" w:hanging="1701"/>
      </w:pPr>
      <w:r w:rsidRPr="00BB1EB9">
        <w:t>'account_password',</w:t>
      </w:r>
    </w:p>
    <w:p w14:paraId="260161F3" w14:textId="77777777" w:rsidR="00E676EA" w:rsidRPr="00BB1EB9" w:rsidRDefault="00E676EA" w:rsidP="00E676EA">
      <w:pPr>
        <w:pStyle w:val="STTSSegmenProgramContent"/>
        <w:ind w:left="1701" w:hanging="1701"/>
      </w:pPr>
      <w:r w:rsidRPr="00BB1EB9">
        <w:t>'account_privileges',</w:t>
      </w:r>
    </w:p>
    <w:p w14:paraId="1E176073" w14:textId="77777777" w:rsidR="00E676EA" w:rsidRPr="00BB1EB9" w:rsidRDefault="00E676EA" w:rsidP="00E676EA">
      <w:pPr>
        <w:pStyle w:val="STTSSegmenProgramContent"/>
        <w:ind w:left="1701" w:hanging="1701"/>
      </w:pPr>
      <w:r w:rsidRPr="00BB1EB9">
        <w:t>'account_picture',</w:t>
      </w:r>
    </w:p>
    <w:p w14:paraId="01DBE5F6" w14:textId="77777777" w:rsidR="00E676EA" w:rsidRPr="00BB1EB9" w:rsidRDefault="00E676EA" w:rsidP="00E676EA">
      <w:pPr>
        <w:pStyle w:val="STTSSegmenProgramContent"/>
        <w:ind w:left="1701" w:hanging="1701"/>
      </w:pPr>
      <w:r w:rsidRPr="00BB1EB9">
        <w:t>'account_desc',</w:t>
      </w:r>
    </w:p>
    <w:p w14:paraId="6C11BB19" w14:textId="77777777" w:rsidR="00E676EA" w:rsidRPr="00BB1EB9" w:rsidRDefault="00E676EA" w:rsidP="00E676EA">
      <w:pPr>
        <w:pStyle w:val="STTSSegmenProgramContent"/>
        <w:ind w:left="1701" w:hanging="1701"/>
      </w:pPr>
      <w:r w:rsidRPr="00BB1EB9">
        <w:t>'account_active',</w:t>
      </w:r>
    </w:p>
    <w:p w14:paraId="7F4398C7" w14:textId="77777777" w:rsidR="00E676EA" w:rsidRPr="00BB1EB9" w:rsidRDefault="00E676EA" w:rsidP="00E676EA">
      <w:pPr>
        <w:pStyle w:val="STTSSegmenProgramContent"/>
        <w:ind w:left="1701" w:hanging="1701"/>
      </w:pPr>
      <w:r w:rsidRPr="00BB1EB9">
        <w:t>'api_token'</w:t>
      </w:r>
    </w:p>
    <w:p w14:paraId="5F491462" w14:textId="77777777" w:rsidR="00E676EA" w:rsidRPr="00BB1EB9" w:rsidRDefault="00E676EA" w:rsidP="00E676EA">
      <w:pPr>
        <w:pStyle w:val="STTSSegmenProgramContent"/>
        <w:ind w:left="1701" w:hanging="1701"/>
      </w:pPr>
      <w:r w:rsidRPr="00BB1EB9">
        <w:t>];</w:t>
      </w:r>
    </w:p>
    <w:p w14:paraId="119FEAD1" w14:textId="77777777" w:rsidR="00E676EA" w:rsidRPr="00BB1EB9" w:rsidRDefault="00E676EA" w:rsidP="00E676EA">
      <w:pPr>
        <w:pStyle w:val="STTSSegmenProgramContent"/>
        <w:ind w:left="1134" w:hanging="1134"/>
      </w:pPr>
      <w:r w:rsidRPr="00BB1EB9">
        <w:t>protected $hidden = [</w:t>
      </w:r>
    </w:p>
    <w:p w14:paraId="3F000707" w14:textId="77777777" w:rsidR="00E676EA" w:rsidRPr="00BB1EB9" w:rsidRDefault="00E676EA" w:rsidP="00E676EA">
      <w:pPr>
        <w:pStyle w:val="STTSSegmenProgramContent"/>
        <w:ind w:left="1701" w:hanging="1701"/>
      </w:pPr>
      <w:r w:rsidRPr="00BB1EB9">
        <w:t>'password',</w:t>
      </w:r>
    </w:p>
    <w:p w14:paraId="7F1A6CBC" w14:textId="77777777" w:rsidR="00E676EA" w:rsidRPr="00BB1EB9" w:rsidRDefault="00E676EA" w:rsidP="00E676EA">
      <w:pPr>
        <w:pStyle w:val="STTSSegmenProgramContent"/>
        <w:ind w:left="1701" w:hanging="1701"/>
      </w:pPr>
      <w:r w:rsidRPr="00BB1EB9">
        <w:t>'remember_token',</w:t>
      </w:r>
    </w:p>
    <w:p w14:paraId="33CA564B" w14:textId="77777777" w:rsidR="00E676EA" w:rsidRPr="00BB1EB9" w:rsidRDefault="00E676EA" w:rsidP="00E676EA">
      <w:pPr>
        <w:pStyle w:val="STTSSegmenProgramContent"/>
        <w:ind w:left="1134" w:hanging="1134"/>
      </w:pPr>
      <w:r w:rsidRPr="00BB1EB9">
        <w:t>];</w:t>
      </w:r>
    </w:p>
    <w:p w14:paraId="745D4798" w14:textId="77777777" w:rsidR="00E676EA" w:rsidRPr="00BB1EB9" w:rsidRDefault="00E676EA" w:rsidP="00E676EA">
      <w:pPr>
        <w:pStyle w:val="STTSSegmenProgramContent"/>
        <w:ind w:left="1134" w:hanging="1134"/>
      </w:pPr>
      <w:r w:rsidRPr="00BB1EB9">
        <w:t>protected $casts = [</w:t>
      </w:r>
    </w:p>
    <w:p w14:paraId="399095F2" w14:textId="77777777" w:rsidR="00E676EA" w:rsidRPr="00BB1EB9" w:rsidRDefault="00E676EA" w:rsidP="00E676EA">
      <w:pPr>
        <w:pStyle w:val="STTSSegmenProgramContent"/>
        <w:ind w:left="1701" w:hanging="1701"/>
      </w:pPr>
      <w:r w:rsidRPr="00BB1EB9">
        <w:t>'email_verified_at' =&gt; 'datetime',</w:t>
      </w:r>
    </w:p>
    <w:p w14:paraId="7AD524F9" w14:textId="77777777" w:rsidR="00E676EA" w:rsidRPr="00BB1EB9" w:rsidRDefault="00E676EA" w:rsidP="00E676EA">
      <w:pPr>
        <w:pStyle w:val="STTSSegmenProgramContent"/>
        <w:ind w:left="1134" w:hanging="1134"/>
      </w:pPr>
      <w:r w:rsidRPr="00BB1EB9">
        <w:t>];</w:t>
      </w:r>
    </w:p>
    <w:p w14:paraId="5DF87046" w14:textId="77777777" w:rsidR="00E676EA" w:rsidRPr="00BB1EB9" w:rsidRDefault="00E676EA" w:rsidP="00E676EA">
      <w:pPr>
        <w:pStyle w:val="STTSSegmenProgramContent"/>
        <w:ind w:left="567" w:hanging="567"/>
      </w:pPr>
      <w:r w:rsidRPr="00BB1EB9">
        <w:t>}</w:t>
      </w:r>
    </w:p>
    <w:p w14:paraId="1EF8052C" w14:textId="77777777" w:rsidR="00E676EA" w:rsidRPr="00BB1EB9" w:rsidRDefault="00E676EA" w:rsidP="00E676EA">
      <w:pPr>
        <w:pStyle w:val="STTSSegmenProgramContent"/>
        <w:numPr>
          <w:ilvl w:val="0"/>
          <w:numId w:val="0"/>
        </w:numPr>
        <w:rPr>
          <w:lang w:eastAsia="ja-JP"/>
        </w:rPr>
      </w:pPr>
    </w:p>
    <w:p w14:paraId="2BEB375C" w14:textId="77777777" w:rsidR="00E676EA" w:rsidRDefault="00E676EA" w:rsidP="00E676EA">
      <w:r>
        <w:br w:type="page"/>
      </w:r>
      <w:r>
        <w:lastRenderedPageBreak/>
        <w:t xml:space="preserve">Model merupakan hal yang sangat penting dalam framework laravel. Sebenarnya proses melakukan input bisa dilakukan tanpa harus melakukan model, namun model memberikan kepastian bagi programmer untuk memastikan bahwa tujuan data benar menuju objek yang bersangkutan. Pada Line 1 adalah tag pembuka php yang menandai bahwa program ini adalah program PHP. Selanjutnya pada line 2 hingga 8 adalah proses mengimpor library yang diperlukan. Khusus yang memiliki “\mongodb\” hal itu harus diperhatikan, karena tidak bisa menggunakan bawaan model dari versi laravel sendiri. </w:t>
      </w:r>
    </w:p>
    <w:p w14:paraId="79B79E1C" w14:textId="77777777" w:rsidR="00E676EA" w:rsidRDefault="00E676EA" w:rsidP="00E676EA">
      <w:r>
        <w:t>Selanjutnya di line 9 terdapat line “extends authenticatable” yang artinya bahwa model ini dapat melakukan fungsi autentikasi seperti proses login dan logout. Lalu di line 11 berfungsi untuk memberikan token untuk proses cookie, has factory untuk memberi tau bahwa model dapat digunakan dalam pembuatan banyak data dummy, notifiable untuk proses pemberian notifikasi, dan soft delete adalah untuk memberikan penanda bahwa data yang bersangkutan dihapus pada datetime sekian. Line 12 adalah proses penentuan koneksi yang dipakai. Line 13 adalah nama tabel yang akan diakses pada database koneksi. Line 14 untuk proses pencatatan dengan pemberian dua field baru yaitu created_at dan updated_at. Dilanjutkan dengan line 15 sampai 24 adalah proses pengisian nama field yang bisa diisi, artinya jika nanti data yang diinput tidak memiliki data yang sama maka data tidak akan masuk. Hal ini bertujuan untuk mencegah data lain yang tidak disebut masuk ke dalam database. Line 25 hingga 28 adalah untuk pemberian field di database tapi disembunyikan sehingga tidak ketahuan, biasanya data yang penting seperti password atau token. Line 29 hingga 31 bertugas untuk mengubah tipe data sesuai yang diinginkan dalam contoh ini verifikasi email yang diubah ke dalam tipe data datetime.</w:t>
      </w:r>
    </w:p>
    <w:p w14:paraId="14398246" w14:textId="77777777" w:rsidR="00E676EA" w:rsidRDefault="00E676EA" w:rsidP="00E676EA">
      <w:r>
        <w:t xml:space="preserve">Dalam contoh kali ini hanya menggunakan data account. Padahal pada kenyataan pengembangannya akan banyak sekali penggunaan model dan sering kali code ini akan berulang. model data ini juga digunakan pada data departemen, master, stall, konversi. Tujuannya tidak lain adalah untuk memudahkan proses insert, update dan delete data. </w:t>
      </w:r>
    </w:p>
    <w:p w14:paraId="39B8C0D0" w14:textId="1D62F4A9" w:rsidR="00206F62" w:rsidRPr="00E676EA" w:rsidRDefault="00206F62" w:rsidP="00E676EA"/>
    <w:sectPr w:rsidR="00206F62" w:rsidRPr="00E676EA"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04B1" w14:textId="77777777" w:rsidR="00197BEE" w:rsidRDefault="00197BEE" w:rsidP="00A1571D">
      <w:pPr>
        <w:spacing w:line="240" w:lineRule="auto"/>
      </w:pPr>
      <w:r>
        <w:separator/>
      </w:r>
    </w:p>
  </w:endnote>
  <w:endnote w:type="continuationSeparator" w:id="0">
    <w:p w14:paraId="4A19F68A" w14:textId="77777777" w:rsidR="00197BEE" w:rsidRDefault="00197BE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522F" w14:textId="77777777" w:rsidR="00197BEE" w:rsidRDefault="00197BEE" w:rsidP="00654C90">
      <w:pPr>
        <w:spacing w:line="240" w:lineRule="auto"/>
        <w:ind w:firstLine="0"/>
      </w:pPr>
      <w:r>
        <w:separator/>
      </w:r>
    </w:p>
  </w:footnote>
  <w:footnote w:type="continuationSeparator" w:id="0">
    <w:p w14:paraId="2A59B83D" w14:textId="77777777" w:rsidR="00197BEE" w:rsidRDefault="00197BE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67623"/>
    <w:multiLevelType w:val="hybridMultilevel"/>
    <w:tmpl w:val="36000D94"/>
    <w:lvl w:ilvl="0" w:tplc="31B8EBF4">
      <w:start w:val="1"/>
      <w:numFmt w:val="decimalZero"/>
      <w:pStyle w:val="STTSSegmenProgramConte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11"/>
  </w:num>
  <w:num w:numId="2" w16cid:durableId="1225409327">
    <w:abstractNumId w:val="1"/>
  </w:num>
  <w:num w:numId="3" w16cid:durableId="838425680">
    <w:abstractNumId w:val="5"/>
  </w:num>
  <w:num w:numId="4" w16cid:durableId="1946764672">
    <w:abstractNumId w:val="5"/>
    <w:lvlOverride w:ilvl="0">
      <w:startOverride w:val="1"/>
    </w:lvlOverride>
  </w:num>
  <w:num w:numId="5" w16cid:durableId="770205051">
    <w:abstractNumId w:val="10"/>
  </w:num>
  <w:num w:numId="6" w16cid:durableId="2083604334">
    <w:abstractNumId w:val="7"/>
  </w:num>
  <w:num w:numId="7" w16cid:durableId="116073904">
    <w:abstractNumId w:val="4"/>
  </w:num>
  <w:num w:numId="8" w16cid:durableId="201096864">
    <w:abstractNumId w:val="0"/>
  </w:num>
  <w:num w:numId="9" w16cid:durableId="780957142">
    <w:abstractNumId w:val="9"/>
  </w:num>
  <w:num w:numId="10" w16cid:durableId="551425658">
    <w:abstractNumId w:val="12"/>
  </w:num>
  <w:num w:numId="11" w16cid:durableId="1325475059">
    <w:abstractNumId w:val="3"/>
  </w:num>
  <w:num w:numId="12" w16cid:durableId="206451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7878926">
    <w:abstractNumId w:val="8"/>
  </w:num>
  <w:num w:numId="14" w16cid:durableId="1673024409">
    <w:abstractNumId w:val="10"/>
    <w:lvlOverride w:ilvl="0">
      <w:startOverride w:val="1"/>
    </w:lvlOverride>
  </w:num>
  <w:num w:numId="15" w16cid:durableId="190352347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2546"/>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A25"/>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255"/>
    <w:rsid w:val="00187F95"/>
    <w:rsid w:val="001902F9"/>
    <w:rsid w:val="00192250"/>
    <w:rsid w:val="0019514D"/>
    <w:rsid w:val="00196911"/>
    <w:rsid w:val="00197BEE"/>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50C7"/>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4F83"/>
    <w:rsid w:val="003A55C6"/>
    <w:rsid w:val="003A70F2"/>
    <w:rsid w:val="003B0700"/>
    <w:rsid w:val="003B1DC8"/>
    <w:rsid w:val="003B7D97"/>
    <w:rsid w:val="003C07DA"/>
    <w:rsid w:val="003C1EE1"/>
    <w:rsid w:val="003C2C7F"/>
    <w:rsid w:val="003C6586"/>
    <w:rsid w:val="003C6FC4"/>
    <w:rsid w:val="003C7B55"/>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274D"/>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6F0"/>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2074"/>
    <w:rsid w:val="007F3538"/>
    <w:rsid w:val="007F3A57"/>
    <w:rsid w:val="007F4879"/>
    <w:rsid w:val="007F4945"/>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4727A"/>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2C54"/>
    <w:rsid w:val="00996A2C"/>
    <w:rsid w:val="009A0C7E"/>
    <w:rsid w:val="009A3A14"/>
    <w:rsid w:val="009A579F"/>
    <w:rsid w:val="009A623D"/>
    <w:rsid w:val="009B1ADC"/>
    <w:rsid w:val="009B37FD"/>
    <w:rsid w:val="009B40EB"/>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980"/>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75DB7"/>
    <w:rsid w:val="00B83D06"/>
    <w:rsid w:val="00B93269"/>
    <w:rsid w:val="00B933E1"/>
    <w:rsid w:val="00B95573"/>
    <w:rsid w:val="00B95E38"/>
    <w:rsid w:val="00B9794C"/>
    <w:rsid w:val="00B97BE6"/>
    <w:rsid w:val="00BA119D"/>
    <w:rsid w:val="00BA1504"/>
    <w:rsid w:val="00BA2C59"/>
    <w:rsid w:val="00BA4455"/>
    <w:rsid w:val="00BA465A"/>
    <w:rsid w:val="00BA5956"/>
    <w:rsid w:val="00BB1EB9"/>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0F2E"/>
    <w:rsid w:val="00CC13EA"/>
    <w:rsid w:val="00CC22C2"/>
    <w:rsid w:val="00CC254F"/>
    <w:rsid w:val="00CC2A66"/>
    <w:rsid w:val="00CC5CEB"/>
    <w:rsid w:val="00CC657F"/>
    <w:rsid w:val="00CC71B8"/>
    <w:rsid w:val="00CC7900"/>
    <w:rsid w:val="00CD191D"/>
    <w:rsid w:val="00CD2E9F"/>
    <w:rsid w:val="00CD4643"/>
    <w:rsid w:val="00CE0822"/>
    <w:rsid w:val="00CE0A3C"/>
    <w:rsid w:val="00CE6FB9"/>
    <w:rsid w:val="00CF2F87"/>
    <w:rsid w:val="00CF370D"/>
    <w:rsid w:val="00CF43BB"/>
    <w:rsid w:val="00CF5C5C"/>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676EA"/>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676E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8"/>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9"/>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0"/>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1"/>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7"/>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15"/>
      </w:numPr>
      <w:ind w:left="425" w:hanging="425"/>
    </w:pPr>
  </w:style>
  <w:style w:type="paragraph" w:customStyle="1" w:styleId="BulletStyleNumberLevel2">
    <w:name w:val="Bullet Style Number Level 2"/>
    <w:basedOn w:val="BulletStyleNumber"/>
    <w:qFormat/>
    <w:rsid w:val="00A833A8"/>
    <w:pPr>
      <w:ind w:left="850"/>
    </w:pPr>
  </w:style>
  <w:style w:type="paragraph" w:customStyle="1" w:styleId="AlgoritmaLanjutan">
    <w:name w:val="Algoritma Lanjutan"/>
    <w:basedOn w:val="STTSAlgoritma"/>
    <w:qFormat/>
    <w:rsid w:val="00B75DB7"/>
  </w:style>
  <w:style w:type="character" w:customStyle="1" w:styleId="UnresolvedMention1">
    <w:name w:val="Unresolved Mention1"/>
    <w:basedOn w:val="DefaultParagraphFont"/>
    <w:uiPriority w:val="99"/>
    <w:semiHidden/>
    <w:unhideWhenUsed/>
    <w:rsid w:val="00E676EA"/>
    <w:rPr>
      <w:color w:val="605E5C"/>
      <w:shd w:val="clear" w:color="auto" w:fill="E1DFDD"/>
    </w:rPr>
  </w:style>
  <w:style w:type="paragraph" w:customStyle="1" w:styleId="mbar">
    <w:name w:val="mbar"/>
    <w:basedOn w:val="Normal"/>
    <w:qFormat/>
    <w:rsid w:val="00E676EA"/>
    <w:rPr>
      <w:rFonts w:eastAsiaTheme="minorHAnsi"/>
      <w:noProof/>
      <w:szCs w:val="24"/>
    </w:rPr>
  </w:style>
  <w:style w:type="table" w:customStyle="1" w:styleId="TableGrid1">
    <w:name w:val="Table Grid1"/>
    <w:basedOn w:val="TableNormal"/>
    <w:next w:val="TableGrid"/>
    <w:uiPriority w:val="39"/>
    <w:rsid w:val="00E676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676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676EA"/>
    <w:pPr>
      <w:spacing w:after="100" w:line="259" w:lineRule="auto"/>
      <w:ind w:left="220" w:firstLine="0"/>
      <w:jc w:val="left"/>
    </w:pPr>
    <w:rPr>
      <w:rFonts w:asciiTheme="minorHAnsi" w:eastAsiaTheme="minorEastAsia" w:hAnsiTheme="minorHAnsi" w:cstheme="minorBidi"/>
      <w:sz w:val="22"/>
      <w:lang w:eastAsia="ja-JP"/>
    </w:rPr>
  </w:style>
  <w:style w:type="paragraph" w:styleId="TOC1">
    <w:name w:val="toc 1"/>
    <w:basedOn w:val="Normal"/>
    <w:next w:val="Normal"/>
    <w:autoRedefine/>
    <w:uiPriority w:val="39"/>
    <w:unhideWhenUsed/>
    <w:rsid w:val="00E676EA"/>
    <w:pPr>
      <w:tabs>
        <w:tab w:val="left" w:pos="709"/>
        <w:tab w:val="left" w:pos="992"/>
        <w:tab w:val="left" w:pos="1559"/>
        <w:tab w:val="left" w:pos="2268"/>
        <w:tab w:val="left" w:pos="3119"/>
        <w:tab w:val="left" w:pos="3969"/>
        <w:tab w:val="right" w:leader="dot" w:pos="7229"/>
        <w:tab w:val="right" w:pos="7938"/>
      </w:tabs>
      <w:ind w:firstLine="0"/>
    </w:pPr>
  </w:style>
  <w:style w:type="paragraph" w:styleId="TOC3">
    <w:name w:val="toc 3"/>
    <w:basedOn w:val="Normal"/>
    <w:next w:val="Normal"/>
    <w:autoRedefine/>
    <w:uiPriority w:val="39"/>
    <w:unhideWhenUsed/>
    <w:rsid w:val="00E676EA"/>
    <w:pPr>
      <w:spacing w:after="100" w:line="259" w:lineRule="auto"/>
      <w:ind w:left="440" w:firstLine="0"/>
      <w:jc w:val="left"/>
    </w:pPr>
    <w:rPr>
      <w:rFonts w:asciiTheme="minorHAnsi" w:eastAsiaTheme="minorEastAsia" w:hAnsiTheme="minorHAnsi" w:cstheme="minorBidi"/>
      <w:sz w:val="22"/>
      <w:lang w:eastAsia="ja-JP"/>
    </w:rPr>
  </w:style>
  <w:style w:type="paragraph" w:styleId="TOC4">
    <w:name w:val="toc 4"/>
    <w:basedOn w:val="Normal"/>
    <w:next w:val="Normal"/>
    <w:autoRedefine/>
    <w:uiPriority w:val="39"/>
    <w:unhideWhenUsed/>
    <w:rsid w:val="00E676EA"/>
    <w:pPr>
      <w:spacing w:after="100" w:line="259" w:lineRule="auto"/>
      <w:ind w:left="660" w:firstLine="0"/>
      <w:jc w:val="left"/>
    </w:pPr>
    <w:rPr>
      <w:rFonts w:asciiTheme="minorHAnsi" w:eastAsiaTheme="minorEastAsia" w:hAnsiTheme="minorHAnsi" w:cstheme="minorBidi"/>
      <w:sz w:val="22"/>
      <w:lang w:eastAsia="ja-JP"/>
    </w:rPr>
  </w:style>
  <w:style w:type="paragraph" w:styleId="TOC5">
    <w:name w:val="toc 5"/>
    <w:basedOn w:val="Normal"/>
    <w:next w:val="Normal"/>
    <w:autoRedefine/>
    <w:uiPriority w:val="39"/>
    <w:unhideWhenUsed/>
    <w:rsid w:val="00E676EA"/>
    <w:pPr>
      <w:spacing w:after="100" w:line="259" w:lineRule="auto"/>
      <w:ind w:left="880" w:firstLine="0"/>
      <w:jc w:val="left"/>
    </w:pPr>
    <w:rPr>
      <w:rFonts w:asciiTheme="minorHAnsi" w:eastAsiaTheme="minorEastAsia" w:hAnsiTheme="minorHAnsi" w:cstheme="minorBidi"/>
      <w:sz w:val="22"/>
      <w:lang w:eastAsia="ja-JP"/>
    </w:rPr>
  </w:style>
  <w:style w:type="paragraph" w:styleId="TOC6">
    <w:name w:val="toc 6"/>
    <w:basedOn w:val="Normal"/>
    <w:next w:val="Normal"/>
    <w:autoRedefine/>
    <w:uiPriority w:val="39"/>
    <w:unhideWhenUsed/>
    <w:rsid w:val="00E676EA"/>
    <w:pPr>
      <w:spacing w:after="100" w:line="259" w:lineRule="auto"/>
      <w:ind w:left="1100" w:firstLine="0"/>
      <w:jc w:val="left"/>
    </w:pPr>
    <w:rPr>
      <w:rFonts w:asciiTheme="minorHAnsi" w:eastAsiaTheme="minorEastAsia" w:hAnsiTheme="minorHAnsi" w:cstheme="minorBidi"/>
      <w:sz w:val="22"/>
      <w:lang w:eastAsia="ja-JP"/>
    </w:rPr>
  </w:style>
  <w:style w:type="paragraph" w:styleId="TOC7">
    <w:name w:val="toc 7"/>
    <w:basedOn w:val="Normal"/>
    <w:next w:val="Normal"/>
    <w:autoRedefine/>
    <w:uiPriority w:val="39"/>
    <w:unhideWhenUsed/>
    <w:rsid w:val="00E676EA"/>
    <w:pPr>
      <w:spacing w:after="100" w:line="259" w:lineRule="auto"/>
      <w:ind w:left="1320" w:firstLine="0"/>
      <w:jc w:val="left"/>
    </w:pPr>
    <w:rPr>
      <w:rFonts w:asciiTheme="minorHAnsi" w:eastAsiaTheme="minorEastAsia" w:hAnsiTheme="minorHAnsi" w:cstheme="minorBidi"/>
      <w:sz w:val="22"/>
      <w:lang w:eastAsia="ja-JP"/>
    </w:rPr>
  </w:style>
  <w:style w:type="paragraph" w:styleId="TOC8">
    <w:name w:val="toc 8"/>
    <w:basedOn w:val="Normal"/>
    <w:next w:val="Normal"/>
    <w:autoRedefine/>
    <w:uiPriority w:val="39"/>
    <w:unhideWhenUsed/>
    <w:rsid w:val="00E676EA"/>
    <w:pPr>
      <w:spacing w:after="100" w:line="259" w:lineRule="auto"/>
      <w:ind w:left="1540" w:firstLine="0"/>
      <w:jc w:val="left"/>
    </w:pPr>
    <w:rPr>
      <w:rFonts w:asciiTheme="minorHAnsi" w:eastAsiaTheme="minorEastAsia" w:hAnsiTheme="minorHAnsi" w:cstheme="minorBidi"/>
      <w:sz w:val="22"/>
      <w:lang w:eastAsia="ja-JP"/>
    </w:rPr>
  </w:style>
  <w:style w:type="paragraph" w:styleId="TOC9">
    <w:name w:val="toc 9"/>
    <w:basedOn w:val="Normal"/>
    <w:next w:val="Normal"/>
    <w:autoRedefine/>
    <w:uiPriority w:val="39"/>
    <w:unhideWhenUsed/>
    <w:rsid w:val="00E676EA"/>
    <w:pPr>
      <w:spacing w:after="100" w:line="259" w:lineRule="auto"/>
      <w:ind w:left="1760" w:firstLine="0"/>
      <w:jc w:val="left"/>
    </w:pPr>
    <w:rPr>
      <w:rFonts w:asciiTheme="minorHAnsi" w:eastAsiaTheme="minorEastAsia" w:hAnsiTheme="minorHAnsi" w:cstheme="minorBid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158736121">
      <w:bodyDiv w:val="1"/>
      <w:marLeft w:val="0"/>
      <w:marRight w:val="0"/>
      <w:marTop w:val="0"/>
      <w:marBottom w:val="0"/>
      <w:divBdr>
        <w:top w:val="none" w:sz="0" w:space="0" w:color="auto"/>
        <w:left w:val="none" w:sz="0" w:space="0" w:color="auto"/>
        <w:bottom w:val="none" w:sz="0" w:space="0" w:color="auto"/>
        <w:right w:val="none" w:sz="0" w:space="0" w:color="auto"/>
      </w:divBdr>
      <w:divsChild>
        <w:div w:id="1132140306">
          <w:marLeft w:val="0"/>
          <w:marRight w:val="0"/>
          <w:marTop w:val="0"/>
          <w:marBottom w:val="0"/>
          <w:divBdr>
            <w:top w:val="none" w:sz="0" w:space="0" w:color="auto"/>
            <w:left w:val="none" w:sz="0" w:space="0" w:color="auto"/>
            <w:bottom w:val="none" w:sz="0" w:space="0" w:color="auto"/>
            <w:right w:val="none" w:sz="0" w:space="0" w:color="auto"/>
          </w:divBdr>
          <w:divsChild>
            <w:div w:id="287245453">
              <w:marLeft w:val="0"/>
              <w:marRight w:val="0"/>
              <w:marTop w:val="0"/>
              <w:marBottom w:val="0"/>
              <w:divBdr>
                <w:top w:val="none" w:sz="0" w:space="0" w:color="auto"/>
                <w:left w:val="none" w:sz="0" w:space="0" w:color="auto"/>
                <w:bottom w:val="none" w:sz="0" w:space="0" w:color="auto"/>
                <w:right w:val="none" w:sz="0" w:space="0" w:color="auto"/>
              </w:divBdr>
            </w:div>
            <w:div w:id="256669549">
              <w:marLeft w:val="0"/>
              <w:marRight w:val="0"/>
              <w:marTop w:val="0"/>
              <w:marBottom w:val="0"/>
              <w:divBdr>
                <w:top w:val="none" w:sz="0" w:space="0" w:color="auto"/>
                <w:left w:val="none" w:sz="0" w:space="0" w:color="auto"/>
                <w:bottom w:val="none" w:sz="0" w:space="0" w:color="auto"/>
                <w:right w:val="none" w:sz="0" w:space="0" w:color="auto"/>
              </w:divBdr>
            </w:div>
            <w:div w:id="1266964012">
              <w:marLeft w:val="0"/>
              <w:marRight w:val="0"/>
              <w:marTop w:val="0"/>
              <w:marBottom w:val="0"/>
              <w:divBdr>
                <w:top w:val="none" w:sz="0" w:space="0" w:color="auto"/>
                <w:left w:val="none" w:sz="0" w:space="0" w:color="auto"/>
                <w:bottom w:val="none" w:sz="0" w:space="0" w:color="auto"/>
                <w:right w:val="none" w:sz="0" w:space="0" w:color="auto"/>
              </w:divBdr>
            </w:div>
            <w:div w:id="1877696203">
              <w:marLeft w:val="0"/>
              <w:marRight w:val="0"/>
              <w:marTop w:val="0"/>
              <w:marBottom w:val="0"/>
              <w:divBdr>
                <w:top w:val="none" w:sz="0" w:space="0" w:color="auto"/>
                <w:left w:val="none" w:sz="0" w:space="0" w:color="auto"/>
                <w:bottom w:val="none" w:sz="0" w:space="0" w:color="auto"/>
                <w:right w:val="none" w:sz="0" w:space="0" w:color="auto"/>
              </w:divBdr>
            </w:div>
            <w:div w:id="617295649">
              <w:marLeft w:val="0"/>
              <w:marRight w:val="0"/>
              <w:marTop w:val="0"/>
              <w:marBottom w:val="0"/>
              <w:divBdr>
                <w:top w:val="none" w:sz="0" w:space="0" w:color="auto"/>
                <w:left w:val="none" w:sz="0" w:space="0" w:color="auto"/>
                <w:bottom w:val="none" w:sz="0" w:space="0" w:color="auto"/>
                <w:right w:val="none" w:sz="0" w:space="0" w:color="auto"/>
              </w:divBdr>
            </w:div>
            <w:div w:id="545533832">
              <w:marLeft w:val="0"/>
              <w:marRight w:val="0"/>
              <w:marTop w:val="0"/>
              <w:marBottom w:val="0"/>
              <w:divBdr>
                <w:top w:val="none" w:sz="0" w:space="0" w:color="auto"/>
                <w:left w:val="none" w:sz="0" w:space="0" w:color="auto"/>
                <w:bottom w:val="none" w:sz="0" w:space="0" w:color="auto"/>
                <w:right w:val="none" w:sz="0" w:space="0" w:color="auto"/>
              </w:divBdr>
            </w:div>
            <w:div w:id="2109503945">
              <w:marLeft w:val="0"/>
              <w:marRight w:val="0"/>
              <w:marTop w:val="0"/>
              <w:marBottom w:val="0"/>
              <w:divBdr>
                <w:top w:val="none" w:sz="0" w:space="0" w:color="auto"/>
                <w:left w:val="none" w:sz="0" w:space="0" w:color="auto"/>
                <w:bottom w:val="none" w:sz="0" w:space="0" w:color="auto"/>
                <w:right w:val="none" w:sz="0" w:space="0" w:color="auto"/>
              </w:divBdr>
            </w:div>
            <w:div w:id="1046834538">
              <w:marLeft w:val="0"/>
              <w:marRight w:val="0"/>
              <w:marTop w:val="0"/>
              <w:marBottom w:val="0"/>
              <w:divBdr>
                <w:top w:val="none" w:sz="0" w:space="0" w:color="auto"/>
                <w:left w:val="none" w:sz="0" w:space="0" w:color="auto"/>
                <w:bottom w:val="none" w:sz="0" w:space="0" w:color="auto"/>
                <w:right w:val="none" w:sz="0" w:space="0" w:color="auto"/>
              </w:divBdr>
            </w:div>
            <w:div w:id="802311919">
              <w:marLeft w:val="0"/>
              <w:marRight w:val="0"/>
              <w:marTop w:val="0"/>
              <w:marBottom w:val="0"/>
              <w:divBdr>
                <w:top w:val="none" w:sz="0" w:space="0" w:color="auto"/>
                <w:left w:val="none" w:sz="0" w:space="0" w:color="auto"/>
                <w:bottom w:val="none" w:sz="0" w:space="0" w:color="auto"/>
                <w:right w:val="none" w:sz="0" w:space="0" w:color="auto"/>
              </w:divBdr>
            </w:div>
            <w:div w:id="1041056614">
              <w:marLeft w:val="0"/>
              <w:marRight w:val="0"/>
              <w:marTop w:val="0"/>
              <w:marBottom w:val="0"/>
              <w:divBdr>
                <w:top w:val="none" w:sz="0" w:space="0" w:color="auto"/>
                <w:left w:val="none" w:sz="0" w:space="0" w:color="auto"/>
                <w:bottom w:val="none" w:sz="0" w:space="0" w:color="auto"/>
                <w:right w:val="none" w:sz="0" w:space="0" w:color="auto"/>
              </w:divBdr>
            </w:div>
            <w:div w:id="891581146">
              <w:marLeft w:val="0"/>
              <w:marRight w:val="0"/>
              <w:marTop w:val="0"/>
              <w:marBottom w:val="0"/>
              <w:divBdr>
                <w:top w:val="none" w:sz="0" w:space="0" w:color="auto"/>
                <w:left w:val="none" w:sz="0" w:space="0" w:color="auto"/>
                <w:bottom w:val="none" w:sz="0" w:space="0" w:color="auto"/>
                <w:right w:val="none" w:sz="0" w:space="0" w:color="auto"/>
              </w:divBdr>
            </w:div>
            <w:div w:id="1031808324">
              <w:marLeft w:val="0"/>
              <w:marRight w:val="0"/>
              <w:marTop w:val="0"/>
              <w:marBottom w:val="0"/>
              <w:divBdr>
                <w:top w:val="none" w:sz="0" w:space="0" w:color="auto"/>
                <w:left w:val="none" w:sz="0" w:space="0" w:color="auto"/>
                <w:bottom w:val="none" w:sz="0" w:space="0" w:color="auto"/>
                <w:right w:val="none" w:sz="0" w:space="0" w:color="auto"/>
              </w:divBdr>
            </w:div>
            <w:div w:id="1118792538">
              <w:marLeft w:val="0"/>
              <w:marRight w:val="0"/>
              <w:marTop w:val="0"/>
              <w:marBottom w:val="0"/>
              <w:divBdr>
                <w:top w:val="none" w:sz="0" w:space="0" w:color="auto"/>
                <w:left w:val="none" w:sz="0" w:space="0" w:color="auto"/>
                <w:bottom w:val="none" w:sz="0" w:space="0" w:color="auto"/>
                <w:right w:val="none" w:sz="0" w:space="0" w:color="auto"/>
              </w:divBdr>
            </w:div>
            <w:div w:id="1917861685">
              <w:marLeft w:val="0"/>
              <w:marRight w:val="0"/>
              <w:marTop w:val="0"/>
              <w:marBottom w:val="0"/>
              <w:divBdr>
                <w:top w:val="none" w:sz="0" w:space="0" w:color="auto"/>
                <w:left w:val="none" w:sz="0" w:space="0" w:color="auto"/>
                <w:bottom w:val="none" w:sz="0" w:space="0" w:color="auto"/>
                <w:right w:val="none" w:sz="0" w:space="0" w:color="auto"/>
              </w:divBdr>
            </w:div>
            <w:div w:id="2024278851">
              <w:marLeft w:val="0"/>
              <w:marRight w:val="0"/>
              <w:marTop w:val="0"/>
              <w:marBottom w:val="0"/>
              <w:divBdr>
                <w:top w:val="none" w:sz="0" w:space="0" w:color="auto"/>
                <w:left w:val="none" w:sz="0" w:space="0" w:color="auto"/>
                <w:bottom w:val="none" w:sz="0" w:space="0" w:color="auto"/>
                <w:right w:val="none" w:sz="0" w:space="0" w:color="auto"/>
              </w:divBdr>
            </w:div>
            <w:div w:id="377168652">
              <w:marLeft w:val="0"/>
              <w:marRight w:val="0"/>
              <w:marTop w:val="0"/>
              <w:marBottom w:val="0"/>
              <w:divBdr>
                <w:top w:val="none" w:sz="0" w:space="0" w:color="auto"/>
                <w:left w:val="none" w:sz="0" w:space="0" w:color="auto"/>
                <w:bottom w:val="none" w:sz="0" w:space="0" w:color="auto"/>
                <w:right w:val="none" w:sz="0" w:space="0" w:color="auto"/>
              </w:divBdr>
            </w:div>
            <w:div w:id="608925783">
              <w:marLeft w:val="0"/>
              <w:marRight w:val="0"/>
              <w:marTop w:val="0"/>
              <w:marBottom w:val="0"/>
              <w:divBdr>
                <w:top w:val="none" w:sz="0" w:space="0" w:color="auto"/>
                <w:left w:val="none" w:sz="0" w:space="0" w:color="auto"/>
                <w:bottom w:val="none" w:sz="0" w:space="0" w:color="auto"/>
                <w:right w:val="none" w:sz="0" w:space="0" w:color="auto"/>
              </w:divBdr>
            </w:div>
            <w:div w:id="999624643">
              <w:marLeft w:val="0"/>
              <w:marRight w:val="0"/>
              <w:marTop w:val="0"/>
              <w:marBottom w:val="0"/>
              <w:divBdr>
                <w:top w:val="none" w:sz="0" w:space="0" w:color="auto"/>
                <w:left w:val="none" w:sz="0" w:space="0" w:color="auto"/>
                <w:bottom w:val="none" w:sz="0" w:space="0" w:color="auto"/>
                <w:right w:val="none" w:sz="0" w:space="0" w:color="auto"/>
              </w:divBdr>
            </w:div>
            <w:div w:id="1209339665">
              <w:marLeft w:val="0"/>
              <w:marRight w:val="0"/>
              <w:marTop w:val="0"/>
              <w:marBottom w:val="0"/>
              <w:divBdr>
                <w:top w:val="none" w:sz="0" w:space="0" w:color="auto"/>
                <w:left w:val="none" w:sz="0" w:space="0" w:color="auto"/>
                <w:bottom w:val="none" w:sz="0" w:space="0" w:color="auto"/>
                <w:right w:val="none" w:sz="0" w:space="0" w:color="auto"/>
              </w:divBdr>
            </w:div>
            <w:div w:id="171184302">
              <w:marLeft w:val="0"/>
              <w:marRight w:val="0"/>
              <w:marTop w:val="0"/>
              <w:marBottom w:val="0"/>
              <w:divBdr>
                <w:top w:val="none" w:sz="0" w:space="0" w:color="auto"/>
                <w:left w:val="none" w:sz="0" w:space="0" w:color="auto"/>
                <w:bottom w:val="none" w:sz="0" w:space="0" w:color="auto"/>
                <w:right w:val="none" w:sz="0" w:space="0" w:color="auto"/>
              </w:divBdr>
            </w:div>
            <w:div w:id="52893520">
              <w:marLeft w:val="0"/>
              <w:marRight w:val="0"/>
              <w:marTop w:val="0"/>
              <w:marBottom w:val="0"/>
              <w:divBdr>
                <w:top w:val="none" w:sz="0" w:space="0" w:color="auto"/>
                <w:left w:val="none" w:sz="0" w:space="0" w:color="auto"/>
                <w:bottom w:val="none" w:sz="0" w:space="0" w:color="auto"/>
                <w:right w:val="none" w:sz="0" w:space="0" w:color="auto"/>
              </w:divBdr>
            </w:div>
            <w:div w:id="1739862743">
              <w:marLeft w:val="0"/>
              <w:marRight w:val="0"/>
              <w:marTop w:val="0"/>
              <w:marBottom w:val="0"/>
              <w:divBdr>
                <w:top w:val="none" w:sz="0" w:space="0" w:color="auto"/>
                <w:left w:val="none" w:sz="0" w:space="0" w:color="auto"/>
                <w:bottom w:val="none" w:sz="0" w:space="0" w:color="auto"/>
                <w:right w:val="none" w:sz="0" w:space="0" w:color="auto"/>
              </w:divBdr>
            </w:div>
            <w:div w:id="1712070861">
              <w:marLeft w:val="0"/>
              <w:marRight w:val="0"/>
              <w:marTop w:val="0"/>
              <w:marBottom w:val="0"/>
              <w:divBdr>
                <w:top w:val="none" w:sz="0" w:space="0" w:color="auto"/>
                <w:left w:val="none" w:sz="0" w:space="0" w:color="auto"/>
                <w:bottom w:val="none" w:sz="0" w:space="0" w:color="auto"/>
                <w:right w:val="none" w:sz="0" w:space="0" w:color="auto"/>
              </w:divBdr>
            </w:div>
            <w:div w:id="1873107482">
              <w:marLeft w:val="0"/>
              <w:marRight w:val="0"/>
              <w:marTop w:val="0"/>
              <w:marBottom w:val="0"/>
              <w:divBdr>
                <w:top w:val="none" w:sz="0" w:space="0" w:color="auto"/>
                <w:left w:val="none" w:sz="0" w:space="0" w:color="auto"/>
                <w:bottom w:val="none" w:sz="0" w:space="0" w:color="auto"/>
                <w:right w:val="none" w:sz="0" w:space="0" w:color="auto"/>
              </w:divBdr>
            </w:div>
            <w:div w:id="1022048598">
              <w:marLeft w:val="0"/>
              <w:marRight w:val="0"/>
              <w:marTop w:val="0"/>
              <w:marBottom w:val="0"/>
              <w:divBdr>
                <w:top w:val="none" w:sz="0" w:space="0" w:color="auto"/>
                <w:left w:val="none" w:sz="0" w:space="0" w:color="auto"/>
                <w:bottom w:val="none" w:sz="0" w:space="0" w:color="auto"/>
                <w:right w:val="none" w:sz="0" w:space="0" w:color="auto"/>
              </w:divBdr>
            </w:div>
            <w:div w:id="826091502">
              <w:marLeft w:val="0"/>
              <w:marRight w:val="0"/>
              <w:marTop w:val="0"/>
              <w:marBottom w:val="0"/>
              <w:divBdr>
                <w:top w:val="none" w:sz="0" w:space="0" w:color="auto"/>
                <w:left w:val="none" w:sz="0" w:space="0" w:color="auto"/>
                <w:bottom w:val="none" w:sz="0" w:space="0" w:color="auto"/>
                <w:right w:val="none" w:sz="0" w:space="0" w:color="auto"/>
              </w:divBdr>
            </w:div>
            <w:div w:id="1558937570">
              <w:marLeft w:val="0"/>
              <w:marRight w:val="0"/>
              <w:marTop w:val="0"/>
              <w:marBottom w:val="0"/>
              <w:divBdr>
                <w:top w:val="none" w:sz="0" w:space="0" w:color="auto"/>
                <w:left w:val="none" w:sz="0" w:space="0" w:color="auto"/>
                <w:bottom w:val="none" w:sz="0" w:space="0" w:color="auto"/>
                <w:right w:val="none" w:sz="0" w:space="0" w:color="auto"/>
              </w:divBdr>
            </w:div>
            <w:div w:id="639768284">
              <w:marLeft w:val="0"/>
              <w:marRight w:val="0"/>
              <w:marTop w:val="0"/>
              <w:marBottom w:val="0"/>
              <w:divBdr>
                <w:top w:val="none" w:sz="0" w:space="0" w:color="auto"/>
                <w:left w:val="none" w:sz="0" w:space="0" w:color="auto"/>
                <w:bottom w:val="none" w:sz="0" w:space="0" w:color="auto"/>
                <w:right w:val="none" w:sz="0" w:space="0" w:color="auto"/>
              </w:divBdr>
            </w:div>
            <w:div w:id="2097364689">
              <w:marLeft w:val="0"/>
              <w:marRight w:val="0"/>
              <w:marTop w:val="0"/>
              <w:marBottom w:val="0"/>
              <w:divBdr>
                <w:top w:val="none" w:sz="0" w:space="0" w:color="auto"/>
                <w:left w:val="none" w:sz="0" w:space="0" w:color="auto"/>
                <w:bottom w:val="none" w:sz="0" w:space="0" w:color="auto"/>
                <w:right w:val="none" w:sz="0" w:space="0" w:color="auto"/>
              </w:divBdr>
            </w:div>
            <w:div w:id="1992783772">
              <w:marLeft w:val="0"/>
              <w:marRight w:val="0"/>
              <w:marTop w:val="0"/>
              <w:marBottom w:val="0"/>
              <w:divBdr>
                <w:top w:val="none" w:sz="0" w:space="0" w:color="auto"/>
                <w:left w:val="none" w:sz="0" w:space="0" w:color="auto"/>
                <w:bottom w:val="none" w:sz="0" w:space="0" w:color="auto"/>
                <w:right w:val="none" w:sz="0" w:space="0" w:color="auto"/>
              </w:divBdr>
            </w:div>
            <w:div w:id="1386417137">
              <w:marLeft w:val="0"/>
              <w:marRight w:val="0"/>
              <w:marTop w:val="0"/>
              <w:marBottom w:val="0"/>
              <w:divBdr>
                <w:top w:val="none" w:sz="0" w:space="0" w:color="auto"/>
                <w:left w:val="none" w:sz="0" w:space="0" w:color="auto"/>
                <w:bottom w:val="none" w:sz="0" w:space="0" w:color="auto"/>
                <w:right w:val="none" w:sz="0" w:space="0" w:color="auto"/>
              </w:divBdr>
            </w:div>
            <w:div w:id="96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927</TotalTime>
  <Pages>25</Pages>
  <Words>5916</Words>
  <Characters>33725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134</cp:revision>
  <dcterms:created xsi:type="dcterms:W3CDTF">2022-12-30T02:59:00Z</dcterms:created>
  <dcterms:modified xsi:type="dcterms:W3CDTF">2023-01-12T13:11:00Z</dcterms:modified>
</cp:coreProperties>
</file>