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D208" w14:textId="431C8396" w:rsidR="00CA5742" w:rsidRDefault="00CA5742" w:rsidP="00CA5742">
      <w:pPr>
        <w:pStyle w:val="STTSJudulBab"/>
      </w:pPr>
      <w:r>
        <w:t xml:space="preserve">BAB </w:t>
      </w:r>
      <w:r w:rsidR="0024580B">
        <w:t>VI</w:t>
      </w:r>
      <w:r>
        <w:br/>
      </w:r>
      <w:r w:rsidR="0024580B">
        <w:t>PENUTUP</w:t>
      </w:r>
    </w:p>
    <w:p w14:paraId="4EF74A02" w14:textId="77777777" w:rsidR="00CA5742" w:rsidRDefault="00CA5742" w:rsidP="00CA5742">
      <w:pPr>
        <w:rPr>
          <w:rFonts w:cs="Times New Roman"/>
          <w:b/>
          <w:bCs/>
          <w:sz w:val="32"/>
          <w:szCs w:val="32"/>
        </w:rPr>
      </w:pPr>
    </w:p>
    <w:p w14:paraId="7FDF050A" w14:textId="0F36102F" w:rsidR="00CA5742" w:rsidRDefault="00CA5742" w:rsidP="00CA5742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476325">
        <w:t>dibahas</w:t>
      </w:r>
      <w:proofErr w:type="spellEnd"/>
      <w:r w:rsidR="00476325">
        <w:t xml:space="preserve"> </w:t>
      </w:r>
      <w:proofErr w:type="spellStart"/>
      <w:r w:rsidR="00476325">
        <w:t>mengenai</w:t>
      </w:r>
      <w:proofErr w:type="spellEnd"/>
      <w:r w:rsidR="00476325">
        <w:t xml:space="preserve"> </w:t>
      </w:r>
      <w:proofErr w:type="spellStart"/>
      <w:r w:rsidR="00476325">
        <w:t>kesimpulan</w:t>
      </w:r>
      <w:proofErr w:type="spellEnd"/>
      <w:r w:rsidR="00476325">
        <w:t xml:space="preserve"> dan saran </w:t>
      </w:r>
      <w:proofErr w:type="spellStart"/>
      <w:r w:rsidR="00476325">
        <w:t>dari</w:t>
      </w:r>
      <w:proofErr w:type="spellEnd"/>
      <w:r w:rsidR="00476325">
        <w:t xml:space="preserve"> </w:t>
      </w:r>
      <w:proofErr w:type="spellStart"/>
      <w:r w:rsidR="00476325">
        <w:t>pengembangan</w:t>
      </w:r>
      <w:proofErr w:type="spellEnd"/>
      <w:r w:rsidR="00476325">
        <w:t xml:space="preserve"> </w:t>
      </w:r>
      <w:proofErr w:type="spellStart"/>
      <w:r w:rsidR="00476325">
        <w:t>aplikasi</w:t>
      </w:r>
      <w:proofErr w:type="spellEnd"/>
      <w:r w:rsidR="00476325">
        <w:t xml:space="preserve"> website PT. </w:t>
      </w:r>
      <w:proofErr w:type="spellStart"/>
      <w:r w:rsidR="00476325">
        <w:t>Adiputro</w:t>
      </w:r>
      <w:proofErr w:type="spellEnd"/>
      <w:r w:rsidR="00476325">
        <w:t xml:space="preserve"> </w:t>
      </w:r>
      <w:proofErr w:type="spellStart"/>
      <w:r w:rsidR="00476325">
        <w:t>Wirasejati</w:t>
      </w:r>
      <w:proofErr w:type="spellEnd"/>
      <w:r w:rsidR="00A032A5">
        <w:t xml:space="preserve">. </w:t>
      </w:r>
      <w:r w:rsidR="003F1747">
        <w:t xml:space="preserve">Kesimpulan dan saran yang </w:t>
      </w:r>
      <w:proofErr w:type="spellStart"/>
      <w:r w:rsidR="003F1747">
        <w:t>akan</w:t>
      </w:r>
      <w:proofErr w:type="spellEnd"/>
      <w:r w:rsidR="003F1747">
        <w:t xml:space="preserve"> </w:t>
      </w:r>
      <w:proofErr w:type="spellStart"/>
      <w:r w:rsidR="003F1747">
        <w:t>diberikan</w:t>
      </w:r>
      <w:proofErr w:type="spellEnd"/>
      <w:r w:rsidR="003F1747">
        <w:t xml:space="preserve"> </w:t>
      </w:r>
      <w:proofErr w:type="spellStart"/>
      <w:r w:rsidR="003F1747">
        <w:t>diharapkan</w:t>
      </w:r>
      <w:proofErr w:type="spellEnd"/>
      <w:r w:rsidR="003F1747">
        <w:t xml:space="preserve"> </w:t>
      </w:r>
      <w:proofErr w:type="spellStart"/>
      <w:r w:rsidR="003F1747">
        <w:t>dapat</w:t>
      </w:r>
      <w:proofErr w:type="spellEnd"/>
      <w:r w:rsidR="003F1747">
        <w:t xml:space="preserve"> </w:t>
      </w:r>
      <w:proofErr w:type="spellStart"/>
      <w:r w:rsidR="003F1747">
        <w:t>berguna</w:t>
      </w:r>
      <w:proofErr w:type="spellEnd"/>
      <w:r w:rsidR="003F1747">
        <w:t xml:space="preserve"> </w:t>
      </w:r>
      <w:proofErr w:type="spellStart"/>
      <w:r w:rsidR="003F1747">
        <w:t>untuk</w:t>
      </w:r>
      <w:proofErr w:type="spellEnd"/>
      <w:r w:rsidR="003F1747">
        <w:t xml:space="preserve"> </w:t>
      </w:r>
      <w:proofErr w:type="spellStart"/>
      <w:r w:rsidR="003F1747">
        <w:t>pengembangan</w:t>
      </w:r>
      <w:proofErr w:type="spellEnd"/>
      <w:r w:rsidR="003F1747">
        <w:t xml:space="preserve"> </w:t>
      </w:r>
      <w:proofErr w:type="spellStart"/>
      <w:r w:rsidR="003F1747">
        <w:t>lebih</w:t>
      </w:r>
      <w:proofErr w:type="spellEnd"/>
      <w:r w:rsidR="003F1747">
        <w:t xml:space="preserve"> </w:t>
      </w:r>
      <w:proofErr w:type="spellStart"/>
      <w:r w:rsidR="003F1747">
        <w:t>lanjut</w:t>
      </w:r>
      <w:proofErr w:type="spellEnd"/>
      <w:r w:rsidR="003F1747">
        <w:t xml:space="preserve"> </w:t>
      </w:r>
      <w:proofErr w:type="spellStart"/>
      <w:r w:rsidR="003F1747">
        <w:t>dalam</w:t>
      </w:r>
      <w:proofErr w:type="spellEnd"/>
      <w:r w:rsidR="003F1747">
        <w:t xml:space="preserve"> </w:t>
      </w:r>
      <w:proofErr w:type="spellStart"/>
      <w:r w:rsidR="003F1747">
        <w:t>perancangan</w:t>
      </w:r>
      <w:proofErr w:type="spellEnd"/>
      <w:r w:rsidR="003F1747">
        <w:t xml:space="preserve"> </w:t>
      </w:r>
      <w:proofErr w:type="spellStart"/>
      <w:r w:rsidR="003F1747">
        <w:t>berikutnya</w:t>
      </w:r>
      <w:proofErr w:type="spellEnd"/>
      <w:r w:rsidR="003F1747">
        <w:t xml:space="preserve">. </w:t>
      </w:r>
    </w:p>
    <w:p w14:paraId="29D15A6D" w14:textId="77777777" w:rsidR="00CA5742" w:rsidRDefault="00CA5742" w:rsidP="00CA5742">
      <w:pPr>
        <w:rPr>
          <w:rFonts w:cs="Times New Roman"/>
          <w:szCs w:val="24"/>
        </w:rPr>
      </w:pPr>
    </w:p>
    <w:p w14:paraId="5F86E2EF" w14:textId="54BA3530" w:rsidR="00CA5742" w:rsidRPr="003A79CC" w:rsidRDefault="00571E3E" w:rsidP="00571E3E">
      <w:pPr>
        <w:pStyle w:val="STTSJudulSubBab"/>
        <w:numPr>
          <w:ilvl w:val="0"/>
          <w:numId w:val="24"/>
        </w:numPr>
        <w:rPr>
          <w:sz w:val="24"/>
          <w:szCs w:val="24"/>
        </w:rPr>
      </w:pPr>
      <w:r>
        <w:tab/>
      </w:r>
      <w:r w:rsidR="009E442D">
        <w:t>Kesimpulan</w:t>
      </w:r>
    </w:p>
    <w:p w14:paraId="35BD6C6F" w14:textId="576D17AE" w:rsidR="00BE6731" w:rsidRDefault="00CC0930" w:rsidP="00683009">
      <w:r w:rsidRPr="00CC0930">
        <w:t xml:space="preserve">Pada </w:t>
      </w:r>
      <w:proofErr w:type="spellStart"/>
      <w:r w:rsidR="00906003">
        <w:t>subbab</w:t>
      </w:r>
      <w:proofErr w:type="spellEnd"/>
      <w:r w:rsidR="00906003">
        <w:t xml:space="preserve"> </w:t>
      </w:r>
      <w:proofErr w:type="spellStart"/>
      <w:r w:rsidR="00906003">
        <w:t>ini</w:t>
      </w:r>
      <w:proofErr w:type="spellEnd"/>
      <w:r w:rsidR="00906003">
        <w:t xml:space="preserve"> </w:t>
      </w:r>
      <w:proofErr w:type="spellStart"/>
      <w:r w:rsidR="00906003">
        <w:t>akan</w:t>
      </w:r>
      <w:proofErr w:type="spellEnd"/>
      <w:r w:rsidR="00906003">
        <w:t xml:space="preserve"> </w:t>
      </w:r>
      <w:proofErr w:type="spellStart"/>
      <w:r w:rsidR="00906003">
        <w:t>dijelaskan</w:t>
      </w:r>
      <w:proofErr w:type="spellEnd"/>
      <w:r w:rsidR="00906003">
        <w:t xml:space="preserve"> </w:t>
      </w:r>
      <w:proofErr w:type="spellStart"/>
      <w:r w:rsidR="00906003">
        <w:t>mengenai</w:t>
      </w:r>
      <w:proofErr w:type="spellEnd"/>
      <w:r w:rsidR="00906003">
        <w:t xml:space="preserve"> </w:t>
      </w:r>
      <w:proofErr w:type="spellStart"/>
      <w:r w:rsidR="00906003">
        <w:t>kesimpulan</w:t>
      </w:r>
      <w:proofErr w:type="spellEnd"/>
      <w:r w:rsidR="00906003">
        <w:t xml:space="preserve"> </w:t>
      </w:r>
      <w:proofErr w:type="spellStart"/>
      <w:r w:rsidR="00906003">
        <w:t>dari</w:t>
      </w:r>
      <w:proofErr w:type="spellEnd"/>
      <w:r w:rsidR="00906003">
        <w:t xml:space="preserve"> </w:t>
      </w:r>
      <w:proofErr w:type="spellStart"/>
      <w:r w:rsidR="00906003">
        <w:t>pengembangan</w:t>
      </w:r>
      <w:proofErr w:type="spellEnd"/>
      <w:r w:rsidR="00906003">
        <w:t xml:space="preserve"> </w:t>
      </w:r>
      <w:proofErr w:type="spellStart"/>
      <w:r w:rsidR="00906003">
        <w:t>aplikasi</w:t>
      </w:r>
      <w:proofErr w:type="spellEnd"/>
      <w:r w:rsidR="00906003">
        <w:t xml:space="preserve"> website </w:t>
      </w:r>
      <w:proofErr w:type="spellStart"/>
      <w:r w:rsidR="00906003">
        <w:t>untuk</w:t>
      </w:r>
      <w:proofErr w:type="spellEnd"/>
      <w:r w:rsidR="00906003">
        <w:t xml:space="preserve"> PT. </w:t>
      </w:r>
      <w:proofErr w:type="spellStart"/>
      <w:r w:rsidR="00906003">
        <w:t>Adiputro</w:t>
      </w:r>
      <w:proofErr w:type="spellEnd"/>
      <w:r w:rsidR="00906003">
        <w:t xml:space="preserve"> </w:t>
      </w:r>
      <w:proofErr w:type="spellStart"/>
      <w:r w:rsidR="00906003">
        <w:t>Wirasejati</w:t>
      </w:r>
      <w:proofErr w:type="spellEnd"/>
      <w:r w:rsidR="00906003">
        <w:t xml:space="preserve">. </w:t>
      </w:r>
      <w:proofErr w:type="spellStart"/>
      <w:r w:rsidR="00036C53">
        <w:t>Setelah</w:t>
      </w:r>
      <w:proofErr w:type="spellEnd"/>
      <w:r w:rsidR="00036C53">
        <w:t xml:space="preserve"> </w:t>
      </w:r>
      <w:proofErr w:type="spellStart"/>
      <w:r w:rsidR="00036C53">
        <w:t>aplikasi</w:t>
      </w:r>
      <w:proofErr w:type="spellEnd"/>
      <w:r w:rsidR="00036C53">
        <w:t xml:space="preserve"> website PT. </w:t>
      </w:r>
      <w:proofErr w:type="spellStart"/>
      <w:r w:rsidR="00036C53">
        <w:t>Adiputro</w:t>
      </w:r>
      <w:proofErr w:type="spellEnd"/>
      <w:r w:rsidR="00036C53">
        <w:t xml:space="preserve"> </w:t>
      </w:r>
      <w:proofErr w:type="spellStart"/>
      <w:r w:rsidR="00036C53">
        <w:t>Wirasejati</w:t>
      </w:r>
      <w:proofErr w:type="spellEnd"/>
      <w:r w:rsidR="00036C53">
        <w:t xml:space="preserve"> </w:t>
      </w:r>
      <w:proofErr w:type="spellStart"/>
      <w:r w:rsidR="00036C53">
        <w:t>ini</w:t>
      </w:r>
      <w:proofErr w:type="spellEnd"/>
      <w:r w:rsidR="00036C53">
        <w:t xml:space="preserve"> </w:t>
      </w:r>
      <w:proofErr w:type="spellStart"/>
      <w:r w:rsidR="00036C53">
        <w:t>selesai</w:t>
      </w:r>
      <w:proofErr w:type="spellEnd"/>
      <w:r w:rsidR="00036C53">
        <w:t xml:space="preserve"> </w:t>
      </w:r>
      <w:proofErr w:type="spellStart"/>
      <w:r w:rsidR="00036C53">
        <w:t>dikembangkan</w:t>
      </w:r>
      <w:proofErr w:type="spellEnd"/>
      <w:r w:rsidR="00036C53">
        <w:t xml:space="preserve">, </w:t>
      </w:r>
      <w:proofErr w:type="spellStart"/>
      <w:r w:rsidR="00036C53">
        <w:t>dapat</w:t>
      </w:r>
      <w:proofErr w:type="spellEnd"/>
      <w:r w:rsidR="00036C53">
        <w:t xml:space="preserve"> </w:t>
      </w:r>
      <w:proofErr w:type="spellStart"/>
      <w:r w:rsidR="00036C53">
        <w:t>disimpulkan</w:t>
      </w:r>
      <w:proofErr w:type="spellEnd"/>
      <w:r w:rsidR="00036C53">
        <w:t xml:space="preserve"> </w:t>
      </w:r>
      <w:proofErr w:type="spellStart"/>
      <w:r w:rsidR="00036C53">
        <w:t>bahwa</w:t>
      </w:r>
      <w:proofErr w:type="spellEnd"/>
      <w:r w:rsidR="00036C53">
        <w:t xml:space="preserve"> </w:t>
      </w:r>
      <w:proofErr w:type="spellStart"/>
      <w:r w:rsidR="00036C53">
        <w:t>beberapa</w:t>
      </w:r>
      <w:proofErr w:type="spellEnd"/>
      <w:r w:rsidR="00036C53">
        <w:t xml:space="preserve"> </w:t>
      </w:r>
      <w:proofErr w:type="spellStart"/>
      <w:r w:rsidR="00036C53">
        <w:t>solusi</w:t>
      </w:r>
      <w:proofErr w:type="spellEnd"/>
      <w:r w:rsidR="00036C53">
        <w:t xml:space="preserve"> </w:t>
      </w:r>
      <w:proofErr w:type="spellStart"/>
      <w:r w:rsidR="00036C53">
        <w:t>dari</w:t>
      </w:r>
      <w:proofErr w:type="spellEnd"/>
      <w:r w:rsidR="00036C53">
        <w:t xml:space="preserve"> </w:t>
      </w:r>
      <w:proofErr w:type="spellStart"/>
      <w:r w:rsidR="00036C53">
        <w:t>permasalahan</w:t>
      </w:r>
      <w:proofErr w:type="spellEnd"/>
      <w:r w:rsidR="00036C53">
        <w:t xml:space="preserve"> </w:t>
      </w:r>
      <w:proofErr w:type="spellStart"/>
      <w:r w:rsidR="00036C53">
        <w:t>awal</w:t>
      </w:r>
      <w:proofErr w:type="spellEnd"/>
      <w:r w:rsidR="00036C53">
        <w:t xml:space="preserve"> yang </w:t>
      </w:r>
      <w:proofErr w:type="spellStart"/>
      <w:r w:rsidR="00036C53">
        <w:t>ditawarkan</w:t>
      </w:r>
      <w:proofErr w:type="spellEnd"/>
      <w:r w:rsidR="00036C53">
        <w:t xml:space="preserve"> </w:t>
      </w:r>
      <w:proofErr w:type="spellStart"/>
      <w:r w:rsidR="00036C53">
        <w:t>telah</w:t>
      </w:r>
      <w:proofErr w:type="spellEnd"/>
      <w:r w:rsidR="00036C53">
        <w:t xml:space="preserve"> </w:t>
      </w:r>
      <w:proofErr w:type="spellStart"/>
      <w:r w:rsidR="00036C53">
        <w:t>berhasil</w:t>
      </w:r>
      <w:proofErr w:type="spellEnd"/>
      <w:r w:rsidR="00036C53">
        <w:t xml:space="preserve"> </w:t>
      </w:r>
      <w:proofErr w:type="spellStart"/>
      <w:r w:rsidR="00036C53">
        <w:t>diwujudkan</w:t>
      </w:r>
      <w:proofErr w:type="spellEnd"/>
      <w:r w:rsidR="00036C53">
        <w:t xml:space="preserve">, </w:t>
      </w:r>
      <w:proofErr w:type="spellStart"/>
      <w:r w:rsidR="00036C53">
        <w:t>antara</w:t>
      </w:r>
      <w:proofErr w:type="spellEnd"/>
      <w:r w:rsidR="00036C53">
        <w:t xml:space="preserve"> lain :</w:t>
      </w:r>
    </w:p>
    <w:p w14:paraId="0F324E33" w14:textId="2F494468" w:rsidR="00036C53" w:rsidRDefault="003442CD" w:rsidP="00036C53">
      <w:pPr>
        <w:pStyle w:val="ListParagraph"/>
        <w:numPr>
          <w:ilvl w:val="0"/>
          <w:numId w:val="25"/>
        </w:numPr>
      </w:pPr>
      <w:proofErr w:type="spellStart"/>
      <w:r>
        <w:t>Aplikasi</w:t>
      </w:r>
      <w:proofErr w:type="spellEnd"/>
      <w:r>
        <w:t xml:space="preserve"> website order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dan </w:t>
      </w:r>
      <w:proofErr w:type="spellStart"/>
      <w:r>
        <w:t>dispesifikasikan</w:t>
      </w:r>
      <w:proofErr w:type="spellEnd"/>
      <w:r>
        <w:t>.</w:t>
      </w:r>
    </w:p>
    <w:p w14:paraId="28D227D1" w14:textId="57CDE01A" w:rsidR="003442CD" w:rsidRDefault="00636EA2" w:rsidP="00036C53">
      <w:pPr>
        <w:pStyle w:val="ListParagraph"/>
        <w:numPr>
          <w:ilvl w:val="0"/>
          <w:numId w:val="25"/>
        </w:numPr>
      </w:pPr>
      <w:r>
        <w:t xml:space="preserve">Fitur order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website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pada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14:paraId="101B382A" w14:textId="64F68E09" w:rsidR="0049711B" w:rsidRDefault="0049711B" w:rsidP="00036C53">
      <w:pPr>
        <w:pStyle w:val="ListParagraph"/>
        <w:numPr>
          <w:ilvl w:val="0"/>
          <w:numId w:val="25"/>
        </w:numPr>
      </w:pPr>
      <w:r>
        <w:t>Fitur</w:t>
      </w:r>
      <w:r w:rsidR="004A2EB9">
        <w:t xml:space="preserve"> </w:t>
      </w:r>
      <w:proofErr w:type="spellStart"/>
      <w:r w:rsidR="004A2EB9">
        <w:t>tarik</w:t>
      </w:r>
      <w:proofErr w:type="spellEnd"/>
      <w:r w:rsidR="004A2EB9">
        <w:t xml:space="preserve"> data </w:t>
      </w:r>
      <w:proofErr w:type="spellStart"/>
      <w:r w:rsidR="004A2EB9">
        <w:t>dari</w:t>
      </w:r>
      <w:proofErr w:type="spellEnd"/>
      <w:r w:rsidR="004A2EB9">
        <w:t xml:space="preserve"> Surat </w:t>
      </w:r>
      <w:proofErr w:type="spellStart"/>
      <w:r w:rsidR="004A2EB9">
        <w:t>Perintah</w:t>
      </w:r>
      <w:proofErr w:type="spellEnd"/>
      <w:r w:rsidR="004A2EB9">
        <w:t xml:space="preserve"> </w:t>
      </w:r>
      <w:proofErr w:type="spellStart"/>
      <w:r w:rsidR="004A2EB9">
        <w:t>Kerja</w:t>
      </w:r>
      <w:proofErr w:type="spellEnd"/>
      <w:r w:rsidR="004A2EB9">
        <w:t xml:space="preserve"> pada </w:t>
      </w:r>
      <w:proofErr w:type="spellStart"/>
      <w:r w:rsidR="004A2EB9">
        <w:t>aplikasi</w:t>
      </w:r>
      <w:proofErr w:type="spellEnd"/>
      <w:r w:rsidR="004A2EB9">
        <w:t xml:space="preserve"> website PT. </w:t>
      </w:r>
      <w:proofErr w:type="spellStart"/>
      <w:r w:rsidR="004A2EB9">
        <w:t>Adiputro</w:t>
      </w:r>
      <w:proofErr w:type="spellEnd"/>
      <w:r w:rsidR="004A2EB9">
        <w:t xml:space="preserve"> </w:t>
      </w:r>
      <w:proofErr w:type="spellStart"/>
      <w:r w:rsidR="004A2EB9">
        <w:t>Wirasejati</w:t>
      </w:r>
      <w:proofErr w:type="spellEnd"/>
      <w:r w:rsidR="004A2EB9">
        <w:t xml:space="preserve"> </w:t>
      </w:r>
      <w:proofErr w:type="spellStart"/>
      <w:r w:rsidR="004A2EB9">
        <w:t>berhasil</w:t>
      </w:r>
      <w:proofErr w:type="spellEnd"/>
      <w:r w:rsidR="004A2EB9">
        <w:t xml:space="preserve"> </w:t>
      </w:r>
      <w:proofErr w:type="spellStart"/>
      <w:r w:rsidR="004A2EB9">
        <w:t>dikembangkan</w:t>
      </w:r>
      <w:proofErr w:type="spellEnd"/>
      <w:r w:rsidR="004A2EB9">
        <w:t xml:space="preserve"> </w:t>
      </w:r>
      <w:proofErr w:type="spellStart"/>
      <w:r w:rsidR="004A2EB9">
        <w:t>sehingga</w:t>
      </w:r>
      <w:proofErr w:type="spellEnd"/>
      <w:r w:rsidR="004A2EB9">
        <w:t xml:space="preserve"> </w:t>
      </w:r>
      <w:proofErr w:type="spellStart"/>
      <w:r w:rsidR="004A2EB9">
        <w:t>aplikasi</w:t>
      </w:r>
      <w:proofErr w:type="spellEnd"/>
      <w:r w:rsidR="004A2EB9">
        <w:t xml:space="preserve"> website </w:t>
      </w:r>
      <w:proofErr w:type="spellStart"/>
      <w:r w:rsidR="004A2EB9">
        <w:t>ini</w:t>
      </w:r>
      <w:proofErr w:type="spellEnd"/>
      <w:r w:rsidR="004A2EB9">
        <w:t xml:space="preserve"> </w:t>
      </w:r>
      <w:proofErr w:type="spellStart"/>
      <w:r w:rsidR="004A2EB9">
        <w:t>dapat</w:t>
      </w:r>
      <w:proofErr w:type="spellEnd"/>
      <w:r w:rsidR="004A2EB9">
        <w:t xml:space="preserve"> </w:t>
      </w:r>
      <w:proofErr w:type="spellStart"/>
      <w:r w:rsidR="004A2EB9">
        <w:t>menjadi</w:t>
      </w:r>
      <w:proofErr w:type="spellEnd"/>
      <w:r w:rsidR="004A2EB9">
        <w:t xml:space="preserve"> </w:t>
      </w:r>
      <w:proofErr w:type="spellStart"/>
      <w:r w:rsidR="004A2EB9">
        <w:t>solusi</w:t>
      </w:r>
      <w:proofErr w:type="spellEnd"/>
      <w:r w:rsidR="004A2EB9">
        <w:t xml:space="preserve"> </w:t>
      </w:r>
      <w:proofErr w:type="spellStart"/>
      <w:r w:rsidR="004A2EB9">
        <w:t>dari</w:t>
      </w:r>
      <w:proofErr w:type="spellEnd"/>
      <w:r w:rsidR="004A2EB9">
        <w:t xml:space="preserve"> </w:t>
      </w:r>
      <w:proofErr w:type="spellStart"/>
      <w:r w:rsidR="004A2EB9">
        <w:t>alur</w:t>
      </w:r>
      <w:proofErr w:type="spellEnd"/>
      <w:r w:rsidR="004A2EB9">
        <w:t xml:space="preserve"> </w:t>
      </w:r>
      <w:proofErr w:type="spellStart"/>
      <w:r w:rsidR="004A2EB9">
        <w:t>kerja</w:t>
      </w:r>
      <w:proofErr w:type="spellEnd"/>
      <w:r w:rsidR="004A2EB9">
        <w:t xml:space="preserve"> yang </w:t>
      </w:r>
      <w:proofErr w:type="spellStart"/>
      <w:r w:rsidR="004A2EB9">
        <w:t>tidak</w:t>
      </w:r>
      <w:proofErr w:type="spellEnd"/>
      <w:r w:rsidR="004A2EB9">
        <w:t xml:space="preserve"> </w:t>
      </w:r>
      <w:proofErr w:type="spellStart"/>
      <w:r w:rsidR="004A2EB9">
        <w:t>efisien</w:t>
      </w:r>
      <w:proofErr w:type="spellEnd"/>
      <w:r w:rsidR="004A2EB9">
        <w:t xml:space="preserve"> pada PT. </w:t>
      </w:r>
      <w:proofErr w:type="spellStart"/>
      <w:r w:rsidR="004A2EB9">
        <w:t>Adiputro</w:t>
      </w:r>
      <w:proofErr w:type="spellEnd"/>
      <w:r w:rsidR="004A2EB9">
        <w:t xml:space="preserve"> </w:t>
      </w:r>
      <w:proofErr w:type="spellStart"/>
      <w:r w:rsidR="004A2EB9">
        <w:t>Wirasejati</w:t>
      </w:r>
      <w:proofErr w:type="spellEnd"/>
      <w:r w:rsidR="004A2EB9">
        <w:t xml:space="preserve">. </w:t>
      </w:r>
    </w:p>
    <w:p w14:paraId="61B3EF18" w14:textId="675C8C40" w:rsidR="00481C06" w:rsidRDefault="0014113D" w:rsidP="00036C53">
      <w:pPr>
        <w:pStyle w:val="ListParagraph"/>
        <w:numPr>
          <w:ilvl w:val="0"/>
          <w:numId w:val="25"/>
        </w:numPr>
      </w:pPr>
      <w:r>
        <w:t xml:space="preserve">Fitur input data master pada </w:t>
      </w:r>
      <w:proofErr w:type="spellStart"/>
      <w:r>
        <w:t>aplikasi</w:t>
      </w:r>
      <w:proofErr w:type="spellEnd"/>
      <w:r>
        <w:t xml:space="preserve"> website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kit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di PT. </w:t>
      </w:r>
      <w:proofErr w:type="spellStart"/>
      <w:r w:rsidR="00A9401E">
        <w:t>Adiputro</w:t>
      </w:r>
      <w:proofErr w:type="spellEnd"/>
      <w:r w:rsidR="00A9401E">
        <w:t xml:space="preserve"> </w:t>
      </w:r>
      <w:proofErr w:type="spellStart"/>
      <w:r w:rsidR="00A9401E">
        <w:t>Wirasejati</w:t>
      </w:r>
      <w:proofErr w:type="spellEnd"/>
      <w:r w:rsidR="00A9401E">
        <w:t xml:space="preserve">. </w:t>
      </w:r>
    </w:p>
    <w:p w14:paraId="647D728D" w14:textId="2D408AD7" w:rsidR="00B655CC" w:rsidRDefault="005A17AB" w:rsidP="00036C53">
      <w:pPr>
        <w:pStyle w:val="ListParagraph"/>
        <w:numPr>
          <w:ilvl w:val="0"/>
          <w:numId w:val="25"/>
        </w:numPr>
      </w:pPr>
      <w:proofErr w:type="spellStart"/>
      <w:r>
        <w:t>Aplikasi</w:t>
      </w:r>
      <w:proofErr w:type="spellEnd"/>
      <w:r>
        <w:t xml:space="preserve"> website order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 </w:t>
      </w:r>
      <w:proofErr w:type="spellStart"/>
      <w:r w:rsidR="001F7072">
        <w:t>telah</w:t>
      </w:r>
      <w:proofErr w:type="spellEnd"/>
      <w:r w:rsidR="001F7072">
        <w:t xml:space="preserve"> </w:t>
      </w:r>
      <w:proofErr w:type="spellStart"/>
      <w:r w:rsidR="001F7072">
        <w:t>selesai</w:t>
      </w:r>
      <w:proofErr w:type="spellEnd"/>
      <w:r w:rsidR="001F7072">
        <w:t xml:space="preserve"> </w:t>
      </w:r>
      <w:proofErr w:type="spellStart"/>
      <w:r w:rsidR="001F7072">
        <w:t>diuji</w:t>
      </w:r>
      <w:proofErr w:type="spellEnd"/>
      <w:r w:rsidR="001F7072">
        <w:t xml:space="preserve"> </w:t>
      </w:r>
      <w:proofErr w:type="spellStart"/>
      <w:r w:rsidR="001F7072">
        <w:t>coba</w:t>
      </w:r>
      <w:proofErr w:type="spellEnd"/>
      <w:r w:rsidR="001F7072">
        <w:t>.</w:t>
      </w:r>
    </w:p>
    <w:p w14:paraId="201B2E97" w14:textId="33043F6B" w:rsidR="00082D43" w:rsidRDefault="00082D43" w:rsidP="00036C53">
      <w:pPr>
        <w:pStyle w:val="ListParagraph"/>
        <w:numPr>
          <w:ilvl w:val="0"/>
          <w:numId w:val="25"/>
        </w:numPr>
      </w:pPr>
      <w:proofErr w:type="spellStart"/>
      <w:r>
        <w:lastRenderedPageBreak/>
        <w:t>Aplikasi</w:t>
      </w:r>
      <w:proofErr w:type="spellEnd"/>
      <w:r>
        <w:t xml:space="preserve"> website order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pada server </w:t>
      </w:r>
      <w:proofErr w:type="spellStart"/>
      <w:r>
        <w:t>milik</w:t>
      </w:r>
      <w:proofErr w:type="spellEnd"/>
      <w:r>
        <w:t xml:space="preserve">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. </w:t>
      </w:r>
    </w:p>
    <w:p w14:paraId="4501BF7E" w14:textId="621D2B25" w:rsidR="001657CA" w:rsidRDefault="001657CA" w:rsidP="00B91AC9">
      <w:proofErr w:type="spellStart"/>
      <w:r>
        <w:t>Walaupun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order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F6262">
        <w:t>masih</w:t>
      </w:r>
      <w:proofErr w:type="spellEnd"/>
      <w:r w:rsidR="003F6262">
        <w:t xml:space="preserve"> </w:t>
      </w:r>
      <w:proofErr w:type="spellStart"/>
      <w:r w:rsidR="003F6262">
        <w:t>memiliki</w:t>
      </w:r>
      <w:proofErr w:type="spellEnd"/>
      <w:r w:rsidR="003F6262">
        <w:t xml:space="preserve"> </w:t>
      </w:r>
      <w:proofErr w:type="spellStart"/>
      <w:r w:rsidR="003F6262">
        <w:t>banyak</w:t>
      </w:r>
      <w:proofErr w:type="spellEnd"/>
      <w:r w:rsidR="003F6262">
        <w:t xml:space="preserve"> </w:t>
      </w:r>
      <w:proofErr w:type="spellStart"/>
      <w:r w:rsidR="003F6262">
        <w:t>kekurangan</w:t>
      </w:r>
      <w:proofErr w:type="spellEnd"/>
      <w:r w:rsidR="003F6262">
        <w:t xml:space="preserve">, </w:t>
      </w:r>
      <w:proofErr w:type="spellStart"/>
      <w:r w:rsidR="003F6262">
        <w:t>diharapkan</w:t>
      </w:r>
      <w:proofErr w:type="spellEnd"/>
      <w:r w:rsidR="003F6262">
        <w:t xml:space="preserve"> </w:t>
      </w:r>
      <w:proofErr w:type="spellStart"/>
      <w:r w:rsidR="003F6262">
        <w:t>dengan</w:t>
      </w:r>
      <w:proofErr w:type="spellEnd"/>
      <w:r w:rsidR="003F6262">
        <w:t xml:space="preserve"> </w:t>
      </w:r>
      <w:proofErr w:type="spellStart"/>
      <w:r w:rsidR="003F6262">
        <w:t>adanya</w:t>
      </w:r>
      <w:proofErr w:type="spellEnd"/>
      <w:r w:rsidR="003F6262">
        <w:t xml:space="preserve"> </w:t>
      </w:r>
      <w:proofErr w:type="spellStart"/>
      <w:r w:rsidR="003F6262">
        <w:t>aplikasi</w:t>
      </w:r>
      <w:proofErr w:type="spellEnd"/>
      <w:r w:rsidR="003F6262">
        <w:t xml:space="preserve"> website </w:t>
      </w:r>
      <w:proofErr w:type="spellStart"/>
      <w:r w:rsidR="003F6262">
        <w:t>ini</w:t>
      </w:r>
      <w:proofErr w:type="spellEnd"/>
      <w:r w:rsidR="003F6262">
        <w:t xml:space="preserve"> </w:t>
      </w:r>
      <w:proofErr w:type="spellStart"/>
      <w:r w:rsidR="003F6262">
        <w:t>nantinya</w:t>
      </w:r>
      <w:proofErr w:type="spellEnd"/>
      <w:r w:rsidR="003F6262">
        <w:t xml:space="preserve"> </w:t>
      </w:r>
      <w:proofErr w:type="spellStart"/>
      <w:r w:rsidR="003F6262">
        <w:t>dapat</w:t>
      </w:r>
      <w:proofErr w:type="spellEnd"/>
      <w:r w:rsidR="003F6262">
        <w:t xml:space="preserve"> </w:t>
      </w:r>
      <w:proofErr w:type="spellStart"/>
      <w:r w:rsidR="003F6262">
        <w:t>dikembangkan</w:t>
      </w:r>
      <w:proofErr w:type="spellEnd"/>
      <w:r w:rsidR="003F6262">
        <w:t xml:space="preserve"> </w:t>
      </w:r>
      <w:proofErr w:type="spellStart"/>
      <w:r w:rsidR="003F6262">
        <w:t>lebih</w:t>
      </w:r>
      <w:proofErr w:type="spellEnd"/>
      <w:r w:rsidR="003F6262">
        <w:t xml:space="preserve"> </w:t>
      </w:r>
      <w:proofErr w:type="spellStart"/>
      <w:r w:rsidR="003F6262">
        <w:t>lanjut</w:t>
      </w:r>
      <w:proofErr w:type="spellEnd"/>
      <w:r w:rsidR="003F6262">
        <w:t xml:space="preserve"> </w:t>
      </w:r>
      <w:proofErr w:type="spellStart"/>
      <w:r w:rsidR="003F6262">
        <w:t>sehingga</w:t>
      </w:r>
      <w:proofErr w:type="spellEnd"/>
      <w:r w:rsidR="003F6262">
        <w:t xml:space="preserve"> </w:t>
      </w:r>
      <w:proofErr w:type="spellStart"/>
      <w:r w:rsidR="003F6262">
        <w:t>semua</w:t>
      </w:r>
      <w:proofErr w:type="spellEnd"/>
      <w:r w:rsidR="003F6262">
        <w:t xml:space="preserve"> </w:t>
      </w:r>
      <w:proofErr w:type="spellStart"/>
      <w:r w:rsidR="003F6262">
        <w:t>fitur</w:t>
      </w:r>
      <w:proofErr w:type="spellEnd"/>
      <w:r w:rsidR="003F6262">
        <w:t xml:space="preserve"> yang </w:t>
      </w:r>
      <w:proofErr w:type="spellStart"/>
      <w:r w:rsidR="003F6262">
        <w:t>ada</w:t>
      </w:r>
      <w:proofErr w:type="spellEnd"/>
      <w:r w:rsidR="003F6262">
        <w:t xml:space="preserve"> </w:t>
      </w:r>
      <w:proofErr w:type="spellStart"/>
      <w:r w:rsidR="003F6262">
        <w:t>dapat</w:t>
      </w:r>
      <w:proofErr w:type="spellEnd"/>
      <w:r w:rsidR="003F6262">
        <w:t xml:space="preserve"> </w:t>
      </w:r>
      <w:proofErr w:type="spellStart"/>
      <w:r w:rsidR="003F6262">
        <w:t>berjalan</w:t>
      </w:r>
      <w:proofErr w:type="spellEnd"/>
      <w:r w:rsidR="003F6262">
        <w:t xml:space="preserve"> </w:t>
      </w:r>
      <w:proofErr w:type="spellStart"/>
      <w:r w:rsidR="003F6262">
        <w:t>menjadi</w:t>
      </w:r>
      <w:proofErr w:type="spellEnd"/>
      <w:r w:rsidR="003F6262">
        <w:t xml:space="preserve"> </w:t>
      </w:r>
      <w:proofErr w:type="spellStart"/>
      <w:r w:rsidR="003F6262">
        <w:t>lebih</w:t>
      </w:r>
      <w:proofErr w:type="spellEnd"/>
      <w:r w:rsidR="003F6262">
        <w:t xml:space="preserve"> </w:t>
      </w:r>
      <w:proofErr w:type="spellStart"/>
      <w:r w:rsidR="003F6262">
        <w:t>efisien</w:t>
      </w:r>
      <w:proofErr w:type="spellEnd"/>
      <w:r w:rsidR="003F6262">
        <w:t xml:space="preserve"> dan </w:t>
      </w:r>
      <w:proofErr w:type="spellStart"/>
      <w:r w:rsidR="003F6262">
        <w:t>dapat</w:t>
      </w:r>
      <w:proofErr w:type="spellEnd"/>
      <w:r w:rsidR="003F6262">
        <w:t xml:space="preserve"> </w:t>
      </w:r>
      <w:proofErr w:type="spellStart"/>
      <w:r w:rsidR="003F6262">
        <w:t>membantu</w:t>
      </w:r>
      <w:proofErr w:type="spellEnd"/>
      <w:r w:rsidR="003F6262">
        <w:t xml:space="preserve"> proses </w:t>
      </w:r>
      <w:proofErr w:type="spellStart"/>
      <w:r w:rsidR="003F6262">
        <w:t>produksi</w:t>
      </w:r>
      <w:proofErr w:type="spellEnd"/>
      <w:r w:rsidR="003F6262">
        <w:t xml:space="preserve"> pada PT. </w:t>
      </w:r>
      <w:proofErr w:type="spellStart"/>
      <w:r w:rsidR="003F6262">
        <w:t>Adiputro</w:t>
      </w:r>
      <w:proofErr w:type="spellEnd"/>
      <w:r w:rsidR="003F6262">
        <w:t xml:space="preserve"> </w:t>
      </w:r>
      <w:proofErr w:type="spellStart"/>
      <w:r w:rsidR="003F6262">
        <w:t>Wirasejati</w:t>
      </w:r>
      <w:proofErr w:type="spellEnd"/>
      <w:r w:rsidR="003F6262">
        <w:t xml:space="preserve">. </w:t>
      </w:r>
    </w:p>
    <w:p w14:paraId="140D13B8" w14:textId="6503EBBB" w:rsidR="003A79CC" w:rsidRDefault="003A79CC" w:rsidP="00C622B9">
      <w:pPr>
        <w:ind w:firstLine="0"/>
      </w:pPr>
    </w:p>
    <w:p w14:paraId="1661E491" w14:textId="77777777" w:rsidR="00C622B9" w:rsidRPr="003A79CC" w:rsidRDefault="00C622B9" w:rsidP="00C622B9">
      <w:pPr>
        <w:pStyle w:val="STTSJudulSubBab"/>
        <w:numPr>
          <w:ilvl w:val="0"/>
          <w:numId w:val="24"/>
        </w:numPr>
        <w:rPr>
          <w:szCs w:val="28"/>
        </w:rPr>
      </w:pPr>
      <w:r>
        <w:rPr>
          <w:sz w:val="24"/>
          <w:szCs w:val="24"/>
        </w:rPr>
        <w:tab/>
      </w:r>
      <w:r w:rsidRPr="003A79CC">
        <w:rPr>
          <w:szCs w:val="28"/>
        </w:rPr>
        <w:t>Saran</w:t>
      </w:r>
    </w:p>
    <w:p w14:paraId="627750C1" w14:textId="79BCBDD7" w:rsidR="00C622B9" w:rsidRDefault="002D1FCE" w:rsidP="002D1FCE">
      <w:r>
        <w:t xml:space="preserve">Dalam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order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,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– 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r w:rsidR="00832751">
        <w:t xml:space="preserve">Saran yang </w:t>
      </w:r>
      <w:proofErr w:type="spellStart"/>
      <w:r w:rsidR="00832751">
        <w:t>dapat</w:t>
      </w:r>
      <w:proofErr w:type="spellEnd"/>
      <w:r w:rsidR="00832751">
        <w:t xml:space="preserve"> </w:t>
      </w:r>
      <w:proofErr w:type="spellStart"/>
      <w:r w:rsidR="00832751">
        <w:t>diberikan</w:t>
      </w:r>
      <w:proofErr w:type="spellEnd"/>
      <w:r w:rsidR="00832751">
        <w:t xml:space="preserve"> </w:t>
      </w:r>
      <w:proofErr w:type="spellStart"/>
      <w:r w:rsidR="00832751">
        <w:t>untuk</w:t>
      </w:r>
      <w:proofErr w:type="spellEnd"/>
      <w:r w:rsidR="00832751">
        <w:t xml:space="preserve"> </w:t>
      </w:r>
      <w:proofErr w:type="spellStart"/>
      <w:r w:rsidR="00832751">
        <w:t>mengembangkan</w:t>
      </w:r>
      <w:proofErr w:type="spellEnd"/>
      <w:r w:rsidR="00832751">
        <w:t xml:space="preserve"> website </w:t>
      </w:r>
      <w:proofErr w:type="spellStart"/>
      <w:r w:rsidR="00832751">
        <w:t>ini</w:t>
      </w:r>
      <w:proofErr w:type="spellEnd"/>
      <w:r w:rsidR="00832751">
        <w:t xml:space="preserve"> </w:t>
      </w:r>
      <w:proofErr w:type="spellStart"/>
      <w:r w:rsidR="00832751">
        <w:t>antara</w:t>
      </w:r>
      <w:proofErr w:type="spellEnd"/>
      <w:r w:rsidR="00832751">
        <w:t xml:space="preserve"> lain : </w:t>
      </w:r>
    </w:p>
    <w:p w14:paraId="58CBEA26" w14:textId="4F9F971F" w:rsidR="00832751" w:rsidRDefault="002B419A" w:rsidP="001320FE">
      <w:pPr>
        <w:pStyle w:val="ListParagraph"/>
        <w:numPr>
          <w:ilvl w:val="0"/>
          <w:numId w:val="26"/>
        </w:numPr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templating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peril </w:t>
      </w:r>
      <w:proofErr w:type="spellStart"/>
      <w:r>
        <w:t>mengganti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38756770" w14:textId="3AAD7A0E" w:rsidR="00EA7AF8" w:rsidRDefault="008B3627" w:rsidP="001320FE">
      <w:pPr>
        <w:pStyle w:val="ListParagraph"/>
        <w:numPr>
          <w:ilvl w:val="0"/>
          <w:numId w:val="26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tutorial dan step – step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</w:t>
      </w:r>
      <w:r w:rsidR="00882921">
        <w:t>ngguna</w:t>
      </w:r>
      <w:proofErr w:type="spellEnd"/>
      <w:r w:rsidR="00882921">
        <w:t xml:space="preserve"> yang </w:t>
      </w:r>
      <w:proofErr w:type="spellStart"/>
      <w:r w:rsidR="00882921">
        <w:t>baru</w:t>
      </w:r>
      <w:proofErr w:type="spellEnd"/>
      <w:r w:rsidR="00882921">
        <w:t xml:space="preserve"> </w:t>
      </w:r>
      <w:proofErr w:type="spellStart"/>
      <w:r w:rsidR="00882921">
        <w:t>menggunakan</w:t>
      </w:r>
      <w:proofErr w:type="spellEnd"/>
      <w:r w:rsidR="00882921">
        <w:t xml:space="preserve"> </w:t>
      </w:r>
      <w:proofErr w:type="spellStart"/>
      <w:r w:rsidR="00882921">
        <w:t>aplikasi</w:t>
      </w:r>
      <w:proofErr w:type="spellEnd"/>
      <w:r w:rsidR="00882921">
        <w:t xml:space="preserve"> website </w:t>
      </w:r>
      <w:proofErr w:type="spellStart"/>
      <w:r w:rsidR="00882921">
        <w:t>ini</w:t>
      </w:r>
      <w:proofErr w:type="spellEnd"/>
      <w:r w:rsidR="00882921">
        <w:t xml:space="preserve"> </w:t>
      </w:r>
      <w:proofErr w:type="spellStart"/>
      <w:r w:rsidR="00882921">
        <w:t>dapat</w:t>
      </w:r>
      <w:proofErr w:type="spellEnd"/>
      <w:r w:rsidR="00882921">
        <w:t xml:space="preserve"> </w:t>
      </w:r>
      <w:proofErr w:type="spellStart"/>
      <w:r w:rsidR="00882921">
        <w:t>memahami</w:t>
      </w:r>
      <w:proofErr w:type="spellEnd"/>
      <w:r w:rsidR="00882921">
        <w:t xml:space="preserve"> dan </w:t>
      </w:r>
      <w:proofErr w:type="spellStart"/>
      <w:r w:rsidR="00882921">
        <w:t>menggunakan</w:t>
      </w:r>
      <w:proofErr w:type="spellEnd"/>
      <w:r w:rsidR="00882921">
        <w:t xml:space="preserve"> </w:t>
      </w:r>
      <w:proofErr w:type="spellStart"/>
      <w:r w:rsidR="00882921">
        <w:t>aplikasi</w:t>
      </w:r>
      <w:proofErr w:type="spellEnd"/>
      <w:r w:rsidR="00882921">
        <w:t xml:space="preserve"> website </w:t>
      </w:r>
      <w:proofErr w:type="spellStart"/>
      <w:r w:rsidR="00882921">
        <w:t>ini</w:t>
      </w:r>
      <w:proofErr w:type="spellEnd"/>
      <w:r w:rsidR="00882921">
        <w:t xml:space="preserve"> </w:t>
      </w:r>
      <w:proofErr w:type="spellStart"/>
      <w:r w:rsidR="00882921">
        <w:t>dengan</w:t>
      </w:r>
      <w:proofErr w:type="spellEnd"/>
      <w:r w:rsidR="00882921">
        <w:t xml:space="preserve"> </w:t>
      </w:r>
      <w:proofErr w:type="spellStart"/>
      <w:r w:rsidR="00882921">
        <w:t>baik</w:t>
      </w:r>
      <w:proofErr w:type="spellEnd"/>
      <w:r w:rsidR="00882921">
        <w:t xml:space="preserve">. </w:t>
      </w:r>
    </w:p>
    <w:p w14:paraId="2C30447A" w14:textId="56A1E01D" w:rsidR="00CB3A3F" w:rsidRDefault="00CB3A3F" w:rsidP="001320FE">
      <w:pPr>
        <w:pStyle w:val="ListParagraph"/>
        <w:numPr>
          <w:ilvl w:val="0"/>
          <w:numId w:val="26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–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>
        <w:t xml:space="preserve">. </w:t>
      </w:r>
    </w:p>
    <w:p w14:paraId="1B1FAD5A" w14:textId="28F70E68" w:rsidR="00AD165D" w:rsidRPr="00A34678" w:rsidRDefault="00AD165D" w:rsidP="00AD165D">
      <w:r>
        <w:t xml:space="preserve">Saran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membenahi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PT. </w:t>
      </w:r>
      <w:proofErr w:type="spellStart"/>
      <w:r>
        <w:t>Adiputro</w:t>
      </w:r>
      <w:proofErr w:type="spellEnd"/>
      <w:r>
        <w:t xml:space="preserve"> </w:t>
      </w:r>
      <w:proofErr w:type="spellStart"/>
      <w:r>
        <w:t>Wirasejati</w:t>
      </w:r>
      <w:proofErr w:type="spellEnd"/>
      <w:r w:rsidR="00447504">
        <w:t xml:space="preserve">. </w:t>
      </w:r>
      <w:proofErr w:type="spellStart"/>
      <w:r w:rsidR="00447504">
        <w:t>Sehingga</w:t>
      </w:r>
      <w:proofErr w:type="spellEnd"/>
      <w:r w:rsidR="00447504">
        <w:t xml:space="preserve"> pada masa </w:t>
      </w:r>
      <w:proofErr w:type="spellStart"/>
      <w:r w:rsidR="00447504">
        <w:t>mendatang</w:t>
      </w:r>
      <w:proofErr w:type="spellEnd"/>
      <w:r w:rsidR="00447504">
        <w:t xml:space="preserve">, </w:t>
      </w:r>
      <w:proofErr w:type="spellStart"/>
      <w:r w:rsidR="00447504">
        <w:t>aplikasi</w:t>
      </w:r>
      <w:proofErr w:type="spellEnd"/>
      <w:r w:rsidR="00447504">
        <w:t xml:space="preserve"> website </w:t>
      </w:r>
      <w:proofErr w:type="spellStart"/>
      <w:r w:rsidR="00447504">
        <w:t>ini</w:t>
      </w:r>
      <w:proofErr w:type="spellEnd"/>
      <w:r w:rsidR="00447504">
        <w:t xml:space="preserve"> </w:t>
      </w:r>
      <w:proofErr w:type="spellStart"/>
      <w:r w:rsidR="00447504">
        <w:t>dapat</w:t>
      </w:r>
      <w:proofErr w:type="spellEnd"/>
      <w:r w:rsidR="00447504">
        <w:t xml:space="preserve"> </w:t>
      </w:r>
      <w:proofErr w:type="spellStart"/>
      <w:r w:rsidR="00447504">
        <w:t>menjadi</w:t>
      </w:r>
      <w:proofErr w:type="spellEnd"/>
      <w:r w:rsidR="00447504">
        <w:t xml:space="preserve"> </w:t>
      </w:r>
      <w:proofErr w:type="spellStart"/>
      <w:r w:rsidR="00447504">
        <w:t>aplikasi</w:t>
      </w:r>
      <w:proofErr w:type="spellEnd"/>
      <w:r w:rsidR="00447504">
        <w:t xml:space="preserve"> yang </w:t>
      </w:r>
      <w:proofErr w:type="spellStart"/>
      <w:r w:rsidR="009E4026">
        <w:t>mudah</w:t>
      </w:r>
      <w:proofErr w:type="spellEnd"/>
      <w:r w:rsidR="009E4026">
        <w:t xml:space="preserve"> </w:t>
      </w:r>
      <w:proofErr w:type="spellStart"/>
      <w:r w:rsidR="009E4026">
        <w:t>digunakan</w:t>
      </w:r>
      <w:proofErr w:type="spellEnd"/>
      <w:r w:rsidR="009E4026">
        <w:t xml:space="preserve"> dan </w:t>
      </w:r>
      <w:proofErr w:type="spellStart"/>
      <w:r w:rsidR="009E4026">
        <w:t>membuat</w:t>
      </w:r>
      <w:proofErr w:type="spellEnd"/>
      <w:r w:rsidR="009E4026">
        <w:t xml:space="preserve"> </w:t>
      </w:r>
      <w:proofErr w:type="spellStart"/>
      <w:r w:rsidR="009E4026">
        <w:t>alur</w:t>
      </w:r>
      <w:proofErr w:type="spellEnd"/>
      <w:r w:rsidR="009E4026">
        <w:t xml:space="preserve"> </w:t>
      </w:r>
      <w:proofErr w:type="spellStart"/>
      <w:r w:rsidR="009E4026">
        <w:t>produksi</w:t>
      </w:r>
      <w:proofErr w:type="spellEnd"/>
      <w:r w:rsidR="009E4026">
        <w:t xml:space="preserve"> pada PT. </w:t>
      </w:r>
      <w:proofErr w:type="spellStart"/>
      <w:r w:rsidR="009E4026">
        <w:t>Adiputro</w:t>
      </w:r>
      <w:proofErr w:type="spellEnd"/>
      <w:r w:rsidR="009E4026">
        <w:t xml:space="preserve"> </w:t>
      </w:r>
      <w:proofErr w:type="spellStart"/>
      <w:r w:rsidR="009E4026">
        <w:t>Wirasejati</w:t>
      </w:r>
      <w:proofErr w:type="spellEnd"/>
      <w:r w:rsidR="009E4026">
        <w:t xml:space="preserve"> </w:t>
      </w:r>
      <w:proofErr w:type="spellStart"/>
      <w:r w:rsidR="009E4026">
        <w:t>menjadi</w:t>
      </w:r>
      <w:proofErr w:type="spellEnd"/>
      <w:r w:rsidR="009E4026">
        <w:t xml:space="preserve"> </w:t>
      </w:r>
      <w:proofErr w:type="spellStart"/>
      <w:r w:rsidR="009E4026">
        <w:t>lebih</w:t>
      </w:r>
      <w:proofErr w:type="spellEnd"/>
      <w:r w:rsidR="009E4026">
        <w:t xml:space="preserve"> </w:t>
      </w:r>
      <w:proofErr w:type="spellStart"/>
      <w:r w:rsidR="009E4026">
        <w:t>cepat</w:t>
      </w:r>
      <w:proofErr w:type="spellEnd"/>
      <w:r w:rsidR="009E4026">
        <w:t xml:space="preserve"> dan </w:t>
      </w:r>
      <w:proofErr w:type="spellStart"/>
      <w:r w:rsidR="009E4026">
        <w:t>efisien</w:t>
      </w:r>
      <w:proofErr w:type="spellEnd"/>
      <w:r w:rsidR="009E4026">
        <w:t>.</w:t>
      </w:r>
      <w:r w:rsidR="007955C8">
        <w:t xml:space="preserve"> </w:t>
      </w:r>
    </w:p>
    <w:sectPr w:rsidR="00AD165D" w:rsidRPr="00A34678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F22B" w14:textId="77777777" w:rsidR="00685844" w:rsidRDefault="00685844" w:rsidP="00A1571D">
      <w:pPr>
        <w:spacing w:line="240" w:lineRule="auto"/>
      </w:pPr>
      <w:r>
        <w:separator/>
      </w:r>
    </w:p>
  </w:endnote>
  <w:endnote w:type="continuationSeparator" w:id="0">
    <w:p w14:paraId="16E5630E" w14:textId="77777777" w:rsidR="00685844" w:rsidRDefault="0068584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4B8E" w14:textId="77777777" w:rsidR="002043A5" w:rsidRDefault="002043A5">
    <w:pPr>
      <w:pStyle w:val="Footer"/>
      <w:jc w:val="center"/>
    </w:pPr>
  </w:p>
  <w:p w14:paraId="590E40A7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59D0" w14:textId="77777777" w:rsidR="002043A5" w:rsidRDefault="002043A5" w:rsidP="002C41EF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123E" w14:textId="77777777" w:rsidR="00685844" w:rsidRDefault="0068584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51D04CB" w14:textId="77777777" w:rsidR="00685844" w:rsidRDefault="0068584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558A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494"/>
    <w:multiLevelType w:val="hybridMultilevel"/>
    <w:tmpl w:val="6B6A2736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97E483E"/>
    <w:multiLevelType w:val="hybridMultilevel"/>
    <w:tmpl w:val="E154D4E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0F419BD"/>
    <w:multiLevelType w:val="hybridMultilevel"/>
    <w:tmpl w:val="388CB782"/>
    <w:lvl w:ilvl="0" w:tplc="2A42838C">
      <w:start w:val="1"/>
      <w:numFmt w:val="lowerLetter"/>
      <w:pStyle w:val="BulletSubabAlphabe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35536"/>
    <w:multiLevelType w:val="hybridMultilevel"/>
    <w:tmpl w:val="8CECD2BA"/>
    <w:lvl w:ilvl="0" w:tplc="FFFFFFFF">
      <w:start w:val="1"/>
      <w:numFmt w:val="lowerLetter"/>
      <w:lvlText w:val="%1."/>
      <w:lvlJc w:val="left"/>
      <w:pPr>
        <w:ind w:left="1570" w:hanging="360"/>
      </w:p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" w15:restartNumberingAfterBreak="0">
    <w:nsid w:val="1422120D"/>
    <w:multiLevelType w:val="hybridMultilevel"/>
    <w:tmpl w:val="E154D4E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C1208F7"/>
    <w:multiLevelType w:val="hybridMultilevel"/>
    <w:tmpl w:val="E7E843A0"/>
    <w:lvl w:ilvl="0" w:tplc="B6987A80">
      <w:start w:val="1"/>
      <w:numFmt w:val="bullet"/>
      <w:pStyle w:val="Bulletstyl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98649A48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634CD"/>
    <w:multiLevelType w:val="hybridMultilevel"/>
    <w:tmpl w:val="B31E0C9C"/>
    <w:lvl w:ilvl="0" w:tplc="04090015">
      <w:start w:val="1"/>
      <w:numFmt w:val="upperLetter"/>
      <w:pStyle w:val="bulletalphabetBi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C54F0"/>
    <w:multiLevelType w:val="hybridMultilevel"/>
    <w:tmpl w:val="E154D4E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3A71468D"/>
    <w:multiLevelType w:val="hybridMultilevel"/>
    <w:tmpl w:val="B31E0C9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477D"/>
    <w:multiLevelType w:val="hybridMultilevel"/>
    <w:tmpl w:val="8CECD2BA"/>
    <w:lvl w:ilvl="0" w:tplc="04090019">
      <w:start w:val="1"/>
      <w:numFmt w:val="lowerLetter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2" w15:restartNumberingAfterBreak="0">
    <w:nsid w:val="49E771A2"/>
    <w:multiLevelType w:val="hybridMultilevel"/>
    <w:tmpl w:val="86E20E5E"/>
    <w:lvl w:ilvl="0" w:tplc="D62AA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3525F"/>
    <w:multiLevelType w:val="multilevel"/>
    <w:tmpl w:val="0EDC7C0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5" w15:restartNumberingAfterBreak="0">
    <w:nsid w:val="699B367A"/>
    <w:multiLevelType w:val="hybridMultilevel"/>
    <w:tmpl w:val="600E5162"/>
    <w:lvl w:ilvl="0" w:tplc="C91A6A7A">
      <w:start w:val="1"/>
      <w:numFmt w:val="decimal"/>
      <w:lvlText w:val="6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>
      <w:start w:val="1"/>
      <w:numFmt w:val="lowerRoman"/>
      <w:lvlText w:val="%3."/>
      <w:lvlJc w:val="right"/>
      <w:pPr>
        <w:ind w:left="1080" w:hanging="180"/>
      </w:pPr>
    </w:lvl>
    <w:lvl w:ilvl="3" w:tplc="3809000F" w:tentative="1">
      <w:start w:val="1"/>
      <w:numFmt w:val="decimal"/>
      <w:lvlText w:val="%4."/>
      <w:lvlJc w:val="left"/>
      <w:pPr>
        <w:ind w:left="1800" w:hanging="360"/>
      </w:pPr>
    </w:lvl>
    <w:lvl w:ilvl="4" w:tplc="38090019" w:tentative="1">
      <w:start w:val="1"/>
      <w:numFmt w:val="lowerLetter"/>
      <w:lvlText w:val="%5."/>
      <w:lvlJc w:val="left"/>
      <w:pPr>
        <w:ind w:left="2520" w:hanging="360"/>
      </w:pPr>
    </w:lvl>
    <w:lvl w:ilvl="5" w:tplc="3809001B" w:tentative="1">
      <w:start w:val="1"/>
      <w:numFmt w:val="lowerRoman"/>
      <w:lvlText w:val="%6."/>
      <w:lvlJc w:val="right"/>
      <w:pPr>
        <w:ind w:left="3240" w:hanging="180"/>
      </w:pPr>
    </w:lvl>
    <w:lvl w:ilvl="6" w:tplc="3809000F" w:tentative="1">
      <w:start w:val="1"/>
      <w:numFmt w:val="decimal"/>
      <w:lvlText w:val="%7."/>
      <w:lvlJc w:val="left"/>
      <w:pPr>
        <w:ind w:left="3960" w:hanging="360"/>
      </w:pPr>
    </w:lvl>
    <w:lvl w:ilvl="7" w:tplc="38090019" w:tentative="1">
      <w:start w:val="1"/>
      <w:numFmt w:val="lowerLetter"/>
      <w:lvlText w:val="%8."/>
      <w:lvlJc w:val="left"/>
      <w:pPr>
        <w:ind w:left="4680" w:hanging="360"/>
      </w:pPr>
    </w:lvl>
    <w:lvl w:ilvl="8" w:tplc="3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6C4E4DC9"/>
    <w:multiLevelType w:val="hybridMultilevel"/>
    <w:tmpl w:val="801417EC"/>
    <w:lvl w:ilvl="0" w:tplc="9CB07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055666"/>
    <w:multiLevelType w:val="hybridMultilevel"/>
    <w:tmpl w:val="8CECD2BA"/>
    <w:lvl w:ilvl="0" w:tplc="FFFFFFFF">
      <w:start w:val="1"/>
      <w:numFmt w:val="lowerLetter"/>
      <w:lvlText w:val="%1."/>
      <w:lvlJc w:val="left"/>
      <w:pPr>
        <w:ind w:left="1570" w:hanging="360"/>
      </w:p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8" w15:restartNumberingAfterBreak="0">
    <w:nsid w:val="72DE7A80"/>
    <w:multiLevelType w:val="hybridMultilevel"/>
    <w:tmpl w:val="B516AFFE"/>
    <w:lvl w:ilvl="0" w:tplc="16E226A8">
      <w:start w:val="1"/>
      <w:numFmt w:val="decimal"/>
      <w:pStyle w:val="JudulSubBabLevel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E65C9"/>
    <w:multiLevelType w:val="hybridMultilevel"/>
    <w:tmpl w:val="E154D4E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95BA84E8"/>
    <w:lvl w:ilvl="0" w:tplc="95A8DD06">
      <w:start w:val="1"/>
      <w:numFmt w:val="decimal"/>
      <w:pStyle w:val="JudulSubBabdenganNomor"/>
      <w:lvlText w:val="1.%1"/>
      <w:lvlJc w:val="left"/>
      <w:pPr>
        <w:ind w:left="720" w:hanging="360"/>
      </w:pPr>
    </w:lvl>
    <w:lvl w:ilvl="1" w:tplc="752CBD08">
      <w:start w:val="1"/>
      <w:numFmt w:val="decimal"/>
      <w:lvlText w:val="1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91648"/>
    <w:multiLevelType w:val="hybridMultilevel"/>
    <w:tmpl w:val="E154D4E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C5D5C27"/>
    <w:multiLevelType w:val="hybridMultilevel"/>
    <w:tmpl w:val="2C12FB72"/>
    <w:lvl w:ilvl="0" w:tplc="4C0E3E74">
      <w:start w:val="1"/>
      <w:numFmt w:val="lowerLetter"/>
      <w:pStyle w:val="Bulletalphabetlevel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455C"/>
    <w:multiLevelType w:val="hybridMultilevel"/>
    <w:tmpl w:val="45FA0482"/>
    <w:lvl w:ilvl="0" w:tplc="83720CB2">
      <w:start w:val="1"/>
      <w:numFmt w:val="decimal"/>
      <w:lvlText w:val="3.%1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74AEE"/>
    <w:multiLevelType w:val="hybridMultilevel"/>
    <w:tmpl w:val="79949F3E"/>
    <w:lvl w:ilvl="0" w:tplc="04090001">
      <w:start w:val="1"/>
      <w:numFmt w:val="bullet"/>
      <w:lvlText w:val=""/>
      <w:lvlJc w:val="left"/>
      <w:pPr>
        <w:ind w:left="2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4" w:hanging="360"/>
      </w:pPr>
      <w:rPr>
        <w:rFonts w:ascii="Wingdings" w:hAnsi="Wingdings" w:hint="default"/>
      </w:rPr>
    </w:lvl>
  </w:abstractNum>
  <w:num w:numId="1" w16cid:durableId="1342664137">
    <w:abstractNumId w:val="21"/>
  </w:num>
  <w:num w:numId="2" w16cid:durableId="1225409327">
    <w:abstractNumId w:val="6"/>
  </w:num>
  <w:num w:numId="3" w16cid:durableId="838425680">
    <w:abstractNumId w:val="9"/>
  </w:num>
  <w:num w:numId="4" w16cid:durableId="770205051">
    <w:abstractNumId w:val="20"/>
  </w:num>
  <w:num w:numId="5" w16cid:durableId="2083604334">
    <w:abstractNumId w:val="13"/>
  </w:num>
  <w:num w:numId="6" w16cid:durableId="201096864">
    <w:abstractNumId w:val="5"/>
  </w:num>
  <w:num w:numId="7" w16cid:durableId="780957142">
    <w:abstractNumId w:val="18"/>
  </w:num>
  <w:num w:numId="8" w16cid:durableId="551425658">
    <w:abstractNumId w:val="23"/>
  </w:num>
  <w:num w:numId="9" w16cid:durableId="1325475059">
    <w:abstractNumId w:val="7"/>
  </w:num>
  <w:num w:numId="10" w16cid:durableId="2040157062">
    <w:abstractNumId w:val="24"/>
  </w:num>
  <w:num w:numId="11" w16cid:durableId="212933689">
    <w:abstractNumId w:val="14"/>
  </w:num>
  <w:num w:numId="12" w16cid:durableId="244538774">
    <w:abstractNumId w:val="2"/>
  </w:num>
  <w:num w:numId="13" w16cid:durableId="1981033995">
    <w:abstractNumId w:val="25"/>
  </w:num>
  <w:num w:numId="14" w16cid:durableId="1954360511">
    <w:abstractNumId w:val="11"/>
  </w:num>
  <w:num w:numId="15" w16cid:durableId="1065377426">
    <w:abstractNumId w:val="3"/>
  </w:num>
  <w:num w:numId="16" w16cid:durableId="1645620832">
    <w:abstractNumId w:val="17"/>
  </w:num>
  <w:num w:numId="17" w16cid:durableId="1152020603">
    <w:abstractNumId w:val="10"/>
  </w:num>
  <w:num w:numId="18" w16cid:durableId="980503897">
    <w:abstractNumId w:val="1"/>
  </w:num>
  <w:num w:numId="19" w16cid:durableId="619068165">
    <w:abstractNumId w:val="4"/>
  </w:num>
  <w:num w:numId="20" w16cid:durableId="567115708">
    <w:abstractNumId w:val="19"/>
  </w:num>
  <w:num w:numId="21" w16cid:durableId="1565067552">
    <w:abstractNumId w:val="0"/>
  </w:num>
  <w:num w:numId="22" w16cid:durableId="1232353484">
    <w:abstractNumId w:val="8"/>
  </w:num>
  <w:num w:numId="23" w16cid:durableId="1832091313">
    <w:abstractNumId w:val="22"/>
  </w:num>
  <w:num w:numId="24" w16cid:durableId="896741314">
    <w:abstractNumId w:val="15"/>
  </w:num>
  <w:num w:numId="25" w16cid:durableId="8800186">
    <w:abstractNumId w:val="12"/>
  </w:num>
  <w:num w:numId="26" w16cid:durableId="1793088776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FD"/>
    <w:rsid w:val="00000120"/>
    <w:rsid w:val="00000620"/>
    <w:rsid w:val="00001CB3"/>
    <w:rsid w:val="00006C04"/>
    <w:rsid w:val="0000716E"/>
    <w:rsid w:val="00010EDE"/>
    <w:rsid w:val="0001119C"/>
    <w:rsid w:val="0001145B"/>
    <w:rsid w:val="00011DB3"/>
    <w:rsid w:val="00013D8F"/>
    <w:rsid w:val="00015E37"/>
    <w:rsid w:val="00020474"/>
    <w:rsid w:val="000206E4"/>
    <w:rsid w:val="000216C8"/>
    <w:rsid w:val="00023DEC"/>
    <w:rsid w:val="000247D7"/>
    <w:rsid w:val="000248AA"/>
    <w:rsid w:val="00026405"/>
    <w:rsid w:val="000266D2"/>
    <w:rsid w:val="00030C27"/>
    <w:rsid w:val="000310D8"/>
    <w:rsid w:val="00031450"/>
    <w:rsid w:val="000336DA"/>
    <w:rsid w:val="000348D6"/>
    <w:rsid w:val="000352C2"/>
    <w:rsid w:val="00036C53"/>
    <w:rsid w:val="0003760D"/>
    <w:rsid w:val="000426EE"/>
    <w:rsid w:val="00043AE5"/>
    <w:rsid w:val="000460FE"/>
    <w:rsid w:val="00046384"/>
    <w:rsid w:val="000510D1"/>
    <w:rsid w:val="00051CF3"/>
    <w:rsid w:val="00053D15"/>
    <w:rsid w:val="0006024F"/>
    <w:rsid w:val="000636A2"/>
    <w:rsid w:val="000645C5"/>
    <w:rsid w:val="00064BAF"/>
    <w:rsid w:val="00065158"/>
    <w:rsid w:val="00070108"/>
    <w:rsid w:val="00071DC8"/>
    <w:rsid w:val="00072481"/>
    <w:rsid w:val="00075B05"/>
    <w:rsid w:val="0007652F"/>
    <w:rsid w:val="00076CA0"/>
    <w:rsid w:val="00077B17"/>
    <w:rsid w:val="00080DD7"/>
    <w:rsid w:val="00081DBE"/>
    <w:rsid w:val="00082D43"/>
    <w:rsid w:val="00082FCB"/>
    <w:rsid w:val="00085FCF"/>
    <w:rsid w:val="0009330C"/>
    <w:rsid w:val="00094421"/>
    <w:rsid w:val="00094869"/>
    <w:rsid w:val="00095EA4"/>
    <w:rsid w:val="000972E8"/>
    <w:rsid w:val="000975FC"/>
    <w:rsid w:val="00097CF4"/>
    <w:rsid w:val="000A040B"/>
    <w:rsid w:val="000A0524"/>
    <w:rsid w:val="000A0D8A"/>
    <w:rsid w:val="000C1830"/>
    <w:rsid w:val="000C1D8A"/>
    <w:rsid w:val="000C2A04"/>
    <w:rsid w:val="000C32B4"/>
    <w:rsid w:val="000C351D"/>
    <w:rsid w:val="000C3AAF"/>
    <w:rsid w:val="000C68D5"/>
    <w:rsid w:val="000C6BAF"/>
    <w:rsid w:val="000D2BD2"/>
    <w:rsid w:val="000D60F4"/>
    <w:rsid w:val="000E153F"/>
    <w:rsid w:val="000E25FE"/>
    <w:rsid w:val="000E5002"/>
    <w:rsid w:val="000E65B7"/>
    <w:rsid w:val="000F320F"/>
    <w:rsid w:val="000F3FDF"/>
    <w:rsid w:val="000F4ED2"/>
    <w:rsid w:val="000F533E"/>
    <w:rsid w:val="000F79AF"/>
    <w:rsid w:val="000F79DD"/>
    <w:rsid w:val="00100B0C"/>
    <w:rsid w:val="00102C70"/>
    <w:rsid w:val="00104245"/>
    <w:rsid w:val="0011044E"/>
    <w:rsid w:val="00110763"/>
    <w:rsid w:val="001123C3"/>
    <w:rsid w:val="0011360F"/>
    <w:rsid w:val="00120271"/>
    <w:rsid w:val="0012318D"/>
    <w:rsid w:val="00130D88"/>
    <w:rsid w:val="001320FE"/>
    <w:rsid w:val="00132CC2"/>
    <w:rsid w:val="00135772"/>
    <w:rsid w:val="00135F97"/>
    <w:rsid w:val="00140485"/>
    <w:rsid w:val="0014113D"/>
    <w:rsid w:val="00141156"/>
    <w:rsid w:val="00142F15"/>
    <w:rsid w:val="001442F3"/>
    <w:rsid w:val="00144644"/>
    <w:rsid w:val="00145EA2"/>
    <w:rsid w:val="0014657E"/>
    <w:rsid w:val="00151D5E"/>
    <w:rsid w:val="00153037"/>
    <w:rsid w:val="00154F66"/>
    <w:rsid w:val="0015699B"/>
    <w:rsid w:val="00160959"/>
    <w:rsid w:val="00160F98"/>
    <w:rsid w:val="001657CA"/>
    <w:rsid w:val="00165D7D"/>
    <w:rsid w:val="001662F3"/>
    <w:rsid w:val="00167D47"/>
    <w:rsid w:val="00170203"/>
    <w:rsid w:val="00172DAE"/>
    <w:rsid w:val="0017411F"/>
    <w:rsid w:val="00174893"/>
    <w:rsid w:val="001749D0"/>
    <w:rsid w:val="00174B2B"/>
    <w:rsid w:val="00175064"/>
    <w:rsid w:val="00176A4C"/>
    <w:rsid w:val="00177FAC"/>
    <w:rsid w:val="00185020"/>
    <w:rsid w:val="00185636"/>
    <w:rsid w:val="0018565B"/>
    <w:rsid w:val="00186995"/>
    <w:rsid w:val="00186ECF"/>
    <w:rsid w:val="00187F95"/>
    <w:rsid w:val="001902F9"/>
    <w:rsid w:val="0019311F"/>
    <w:rsid w:val="0019514D"/>
    <w:rsid w:val="00196911"/>
    <w:rsid w:val="001A198E"/>
    <w:rsid w:val="001A33CF"/>
    <w:rsid w:val="001A3990"/>
    <w:rsid w:val="001A487C"/>
    <w:rsid w:val="001A77DB"/>
    <w:rsid w:val="001A7D18"/>
    <w:rsid w:val="001B1C36"/>
    <w:rsid w:val="001B20D5"/>
    <w:rsid w:val="001B24E3"/>
    <w:rsid w:val="001B2A9A"/>
    <w:rsid w:val="001B572E"/>
    <w:rsid w:val="001B5DD2"/>
    <w:rsid w:val="001B651C"/>
    <w:rsid w:val="001B6BC5"/>
    <w:rsid w:val="001B724C"/>
    <w:rsid w:val="001C1855"/>
    <w:rsid w:val="001C3A8C"/>
    <w:rsid w:val="001C53B5"/>
    <w:rsid w:val="001C56FE"/>
    <w:rsid w:val="001C7A6A"/>
    <w:rsid w:val="001D1ACA"/>
    <w:rsid w:val="001D269C"/>
    <w:rsid w:val="001E5649"/>
    <w:rsid w:val="001E7959"/>
    <w:rsid w:val="001F10EB"/>
    <w:rsid w:val="001F1CCD"/>
    <w:rsid w:val="001F32E8"/>
    <w:rsid w:val="001F3D76"/>
    <w:rsid w:val="001F48CA"/>
    <w:rsid w:val="001F5F79"/>
    <w:rsid w:val="001F7072"/>
    <w:rsid w:val="002043A5"/>
    <w:rsid w:val="00204CC0"/>
    <w:rsid w:val="002053E8"/>
    <w:rsid w:val="0020732B"/>
    <w:rsid w:val="00207F27"/>
    <w:rsid w:val="00211430"/>
    <w:rsid w:val="002135D7"/>
    <w:rsid w:val="00215B77"/>
    <w:rsid w:val="00217F08"/>
    <w:rsid w:val="00217FF3"/>
    <w:rsid w:val="0022064F"/>
    <w:rsid w:val="0022286A"/>
    <w:rsid w:val="00223F84"/>
    <w:rsid w:val="00224C9A"/>
    <w:rsid w:val="002251E9"/>
    <w:rsid w:val="00230B40"/>
    <w:rsid w:val="002317CF"/>
    <w:rsid w:val="00231E89"/>
    <w:rsid w:val="002344E8"/>
    <w:rsid w:val="00235CD0"/>
    <w:rsid w:val="0023696E"/>
    <w:rsid w:val="00240E64"/>
    <w:rsid w:val="00240F76"/>
    <w:rsid w:val="00242D06"/>
    <w:rsid w:val="00244655"/>
    <w:rsid w:val="0024580B"/>
    <w:rsid w:val="00245A6D"/>
    <w:rsid w:val="00245B38"/>
    <w:rsid w:val="00245D6C"/>
    <w:rsid w:val="002465D4"/>
    <w:rsid w:val="00246AA1"/>
    <w:rsid w:val="002534B1"/>
    <w:rsid w:val="0025450E"/>
    <w:rsid w:val="00254CFC"/>
    <w:rsid w:val="00257FFB"/>
    <w:rsid w:val="00260B8C"/>
    <w:rsid w:val="002633CA"/>
    <w:rsid w:val="002656B4"/>
    <w:rsid w:val="002706BA"/>
    <w:rsid w:val="00270EE7"/>
    <w:rsid w:val="00271A58"/>
    <w:rsid w:val="002720DD"/>
    <w:rsid w:val="0027419B"/>
    <w:rsid w:val="00274839"/>
    <w:rsid w:val="00280176"/>
    <w:rsid w:val="002816DF"/>
    <w:rsid w:val="00281C53"/>
    <w:rsid w:val="00282E20"/>
    <w:rsid w:val="00284105"/>
    <w:rsid w:val="00284E48"/>
    <w:rsid w:val="0028636E"/>
    <w:rsid w:val="00286659"/>
    <w:rsid w:val="0028693D"/>
    <w:rsid w:val="00295055"/>
    <w:rsid w:val="00295AB6"/>
    <w:rsid w:val="002A3A7E"/>
    <w:rsid w:val="002A77C0"/>
    <w:rsid w:val="002A7979"/>
    <w:rsid w:val="002A79A5"/>
    <w:rsid w:val="002B419A"/>
    <w:rsid w:val="002B7F08"/>
    <w:rsid w:val="002C300D"/>
    <w:rsid w:val="002C41EF"/>
    <w:rsid w:val="002C42D3"/>
    <w:rsid w:val="002C4CDE"/>
    <w:rsid w:val="002C692A"/>
    <w:rsid w:val="002D1C50"/>
    <w:rsid w:val="002D1FCE"/>
    <w:rsid w:val="002D266F"/>
    <w:rsid w:val="002D3AF7"/>
    <w:rsid w:val="002D5417"/>
    <w:rsid w:val="002D56FF"/>
    <w:rsid w:val="002E2726"/>
    <w:rsid w:val="002E2B22"/>
    <w:rsid w:val="002E4488"/>
    <w:rsid w:val="002E7617"/>
    <w:rsid w:val="002F5A28"/>
    <w:rsid w:val="00300564"/>
    <w:rsid w:val="0030387A"/>
    <w:rsid w:val="00305110"/>
    <w:rsid w:val="003069D3"/>
    <w:rsid w:val="00307FEB"/>
    <w:rsid w:val="003139FD"/>
    <w:rsid w:val="003146A2"/>
    <w:rsid w:val="003146B7"/>
    <w:rsid w:val="00315264"/>
    <w:rsid w:val="003174D6"/>
    <w:rsid w:val="00320134"/>
    <w:rsid w:val="0032067B"/>
    <w:rsid w:val="00321705"/>
    <w:rsid w:val="00321CD7"/>
    <w:rsid w:val="00322524"/>
    <w:rsid w:val="003229A8"/>
    <w:rsid w:val="00323C0B"/>
    <w:rsid w:val="00325257"/>
    <w:rsid w:val="003255B7"/>
    <w:rsid w:val="00325ABA"/>
    <w:rsid w:val="00327F86"/>
    <w:rsid w:val="00330DFB"/>
    <w:rsid w:val="00335D05"/>
    <w:rsid w:val="00341855"/>
    <w:rsid w:val="0034187A"/>
    <w:rsid w:val="00343AF9"/>
    <w:rsid w:val="00343DBC"/>
    <w:rsid w:val="003442CD"/>
    <w:rsid w:val="0034641C"/>
    <w:rsid w:val="00346E68"/>
    <w:rsid w:val="00347A6C"/>
    <w:rsid w:val="003525A4"/>
    <w:rsid w:val="00353311"/>
    <w:rsid w:val="00360559"/>
    <w:rsid w:val="00362805"/>
    <w:rsid w:val="003640ED"/>
    <w:rsid w:val="00364449"/>
    <w:rsid w:val="00365972"/>
    <w:rsid w:val="00366B4B"/>
    <w:rsid w:val="0037489B"/>
    <w:rsid w:val="0037734C"/>
    <w:rsid w:val="00377D63"/>
    <w:rsid w:val="003824FB"/>
    <w:rsid w:val="00382604"/>
    <w:rsid w:val="00384132"/>
    <w:rsid w:val="00390286"/>
    <w:rsid w:val="003910AB"/>
    <w:rsid w:val="003956E7"/>
    <w:rsid w:val="0039789E"/>
    <w:rsid w:val="003A1AD0"/>
    <w:rsid w:val="003A254A"/>
    <w:rsid w:val="003A55C6"/>
    <w:rsid w:val="003A70F2"/>
    <w:rsid w:val="003A79CC"/>
    <w:rsid w:val="003B0700"/>
    <w:rsid w:val="003B1DC8"/>
    <w:rsid w:val="003B7D97"/>
    <w:rsid w:val="003C07DA"/>
    <w:rsid w:val="003C1EE1"/>
    <w:rsid w:val="003C2C7F"/>
    <w:rsid w:val="003C6586"/>
    <w:rsid w:val="003C6FC4"/>
    <w:rsid w:val="003C7D3D"/>
    <w:rsid w:val="003D15B9"/>
    <w:rsid w:val="003D190A"/>
    <w:rsid w:val="003D4BDA"/>
    <w:rsid w:val="003D7EB3"/>
    <w:rsid w:val="003E151F"/>
    <w:rsid w:val="003E5004"/>
    <w:rsid w:val="003E662B"/>
    <w:rsid w:val="003F1747"/>
    <w:rsid w:val="003F3AF5"/>
    <w:rsid w:val="003F6262"/>
    <w:rsid w:val="004003D8"/>
    <w:rsid w:val="0040589A"/>
    <w:rsid w:val="00406DD2"/>
    <w:rsid w:val="00406E4B"/>
    <w:rsid w:val="00411931"/>
    <w:rsid w:val="00413980"/>
    <w:rsid w:val="00416797"/>
    <w:rsid w:val="00416B35"/>
    <w:rsid w:val="00421F76"/>
    <w:rsid w:val="00424F4C"/>
    <w:rsid w:val="004264C4"/>
    <w:rsid w:val="00430125"/>
    <w:rsid w:val="00430190"/>
    <w:rsid w:val="00431753"/>
    <w:rsid w:val="00433047"/>
    <w:rsid w:val="00433279"/>
    <w:rsid w:val="0043497A"/>
    <w:rsid w:val="004349B0"/>
    <w:rsid w:val="0043670B"/>
    <w:rsid w:val="0044021C"/>
    <w:rsid w:val="004405C8"/>
    <w:rsid w:val="00440D67"/>
    <w:rsid w:val="00441351"/>
    <w:rsid w:val="004440CE"/>
    <w:rsid w:val="00444E69"/>
    <w:rsid w:val="00446C74"/>
    <w:rsid w:val="00447504"/>
    <w:rsid w:val="00447B9A"/>
    <w:rsid w:val="00453FD1"/>
    <w:rsid w:val="00456CAC"/>
    <w:rsid w:val="00460037"/>
    <w:rsid w:val="00462CE1"/>
    <w:rsid w:val="00472C8B"/>
    <w:rsid w:val="00473B57"/>
    <w:rsid w:val="00476325"/>
    <w:rsid w:val="00477772"/>
    <w:rsid w:val="00481C06"/>
    <w:rsid w:val="004857BF"/>
    <w:rsid w:val="004919D7"/>
    <w:rsid w:val="00493863"/>
    <w:rsid w:val="00494B20"/>
    <w:rsid w:val="0049711B"/>
    <w:rsid w:val="004A2EB9"/>
    <w:rsid w:val="004A340B"/>
    <w:rsid w:val="004A344C"/>
    <w:rsid w:val="004A3EE4"/>
    <w:rsid w:val="004A5B59"/>
    <w:rsid w:val="004B07E4"/>
    <w:rsid w:val="004B269F"/>
    <w:rsid w:val="004B411A"/>
    <w:rsid w:val="004B41E2"/>
    <w:rsid w:val="004B4996"/>
    <w:rsid w:val="004B4D4A"/>
    <w:rsid w:val="004B53B4"/>
    <w:rsid w:val="004B5673"/>
    <w:rsid w:val="004B67D2"/>
    <w:rsid w:val="004C54C6"/>
    <w:rsid w:val="004C59AC"/>
    <w:rsid w:val="004C6646"/>
    <w:rsid w:val="004D14A1"/>
    <w:rsid w:val="004D3E4F"/>
    <w:rsid w:val="004D40CF"/>
    <w:rsid w:val="004D44D5"/>
    <w:rsid w:val="004D5B8F"/>
    <w:rsid w:val="004D616E"/>
    <w:rsid w:val="004E3FC1"/>
    <w:rsid w:val="004E48CD"/>
    <w:rsid w:val="004E76C0"/>
    <w:rsid w:val="004F1ED4"/>
    <w:rsid w:val="004F25B3"/>
    <w:rsid w:val="004F2A90"/>
    <w:rsid w:val="004F4200"/>
    <w:rsid w:val="00502325"/>
    <w:rsid w:val="00505611"/>
    <w:rsid w:val="00510B67"/>
    <w:rsid w:val="00511209"/>
    <w:rsid w:val="00512004"/>
    <w:rsid w:val="00522957"/>
    <w:rsid w:val="00522E21"/>
    <w:rsid w:val="00524848"/>
    <w:rsid w:val="00524AB4"/>
    <w:rsid w:val="005252AF"/>
    <w:rsid w:val="005342BD"/>
    <w:rsid w:val="00535191"/>
    <w:rsid w:val="00542464"/>
    <w:rsid w:val="00543D8A"/>
    <w:rsid w:val="00544A34"/>
    <w:rsid w:val="005464F0"/>
    <w:rsid w:val="00551A87"/>
    <w:rsid w:val="00551AAB"/>
    <w:rsid w:val="005620FC"/>
    <w:rsid w:val="005624E6"/>
    <w:rsid w:val="00563760"/>
    <w:rsid w:val="0056614D"/>
    <w:rsid w:val="0056640E"/>
    <w:rsid w:val="00570C2A"/>
    <w:rsid w:val="005710FA"/>
    <w:rsid w:val="00571E3E"/>
    <w:rsid w:val="00573B0F"/>
    <w:rsid w:val="00573E03"/>
    <w:rsid w:val="00575E89"/>
    <w:rsid w:val="0058385E"/>
    <w:rsid w:val="00583A33"/>
    <w:rsid w:val="00584293"/>
    <w:rsid w:val="00587587"/>
    <w:rsid w:val="00587BE6"/>
    <w:rsid w:val="005900D5"/>
    <w:rsid w:val="005A03ED"/>
    <w:rsid w:val="005A09AF"/>
    <w:rsid w:val="005A17AB"/>
    <w:rsid w:val="005A1D6A"/>
    <w:rsid w:val="005A7EAB"/>
    <w:rsid w:val="005B1D00"/>
    <w:rsid w:val="005B4E2C"/>
    <w:rsid w:val="005B5D1F"/>
    <w:rsid w:val="005B7BE9"/>
    <w:rsid w:val="005C1B39"/>
    <w:rsid w:val="005C306C"/>
    <w:rsid w:val="005C3D89"/>
    <w:rsid w:val="005D1DD6"/>
    <w:rsid w:val="005D1EF3"/>
    <w:rsid w:val="005D225B"/>
    <w:rsid w:val="005D60DF"/>
    <w:rsid w:val="005E03AA"/>
    <w:rsid w:val="005E631B"/>
    <w:rsid w:val="005E6C51"/>
    <w:rsid w:val="005E7964"/>
    <w:rsid w:val="005F7832"/>
    <w:rsid w:val="00600BB1"/>
    <w:rsid w:val="00604F5E"/>
    <w:rsid w:val="0061060F"/>
    <w:rsid w:val="0061205A"/>
    <w:rsid w:val="00612319"/>
    <w:rsid w:val="006141F7"/>
    <w:rsid w:val="00615412"/>
    <w:rsid w:val="0061542B"/>
    <w:rsid w:val="0062218C"/>
    <w:rsid w:val="006228AC"/>
    <w:rsid w:val="00624227"/>
    <w:rsid w:val="00626459"/>
    <w:rsid w:val="00626594"/>
    <w:rsid w:val="006300CD"/>
    <w:rsid w:val="00632A93"/>
    <w:rsid w:val="006331B5"/>
    <w:rsid w:val="00636EA2"/>
    <w:rsid w:val="0064023B"/>
    <w:rsid w:val="00641316"/>
    <w:rsid w:val="006417E4"/>
    <w:rsid w:val="0064209E"/>
    <w:rsid w:val="006425E7"/>
    <w:rsid w:val="0064265F"/>
    <w:rsid w:val="00645D53"/>
    <w:rsid w:val="006478B7"/>
    <w:rsid w:val="006503B4"/>
    <w:rsid w:val="00652FE2"/>
    <w:rsid w:val="00653F26"/>
    <w:rsid w:val="00654556"/>
    <w:rsid w:val="00654801"/>
    <w:rsid w:val="00654C90"/>
    <w:rsid w:val="00655702"/>
    <w:rsid w:val="00655709"/>
    <w:rsid w:val="0065695F"/>
    <w:rsid w:val="00656D79"/>
    <w:rsid w:val="006606F0"/>
    <w:rsid w:val="00661E3E"/>
    <w:rsid w:val="00664969"/>
    <w:rsid w:val="00665537"/>
    <w:rsid w:val="00665A8F"/>
    <w:rsid w:val="00667922"/>
    <w:rsid w:val="00671DAB"/>
    <w:rsid w:val="006729B5"/>
    <w:rsid w:val="006731ED"/>
    <w:rsid w:val="00673C52"/>
    <w:rsid w:val="0067472F"/>
    <w:rsid w:val="00674C08"/>
    <w:rsid w:val="006751A0"/>
    <w:rsid w:val="006761DE"/>
    <w:rsid w:val="006761E7"/>
    <w:rsid w:val="00676455"/>
    <w:rsid w:val="00676FA6"/>
    <w:rsid w:val="00677096"/>
    <w:rsid w:val="006824C4"/>
    <w:rsid w:val="00683009"/>
    <w:rsid w:val="00684BF1"/>
    <w:rsid w:val="00685844"/>
    <w:rsid w:val="00687007"/>
    <w:rsid w:val="00690678"/>
    <w:rsid w:val="0069091B"/>
    <w:rsid w:val="00690B2F"/>
    <w:rsid w:val="00691C90"/>
    <w:rsid w:val="00693B85"/>
    <w:rsid w:val="00694EF6"/>
    <w:rsid w:val="006A7939"/>
    <w:rsid w:val="006B1ABF"/>
    <w:rsid w:val="006B2787"/>
    <w:rsid w:val="006B49DE"/>
    <w:rsid w:val="006B5CD7"/>
    <w:rsid w:val="006C439F"/>
    <w:rsid w:val="006C4491"/>
    <w:rsid w:val="006C68E7"/>
    <w:rsid w:val="006C6996"/>
    <w:rsid w:val="006C6D42"/>
    <w:rsid w:val="006D0D36"/>
    <w:rsid w:val="006D22AE"/>
    <w:rsid w:val="006D3D86"/>
    <w:rsid w:val="006D5426"/>
    <w:rsid w:val="006D595B"/>
    <w:rsid w:val="006D642A"/>
    <w:rsid w:val="006D7C9E"/>
    <w:rsid w:val="006E015D"/>
    <w:rsid w:val="006E283A"/>
    <w:rsid w:val="006E2920"/>
    <w:rsid w:val="006E2A5A"/>
    <w:rsid w:val="006E77EB"/>
    <w:rsid w:val="006F0075"/>
    <w:rsid w:val="006F355E"/>
    <w:rsid w:val="006F65FD"/>
    <w:rsid w:val="00701CE3"/>
    <w:rsid w:val="007032AD"/>
    <w:rsid w:val="00707759"/>
    <w:rsid w:val="00707BFB"/>
    <w:rsid w:val="00707FAD"/>
    <w:rsid w:val="007112A9"/>
    <w:rsid w:val="007153EC"/>
    <w:rsid w:val="00715819"/>
    <w:rsid w:val="00716374"/>
    <w:rsid w:val="00717120"/>
    <w:rsid w:val="00721731"/>
    <w:rsid w:val="007217F8"/>
    <w:rsid w:val="00724C34"/>
    <w:rsid w:val="007261C6"/>
    <w:rsid w:val="00733F07"/>
    <w:rsid w:val="00734A0D"/>
    <w:rsid w:val="00734A66"/>
    <w:rsid w:val="00740724"/>
    <w:rsid w:val="0074189A"/>
    <w:rsid w:val="00741B4C"/>
    <w:rsid w:val="00750B2C"/>
    <w:rsid w:val="00751F37"/>
    <w:rsid w:val="00752147"/>
    <w:rsid w:val="00766337"/>
    <w:rsid w:val="00766AA8"/>
    <w:rsid w:val="0077041A"/>
    <w:rsid w:val="007718F9"/>
    <w:rsid w:val="00771E6C"/>
    <w:rsid w:val="00773C1C"/>
    <w:rsid w:val="007749DE"/>
    <w:rsid w:val="00776081"/>
    <w:rsid w:val="00781035"/>
    <w:rsid w:val="00781D57"/>
    <w:rsid w:val="00782E83"/>
    <w:rsid w:val="007834C5"/>
    <w:rsid w:val="00784C7B"/>
    <w:rsid w:val="0078547C"/>
    <w:rsid w:val="007876F8"/>
    <w:rsid w:val="00787C1F"/>
    <w:rsid w:val="00792584"/>
    <w:rsid w:val="00792E7E"/>
    <w:rsid w:val="007947AA"/>
    <w:rsid w:val="007955C8"/>
    <w:rsid w:val="00795605"/>
    <w:rsid w:val="007A034F"/>
    <w:rsid w:val="007A1C7C"/>
    <w:rsid w:val="007A1FF7"/>
    <w:rsid w:val="007A772B"/>
    <w:rsid w:val="007B39D1"/>
    <w:rsid w:val="007B3E62"/>
    <w:rsid w:val="007B4309"/>
    <w:rsid w:val="007B6AB3"/>
    <w:rsid w:val="007C0882"/>
    <w:rsid w:val="007C500F"/>
    <w:rsid w:val="007D0ACB"/>
    <w:rsid w:val="007D1725"/>
    <w:rsid w:val="007D18BF"/>
    <w:rsid w:val="007D2695"/>
    <w:rsid w:val="007D370A"/>
    <w:rsid w:val="007D39FE"/>
    <w:rsid w:val="007D4A96"/>
    <w:rsid w:val="007E07C2"/>
    <w:rsid w:val="007E0C81"/>
    <w:rsid w:val="007E0FE8"/>
    <w:rsid w:val="007E3C59"/>
    <w:rsid w:val="007E407D"/>
    <w:rsid w:val="007E67CD"/>
    <w:rsid w:val="007E6B1C"/>
    <w:rsid w:val="007F038A"/>
    <w:rsid w:val="007F04FF"/>
    <w:rsid w:val="007F18CD"/>
    <w:rsid w:val="007F3538"/>
    <w:rsid w:val="007F3A57"/>
    <w:rsid w:val="007F4879"/>
    <w:rsid w:val="007F4C74"/>
    <w:rsid w:val="007F6BDB"/>
    <w:rsid w:val="008026F4"/>
    <w:rsid w:val="0080683D"/>
    <w:rsid w:val="00806DA6"/>
    <w:rsid w:val="00832668"/>
    <w:rsid w:val="00832751"/>
    <w:rsid w:val="008339FE"/>
    <w:rsid w:val="00834688"/>
    <w:rsid w:val="00837E6E"/>
    <w:rsid w:val="0084083B"/>
    <w:rsid w:val="00843E56"/>
    <w:rsid w:val="00843FAC"/>
    <w:rsid w:val="00844D42"/>
    <w:rsid w:val="00851259"/>
    <w:rsid w:val="00852C0E"/>
    <w:rsid w:val="00855730"/>
    <w:rsid w:val="00860D19"/>
    <w:rsid w:val="0086149A"/>
    <w:rsid w:val="008618D8"/>
    <w:rsid w:val="008618E6"/>
    <w:rsid w:val="00861F2A"/>
    <w:rsid w:val="00862901"/>
    <w:rsid w:val="00862D17"/>
    <w:rsid w:val="00864885"/>
    <w:rsid w:val="008649BD"/>
    <w:rsid w:val="008650A0"/>
    <w:rsid w:val="00866E30"/>
    <w:rsid w:val="00870708"/>
    <w:rsid w:val="008712B7"/>
    <w:rsid w:val="00871939"/>
    <w:rsid w:val="00875D68"/>
    <w:rsid w:val="00877FD4"/>
    <w:rsid w:val="008825CD"/>
    <w:rsid w:val="00882921"/>
    <w:rsid w:val="00882A86"/>
    <w:rsid w:val="00882CBD"/>
    <w:rsid w:val="00882DFF"/>
    <w:rsid w:val="0088442B"/>
    <w:rsid w:val="00884F8D"/>
    <w:rsid w:val="00884FF2"/>
    <w:rsid w:val="00890424"/>
    <w:rsid w:val="00891FF8"/>
    <w:rsid w:val="00892261"/>
    <w:rsid w:val="0089250C"/>
    <w:rsid w:val="008A351B"/>
    <w:rsid w:val="008A4073"/>
    <w:rsid w:val="008B0B72"/>
    <w:rsid w:val="008B1941"/>
    <w:rsid w:val="008B1BC4"/>
    <w:rsid w:val="008B24C8"/>
    <w:rsid w:val="008B3627"/>
    <w:rsid w:val="008B52BD"/>
    <w:rsid w:val="008B5428"/>
    <w:rsid w:val="008B6069"/>
    <w:rsid w:val="008B61ED"/>
    <w:rsid w:val="008B70A8"/>
    <w:rsid w:val="008B7DC5"/>
    <w:rsid w:val="008C23C3"/>
    <w:rsid w:val="008C31E3"/>
    <w:rsid w:val="008C42AB"/>
    <w:rsid w:val="008C58AC"/>
    <w:rsid w:val="008C608F"/>
    <w:rsid w:val="008D08CC"/>
    <w:rsid w:val="008D0D45"/>
    <w:rsid w:val="008D0F69"/>
    <w:rsid w:val="008D16EB"/>
    <w:rsid w:val="008D219A"/>
    <w:rsid w:val="008D234A"/>
    <w:rsid w:val="008D2B33"/>
    <w:rsid w:val="008D4509"/>
    <w:rsid w:val="008D528A"/>
    <w:rsid w:val="008D53C5"/>
    <w:rsid w:val="008D6D36"/>
    <w:rsid w:val="008D7153"/>
    <w:rsid w:val="008D7E97"/>
    <w:rsid w:val="008E2254"/>
    <w:rsid w:val="008E3F09"/>
    <w:rsid w:val="008E60B8"/>
    <w:rsid w:val="008E7918"/>
    <w:rsid w:val="008F1E6C"/>
    <w:rsid w:val="008F5758"/>
    <w:rsid w:val="009019EB"/>
    <w:rsid w:val="00903E79"/>
    <w:rsid w:val="00904A84"/>
    <w:rsid w:val="00906003"/>
    <w:rsid w:val="00906B93"/>
    <w:rsid w:val="00906C81"/>
    <w:rsid w:val="00906DCD"/>
    <w:rsid w:val="00907A67"/>
    <w:rsid w:val="009111CD"/>
    <w:rsid w:val="00922D3A"/>
    <w:rsid w:val="00923710"/>
    <w:rsid w:val="00925326"/>
    <w:rsid w:val="00927AE3"/>
    <w:rsid w:val="009340FF"/>
    <w:rsid w:val="009344B3"/>
    <w:rsid w:val="009364A9"/>
    <w:rsid w:val="00937581"/>
    <w:rsid w:val="00942F56"/>
    <w:rsid w:val="009448A1"/>
    <w:rsid w:val="009458FB"/>
    <w:rsid w:val="00945E6B"/>
    <w:rsid w:val="009464A9"/>
    <w:rsid w:val="00951BE8"/>
    <w:rsid w:val="009536A2"/>
    <w:rsid w:val="00953F41"/>
    <w:rsid w:val="0095451B"/>
    <w:rsid w:val="00957E38"/>
    <w:rsid w:val="00965A36"/>
    <w:rsid w:val="00965FA8"/>
    <w:rsid w:val="009663CD"/>
    <w:rsid w:val="009666F3"/>
    <w:rsid w:val="009700B0"/>
    <w:rsid w:val="00976A7E"/>
    <w:rsid w:val="00977CDA"/>
    <w:rsid w:val="009822D6"/>
    <w:rsid w:val="00983F7C"/>
    <w:rsid w:val="00991AF4"/>
    <w:rsid w:val="0099528F"/>
    <w:rsid w:val="00996A2C"/>
    <w:rsid w:val="009A0C7E"/>
    <w:rsid w:val="009A3A14"/>
    <w:rsid w:val="009A579F"/>
    <w:rsid w:val="009A623D"/>
    <w:rsid w:val="009A70B2"/>
    <w:rsid w:val="009B1ADC"/>
    <w:rsid w:val="009B37FD"/>
    <w:rsid w:val="009B5C4B"/>
    <w:rsid w:val="009B6531"/>
    <w:rsid w:val="009C1BF4"/>
    <w:rsid w:val="009C1E9F"/>
    <w:rsid w:val="009C31C4"/>
    <w:rsid w:val="009D0678"/>
    <w:rsid w:val="009D0A1B"/>
    <w:rsid w:val="009D1535"/>
    <w:rsid w:val="009D3F8B"/>
    <w:rsid w:val="009D67CE"/>
    <w:rsid w:val="009D7710"/>
    <w:rsid w:val="009E2D46"/>
    <w:rsid w:val="009E3157"/>
    <w:rsid w:val="009E4026"/>
    <w:rsid w:val="009E442D"/>
    <w:rsid w:val="009F35D0"/>
    <w:rsid w:val="009F3783"/>
    <w:rsid w:val="009F411A"/>
    <w:rsid w:val="009F74A0"/>
    <w:rsid w:val="009F7DC7"/>
    <w:rsid w:val="00A01640"/>
    <w:rsid w:val="00A01D99"/>
    <w:rsid w:val="00A032A5"/>
    <w:rsid w:val="00A0333D"/>
    <w:rsid w:val="00A03948"/>
    <w:rsid w:val="00A0547B"/>
    <w:rsid w:val="00A072B1"/>
    <w:rsid w:val="00A11397"/>
    <w:rsid w:val="00A11565"/>
    <w:rsid w:val="00A132FD"/>
    <w:rsid w:val="00A14A55"/>
    <w:rsid w:val="00A1541E"/>
    <w:rsid w:val="00A1571D"/>
    <w:rsid w:val="00A15B0A"/>
    <w:rsid w:val="00A168C4"/>
    <w:rsid w:val="00A203F3"/>
    <w:rsid w:val="00A20FC1"/>
    <w:rsid w:val="00A211DA"/>
    <w:rsid w:val="00A21A5E"/>
    <w:rsid w:val="00A22328"/>
    <w:rsid w:val="00A23034"/>
    <w:rsid w:val="00A2333E"/>
    <w:rsid w:val="00A234CF"/>
    <w:rsid w:val="00A23889"/>
    <w:rsid w:val="00A33159"/>
    <w:rsid w:val="00A34678"/>
    <w:rsid w:val="00A3690F"/>
    <w:rsid w:val="00A42282"/>
    <w:rsid w:val="00A502F7"/>
    <w:rsid w:val="00A53C95"/>
    <w:rsid w:val="00A54D25"/>
    <w:rsid w:val="00A61F02"/>
    <w:rsid w:val="00A642DC"/>
    <w:rsid w:val="00A64FEC"/>
    <w:rsid w:val="00A65BB6"/>
    <w:rsid w:val="00A65D0E"/>
    <w:rsid w:val="00A6792B"/>
    <w:rsid w:val="00A735AF"/>
    <w:rsid w:val="00A74E48"/>
    <w:rsid w:val="00A76A9C"/>
    <w:rsid w:val="00A76F38"/>
    <w:rsid w:val="00A77987"/>
    <w:rsid w:val="00A803DF"/>
    <w:rsid w:val="00A82697"/>
    <w:rsid w:val="00A861A2"/>
    <w:rsid w:val="00A90707"/>
    <w:rsid w:val="00A91841"/>
    <w:rsid w:val="00A9396C"/>
    <w:rsid w:val="00A9401E"/>
    <w:rsid w:val="00A9493C"/>
    <w:rsid w:val="00A95C7D"/>
    <w:rsid w:val="00A96EAD"/>
    <w:rsid w:val="00AA4A13"/>
    <w:rsid w:val="00AA7A88"/>
    <w:rsid w:val="00AB0B72"/>
    <w:rsid w:val="00AB2806"/>
    <w:rsid w:val="00AB32E6"/>
    <w:rsid w:val="00AB36F8"/>
    <w:rsid w:val="00AB3AAC"/>
    <w:rsid w:val="00AB4626"/>
    <w:rsid w:val="00AC1E68"/>
    <w:rsid w:val="00AC2514"/>
    <w:rsid w:val="00AC2E6D"/>
    <w:rsid w:val="00AC36D8"/>
    <w:rsid w:val="00AC3A54"/>
    <w:rsid w:val="00AC431E"/>
    <w:rsid w:val="00AC46B4"/>
    <w:rsid w:val="00AC7FE1"/>
    <w:rsid w:val="00AD026C"/>
    <w:rsid w:val="00AD165D"/>
    <w:rsid w:val="00AD172F"/>
    <w:rsid w:val="00AD28AE"/>
    <w:rsid w:val="00AD3AB2"/>
    <w:rsid w:val="00AD5276"/>
    <w:rsid w:val="00AD5321"/>
    <w:rsid w:val="00AD7B68"/>
    <w:rsid w:val="00AE0744"/>
    <w:rsid w:val="00AE1BFB"/>
    <w:rsid w:val="00AE1E4E"/>
    <w:rsid w:val="00AE2265"/>
    <w:rsid w:val="00AE386E"/>
    <w:rsid w:val="00AE54C6"/>
    <w:rsid w:val="00AE72A4"/>
    <w:rsid w:val="00AF3F61"/>
    <w:rsid w:val="00AF7FEF"/>
    <w:rsid w:val="00B0279F"/>
    <w:rsid w:val="00B040C8"/>
    <w:rsid w:val="00B044B5"/>
    <w:rsid w:val="00B06DB4"/>
    <w:rsid w:val="00B172FE"/>
    <w:rsid w:val="00B211CC"/>
    <w:rsid w:val="00B2190A"/>
    <w:rsid w:val="00B228A7"/>
    <w:rsid w:val="00B23C6D"/>
    <w:rsid w:val="00B23DDC"/>
    <w:rsid w:val="00B24BCD"/>
    <w:rsid w:val="00B25520"/>
    <w:rsid w:val="00B261B6"/>
    <w:rsid w:val="00B2716E"/>
    <w:rsid w:val="00B273EE"/>
    <w:rsid w:val="00B3356C"/>
    <w:rsid w:val="00B34426"/>
    <w:rsid w:val="00B3482B"/>
    <w:rsid w:val="00B4107C"/>
    <w:rsid w:val="00B430C8"/>
    <w:rsid w:val="00B44BE6"/>
    <w:rsid w:val="00B45EE1"/>
    <w:rsid w:val="00B45FB2"/>
    <w:rsid w:val="00B46211"/>
    <w:rsid w:val="00B4720F"/>
    <w:rsid w:val="00B51320"/>
    <w:rsid w:val="00B5671F"/>
    <w:rsid w:val="00B56B52"/>
    <w:rsid w:val="00B61892"/>
    <w:rsid w:val="00B624D0"/>
    <w:rsid w:val="00B655CC"/>
    <w:rsid w:val="00B657AA"/>
    <w:rsid w:val="00B65A99"/>
    <w:rsid w:val="00B66AE6"/>
    <w:rsid w:val="00B700D0"/>
    <w:rsid w:val="00B721DB"/>
    <w:rsid w:val="00B74243"/>
    <w:rsid w:val="00B7587C"/>
    <w:rsid w:val="00B83350"/>
    <w:rsid w:val="00B83D06"/>
    <w:rsid w:val="00B91AC9"/>
    <w:rsid w:val="00B93269"/>
    <w:rsid w:val="00B95E38"/>
    <w:rsid w:val="00B9794C"/>
    <w:rsid w:val="00B97BE6"/>
    <w:rsid w:val="00BA040D"/>
    <w:rsid w:val="00BA0D60"/>
    <w:rsid w:val="00BA119D"/>
    <w:rsid w:val="00BA1504"/>
    <w:rsid w:val="00BA2C59"/>
    <w:rsid w:val="00BA4455"/>
    <w:rsid w:val="00BA465A"/>
    <w:rsid w:val="00BA5956"/>
    <w:rsid w:val="00BB4FFA"/>
    <w:rsid w:val="00BC1372"/>
    <w:rsid w:val="00BC2088"/>
    <w:rsid w:val="00BC2D3D"/>
    <w:rsid w:val="00BC3B1B"/>
    <w:rsid w:val="00BC54DE"/>
    <w:rsid w:val="00BD1DC2"/>
    <w:rsid w:val="00BD30F4"/>
    <w:rsid w:val="00BD3385"/>
    <w:rsid w:val="00BE6731"/>
    <w:rsid w:val="00BE6D57"/>
    <w:rsid w:val="00BF3847"/>
    <w:rsid w:val="00BF4AAE"/>
    <w:rsid w:val="00BF4C7A"/>
    <w:rsid w:val="00BF62BC"/>
    <w:rsid w:val="00BF6402"/>
    <w:rsid w:val="00BF793D"/>
    <w:rsid w:val="00BF7983"/>
    <w:rsid w:val="00C00804"/>
    <w:rsid w:val="00C009DA"/>
    <w:rsid w:val="00C04021"/>
    <w:rsid w:val="00C041D1"/>
    <w:rsid w:val="00C115BA"/>
    <w:rsid w:val="00C13CE2"/>
    <w:rsid w:val="00C17240"/>
    <w:rsid w:val="00C22F25"/>
    <w:rsid w:val="00C24884"/>
    <w:rsid w:val="00C27750"/>
    <w:rsid w:val="00C27C4C"/>
    <w:rsid w:val="00C30B61"/>
    <w:rsid w:val="00C34DFB"/>
    <w:rsid w:val="00C36B92"/>
    <w:rsid w:val="00C40FE9"/>
    <w:rsid w:val="00C43C00"/>
    <w:rsid w:val="00C46F65"/>
    <w:rsid w:val="00C50EE7"/>
    <w:rsid w:val="00C51712"/>
    <w:rsid w:val="00C517F9"/>
    <w:rsid w:val="00C522C4"/>
    <w:rsid w:val="00C52AAE"/>
    <w:rsid w:val="00C52F21"/>
    <w:rsid w:val="00C5368C"/>
    <w:rsid w:val="00C55026"/>
    <w:rsid w:val="00C5613C"/>
    <w:rsid w:val="00C60550"/>
    <w:rsid w:val="00C616B7"/>
    <w:rsid w:val="00C622B9"/>
    <w:rsid w:val="00C623F5"/>
    <w:rsid w:val="00C648D2"/>
    <w:rsid w:val="00C657CF"/>
    <w:rsid w:val="00C66616"/>
    <w:rsid w:val="00C66EC2"/>
    <w:rsid w:val="00C679BA"/>
    <w:rsid w:val="00C71D14"/>
    <w:rsid w:val="00C8091A"/>
    <w:rsid w:val="00C836C8"/>
    <w:rsid w:val="00C92285"/>
    <w:rsid w:val="00C93AAD"/>
    <w:rsid w:val="00C93B71"/>
    <w:rsid w:val="00CA18EA"/>
    <w:rsid w:val="00CA4E1F"/>
    <w:rsid w:val="00CA5435"/>
    <w:rsid w:val="00CA5742"/>
    <w:rsid w:val="00CA6B51"/>
    <w:rsid w:val="00CA7229"/>
    <w:rsid w:val="00CB309E"/>
    <w:rsid w:val="00CB3A3F"/>
    <w:rsid w:val="00CB5EE0"/>
    <w:rsid w:val="00CC0930"/>
    <w:rsid w:val="00CC13EA"/>
    <w:rsid w:val="00CC22C2"/>
    <w:rsid w:val="00CC254F"/>
    <w:rsid w:val="00CC2A66"/>
    <w:rsid w:val="00CC5CEB"/>
    <w:rsid w:val="00CC657F"/>
    <w:rsid w:val="00CC71B8"/>
    <w:rsid w:val="00CC7533"/>
    <w:rsid w:val="00CC7900"/>
    <w:rsid w:val="00CD191D"/>
    <w:rsid w:val="00CD28F7"/>
    <w:rsid w:val="00CE0822"/>
    <w:rsid w:val="00CE0A3C"/>
    <w:rsid w:val="00CE6FB9"/>
    <w:rsid w:val="00CF2F87"/>
    <w:rsid w:val="00CF370D"/>
    <w:rsid w:val="00CF43BB"/>
    <w:rsid w:val="00CF62D3"/>
    <w:rsid w:val="00D01C1E"/>
    <w:rsid w:val="00D02B01"/>
    <w:rsid w:val="00D030E4"/>
    <w:rsid w:val="00D0419B"/>
    <w:rsid w:val="00D05687"/>
    <w:rsid w:val="00D05699"/>
    <w:rsid w:val="00D05AA0"/>
    <w:rsid w:val="00D06562"/>
    <w:rsid w:val="00D075FE"/>
    <w:rsid w:val="00D07962"/>
    <w:rsid w:val="00D10A5A"/>
    <w:rsid w:val="00D125F6"/>
    <w:rsid w:val="00D1316D"/>
    <w:rsid w:val="00D152A1"/>
    <w:rsid w:val="00D15BEF"/>
    <w:rsid w:val="00D15C54"/>
    <w:rsid w:val="00D209B1"/>
    <w:rsid w:val="00D2289B"/>
    <w:rsid w:val="00D23580"/>
    <w:rsid w:val="00D24105"/>
    <w:rsid w:val="00D264F0"/>
    <w:rsid w:val="00D27B1A"/>
    <w:rsid w:val="00D30D5E"/>
    <w:rsid w:val="00D34142"/>
    <w:rsid w:val="00D354F0"/>
    <w:rsid w:val="00D35F54"/>
    <w:rsid w:val="00D362D6"/>
    <w:rsid w:val="00D36BDD"/>
    <w:rsid w:val="00D37127"/>
    <w:rsid w:val="00D40CFC"/>
    <w:rsid w:val="00D415DC"/>
    <w:rsid w:val="00D45A8A"/>
    <w:rsid w:val="00D45B4B"/>
    <w:rsid w:val="00D46384"/>
    <w:rsid w:val="00D46B1F"/>
    <w:rsid w:val="00D47229"/>
    <w:rsid w:val="00D5041C"/>
    <w:rsid w:val="00D5092C"/>
    <w:rsid w:val="00D52249"/>
    <w:rsid w:val="00D56D96"/>
    <w:rsid w:val="00D61667"/>
    <w:rsid w:val="00D6259E"/>
    <w:rsid w:val="00D6326A"/>
    <w:rsid w:val="00D645D5"/>
    <w:rsid w:val="00D7261E"/>
    <w:rsid w:val="00D73FEC"/>
    <w:rsid w:val="00D74151"/>
    <w:rsid w:val="00D75DC1"/>
    <w:rsid w:val="00D7637A"/>
    <w:rsid w:val="00D8159E"/>
    <w:rsid w:val="00D83270"/>
    <w:rsid w:val="00D83A46"/>
    <w:rsid w:val="00D83FAB"/>
    <w:rsid w:val="00D852A8"/>
    <w:rsid w:val="00D8567E"/>
    <w:rsid w:val="00D85FF9"/>
    <w:rsid w:val="00D94855"/>
    <w:rsid w:val="00D949EE"/>
    <w:rsid w:val="00DA0E17"/>
    <w:rsid w:val="00DA2203"/>
    <w:rsid w:val="00DA3FB2"/>
    <w:rsid w:val="00DA6B96"/>
    <w:rsid w:val="00DB315F"/>
    <w:rsid w:val="00DB3EB2"/>
    <w:rsid w:val="00DB6DD3"/>
    <w:rsid w:val="00DC0265"/>
    <w:rsid w:val="00DC0315"/>
    <w:rsid w:val="00DC0D65"/>
    <w:rsid w:val="00DC241D"/>
    <w:rsid w:val="00DC2E3E"/>
    <w:rsid w:val="00DC3FE8"/>
    <w:rsid w:val="00DC485A"/>
    <w:rsid w:val="00DC50D1"/>
    <w:rsid w:val="00DC5BFF"/>
    <w:rsid w:val="00DC7486"/>
    <w:rsid w:val="00DC7C96"/>
    <w:rsid w:val="00DD096B"/>
    <w:rsid w:val="00DD0D12"/>
    <w:rsid w:val="00DD4FA9"/>
    <w:rsid w:val="00DD65E5"/>
    <w:rsid w:val="00DD6A2A"/>
    <w:rsid w:val="00DE3938"/>
    <w:rsid w:val="00DF0022"/>
    <w:rsid w:val="00DF0081"/>
    <w:rsid w:val="00DF5195"/>
    <w:rsid w:val="00DF63D8"/>
    <w:rsid w:val="00DF6893"/>
    <w:rsid w:val="00E02186"/>
    <w:rsid w:val="00E02D32"/>
    <w:rsid w:val="00E043B8"/>
    <w:rsid w:val="00E06141"/>
    <w:rsid w:val="00E07DA3"/>
    <w:rsid w:val="00E11318"/>
    <w:rsid w:val="00E122F3"/>
    <w:rsid w:val="00E166DB"/>
    <w:rsid w:val="00E2207E"/>
    <w:rsid w:val="00E22537"/>
    <w:rsid w:val="00E24D98"/>
    <w:rsid w:val="00E2561A"/>
    <w:rsid w:val="00E30BD7"/>
    <w:rsid w:val="00E31933"/>
    <w:rsid w:val="00E31DBF"/>
    <w:rsid w:val="00E32A48"/>
    <w:rsid w:val="00E349C8"/>
    <w:rsid w:val="00E36C83"/>
    <w:rsid w:val="00E40A86"/>
    <w:rsid w:val="00E4104D"/>
    <w:rsid w:val="00E4191C"/>
    <w:rsid w:val="00E4290E"/>
    <w:rsid w:val="00E513E0"/>
    <w:rsid w:val="00E51D26"/>
    <w:rsid w:val="00E540A3"/>
    <w:rsid w:val="00E556C5"/>
    <w:rsid w:val="00E55F2D"/>
    <w:rsid w:val="00E60193"/>
    <w:rsid w:val="00E61C6D"/>
    <w:rsid w:val="00E6374A"/>
    <w:rsid w:val="00E66126"/>
    <w:rsid w:val="00E7196A"/>
    <w:rsid w:val="00E74066"/>
    <w:rsid w:val="00E76A47"/>
    <w:rsid w:val="00E76CCF"/>
    <w:rsid w:val="00E772B0"/>
    <w:rsid w:val="00E80C9F"/>
    <w:rsid w:val="00E81934"/>
    <w:rsid w:val="00E83AAE"/>
    <w:rsid w:val="00E878B7"/>
    <w:rsid w:val="00E92C29"/>
    <w:rsid w:val="00E93931"/>
    <w:rsid w:val="00E95F0A"/>
    <w:rsid w:val="00E9682B"/>
    <w:rsid w:val="00E97015"/>
    <w:rsid w:val="00EA2008"/>
    <w:rsid w:val="00EA27C5"/>
    <w:rsid w:val="00EA2D21"/>
    <w:rsid w:val="00EA7AF8"/>
    <w:rsid w:val="00EB14EE"/>
    <w:rsid w:val="00EB1729"/>
    <w:rsid w:val="00EB266A"/>
    <w:rsid w:val="00EB2C13"/>
    <w:rsid w:val="00EB4FC0"/>
    <w:rsid w:val="00EC1FCF"/>
    <w:rsid w:val="00EC446D"/>
    <w:rsid w:val="00EC4FBF"/>
    <w:rsid w:val="00ED1324"/>
    <w:rsid w:val="00ED6ED5"/>
    <w:rsid w:val="00ED7D3E"/>
    <w:rsid w:val="00EE0245"/>
    <w:rsid w:val="00EE0C6C"/>
    <w:rsid w:val="00EE292F"/>
    <w:rsid w:val="00EE3A61"/>
    <w:rsid w:val="00EE3DD7"/>
    <w:rsid w:val="00EE51E4"/>
    <w:rsid w:val="00EE76EE"/>
    <w:rsid w:val="00EF20E8"/>
    <w:rsid w:val="00EF3036"/>
    <w:rsid w:val="00EF4601"/>
    <w:rsid w:val="00EF4BEB"/>
    <w:rsid w:val="00EF5AF2"/>
    <w:rsid w:val="00EF725F"/>
    <w:rsid w:val="00F02430"/>
    <w:rsid w:val="00F03753"/>
    <w:rsid w:val="00F03B4A"/>
    <w:rsid w:val="00F04826"/>
    <w:rsid w:val="00F10811"/>
    <w:rsid w:val="00F13B13"/>
    <w:rsid w:val="00F14718"/>
    <w:rsid w:val="00F14875"/>
    <w:rsid w:val="00F15A22"/>
    <w:rsid w:val="00F15BAF"/>
    <w:rsid w:val="00F16838"/>
    <w:rsid w:val="00F16E26"/>
    <w:rsid w:val="00F21405"/>
    <w:rsid w:val="00F227F6"/>
    <w:rsid w:val="00F253F1"/>
    <w:rsid w:val="00F26145"/>
    <w:rsid w:val="00F344A3"/>
    <w:rsid w:val="00F352C5"/>
    <w:rsid w:val="00F35A62"/>
    <w:rsid w:val="00F4203B"/>
    <w:rsid w:val="00F50F9A"/>
    <w:rsid w:val="00F5157E"/>
    <w:rsid w:val="00F51AA8"/>
    <w:rsid w:val="00F547A1"/>
    <w:rsid w:val="00F574A3"/>
    <w:rsid w:val="00F5769F"/>
    <w:rsid w:val="00F62DF6"/>
    <w:rsid w:val="00F65280"/>
    <w:rsid w:val="00F708B5"/>
    <w:rsid w:val="00F71B7B"/>
    <w:rsid w:val="00F72C31"/>
    <w:rsid w:val="00F750CF"/>
    <w:rsid w:val="00F75372"/>
    <w:rsid w:val="00F75F7B"/>
    <w:rsid w:val="00F7682A"/>
    <w:rsid w:val="00F7709C"/>
    <w:rsid w:val="00F77B10"/>
    <w:rsid w:val="00F80438"/>
    <w:rsid w:val="00F82686"/>
    <w:rsid w:val="00F82A7F"/>
    <w:rsid w:val="00F838B2"/>
    <w:rsid w:val="00F90D27"/>
    <w:rsid w:val="00F913F1"/>
    <w:rsid w:val="00F93617"/>
    <w:rsid w:val="00F948FA"/>
    <w:rsid w:val="00F95617"/>
    <w:rsid w:val="00F95CBF"/>
    <w:rsid w:val="00FA05E0"/>
    <w:rsid w:val="00FA2F7D"/>
    <w:rsid w:val="00FA40EF"/>
    <w:rsid w:val="00FA534F"/>
    <w:rsid w:val="00FA747C"/>
    <w:rsid w:val="00FB181D"/>
    <w:rsid w:val="00FB471C"/>
    <w:rsid w:val="00FB4BE7"/>
    <w:rsid w:val="00FB67B0"/>
    <w:rsid w:val="00FB7078"/>
    <w:rsid w:val="00FB7C4B"/>
    <w:rsid w:val="00FC2B3A"/>
    <w:rsid w:val="00FC33B3"/>
    <w:rsid w:val="00FD0694"/>
    <w:rsid w:val="00FD2709"/>
    <w:rsid w:val="00FD2979"/>
    <w:rsid w:val="00FD40BB"/>
    <w:rsid w:val="00FD5A8D"/>
    <w:rsid w:val="00FD5F2B"/>
    <w:rsid w:val="00FE5470"/>
    <w:rsid w:val="00FE5998"/>
    <w:rsid w:val="00FF050D"/>
    <w:rsid w:val="00FF0F97"/>
    <w:rsid w:val="00FF17F2"/>
    <w:rsid w:val="00FF36DC"/>
    <w:rsid w:val="00FF5303"/>
    <w:rsid w:val="00FF5592"/>
    <w:rsid w:val="00FF63F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8FB9C"/>
  <w15:chartTrackingRefBased/>
  <w15:docId w15:val="{15BD47F2-0508-4E8D-9B8C-B3C29560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1C56FE"/>
    <w:pPr>
      <w:spacing w:line="360" w:lineRule="auto"/>
      <w:ind w:firstLine="720"/>
      <w:jc w:val="both"/>
    </w:pPr>
    <w:rPr>
      <w:rFonts w:ascii="Times New Roman" w:eastAsiaTheme="minorHAnsi" w:hAnsi="Times New Roman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19311F"/>
    <w:pPr>
      <w:ind w:left="720" w:hanging="720"/>
    </w:pPr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3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2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4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5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eastAsiaTheme="minorHAnsi" w:hAnsi="Courier New" w:cstheme="minorBidi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eastAsiaTheme="minorHAnsi" w:hAnsi="Courier New" w:cstheme="minorBidi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semiHidden/>
    <w:unhideWhenUsed/>
    <w:rsid w:val="004A3E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ID" w:eastAsia="ko-KR"/>
    </w:rPr>
  </w:style>
  <w:style w:type="paragraph" w:customStyle="1" w:styleId="Bulletstyle">
    <w:name w:val="Bullet style"/>
    <w:basedOn w:val="ListParagraph"/>
    <w:link w:val="BulletstyleChar"/>
    <w:qFormat/>
    <w:rsid w:val="00BA0D60"/>
    <w:pPr>
      <w:numPr>
        <w:numId w:val="6"/>
      </w:numPr>
      <w:ind w:left="425" w:hanging="425"/>
    </w:pPr>
  </w:style>
  <w:style w:type="paragraph" w:customStyle="1" w:styleId="BulletStyleLevel2">
    <w:name w:val="Bullet Style Level 2"/>
    <w:basedOn w:val="Bulletstyle"/>
    <w:qFormat/>
    <w:rsid w:val="00BA0D60"/>
    <w:pPr>
      <w:ind w:left="85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534F"/>
    <w:rPr>
      <w:rFonts w:ascii="Times New Roman" w:hAnsi="Times New Roman"/>
      <w:sz w:val="24"/>
      <w:szCs w:val="22"/>
    </w:rPr>
  </w:style>
  <w:style w:type="character" w:customStyle="1" w:styleId="BulletstyleChar">
    <w:name w:val="Bullet style Char"/>
    <w:basedOn w:val="ListParagraphChar"/>
    <w:link w:val="Bulletstyle"/>
    <w:rsid w:val="00BA0D60"/>
    <w:rPr>
      <w:rFonts w:ascii="Times New Roman" w:eastAsiaTheme="minorHAnsi" w:hAnsi="Times New Roman" w:cstheme="minorBidi"/>
      <w:sz w:val="24"/>
      <w:szCs w:val="22"/>
    </w:rPr>
  </w:style>
  <w:style w:type="paragraph" w:customStyle="1" w:styleId="JudulSubBabdenganNomor">
    <w:name w:val="Judul Sub Bab dengan Nomor"/>
    <w:basedOn w:val="STTSJudulSubBab"/>
    <w:qFormat/>
    <w:rsid w:val="004857BF"/>
    <w:pPr>
      <w:numPr>
        <w:numId w:val="1"/>
      </w:numPr>
      <w:ind w:hanging="720"/>
    </w:pPr>
  </w:style>
  <w:style w:type="paragraph" w:customStyle="1" w:styleId="JudulSubBabLevel2">
    <w:name w:val="Judul Sub Bab Level 2"/>
    <w:basedOn w:val="JudulSubBabdenganNomor"/>
    <w:qFormat/>
    <w:rsid w:val="00945E6B"/>
    <w:pPr>
      <w:numPr>
        <w:numId w:val="7"/>
      </w:numPr>
      <w:ind w:hanging="720"/>
    </w:pPr>
  </w:style>
  <w:style w:type="paragraph" w:customStyle="1" w:styleId="BulletParagraphMoreThan1">
    <w:name w:val="Bullet Paragraph More Than 1"/>
    <w:basedOn w:val="Normal"/>
    <w:qFormat/>
    <w:rsid w:val="00F13B13"/>
    <w:pPr>
      <w:ind w:left="426" w:firstLine="708"/>
    </w:pPr>
  </w:style>
  <w:style w:type="paragraph" w:customStyle="1" w:styleId="Bulletalphabetlevel1">
    <w:name w:val="Bullet alphabet level 1"/>
    <w:basedOn w:val="Bulletstyle"/>
    <w:qFormat/>
    <w:rsid w:val="00B430C8"/>
    <w:pPr>
      <w:numPr>
        <w:numId w:val="8"/>
      </w:numPr>
      <w:ind w:left="425" w:hanging="425"/>
      <w:jc w:val="left"/>
    </w:pPr>
    <w:rPr>
      <w:bCs/>
    </w:rPr>
  </w:style>
  <w:style w:type="paragraph" w:customStyle="1" w:styleId="BulletSubabAlphabet">
    <w:name w:val="Bullet Subab Alphabet"/>
    <w:basedOn w:val="ListParagraph"/>
    <w:qFormat/>
    <w:rsid w:val="00DF5195"/>
    <w:pPr>
      <w:numPr>
        <w:numId w:val="12"/>
      </w:numPr>
      <w:ind w:left="425" w:hanging="425"/>
    </w:pPr>
    <w:rPr>
      <w:bCs/>
    </w:rPr>
  </w:style>
  <w:style w:type="paragraph" w:customStyle="1" w:styleId="BulletParagraphwithoutindent">
    <w:name w:val="Bullet Paragraph without indent"/>
    <w:basedOn w:val="BulletParagraphMoreThan1"/>
    <w:qFormat/>
    <w:rsid w:val="00254CFC"/>
    <w:pPr>
      <w:ind w:firstLine="0"/>
    </w:pPr>
  </w:style>
  <w:style w:type="paragraph" w:customStyle="1" w:styleId="bulletalphabetBig">
    <w:name w:val="bullet alphabet Big"/>
    <w:basedOn w:val="Bulletstyle"/>
    <w:qFormat/>
    <w:rsid w:val="008B70A8"/>
    <w:pPr>
      <w:numPr>
        <w:numId w:val="9"/>
      </w:numPr>
      <w:ind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21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6C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6C8"/>
    <w:rPr>
      <w:rFonts w:ascii="Times New Roman" w:hAnsi="Times New Roman"/>
      <w:b/>
      <w:bCs/>
    </w:rPr>
  </w:style>
  <w:style w:type="paragraph" w:customStyle="1" w:styleId="Gambar">
    <w:name w:val="Gambar"/>
    <w:basedOn w:val="Normal"/>
    <w:qFormat/>
    <w:rsid w:val="00945E6B"/>
    <w:pPr>
      <w:spacing w:line="240" w:lineRule="auto"/>
      <w:ind w:firstLine="0"/>
      <w:jc w:val="center"/>
    </w:pPr>
    <w:rPr>
      <w:noProof/>
    </w:rPr>
  </w:style>
  <w:style w:type="paragraph" w:customStyle="1" w:styleId="GambarDesc">
    <w:name w:val="Gambar Desc"/>
    <w:basedOn w:val="Gambar"/>
    <w:qFormat/>
    <w:rsid w:val="00945E6B"/>
    <w:rPr>
      <w:b/>
      <w:bCs/>
    </w:rPr>
  </w:style>
  <w:style w:type="paragraph" w:customStyle="1" w:styleId="TableStyle">
    <w:name w:val="Table Style"/>
    <w:basedOn w:val="Normal"/>
    <w:qFormat/>
    <w:rsid w:val="00DA6B96"/>
    <w:pPr>
      <w:spacing w:line="240" w:lineRule="auto"/>
      <w:ind w:firstLine="0"/>
      <w:jc w:val="center"/>
    </w:pPr>
  </w:style>
  <w:style w:type="paragraph" w:customStyle="1" w:styleId="captionTable">
    <w:name w:val="caption Table"/>
    <w:basedOn w:val="Normal"/>
    <w:qFormat/>
    <w:rsid w:val="00DA2203"/>
    <w:pPr>
      <w:spacing w:line="240" w:lineRule="auto"/>
      <w:jc w:val="center"/>
    </w:pPr>
    <w:rPr>
      <w:b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16EB"/>
  </w:style>
  <w:style w:type="character" w:customStyle="1" w:styleId="DateChar">
    <w:name w:val="Date Char"/>
    <w:basedOn w:val="DefaultParagraphFont"/>
    <w:link w:val="Date"/>
    <w:uiPriority w:val="99"/>
    <w:semiHidden/>
    <w:rsid w:val="008D16EB"/>
    <w:rPr>
      <w:rFonts w:ascii="Times New Roman" w:eastAsiaTheme="minorHAnsi" w:hAnsi="Times New Roman" w:cstheme="minorBidi"/>
      <w:sz w:val="24"/>
      <w:szCs w:val="22"/>
    </w:rPr>
  </w:style>
  <w:style w:type="paragraph" w:customStyle="1" w:styleId="bulletstylealphabetsmall">
    <w:name w:val="bullet style alphabet small"/>
    <w:basedOn w:val="BulletSubabAlphabet"/>
    <w:qFormat/>
    <w:rsid w:val="00DF5195"/>
  </w:style>
  <w:style w:type="paragraph" w:customStyle="1" w:styleId="Default">
    <w:name w:val="Default"/>
    <w:rsid w:val="005D225B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paragraph" w:customStyle="1" w:styleId="BuletNumber">
    <w:name w:val="Bulet Number"/>
    <w:basedOn w:val="Bulletstyle"/>
    <w:qFormat/>
    <w:rsid w:val="00BA0D60"/>
    <w:pPr>
      <w:ind w:left="1353" w:hanging="360"/>
    </w:pPr>
  </w:style>
  <w:style w:type="paragraph" w:customStyle="1" w:styleId="BulletStyle0">
    <w:name w:val="Bullet Style"/>
    <w:basedOn w:val="ListParagraph"/>
    <w:qFormat/>
    <w:rsid w:val="005620FC"/>
    <w:pPr>
      <w:tabs>
        <w:tab w:val="num" w:pos="360"/>
      </w:tabs>
      <w:ind w:left="425" w:hanging="425"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gang\ProjectMagang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903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Charles Ciputra</cp:lastModifiedBy>
  <cp:revision>151</cp:revision>
  <dcterms:created xsi:type="dcterms:W3CDTF">2022-12-30T02:59:00Z</dcterms:created>
  <dcterms:modified xsi:type="dcterms:W3CDTF">2023-01-09T16:32:00Z</dcterms:modified>
</cp:coreProperties>
</file>