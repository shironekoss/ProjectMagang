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7937"/>
      </w:tblGrid>
      <w:tr w:rsidR="00D45ECD" w:rsidRPr="00892261" w14:paraId="427429E3" w14:textId="77777777" w:rsidTr="00EA2B4F">
        <w:trPr>
          <w:trHeight w:hRule="exact" w:val="3119"/>
        </w:trPr>
        <w:tc>
          <w:tcPr>
            <w:tcW w:w="7937" w:type="dxa"/>
          </w:tcPr>
          <w:p w14:paraId="6F13E0D2" w14:textId="77777777" w:rsidR="00D45ECD" w:rsidRDefault="00D45ECD" w:rsidP="00EA2B4F">
            <w:pPr>
              <w:pStyle w:val="STTSNormalCover"/>
            </w:pPr>
            <w:r>
              <w:t>KERJA PRAKTEK</w:t>
            </w:r>
          </w:p>
          <w:p w14:paraId="68A4D498" w14:textId="77777777" w:rsidR="00D45ECD" w:rsidRDefault="00D45ECD" w:rsidP="00EA2B4F">
            <w:pPr>
              <w:pStyle w:val="STTSNormalCover"/>
            </w:pPr>
            <w:r>
              <w:t>di</w:t>
            </w:r>
          </w:p>
          <w:p w14:paraId="167CB23F" w14:textId="77777777" w:rsidR="00D45ECD" w:rsidRDefault="00D45ECD" w:rsidP="00EA2B4F">
            <w:pPr>
              <w:pStyle w:val="STTSNormalCover"/>
            </w:pPr>
            <w:r>
              <w:t xml:space="preserve">PT. </w:t>
            </w:r>
            <w:proofErr w:type="spellStart"/>
            <w:r>
              <w:t>Adiputro</w:t>
            </w:r>
            <w:proofErr w:type="spellEnd"/>
            <w:r>
              <w:t xml:space="preserve"> </w:t>
            </w:r>
            <w:proofErr w:type="spellStart"/>
            <w:r>
              <w:t>Wirasejati</w:t>
            </w:r>
            <w:proofErr w:type="spellEnd"/>
          </w:p>
          <w:p w14:paraId="48CEEB5C" w14:textId="77777777" w:rsidR="00D45ECD" w:rsidRDefault="00D45ECD" w:rsidP="00EA2B4F">
            <w:pPr>
              <w:pStyle w:val="STTSNormalCover"/>
            </w:pPr>
            <w:r>
              <w:t xml:space="preserve">Jl. Raya </w:t>
            </w:r>
            <w:proofErr w:type="spellStart"/>
            <w:r>
              <w:t>Balearjosari</w:t>
            </w:r>
            <w:proofErr w:type="spellEnd"/>
            <w:r>
              <w:t xml:space="preserve"> No. 35</w:t>
            </w:r>
          </w:p>
          <w:p w14:paraId="45280568" w14:textId="77777777" w:rsidR="00D45ECD" w:rsidRDefault="00D45ECD" w:rsidP="00EA2B4F">
            <w:pPr>
              <w:pStyle w:val="STTSNormalCover"/>
            </w:pPr>
            <w:r>
              <w:t>Malang</w:t>
            </w:r>
          </w:p>
          <w:p w14:paraId="2B645095" w14:textId="77777777" w:rsidR="00D45ECD" w:rsidRPr="00BE08B6" w:rsidRDefault="00D45ECD" w:rsidP="00EA2B4F">
            <w:pPr>
              <w:pStyle w:val="STTSNormalCover"/>
            </w:pPr>
            <w:r>
              <w:t xml:space="preserve">22 Agustus 2022 s/d 16 </w:t>
            </w:r>
            <w:proofErr w:type="spellStart"/>
            <w:r>
              <w:t>Desember</w:t>
            </w:r>
            <w:proofErr w:type="spellEnd"/>
            <w:r>
              <w:t xml:space="preserve"> 2022</w:t>
            </w:r>
          </w:p>
        </w:tc>
      </w:tr>
      <w:tr w:rsidR="00D45ECD" w14:paraId="772A71E4" w14:textId="77777777" w:rsidTr="00EA2B4F">
        <w:trPr>
          <w:trHeight w:hRule="exact" w:val="3686"/>
        </w:trPr>
        <w:tc>
          <w:tcPr>
            <w:tcW w:w="7937" w:type="dxa"/>
            <w:vAlign w:val="center"/>
          </w:tcPr>
          <w:p w14:paraId="7D77C76C" w14:textId="77777777" w:rsidR="00D45ECD" w:rsidRDefault="00D45ECD" w:rsidP="00EA2B4F">
            <w:pPr>
              <w:pStyle w:val="STTSNormalCover"/>
            </w:pPr>
            <w:r>
              <w:rPr>
                <w:rFonts w:cs="Arial"/>
                <w:b w:val="0"/>
                <w:noProof/>
              </w:rPr>
              <w:drawing>
                <wp:inline distT="0" distB="0" distL="0" distR="0" wp14:anchorId="35C25B58" wp14:editId="7C371608">
                  <wp:extent cx="2305050" cy="2305050"/>
                  <wp:effectExtent l="19050" t="0" r="0" b="0"/>
                  <wp:docPr id="1" name="Picture 1" descr="LOGO ISTTS TRANS PUTI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 ISTTS TRANS PUTI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5ECD" w14:paraId="30CB1739" w14:textId="77777777" w:rsidTr="00EA2B4F">
        <w:trPr>
          <w:trHeight w:hRule="exact" w:val="567"/>
        </w:trPr>
        <w:tc>
          <w:tcPr>
            <w:tcW w:w="7937" w:type="dxa"/>
            <w:vAlign w:val="center"/>
          </w:tcPr>
          <w:p w14:paraId="32603B2E" w14:textId="77777777" w:rsidR="00D45ECD" w:rsidRDefault="00D45ECD" w:rsidP="00EA2B4F">
            <w:pPr>
              <w:pStyle w:val="STTSNormalCover"/>
            </w:pPr>
          </w:p>
        </w:tc>
      </w:tr>
      <w:tr w:rsidR="00D45ECD" w:rsidRPr="006173C7" w14:paraId="2DAD25C9" w14:textId="77777777" w:rsidTr="00EA2B4F">
        <w:trPr>
          <w:trHeight w:hRule="exact" w:val="2608"/>
        </w:trPr>
        <w:tc>
          <w:tcPr>
            <w:tcW w:w="7937" w:type="dxa"/>
            <w:vAlign w:val="center"/>
          </w:tcPr>
          <w:p w14:paraId="7A46B26E" w14:textId="77777777" w:rsidR="00D45ECD" w:rsidRPr="00C522C4" w:rsidRDefault="00D45ECD" w:rsidP="00EA2B4F">
            <w:pPr>
              <w:pStyle w:val="STTSNormalCover"/>
            </w:pPr>
            <w:r w:rsidRPr="00C522C4">
              <w:t>Oleh:</w:t>
            </w:r>
          </w:p>
          <w:tbl>
            <w:tblPr>
              <w:tblStyle w:val="TableGrid"/>
              <w:tblW w:w="4536" w:type="dxa"/>
              <w:tblInd w:w="159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18"/>
              <w:gridCol w:w="1618"/>
            </w:tblGrid>
            <w:tr w:rsidR="00D45ECD" w14:paraId="2E7065B9" w14:textId="77777777" w:rsidTr="00EA2B4F">
              <w:tc>
                <w:tcPr>
                  <w:tcW w:w="3964" w:type="dxa"/>
                </w:tcPr>
                <w:p w14:paraId="0538262B" w14:textId="77777777" w:rsidR="00D45ECD" w:rsidRDefault="00D45ECD" w:rsidP="00EA2B4F">
                  <w:pPr>
                    <w:pStyle w:val="STTSNormalCover"/>
                    <w:jc w:val="left"/>
                  </w:pPr>
                  <w:r>
                    <w:t>Charles Ciputra W</w:t>
                  </w:r>
                </w:p>
              </w:tc>
              <w:tc>
                <w:tcPr>
                  <w:tcW w:w="572" w:type="dxa"/>
                </w:tcPr>
                <w:p w14:paraId="561CEB01" w14:textId="77777777" w:rsidR="00D45ECD" w:rsidRDefault="00D45ECD" w:rsidP="00EA2B4F">
                  <w:pPr>
                    <w:pStyle w:val="STTSNormalCover"/>
                  </w:pPr>
                  <w:r>
                    <w:t>219310433</w:t>
                  </w:r>
                </w:p>
              </w:tc>
            </w:tr>
            <w:tr w:rsidR="00D45ECD" w14:paraId="0F8AF942" w14:textId="77777777" w:rsidTr="00EA2B4F">
              <w:tc>
                <w:tcPr>
                  <w:tcW w:w="3964" w:type="dxa"/>
                </w:tcPr>
                <w:p w14:paraId="28FB3450" w14:textId="77777777" w:rsidR="00D45ECD" w:rsidRDefault="00D45ECD" w:rsidP="00EA2B4F">
                  <w:pPr>
                    <w:pStyle w:val="STTSNormalCover"/>
                    <w:jc w:val="left"/>
                  </w:pPr>
                  <w:r>
                    <w:t>Felis Gosal</w:t>
                  </w:r>
                </w:p>
              </w:tc>
              <w:tc>
                <w:tcPr>
                  <w:tcW w:w="572" w:type="dxa"/>
                </w:tcPr>
                <w:p w14:paraId="4812AD31" w14:textId="77777777" w:rsidR="00D45ECD" w:rsidRDefault="00D45ECD" w:rsidP="00EA2B4F">
                  <w:pPr>
                    <w:pStyle w:val="STTSNormalCover"/>
                  </w:pPr>
                  <w:r>
                    <w:t>219310436</w:t>
                  </w:r>
                </w:p>
              </w:tc>
            </w:tr>
            <w:tr w:rsidR="00D45ECD" w14:paraId="3C37E1C3" w14:textId="77777777" w:rsidTr="00EA2B4F">
              <w:tc>
                <w:tcPr>
                  <w:tcW w:w="3964" w:type="dxa"/>
                </w:tcPr>
                <w:p w14:paraId="61892540" w14:textId="77777777" w:rsidR="00D45ECD" w:rsidRDefault="00D45ECD" w:rsidP="00EA2B4F">
                  <w:pPr>
                    <w:pStyle w:val="STTSNormalCover"/>
                    <w:jc w:val="left"/>
                  </w:pPr>
                </w:p>
              </w:tc>
              <w:tc>
                <w:tcPr>
                  <w:tcW w:w="572" w:type="dxa"/>
                </w:tcPr>
                <w:p w14:paraId="65670501" w14:textId="77777777" w:rsidR="00D45ECD" w:rsidRDefault="00D45ECD" w:rsidP="00EA2B4F">
                  <w:pPr>
                    <w:pStyle w:val="STTSNormalCover"/>
                  </w:pPr>
                </w:p>
              </w:tc>
            </w:tr>
            <w:tr w:rsidR="00D45ECD" w14:paraId="55722E6D" w14:textId="77777777" w:rsidTr="00EA2B4F">
              <w:tc>
                <w:tcPr>
                  <w:tcW w:w="3964" w:type="dxa"/>
                </w:tcPr>
                <w:p w14:paraId="46DCCCFB" w14:textId="77777777" w:rsidR="00D45ECD" w:rsidRDefault="00D45ECD" w:rsidP="00EA2B4F">
                  <w:pPr>
                    <w:pStyle w:val="STTSNormalCover"/>
                    <w:jc w:val="left"/>
                  </w:pPr>
                </w:p>
              </w:tc>
              <w:tc>
                <w:tcPr>
                  <w:tcW w:w="572" w:type="dxa"/>
                </w:tcPr>
                <w:p w14:paraId="1FB09C8A" w14:textId="77777777" w:rsidR="00D45ECD" w:rsidRDefault="00D45ECD" w:rsidP="00EA2B4F">
                  <w:pPr>
                    <w:pStyle w:val="STTSNormalCover"/>
                  </w:pPr>
                </w:p>
              </w:tc>
            </w:tr>
          </w:tbl>
          <w:p w14:paraId="186BF2B4" w14:textId="77777777" w:rsidR="00D45ECD" w:rsidRDefault="00D45ECD" w:rsidP="00EA2B4F">
            <w:pPr>
              <w:pStyle w:val="STTSNormalCover"/>
            </w:pPr>
          </w:p>
          <w:p w14:paraId="004A9479" w14:textId="77777777" w:rsidR="00D45ECD" w:rsidRPr="006173C7" w:rsidRDefault="00D45ECD" w:rsidP="00EA2B4F"/>
          <w:p w14:paraId="482E9875" w14:textId="77777777" w:rsidR="00D45ECD" w:rsidRPr="006173C7" w:rsidRDefault="00D45ECD" w:rsidP="00EA2B4F"/>
          <w:p w14:paraId="3E9BAAAE" w14:textId="77777777" w:rsidR="00D45ECD" w:rsidRPr="006173C7" w:rsidRDefault="00D45ECD" w:rsidP="00EA2B4F"/>
          <w:p w14:paraId="74EFA5D5" w14:textId="77777777" w:rsidR="00D45ECD" w:rsidRPr="006173C7" w:rsidRDefault="00D45ECD" w:rsidP="00EA2B4F"/>
          <w:p w14:paraId="28B9C74E" w14:textId="77777777" w:rsidR="00D45ECD" w:rsidRPr="006173C7" w:rsidRDefault="00D45ECD" w:rsidP="00EA2B4F"/>
          <w:p w14:paraId="7A1FB69A" w14:textId="77777777" w:rsidR="00D45ECD" w:rsidRPr="006173C7" w:rsidRDefault="00D45ECD" w:rsidP="00EA2B4F"/>
        </w:tc>
      </w:tr>
      <w:tr w:rsidR="00D45ECD" w14:paraId="49AE10AB" w14:textId="77777777" w:rsidTr="00EA2B4F">
        <w:trPr>
          <w:trHeight w:hRule="exact" w:val="2835"/>
        </w:trPr>
        <w:tc>
          <w:tcPr>
            <w:tcW w:w="7937" w:type="dxa"/>
          </w:tcPr>
          <w:p w14:paraId="668F62F7" w14:textId="77777777" w:rsidR="00D45ECD" w:rsidRDefault="00D45ECD" w:rsidP="00EA2B4F">
            <w:pPr>
              <w:pStyle w:val="STTSNormalCover"/>
            </w:pPr>
            <w:r>
              <w:t>PROGRAM SARJANA</w:t>
            </w:r>
          </w:p>
          <w:p w14:paraId="25D47A7E" w14:textId="77777777" w:rsidR="00D45ECD" w:rsidRDefault="00D45ECD" w:rsidP="00EA2B4F">
            <w:pPr>
              <w:pStyle w:val="STTSNormalCover"/>
            </w:pPr>
            <w:r>
              <w:t>PROGRAM STUDI TEKNIK INFORMATIKA</w:t>
            </w:r>
          </w:p>
          <w:p w14:paraId="636C08AA" w14:textId="77777777" w:rsidR="00D45ECD" w:rsidRDefault="00D45ECD" w:rsidP="00EA2B4F">
            <w:pPr>
              <w:pStyle w:val="STTSNormalCover"/>
            </w:pPr>
            <w:r w:rsidRPr="00C522C4">
              <w:t xml:space="preserve">FAKULTAS </w:t>
            </w:r>
            <w:r>
              <w:t>SAINS DAN TEKNOLOGI</w:t>
            </w:r>
          </w:p>
          <w:p w14:paraId="42955A3E" w14:textId="77777777" w:rsidR="00D45ECD" w:rsidRDefault="00D45ECD" w:rsidP="00EA2B4F">
            <w:pPr>
              <w:pStyle w:val="STTSNormalCover"/>
            </w:pPr>
            <w:r>
              <w:t>INSTITUT SAINS DAN TEKNOLOGI TERPADU SURABAYA</w:t>
            </w:r>
          </w:p>
          <w:p w14:paraId="5C4D2FE7" w14:textId="77777777" w:rsidR="00D45ECD" w:rsidRDefault="00D45ECD" w:rsidP="00A74678">
            <w:pPr>
              <w:pStyle w:val="STTSNormalCover"/>
            </w:pPr>
            <w:r>
              <w:t>SURABAYA</w:t>
            </w:r>
          </w:p>
          <w:p w14:paraId="6CA67A48" w14:textId="785EB877" w:rsidR="0020582F" w:rsidRDefault="0020582F" w:rsidP="00A74678">
            <w:pPr>
              <w:pStyle w:val="STTSNormalCover"/>
            </w:pPr>
            <w:r>
              <w:t>2023</w:t>
            </w:r>
          </w:p>
        </w:tc>
      </w:tr>
    </w:tbl>
    <w:p w14:paraId="04FE0415" w14:textId="66A67D68" w:rsidR="00A03628" w:rsidRPr="00A74678" w:rsidRDefault="00DD6B2D" w:rsidP="00A74678">
      <w:pPr>
        <w:ind w:firstLine="0"/>
        <w:jc w:val="center"/>
      </w:pPr>
      <w:r>
        <w:rPr>
          <w:b/>
        </w:rPr>
        <w:br w:type="page"/>
      </w:r>
      <w:r w:rsidR="006D7CC3"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lastRenderedPageBreak/>
        <w:t>KERJA PRAKTEK</w:t>
      </w:r>
    </w:p>
    <w:p w14:paraId="39222A31" w14:textId="77777777" w:rsidR="006D7CC3" w:rsidRPr="006D7CC3" w:rsidRDefault="006D7CC3" w:rsidP="00192364">
      <w:pPr>
        <w:spacing w:after="160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di</w:t>
      </w:r>
    </w:p>
    <w:p w14:paraId="6EB97EA7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PT.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Adiputro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Wirasejati</w:t>
      </w:r>
      <w:proofErr w:type="spellEnd"/>
    </w:p>
    <w:p w14:paraId="5D3CB93D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Jl. Raya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Balearjosari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No. 35</w:t>
      </w:r>
    </w:p>
    <w:p w14:paraId="7D9B3AA3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Malang</w:t>
      </w:r>
    </w:p>
    <w:p w14:paraId="47258B7B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22 Agustus 2022 – 16 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Desember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2022</w:t>
      </w:r>
    </w:p>
    <w:p w14:paraId="0664C8BA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63752F48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Menyetujui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</w:t>
      </w:r>
    </w:p>
    <w:p w14:paraId="21A3C156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Engineering Staff</w:t>
      </w:r>
    </w:p>
    <w:p w14:paraId="223CD477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noProof/>
          <w:kern w:val="2"/>
          <w:sz w:val="28"/>
          <w:szCs w:val="28"/>
          <w:lang w:eastAsia="ko-KR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4053A55C" wp14:editId="63FB9635">
            <wp:simplePos x="0" y="0"/>
            <wp:positionH relativeFrom="column">
              <wp:posOffset>1003475</wp:posOffset>
            </wp:positionH>
            <wp:positionV relativeFrom="paragraph">
              <wp:posOffset>-1182</wp:posOffset>
            </wp:positionV>
            <wp:extent cx="3042920" cy="851535"/>
            <wp:effectExtent l="0" t="0" r="5080" b="571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92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AF9301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74A7428F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4FB166CD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(</w:t>
      </w:r>
      <w:proofErr w:type="spellStart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Elfan</w:t>
      </w:r>
      <w:proofErr w:type="spellEnd"/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 xml:space="preserve"> Hermanto., S.T.)</w:t>
      </w:r>
    </w:p>
    <w:p w14:paraId="63C1B43E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</w:p>
    <w:p w14:paraId="568F03F2" w14:textId="479736B3" w:rsidR="00CB121D" w:rsidRPr="006D7CC3" w:rsidRDefault="006D7CC3" w:rsidP="00CB121D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Mengetahui</w:t>
      </w:r>
      <w:proofErr w:type="spellEnd"/>
    </w:p>
    <w:p w14:paraId="5D10829A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Ketua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 Program Studi</w:t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  <w:t xml:space="preserve">         Dosen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Pembimbing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 </w:t>
      </w:r>
    </w:p>
    <w:p w14:paraId="5D6F3319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0E08282B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69F9A42E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291C5925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(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Dr.Ir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. Esther I.S.,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S.Kom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 xml:space="preserve">.,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M.Kom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.)</w:t>
      </w:r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ab/>
        <w:t xml:space="preserve">           (Audrey A.D., S.SI, </w:t>
      </w:r>
      <w:proofErr w:type="spellStart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M.Kom</w:t>
      </w:r>
      <w:proofErr w:type="spellEnd"/>
      <w:r w:rsidRPr="006D7CC3"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  <w:t>.)</w:t>
      </w:r>
    </w:p>
    <w:p w14:paraId="3F94B184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466ADCF6" w14:textId="77777777" w:rsidR="006D7CC3" w:rsidRPr="006D7CC3" w:rsidRDefault="006D7CC3" w:rsidP="006D7CC3">
      <w:pPr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</w:p>
    <w:p w14:paraId="0CAB9233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left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ab/>
        <w:t>FAKULTAS SAINS DAN TEKNOLOGI</w:t>
      </w:r>
    </w:p>
    <w:p w14:paraId="2D147749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PROGRAM STUDI INFORMATIKA</w:t>
      </w:r>
    </w:p>
    <w:p w14:paraId="0530ED4F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INSTITUT SAINS DAN TEKNOLOGI TERPADU SURABAYA</w:t>
      </w:r>
    </w:p>
    <w:p w14:paraId="410CB59C" w14:textId="77777777" w:rsidR="006D7CC3" w:rsidRPr="006D7CC3" w:rsidRDefault="006D7CC3" w:rsidP="006D7CC3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SURABAYA</w:t>
      </w:r>
    </w:p>
    <w:p w14:paraId="53D0641F" w14:textId="27178D15" w:rsidR="006731ED" w:rsidRPr="0000672D" w:rsidRDefault="006D7CC3" w:rsidP="0000672D">
      <w:pPr>
        <w:tabs>
          <w:tab w:val="center" w:pos="3968"/>
          <w:tab w:val="left" w:pos="6039"/>
        </w:tabs>
        <w:spacing w:after="160" w:line="240" w:lineRule="auto"/>
        <w:ind w:firstLine="0"/>
        <w:jc w:val="center"/>
        <w:rPr>
          <w:rFonts w:eastAsiaTheme="minorEastAsia"/>
          <w:b/>
          <w:bCs/>
          <w:kern w:val="2"/>
          <w:szCs w:val="24"/>
          <w:lang w:eastAsia="ko-KR"/>
          <w14:ligatures w14:val="standardContextual"/>
        </w:rPr>
      </w:pPr>
      <w:r w:rsidRPr="006D7CC3">
        <w:rPr>
          <w:rFonts w:eastAsiaTheme="minorEastAsia"/>
          <w:b/>
          <w:bCs/>
          <w:kern w:val="2"/>
          <w:sz w:val="28"/>
          <w:szCs w:val="28"/>
          <w:lang w:eastAsia="ko-KR"/>
          <w14:ligatures w14:val="standardContextual"/>
        </w:rPr>
        <w:t>2023</w:t>
      </w:r>
    </w:p>
    <w:p w14:paraId="26C7BCA4" w14:textId="75C64EF8" w:rsidR="0004736A" w:rsidRDefault="0004736A" w:rsidP="00550B14">
      <w:pPr>
        <w:pStyle w:val="STTSNormalPengesahan"/>
        <w:sectPr w:rsidR="0004736A" w:rsidSect="00C22F25">
          <w:headerReference w:type="default" r:id="rId10"/>
          <w:footerReference w:type="default" r:id="rId11"/>
          <w:footerReference w:type="first" r:id="rId12"/>
          <w:pgSz w:w="11907" w:h="16840" w:code="9"/>
          <w:pgMar w:top="2268" w:right="1701" w:bottom="1701" w:left="2268" w:header="1418" w:footer="851" w:gutter="0"/>
          <w:pgNumType w:fmt="lowerRoman"/>
          <w:cols w:space="720"/>
          <w:titlePg/>
          <w:docGrid w:linePitch="360"/>
        </w:sectPr>
      </w:pPr>
    </w:p>
    <w:p w14:paraId="579CB2BF" w14:textId="77777777" w:rsidR="00CC71B8" w:rsidRDefault="00F71B7B" w:rsidP="00D85FF9">
      <w:pPr>
        <w:pStyle w:val="STTSJudulBab"/>
      </w:pPr>
      <w:bookmarkStart w:id="0" w:name="_Toc124444487"/>
      <w:r>
        <w:lastRenderedPageBreak/>
        <w:t>SURAT PERNYATAAN KEASLIAN</w:t>
      </w:r>
      <w:bookmarkEnd w:id="0"/>
    </w:p>
    <w:p w14:paraId="31823B0E" w14:textId="77777777" w:rsidR="00CC71B8" w:rsidRDefault="00CC71B8" w:rsidP="00D85FF9">
      <w:pPr>
        <w:pStyle w:val="STTSJudulBab"/>
      </w:pPr>
    </w:p>
    <w:p w14:paraId="6C20509D" w14:textId="77777777" w:rsidR="00CC71B8" w:rsidRDefault="00F71B7B" w:rsidP="00D85FF9">
      <w:pPr>
        <w:pStyle w:val="STTSNormalAbstrak"/>
        <w:ind w:firstLine="0"/>
      </w:pPr>
      <w:r>
        <w:t xml:space="preserve">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EC190A5" w14:textId="77777777" w:rsidR="00F71B7B" w:rsidRDefault="00F71B7B" w:rsidP="00D85FF9">
      <w:pPr>
        <w:pStyle w:val="STTSNormalAbstrak"/>
        <w:ind w:left="851" w:firstLine="0"/>
      </w:pPr>
    </w:p>
    <w:p w14:paraId="52D6DC49" w14:textId="2DD7CB9F" w:rsidR="00766AA8" w:rsidRPr="000E5A82" w:rsidRDefault="00766AA8" w:rsidP="00D85FF9">
      <w:pPr>
        <w:pStyle w:val="STTSNormalAbstrak"/>
        <w:tabs>
          <w:tab w:val="left" w:pos="2835"/>
        </w:tabs>
        <w:ind w:left="851" w:firstLine="0"/>
      </w:pPr>
      <w:r w:rsidRPr="000E5A82">
        <w:t>Nama</w:t>
      </w:r>
      <w:r w:rsidRPr="000E5A82">
        <w:tab/>
        <w:t xml:space="preserve">: </w:t>
      </w:r>
      <w:r w:rsidR="000E5A82">
        <w:t>Felis Gosal</w:t>
      </w:r>
    </w:p>
    <w:p w14:paraId="17CDCE43" w14:textId="11F6AA6E" w:rsidR="00766AA8" w:rsidRPr="000E5A82" w:rsidRDefault="00C522C4" w:rsidP="00D85FF9">
      <w:pPr>
        <w:pStyle w:val="STTSNormalAbstrak"/>
        <w:tabs>
          <w:tab w:val="left" w:pos="2835"/>
        </w:tabs>
        <w:ind w:left="851" w:firstLine="0"/>
      </w:pPr>
      <w:proofErr w:type="spellStart"/>
      <w:r w:rsidRPr="000E5A82">
        <w:t>Fakultas</w:t>
      </w:r>
      <w:proofErr w:type="spellEnd"/>
      <w:r w:rsidRPr="000E5A82">
        <w:t>/ Prodi</w:t>
      </w:r>
      <w:r w:rsidR="00766AA8" w:rsidRPr="000E5A82">
        <w:tab/>
        <w:t xml:space="preserve">: </w:t>
      </w:r>
      <w:r w:rsidR="00DB7978">
        <w:t xml:space="preserve">Sains dan </w:t>
      </w:r>
      <w:proofErr w:type="spellStart"/>
      <w:r w:rsidR="00DB7978">
        <w:t>Teknologi</w:t>
      </w:r>
      <w:proofErr w:type="spellEnd"/>
      <w:r w:rsidR="00DB7978">
        <w:t xml:space="preserve"> / Prog. Prof. </w:t>
      </w:r>
      <w:proofErr w:type="spellStart"/>
      <w:r w:rsidR="00DB7978">
        <w:t>Informatika</w:t>
      </w:r>
      <w:proofErr w:type="spellEnd"/>
    </w:p>
    <w:p w14:paraId="4D6EAFD7" w14:textId="707E76B3" w:rsidR="00766AA8" w:rsidRDefault="00766AA8" w:rsidP="00D85FF9">
      <w:pPr>
        <w:pStyle w:val="STTSNormalAbstrak"/>
        <w:tabs>
          <w:tab w:val="left" w:pos="2835"/>
        </w:tabs>
        <w:ind w:left="851" w:firstLine="0"/>
      </w:pPr>
      <w:r w:rsidRPr="000E5A82">
        <w:t>NRP</w:t>
      </w:r>
      <w:r w:rsidRPr="000E5A82">
        <w:tab/>
        <w:t xml:space="preserve">: </w:t>
      </w:r>
      <w:r w:rsidR="000E5A82">
        <w:t>219310436</w:t>
      </w:r>
    </w:p>
    <w:p w14:paraId="2A5C9A3B" w14:textId="69A3E916" w:rsidR="00766AA8" w:rsidRDefault="00766AA8" w:rsidP="00D85FF9">
      <w:pPr>
        <w:pStyle w:val="STTSNormalAbstrak"/>
        <w:tabs>
          <w:tab w:val="left" w:pos="2835"/>
        </w:tabs>
        <w:ind w:firstLine="0"/>
      </w:pPr>
    </w:p>
    <w:p w14:paraId="4A67F5AA" w14:textId="00440230" w:rsidR="00DB7978" w:rsidRPr="000E5A82" w:rsidRDefault="00DB7978" w:rsidP="00DB7978">
      <w:pPr>
        <w:pStyle w:val="STTSNormalAbstrak"/>
        <w:tabs>
          <w:tab w:val="left" w:pos="2835"/>
        </w:tabs>
        <w:ind w:left="851" w:firstLine="0"/>
      </w:pPr>
      <w:r w:rsidRPr="000E5A82">
        <w:t>Nama</w:t>
      </w:r>
      <w:r w:rsidRPr="000E5A82">
        <w:tab/>
        <w:t xml:space="preserve">: </w:t>
      </w:r>
      <w:r>
        <w:t>Charles Ciputra</w:t>
      </w:r>
    </w:p>
    <w:p w14:paraId="11485DBE" w14:textId="508CAD1C" w:rsidR="00DB7978" w:rsidRPr="000E5A82" w:rsidRDefault="00DB7978" w:rsidP="00DB7978">
      <w:pPr>
        <w:pStyle w:val="STTSNormalAbstrak"/>
        <w:tabs>
          <w:tab w:val="left" w:pos="2835"/>
        </w:tabs>
        <w:ind w:left="851" w:firstLine="0"/>
      </w:pPr>
      <w:proofErr w:type="spellStart"/>
      <w:r w:rsidRPr="000E5A82">
        <w:t>Fakultas</w:t>
      </w:r>
      <w:proofErr w:type="spellEnd"/>
      <w:r w:rsidRPr="000E5A82">
        <w:t>/ Prodi</w:t>
      </w:r>
      <w:r w:rsidRPr="000E5A82">
        <w:tab/>
        <w:t xml:space="preserve">: </w:t>
      </w:r>
      <w:r>
        <w:t xml:space="preserve">Sains dan </w:t>
      </w:r>
      <w:proofErr w:type="spellStart"/>
      <w:r>
        <w:t>Teknologi</w:t>
      </w:r>
      <w:proofErr w:type="spellEnd"/>
      <w:r>
        <w:t xml:space="preserve"> / Prog. Prof. </w:t>
      </w:r>
      <w:proofErr w:type="spellStart"/>
      <w:r>
        <w:t>Informatika</w:t>
      </w:r>
      <w:proofErr w:type="spellEnd"/>
    </w:p>
    <w:p w14:paraId="5031F0F8" w14:textId="4519218B" w:rsidR="00DB7978" w:rsidRDefault="00DB7978" w:rsidP="00DB7978">
      <w:pPr>
        <w:pStyle w:val="STTSNormalAbstrak"/>
        <w:tabs>
          <w:tab w:val="left" w:pos="2835"/>
        </w:tabs>
        <w:ind w:left="851" w:firstLine="0"/>
      </w:pPr>
      <w:r w:rsidRPr="000E5A82">
        <w:t>NRP</w:t>
      </w:r>
      <w:r w:rsidRPr="000E5A82">
        <w:tab/>
        <w:t xml:space="preserve">: </w:t>
      </w:r>
      <w:r>
        <w:t>219310436</w:t>
      </w:r>
      <w:r>
        <w:tab/>
      </w:r>
    </w:p>
    <w:p w14:paraId="05E710F9" w14:textId="77777777" w:rsidR="00DB7978" w:rsidRDefault="00DB7978" w:rsidP="00D85FF9">
      <w:pPr>
        <w:pStyle w:val="STTSNormalAbstrak"/>
        <w:tabs>
          <w:tab w:val="left" w:pos="2835"/>
        </w:tabs>
        <w:ind w:firstLine="0"/>
      </w:pPr>
    </w:p>
    <w:p w14:paraId="3D959C14" w14:textId="66AEDD87" w:rsidR="00766AA8" w:rsidRDefault="00BF4C7A" w:rsidP="00D85FF9">
      <w:pPr>
        <w:pStyle w:val="STTSNormalAbstrak"/>
        <w:ind w:firstLine="0"/>
      </w:pPr>
      <w:proofErr w:type="spellStart"/>
      <w:r w:rsidRPr="005D1546">
        <w:t>dengan</w:t>
      </w:r>
      <w:proofErr w:type="spellEnd"/>
      <w:r w:rsidRPr="005D1546">
        <w:t xml:space="preserve"> </w:t>
      </w:r>
      <w:proofErr w:type="spellStart"/>
      <w:r w:rsidRPr="005D1546">
        <w:t>ini</w:t>
      </w:r>
      <w:proofErr w:type="spellEnd"/>
      <w:r w:rsidRPr="005D1546">
        <w:t xml:space="preserve"> </w:t>
      </w:r>
      <w:proofErr w:type="spellStart"/>
      <w:r w:rsidRPr="005D1546">
        <w:t>menyatakan</w:t>
      </w:r>
      <w:proofErr w:type="spellEnd"/>
      <w:r w:rsidRPr="005D1546">
        <w:t xml:space="preserve"> </w:t>
      </w:r>
      <w:proofErr w:type="spellStart"/>
      <w:r w:rsidRPr="005D1546">
        <w:t>bahwa</w:t>
      </w:r>
      <w:proofErr w:type="spellEnd"/>
      <w:r w:rsidRPr="005D1546">
        <w:t xml:space="preserve"> </w:t>
      </w:r>
      <w:proofErr w:type="spellStart"/>
      <w:r w:rsidRPr="005D1546">
        <w:t>isi</w:t>
      </w:r>
      <w:proofErr w:type="spellEnd"/>
      <w:r w:rsidRPr="005D1546">
        <w:t xml:space="preserve"> </w:t>
      </w:r>
      <w:proofErr w:type="spellStart"/>
      <w:r w:rsidRPr="005D1546">
        <w:t>sebagian</w:t>
      </w:r>
      <w:proofErr w:type="spellEnd"/>
      <w:r w:rsidRPr="005D1546">
        <w:t xml:space="preserve"> </w:t>
      </w:r>
      <w:proofErr w:type="spellStart"/>
      <w:r w:rsidRPr="005D1546">
        <w:t>maupun</w:t>
      </w:r>
      <w:proofErr w:type="spellEnd"/>
      <w:r w:rsidRPr="005D1546">
        <w:t xml:space="preserve"> </w:t>
      </w:r>
      <w:proofErr w:type="spellStart"/>
      <w:r w:rsidRPr="005D1546">
        <w:t>keseluruhan</w:t>
      </w:r>
      <w:proofErr w:type="spellEnd"/>
      <w:r w:rsidRPr="005D1546">
        <w:t xml:space="preserve"> </w:t>
      </w:r>
      <w:proofErr w:type="spellStart"/>
      <w:r w:rsidR="000E5A82">
        <w:t>buku</w:t>
      </w:r>
      <w:proofErr w:type="spellEnd"/>
      <w:r w:rsidR="00C21105">
        <w:t xml:space="preserve"> </w:t>
      </w:r>
      <w:proofErr w:type="spellStart"/>
      <w:r w:rsidR="00C21105">
        <w:t>kerja</w:t>
      </w:r>
      <w:proofErr w:type="spellEnd"/>
      <w:r w:rsidR="00C21105">
        <w:t xml:space="preserve"> </w:t>
      </w:r>
      <w:proofErr w:type="spellStart"/>
      <w:r w:rsidR="00C21105">
        <w:t>praktek</w:t>
      </w:r>
      <w:proofErr w:type="spellEnd"/>
      <w:r w:rsidR="000E5A82">
        <w:t xml:space="preserve"> </w:t>
      </w:r>
      <w:proofErr w:type="spellStart"/>
      <w:r w:rsidRPr="005D1546">
        <w:t>dengan</w:t>
      </w:r>
      <w:proofErr w:type="spellEnd"/>
      <w:r w:rsidRPr="005D1546">
        <w:t xml:space="preserve"> </w:t>
      </w:r>
      <w:proofErr w:type="spellStart"/>
      <w:r w:rsidRPr="005D1546">
        <w:t>judul</w:t>
      </w:r>
      <w:proofErr w:type="spellEnd"/>
      <w:r w:rsidRPr="005D1546">
        <w:t>:</w:t>
      </w:r>
    </w:p>
    <w:p w14:paraId="2F919285" w14:textId="77777777" w:rsidR="00BF4C7A" w:rsidRDefault="00BF4C7A" w:rsidP="00D85FF9">
      <w:pPr>
        <w:pStyle w:val="STTSNormalAbstrak"/>
        <w:ind w:firstLine="0"/>
      </w:pPr>
    </w:p>
    <w:p w14:paraId="7EAEB754" w14:textId="35423FA7" w:rsidR="00BF4C7A" w:rsidRPr="000E5A82" w:rsidRDefault="000E5A82" w:rsidP="00D85FF9">
      <w:pPr>
        <w:pStyle w:val="STTSKeteranganPengesahan"/>
      </w:pPr>
      <w:r>
        <w:t>APLIKASI WEBSITE</w:t>
      </w:r>
      <w:r w:rsidRPr="000E5A82">
        <w:t xml:space="preserve"> </w:t>
      </w:r>
      <w:proofErr w:type="spellStart"/>
      <w:r w:rsidRPr="000E5A82">
        <w:t>PT.Adiputro</w:t>
      </w:r>
      <w:proofErr w:type="spellEnd"/>
      <w:r w:rsidRPr="000E5A82">
        <w:t xml:space="preserve"> </w:t>
      </w:r>
      <w:proofErr w:type="spellStart"/>
      <w:r w:rsidRPr="000E5A82">
        <w:t>Wirasejati</w:t>
      </w:r>
      <w:proofErr w:type="spellEnd"/>
    </w:p>
    <w:p w14:paraId="3B9F016C" w14:textId="77777777" w:rsidR="00BF4C7A" w:rsidRPr="00BF4C7A" w:rsidRDefault="00BF4C7A" w:rsidP="00D85FF9">
      <w:pPr>
        <w:pStyle w:val="STTSNormalAbstrak"/>
      </w:pPr>
    </w:p>
    <w:p w14:paraId="5E066DCA" w14:textId="58F4C100" w:rsidR="00BF4C7A" w:rsidRDefault="00BF4C7A" w:rsidP="00D85FF9">
      <w:pPr>
        <w:pStyle w:val="STTSNormalAbstrak"/>
        <w:ind w:firstLine="0"/>
      </w:pPr>
      <w:proofErr w:type="spellStart"/>
      <w:r>
        <w:t>adalah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intelektual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,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bahan-bahan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diizinkan</w:t>
      </w:r>
      <w:proofErr w:type="spellEnd"/>
      <w:r>
        <w:t xml:space="preserve"> dan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lain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akui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kary</w:t>
      </w:r>
      <w:r w:rsidR="000E5A82">
        <w:t>a</w:t>
      </w:r>
      <w:proofErr w:type="spellEnd"/>
      <w:r w:rsidR="000E5A82">
        <w:t xml:space="preserve"> kami </w:t>
      </w:r>
      <w:proofErr w:type="spellStart"/>
      <w:r w:rsidR="000E5A82">
        <w:t>berdua</w:t>
      </w:r>
      <w:proofErr w:type="spellEnd"/>
      <w:r>
        <w:t>.</w:t>
      </w:r>
    </w:p>
    <w:p w14:paraId="37AECB41" w14:textId="77777777" w:rsidR="00BF4C7A" w:rsidRDefault="00BF4C7A" w:rsidP="00D85FF9">
      <w:pPr>
        <w:pStyle w:val="STTSNormalAbstrak"/>
        <w:ind w:firstLine="0"/>
      </w:pPr>
    </w:p>
    <w:p w14:paraId="47B85388" w14:textId="77777777" w:rsidR="00BF4C7A" w:rsidRDefault="00BF4C7A" w:rsidP="00D85FF9">
      <w:pPr>
        <w:pStyle w:val="STTSNormalAbstrak"/>
        <w:ind w:firstLine="0"/>
      </w:pPr>
      <w:proofErr w:type="spellStart"/>
      <w:r>
        <w:t>Semua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dikutip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dirujuk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daftar </w:t>
      </w:r>
      <w:proofErr w:type="spellStart"/>
      <w:r>
        <w:t>pustaka</w:t>
      </w:r>
      <w:proofErr w:type="spellEnd"/>
      <w:r>
        <w:t xml:space="preserve">. </w:t>
      </w:r>
    </w:p>
    <w:p w14:paraId="056956DC" w14:textId="77777777" w:rsidR="00BF4C7A" w:rsidRDefault="00BF4C7A" w:rsidP="00D85FF9">
      <w:pPr>
        <w:pStyle w:val="STTSNormalAbstrak"/>
        <w:ind w:firstLine="0"/>
      </w:pPr>
    </w:p>
    <w:p w14:paraId="3535F038" w14:textId="77777777" w:rsidR="00BF4C7A" w:rsidRDefault="00BF4C7A" w:rsidP="00D85FF9">
      <w:pPr>
        <w:pStyle w:val="STTSNormalAbstrak"/>
        <w:ind w:firstLine="0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bersedia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sanksi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</w:p>
    <w:p w14:paraId="714D53F5" w14:textId="77777777" w:rsidR="0022286A" w:rsidRDefault="0022286A" w:rsidP="00D85FF9">
      <w:pPr>
        <w:pStyle w:val="STTSNormalAbstrak"/>
        <w:ind w:firstLine="0"/>
      </w:pPr>
    </w:p>
    <w:p w14:paraId="3E9AC003" w14:textId="77777777" w:rsidR="0022286A" w:rsidRDefault="0022286A" w:rsidP="00D85FF9">
      <w:pPr>
        <w:pStyle w:val="STTSNormalAbstrak"/>
        <w:ind w:firstLine="0"/>
      </w:pPr>
    </w:p>
    <w:p w14:paraId="51C4FD0B" w14:textId="77777777" w:rsidR="0022286A" w:rsidRDefault="0022286A" w:rsidP="00D85FF9">
      <w:pPr>
        <w:pStyle w:val="STTSNormalAbstrak"/>
        <w:ind w:firstLine="0"/>
      </w:pPr>
    </w:p>
    <w:p w14:paraId="1E4C6413" w14:textId="6EA32706" w:rsidR="000E5A82" w:rsidRDefault="00452C31" w:rsidP="00D85FF9">
      <w:pPr>
        <w:pStyle w:val="STTSNormalAbstrak"/>
        <w:tabs>
          <w:tab w:val="left" w:pos="5103"/>
        </w:tabs>
        <w:ind w:firstLine="0"/>
      </w:pPr>
      <w:r>
        <w:t xml:space="preserve">Surabaya, </w:t>
      </w:r>
      <w:r w:rsidR="000E5A82">
        <w:t>0</w:t>
      </w:r>
      <w:r w:rsidR="00DB7978">
        <w:t>9</w:t>
      </w:r>
      <w:r w:rsidR="000E5A82">
        <w:t>-01-2023</w:t>
      </w:r>
      <w:r>
        <w:tab/>
      </w:r>
      <w:r w:rsidR="00C522C4">
        <w:t xml:space="preserve">Surabaya, </w:t>
      </w:r>
      <w:r w:rsidR="000E5A82">
        <w:t>0</w:t>
      </w:r>
      <w:r w:rsidR="00DB7978">
        <w:t>9</w:t>
      </w:r>
      <w:r w:rsidR="000E5A82">
        <w:t>-01-2023</w:t>
      </w:r>
    </w:p>
    <w:p w14:paraId="7D59B8EB" w14:textId="544BAFA2" w:rsidR="0022286A" w:rsidRDefault="00510D33" w:rsidP="00D85FF9">
      <w:pPr>
        <w:pStyle w:val="STTSNormalAbstrak"/>
        <w:tabs>
          <w:tab w:val="left" w:pos="5103"/>
        </w:tabs>
        <w:ind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8D2C9D7" wp14:editId="77A81F8E">
            <wp:simplePos x="0" y="0"/>
            <wp:positionH relativeFrom="column">
              <wp:posOffset>3099199</wp:posOffset>
            </wp:positionH>
            <wp:positionV relativeFrom="paragraph">
              <wp:posOffset>9111</wp:posOffset>
            </wp:positionV>
            <wp:extent cx="1318260" cy="112776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2C31">
        <w:t xml:space="preserve">Yang </w:t>
      </w:r>
      <w:proofErr w:type="spellStart"/>
      <w:r w:rsidR="00452C31">
        <w:t>Membuat</w:t>
      </w:r>
      <w:proofErr w:type="spellEnd"/>
      <w:r w:rsidR="00452C31">
        <w:t xml:space="preserve"> </w:t>
      </w:r>
      <w:proofErr w:type="spellStart"/>
      <w:r w:rsidR="00452C31">
        <w:t>Pernyataan</w:t>
      </w:r>
      <w:proofErr w:type="spellEnd"/>
      <w:r w:rsidR="00452C31">
        <w:t>,</w:t>
      </w:r>
      <w:r w:rsidR="00452C31">
        <w:tab/>
      </w:r>
      <w:r w:rsidR="0022286A">
        <w:t xml:space="preserve">Yang </w:t>
      </w:r>
      <w:proofErr w:type="spellStart"/>
      <w:r w:rsidR="0022286A">
        <w:t>Membuat</w:t>
      </w:r>
      <w:proofErr w:type="spellEnd"/>
      <w:r w:rsidR="0022286A">
        <w:t xml:space="preserve"> </w:t>
      </w:r>
      <w:proofErr w:type="spellStart"/>
      <w:r w:rsidR="0022286A">
        <w:t>Pernyataan</w:t>
      </w:r>
      <w:proofErr w:type="spellEnd"/>
      <w:r w:rsidR="0022286A">
        <w:t>,</w:t>
      </w:r>
    </w:p>
    <w:p w14:paraId="76180142" w14:textId="796C8C34" w:rsidR="0022286A" w:rsidRDefault="0022286A" w:rsidP="00D85FF9">
      <w:pPr>
        <w:pStyle w:val="STTSNormalAbstrak"/>
        <w:tabs>
          <w:tab w:val="left" w:pos="5103"/>
        </w:tabs>
        <w:ind w:firstLine="0"/>
      </w:pPr>
    </w:p>
    <w:p w14:paraId="11F544C7" w14:textId="063B38EB" w:rsidR="0022286A" w:rsidRDefault="0022286A" w:rsidP="00D85FF9">
      <w:pPr>
        <w:pStyle w:val="STTSNormalAbstrak"/>
        <w:tabs>
          <w:tab w:val="left" w:pos="5103"/>
        </w:tabs>
        <w:ind w:firstLine="0"/>
      </w:pPr>
    </w:p>
    <w:p w14:paraId="095C4D41" w14:textId="45929E67" w:rsidR="0022286A" w:rsidRDefault="00DB7978" w:rsidP="00D85FF9">
      <w:pPr>
        <w:pStyle w:val="STTSNormalAbstrak"/>
        <w:tabs>
          <w:tab w:val="left" w:pos="5103"/>
        </w:tabs>
        <w:ind w:firstLine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0E5B6B1" wp14:editId="109380E2">
                <wp:simplePos x="0" y="0"/>
                <wp:positionH relativeFrom="column">
                  <wp:posOffset>44285</wp:posOffset>
                </wp:positionH>
                <wp:positionV relativeFrom="paragraph">
                  <wp:posOffset>-171256</wp:posOffset>
                </wp:positionV>
                <wp:extent cx="916750" cy="582930"/>
                <wp:effectExtent l="57150" t="57150" r="17145" b="4572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16750" cy="5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5B5A6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.8pt;margin-top:-14.2pt;width:73.6pt;height:4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">
                <v:imagedata r:id="rId15" o:title=""/>
              </v:shape>
            </w:pict>
          </mc:Fallback>
        </mc:AlternateContent>
      </w:r>
    </w:p>
    <w:p w14:paraId="350C6A9D" w14:textId="6328B90D" w:rsidR="00DB3EB2" w:rsidRDefault="00DB3EB2" w:rsidP="00D85FF9">
      <w:pPr>
        <w:pStyle w:val="STTSNormalAbstrak"/>
        <w:tabs>
          <w:tab w:val="left" w:pos="5103"/>
        </w:tabs>
        <w:ind w:firstLine="0"/>
      </w:pPr>
    </w:p>
    <w:p w14:paraId="3862E51F" w14:textId="69256A3A" w:rsidR="00DB3EB2" w:rsidRDefault="00DB3EB2" w:rsidP="00D85FF9">
      <w:pPr>
        <w:pStyle w:val="STTSNormalAbstrak"/>
        <w:tabs>
          <w:tab w:val="left" w:pos="5103"/>
        </w:tabs>
        <w:ind w:firstLine="0"/>
      </w:pPr>
    </w:p>
    <w:p w14:paraId="44FCB92B" w14:textId="38F861B4" w:rsidR="00DB3EB2" w:rsidRPr="00DB3EB2" w:rsidRDefault="00DB7978" w:rsidP="000E5A82">
      <w:pPr>
        <w:pStyle w:val="STTSPenulisSuratPernyataan"/>
        <w:tabs>
          <w:tab w:val="left" w:pos="5103"/>
          <w:tab w:val="left" w:pos="5954"/>
        </w:tabs>
        <w:ind w:left="0"/>
      </w:pPr>
      <w:r>
        <w:t>Felis Gosal</w:t>
      </w:r>
      <w:r w:rsidR="000E5A82" w:rsidRPr="000E5A82">
        <w:rPr>
          <w:u w:val="none"/>
        </w:rPr>
        <w:tab/>
      </w:r>
      <w:r w:rsidR="00E74308">
        <w:t>Charles Ciputra Wibisono</w:t>
      </w:r>
    </w:p>
    <w:p w14:paraId="2E587778" w14:textId="0840BC6E" w:rsidR="00DB3EB2" w:rsidRDefault="00DB7978" w:rsidP="00D85FF9">
      <w:pPr>
        <w:pStyle w:val="STTSNormalAbstrak"/>
        <w:tabs>
          <w:tab w:val="left" w:pos="5103"/>
        </w:tabs>
        <w:ind w:firstLine="0"/>
      </w:pPr>
      <w:r>
        <w:t>219310436</w:t>
      </w:r>
      <w:r w:rsidR="000E5A82">
        <w:tab/>
      </w:r>
      <w:r w:rsidR="00DE6763">
        <w:t>219310433</w:t>
      </w:r>
    </w:p>
    <w:p w14:paraId="12EC1010" w14:textId="77777777" w:rsidR="00CC71B8" w:rsidRDefault="00CC71B8" w:rsidP="00D85FF9">
      <w:pPr>
        <w:pStyle w:val="STTSJudulBab"/>
      </w:pPr>
    </w:p>
    <w:p w14:paraId="09F6A856" w14:textId="5CEFB18F" w:rsidR="00B74243" w:rsidRDefault="00CC71B8" w:rsidP="006B22E0">
      <w:pPr>
        <w:pStyle w:val="STTSJudulBab"/>
        <w:jc w:val="both"/>
      </w:pPr>
      <w:r>
        <w:br w:type="page"/>
      </w:r>
    </w:p>
    <w:p w14:paraId="56A4A9CE" w14:textId="726B4970" w:rsidR="00B74243" w:rsidRPr="006B22E0" w:rsidRDefault="00C8091A" w:rsidP="006B22E0">
      <w:pPr>
        <w:pStyle w:val="STTSJudulBab"/>
      </w:pPr>
      <w:bookmarkStart w:id="1" w:name="_Toc124444488"/>
      <w:r w:rsidRPr="006B22E0">
        <w:lastRenderedPageBreak/>
        <w:t>KATA PENGANTAR</w:t>
      </w:r>
      <w:bookmarkEnd w:id="1"/>
    </w:p>
    <w:p w14:paraId="06133761" w14:textId="77777777" w:rsidR="00C8091A" w:rsidRDefault="00C8091A" w:rsidP="00D85FF9">
      <w:pPr>
        <w:pStyle w:val="STTSJudulBab"/>
      </w:pPr>
    </w:p>
    <w:p w14:paraId="2D3D7D69" w14:textId="4887DA97" w:rsidR="00452C31" w:rsidRDefault="00452C31" w:rsidP="00452C31">
      <w:pPr>
        <w:rPr>
          <w:lang w:val="en-ID" w:eastAsia="ko-KR"/>
        </w:rPr>
      </w:pPr>
      <w:r>
        <w:rPr>
          <w:lang w:val="en-ID" w:eastAsia="ko-KR"/>
        </w:rPr>
        <w:t xml:space="preserve">Puji </w:t>
      </w:r>
      <w:proofErr w:type="spellStart"/>
      <w:r>
        <w:rPr>
          <w:lang w:val="en-ID" w:eastAsia="ko-KR"/>
        </w:rPr>
        <w:t>Syukur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kita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panjatkan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kehadirat</w:t>
      </w:r>
      <w:proofErr w:type="spellEnd"/>
      <w:r>
        <w:rPr>
          <w:lang w:val="en-ID" w:eastAsia="ko-KR"/>
        </w:rPr>
        <w:t xml:space="preserve"> Tuhan Yang Maha </w:t>
      </w:r>
      <w:proofErr w:type="spellStart"/>
      <w:r>
        <w:rPr>
          <w:lang w:val="en-ID" w:eastAsia="ko-KR"/>
        </w:rPr>
        <w:t>Esa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atas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berkat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rahmat</w:t>
      </w:r>
      <w:proofErr w:type="spellEnd"/>
      <w:r>
        <w:rPr>
          <w:lang w:val="en-ID" w:eastAsia="ko-KR"/>
        </w:rPr>
        <w:t xml:space="preserve"> dan </w:t>
      </w:r>
      <w:proofErr w:type="spellStart"/>
      <w:r>
        <w:rPr>
          <w:lang w:val="en-ID" w:eastAsia="ko-KR"/>
        </w:rPr>
        <w:t>karunianya</w:t>
      </w:r>
      <w:proofErr w:type="spellEnd"/>
      <w:r>
        <w:rPr>
          <w:lang w:val="en-ID" w:eastAsia="ko-KR"/>
        </w:rPr>
        <w:t xml:space="preserve">, </w:t>
      </w:r>
      <w:proofErr w:type="spellStart"/>
      <w:r>
        <w:rPr>
          <w:lang w:val="en-ID" w:eastAsia="ko-KR"/>
        </w:rPr>
        <w:t>penyelesaian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buku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dapat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dilakukan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dengan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lancar</w:t>
      </w:r>
      <w:proofErr w:type="spellEnd"/>
      <w:r>
        <w:rPr>
          <w:lang w:val="en-ID" w:eastAsia="ko-KR"/>
        </w:rPr>
        <w:t xml:space="preserve"> dan </w:t>
      </w:r>
      <w:proofErr w:type="spellStart"/>
      <w:r>
        <w:rPr>
          <w:lang w:val="en-ID" w:eastAsia="ko-KR"/>
        </w:rPr>
        <w:t>tepat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waktu</w:t>
      </w:r>
      <w:proofErr w:type="spellEnd"/>
      <w:r>
        <w:rPr>
          <w:lang w:val="en-ID" w:eastAsia="ko-KR"/>
        </w:rPr>
        <w:t xml:space="preserve">. </w:t>
      </w:r>
      <w:proofErr w:type="spellStart"/>
      <w:r w:rsidRPr="004A3EE4">
        <w:rPr>
          <w:lang w:val="en-ID" w:eastAsia="ko-KR"/>
        </w:rPr>
        <w:t>Tanpa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rahmat</w:t>
      </w:r>
      <w:proofErr w:type="spellEnd"/>
      <w:r w:rsidRPr="004A3EE4">
        <w:rPr>
          <w:lang w:val="en-ID" w:eastAsia="ko-KR"/>
        </w:rPr>
        <w:t xml:space="preserve"> dan </w:t>
      </w:r>
      <w:proofErr w:type="spellStart"/>
      <w:r w:rsidRPr="004A3EE4">
        <w:rPr>
          <w:lang w:val="en-ID" w:eastAsia="ko-KR"/>
        </w:rPr>
        <w:t>berkat</w:t>
      </w:r>
      <w:proofErr w:type="spellEnd"/>
      <w:r w:rsidRPr="004A3EE4">
        <w:rPr>
          <w:lang w:val="en-ID" w:eastAsia="ko-KR"/>
        </w:rPr>
        <w:t xml:space="preserve">-Nya, </w:t>
      </w:r>
      <w:proofErr w:type="spellStart"/>
      <w:r w:rsidRPr="004A3EE4">
        <w:rPr>
          <w:lang w:val="en-ID" w:eastAsia="ko-KR"/>
        </w:rPr>
        <w:t>buku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ini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tidak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dapat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disusun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dengan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baik</w:t>
      </w:r>
      <w:proofErr w:type="spellEnd"/>
      <w:r w:rsidRPr="004A3EE4">
        <w:rPr>
          <w:lang w:val="en-ID" w:eastAsia="ko-KR"/>
        </w:rPr>
        <w:t xml:space="preserve">. </w:t>
      </w:r>
      <w:proofErr w:type="spellStart"/>
      <w:r>
        <w:rPr>
          <w:lang w:val="en-ID" w:eastAsia="ko-KR"/>
        </w:rPr>
        <w:t>Buku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ini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disusun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sebagai</w:t>
      </w:r>
      <w:proofErr w:type="spellEnd"/>
      <w:r>
        <w:rPr>
          <w:lang w:val="en-ID" w:eastAsia="ko-KR"/>
        </w:rPr>
        <w:t xml:space="preserve"> salah </w:t>
      </w:r>
      <w:proofErr w:type="spellStart"/>
      <w:r>
        <w:rPr>
          <w:lang w:val="en-ID" w:eastAsia="ko-KR"/>
        </w:rPr>
        <w:t>satu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syarat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penyelesaian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pembuatan</w:t>
      </w:r>
      <w:proofErr w:type="spellEnd"/>
      <w:r>
        <w:rPr>
          <w:lang w:val="en-ID" w:eastAsia="ko-KR"/>
        </w:rPr>
        <w:t xml:space="preserve"> program pada</w:t>
      </w:r>
      <w:r w:rsidR="000C078C">
        <w:rPr>
          <w:lang w:val="en-ID" w:eastAsia="ko-KR"/>
        </w:rPr>
        <w:t xml:space="preserve"> </w:t>
      </w:r>
      <w:proofErr w:type="spellStart"/>
      <w:r w:rsidR="000C078C">
        <w:rPr>
          <w:lang w:val="en-ID" w:eastAsia="ko-KR"/>
        </w:rPr>
        <w:t>kerja</w:t>
      </w:r>
      <w:proofErr w:type="spellEnd"/>
      <w:r w:rsidR="000C078C">
        <w:rPr>
          <w:lang w:val="en-ID" w:eastAsia="ko-KR"/>
        </w:rPr>
        <w:t xml:space="preserve"> </w:t>
      </w:r>
      <w:proofErr w:type="spellStart"/>
      <w:r w:rsidR="000C078C">
        <w:rPr>
          <w:lang w:val="en-ID" w:eastAsia="ko-KR"/>
        </w:rPr>
        <w:t>praktek</w:t>
      </w:r>
      <w:proofErr w:type="spellEnd"/>
      <w:r>
        <w:rPr>
          <w:lang w:val="en-ID" w:eastAsia="ko-KR"/>
        </w:rPr>
        <w:t>.</w:t>
      </w:r>
    </w:p>
    <w:p w14:paraId="19D61E5E" w14:textId="75961F65" w:rsidR="00452C31" w:rsidRDefault="00452C31" w:rsidP="00452C31">
      <w:pPr>
        <w:rPr>
          <w:lang w:val="en-ID" w:eastAsia="ko-KR"/>
        </w:rPr>
      </w:pPr>
      <w:r>
        <w:rPr>
          <w:lang w:val="en-ID" w:eastAsia="ko-KR"/>
        </w:rPr>
        <w:t xml:space="preserve">Tidak </w:t>
      </w:r>
      <w:proofErr w:type="spellStart"/>
      <w:r>
        <w:rPr>
          <w:lang w:val="en-ID" w:eastAsia="ko-KR"/>
        </w:rPr>
        <w:t>lupa</w:t>
      </w:r>
      <w:proofErr w:type="spellEnd"/>
      <w:r>
        <w:rPr>
          <w:lang w:val="en-ID" w:eastAsia="ko-KR"/>
        </w:rPr>
        <w:t xml:space="preserve"> juga </w:t>
      </w:r>
      <w:proofErr w:type="spellStart"/>
      <w:r>
        <w:rPr>
          <w:lang w:val="en-ID" w:eastAsia="ko-KR"/>
        </w:rPr>
        <w:t>terima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kasih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kepada</w:t>
      </w:r>
      <w:proofErr w:type="spellEnd"/>
      <w:r>
        <w:rPr>
          <w:lang w:val="en-ID" w:eastAsia="ko-KR"/>
        </w:rPr>
        <w:t xml:space="preserve"> Audrey Ayu </w:t>
      </w:r>
      <w:proofErr w:type="spellStart"/>
      <w:r>
        <w:rPr>
          <w:lang w:val="en-ID" w:eastAsia="ko-KR"/>
        </w:rPr>
        <w:t>Dianaris</w:t>
      </w:r>
      <w:proofErr w:type="spellEnd"/>
      <w:r>
        <w:rPr>
          <w:lang w:val="en-ID" w:eastAsia="ko-KR"/>
        </w:rPr>
        <w:t>, S.SI.,</w:t>
      </w:r>
      <w:proofErr w:type="spellStart"/>
      <w:r>
        <w:rPr>
          <w:lang w:val="en-ID" w:eastAsia="ko-KR"/>
        </w:rPr>
        <w:t>M.Kom</w:t>
      </w:r>
      <w:proofErr w:type="spellEnd"/>
      <w:r>
        <w:rPr>
          <w:lang w:val="en-ID" w:eastAsia="ko-KR"/>
        </w:rPr>
        <w:t xml:space="preserve">. yang </w:t>
      </w:r>
      <w:proofErr w:type="spellStart"/>
      <w:r>
        <w:rPr>
          <w:lang w:val="en-ID" w:eastAsia="ko-KR"/>
        </w:rPr>
        <w:t>selama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hampir</w:t>
      </w:r>
      <w:proofErr w:type="spellEnd"/>
      <w:r>
        <w:rPr>
          <w:lang w:val="en-ID" w:eastAsia="ko-KR"/>
        </w:rPr>
        <w:t xml:space="preserve"> 6 </w:t>
      </w:r>
      <w:proofErr w:type="spellStart"/>
      <w:r>
        <w:rPr>
          <w:lang w:val="en-ID" w:eastAsia="ko-KR"/>
        </w:rPr>
        <w:t>bulan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telah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membimbing</w:t>
      </w:r>
      <w:proofErr w:type="spellEnd"/>
      <w:r>
        <w:rPr>
          <w:lang w:val="en-ID" w:eastAsia="ko-KR"/>
        </w:rPr>
        <w:t xml:space="preserve"> dan </w:t>
      </w:r>
      <w:proofErr w:type="spellStart"/>
      <w:r>
        <w:rPr>
          <w:lang w:val="en-ID" w:eastAsia="ko-KR"/>
        </w:rPr>
        <w:t>mengarahkan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dalam</w:t>
      </w:r>
      <w:proofErr w:type="spellEnd"/>
      <w:r>
        <w:rPr>
          <w:lang w:val="en-ID" w:eastAsia="ko-KR"/>
        </w:rPr>
        <w:t xml:space="preserve"> proses </w:t>
      </w:r>
      <w:proofErr w:type="spellStart"/>
      <w:r>
        <w:rPr>
          <w:lang w:val="en-ID" w:eastAsia="ko-KR"/>
        </w:rPr>
        <w:t>pengerjaan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ini</w:t>
      </w:r>
      <w:proofErr w:type="spellEnd"/>
      <w:r>
        <w:rPr>
          <w:lang w:val="en-ID" w:eastAsia="ko-KR"/>
        </w:rPr>
        <w:t xml:space="preserve">. </w:t>
      </w:r>
      <w:proofErr w:type="spellStart"/>
      <w:r>
        <w:rPr>
          <w:lang w:val="en-ID" w:eastAsia="ko-KR"/>
        </w:rPr>
        <w:t>Walaupun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seringkali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dikomentari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karena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terdapat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beberapa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kekurangan</w:t>
      </w:r>
      <w:proofErr w:type="spellEnd"/>
      <w:r>
        <w:rPr>
          <w:lang w:val="en-ID" w:eastAsia="ko-KR"/>
        </w:rPr>
        <w:t xml:space="preserve">, </w:t>
      </w:r>
      <w:proofErr w:type="spellStart"/>
      <w:r>
        <w:rPr>
          <w:lang w:val="en-ID" w:eastAsia="ko-KR"/>
        </w:rPr>
        <w:t>hal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tersebut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jutru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memberikan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sebuah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semangat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tersendiri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untuk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menyelesaikan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programnya</w:t>
      </w:r>
      <w:proofErr w:type="spellEnd"/>
      <w:r>
        <w:rPr>
          <w:lang w:val="en-ID" w:eastAsia="ko-KR"/>
        </w:rPr>
        <w:t>.</w:t>
      </w:r>
      <w:r w:rsidR="000E5A82">
        <w:rPr>
          <w:lang w:val="en-ID" w:eastAsia="ko-KR"/>
        </w:rPr>
        <w:t xml:space="preserve"> Tidak </w:t>
      </w:r>
      <w:proofErr w:type="spellStart"/>
      <w:r w:rsidR="000E5A82">
        <w:rPr>
          <w:lang w:val="en-ID" w:eastAsia="ko-KR"/>
        </w:rPr>
        <w:t>lupa</w:t>
      </w:r>
      <w:proofErr w:type="spellEnd"/>
      <w:r w:rsidR="000E5A82">
        <w:rPr>
          <w:lang w:val="en-ID" w:eastAsia="ko-KR"/>
        </w:rPr>
        <w:t xml:space="preserve"> juga </w:t>
      </w:r>
      <w:proofErr w:type="spellStart"/>
      <w:r w:rsidR="000E5A82">
        <w:rPr>
          <w:lang w:val="en-ID" w:eastAsia="ko-KR"/>
        </w:rPr>
        <w:t>mengucapkan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terima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kasih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kepada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rekan</w:t>
      </w:r>
      <w:proofErr w:type="spellEnd"/>
      <w:r w:rsidR="000E5A82">
        <w:rPr>
          <w:lang w:val="en-ID" w:eastAsia="ko-KR"/>
        </w:rPr>
        <w:t xml:space="preserve"> – </w:t>
      </w:r>
      <w:proofErr w:type="spellStart"/>
      <w:r w:rsidR="000E5A82">
        <w:rPr>
          <w:lang w:val="en-ID" w:eastAsia="ko-KR"/>
        </w:rPr>
        <w:t>rekan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teman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kampus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telah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membantu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dalam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memberikan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pendapat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terkait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hal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kurang</w:t>
      </w:r>
      <w:proofErr w:type="spellEnd"/>
      <w:r w:rsidR="000E5A82">
        <w:rPr>
          <w:lang w:val="en-ID" w:eastAsia="ko-KR"/>
        </w:rPr>
        <w:t xml:space="preserve">. Juga </w:t>
      </w:r>
      <w:proofErr w:type="spellStart"/>
      <w:r w:rsidR="000E5A82">
        <w:rPr>
          <w:lang w:val="en-ID" w:eastAsia="ko-KR"/>
        </w:rPr>
        <w:t>rekan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lapangan</w:t>
      </w:r>
      <w:proofErr w:type="spellEnd"/>
      <w:r w:rsidR="000E5A82">
        <w:rPr>
          <w:lang w:val="en-ID" w:eastAsia="ko-KR"/>
        </w:rPr>
        <w:t xml:space="preserve"> pada PT. </w:t>
      </w:r>
      <w:proofErr w:type="spellStart"/>
      <w:r w:rsidR="000E5A82">
        <w:rPr>
          <w:lang w:val="en-ID" w:eastAsia="ko-KR"/>
        </w:rPr>
        <w:t>Adiputro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Wirasejati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telah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memberikan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banyak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dukungan</w:t>
      </w:r>
      <w:proofErr w:type="spellEnd"/>
      <w:r w:rsidR="000E5A82">
        <w:rPr>
          <w:lang w:val="en-ID" w:eastAsia="ko-KR"/>
        </w:rPr>
        <w:t xml:space="preserve"> dan </w:t>
      </w:r>
      <w:proofErr w:type="spellStart"/>
      <w:r w:rsidR="000E5A82">
        <w:rPr>
          <w:lang w:val="en-ID" w:eastAsia="ko-KR"/>
        </w:rPr>
        <w:t>jawaban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seputar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permasalahan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lapangan</w:t>
      </w:r>
      <w:proofErr w:type="spellEnd"/>
      <w:r w:rsidR="000E5A82">
        <w:rPr>
          <w:lang w:val="en-ID" w:eastAsia="ko-KR"/>
        </w:rPr>
        <w:t xml:space="preserve"> yang </w:t>
      </w:r>
      <w:proofErr w:type="spellStart"/>
      <w:r w:rsidR="000E5A82">
        <w:rPr>
          <w:lang w:val="en-ID" w:eastAsia="ko-KR"/>
        </w:rPr>
        <w:t>direspon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cukup</w:t>
      </w:r>
      <w:proofErr w:type="spellEnd"/>
      <w:r w:rsidR="000E5A82">
        <w:rPr>
          <w:lang w:val="en-ID" w:eastAsia="ko-KR"/>
        </w:rPr>
        <w:t xml:space="preserve"> </w:t>
      </w:r>
      <w:proofErr w:type="spellStart"/>
      <w:r w:rsidR="000E5A82">
        <w:rPr>
          <w:lang w:val="en-ID" w:eastAsia="ko-KR"/>
        </w:rPr>
        <w:t>cepat</w:t>
      </w:r>
      <w:proofErr w:type="spellEnd"/>
      <w:r w:rsidR="000E5A82">
        <w:rPr>
          <w:lang w:val="en-ID" w:eastAsia="ko-KR"/>
        </w:rPr>
        <w:t xml:space="preserve"> dan </w:t>
      </w:r>
      <w:proofErr w:type="spellStart"/>
      <w:r w:rsidR="000E5A82">
        <w:rPr>
          <w:lang w:val="en-ID" w:eastAsia="ko-KR"/>
        </w:rPr>
        <w:t>baik</w:t>
      </w:r>
      <w:proofErr w:type="spellEnd"/>
      <w:r w:rsidR="000E5A82">
        <w:rPr>
          <w:lang w:val="en-ID" w:eastAsia="ko-KR"/>
        </w:rPr>
        <w:t>.</w:t>
      </w:r>
    </w:p>
    <w:p w14:paraId="60926D87" w14:textId="3A2D00BF" w:rsidR="00D6326A" w:rsidRDefault="000E5A82" w:rsidP="000E5A82">
      <w:r w:rsidRPr="004A3EE4">
        <w:rPr>
          <w:lang w:val="en-ID" w:eastAsia="ko-KR"/>
        </w:rPr>
        <w:t xml:space="preserve">Dalam </w:t>
      </w:r>
      <w:proofErr w:type="spellStart"/>
      <w:r w:rsidRPr="004A3EE4">
        <w:rPr>
          <w:lang w:val="en-ID" w:eastAsia="ko-KR"/>
        </w:rPr>
        <w:t>penyusunan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buku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ini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masih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banyak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kekurangan</w:t>
      </w:r>
      <w:proofErr w:type="spellEnd"/>
      <w:r w:rsidRPr="004A3EE4">
        <w:rPr>
          <w:lang w:val="en-ID" w:eastAsia="ko-KR"/>
        </w:rPr>
        <w:t xml:space="preserve"> dan </w:t>
      </w:r>
      <w:proofErr w:type="spellStart"/>
      <w:r w:rsidRPr="004A3EE4">
        <w:rPr>
          <w:lang w:val="en-ID" w:eastAsia="ko-KR"/>
        </w:rPr>
        <w:t>jauh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dari</w:t>
      </w:r>
      <w:proofErr w:type="spellEnd"/>
      <w:r w:rsidRPr="004A3EE4">
        <w:rPr>
          <w:lang w:val="en-ID" w:eastAsia="ko-KR"/>
        </w:rPr>
        <w:t xml:space="preserve"> kata </w:t>
      </w:r>
      <w:proofErr w:type="spellStart"/>
      <w:r w:rsidRPr="004A3EE4">
        <w:rPr>
          <w:lang w:val="en-ID" w:eastAsia="ko-KR"/>
        </w:rPr>
        <w:t>sempurna</w:t>
      </w:r>
      <w:proofErr w:type="spellEnd"/>
      <w:r w:rsidRPr="004A3EE4">
        <w:rPr>
          <w:lang w:val="en-ID" w:eastAsia="ko-KR"/>
        </w:rPr>
        <w:t xml:space="preserve">. Atas </w:t>
      </w:r>
      <w:proofErr w:type="spellStart"/>
      <w:r w:rsidRPr="004A3EE4">
        <w:rPr>
          <w:lang w:val="en-ID" w:eastAsia="ko-KR"/>
        </w:rPr>
        <w:t>segala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kekurangan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dari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buku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ini</w:t>
      </w:r>
      <w:proofErr w:type="spellEnd"/>
      <w:r w:rsidRPr="004A3EE4">
        <w:rPr>
          <w:lang w:val="en-ID" w:eastAsia="ko-KR"/>
        </w:rPr>
        <w:t xml:space="preserve">, </w:t>
      </w:r>
      <w:proofErr w:type="spellStart"/>
      <w:r w:rsidRPr="004A3EE4">
        <w:rPr>
          <w:lang w:val="en-ID" w:eastAsia="ko-KR"/>
        </w:rPr>
        <w:t>Penulis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berharap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atas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kritik</w:t>
      </w:r>
      <w:proofErr w:type="spellEnd"/>
      <w:r w:rsidRPr="004A3EE4">
        <w:rPr>
          <w:lang w:val="en-ID" w:eastAsia="ko-KR"/>
        </w:rPr>
        <w:t xml:space="preserve"> dan saran </w:t>
      </w:r>
      <w:proofErr w:type="spellStart"/>
      <w:r w:rsidRPr="004A3EE4">
        <w:rPr>
          <w:lang w:val="en-ID" w:eastAsia="ko-KR"/>
        </w:rPr>
        <w:t>sebagai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masukan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untuk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penyusun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kedepannya</w:t>
      </w:r>
      <w:proofErr w:type="spellEnd"/>
      <w:r w:rsidRPr="004A3EE4">
        <w:rPr>
          <w:lang w:val="en-ID" w:eastAsia="ko-KR"/>
        </w:rPr>
        <w:t xml:space="preserve">. Atas </w:t>
      </w:r>
      <w:proofErr w:type="spellStart"/>
      <w:r w:rsidRPr="004A3EE4">
        <w:rPr>
          <w:lang w:val="en-ID" w:eastAsia="ko-KR"/>
        </w:rPr>
        <w:t>perhatian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pembaca</w:t>
      </w:r>
      <w:proofErr w:type="spellEnd"/>
      <w:r w:rsidRPr="004A3EE4">
        <w:rPr>
          <w:lang w:val="en-ID" w:eastAsia="ko-KR"/>
        </w:rPr>
        <w:t xml:space="preserve">, </w:t>
      </w:r>
      <w:proofErr w:type="spellStart"/>
      <w:r w:rsidRPr="004A3EE4">
        <w:rPr>
          <w:lang w:val="en-ID" w:eastAsia="ko-KR"/>
        </w:rPr>
        <w:t>terima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kasih</w:t>
      </w:r>
      <w:proofErr w:type="spellEnd"/>
      <w:r w:rsidRPr="004A3EE4">
        <w:rPr>
          <w:lang w:val="en-ID" w:eastAsia="ko-KR"/>
        </w:rPr>
        <w:t xml:space="preserve"> yang </w:t>
      </w:r>
      <w:proofErr w:type="spellStart"/>
      <w:r w:rsidRPr="004A3EE4">
        <w:rPr>
          <w:lang w:val="en-ID" w:eastAsia="ko-KR"/>
        </w:rPr>
        <w:t>sebesar-besarnya</w:t>
      </w:r>
      <w:proofErr w:type="spellEnd"/>
      <w:r w:rsidRPr="004A3EE4">
        <w:rPr>
          <w:lang w:val="en-ID" w:eastAsia="ko-KR"/>
        </w:rPr>
        <w:t xml:space="preserve"> </w:t>
      </w:r>
      <w:proofErr w:type="spellStart"/>
      <w:r w:rsidRPr="004A3EE4">
        <w:rPr>
          <w:lang w:val="en-ID" w:eastAsia="ko-KR"/>
        </w:rPr>
        <w:t>kepada</w:t>
      </w:r>
      <w:proofErr w:type="spellEnd"/>
      <w:r w:rsidRPr="004A3EE4">
        <w:rPr>
          <w:lang w:val="en-ID" w:eastAsia="ko-KR"/>
        </w:rPr>
        <w:t xml:space="preserve"> </w:t>
      </w:r>
      <w:r>
        <w:rPr>
          <w:lang w:val="en-ID" w:eastAsia="ko-KR"/>
        </w:rPr>
        <w:t xml:space="preserve">kalian. </w:t>
      </w:r>
      <w:proofErr w:type="spellStart"/>
      <w:r>
        <w:rPr>
          <w:lang w:val="en-ID" w:eastAsia="ko-KR"/>
        </w:rPr>
        <w:t>Semoga</w:t>
      </w:r>
      <w:proofErr w:type="spellEnd"/>
      <w:r>
        <w:rPr>
          <w:lang w:val="en-ID" w:eastAsia="ko-KR"/>
        </w:rPr>
        <w:t xml:space="preserve"> Tuhan </w:t>
      </w:r>
      <w:proofErr w:type="spellStart"/>
      <w:r>
        <w:rPr>
          <w:lang w:val="en-ID" w:eastAsia="ko-KR"/>
        </w:rPr>
        <w:t>senantiasa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memberkati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segala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usaha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kita</w:t>
      </w:r>
      <w:proofErr w:type="spellEnd"/>
      <w:r>
        <w:rPr>
          <w:lang w:val="en-ID" w:eastAsia="ko-KR"/>
        </w:rPr>
        <w:t xml:space="preserve"> di </w:t>
      </w:r>
      <w:proofErr w:type="spellStart"/>
      <w:r>
        <w:rPr>
          <w:lang w:val="en-ID" w:eastAsia="ko-KR"/>
        </w:rPr>
        <w:t>kehidupan</w:t>
      </w:r>
      <w:proofErr w:type="spellEnd"/>
      <w:r>
        <w:rPr>
          <w:lang w:val="en-ID" w:eastAsia="ko-KR"/>
        </w:rPr>
        <w:t xml:space="preserve"> </w:t>
      </w:r>
      <w:proofErr w:type="spellStart"/>
      <w:r>
        <w:rPr>
          <w:lang w:val="en-ID" w:eastAsia="ko-KR"/>
        </w:rPr>
        <w:t>ini</w:t>
      </w:r>
      <w:proofErr w:type="spellEnd"/>
      <w:r>
        <w:rPr>
          <w:lang w:val="en-ID" w:eastAsia="ko-KR"/>
        </w:rPr>
        <w:t xml:space="preserve"> amin.</w:t>
      </w:r>
    </w:p>
    <w:p w14:paraId="6C80B393" w14:textId="6B827EC5" w:rsidR="00D6326A" w:rsidRDefault="00D6326A" w:rsidP="000E5A82">
      <w:pPr>
        <w:ind w:firstLine="0"/>
      </w:pPr>
    </w:p>
    <w:p w14:paraId="08462E2D" w14:textId="5302B57C" w:rsidR="000E5A82" w:rsidRDefault="000E5A82" w:rsidP="00D85FF9"/>
    <w:p w14:paraId="035DDE5C" w14:textId="77777777" w:rsidR="000E5A82" w:rsidRDefault="000E5A82" w:rsidP="00D85FF9"/>
    <w:p w14:paraId="2075FEF2" w14:textId="63590894" w:rsidR="00D6326A" w:rsidRDefault="00C522C4" w:rsidP="00D85FF9">
      <w:pPr>
        <w:pStyle w:val="STTSKeteranganKataPengantar"/>
      </w:pPr>
      <w:r>
        <w:t xml:space="preserve">Surabaya, </w:t>
      </w:r>
      <w:r w:rsidR="000E5A82">
        <w:t>Januari 2023</w:t>
      </w:r>
      <w:r w:rsidR="00BA5956">
        <w:t xml:space="preserve">   </w:t>
      </w:r>
    </w:p>
    <w:p w14:paraId="69C25D28" w14:textId="746E7400" w:rsidR="00D6326A" w:rsidRDefault="00D6326A" w:rsidP="00D85FF9">
      <w:pPr>
        <w:pStyle w:val="STTSKeteranganKataPengantar"/>
      </w:pPr>
    </w:p>
    <w:p w14:paraId="06CB6F70" w14:textId="4C6514D7" w:rsidR="00452C31" w:rsidRDefault="008732F6" w:rsidP="00D85FF9">
      <w:pPr>
        <w:pStyle w:val="STTSKeteranganKataPenganta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6283C45" wp14:editId="75D9A62E">
                <wp:simplePos x="0" y="0"/>
                <wp:positionH relativeFrom="column">
                  <wp:posOffset>3651740</wp:posOffset>
                </wp:positionH>
                <wp:positionV relativeFrom="paragraph">
                  <wp:posOffset>48835</wp:posOffset>
                </wp:positionV>
                <wp:extent cx="1245240" cy="271800"/>
                <wp:effectExtent l="38100" t="57150" r="31115" b="5207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2452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1722D" id="Ink 18" o:spid="_x0000_s1026" type="#_x0000_t75" style="position:absolute;margin-left:286.85pt;margin-top:3.15pt;width:99.45pt;height:22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">
                <v:imagedata r:id="rId17" o:title=""/>
              </v:shape>
            </w:pict>
          </mc:Fallback>
        </mc:AlternateContent>
      </w:r>
      <w:r w:rsidR="000E5A8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C479C56" wp14:editId="35047A84">
                <wp:simplePos x="0" y="0"/>
                <wp:positionH relativeFrom="column">
                  <wp:posOffset>3690620</wp:posOffset>
                </wp:positionH>
                <wp:positionV relativeFrom="paragraph">
                  <wp:posOffset>32275</wp:posOffset>
                </wp:positionV>
                <wp:extent cx="594360" cy="184680"/>
                <wp:effectExtent l="38100" t="38100" r="0" b="444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9436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5BCA8" id="Ink 17" o:spid="_x0000_s1026" type="#_x0000_t75" style="position:absolute;margin-left:289.9pt;margin-top:1.85pt;width:48.2pt;height:1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">
                <v:imagedata r:id="rId19" o:title=""/>
              </v:shape>
            </w:pict>
          </mc:Fallback>
        </mc:AlternateContent>
      </w:r>
      <w:r w:rsidR="000E5A8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6B8A057" wp14:editId="150FFFA6">
                <wp:simplePos x="0" y="0"/>
                <wp:positionH relativeFrom="column">
                  <wp:posOffset>3700340</wp:posOffset>
                </wp:positionH>
                <wp:positionV relativeFrom="paragraph">
                  <wp:posOffset>-239525</wp:posOffset>
                </wp:positionV>
                <wp:extent cx="92160" cy="574560"/>
                <wp:effectExtent l="38100" t="57150" r="41275" b="5461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2160" cy="57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45B8C" id="Ink 15" o:spid="_x0000_s1026" type="#_x0000_t75" style="position:absolute;margin-left:290.65pt;margin-top:-19.55pt;width:8.65pt;height:46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">
                <v:imagedata r:id="rId21" o:title=""/>
              </v:shape>
            </w:pict>
          </mc:Fallback>
        </mc:AlternateContent>
      </w:r>
    </w:p>
    <w:p w14:paraId="2A82AB17" w14:textId="442FB67E" w:rsidR="00452C31" w:rsidRDefault="00452C31" w:rsidP="00D85FF9">
      <w:pPr>
        <w:pStyle w:val="STTSKeteranganKataPengantar"/>
      </w:pPr>
    </w:p>
    <w:p w14:paraId="607CC02A" w14:textId="77777777" w:rsidR="00D6326A" w:rsidRDefault="00D6326A" w:rsidP="00D85FF9">
      <w:pPr>
        <w:pStyle w:val="STTSKeteranganKataPengantar"/>
      </w:pPr>
      <w:proofErr w:type="spellStart"/>
      <w:r>
        <w:t>Penulis</w:t>
      </w:r>
      <w:proofErr w:type="spellEnd"/>
    </w:p>
    <w:p w14:paraId="2CE4F608" w14:textId="7A3AF6EE" w:rsidR="003640ED" w:rsidRPr="00DB7978" w:rsidRDefault="00A77987" w:rsidP="00D85FF9">
      <w:pPr>
        <w:pStyle w:val="STTSJudulBab"/>
        <w:rPr>
          <w:highlight w:val="red"/>
        </w:rPr>
      </w:pPr>
      <w:r>
        <w:br w:type="page"/>
      </w:r>
      <w:bookmarkStart w:id="2" w:name="_Toc124444489"/>
      <w:r w:rsidRPr="00B74215">
        <w:lastRenderedPageBreak/>
        <w:t>DAFTAR ISI</w:t>
      </w:r>
      <w:bookmarkEnd w:id="2"/>
    </w:p>
    <w:p w14:paraId="66BF6486" w14:textId="77777777" w:rsidR="00A77987" w:rsidRPr="00DB7978" w:rsidRDefault="00A77987" w:rsidP="00D85FF9">
      <w:pPr>
        <w:pStyle w:val="STTSJudulBab"/>
        <w:rPr>
          <w:highlight w:val="red"/>
        </w:rPr>
      </w:pPr>
    </w:p>
    <w:p w14:paraId="57805DCB" w14:textId="77777777" w:rsidR="00A77987" w:rsidRPr="00B74215" w:rsidRDefault="00F75372" w:rsidP="00D85FF9">
      <w:pPr>
        <w:pStyle w:val="STTSKeteranganDaftarIsi"/>
      </w:pPr>
      <w:r w:rsidRPr="00B74215">
        <w:t>Halaman</w:t>
      </w:r>
    </w:p>
    <w:p w14:paraId="02A4EBF4" w14:textId="77777777" w:rsidR="00B74215" w:rsidRDefault="00B74215" w:rsidP="00B74215">
      <w:pPr>
        <w:pStyle w:val="STTSNormalDaftarIsi"/>
        <w:tabs>
          <w:tab w:val="right" w:leader="dot" w:pos="7230"/>
          <w:tab w:val="right" w:pos="7938"/>
        </w:tabs>
      </w:pPr>
      <w:r>
        <w:t>HALAMAN JUDUL</w:t>
      </w:r>
      <w:r>
        <w:tab/>
      </w:r>
      <w:r>
        <w:tab/>
      </w:r>
      <w:proofErr w:type="spellStart"/>
      <w:r>
        <w:t>i</w:t>
      </w:r>
      <w:proofErr w:type="spellEnd"/>
    </w:p>
    <w:p w14:paraId="4202DB54" w14:textId="29DB01C0" w:rsidR="00B74215" w:rsidRPr="00B74215" w:rsidRDefault="00B74215" w:rsidP="00B74215">
      <w:pPr>
        <w:pStyle w:val="STTSNormalDaftarIsi"/>
        <w:tabs>
          <w:tab w:val="right" w:leader="dot" w:pos="7230"/>
          <w:tab w:val="right" w:pos="7938"/>
        </w:tabs>
      </w:pPr>
      <w:r>
        <w:t>HALAMAN PENGESAHAN</w:t>
      </w:r>
      <w:r>
        <w:tab/>
      </w:r>
      <w:r>
        <w:tab/>
        <w:t>ii</w:t>
      </w:r>
    </w:p>
    <w:p w14:paraId="7C1FA21E" w14:textId="5892AFFE" w:rsidR="00DB6361" w:rsidRDefault="00B7421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>
        <w:rPr>
          <w:highlight w:val="red"/>
        </w:rPr>
        <w:fldChar w:fldCharType="begin"/>
      </w:r>
      <w:r>
        <w:rPr>
          <w:highlight w:val="red"/>
        </w:rPr>
        <w:instrText xml:space="preserve"> TOC \h \z \t "[STTS] Judul Bab,1,[STTS] Judul Sub Bab,1,Judul Sub Bab dengan Nomor,1,Judul Sub Bab Level 2,1" </w:instrText>
      </w:r>
      <w:r>
        <w:rPr>
          <w:highlight w:val="red"/>
        </w:rPr>
        <w:fldChar w:fldCharType="separate"/>
      </w:r>
      <w:hyperlink w:anchor="_Toc124444487" w:history="1">
        <w:r w:rsidR="00DB6361" w:rsidRPr="00C029E4">
          <w:rPr>
            <w:rStyle w:val="Hyperlink"/>
            <w:noProof/>
          </w:rPr>
          <w:t>SURAT PERNYATAAN KEASLIAN</w:t>
        </w:r>
        <w:r w:rsidR="00DB6361">
          <w:rPr>
            <w:rStyle w:val="Hyperlink"/>
            <w:noProof/>
          </w:rPr>
          <w:tab/>
        </w:r>
        <w:r w:rsidR="00970EA5">
          <w:rPr>
            <w:rStyle w:val="Hyperlink"/>
            <w:noProof/>
          </w:rPr>
          <w:tab/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_Toc124444487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iii</w:t>
        </w:r>
        <w:r w:rsidR="00DB6361">
          <w:rPr>
            <w:noProof/>
            <w:webHidden/>
          </w:rPr>
          <w:fldChar w:fldCharType="end"/>
        </w:r>
      </w:hyperlink>
    </w:p>
    <w:p w14:paraId="649B520E" w14:textId="746DDEE6" w:rsidR="00DB6361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488" w:history="1">
        <w:r w:rsidR="00DB6361" w:rsidRPr="00C029E4">
          <w:rPr>
            <w:rStyle w:val="Hyperlink"/>
            <w:noProof/>
          </w:rPr>
          <w:t>KATA PENGANTAR</w:t>
        </w:r>
        <w:r w:rsidR="00DB6361">
          <w:rPr>
            <w:rStyle w:val="Hyperlink"/>
            <w:noProof/>
          </w:rPr>
          <w:tab/>
        </w:r>
        <w:r w:rsidR="00DB6361">
          <w:rPr>
            <w:rStyle w:val="Hyperlink"/>
            <w:noProof/>
          </w:rPr>
          <w:tab/>
        </w:r>
        <w:r w:rsidR="00DB6361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_Toc124444488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iv</w:t>
        </w:r>
        <w:r w:rsidR="00DB6361">
          <w:rPr>
            <w:noProof/>
            <w:webHidden/>
          </w:rPr>
          <w:fldChar w:fldCharType="end"/>
        </w:r>
      </w:hyperlink>
    </w:p>
    <w:p w14:paraId="35A7D85A" w14:textId="30F08527" w:rsidR="00DB6361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489" w:history="1">
        <w:r w:rsidR="00DB6361" w:rsidRPr="00C029E4">
          <w:rPr>
            <w:rStyle w:val="Hyperlink"/>
            <w:noProof/>
          </w:rPr>
          <w:t>DAFTAR ISI</w:t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_Toc124444489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v</w:t>
        </w:r>
        <w:r w:rsidR="00DB6361">
          <w:rPr>
            <w:noProof/>
            <w:webHidden/>
          </w:rPr>
          <w:fldChar w:fldCharType="end"/>
        </w:r>
      </w:hyperlink>
    </w:p>
    <w:p w14:paraId="0323B271" w14:textId="6EE8F0F1" w:rsidR="00DB6361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490" w:history="1">
        <w:r w:rsidR="00DB6361" w:rsidRPr="00C029E4">
          <w:rPr>
            <w:rStyle w:val="Hyperlink"/>
            <w:noProof/>
          </w:rPr>
          <w:t>DAFTAR GAMBAR</w:t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_Toc124444490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viii</w:t>
        </w:r>
        <w:r w:rsidR="00DB6361">
          <w:rPr>
            <w:noProof/>
            <w:webHidden/>
          </w:rPr>
          <w:fldChar w:fldCharType="end"/>
        </w:r>
      </w:hyperlink>
    </w:p>
    <w:p w14:paraId="0B813FF1" w14:textId="63A31F73" w:rsidR="00DB6361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491" w:history="1">
        <w:r w:rsidR="00DB6361" w:rsidRPr="00C029E4">
          <w:rPr>
            <w:rStyle w:val="Hyperlink"/>
            <w:noProof/>
          </w:rPr>
          <w:t>DAFTAR TABEL</w:t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_Toc124444491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xi</w:t>
        </w:r>
        <w:r w:rsidR="00DB6361">
          <w:rPr>
            <w:noProof/>
            <w:webHidden/>
          </w:rPr>
          <w:fldChar w:fldCharType="end"/>
        </w:r>
      </w:hyperlink>
    </w:p>
    <w:p w14:paraId="787EBE71" w14:textId="03FA5FD0" w:rsidR="00DB6361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492" w:history="1">
        <w:r w:rsidR="00DB6361" w:rsidRPr="00C029E4">
          <w:rPr>
            <w:rStyle w:val="Hyperlink"/>
            <w:noProof/>
          </w:rPr>
          <w:t>DAFTAR SEGMEN PROGRAM</w:t>
        </w:r>
        <w:r w:rsidR="00DB6361">
          <w:rPr>
            <w:rStyle w:val="Hyperlink"/>
            <w:noProof/>
          </w:rPr>
          <w:tab/>
        </w:r>
        <w:r w:rsidR="00970EA5">
          <w:rPr>
            <w:rStyle w:val="Hyperlink"/>
            <w:noProof/>
          </w:rPr>
          <w:tab/>
        </w:r>
        <w:r w:rsidR="00DB6361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_Toc124444492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xii</w:t>
        </w:r>
        <w:r w:rsidR="00DB6361">
          <w:rPr>
            <w:noProof/>
            <w:webHidden/>
          </w:rPr>
          <w:fldChar w:fldCharType="end"/>
        </w:r>
      </w:hyperlink>
    </w:p>
    <w:p w14:paraId="315CE73C" w14:textId="571A7C6E" w:rsidR="00DB6361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493" w:history="1">
        <w:r w:rsidR="00DB6361" w:rsidRPr="00C029E4">
          <w:rPr>
            <w:rStyle w:val="Hyperlink"/>
            <w:noProof/>
          </w:rPr>
          <w:t xml:space="preserve">BAB I </w:t>
        </w:r>
        <w:r w:rsidR="00DB6361">
          <w:rPr>
            <w:rStyle w:val="Hyperlink"/>
            <w:noProof/>
          </w:rPr>
          <w:tab/>
        </w:r>
        <w:r w:rsidR="00DB6361">
          <w:rPr>
            <w:rStyle w:val="Hyperlink"/>
            <w:noProof/>
          </w:rPr>
          <w:tab/>
        </w:r>
        <w:r w:rsidR="00DB6361" w:rsidRPr="00C029E4">
          <w:rPr>
            <w:rStyle w:val="Hyperlink"/>
            <w:noProof/>
          </w:rPr>
          <w:t>PENDAHULUAN</w:t>
        </w:r>
        <w:r w:rsidR="00DB6361">
          <w:rPr>
            <w:rStyle w:val="Hyperlink"/>
            <w:noProof/>
          </w:rPr>
          <w:tab/>
        </w:r>
        <w:r w:rsidR="00DB6361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970EA5">
          <w:rPr>
            <w:noProof/>
            <w:webHidden/>
          </w:rPr>
          <w:tab/>
        </w:r>
        <w:r w:rsidR="00DB6361">
          <w:rPr>
            <w:noProof/>
            <w:webHidden/>
          </w:rPr>
          <w:fldChar w:fldCharType="begin"/>
        </w:r>
        <w:r w:rsidR="00DB6361">
          <w:rPr>
            <w:noProof/>
            <w:webHidden/>
          </w:rPr>
          <w:instrText xml:space="preserve"> PAGEREF _Toc124444493 \h </w:instrText>
        </w:r>
        <w:r w:rsidR="00DB6361">
          <w:rPr>
            <w:noProof/>
            <w:webHidden/>
          </w:rPr>
        </w:r>
        <w:r w:rsidR="00DB6361">
          <w:rPr>
            <w:noProof/>
            <w:webHidden/>
          </w:rPr>
          <w:fldChar w:fldCharType="separate"/>
        </w:r>
        <w:r w:rsidR="00DB6361">
          <w:rPr>
            <w:noProof/>
            <w:webHidden/>
          </w:rPr>
          <w:t>1</w:t>
        </w:r>
        <w:r w:rsidR="00DB6361">
          <w:rPr>
            <w:noProof/>
            <w:webHidden/>
          </w:rPr>
          <w:fldChar w:fldCharType="end"/>
        </w:r>
      </w:hyperlink>
    </w:p>
    <w:p w14:paraId="541FAC9B" w14:textId="486EFD1D" w:rsidR="00DB6361" w:rsidRPr="0093519B" w:rsidRDefault="00DB6361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494" w:history="1">
        <w:r w:rsidRPr="0093519B">
          <w:rPr>
            <w:rStyle w:val="Hyperlink"/>
            <w:noProof/>
            <w:u w:val="none"/>
          </w:rPr>
          <w:t>1.1</w:t>
        </w:r>
        <w:r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Pr="0093519B">
          <w:rPr>
            <w:rStyle w:val="Hyperlink"/>
            <w:noProof/>
            <w:u w:val="none"/>
          </w:rPr>
          <w:t>Latar Belakang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fldChar w:fldCharType="begin"/>
        </w:r>
        <w:r w:rsidRPr="0093519B">
          <w:rPr>
            <w:noProof/>
            <w:webHidden/>
          </w:rPr>
          <w:instrText xml:space="preserve"> PAGEREF _Toc124444494 \h </w:instrText>
        </w:r>
        <w:r w:rsidRPr="0093519B">
          <w:rPr>
            <w:noProof/>
            <w:webHidden/>
          </w:rPr>
        </w:r>
        <w:r w:rsidRPr="0093519B">
          <w:rPr>
            <w:noProof/>
            <w:webHidden/>
          </w:rPr>
          <w:fldChar w:fldCharType="separate"/>
        </w:r>
        <w:r w:rsidRPr="0093519B">
          <w:rPr>
            <w:noProof/>
            <w:webHidden/>
          </w:rPr>
          <w:t>1</w:t>
        </w:r>
        <w:r w:rsidRPr="0093519B">
          <w:rPr>
            <w:noProof/>
            <w:webHidden/>
          </w:rPr>
          <w:fldChar w:fldCharType="end"/>
        </w:r>
      </w:hyperlink>
    </w:p>
    <w:p w14:paraId="5E2D9EE8" w14:textId="11241E82" w:rsidR="00DB6361" w:rsidRPr="0093519B" w:rsidRDefault="00DB6361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495" w:history="1">
        <w:r w:rsidRPr="0093519B">
          <w:rPr>
            <w:rStyle w:val="Hyperlink"/>
            <w:noProof/>
            <w:u w:val="none"/>
          </w:rPr>
          <w:t>1.2</w:t>
        </w:r>
        <w:r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Pr="0093519B">
          <w:rPr>
            <w:rStyle w:val="Hyperlink"/>
            <w:noProof/>
            <w:u w:val="none"/>
          </w:rPr>
          <w:t>Tujuan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fldChar w:fldCharType="begin"/>
        </w:r>
        <w:r w:rsidRPr="0093519B">
          <w:rPr>
            <w:noProof/>
            <w:webHidden/>
          </w:rPr>
          <w:instrText xml:space="preserve"> PAGEREF _Toc124444495 \h </w:instrText>
        </w:r>
        <w:r w:rsidRPr="0093519B">
          <w:rPr>
            <w:noProof/>
            <w:webHidden/>
          </w:rPr>
        </w:r>
        <w:r w:rsidRPr="0093519B">
          <w:rPr>
            <w:noProof/>
            <w:webHidden/>
          </w:rPr>
          <w:fldChar w:fldCharType="separate"/>
        </w:r>
        <w:r w:rsidRPr="0093519B">
          <w:rPr>
            <w:noProof/>
            <w:webHidden/>
          </w:rPr>
          <w:t>2</w:t>
        </w:r>
        <w:r w:rsidRPr="0093519B">
          <w:rPr>
            <w:noProof/>
            <w:webHidden/>
          </w:rPr>
          <w:fldChar w:fldCharType="end"/>
        </w:r>
      </w:hyperlink>
    </w:p>
    <w:p w14:paraId="17361A01" w14:textId="3D05FC62" w:rsidR="00DB6361" w:rsidRPr="0093519B" w:rsidRDefault="00DB6361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496" w:history="1">
        <w:r w:rsidRPr="0093519B">
          <w:rPr>
            <w:rStyle w:val="Hyperlink"/>
            <w:noProof/>
            <w:u w:val="none"/>
          </w:rPr>
          <w:t>1.3</w:t>
        </w:r>
        <w:r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Pr="0093519B">
          <w:rPr>
            <w:rStyle w:val="Hyperlink"/>
            <w:noProof/>
            <w:u w:val="none"/>
          </w:rPr>
          <w:t>Ruang Lingkup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fldChar w:fldCharType="begin"/>
        </w:r>
        <w:r w:rsidRPr="0093519B">
          <w:rPr>
            <w:noProof/>
            <w:webHidden/>
          </w:rPr>
          <w:instrText xml:space="preserve"> PAGEREF _Toc124444496 \h </w:instrText>
        </w:r>
        <w:r w:rsidRPr="0093519B">
          <w:rPr>
            <w:noProof/>
            <w:webHidden/>
          </w:rPr>
        </w:r>
        <w:r w:rsidRPr="0093519B">
          <w:rPr>
            <w:noProof/>
            <w:webHidden/>
          </w:rPr>
          <w:fldChar w:fldCharType="separate"/>
        </w:r>
        <w:r w:rsidRPr="0093519B">
          <w:rPr>
            <w:noProof/>
            <w:webHidden/>
          </w:rPr>
          <w:t>2</w:t>
        </w:r>
        <w:r w:rsidRPr="0093519B">
          <w:rPr>
            <w:noProof/>
            <w:webHidden/>
          </w:rPr>
          <w:fldChar w:fldCharType="end"/>
        </w:r>
      </w:hyperlink>
    </w:p>
    <w:p w14:paraId="1190452C" w14:textId="29B01777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497" w:history="1">
        <w:r w:rsidR="00DB6361" w:rsidRPr="0093519B">
          <w:rPr>
            <w:rStyle w:val="Hyperlink"/>
            <w:noProof/>
            <w:u w:val="none"/>
          </w:rPr>
          <w:t>1.3.1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Fitur - Fitur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_Toc124444497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</w:t>
        </w:r>
        <w:r w:rsidR="00DB6361" w:rsidRPr="0093519B">
          <w:rPr>
            <w:noProof/>
            <w:webHidden/>
          </w:rPr>
          <w:fldChar w:fldCharType="end"/>
        </w:r>
      </w:hyperlink>
    </w:p>
    <w:p w14:paraId="66BA7449" w14:textId="66A5FAA4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498" w:history="1">
        <w:r w:rsidR="00DB6361" w:rsidRPr="0093519B">
          <w:rPr>
            <w:rStyle w:val="Hyperlink"/>
            <w:noProof/>
            <w:u w:val="none"/>
          </w:rPr>
          <w:t>1.4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Metodologi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_Toc124444498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4</w:t>
        </w:r>
        <w:r w:rsidR="00DB6361" w:rsidRPr="0093519B">
          <w:rPr>
            <w:noProof/>
            <w:webHidden/>
          </w:rPr>
          <w:fldChar w:fldCharType="end"/>
        </w:r>
      </w:hyperlink>
    </w:p>
    <w:p w14:paraId="1A0C036B" w14:textId="088D6449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499" w:history="1">
        <w:r w:rsidR="00DB6361" w:rsidRPr="0093519B">
          <w:rPr>
            <w:rStyle w:val="Hyperlink"/>
            <w:noProof/>
            <w:u w:val="none"/>
          </w:rPr>
          <w:t>1.5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Sistematika Pembahasan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_Toc124444499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</w:t>
        </w:r>
        <w:r w:rsidR="00DB6361" w:rsidRPr="0093519B">
          <w:rPr>
            <w:noProof/>
            <w:webHidden/>
          </w:rPr>
          <w:fldChar w:fldCharType="end"/>
        </w:r>
      </w:hyperlink>
    </w:p>
    <w:p w14:paraId="461ADA62" w14:textId="334CFDEA" w:rsidR="00DB6361" w:rsidRPr="0093519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00" w:history="1">
        <w:r w:rsidR="00DB6361" w:rsidRPr="0093519B">
          <w:rPr>
            <w:rStyle w:val="Hyperlink"/>
            <w:noProof/>
            <w:u w:val="none"/>
          </w:rPr>
          <w:t xml:space="preserve">BAB II 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rStyle w:val="Hyperlink"/>
            <w:noProof/>
            <w:u w:val="none"/>
          </w:rPr>
          <w:t>TEORI PENUNJANG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</w:t>
        </w:r>
        <w:r w:rsidR="00DB6361" w:rsidRPr="0093519B">
          <w:rPr>
            <w:noProof/>
            <w:webHidden/>
          </w:rPr>
          <w:fldChar w:fldCharType="end"/>
        </w:r>
      </w:hyperlink>
    </w:p>
    <w:p w14:paraId="0F38CC61" w14:textId="2BB5D918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2" w:history="1">
        <w:r w:rsidR="00DB6361" w:rsidRPr="0093519B">
          <w:rPr>
            <w:rStyle w:val="Hyperlink"/>
            <w:noProof/>
            <w:u w:val="none"/>
          </w:rPr>
          <w:t>2.1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Surat Perintah Kerja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</w:t>
        </w:r>
        <w:r w:rsidR="00DB6361" w:rsidRPr="0093519B">
          <w:rPr>
            <w:noProof/>
            <w:webHidden/>
          </w:rPr>
          <w:fldChar w:fldCharType="end"/>
        </w:r>
      </w:hyperlink>
    </w:p>
    <w:p w14:paraId="11055280" w14:textId="7A563473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3" w:history="1">
        <w:r w:rsidR="00DB6361" w:rsidRPr="0093519B">
          <w:rPr>
            <w:rStyle w:val="Hyperlink"/>
            <w:noProof/>
            <w:u w:val="none"/>
          </w:rPr>
          <w:t>2.2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FrontEnd (Vue JS)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</w:t>
        </w:r>
        <w:r w:rsidR="00DB6361" w:rsidRPr="0093519B">
          <w:rPr>
            <w:noProof/>
            <w:webHidden/>
          </w:rPr>
          <w:fldChar w:fldCharType="end"/>
        </w:r>
      </w:hyperlink>
    </w:p>
    <w:p w14:paraId="143AA0E4" w14:textId="58270B99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4" w:history="1">
        <w:r w:rsidR="00DB6361" w:rsidRPr="0093519B">
          <w:rPr>
            <w:rStyle w:val="Hyperlink"/>
            <w:noProof/>
            <w:u w:val="none"/>
          </w:rPr>
          <w:t>2.3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Backend (Laravel)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12</w:t>
        </w:r>
        <w:r w:rsidR="00DB6361" w:rsidRPr="0093519B">
          <w:rPr>
            <w:noProof/>
            <w:webHidden/>
          </w:rPr>
          <w:fldChar w:fldCharType="end"/>
        </w:r>
      </w:hyperlink>
    </w:p>
    <w:p w14:paraId="283AFAA2" w14:textId="07A05590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5" w:history="1">
        <w:r w:rsidR="00DB6361" w:rsidRPr="0093519B">
          <w:rPr>
            <w:rStyle w:val="Hyperlink"/>
            <w:noProof/>
            <w:u w:val="none"/>
          </w:rPr>
          <w:t>2.4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Database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13</w:t>
        </w:r>
        <w:r w:rsidR="00DB6361" w:rsidRPr="0093519B">
          <w:rPr>
            <w:noProof/>
            <w:webHidden/>
          </w:rPr>
          <w:fldChar w:fldCharType="end"/>
        </w:r>
      </w:hyperlink>
    </w:p>
    <w:p w14:paraId="79ADEE57" w14:textId="2CFF2664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6" w:history="1">
        <w:r w:rsidR="00DB6361" w:rsidRPr="0093519B">
          <w:rPr>
            <w:rStyle w:val="Hyperlink"/>
            <w:noProof/>
            <w:u w:val="none"/>
          </w:rPr>
          <w:t>2.4.1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MongoDB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_Toc124444506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13</w:t>
        </w:r>
        <w:r w:rsidR="00DB6361" w:rsidRPr="0093519B">
          <w:rPr>
            <w:noProof/>
            <w:webHidden/>
          </w:rPr>
          <w:fldChar w:fldCharType="end"/>
        </w:r>
      </w:hyperlink>
    </w:p>
    <w:p w14:paraId="209D897A" w14:textId="447445D0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7" w:history="1">
        <w:r w:rsidR="00DB6361" w:rsidRPr="0093519B">
          <w:rPr>
            <w:rStyle w:val="Hyperlink"/>
            <w:noProof/>
            <w:u w:val="none"/>
          </w:rPr>
          <w:t>2.4.2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Microsoft SQL Server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14</w:t>
        </w:r>
        <w:r w:rsidR="00DB6361" w:rsidRPr="0093519B">
          <w:rPr>
            <w:noProof/>
            <w:webHidden/>
          </w:rPr>
          <w:fldChar w:fldCharType="end"/>
        </w:r>
      </w:hyperlink>
    </w:p>
    <w:p w14:paraId="56AFC930" w14:textId="05EB2EB2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08" w:history="1">
        <w:r w:rsidR="00DB6361" w:rsidRPr="0093519B">
          <w:rPr>
            <w:rStyle w:val="Hyperlink"/>
            <w:noProof/>
            <w:u w:val="none"/>
          </w:rPr>
          <w:t>2.5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Arsitektur Sistem Model View Controller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14</w:t>
        </w:r>
        <w:r w:rsidR="00DB6361" w:rsidRPr="0093519B">
          <w:rPr>
            <w:noProof/>
            <w:webHidden/>
          </w:rPr>
          <w:fldChar w:fldCharType="end"/>
        </w:r>
      </w:hyperlink>
    </w:p>
    <w:p w14:paraId="30C6154C" w14:textId="233178FA" w:rsidR="00DB6361" w:rsidRPr="0093519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09" w:history="1">
        <w:r w:rsidR="00DB6361" w:rsidRPr="0093519B">
          <w:rPr>
            <w:rStyle w:val="Hyperlink"/>
            <w:noProof/>
            <w:u w:val="none"/>
          </w:rPr>
          <w:t xml:space="preserve">BAB III 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rStyle w:val="Hyperlink"/>
            <w:noProof/>
            <w:u w:val="none"/>
          </w:rPr>
          <w:t>ANALISIS SISTEM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_Toc124444509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17</w:t>
        </w:r>
        <w:r w:rsidR="00DB6361" w:rsidRPr="0093519B">
          <w:rPr>
            <w:noProof/>
            <w:webHidden/>
          </w:rPr>
          <w:fldChar w:fldCharType="end"/>
        </w:r>
      </w:hyperlink>
    </w:p>
    <w:p w14:paraId="3A2BDCCD" w14:textId="02E5C3F1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0" w:history="1">
        <w:r w:rsidR="00DB6361" w:rsidRPr="0093519B">
          <w:rPr>
            <w:rStyle w:val="Hyperlink"/>
            <w:bCs/>
            <w:noProof/>
            <w:u w:val="none"/>
          </w:rPr>
          <w:t>3.1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Analisis Sistem yang Sedang Berjalan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17</w:t>
        </w:r>
        <w:r w:rsidR="00DB6361" w:rsidRPr="0093519B">
          <w:rPr>
            <w:noProof/>
            <w:webHidden/>
          </w:rPr>
          <w:fldChar w:fldCharType="end"/>
        </w:r>
      </w:hyperlink>
    </w:p>
    <w:p w14:paraId="3FC2764B" w14:textId="1E554FEB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1" w:history="1">
        <w:r w:rsidR="00DB6361" w:rsidRPr="0093519B">
          <w:rPr>
            <w:rStyle w:val="Hyperlink"/>
            <w:bCs/>
            <w:noProof/>
            <w:u w:val="none"/>
          </w:rPr>
          <w:t>3.2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Kelemahan Sistem Lama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_Toc124444511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20</w:t>
        </w:r>
        <w:r w:rsidR="00DB6361" w:rsidRPr="0093519B">
          <w:rPr>
            <w:noProof/>
            <w:webHidden/>
          </w:rPr>
          <w:fldChar w:fldCharType="end"/>
        </w:r>
      </w:hyperlink>
    </w:p>
    <w:p w14:paraId="22410293" w14:textId="2032F5CE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2" w:history="1">
        <w:r w:rsidR="00DB6361" w:rsidRPr="0093519B">
          <w:rPr>
            <w:rStyle w:val="Hyperlink"/>
            <w:bCs/>
            <w:noProof/>
            <w:u w:val="none"/>
          </w:rPr>
          <w:t>3.3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Hasil Analisis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21</w:t>
        </w:r>
        <w:r w:rsidR="00DB6361" w:rsidRPr="0093519B">
          <w:rPr>
            <w:noProof/>
            <w:webHidden/>
          </w:rPr>
          <w:fldChar w:fldCharType="end"/>
        </w:r>
      </w:hyperlink>
    </w:p>
    <w:p w14:paraId="330C8763" w14:textId="07ED4B51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lastRenderedPageBreak/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3" w:history="1">
        <w:r w:rsidR="00DB6361" w:rsidRPr="0093519B">
          <w:rPr>
            <w:rStyle w:val="Hyperlink"/>
            <w:noProof/>
            <w:u w:val="none"/>
          </w:rPr>
          <w:t>3.4.1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Analisis Sistem Baru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21</w:t>
        </w:r>
        <w:r w:rsidR="00DB6361" w:rsidRPr="0093519B">
          <w:rPr>
            <w:noProof/>
            <w:webHidden/>
          </w:rPr>
          <w:fldChar w:fldCharType="end"/>
        </w:r>
      </w:hyperlink>
    </w:p>
    <w:p w14:paraId="02B2AD78" w14:textId="7BBC754F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4" w:history="1">
        <w:r w:rsidR="00DB6361" w:rsidRPr="0093519B">
          <w:rPr>
            <w:rStyle w:val="Hyperlink"/>
            <w:noProof/>
            <w:u w:val="none"/>
          </w:rPr>
          <w:t>3.4.2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Keunggulan Sistem Baru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30</w:t>
        </w:r>
        <w:r w:rsidR="00DB6361" w:rsidRPr="0093519B">
          <w:rPr>
            <w:noProof/>
            <w:webHidden/>
          </w:rPr>
          <w:fldChar w:fldCharType="end"/>
        </w:r>
      </w:hyperlink>
    </w:p>
    <w:p w14:paraId="1BB59988" w14:textId="66F5B8B9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5" w:history="1">
        <w:r w:rsidR="00DB6361" w:rsidRPr="0093519B">
          <w:rPr>
            <w:rStyle w:val="Hyperlink"/>
            <w:noProof/>
            <w:u w:val="none"/>
          </w:rPr>
          <w:t>3.4.3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Kebutuhan Perangkat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31</w:t>
        </w:r>
        <w:r w:rsidR="00DB6361" w:rsidRPr="0093519B">
          <w:rPr>
            <w:noProof/>
            <w:webHidden/>
          </w:rPr>
          <w:fldChar w:fldCharType="end"/>
        </w:r>
      </w:hyperlink>
    </w:p>
    <w:p w14:paraId="20CFAE15" w14:textId="5B851801" w:rsidR="00DB6361" w:rsidRPr="0093519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16" w:history="1">
        <w:r w:rsidR="00DB6361" w:rsidRPr="0093519B">
          <w:rPr>
            <w:rStyle w:val="Hyperlink"/>
            <w:noProof/>
            <w:u w:val="none"/>
          </w:rPr>
          <w:t xml:space="preserve">BAB IV 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rStyle w:val="Hyperlink"/>
            <w:noProof/>
            <w:u w:val="none"/>
          </w:rPr>
          <w:t>DESAIN SISTEM</w:t>
        </w:r>
        <w:r w:rsidR="00970EA5" w:rsidRPr="0093519B">
          <w:rPr>
            <w:rStyle w:val="Hyperlink"/>
            <w:noProof/>
            <w:u w:val="none"/>
          </w:rPr>
          <w:tab/>
        </w:r>
        <w:r w:rsidR="00970EA5" w:rsidRPr="0093519B">
          <w:rPr>
            <w:rStyle w:val="Hyperlink"/>
            <w:noProof/>
            <w:u w:val="none"/>
          </w:rPr>
          <w:tab/>
        </w:r>
        <w:r w:rsidR="00970EA5" w:rsidRPr="0093519B">
          <w:rPr>
            <w:rStyle w:val="Hyperlink"/>
            <w:noProof/>
            <w:u w:val="none"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_Toc124444516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34</w:t>
        </w:r>
        <w:r w:rsidR="00DB6361" w:rsidRPr="0093519B">
          <w:rPr>
            <w:noProof/>
            <w:webHidden/>
          </w:rPr>
          <w:fldChar w:fldCharType="end"/>
        </w:r>
      </w:hyperlink>
    </w:p>
    <w:p w14:paraId="5A562488" w14:textId="02942995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7" w:history="1">
        <w:r w:rsidR="00DB6361" w:rsidRPr="0093519B">
          <w:rPr>
            <w:rStyle w:val="Hyperlink"/>
            <w:noProof/>
            <w:u w:val="none"/>
          </w:rPr>
          <w:t>4.1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Arsitektur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34</w:t>
        </w:r>
        <w:r w:rsidR="00DB6361" w:rsidRPr="0093519B">
          <w:rPr>
            <w:noProof/>
            <w:webHidden/>
          </w:rPr>
          <w:fldChar w:fldCharType="end"/>
        </w:r>
      </w:hyperlink>
    </w:p>
    <w:p w14:paraId="35C46B7F" w14:textId="65F398E2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8" w:history="1">
        <w:r w:rsidR="00DB6361" w:rsidRPr="0093519B">
          <w:rPr>
            <w:rStyle w:val="Hyperlink"/>
            <w:noProof/>
            <w:u w:val="none"/>
          </w:rPr>
          <w:t>4.1.1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Arsitektur Sistem Super Admin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35</w:t>
        </w:r>
        <w:r w:rsidR="00DB6361" w:rsidRPr="0093519B">
          <w:rPr>
            <w:noProof/>
            <w:webHidden/>
          </w:rPr>
          <w:fldChar w:fldCharType="end"/>
        </w:r>
      </w:hyperlink>
    </w:p>
    <w:p w14:paraId="4B5CA4CD" w14:textId="2E4F94D6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19" w:history="1">
        <w:r w:rsidR="00DB6361" w:rsidRPr="0093519B">
          <w:rPr>
            <w:rStyle w:val="Hyperlink"/>
            <w:noProof/>
            <w:u w:val="none"/>
          </w:rPr>
          <w:t>4.1.2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Arsitektur Sistem Admin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_Toc124444519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36</w:t>
        </w:r>
        <w:r w:rsidR="00DB6361" w:rsidRPr="0093519B">
          <w:rPr>
            <w:noProof/>
            <w:webHidden/>
          </w:rPr>
          <w:fldChar w:fldCharType="end"/>
        </w:r>
      </w:hyperlink>
    </w:p>
    <w:p w14:paraId="3C2B391F" w14:textId="3E0DB32E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0" w:history="1">
        <w:r w:rsidR="00DB6361" w:rsidRPr="0093519B">
          <w:rPr>
            <w:rStyle w:val="Hyperlink"/>
            <w:noProof/>
            <w:u w:val="none"/>
          </w:rPr>
          <w:t>4.1.3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Arsitektur Sistem Staff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37</w:t>
        </w:r>
        <w:r w:rsidR="00DB6361" w:rsidRPr="0093519B">
          <w:rPr>
            <w:noProof/>
            <w:webHidden/>
          </w:rPr>
          <w:fldChar w:fldCharType="end"/>
        </w:r>
      </w:hyperlink>
    </w:p>
    <w:p w14:paraId="613B1C46" w14:textId="056B5B24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1" w:history="1">
        <w:r w:rsidR="00DB6361" w:rsidRPr="0093519B">
          <w:rPr>
            <w:rStyle w:val="Hyperlink"/>
            <w:noProof/>
            <w:u w:val="none"/>
          </w:rPr>
          <w:t>4.2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Database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_Toc124444521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38</w:t>
        </w:r>
        <w:r w:rsidR="00DB6361" w:rsidRPr="0093519B">
          <w:rPr>
            <w:noProof/>
            <w:webHidden/>
          </w:rPr>
          <w:fldChar w:fldCharType="end"/>
        </w:r>
      </w:hyperlink>
    </w:p>
    <w:p w14:paraId="33B8843E" w14:textId="582458B1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2" w:history="1">
        <w:r w:rsidR="00DB6361" w:rsidRPr="0093519B">
          <w:rPr>
            <w:rStyle w:val="Hyperlink"/>
            <w:noProof/>
            <w:u w:val="none"/>
          </w:rPr>
          <w:t>4.3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Struktur Tabel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41</w:t>
        </w:r>
        <w:r w:rsidR="00DB6361" w:rsidRPr="0093519B">
          <w:rPr>
            <w:noProof/>
            <w:webHidden/>
          </w:rPr>
          <w:fldChar w:fldCharType="end"/>
        </w:r>
      </w:hyperlink>
    </w:p>
    <w:p w14:paraId="48B61E0F" w14:textId="5E0CB301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3" w:history="1">
        <w:r w:rsidR="00DB6361" w:rsidRPr="0093519B">
          <w:rPr>
            <w:rStyle w:val="Hyperlink"/>
            <w:noProof/>
            <w:u w:val="none"/>
          </w:rPr>
          <w:t>4.4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Interface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48</w:t>
        </w:r>
        <w:r w:rsidR="00DB6361" w:rsidRPr="0093519B">
          <w:rPr>
            <w:noProof/>
            <w:webHidden/>
          </w:rPr>
          <w:fldChar w:fldCharType="end"/>
        </w:r>
      </w:hyperlink>
    </w:p>
    <w:p w14:paraId="0DABEFA2" w14:textId="26416D91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4" w:history="1">
        <w:r w:rsidR="00DB6361" w:rsidRPr="0093519B">
          <w:rPr>
            <w:rStyle w:val="Hyperlink"/>
            <w:noProof/>
            <w:u w:val="none"/>
          </w:rPr>
          <w:t>4.4.1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Interface Umum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48</w:t>
        </w:r>
        <w:r w:rsidR="00DB6361" w:rsidRPr="0093519B">
          <w:rPr>
            <w:noProof/>
            <w:webHidden/>
          </w:rPr>
          <w:fldChar w:fldCharType="end"/>
        </w:r>
      </w:hyperlink>
    </w:p>
    <w:p w14:paraId="1814C696" w14:textId="283C1F08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5" w:history="1">
        <w:r w:rsidR="00DB6361" w:rsidRPr="0093519B">
          <w:rPr>
            <w:rStyle w:val="Hyperlink"/>
            <w:noProof/>
            <w:u w:val="none"/>
          </w:rPr>
          <w:t>4.4.1.1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rStyle w:val="Hyperlink"/>
            <w:noProof/>
            <w:u w:val="none"/>
          </w:rPr>
          <w:t>Halaman Depan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48</w:t>
        </w:r>
        <w:r w:rsidR="00DB6361" w:rsidRPr="0093519B">
          <w:rPr>
            <w:noProof/>
            <w:webHidden/>
          </w:rPr>
          <w:fldChar w:fldCharType="end"/>
        </w:r>
      </w:hyperlink>
    </w:p>
    <w:p w14:paraId="70132CD3" w14:textId="257F3E70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6" w:history="1">
        <w:r w:rsidR="00DB6361" w:rsidRPr="0093519B">
          <w:rPr>
            <w:rStyle w:val="Hyperlink"/>
            <w:noProof/>
            <w:u w:val="none"/>
          </w:rPr>
          <w:t>4.4.1.2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Login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_Toc124444526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49</w:t>
        </w:r>
        <w:r w:rsidR="00DB6361" w:rsidRPr="0093519B">
          <w:rPr>
            <w:noProof/>
            <w:webHidden/>
          </w:rPr>
          <w:fldChar w:fldCharType="end"/>
        </w:r>
      </w:hyperlink>
    </w:p>
    <w:p w14:paraId="2AAB8DAB" w14:textId="1D8B21EF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7" w:history="1">
        <w:r w:rsidR="00DB6361" w:rsidRPr="0093519B">
          <w:rPr>
            <w:rStyle w:val="Hyperlink"/>
            <w:noProof/>
            <w:u w:val="none"/>
          </w:rPr>
          <w:t>4.4.2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Interface Role Super Admin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51</w:t>
        </w:r>
        <w:r w:rsidR="00DB6361" w:rsidRPr="0093519B">
          <w:rPr>
            <w:noProof/>
            <w:webHidden/>
          </w:rPr>
          <w:fldChar w:fldCharType="end"/>
        </w:r>
      </w:hyperlink>
    </w:p>
    <w:p w14:paraId="1266AC12" w14:textId="46D5081C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8" w:history="1">
        <w:r w:rsidR="00DB6361" w:rsidRPr="0093519B">
          <w:rPr>
            <w:rStyle w:val="Hyperlink"/>
            <w:noProof/>
            <w:u w:val="none"/>
          </w:rPr>
          <w:t>4.4.2.1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Input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51</w:t>
        </w:r>
        <w:r w:rsidR="00DB6361" w:rsidRPr="0093519B">
          <w:rPr>
            <w:noProof/>
            <w:webHidden/>
          </w:rPr>
          <w:fldChar w:fldCharType="end"/>
        </w:r>
      </w:hyperlink>
    </w:p>
    <w:p w14:paraId="07E3E4F1" w14:textId="57EDCEBD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29" w:history="1">
        <w:r w:rsidR="00DB6361" w:rsidRPr="0093519B">
          <w:rPr>
            <w:rStyle w:val="Hyperlink"/>
            <w:noProof/>
            <w:u w:val="none"/>
          </w:rPr>
          <w:t>4.4.2.2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CEK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_Toc124444529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55</w:t>
        </w:r>
        <w:r w:rsidR="00DB6361" w:rsidRPr="0093519B">
          <w:rPr>
            <w:noProof/>
            <w:webHidden/>
          </w:rPr>
          <w:fldChar w:fldCharType="end"/>
        </w:r>
      </w:hyperlink>
    </w:p>
    <w:p w14:paraId="4CD2A015" w14:textId="07661345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30" w:history="1">
        <w:r w:rsidR="00DB6361" w:rsidRPr="0093519B">
          <w:rPr>
            <w:rStyle w:val="Hyperlink"/>
            <w:noProof/>
            <w:u w:val="none"/>
          </w:rPr>
          <w:t>4.4.2.3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History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56</w:t>
        </w:r>
        <w:r w:rsidR="00DB6361" w:rsidRPr="0093519B">
          <w:rPr>
            <w:noProof/>
            <w:webHidden/>
          </w:rPr>
          <w:fldChar w:fldCharType="end"/>
        </w:r>
      </w:hyperlink>
    </w:p>
    <w:p w14:paraId="475417C0" w14:textId="4E34CC0E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31" w:history="1">
        <w:r w:rsidR="00DB6361" w:rsidRPr="0093519B">
          <w:rPr>
            <w:rStyle w:val="Hyperlink"/>
            <w:noProof/>
            <w:u w:val="none"/>
          </w:rPr>
          <w:t>4.4.2.4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Master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_Toc124444531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57</w:t>
        </w:r>
        <w:r w:rsidR="00DB6361" w:rsidRPr="0093519B">
          <w:rPr>
            <w:noProof/>
            <w:webHidden/>
          </w:rPr>
          <w:fldChar w:fldCharType="end"/>
        </w:r>
      </w:hyperlink>
    </w:p>
    <w:p w14:paraId="001FFD97" w14:textId="73235FDC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32" w:history="1">
        <w:r w:rsidR="00DB6361" w:rsidRPr="0093519B">
          <w:rPr>
            <w:rStyle w:val="Hyperlink"/>
            <w:noProof/>
            <w:u w:val="none"/>
          </w:rPr>
          <w:t>4.4.2.5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 xml:space="preserve">Halaman </w:t>
        </w:r>
        <w:r w:rsidR="00DB6361" w:rsidRPr="0093519B">
          <w:rPr>
            <w:rStyle w:val="Hyperlink"/>
            <w:bCs/>
            <w:noProof/>
            <w:u w:val="none"/>
          </w:rPr>
          <w:t>Tambah Data Master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59</w:t>
        </w:r>
        <w:r w:rsidR="00DB6361" w:rsidRPr="0093519B">
          <w:rPr>
            <w:noProof/>
            <w:webHidden/>
          </w:rPr>
          <w:fldChar w:fldCharType="end"/>
        </w:r>
      </w:hyperlink>
    </w:p>
    <w:p w14:paraId="66503F5A" w14:textId="13E12257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33" w:history="1">
        <w:r w:rsidR="00DB6361" w:rsidRPr="0093519B">
          <w:rPr>
            <w:rStyle w:val="Hyperlink"/>
            <w:noProof/>
            <w:u w:val="none"/>
          </w:rPr>
          <w:t>4.4.2.6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Settings Account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64</w:t>
        </w:r>
        <w:r w:rsidR="00DB6361" w:rsidRPr="0093519B">
          <w:rPr>
            <w:noProof/>
            <w:webHidden/>
          </w:rPr>
          <w:fldChar w:fldCharType="end"/>
        </w:r>
      </w:hyperlink>
    </w:p>
    <w:p w14:paraId="2F9B5410" w14:textId="3EEF1BA7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34" w:history="1">
        <w:r w:rsidR="00DB6361" w:rsidRPr="0093519B">
          <w:rPr>
            <w:rStyle w:val="Hyperlink"/>
            <w:noProof/>
            <w:u w:val="none"/>
          </w:rPr>
          <w:t>4.4.2.7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Edit User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65</w:t>
        </w:r>
        <w:r w:rsidR="00DB6361" w:rsidRPr="0093519B">
          <w:rPr>
            <w:noProof/>
            <w:webHidden/>
          </w:rPr>
          <w:fldChar w:fldCharType="end"/>
        </w:r>
      </w:hyperlink>
    </w:p>
    <w:p w14:paraId="74F4AF0B" w14:textId="7604AA69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35" w:history="1">
        <w:r w:rsidR="00DB6361" w:rsidRPr="0093519B">
          <w:rPr>
            <w:rStyle w:val="Hyperlink"/>
            <w:noProof/>
            <w:u w:val="none"/>
          </w:rPr>
          <w:t>4.4.2.8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Registrasi User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67</w:t>
        </w:r>
        <w:r w:rsidR="00DB6361" w:rsidRPr="0093519B">
          <w:rPr>
            <w:noProof/>
            <w:webHidden/>
          </w:rPr>
          <w:fldChar w:fldCharType="end"/>
        </w:r>
      </w:hyperlink>
    </w:p>
    <w:p w14:paraId="69EC32E7" w14:textId="2C0A68B2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36" w:history="1">
        <w:r w:rsidR="00DB6361" w:rsidRPr="0093519B">
          <w:rPr>
            <w:rStyle w:val="Hyperlink"/>
            <w:noProof/>
            <w:u w:val="none"/>
          </w:rPr>
          <w:t>4.4.2.9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Settings Departemen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_Toc124444536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68</w:t>
        </w:r>
        <w:r w:rsidR="00DB6361" w:rsidRPr="0093519B">
          <w:rPr>
            <w:noProof/>
            <w:webHidden/>
          </w:rPr>
          <w:fldChar w:fldCharType="end"/>
        </w:r>
      </w:hyperlink>
    </w:p>
    <w:p w14:paraId="2569B624" w14:textId="265F3388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37" w:history="1">
        <w:r w:rsidR="00DB6361" w:rsidRPr="0093519B">
          <w:rPr>
            <w:rStyle w:val="Hyperlink"/>
            <w:noProof/>
            <w:u w:val="none"/>
          </w:rPr>
          <w:t>4.4.2.10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Settings Stall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71</w:t>
        </w:r>
        <w:r w:rsidR="00DB6361" w:rsidRPr="0093519B">
          <w:rPr>
            <w:noProof/>
            <w:webHidden/>
          </w:rPr>
          <w:fldChar w:fldCharType="end"/>
        </w:r>
      </w:hyperlink>
    </w:p>
    <w:p w14:paraId="637D3DF8" w14:textId="049603A1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38" w:history="1">
        <w:r w:rsidR="00DB6361" w:rsidRPr="0093519B">
          <w:rPr>
            <w:rStyle w:val="Hyperlink"/>
            <w:noProof/>
            <w:u w:val="none"/>
          </w:rPr>
          <w:t>4.4.3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Interface Role Admin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73</w:t>
        </w:r>
        <w:r w:rsidR="00DB6361" w:rsidRPr="0093519B">
          <w:rPr>
            <w:noProof/>
            <w:webHidden/>
          </w:rPr>
          <w:fldChar w:fldCharType="end"/>
        </w:r>
      </w:hyperlink>
    </w:p>
    <w:p w14:paraId="56BF4A74" w14:textId="0A15F562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39" w:history="1">
        <w:r w:rsidR="00DB6361" w:rsidRPr="0093519B">
          <w:rPr>
            <w:rStyle w:val="Hyperlink"/>
            <w:noProof/>
            <w:u w:val="none"/>
          </w:rPr>
          <w:t>4.4.3.1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Input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_Toc124444539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73</w:t>
        </w:r>
        <w:r w:rsidR="00DB6361" w:rsidRPr="0093519B">
          <w:rPr>
            <w:noProof/>
            <w:webHidden/>
          </w:rPr>
          <w:fldChar w:fldCharType="end"/>
        </w:r>
      </w:hyperlink>
    </w:p>
    <w:p w14:paraId="03982B8C" w14:textId="0773656E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0" w:history="1">
        <w:r w:rsidR="00DB6361" w:rsidRPr="0093519B">
          <w:rPr>
            <w:rStyle w:val="Hyperlink"/>
            <w:noProof/>
            <w:u w:val="none"/>
          </w:rPr>
          <w:t>4.4.3.2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CEK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77</w:t>
        </w:r>
        <w:r w:rsidR="00DB6361" w:rsidRPr="0093519B">
          <w:rPr>
            <w:noProof/>
            <w:webHidden/>
          </w:rPr>
          <w:fldChar w:fldCharType="end"/>
        </w:r>
      </w:hyperlink>
    </w:p>
    <w:p w14:paraId="7FCB4072" w14:textId="7106E29B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1" w:history="1">
        <w:r w:rsidR="00DB6361" w:rsidRPr="0093519B">
          <w:rPr>
            <w:rStyle w:val="Hyperlink"/>
            <w:noProof/>
            <w:u w:val="none"/>
          </w:rPr>
          <w:t>4.4.3.3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History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_Toc124444541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78</w:t>
        </w:r>
        <w:r w:rsidR="00DB6361" w:rsidRPr="0093519B">
          <w:rPr>
            <w:noProof/>
            <w:webHidden/>
          </w:rPr>
          <w:fldChar w:fldCharType="end"/>
        </w:r>
      </w:hyperlink>
    </w:p>
    <w:p w14:paraId="33744429" w14:textId="3030569C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2" w:history="1">
        <w:r w:rsidR="00DB6361" w:rsidRPr="0093519B">
          <w:rPr>
            <w:rStyle w:val="Hyperlink"/>
            <w:noProof/>
            <w:u w:val="none"/>
          </w:rPr>
          <w:t>4.4.3.4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Master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79</w:t>
        </w:r>
        <w:r w:rsidR="00DB6361" w:rsidRPr="0093519B">
          <w:rPr>
            <w:noProof/>
            <w:webHidden/>
          </w:rPr>
          <w:fldChar w:fldCharType="end"/>
        </w:r>
      </w:hyperlink>
    </w:p>
    <w:p w14:paraId="0E679E5B" w14:textId="497773B7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3" w:history="1">
        <w:r w:rsidR="00DB6361" w:rsidRPr="0093519B">
          <w:rPr>
            <w:rStyle w:val="Hyperlink"/>
            <w:noProof/>
            <w:u w:val="none"/>
          </w:rPr>
          <w:t>4.4.3.5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Tambah Master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80</w:t>
        </w:r>
        <w:r w:rsidR="00DB6361" w:rsidRPr="0093519B">
          <w:rPr>
            <w:noProof/>
            <w:webHidden/>
          </w:rPr>
          <w:fldChar w:fldCharType="end"/>
        </w:r>
      </w:hyperlink>
    </w:p>
    <w:p w14:paraId="3832CB25" w14:textId="593DB7BD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lastRenderedPageBreak/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44" w:history="1">
        <w:r w:rsidR="00DB6361" w:rsidRPr="0093519B">
          <w:rPr>
            <w:rStyle w:val="Hyperlink"/>
            <w:noProof/>
            <w:u w:val="none"/>
          </w:rPr>
          <w:t>4.4.4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Desain Interface Role Staff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85</w:t>
        </w:r>
        <w:r w:rsidR="00DB6361" w:rsidRPr="0093519B">
          <w:rPr>
            <w:noProof/>
            <w:webHidden/>
          </w:rPr>
          <w:fldChar w:fldCharType="end"/>
        </w:r>
      </w:hyperlink>
    </w:p>
    <w:p w14:paraId="0FA82C3A" w14:textId="2FBEC5FF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5" w:history="1">
        <w:r w:rsidR="00DB6361" w:rsidRPr="0093519B">
          <w:rPr>
            <w:rStyle w:val="Hyperlink"/>
            <w:noProof/>
            <w:u w:val="none"/>
          </w:rPr>
          <w:t>4.4.4.1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Input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85</w:t>
        </w:r>
        <w:r w:rsidR="00DB6361" w:rsidRPr="0093519B">
          <w:rPr>
            <w:noProof/>
            <w:webHidden/>
          </w:rPr>
          <w:fldChar w:fldCharType="end"/>
        </w:r>
      </w:hyperlink>
    </w:p>
    <w:p w14:paraId="41B5621F" w14:textId="44BE9689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6" w:history="1">
        <w:r w:rsidR="00DB6361" w:rsidRPr="0093519B">
          <w:rPr>
            <w:rStyle w:val="Hyperlink"/>
            <w:noProof/>
            <w:u w:val="none"/>
          </w:rPr>
          <w:t>4.4.4.2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Cek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_Toc124444546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88</w:t>
        </w:r>
        <w:r w:rsidR="00DB6361" w:rsidRPr="0093519B">
          <w:rPr>
            <w:noProof/>
            <w:webHidden/>
          </w:rPr>
          <w:fldChar w:fldCharType="end"/>
        </w:r>
      </w:hyperlink>
    </w:p>
    <w:p w14:paraId="668209D0" w14:textId="5EA1E9DF" w:rsidR="00DB6361" w:rsidRPr="0093519B" w:rsidRDefault="00000000" w:rsidP="00970EA5">
      <w:pPr>
        <w:pStyle w:val="TOC1"/>
        <w:ind w:left="2268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7" w:history="1">
        <w:r w:rsidR="00DB6361" w:rsidRPr="0093519B">
          <w:rPr>
            <w:rStyle w:val="Hyperlink"/>
            <w:noProof/>
            <w:u w:val="none"/>
          </w:rPr>
          <w:t>4.4.4.3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History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90</w:t>
        </w:r>
        <w:r w:rsidR="00DB6361" w:rsidRPr="0093519B">
          <w:rPr>
            <w:noProof/>
            <w:webHidden/>
          </w:rPr>
          <w:fldChar w:fldCharType="end"/>
        </w:r>
      </w:hyperlink>
    </w:p>
    <w:p w14:paraId="25BF6680" w14:textId="1E048F09" w:rsidR="00DB6361" w:rsidRPr="0093519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48" w:history="1">
        <w:r w:rsidR="00DB6361" w:rsidRPr="0093519B">
          <w:rPr>
            <w:rStyle w:val="Hyperlink"/>
            <w:noProof/>
            <w:u w:val="none"/>
          </w:rPr>
          <w:t>BAB V</w:t>
        </w:r>
        <w:r w:rsidR="00DB6361" w:rsidRPr="0093519B">
          <w:rPr>
            <w:rStyle w:val="Hyperlink"/>
            <w:rFonts w:eastAsiaTheme="minorHAnsi"/>
            <w:noProof/>
            <w:u w:val="none"/>
          </w:rPr>
          <w:t xml:space="preserve"> </w:t>
        </w:r>
        <w:r w:rsidR="00970EA5" w:rsidRPr="0093519B">
          <w:rPr>
            <w:rStyle w:val="Hyperlink"/>
            <w:rFonts w:eastAsiaTheme="minorHAnsi"/>
            <w:noProof/>
            <w:u w:val="none"/>
          </w:rPr>
          <w:tab/>
        </w:r>
        <w:r w:rsidR="00DB6361" w:rsidRPr="0093519B">
          <w:rPr>
            <w:rStyle w:val="Hyperlink"/>
            <w:noProof/>
            <w:u w:val="none"/>
          </w:rPr>
          <w:t>IMPLEMENTASI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91</w:t>
        </w:r>
        <w:r w:rsidR="00DB6361" w:rsidRPr="0093519B">
          <w:rPr>
            <w:noProof/>
            <w:webHidden/>
          </w:rPr>
          <w:fldChar w:fldCharType="end"/>
        </w:r>
      </w:hyperlink>
    </w:p>
    <w:p w14:paraId="3ACC1298" w14:textId="40EFD637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49" w:history="1">
        <w:r w:rsidR="00DB6361" w:rsidRPr="0093519B">
          <w:rPr>
            <w:rStyle w:val="Hyperlink"/>
            <w:bCs/>
            <w:noProof/>
            <w:u w:val="none"/>
          </w:rPr>
          <w:t>5.1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General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_Toc124444549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91</w:t>
        </w:r>
        <w:r w:rsidR="00DB6361" w:rsidRPr="0093519B">
          <w:rPr>
            <w:noProof/>
            <w:webHidden/>
          </w:rPr>
          <w:fldChar w:fldCharType="end"/>
        </w:r>
      </w:hyperlink>
    </w:p>
    <w:p w14:paraId="41F21FBE" w14:textId="188E4785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50" w:history="1">
        <w:r w:rsidR="00DB6361" w:rsidRPr="0093519B">
          <w:rPr>
            <w:rStyle w:val="Hyperlink"/>
            <w:noProof/>
            <w:u w:val="none"/>
          </w:rPr>
          <w:t>5.1.1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Koneksi Database</w:t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91</w:t>
        </w:r>
        <w:r w:rsidR="00DB6361" w:rsidRPr="0093519B">
          <w:rPr>
            <w:noProof/>
            <w:webHidden/>
          </w:rPr>
          <w:fldChar w:fldCharType="end"/>
        </w:r>
      </w:hyperlink>
    </w:p>
    <w:p w14:paraId="00B8A3A7" w14:textId="255A6F1E" w:rsidR="00DB6361" w:rsidRPr="0093519B" w:rsidRDefault="00000000" w:rsidP="00970EA5">
      <w:pPr>
        <w:pStyle w:val="TOC1"/>
        <w:ind w:left="1559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1" w:history="1">
        <w:r w:rsidR="00DB6361" w:rsidRPr="0093519B">
          <w:rPr>
            <w:rStyle w:val="Hyperlink"/>
            <w:noProof/>
            <w:u w:val="none"/>
          </w:rPr>
          <w:t>5.1.2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Authentikasi dan persist data login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_Toc124444551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92</w:t>
        </w:r>
        <w:r w:rsidR="00DB6361" w:rsidRPr="0093519B">
          <w:rPr>
            <w:noProof/>
            <w:webHidden/>
          </w:rPr>
          <w:fldChar w:fldCharType="end"/>
        </w:r>
      </w:hyperlink>
    </w:p>
    <w:p w14:paraId="466AF929" w14:textId="19659569" w:rsidR="00DB6361" w:rsidRPr="0093519B" w:rsidRDefault="00000000" w:rsidP="00970EA5">
      <w:pPr>
        <w:pStyle w:val="TOC1"/>
        <w:ind w:left="1559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2" w:history="1">
        <w:r w:rsidR="00DB6361" w:rsidRPr="0093519B">
          <w:rPr>
            <w:rStyle w:val="Hyperlink"/>
            <w:noProof/>
            <w:u w:val="none"/>
          </w:rPr>
          <w:t>5.1.3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Tarik Data Database Perusahaan (SQL Server)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93</w:t>
        </w:r>
        <w:r w:rsidR="00DB6361" w:rsidRPr="0093519B">
          <w:rPr>
            <w:noProof/>
            <w:webHidden/>
          </w:rPr>
          <w:fldChar w:fldCharType="end"/>
        </w:r>
      </w:hyperlink>
    </w:p>
    <w:p w14:paraId="10E57C48" w14:textId="5546E1DE" w:rsidR="00DB6361" w:rsidRPr="0093519B" w:rsidRDefault="00000000" w:rsidP="00970EA5">
      <w:pPr>
        <w:pStyle w:val="TOC1"/>
        <w:ind w:left="1559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3" w:history="1">
        <w:r w:rsidR="00DB6361" w:rsidRPr="0093519B">
          <w:rPr>
            <w:rStyle w:val="Hyperlink"/>
            <w:noProof/>
            <w:u w:val="none"/>
          </w:rPr>
          <w:t>5.1.4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Routing</w:t>
        </w:r>
        <w:r w:rsidR="00970EA5" w:rsidRPr="0093519B">
          <w:rPr>
            <w:rStyle w:val="Hyperlink"/>
            <w:noProof/>
            <w:u w:val="none"/>
          </w:rPr>
          <w:tab/>
        </w:r>
        <w:r w:rsidR="00970EA5" w:rsidRPr="0093519B">
          <w:rPr>
            <w:rStyle w:val="Hyperlink"/>
            <w:noProof/>
            <w:u w:val="none"/>
          </w:rPr>
          <w:tab/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94</w:t>
        </w:r>
        <w:r w:rsidR="00DB6361" w:rsidRPr="0093519B">
          <w:rPr>
            <w:noProof/>
            <w:webHidden/>
          </w:rPr>
          <w:fldChar w:fldCharType="end"/>
        </w:r>
      </w:hyperlink>
    </w:p>
    <w:p w14:paraId="4EDD81B0" w14:textId="1B53DB0A" w:rsidR="00DB6361" w:rsidRPr="0093519B" w:rsidRDefault="00000000" w:rsidP="00970EA5">
      <w:pPr>
        <w:pStyle w:val="TOC1"/>
        <w:ind w:left="1559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4" w:history="1">
        <w:r w:rsidR="00DB6361" w:rsidRPr="0093519B">
          <w:rPr>
            <w:rStyle w:val="Hyperlink"/>
            <w:noProof/>
            <w:u w:val="none"/>
          </w:rPr>
          <w:t>5.1.5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Helper Konversi Waktu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97</w:t>
        </w:r>
        <w:r w:rsidR="00DB6361" w:rsidRPr="0093519B">
          <w:rPr>
            <w:noProof/>
            <w:webHidden/>
          </w:rPr>
          <w:fldChar w:fldCharType="end"/>
        </w:r>
      </w:hyperlink>
    </w:p>
    <w:p w14:paraId="22C52B3C" w14:textId="74ED900B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55" w:history="1">
        <w:r w:rsidR="00DB6361" w:rsidRPr="0093519B">
          <w:rPr>
            <w:rStyle w:val="Hyperlink"/>
            <w:bCs/>
            <w:noProof/>
            <w:u w:val="none"/>
          </w:rPr>
          <w:t>5.2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Master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97</w:t>
        </w:r>
        <w:r w:rsidR="00DB6361" w:rsidRPr="0093519B">
          <w:rPr>
            <w:noProof/>
            <w:webHidden/>
          </w:rPr>
          <w:fldChar w:fldCharType="end"/>
        </w:r>
      </w:hyperlink>
    </w:p>
    <w:p w14:paraId="01185EAA" w14:textId="0ECFAB64" w:rsidR="00DB6361" w:rsidRPr="0093519B" w:rsidRDefault="00970EA5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56" w:history="1">
        <w:r w:rsidR="00DB6361" w:rsidRPr="0093519B">
          <w:rPr>
            <w:rStyle w:val="Hyperlink"/>
            <w:bCs/>
            <w:noProof/>
            <w:u w:val="none"/>
          </w:rPr>
          <w:t>5.3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Konversi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_Toc124444556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105</w:t>
        </w:r>
        <w:r w:rsidR="00DB6361" w:rsidRPr="0093519B">
          <w:rPr>
            <w:noProof/>
            <w:webHidden/>
          </w:rPr>
          <w:fldChar w:fldCharType="end"/>
        </w:r>
      </w:hyperlink>
    </w:p>
    <w:p w14:paraId="1EF44646" w14:textId="357D3AF8" w:rsidR="00DB6361" w:rsidRPr="0093519B" w:rsidRDefault="00000000" w:rsidP="00970EA5">
      <w:pPr>
        <w:pStyle w:val="TOC1"/>
        <w:ind w:left="992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7" w:history="1">
        <w:r w:rsidR="00DB6361" w:rsidRPr="0093519B">
          <w:rPr>
            <w:rStyle w:val="Hyperlink"/>
            <w:bCs/>
            <w:noProof/>
            <w:u w:val="none"/>
          </w:rPr>
          <w:t>5.4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Datatable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_Toc124444557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108</w:t>
        </w:r>
        <w:r w:rsidR="00DB6361" w:rsidRPr="0093519B">
          <w:rPr>
            <w:noProof/>
            <w:webHidden/>
          </w:rPr>
          <w:fldChar w:fldCharType="end"/>
        </w:r>
      </w:hyperlink>
    </w:p>
    <w:p w14:paraId="1C38ACD9" w14:textId="3CBA3244" w:rsidR="00DB6361" w:rsidRPr="0093519B" w:rsidRDefault="00000000" w:rsidP="00970EA5">
      <w:pPr>
        <w:pStyle w:val="TOC1"/>
        <w:ind w:left="992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8" w:history="1">
        <w:r w:rsidR="00DB6361" w:rsidRPr="0093519B">
          <w:rPr>
            <w:rStyle w:val="Hyperlink"/>
            <w:bCs/>
            <w:noProof/>
            <w:u w:val="none"/>
          </w:rPr>
          <w:t>5.5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Excel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_Toc124444558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109</w:t>
        </w:r>
        <w:r w:rsidR="00DB6361" w:rsidRPr="0093519B">
          <w:rPr>
            <w:noProof/>
            <w:webHidden/>
          </w:rPr>
          <w:fldChar w:fldCharType="end"/>
        </w:r>
      </w:hyperlink>
    </w:p>
    <w:p w14:paraId="454BAF66" w14:textId="06EABEB5" w:rsidR="00DB6361" w:rsidRPr="0093519B" w:rsidRDefault="00000000" w:rsidP="00970EA5">
      <w:pPr>
        <w:pStyle w:val="TOC1"/>
        <w:ind w:left="992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59" w:history="1">
        <w:r w:rsidR="00DB6361" w:rsidRPr="0093519B">
          <w:rPr>
            <w:rStyle w:val="Hyperlink"/>
            <w:bCs/>
            <w:noProof/>
            <w:u w:val="none"/>
          </w:rPr>
          <w:t>5.6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Print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_Toc124444559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110</w:t>
        </w:r>
        <w:r w:rsidR="00DB6361" w:rsidRPr="0093519B">
          <w:rPr>
            <w:noProof/>
            <w:webHidden/>
          </w:rPr>
          <w:fldChar w:fldCharType="end"/>
        </w:r>
      </w:hyperlink>
    </w:p>
    <w:p w14:paraId="0394C4D9" w14:textId="457559E6" w:rsidR="00DB6361" w:rsidRPr="0093519B" w:rsidRDefault="00000000" w:rsidP="00970EA5">
      <w:pPr>
        <w:pStyle w:val="TOC1"/>
        <w:ind w:left="992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60" w:history="1">
        <w:r w:rsidR="00DB6361" w:rsidRPr="0093519B">
          <w:rPr>
            <w:rStyle w:val="Hyperlink"/>
            <w:bCs/>
            <w:noProof/>
            <w:u w:val="none"/>
          </w:rPr>
          <w:t>5.7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Halaman Setting</w:t>
        </w:r>
        <w:r w:rsidR="00DB6361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970EA5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_Toc124444560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111</w:t>
        </w:r>
        <w:r w:rsidR="00DB6361" w:rsidRPr="0093519B">
          <w:rPr>
            <w:noProof/>
            <w:webHidden/>
          </w:rPr>
          <w:fldChar w:fldCharType="end"/>
        </w:r>
      </w:hyperlink>
    </w:p>
    <w:p w14:paraId="7D505A19" w14:textId="4206B169" w:rsidR="00DB6361" w:rsidRPr="0093519B" w:rsidRDefault="00000000" w:rsidP="00970EA5">
      <w:pPr>
        <w:pStyle w:val="TOC1"/>
        <w:ind w:left="992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61" w:history="1">
        <w:r w:rsidR="00DB6361" w:rsidRPr="0093519B">
          <w:rPr>
            <w:rStyle w:val="Hyperlink"/>
            <w:bCs/>
            <w:noProof/>
            <w:u w:val="none"/>
          </w:rPr>
          <w:t>5.8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Insert, Update dan Delete pada Model</w:t>
        </w:r>
        <w:r w:rsidR="00970EA5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_Toc124444561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112</w:t>
        </w:r>
        <w:r w:rsidR="00DB6361" w:rsidRPr="0093519B">
          <w:rPr>
            <w:noProof/>
            <w:webHidden/>
          </w:rPr>
          <w:fldChar w:fldCharType="end"/>
        </w:r>
      </w:hyperlink>
    </w:p>
    <w:p w14:paraId="0E9D63CD" w14:textId="506C4247" w:rsidR="00DB6361" w:rsidRPr="0093519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62" w:history="1">
        <w:r w:rsidR="00DB6361" w:rsidRPr="0093519B">
          <w:rPr>
            <w:rStyle w:val="Hyperlink"/>
            <w:noProof/>
            <w:u w:val="none"/>
          </w:rPr>
          <w:t xml:space="preserve">BAB VI </w:t>
        </w:r>
        <w:r w:rsidR="00CB7049"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rStyle w:val="Hyperlink"/>
            <w:noProof/>
            <w:u w:val="none"/>
          </w:rPr>
          <w:t>PENUTUP</w:t>
        </w:r>
        <w:r w:rsidR="00DB6361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_Toc124444562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116</w:t>
        </w:r>
        <w:r w:rsidR="00DB6361" w:rsidRPr="0093519B">
          <w:rPr>
            <w:noProof/>
            <w:webHidden/>
          </w:rPr>
          <w:fldChar w:fldCharType="end"/>
        </w:r>
      </w:hyperlink>
    </w:p>
    <w:p w14:paraId="470A668B" w14:textId="0EE0F865" w:rsidR="00DB6361" w:rsidRPr="0093519B" w:rsidRDefault="00CB7049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63" w:history="1">
        <w:r w:rsidR="00DB6361" w:rsidRPr="0093519B">
          <w:rPr>
            <w:rStyle w:val="Hyperlink"/>
            <w:bCs/>
            <w:noProof/>
            <w:u w:val="none"/>
          </w:rPr>
          <w:t>6.1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Kesimpulan</w:t>
        </w:r>
        <w:r w:rsidR="00DB6361"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_Toc124444563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116</w:t>
        </w:r>
        <w:r w:rsidR="00DB6361" w:rsidRPr="0093519B">
          <w:rPr>
            <w:noProof/>
            <w:webHidden/>
          </w:rPr>
          <w:fldChar w:fldCharType="end"/>
        </w:r>
      </w:hyperlink>
    </w:p>
    <w:p w14:paraId="750CCFBD" w14:textId="1602FFDB" w:rsidR="00DB6361" w:rsidRPr="0093519B" w:rsidRDefault="00CB7049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 w:rsidRPr="0093519B">
        <w:rPr>
          <w:rStyle w:val="Hyperlink"/>
          <w:noProof/>
          <w:u w:val="none"/>
        </w:rPr>
        <w:tab/>
      </w:r>
      <w:r w:rsidRPr="0093519B">
        <w:rPr>
          <w:rStyle w:val="Hyperlink"/>
          <w:noProof/>
          <w:u w:val="none"/>
        </w:rPr>
        <w:tab/>
      </w:r>
      <w:hyperlink w:anchor="_Toc124444564" w:history="1">
        <w:r w:rsidR="00DB6361" w:rsidRPr="0093519B">
          <w:rPr>
            <w:rStyle w:val="Hyperlink"/>
            <w:bCs/>
            <w:noProof/>
            <w:u w:val="none"/>
          </w:rPr>
          <w:t>6.2</w:t>
        </w:r>
        <w:r w:rsidR="00DB6361" w:rsidRPr="0093519B">
          <w:rPr>
            <w:rFonts w:asciiTheme="minorHAnsi" w:eastAsiaTheme="minorEastAsia" w:hAnsiTheme="minorHAnsi" w:cstheme="minorBidi"/>
            <w:noProof/>
            <w:sz w:val="22"/>
            <w:lang w:eastAsia="ja-JP"/>
          </w:rPr>
          <w:tab/>
        </w:r>
        <w:r w:rsidR="00DB6361" w:rsidRPr="0093519B">
          <w:rPr>
            <w:rStyle w:val="Hyperlink"/>
            <w:noProof/>
            <w:u w:val="none"/>
          </w:rPr>
          <w:t>Saran</w:t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Pr="0093519B">
          <w:rPr>
            <w:rStyle w:val="Hyperlink"/>
            <w:noProof/>
            <w:u w:val="none"/>
          </w:rPr>
          <w:tab/>
        </w:r>
        <w:r w:rsidR="00DB6361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_Toc124444564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117</w:t>
        </w:r>
        <w:r w:rsidR="00DB6361" w:rsidRPr="0093519B">
          <w:rPr>
            <w:noProof/>
            <w:webHidden/>
          </w:rPr>
          <w:fldChar w:fldCharType="end"/>
        </w:r>
      </w:hyperlink>
    </w:p>
    <w:p w14:paraId="078A7F6C" w14:textId="6FB52B90" w:rsidR="00DB6361" w:rsidRPr="0093519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4565" w:history="1">
        <w:r w:rsidR="00DB6361" w:rsidRPr="0093519B">
          <w:rPr>
            <w:rStyle w:val="Hyperlink"/>
            <w:noProof/>
            <w:u w:val="none"/>
          </w:rPr>
          <w:t>DAFTAR PUSTAKA</w:t>
        </w:r>
        <w:r w:rsidR="00DB6361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CB7049" w:rsidRPr="0093519B">
          <w:rPr>
            <w:noProof/>
            <w:webHidden/>
          </w:rPr>
          <w:tab/>
        </w:r>
        <w:r w:rsidR="00DB6361" w:rsidRPr="0093519B">
          <w:rPr>
            <w:noProof/>
            <w:webHidden/>
          </w:rPr>
          <w:fldChar w:fldCharType="begin"/>
        </w:r>
        <w:r w:rsidR="00DB6361" w:rsidRPr="0093519B">
          <w:rPr>
            <w:noProof/>
            <w:webHidden/>
          </w:rPr>
          <w:instrText xml:space="preserve"> PAGEREF _Toc124444565 \h </w:instrText>
        </w:r>
        <w:r w:rsidR="00DB6361" w:rsidRPr="0093519B">
          <w:rPr>
            <w:noProof/>
            <w:webHidden/>
          </w:rPr>
        </w:r>
        <w:r w:rsidR="00DB6361" w:rsidRPr="0093519B">
          <w:rPr>
            <w:noProof/>
            <w:webHidden/>
          </w:rPr>
          <w:fldChar w:fldCharType="separate"/>
        </w:r>
        <w:r w:rsidR="00DB6361" w:rsidRPr="0093519B">
          <w:rPr>
            <w:noProof/>
            <w:webHidden/>
          </w:rPr>
          <w:t>118</w:t>
        </w:r>
        <w:r w:rsidR="00DB6361" w:rsidRPr="0093519B">
          <w:rPr>
            <w:noProof/>
            <w:webHidden/>
          </w:rPr>
          <w:fldChar w:fldCharType="end"/>
        </w:r>
      </w:hyperlink>
    </w:p>
    <w:p w14:paraId="5021CFBB" w14:textId="67470C27" w:rsidR="00C30B61" w:rsidRPr="00DB7978" w:rsidRDefault="00B74215" w:rsidP="00DB6361">
      <w:pPr>
        <w:pStyle w:val="STTSJudulBab"/>
        <w:tabs>
          <w:tab w:val="left" w:pos="709"/>
          <w:tab w:val="left" w:pos="992"/>
          <w:tab w:val="left" w:pos="1559"/>
          <w:tab w:val="left" w:pos="2268"/>
          <w:tab w:val="right" w:leader="dot" w:pos="7229"/>
          <w:tab w:val="right" w:pos="7938"/>
        </w:tabs>
        <w:rPr>
          <w:highlight w:val="red"/>
        </w:rPr>
      </w:pPr>
      <w:r>
        <w:rPr>
          <w:highlight w:val="red"/>
        </w:rPr>
        <w:fldChar w:fldCharType="end"/>
      </w:r>
      <w:r w:rsidR="00C30B61" w:rsidRPr="00DB7978">
        <w:rPr>
          <w:highlight w:val="red"/>
        </w:rPr>
        <w:br w:type="page"/>
      </w:r>
      <w:bookmarkStart w:id="3" w:name="_Toc124444490"/>
      <w:r w:rsidR="00C30B61" w:rsidRPr="00E243BA">
        <w:lastRenderedPageBreak/>
        <w:t>DAFTAR GAMBAR</w:t>
      </w:r>
      <w:bookmarkEnd w:id="3"/>
    </w:p>
    <w:p w14:paraId="3C2B1758" w14:textId="77777777" w:rsidR="00C30B61" w:rsidRPr="00DB7978" w:rsidRDefault="00C30B61" w:rsidP="00560E13">
      <w:pPr>
        <w:pStyle w:val="STTSJudulBab"/>
        <w:rPr>
          <w:highlight w:val="red"/>
        </w:rPr>
      </w:pPr>
    </w:p>
    <w:p w14:paraId="5C2B5FB6" w14:textId="77777777" w:rsidR="00C30B61" w:rsidRPr="00560E13" w:rsidRDefault="00C30B61" w:rsidP="00D85FF9">
      <w:pPr>
        <w:pStyle w:val="STTSKeteranganDaftar"/>
        <w:tabs>
          <w:tab w:val="right" w:pos="7938"/>
        </w:tabs>
      </w:pPr>
      <w:r w:rsidRPr="00560E13">
        <w:t>Gambar</w:t>
      </w:r>
      <w:r w:rsidRPr="00560E13">
        <w:tab/>
        <w:t>Halaman</w:t>
      </w:r>
    </w:p>
    <w:p w14:paraId="23F9BD0A" w14:textId="021C5C08" w:rsidR="00735BCB" w:rsidRDefault="00735BCB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>
        <w:rPr>
          <w:highlight w:val="red"/>
        </w:rPr>
        <w:fldChar w:fldCharType="begin"/>
      </w:r>
      <w:r>
        <w:rPr>
          <w:highlight w:val="red"/>
        </w:rPr>
        <w:instrText xml:space="preserve"> TOC \h \z \t "Gambar Desc,1" </w:instrText>
      </w:r>
      <w:r>
        <w:rPr>
          <w:highlight w:val="red"/>
        </w:rPr>
        <w:fldChar w:fldCharType="separate"/>
      </w:r>
      <w:hyperlink w:anchor="_Toc124436882" w:history="1">
        <w:r w:rsidRPr="00AF53E4">
          <w:rPr>
            <w:rStyle w:val="Hyperlink"/>
            <w:noProof/>
          </w:rPr>
          <w:t xml:space="preserve">1.1 </w:t>
        </w:r>
        <w:r w:rsidR="0009151A">
          <w:rPr>
            <w:rStyle w:val="Hyperlink"/>
            <w:noProof/>
          </w:rPr>
          <w:tab/>
        </w:r>
        <w:r w:rsidRPr="00AF53E4">
          <w:rPr>
            <w:rStyle w:val="Hyperlink"/>
            <w:noProof/>
          </w:rPr>
          <w:t>Metodologi Waterfall</w:t>
        </w:r>
        <w:r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_Toc124436882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D5F6B5" w14:textId="28064BD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3" w:history="1">
        <w:r w:rsidR="00735BCB" w:rsidRPr="00AF53E4">
          <w:rPr>
            <w:rStyle w:val="Hyperlink"/>
            <w:noProof/>
          </w:rPr>
          <w:t xml:space="preserve">2.1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Contoh Surat Perintah Kerja PT. Adiputro Wirasejati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10</w:t>
        </w:r>
        <w:r w:rsidR="00735BCB">
          <w:rPr>
            <w:noProof/>
            <w:webHidden/>
          </w:rPr>
          <w:fldChar w:fldCharType="end"/>
        </w:r>
      </w:hyperlink>
    </w:p>
    <w:p w14:paraId="316661EF" w14:textId="3D0BD94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4" w:history="1">
        <w:r w:rsidR="00735BCB" w:rsidRPr="00AF53E4">
          <w:rPr>
            <w:rStyle w:val="Hyperlink"/>
            <w:noProof/>
          </w:rPr>
          <w:t xml:space="preserve">2.2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Alur Proses MVC</w:t>
        </w:r>
        <w:r w:rsidR="00D80D54">
          <w:rPr>
            <w:rStyle w:val="Hyperlink"/>
            <w:noProof/>
          </w:rPr>
          <w:tab/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16</w:t>
        </w:r>
        <w:r w:rsidR="00735BCB">
          <w:rPr>
            <w:noProof/>
            <w:webHidden/>
          </w:rPr>
          <w:fldChar w:fldCharType="end"/>
        </w:r>
      </w:hyperlink>
    </w:p>
    <w:p w14:paraId="3FC7E20B" w14:textId="4AD8BF76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5" w:history="1">
        <w:r w:rsidR="00735BCB" w:rsidRPr="00AF53E4">
          <w:rPr>
            <w:rStyle w:val="Hyperlink"/>
            <w:noProof/>
          </w:rPr>
          <w:t xml:space="preserve">3.1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Alur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istem yang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edang </w:t>
        </w:r>
        <w:r w:rsidR="0009151A">
          <w:rPr>
            <w:rStyle w:val="Hyperlink"/>
            <w:noProof/>
          </w:rPr>
          <w:t>B</w:t>
        </w:r>
        <w:r w:rsidR="00735BCB" w:rsidRPr="00AF53E4">
          <w:rPr>
            <w:rStyle w:val="Hyperlink"/>
            <w:noProof/>
          </w:rPr>
          <w:t>erjalan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18</w:t>
        </w:r>
        <w:r w:rsidR="00735BCB">
          <w:rPr>
            <w:noProof/>
            <w:webHidden/>
          </w:rPr>
          <w:fldChar w:fldCharType="end"/>
        </w:r>
      </w:hyperlink>
    </w:p>
    <w:p w14:paraId="7237A020" w14:textId="2335EB6F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6" w:history="1">
        <w:r w:rsidR="00735BCB" w:rsidRPr="00AF53E4">
          <w:rPr>
            <w:rStyle w:val="Hyperlink"/>
            <w:noProof/>
          </w:rPr>
          <w:t xml:space="preserve">3.2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Flow Login</w:t>
        </w:r>
        <w:r w:rsidR="00D80D54">
          <w:rPr>
            <w:rStyle w:val="Hyperlink"/>
            <w:noProof/>
          </w:rPr>
          <w:tab/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22</w:t>
        </w:r>
        <w:r w:rsidR="00735BCB">
          <w:rPr>
            <w:noProof/>
            <w:webHidden/>
          </w:rPr>
          <w:fldChar w:fldCharType="end"/>
        </w:r>
      </w:hyperlink>
    </w:p>
    <w:p w14:paraId="5B06ED8D" w14:textId="18264F92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7" w:history="1">
        <w:r w:rsidR="00735BCB" w:rsidRPr="00AF53E4">
          <w:rPr>
            <w:rStyle w:val="Hyperlink"/>
            <w:noProof/>
          </w:rPr>
          <w:t xml:space="preserve">3.3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Flow Input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23</w:t>
        </w:r>
        <w:r w:rsidR="00735BCB">
          <w:rPr>
            <w:noProof/>
            <w:webHidden/>
          </w:rPr>
          <w:fldChar w:fldCharType="end"/>
        </w:r>
      </w:hyperlink>
    </w:p>
    <w:p w14:paraId="33D412DD" w14:textId="49097960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8" w:history="1">
        <w:r w:rsidR="00735BCB" w:rsidRPr="00AF53E4">
          <w:rPr>
            <w:rStyle w:val="Hyperlink"/>
            <w:noProof/>
          </w:rPr>
          <w:t xml:space="preserve">3.4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Flow Input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an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>onversi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24</w:t>
        </w:r>
        <w:r w:rsidR="00735BCB">
          <w:rPr>
            <w:noProof/>
            <w:webHidden/>
          </w:rPr>
          <w:fldChar w:fldCharType="end"/>
        </w:r>
      </w:hyperlink>
    </w:p>
    <w:p w14:paraId="69E47D8D" w14:textId="65059192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89" w:history="1">
        <w:r w:rsidR="00735BCB" w:rsidRPr="00AF53E4">
          <w:rPr>
            <w:rStyle w:val="Hyperlink"/>
            <w:noProof/>
          </w:rPr>
          <w:t xml:space="preserve">3.5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Use Case Role Super Admin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_Toc124436889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27</w:t>
        </w:r>
        <w:r w:rsidR="00735BCB">
          <w:rPr>
            <w:noProof/>
            <w:webHidden/>
          </w:rPr>
          <w:fldChar w:fldCharType="end"/>
        </w:r>
      </w:hyperlink>
    </w:p>
    <w:p w14:paraId="7DB17F2F" w14:textId="1AAC02D2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0" w:history="1">
        <w:r w:rsidR="00735BCB" w:rsidRPr="00AF53E4">
          <w:rPr>
            <w:rStyle w:val="Hyperlink"/>
            <w:noProof/>
          </w:rPr>
          <w:t xml:space="preserve">3.6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Use Case Role Admin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28</w:t>
        </w:r>
        <w:r w:rsidR="00735BCB">
          <w:rPr>
            <w:noProof/>
            <w:webHidden/>
          </w:rPr>
          <w:fldChar w:fldCharType="end"/>
        </w:r>
      </w:hyperlink>
    </w:p>
    <w:p w14:paraId="1D691CAC" w14:textId="78D6D711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1" w:history="1">
        <w:r w:rsidR="00735BCB" w:rsidRPr="00AF53E4">
          <w:rPr>
            <w:rStyle w:val="Hyperlink"/>
            <w:noProof/>
          </w:rPr>
          <w:t xml:space="preserve">3.7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Use Case Role Staff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29</w:t>
        </w:r>
        <w:r w:rsidR="00735BCB">
          <w:rPr>
            <w:noProof/>
            <w:webHidden/>
          </w:rPr>
          <w:fldChar w:fldCharType="end"/>
        </w:r>
      </w:hyperlink>
    </w:p>
    <w:p w14:paraId="647DA9DB" w14:textId="402C36DA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2" w:history="1">
        <w:r w:rsidR="00735BCB" w:rsidRPr="00AF53E4">
          <w:rPr>
            <w:rStyle w:val="Hyperlink"/>
            <w:noProof/>
          </w:rPr>
          <w:t xml:space="preserve">4.1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Desain Arsitektur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35</w:t>
        </w:r>
        <w:r w:rsidR="00735BCB">
          <w:rPr>
            <w:noProof/>
            <w:webHidden/>
          </w:rPr>
          <w:fldChar w:fldCharType="end"/>
        </w:r>
      </w:hyperlink>
    </w:p>
    <w:p w14:paraId="43EA1950" w14:textId="22D7B872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3" w:history="1">
        <w:r w:rsidR="00735BCB" w:rsidRPr="00AF53E4">
          <w:rPr>
            <w:rStyle w:val="Hyperlink"/>
            <w:noProof/>
          </w:rPr>
          <w:t xml:space="preserve">4.2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Desain Arsitektur Sistem Super Admin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36</w:t>
        </w:r>
        <w:r w:rsidR="00735BCB">
          <w:rPr>
            <w:noProof/>
            <w:webHidden/>
          </w:rPr>
          <w:fldChar w:fldCharType="end"/>
        </w:r>
      </w:hyperlink>
    </w:p>
    <w:p w14:paraId="06D9FB57" w14:textId="7B411D7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4" w:history="1">
        <w:r w:rsidR="00735BCB" w:rsidRPr="00AF53E4">
          <w:rPr>
            <w:rStyle w:val="Hyperlink"/>
            <w:noProof/>
          </w:rPr>
          <w:t xml:space="preserve">4.3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Desain Arsitektur Sistem Admin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37</w:t>
        </w:r>
        <w:r w:rsidR="00735BCB">
          <w:rPr>
            <w:noProof/>
            <w:webHidden/>
          </w:rPr>
          <w:fldChar w:fldCharType="end"/>
        </w:r>
      </w:hyperlink>
    </w:p>
    <w:p w14:paraId="738BF3F2" w14:textId="0C152B84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5" w:history="1">
        <w:r w:rsidR="00735BCB" w:rsidRPr="00AF53E4">
          <w:rPr>
            <w:rStyle w:val="Hyperlink"/>
            <w:noProof/>
          </w:rPr>
          <w:t xml:space="preserve">4.4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Desain Arsitektur Sistem Admin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38</w:t>
        </w:r>
        <w:r w:rsidR="00735BCB">
          <w:rPr>
            <w:noProof/>
            <w:webHidden/>
          </w:rPr>
          <w:fldChar w:fldCharType="end"/>
        </w:r>
      </w:hyperlink>
    </w:p>
    <w:p w14:paraId="5B1A85B8" w14:textId="48BC46B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6" w:history="1">
        <w:r w:rsidR="00735BCB" w:rsidRPr="00AF53E4">
          <w:rPr>
            <w:rStyle w:val="Hyperlink"/>
            <w:noProof/>
          </w:rPr>
          <w:t xml:space="preserve">4.5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Desain CDM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38</w:t>
        </w:r>
        <w:r w:rsidR="00735BCB">
          <w:rPr>
            <w:noProof/>
            <w:webHidden/>
          </w:rPr>
          <w:fldChar w:fldCharType="end"/>
        </w:r>
      </w:hyperlink>
    </w:p>
    <w:p w14:paraId="2388D8F5" w14:textId="415641BA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7" w:history="1">
        <w:r w:rsidR="00735BCB" w:rsidRPr="00AF53E4">
          <w:rPr>
            <w:rStyle w:val="Hyperlink"/>
            <w:noProof/>
          </w:rPr>
          <w:t xml:space="preserve">4.6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PDM Desain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39</w:t>
        </w:r>
        <w:r w:rsidR="00735BCB">
          <w:rPr>
            <w:noProof/>
            <w:webHidden/>
          </w:rPr>
          <w:fldChar w:fldCharType="end"/>
        </w:r>
      </w:hyperlink>
    </w:p>
    <w:p w14:paraId="53F8052C" w14:textId="7BF76420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8" w:history="1">
        <w:r w:rsidR="00735BCB" w:rsidRPr="00AF53E4">
          <w:rPr>
            <w:rStyle w:val="Hyperlink"/>
            <w:noProof/>
          </w:rPr>
          <w:t xml:space="preserve">4.7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MongoDB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41</w:t>
        </w:r>
        <w:r w:rsidR="00735BCB">
          <w:rPr>
            <w:noProof/>
            <w:webHidden/>
          </w:rPr>
          <w:fldChar w:fldCharType="end"/>
        </w:r>
      </w:hyperlink>
    </w:p>
    <w:p w14:paraId="6CEB3E7A" w14:textId="0D47CFEC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899" w:history="1">
        <w:r w:rsidR="00735BCB" w:rsidRPr="00AF53E4">
          <w:rPr>
            <w:rStyle w:val="Hyperlink"/>
            <w:noProof/>
          </w:rPr>
          <w:t xml:space="preserve">4.8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Depan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_Toc124436899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49</w:t>
        </w:r>
        <w:r w:rsidR="00735BCB">
          <w:rPr>
            <w:noProof/>
            <w:webHidden/>
          </w:rPr>
          <w:fldChar w:fldCharType="end"/>
        </w:r>
      </w:hyperlink>
    </w:p>
    <w:p w14:paraId="17C8B1D4" w14:textId="093384D9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0" w:history="1">
        <w:r w:rsidR="00735BCB" w:rsidRPr="00AF53E4">
          <w:rPr>
            <w:rStyle w:val="Hyperlink"/>
            <w:noProof/>
          </w:rPr>
          <w:t xml:space="preserve">4.9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Login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50</w:t>
        </w:r>
        <w:r w:rsidR="00735BCB">
          <w:rPr>
            <w:noProof/>
            <w:webHidden/>
          </w:rPr>
          <w:fldChar w:fldCharType="end"/>
        </w:r>
      </w:hyperlink>
    </w:p>
    <w:p w14:paraId="095ACDE3" w14:textId="70188BB7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1" w:history="1">
        <w:r w:rsidR="00735BCB" w:rsidRPr="00AF53E4">
          <w:rPr>
            <w:rStyle w:val="Hyperlink"/>
            <w:noProof/>
          </w:rPr>
          <w:t xml:space="preserve">4.10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Gagal Login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50</w:t>
        </w:r>
        <w:r w:rsidR="00735BCB">
          <w:rPr>
            <w:noProof/>
            <w:webHidden/>
          </w:rPr>
          <w:fldChar w:fldCharType="end"/>
        </w:r>
      </w:hyperlink>
    </w:p>
    <w:p w14:paraId="7B9935F5" w14:textId="62C98CC6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2" w:history="1">
        <w:r w:rsidR="00735BCB" w:rsidRPr="00AF53E4">
          <w:rPr>
            <w:rStyle w:val="Hyperlink"/>
            <w:noProof/>
          </w:rPr>
          <w:t xml:space="preserve">4.11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Halaman Input Super Admin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51</w:t>
        </w:r>
        <w:r w:rsidR="00735BCB">
          <w:rPr>
            <w:noProof/>
            <w:webHidden/>
          </w:rPr>
          <w:fldChar w:fldCharType="end"/>
        </w:r>
      </w:hyperlink>
    </w:p>
    <w:p w14:paraId="3FB7F68F" w14:textId="78B4D2FE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3" w:history="1">
        <w:r w:rsidR="00735BCB" w:rsidRPr="00AF53E4">
          <w:rPr>
            <w:rStyle w:val="Hyperlink"/>
            <w:noProof/>
          </w:rPr>
          <w:t xml:space="preserve">4.12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Gagal Tarik Data SPK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53</w:t>
        </w:r>
        <w:r w:rsidR="00735BCB">
          <w:rPr>
            <w:noProof/>
            <w:webHidden/>
          </w:rPr>
          <w:fldChar w:fldCharType="end"/>
        </w:r>
      </w:hyperlink>
    </w:p>
    <w:p w14:paraId="0F7A9DD9" w14:textId="4C0F44E5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4" w:history="1">
        <w:r w:rsidR="00735BCB" w:rsidRPr="00AF53E4">
          <w:rPr>
            <w:rStyle w:val="Hyperlink"/>
            <w:noProof/>
          </w:rPr>
          <w:t xml:space="preserve">4.13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Sukses Tarik Data SPK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53</w:t>
        </w:r>
        <w:r w:rsidR="00735BCB">
          <w:rPr>
            <w:noProof/>
            <w:webHidden/>
          </w:rPr>
          <w:fldChar w:fldCharType="end"/>
        </w:r>
      </w:hyperlink>
    </w:p>
    <w:p w14:paraId="6E0655C3" w14:textId="37806806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5" w:history="1">
        <w:r w:rsidR="00735BCB" w:rsidRPr="00AF53E4">
          <w:rPr>
            <w:rStyle w:val="Hyperlink"/>
            <w:noProof/>
          </w:rPr>
          <w:t xml:space="preserve">4.14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Problem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54</w:t>
        </w:r>
        <w:r w:rsidR="00735BCB">
          <w:rPr>
            <w:noProof/>
            <w:webHidden/>
          </w:rPr>
          <w:fldChar w:fldCharType="end"/>
        </w:r>
      </w:hyperlink>
    </w:p>
    <w:p w14:paraId="04150212" w14:textId="70DE53B1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6" w:history="1">
        <w:r w:rsidR="00735BCB" w:rsidRPr="00AF53E4">
          <w:rPr>
            <w:rStyle w:val="Hyperlink"/>
            <w:noProof/>
          </w:rPr>
          <w:t xml:space="preserve">4.15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Hapus SPK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55</w:t>
        </w:r>
        <w:r w:rsidR="00735BCB">
          <w:rPr>
            <w:noProof/>
            <w:webHidden/>
          </w:rPr>
          <w:fldChar w:fldCharType="end"/>
        </w:r>
      </w:hyperlink>
    </w:p>
    <w:p w14:paraId="34FD1321" w14:textId="1D2C64B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7" w:history="1">
        <w:r w:rsidR="00735BCB" w:rsidRPr="00AF53E4">
          <w:rPr>
            <w:rStyle w:val="Hyperlink"/>
            <w:noProof/>
          </w:rPr>
          <w:t xml:space="preserve">4.16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CEK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56</w:t>
        </w:r>
        <w:r w:rsidR="00735BCB">
          <w:rPr>
            <w:noProof/>
            <w:webHidden/>
          </w:rPr>
          <w:fldChar w:fldCharType="end"/>
        </w:r>
      </w:hyperlink>
    </w:p>
    <w:p w14:paraId="6BD3A15E" w14:textId="7EEDF2B7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8" w:history="1">
        <w:r w:rsidR="00735BCB" w:rsidRPr="00AF53E4">
          <w:rPr>
            <w:rStyle w:val="Hyperlink"/>
            <w:noProof/>
          </w:rPr>
          <w:t xml:space="preserve">4.17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Tampilan Cetak </w:t>
        </w:r>
        <w:r w:rsidR="00D80D54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ata </w:t>
        </w:r>
        <w:r w:rsidR="00D80D54">
          <w:rPr>
            <w:rStyle w:val="Hyperlink"/>
            <w:noProof/>
          </w:rPr>
          <w:t>O</w:t>
        </w:r>
        <w:r w:rsidR="00735BCB" w:rsidRPr="00AF53E4">
          <w:rPr>
            <w:rStyle w:val="Hyperlink"/>
            <w:noProof/>
          </w:rPr>
          <w:t>rder Surat Perintah Kerja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56</w:t>
        </w:r>
        <w:r w:rsidR="00735BCB">
          <w:rPr>
            <w:noProof/>
            <w:webHidden/>
          </w:rPr>
          <w:fldChar w:fldCharType="end"/>
        </w:r>
      </w:hyperlink>
    </w:p>
    <w:p w14:paraId="30E27ED2" w14:textId="4B2179C1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09" w:history="1">
        <w:r w:rsidR="00735BCB" w:rsidRPr="00AF53E4">
          <w:rPr>
            <w:rStyle w:val="Hyperlink"/>
            <w:noProof/>
          </w:rPr>
          <w:t xml:space="preserve">4.18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Halaman History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_Toc124436909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57</w:t>
        </w:r>
        <w:r w:rsidR="00735BCB">
          <w:rPr>
            <w:noProof/>
            <w:webHidden/>
          </w:rPr>
          <w:fldChar w:fldCharType="end"/>
        </w:r>
      </w:hyperlink>
    </w:p>
    <w:p w14:paraId="7C2818E0" w14:textId="5E48CBCF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0" w:history="1">
        <w:r w:rsidR="00735BCB" w:rsidRPr="00AF53E4">
          <w:rPr>
            <w:rStyle w:val="Hyperlink"/>
            <w:noProof/>
          </w:rPr>
          <w:t xml:space="preserve">4.19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Halaman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58</w:t>
        </w:r>
        <w:r w:rsidR="00735BCB">
          <w:rPr>
            <w:noProof/>
            <w:webHidden/>
          </w:rPr>
          <w:fldChar w:fldCharType="end"/>
        </w:r>
      </w:hyperlink>
    </w:p>
    <w:p w14:paraId="294F3A5E" w14:textId="29BFB737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1" w:history="1">
        <w:r w:rsidR="00735BCB" w:rsidRPr="00AF53E4">
          <w:rPr>
            <w:rStyle w:val="Hyperlink"/>
            <w:noProof/>
          </w:rPr>
          <w:t xml:space="preserve">4.20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Hapus Data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59</w:t>
        </w:r>
        <w:r w:rsidR="00735BCB">
          <w:rPr>
            <w:noProof/>
            <w:webHidden/>
          </w:rPr>
          <w:fldChar w:fldCharType="end"/>
        </w:r>
      </w:hyperlink>
    </w:p>
    <w:p w14:paraId="5F7EFEB0" w14:textId="3AE48BDA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2" w:history="1">
        <w:r w:rsidR="00735BCB" w:rsidRPr="00AF53E4">
          <w:rPr>
            <w:rStyle w:val="Hyperlink"/>
            <w:noProof/>
          </w:rPr>
          <w:t xml:space="preserve">4.21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Tambah Data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59</w:t>
        </w:r>
        <w:r w:rsidR="00735BCB">
          <w:rPr>
            <w:noProof/>
            <w:webHidden/>
          </w:rPr>
          <w:fldChar w:fldCharType="end"/>
        </w:r>
      </w:hyperlink>
    </w:p>
    <w:p w14:paraId="25FD9E46" w14:textId="3D0C313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3" w:history="1">
        <w:r w:rsidR="00735BCB" w:rsidRPr="00AF53E4">
          <w:rPr>
            <w:rStyle w:val="Hyperlink"/>
            <w:noProof/>
          </w:rPr>
          <w:t xml:space="preserve">4.22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Bawah Tambah Data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61</w:t>
        </w:r>
        <w:r w:rsidR="00735BCB">
          <w:rPr>
            <w:noProof/>
            <w:webHidden/>
          </w:rPr>
          <w:fldChar w:fldCharType="end"/>
        </w:r>
      </w:hyperlink>
    </w:p>
    <w:p w14:paraId="0DADB255" w14:textId="17C9D125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4" w:history="1">
        <w:r w:rsidR="00735BCB" w:rsidRPr="00AF53E4">
          <w:rPr>
            <w:rStyle w:val="Hyperlink"/>
            <w:noProof/>
          </w:rPr>
          <w:t xml:space="preserve">4.23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ukses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enerate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 xml:space="preserve">ode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>it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61</w:t>
        </w:r>
        <w:r w:rsidR="00735BCB">
          <w:rPr>
            <w:noProof/>
            <w:webHidden/>
          </w:rPr>
          <w:fldChar w:fldCharType="end"/>
        </w:r>
      </w:hyperlink>
    </w:p>
    <w:p w14:paraId="5B9F249E" w14:textId="6CD5FFFC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5" w:history="1">
        <w:r w:rsidR="00735BCB" w:rsidRPr="00AF53E4">
          <w:rPr>
            <w:rStyle w:val="Hyperlink"/>
            <w:noProof/>
          </w:rPr>
          <w:t xml:space="preserve">4.24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agal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enerate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 xml:space="preserve">ode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>it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62</w:t>
        </w:r>
        <w:r w:rsidR="00735BCB">
          <w:rPr>
            <w:noProof/>
            <w:webHidden/>
          </w:rPr>
          <w:fldChar w:fldCharType="end"/>
        </w:r>
      </w:hyperlink>
    </w:p>
    <w:p w14:paraId="034CB504" w14:textId="45B1DAE8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6" w:history="1">
        <w:r w:rsidR="00735BCB" w:rsidRPr="00AF53E4">
          <w:rPr>
            <w:rStyle w:val="Hyperlink"/>
            <w:noProof/>
          </w:rPr>
          <w:t xml:space="preserve">4.25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ukses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 xml:space="preserve">enambahkan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ata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>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63</w:t>
        </w:r>
        <w:r w:rsidR="00735BCB">
          <w:rPr>
            <w:noProof/>
            <w:webHidden/>
          </w:rPr>
          <w:fldChar w:fldCharType="end"/>
        </w:r>
      </w:hyperlink>
    </w:p>
    <w:p w14:paraId="30C91858" w14:textId="5327E33A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7" w:history="1">
        <w:r w:rsidR="00735BCB" w:rsidRPr="00AF53E4">
          <w:rPr>
            <w:rStyle w:val="Hyperlink"/>
            <w:noProof/>
          </w:rPr>
          <w:t xml:space="preserve">4.26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agal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 xml:space="preserve">enambahkan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ata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>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63</w:t>
        </w:r>
        <w:r w:rsidR="00735BCB">
          <w:rPr>
            <w:noProof/>
            <w:webHidden/>
          </w:rPr>
          <w:fldChar w:fldCharType="end"/>
        </w:r>
      </w:hyperlink>
    </w:p>
    <w:p w14:paraId="2DB7C329" w14:textId="68CA65EC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8" w:history="1">
        <w:r w:rsidR="00735BCB" w:rsidRPr="00AF53E4">
          <w:rPr>
            <w:rStyle w:val="Hyperlink"/>
            <w:noProof/>
          </w:rPr>
          <w:t xml:space="preserve">4.27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Halaman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ettings </w:t>
        </w:r>
        <w:r w:rsidR="0009151A">
          <w:rPr>
            <w:rStyle w:val="Hyperlink"/>
            <w:noProof/>
          </w:rPr>
          <w:t>A</w:t>
        </w:r>
        <w:r w:rsidR="00735BCB" w:rsidRPr="00AF53E4">
          <w:rPr>
            <w:rStyle w:val="Hyperlink"/>
            <w:noProof/>
          </w:rPr>
          <w:t>ccount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64</w:t>
        </w:r>
        <w:r w:rsidR="00735BCB">
          <w:rPr>
            <w:noProof/>
            <w:webHidden/>
          </w:rPr>
          <w:fldChar w:fldCharType="end"/>
        </w:r>
      </w:hyperlink>
    </w:p>
    <w:p w14:paraId="7DC6C88B" w14:textId="36D46CD4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19" w:history="1">
        <w:r w:rsidR="00735BCB" w:rsidRPr="00AF53E4">
          <w:rPr>
            <w:rStyle w:val="Hyperlink"/>
            <w:noProof/>
          </w:rPr>
          <w:t xml:space="preserve">4.28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H</w:t>
        </w:r>
        <w:r w:rsidR="00735BCB" w:rsidRPr="00AF53E4">
          <w:rPr>
            <w:rStyle w:val="Hyperlink"/>
            <w:noProof/>
          </w:rPr>
          <w:t xml:space="preserve">apus </w:t>
        </w:r>
        <w:r w:rsidR="0009151A">
          <w:rPr>
            <w:rStyle w:val="Hyperlink"/>
            <w:noProof/>
          </w:rPr>
          <w:t>U</w:t>
        </w:r>
        <w:r w:rsidR="00735BCB" w:rsidRPr="00AF53E4">
          <w:rPr>
            <w:rStyle w:val="Hyperlink"/>
            <w:noProof/>
          </w:rPr>
          <w:t>ser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_Toc124436919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65</w:t>
        </w:r>
        <w:r w:rsidR="00735BCB">
          <w:rPr>
            <w:noProof/>
            <w:webHidden/>
          </w:rPr>
          <w:fldChar w:fldCharType="end"/>
        </w:r>
      </w:hyperlink>
    </w:p>
    <w:p w14:paraId="4E0875BB" w14:textId="0C003064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0" w:history="1">
        <w:r w:rsidR="00735BCB" w:rsidRPr="00AF53E4">
          <w:rPr>
            <w:rStyle w:val="Hyperlink"/>
            <w:noProof/>
          </w:rPr>
          <w:t xml:space="preserve">4.29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Edit User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66</w:t>
        </w:r>
        <w:r w:rsidR="00735BCB">
          <w:rPr>
            <w:noProof/>
            <w:webHidden/>
          </w:rPr>
          <w:fldChar w:fldCharType="end"/>
        </w:r>
      </w:hyperlink>
    </w:p>
    <w:p w14:paraId="35995CE1" w14:textId="72EECF4B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1" w:history="1">
        <w:r w:rsidR="00735BCB" w:rsidRPr="00AF53E4">
          <w:rPr>
            <w:rStyle w:val="Hyperlink"/>
            <w:noProof/>
          </w:rPr>
          <w:t xml:space="preserve">4.30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E</w:t>
        </w:r>
        <w:r w:rsidR="00735BCB" w:rsidRPr="00AF53E4">
          <w:rPr>
            <w:rStyle w:val="Hyperlink"/>
            <w:noProof/>
          </w:rPr>
          <w:t xml:space="preserve">dit </w:t>
        </w:r>
        <w:r w:rsidR="0009151A">
          <w:rPr>
            <w:rStyle w:val="Hyperlink"/>
            <w:noProof/>
          </w:rPr>
          <w:t>U</w:t>
        </w:r>
        <w:r w:rsidR="00735BCB" w:rsidRPr="00AF53E4">
          <w:rPr>
            <w:rStyle w:val="Hyperlink"/>
            <w:noProof/>
          </w:rPr>
          <w:t>ser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66</w:t>
        </w:r>
        <w:r w:rsidR="00735BCB">
          <w:rPr>
            <w:noProof/>
            <w:webHidden/>
          </w:rPr>
          <w:fldChar w:fldCharType="end"/>
        </w:r>
      </w:hyperlink>
    </w:p>
    <w:p w14:paraId="578CE453" w14:textId="08CF4338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2" w:history="1">
        <w:r w:rsidR="00735BCB" w:rsidRPr="00AF53E4">
          <w:rPr>
            <w:rStyle w:val="Hyperlink"/>
            <w:noProof/>
          </w:rPr>
          <w:t xml:space="preserve">4.31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Registrasi User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67</w:t>
        </w:r>
        <w:r w:rsidR="00735BCB">
          <w:rPr>
            <w:noProof/>
            <w:webHidden/>
          </w:rPr>
          <w:fldChar w:fldCharType="end"/>
        </w:r>
      </w:hyperlink>
    </w:p>
    <w:p w14:paraId="53203405" w14:textId="12526ADA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3" w:history="1">
        <w:r w:rsidR="00735BCB" w:rsidRPr="00AF53E4">
          <w:rPr>
            <w:rStyle w:val="Hyperlink"/>
            <w:noProof/>
          </w:rPr>
          <w:t xml:space="preserve">4.32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R</w:t>
        </w:r>
        <w:r w:rsidR="00735BCB" w:rsidRPr="00AF53E4">
          <w:rPr>
            <w:rStyle w:val="Hyperlink"/>
            <w:noProof/>
          </w:rPr>
          <w:t xml:space="preserve">egistrasi </w:t>
        </w:r>
        <w:r w:rsidR="0009151A">
          <w:rPr>
            <w:rStyle w:val="Hyperlink"/>
            <w:noProof/>
          </w:rPr>
          <w:t>U</w:t>
        </w:r>
        <w:r w:rsidR="00735BCB" w:rsidRPr="00AF53E4">
          <w:rPr>
            <w:rStyle w:val="Hyperlink"/>
            <w:noProof/>
          </w:rPr>
          <w:t xml:space="preserve">ser </w:t>
        </w:r>
        <w:r w:rsidR="0009151A">
          <w:rPr>
            <w:rStyle w:val="Hyperlink"/>
            <w:noProof/>
          </w:rPr>
          <w:t>B</w:t>
        </w:r>
        <w:r w:rsidR="00735BCB" w:rsidRPr="00AF53E4">
          <w:rPr>
            <w:rStyle w:val="Hyperlink"/>
            <w:noProof/>
          </w:rPr>
          <w:t>erhasil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68</w:t>
        </w:r>
        <w:r w:rsidR="00735BCB">
          <w:rPr>
            <w:noProof/>
            <w:webHidden/>
          </w:rPr>
          <w:fldChar w:fldCharType="end"/>
        </w:r>
      </w:hyperlink>
    </w:p>
    <w:p w14:paraId="157884ED" w14:textId="7ED9E6D0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4" w:history="1">
        <w:r w:rsidR="00735BCB" w:rsidRPr="00AF53E4">
          <w:rPr>
            <w:rStyle w:val="Hyperlink"/>
            <w:noProof/>
          </w:rPr>
          <w:t xml:space="preserve">4.33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Settings Departemen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69</w:t>
        </w:r>
        <w:r w:rsidR="00735BCB">
          <w:rPr>
            <w:noProof/>
            <w:webHidden/>
          </w:rPr>
          <w:fldChar w:fldCharType="end"/>
        </w:r>
      </w:hyperlink>
    </w:p>
    <w:p w14:paraId="4B903B28" w14:textId="22FFFEE6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5" w:history="1">
        <w:r w:rsidR="00735BCB" w:rsidRPr="00AF53E4">
          <w:rPr>
            <w:rStyle w:val="Hyperlink"/>
            <w:noProof/>
          </w:rPr>
          <w:t xml:space="preserve">4.34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T</w:t>
        </w:r>
        <w:r w:rsidR="00735BCB" w:rsidRPr="00AF53E4">
          <w:rPr>
            <w:rStyle w:val="Hyperlink"/>
            <w:noProof/>
          </w:rPr>
          <w:t xml:space="preserve">ambah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epartemen </w:t>
        </w:r>
        <w:r w:rsidR="0009151A">
          <w:rPr>
            <w:rStyle w:val="Hyperlink"/>
            <w:noProof/>
          </w:rPr>
          <w:t>B</w:t>
        </w:r>
        <w:r w:rsidR="00735BCB" w:rsidRPr="00AF53E4">
          <w:rPr>
            <w:rStyle w:val="Hyperlink"/>
            <w:noProof/>
          </w:rPr>
          <w:t>aru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70</w:t>
        </w:r>
        <w:r w:rsidR="00735BCB">
          <w:rPr>
            <w:noProof/>
            <w:webHidden/>
          </w:rPr>
          <w:fldChar w:fldCharType="end"/>
        </w:r>
      </w:hyperlink>
    </w:p>
    <w:p w14:paraId="773A5D2C" w14:textId="0878AD8E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6" w:history="1">
        <w:r w:rsidR="00735BCB" w:rsidRPr="00AF53E4">
          <w:rPr>
            <w:rStyle w:val="Hyperlink"/>
            <w:noProof/>
          </w:rPr>
          <w:t xml:space="preserve">4.35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U</w:t>
        </w:r>
        <w:r w:rsidR="00735BCB" w:rsidRPr="00AF53E4">
          <w:rPr>
            <w:rStyle w:val="Hyperlink"/>
            <w:noProof/>
          </w:rPr>
          <w:t xml:space="preserve">pdate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>epartemen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71</w:t>
        </w:r>
        <w:r w:rsidR="00735BCB">
          <w:rPr>
            <w:noProof/>
            <w:webHidden/>
          </w:rPr>
          <w:fldChar w:fldCharType="end"/>
        </w:r>
      </w:hyperlink>
    </w:p>
    <w:p w14:paraId="1515538D" w14:textId="542AAF96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7" w:history="1">
        <w:r w:rsidR="00735BCB" w:rsidRPr="00AF53E4">
          <w:rPr>
            <w:rStyle w:val="Hyperlink"/>
            <w:noProof/>
          </w:rPr>
          <w:t xml:space="preserve">4.36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Settings Stall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71</w:t>
        </w:r>
        <w:r w:rsidR="00735BCB">
          <w:rPr>
            <w:noProof/>
            <w:webHidden/>
          </w:rPr>
          <w:fldChar w:fldCharType="end"/>
        </w:r>
      </w:hyperlink>
    </w:p>
    <w:p w14:paraId="6E3317B8" w14:textId="5FB8B291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8" w:history="1">
        <w:r w:rsidR="00735BCB" w:rsidRPr="00AF53E4">
          <w:rPr>
            <w:rStyle w:val="Hyperlink"/>
            <w:noProof/>
          </w:rPr>
          <w:t xml:space="preserve">4.37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T</w:t>
        </w:r>
        <w:r w:rsidR="00735BCB" w:rsidRPr="00AF53E4">
          <w:rPr>
            <w:rStyle w:val="Hyperlink"/>
            <w:noProof/>
          </w:rPr>
          <w:t xml:space="preserve">ambah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>tall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72</w:t>
        </w:r>
        <w:r w:rsidR="00735BCB">
          <w:rPr>
            <w:noProof/>
            <w:webHidden/>
          </w:rPr>
          <w:fldChar w:fldCharType="end"/>
        </w:r>
      </w:hyperlink>
    </w:p>
    <w:p w14:paraId="3921E355" w14:textId="479BC22B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29" w:history="1">
        <w:r w:rsidR="00735BCB" w:rsidRPr="00AF53E4">
          <w:rPr>
            <w:rStyle w:val="Hyperlink"/>
            <w:noProof/>
          </w:rPr>
          <w:t xml:space="preserve">4.38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U</w:t>
        </w:r>
        <w:r w:rsidR="00735BCB" w:rsidRPr="00AF53E4">
          <w:rPr>
            <w:rStyle w:val="Hyperlink"/>
            <w:noProof/>
          </w:rPr>
          <w:t xml:space="preserve">pdate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>tall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_Toc124436929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73</w:t>
        </w:r>
        <w:r w:rsidR="00735BCB">
          <w:rPr>
            <w:noProof/>
            <w:webHidden/>
          </w:rPr>
          <w:fldChar w:fldCharType="end"/>
        </w:r>
      </w:hyperlink>
    </w:p>
    <w:p w14:paraId="641B0686" w14:textId="3D74BA39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0" w:history="1">
        <w:r w:rsidR="00735BCB" w:rsidRPr="00AF53E4">
          <w:rPr>
            <w:rStyle w:val="Hyperlink"/>
            <w:noProof/>
          </w:rPr>
          <w:t xml:space="preserve">4.39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Input Role Admin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74</w:t>
        </w:r>
        <w:r w:rsidR="00735BCB">
          <w:rPr>
            <w:noProof/>
            <w:webHidden/>
          </w:rPr>
          <w:fldChar w:fldCharType="end"/>
        </w:r>
      </w:hyperlink>
    </w:p>
    <w:p w14:paraId="7BD629ED" w14:textId="4218E4F0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1" w:history="1">
        <w:r w:rsidR="00735BCB" w:rsidRPr="00AF53E4">
          <w:rPr>
            <w:rStyle w:val="Hyperlink"/>
            <w:noProof/>
          </w:rPr>
          <w:t xml:space="preserve">4.40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Gagal Tarik Data SPK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75</w:t>
        </w:r>
        <w:r w:rsidR="00735BCB">
          <w:rPr>
            <w:noProof/>
            <w:webHidden/>
          </w:rPr>
          <w:fldChar w:fldCharType="end"/>
        </w:r>
      </w:hyperlink>
    </w:p>
    <w:p w14:paraId="621374D6" w14:textId="5013A8EC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2" w:history="1">
        <w:r w:rsidR="00735BCB" w:rsidRPr="00AF53E4">
          <w:rPr>
            <w:rStyle w:val="Hyperlink"/>
            <w:noProof/>
          </w:rPr>
          <w:t xml:space="preserve">4.41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Sukses Tarik Data SPK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75</w:t>
        </w:r>
        <w:r w:rsidR="00735BCB">
          <w:rPr>
            <w:noProof/>
            <w:webHidden/>
          </w:rPr>
          <w:fldChar w:fldCharType="end"/>
        </w:r>
      </w:hyperlink>
    </w:p>
    <w:p w14:paraId="1F762CCE" w14:textId="5F9DCCAF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3" w:history="1">
        <w:r w:rsidR="00735BCB" w:rsidRPr="00AF53E4">
          <w:rPr>
            <w:rStyle w:val="Hyperlink"/>
            <w:noProof/>
          </w:rPr>
          <w:t xml:space="preserve">4.42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Problem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76</w:t>
        </w:r>
        <w:r w:rsidR="00735BCB">
          <w:rPr>
            <w:noProof/>
            <w:webHidden/>
          </w:rPr>
          <w:fldChar w:fldCharType="end"/>
        </w:r>
      </w:hyperlink>
    </w:p>
    <w:p w14:paraId="13A1A65E" w14:textId="0CCF999B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4" w:history="1">
        <w:r w:rsidR="00735BCB" w:rsidRPr="00AF53E4">
          <w:rPr>
            <w:rStyle w:val="Hyperlink"/>
            <w:noProof/>
          </w:rPr>
          <w:t xml:space="preserve">4.43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7765C5">
          <w:rPr>
            <w:rStyle w:val="Hyperlink"/>
            <w:noProof/>
          </w:rPr>
          <w:t>H</w:t>
        </w:r>
        <w:r w:rsidR="00735BCB" w:rsidRPr="00AF53E4">
          <w:rPr>
            <w:rStyle w:val="Hyperlink"/>
            <w:noProof/>
          </w:rPr>
          <w:t>apus SPK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77</w:t>
        </w:r>
        <w:r w:rsidR="00735BCB">
          <w:rPr>
            <w:noProof/>
            <w:webHidden/>
          </w:rPr>
          <w:fldChar w:fldCharType="end"/>
        </w:r>
      </w:hyperlink>
    </w:p>
    <w:p w14:paraId="3B781B39" w14:textId="5D28FFFB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5" w:history="1">
        <w:r w:rsidR="00735BCB" w:rsidRPr="00AF53E4">
          <w:rPr>
            <w:rStyle w:val="Hyperlink"/>
            <w:noProof/>
          </w:rPr>
          <w:t xml:space="preserve">4.44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CEK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78</w:t>
        </w:r>
        <w:r w:rsidR="00735BCB">
          <w:rPr>
            <w:noProof/>
            <w:webHidden/>
          </w:rPr>
          <w:fldChar w:fldCharType="end"/>
        </w:r>
      </w:hyperlink>
    </w:p>
    <w:p w14:paraId="09B92098" w14:textId="49BA519C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6" w:history="1">
        <w:r w:rsidR="00735BCB" w:rsidRPr="00AF53E4">
          <w:rPr>
            <w:rStyle w:val="Hyperlink"/>
            <w:noProof/>
          </w:rPr>
          <w:t xml:space="preserve">4.45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Tampilan Cetak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ata </w:t>
        </w:r>
        <w:r w:rsidR="0009151A">
          <w:rPr>
            <w:rStyle w:val="Hyperlink"/>
            <w:noProof/>
          </w:rPr>
          <w:t>O</w:t>
        </w:r>
        <w:r w:rsidR="00735BCB" w:rsidRPr="00AF53E4">
          <w:rPr>
            <w:rStyle w:val="Hyperlink"/>
            <w:noProof/>
          </w:rPr>
          <w:t>rder Surat Perintah Kerja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78</w:t>
        </w:r>
        <w:r w:rsidR="00735BCB">
          <w:rPr>
            <w:noProof/>
            <w:webHidden/>
          </w:rPr>
          <w:fldChar w:fldCharType="end"/>
        </w:r>
      </w:hyperlink>
    </w:p>
    <w:p w14:paraId="1E241441" w14:textId="08F12351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7" w:history="1">
        <w:r w:rsidR="00735BCB" w:rsidRPr="00AF53E4">
          <w:rPr>
            <w:rStyle w:val="Hyperlink"/>
            <w:noProof/>
          </w:rPr>
          <w:t xml:space="preserve">4.46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History Role Admin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79</w:t>
        </w:r>
        <w:r w:rsidR="00735BCB">
          <w:rPr>
            <w:noProof/>
            <w:webHidden/>
          </w:rPr>
          <w:fldChar w:fldCharType="end"/>
        </w:r>
      </w:hyperlink>
    </w:p>
    <w:p w14:paraId="6929BB75" w14:textId="25E499D1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8" w:history="1">
        <w:r w:rsidR="00735BCB" w:rsidRPr="00AF53E4">
          <w:rPr>
            <w:rStyle w:val="Hyperlink"/>
            <w:noProof/>
          </w:rPr>
          <w:t xml:space="preserve">4.47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Halaman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79</w:t>
        </w:r>
        <w:r w:rsidR="00735BCB">
          <w:rPr>
            <w:noProof/>
            <w:webHidden/>
          </w:rPr>
          <w:fldChar w:fldCharType="end"/>
        </w:r>
      </w:hyperlink>
    </w:p>
    <w:p w14:paraId="01095A0A" w14:textId="4DEDB407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39" w:history="1">
        <w:r w:rsidR="00735BCB" w:rsidRPr="00AF53E4">
          <w:rPr>
            <w:rStyle w:val="Hyperlink"/>
            <w:noProof/>
          </w:rPr>
          <w:t xml:space="preserve">4.48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Hapus Data Master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_Toc124436939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80</w:t>
        </w:r>
        <w:r w:rsidR="00735BCB">
          <w:rPr>
            <w:noProof/>
            <w:webHidden/>
          </w:rPr>
          <w:fldChar w:fldCharType="end"/>
        </w:r>
      </w:hyperlink>
    </w:p>
    <w:p w14:paraId="5ECFDFA3" w14:textId="332046DD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0" w:history="1">
        <w:r w:rsidR="00735BCB" w:rsidRPr="00AF53E4">
          <w:rPr>
            <w:rStyle w:val="Hyperlink"/>
            <w:noProof/>
          </w:rPr>
          <w:t xml:space="preserve">4.49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Tambah Data Master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81</w:t>
        </w:r>
        <w:r w:rsidR="00735BCB">
          <w:rPr>
            <w:noProof/>
            <w:webHidden/>
          </w:rPr>
          <w:fldChar w:fldCharType="end"/>
        </w:r>
      </w:hyperlink>
    </w:p>
    <w:p w14:paraId="67C35E49" w14:textId="267903B5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1" w:history="1">
        <w:r w:rsidR="00735BCB" w:rsidRPr="00AF53E4">
          <w:rPr>
            <w:rStyle w:val="Hyperlink"/>
            <w:noProof/>
          </w:rPr>
          <w:t xml:space="preserve">4.50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ukses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enerate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 xml:space="preserve">ode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>it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82</w:t>
        </w:r>
        <w:r w:rsidR="00735BCB">
          <w:rPr>
            <w:noProof/>
            <w:webHidden/>
          </w:rPr>
          <w:fldChar w:fldCharType="end"/>
        </w:r>
      </w:hyperlink>
    </w:p>
    <w:p w14:paraId="4D04F54E" w14:textId="784B4959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2" w:history="1">
        <w:r w:rsidR="00735BCB" w:rsidRPr="00AF53E4">
          <w:rPr>
            <w:rStyle w:val="Hyperlink"/>
            <w:noProof/>
          </w:rPr>
          <w:t xml:space="preserve">4.51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agal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enerate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 xml:space="preserve">ode </w:t>
        </w:r>
        <w:r w:rsidR="0009151A">
          <w:rPr>
            <w:rStyle w:val="Hyperlink"/>
            <w:noProof/>
          </w:rPr>
          <w:t>K</w:t>
        </w:r>
        <w:r w:rsidR="00735BCB" w:rsidRPr="00AF53E4">
          <w:rPr>
            <w:rStyle w:val="Hyperlink"/>
            <w:noProof/>
          </w:rPr>
          <w:t>it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83</w:t>
        </w:r>
        <w:r w:rsidR="00735BCB">
          <w:rPr>
            <w:noProof/>
            <w:webHidden/>
          </w:rPr>
          <w:fldChar w:fldCharType="end"/>
        </w:r>
      </w:hyperlink>
    </w:p>
    <w:p w14:paraId="5243828F" w14:textId="2C1C5F78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3" w:history="1">
        <w:r w:rsidR="00735BCB" w:rsidRPr="00AF53E4">
          <w:rPr>
            <w:rStyle w:val="Hyperlink"/>
            <w:noProof/>
          </w:rPr>
          <w:t xml:space="preserve">4.52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S</w:t>
        </w:r>
        <w:r w:rsidR="00735BCB" w:rsidRPr="00AF53E4">
          <w:rPr>
            <w:rStyle w:val="Hyperlink"/>
            <w:noProof/>
          </w:rPr>
          <w:t xml:space="preserve">ukses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 xml:space="preserve">enambahkan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ata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>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_Toc124436943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84</w:t>
        </w:r>
        <w:r w:rsidR="00735BCB">
          <w:rPr>
            <w:noProof/>
            <w:webHidden/>
          </w:rPr>
          <w:fldChar w:fldCharType="end"/>
        </w:r>
      </w:hyperlink>
    </w:p>
    <w:p w14:paraId="02F47DE5" w14:textId="57873E5B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4" w:history="1">
        <w:r w:rsidR="00735BCB" w:rsidRPr="00AF53E4">
          <w:rPr>
            <w:rStyle w:val="Hyperlink"/>
            <w:noProof/>
          </w:rPr>
          <w:t xml:space="preserve">4.53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Pop-up </w:t>
        </w:r>
        <w:r w:rsidR="0009151A">
          <w:rPr>
            <w:rStyle w:val="Hyperlink"/>
            <w:noProof/>
          </w:rPr>
          <w:t>G</w:t>
        </w:r>
        <w:r w:rsidR="00735BCB" w:rsidRPr="00AF53E4">
          <w:rPr>
            <w:rStyle w:val="Hyperlink"/>
            <w:noProof/>
          </w:rPr>
          <w:t xml:space="preserve">agal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 xml:space="preserve">enambahkan </w:t>
        </w:r>
        <w:r w:rsidR="0009151A">
          <w:rPr>
            <w:rStyle w:val="Hyperlink"/>
            <w:noProof/>
          </w:rPr>
          <w:t>D</w:t>
        </w:r>
        <w:r w:rsidR="00735BCB" w:rsidRPr="00AF53E4">
          <w:rPr>
            <w:rStyle w:val="Hyperlink"/>
            <w:noProof/>
          </w:rPr>
          <w:t xml:space="preserve">ata </w:t>
        </w:r>
        <w:r w:rsidR="0009151A">
          <w:rPr>
            <w:rStyle w:val="Hyperlink"/>
            <w:noProof/>
          </w:rPr>
          <w:t>M</w:t>
        </w:r>
        <w:r w:rsidR="00735BCB" w:rsidRPr="00AF53E4">
          <w:rPr>
            <w:rStyle w:val="Hyperlink"/>
            <w:noProof/>
          </w:rPr>
          <w:t>aster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_Toc124436944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84</w:t>
        </w:r>
        <w:r w:rsidR="00735BCB">
          <w:rPr>
            <w:noProof/>
            <w:webHidden/>
          </w:rPr>
          <w:fldChar w:fldCharType="end"/>
        </w:r>
      </w:hyperlink>
    </w:p>
    <w:p w14:paraId="788E7AC7" w14:textId="5BAE8622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5" w:history="1">
        <w:r w:rsidR="00735BCB" w:rsidRPr="00AF53E4">
          <w:rPr>
            <w:rStyle w:val="Hyperlink"/>
            <w:noProof/>
          </w:rPr>
          <w:t xml:space="preserve">4.54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 xml:space="preserve">Halaman </w:t>
        </w:r>
        <w:r w:rsidR="0009151A">
          <w:rPr>
            <w:rStyle w:val="Hyperlink"/>
            <w:noProof/>
          </w:rPr>
          <w:t>I</w:t>
        </w:r>
        <w:r w:rsidR="00735BCB" w:rsidRPr="00AF53E4">
          <w:rPr>
            <w:rStyle w:val="Hyperlink"/>
            <w:noProof/>
          </w:rPr>
          <w:t>nput Staff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_Toc124436945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85</w:t>
        </w:r>
        <w:r w:rsidR="00735BCB">
          <w:rPr>
            <w:noProof/>
            <w:webHidden/>
          </w:rPr>
          <w:fldChar w:fldCharType="end"/>
        </w:r>
      </w:hyperlink>
    </w:p>
    <w:p w14:paraId="0D09142B" w14:textId="515CAC2E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6" w:history="1">
        <w:r w:rsidR="00735BCB" w:rsidRPr="00AF53E4">
          <w:rPr>
            <w:rStyle w:val="Hyperlink"/>
            <w:noProof/>
          </w:rPr>
          <w:t xml:space="preserve">4.55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Gagal Tarik Data SPK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_Toc124436946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86</w:t>
        </w:r>
        <w:r w:rsidR="00735BCB">
          <w:rPr>
            <w:noProof/>
            <w:webHidden/>
          </w:rPr>
          <w:fldChar w:fldCharType="end"/>
        </w:r>
      </w:hyperlink>
    </w:p>
    <w:p w14:paraId="30576102" w14:textId="6B4634C7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7" w:history="1">
        <w:r w:rsidR="00735BCB" w:rsidRPr="00AF53E4">
          <w:rPr>
            <w:rStyle w:val="Hyperlink"/>
            <w:noProof/>
          </w:rPr>
          <w:t xml:space="preserve">4.56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Sukses Tarik Data SPK</w:t>
        </w:r>
        <w:r w:rsidR="00735BCB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_Toc124436947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87</w:t>
        </w:r>
        <w:r w:rsidR="00735BCB">
          <w:rPr>
            <w:noProof/>
            <w:webHidden/>
          </w:rPr>
          <w:fldChar w:fldCharType="end"/>
        </w:r>
      </w:hyperlink>
    </w:p>
    <w:p w14:paraId="233143B9" w14:textId="2E37C513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8" w:history="1">
        <w:r w:rsidR="00735BCB" w:rsidRPr="00AF53E4">
          <w:rPr>
            <w:rStyle w:val="Hyperlink"/>
            <w:noProof/>
          </w:rPr>
          <w:t xml:space="preserve">4.57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Problem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_Toc124436948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87</w:t>
        </w:r>
        <w:r w:rsidR="00735BCB">
          <w:rPr>
            <w:noProof/>
            <w:webHidden/>
          </w:rPr>
          <w:fldChar w:fldCharType="end"/>
        </w:r>
      </w:hyperlink>
    </w:p>
    <w:p w14:paraId="33FFDA50" w14:textId="36415929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49" w:history="1">
        <w:r w:rsidR="00735BCB" w:rsidRPr="00AF53E4">
          <w:rPr>
            <w:rStyle w:val="Hyperlink"/>
            <w:noProof/>
          </w:rPr>
          <w:t xml:space="preserve">4.58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Pop-up Hapus SPK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_Toc124436949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88</w:t>
        </w:r>
        <w:r w:rsidR="00735BCB">
          <w:rPr>
            <w:noProof/>
            <w:webHidden/>
          </w:rPr>
          <w:fldChar w:fldCharType="end"/>
        </w:r>
      </w:hyperlink>
    </w:p>
    <w:p w14:paraId="7966FB30" w14:textId="6994952B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50" w:history="1">
        <w:r w:rsidR="00735BCB" w:rsidRPr="00AF53E4">
          <w:rPr>
            <w:rStyle w:val="Hyperlink"/>
            <w:noProof/>
          </w:rPr>
          <w:t xml:space="preserve">4.59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Halaman CEK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_Toc124436950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89</w:t>
        </w:r>
        <w:r w:rsidR="00735BCB">
          <w:rPr>
            <w:noProof/>
            <w:webHidden/>
          </w:rPr>
          <w:fldChar w:fldCharType="end"/>
        </w:r>
      </w:hyperlink>
    </w:p>
    <w:p w14:paraId="7EBF4F41" w14:textId="482675A4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51" w:history="1">
        <w:r w:rsidR="00735BCB" w:rsidRPr="00AF53E4">
          <w:rPr>
            <w:rStyle w:val="Hyperlink"/>
            <w:noProof/>
          </w:rPr>
          <w:t xml:space="preserve">4.60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Cetak data order Surat Perintah Kerja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_Toc124436951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90</w:t>
        </w:r>
        <w:r w:rsidR="00735BCB">
          <w:rPr>
            <w:noProof/>
            <w:webHidden/>
          </w:rPr>
          <w:fldChar w:fldCharType="end"/>
        </w:r>
      </w:hyperlink>
    </w:p>
    <w:p w14:paraId="0C506355" w14:textId="042B73BC" w:rsidR="00735BCB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36952" w:history="1">
        <w:r w:rsidR="00735BCB" w:rsidRPr="00AF53E4">
          <w:rPr>
            <w:rStyle w:val="Hyperlink"/>
            <w:noProof/>
          </w:rPr>
          <w:t xml:space="preserve">4.61 </w:t>
        </w:r>
        <w:r w:rsidR="0009151A">
          <w:rPr>
            <w:rStyle w:val="Hyperlink"/>
            <w:noProof/>
          </w:rPr>
          <w:tab/>
        </w:r>
        <w:r w:rsidR="00735BCB" w:rsidRPr="00AF53E4">
          <w:rPr>
            <w:rStyle w:val="Hyperlink"/>
            <w:noProof/>
          </w:rPr>
          <w:t>Tampilan Halaman History</w:t>
        </w:r>
        <w:r w:rsidR="00735BCB">
          <w:rPr>
            <w:noProof/>
            <w:webHidden/>
          </w:rPr>
          <w:tab/>
        </w:r>
        <w:r w:rsidR="00D80D54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735BCB">
          <w:rPr>
            <w:noProof/>
            <w:webHidden/>
          </w:rPr>
          <w:fldChar w:fldCharType="begin"/>
        </w:r>
        <w:r w:rsidR="00735BCB">
          <w:rPr>
            <w:noProof/>
            <w:webHidden/>
          </w:rPr>
          <w:instrText xml:space="preserve"> PAGEREF _Toc124436952 \h </w:instrText>
        </w:r>
        <w:r w:rsidR="00735BCB">
          <w:rPr>
            <w:noProof/>
            <w:webHidden/>
          </w:rPr>
        </w:r>
        <w:r w:rsidR="00735BCB">
          <w:rPr>
            <w:noProof/>
            <w:webHidden/>
          </w:rPr>
          <w:fldChar w:fldCharType="separate"/>
        </w:r>
        <w:r w:rsidR="00735BCB">
          <w:rPr>
            <w:noProof/>
            <w:webHidden/>
          </w:rPr>
          <w:t>90</w:t>
        </w:r>
        <w:r w:rsidR="00735BCB">
          <w:rPr>
            <w:noProof/>
            <w:webHidden/>
          </w:rPr>
          <w:fldChar w:fldCharType="end"/>
        </w:r>
      </w:hyperlink>
    </w:p>
    <w:p w14:paraId="1002E5E8" w14:textId="02FF6AF5" w:rsidR="00D05AA0" w:rsidRPr="00DB7978" w:rsidRDefault="00735BCB" w:rsidP="00E243BA">
      <w:pPr>
        <w:pStyle w:val="STTSJudulBab"/>
        <w:rPr>
          <w:highlight w:val="red"/>
        </w:rPr>
      </w:pPr>
      <w:r>
        <w:rPr>
          <w:highlight w:val="red"/>
        </w:rPr>
        <w:fldChar w:fldCharType="end"/>
      </w:r>
    </w:p>
    <w:p w14:paraId="5A3AAE60" w14:textId="77777777" w:rsidR="00927AE3" w:rsidRPr="00DB7978" w:rsidRDefault="00927AE3" w:rsidP="00D85FF9">
      <w:pPr>
        <w:pStyle w:val="STTSJudulBab"/>
        <w:rPr>
          <w:highlight w:val="red"/>
        </w:rPr>
      </w:pPr>
      <w:r w:rsidRPr="00DB7978">
        <w:rPr>
          <w:highlight w:val="red"/>
        </w:rPr>
        <w:br w:type="page"/>
      </w:r>
      <w:bookmarkStart w:id="4" w:name="_Toc124444491"/>
      <w:r w:rsidRPr="00D80D54">
        <w:lastRenderedPageBreak/>
        <w:t>DAFTAR TABEL</w:t>
      </w:r>
      <w:bookmarkEnd w:id="4"/>
    </w:p>
    <w:p w14:paraId="18408274" w14:textId="77777777" w:rsidR="00927AE3" w:rsidRPr="00DB7978" w:rsidRDefault="00927AE3" w:rsidP="00D85FF9">
      <w:pPr>
        <w:pStyle w:val="STTSJudulBab"/>
        <w:rPr>
          <w:highlight w:val="red"/>
        </w:rPr>
      </w:pPr>
    </w:p>
    <w:p w14:paraId="7DD94CFE" w14:textId="77777777" w:rsidR="00927AE3" w:rsidRPr="00D80D54" w:rsidRDefault="00C522C4" w:rsidP="00D85FF9">
      <w:pPr>
        <w:pStyle w:val="STTSKeteranganDaftar"/>
        <w:tabs>
          <w:tab w:val="right" w:pos="7938"/>
        </w:tabs>
      </w:pPr>
      <w:r w:rsidRPr="00D80D54">
        <w:t>Tabel</w:t>
      </w:r>
      <w:r w:rsidR="00927AE3" w:rsidRPr="00D80D54">
        <w:tab/>
        <w:t>Halaman</w:t>
      </w:r>
    </w:p>
    <w:p w14:paraId="6B7DECDE" w14:textId="0C80DFF3" w:rsidR="00DB0A86" w:rsidRDefault="00DB0A86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>
        <w:rPr>
          <w:highlight w:val="red"/>
        </w:rPr>
        <w:fldChar w:fldCharType="begin"/>
      </w:r>
      <w:r>
        <w:rPr>
          <w:highlight w:val="red"/>
        </w:rPr>
        <w:instrText xml:space="preserve"> TOC \h \z \t "caption Table,1" </w:instrText>
      </w:r>
      <w:r>
        <w:rPr>
          <w:highlight w:val="red"/>
        </w:rPr>
        <w:fldChar w:fldCharType="separate"/>
      </w:r>
      <w:hyperlink w:anchor="_Toc124442625" w:history="1">
        <w:r w:rsidRPr="00D9635F">
          <w:rPr>
            <w:rStyle w:val="Hyperlink"/>
            <w:noProof/>
          </w:rPr>
          <w:t>3.1</w:t>
        </w:r>
        <w:r>
          <w:rPr>
            <w:rStyle w:val="Hyperlink"/>
            <w:noProof/>
          </w:rPr>
          <w:tab/>
        </w:r>
        <w:r w:rsidRPr="00D9635F">
          <w:rPr>
            <w:rStyle w:val="Hyperlink"/>
            <w:noProof/>
          </w:rPr>
          <w:t>Kelemahan Sistem Lama</w:t>
        </w:r>
        <w:r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_Toc124442625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8F4E3C7" w14:textId="6D0436D8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26" w:history="1">
        <w:r w:rsidR="00DB0A86" w:rsidRPr="00D9635F">
          <w:rPr>
            <w:rStyle w:val="Hyperlink"/>
            <w:noProof/>
          </w:rPr>
          <w:t xml:space="preserve">4.1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Accounts_DB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_Toc124442626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42</w:t>
        </w:r>
        <w:r w:rsidR="00DB0A86">
          <w:rPr>
            <w:noProof/>
            <w:webHidden/>
          </w:rPr>
          <w:fldChar w:fldCharType="end"/>
        </w:r>
      </w:hyperlink>
    </w:p>
    <w:p w14:paraId="45D32F1F" w14:textId="304A17B4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27" w:history="1">
        <w:r w:rsidR="00DB0A86" w:rsidRPr="00D9635F">
          <w:rPr>
            <w:rStyle w:val="Hyperlink"/>
            <w:noProof/>
          </w:rPr>
          <w:t xml:space="preserve">4.2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Object Privileges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_Toc124442627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43</w:t>
        </w:r>
        <w:r w:rsidR="00DB0A86">
          <w:rPr>
            <w:noProof/>
            <w:webHidden/>
          </w:rPr>
          <w:fldChar w:fldCharType="end"/>
        </w:r>
      </w:hyperlink>
    </w:p>
    <w:p w14:paraId="51C38C55" w14:textId="4AC14676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28" w:history="1">
        <w:r w:rsidR="00DB0A86" w:rsidRPr="00D9635F">
          <w:rPr>
            <w:rStyle w:val="Hyperlink"/>
            <w:noProof/>
          </w:rPr>
          <w:t xml:space="preserve">4.3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DB_Stall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_Toc124442628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43</w:t>
        </w:r>
        <w:r w:rsidR="00DB0A86">
          <w:rPr>
            <w:noProof/>
            <w:webHidden/>
          </w:rPr>
          <w:fldChar w:fldCharType="end"/>
        </w:r>
      </w:hyperlink>
    </w:p>
    <w:p w14:paraId="55EB6B13" w14:textId="1BAEFA7A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29" w:history="1">
        <w:r w:rsidR="00DB0A86" w:rsidRPr="00D9635F">
          <w:rPr>
            <w:rStyle w:val="Hyperlink"/>
            <w:noProof/>
          </w:rPr>
          <w:t xml:space="preserve">4.4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Departemen_DB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_Toc124442629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44</w:t>
        </w:r>
        <w:r w:rsidR="00DB0A86">
          <w:rPr>
            <w:noProof/>
            <w:webHidden/>
          </w:rPr>
          <w:fldChar w:fldCharType="end"/>
        </w:r>
      </w:hyperlink>
    </w:p>
    <w:p w14:paraId="43779BB5" w14:textId="030135FD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30" w:history="1">
        <w:r w:rsidR="00DB0A86" w:rsidRPr="00D9635F">
          <w:rPr>
            <w:rStyle w:val="Hyperlink"/>
            <w:noProof/>
          </w:rPr>
          <w:t xml:space="preserve">4.5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MasterKit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_Toc124442630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44</w:t>
        </w:r>
        <w:r w:rsidR="00DB0A86">
          <w:rPr>
            <w:noProof/>
            <w:webHidden/>
          </w:rPr>
          <w:fldChar w:fldCharType="end"/>
        </w:r>
      </w:hyperlink>
    </w:p>
    <w:p w14:paraId="5E9D467E" w14:textId="471C2B18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31" w:history="1">
        <w:r w:rsidR="00DB0A86" w:rsidRPr="00D9635F">
          <w:rPr>
            <w:rStyle w:val="Hyperlink"/>
            <w:noProof/>
          </w:rPr>
          <w:t xml:space="preserve">4.6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SPK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_Toc124442631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45</w:t>
        </w:r>
        <w:r w:rsidR="00DB0A86">
          <w:rPr>
            <w:noProof/>
            <w:webHidden/>
          </w:rPr>
          <w:fldChar w:fldCharType="end"/>
        </w:r>
      </w:hyperlink>
    </w:p>
    <w:p w14:paraId="52A64483" w14:textId="160CD653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32" w:history="1">
        <w:r w:rsidR="00DB0A86">
          <w:rPr>
            <w:rStyle w:val="Hyperlink"/>
            <w:noProof/>
          </w:rPr>
          <w:t>4</w:t>
        </w:r>
        <w:r w:rsidR="00DB0A86" w:rsidRPr="00D9635F">
          <w:rPr>
            <w:rStyle w:val="Hyperlink"/>
            <w:noProof/>
          </w:rPr>
          <w:t xml:space="preserve">.7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Parameter SPK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_Toc124442632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45</w:t>
        </w:r>
        <w:r w:rsidR="00DB0A86">
          <w:rPr>
            <w:noProof/>
            <w:webHidden/>
          </w:rPr>
          <w:fldChar w:fldCharType="end"/>
        </w:r>
      </w:hyperlink>
    </w:p>
    <w:p w14:paraId="4F9F2F47" w14:textId="22CCCC30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33" w:history="1">
        <w:r w:rsidR="00DB0A86" w:rsidRPr="00D9635F">
          <w:rPr>
            <w:rStyle w:val="Hyperlink"/>
            <w:noProof/>
          </w:rPr>
          <w:t xml:space="preserve">4.8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Komponen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_Toc124442633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46</w:t>
        </w:r>
        <w:r w:rsidR="00DB0A86">
          <w:rPr>
            <w:noProof/>
            <w:webHidden/>
          </w:rPr>
          <w:fldChar w:fldCharType="end"/>
        </w:r>
      </w:hyperlink>
    </w:p>
    <w:p w14:paraId="28E5A0E5" w14:textId="56902807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34" w:history="1">
        <w:r w:rsidR="00DB0A86" w:rsidRPr="00D9635F">
          <w:rPr>
            <w:rStyle w:val="Hyperlink"/>
            <w:noProof/>
          </w:rPr>
          <w:t xml:space="preserve">4.9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Kode_Mobil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_Toc124442634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47</w:t>
        </w:r>
        <w:r w:rsidR="00DB0A86">
          <w:rPr>
            <w:noProof/>
            <w:webHidden/>
          </w:rPr>
          <w:fldChar w:fldCharType="end"/>
        </w:r>
      </w:hyperlink>
    </w:p>
    <w:p w14:paraId="0C5A2C77" w14:textId="407860EB" w:rsidR="00DB0A8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635" w:history="1">
        <w:r w:rsidR="00DB0A86" w:rsidRPr="00D9635F">
          <w:rPr>
            <w:rStyle w:val="Hyperlink"/>
            <w:noProof/>
          </w:rPr>
          <w:t xml:space="preserve">4.10 </w:t>
        </w:r>
        <w:r w:rsidR="00DB0A86">
          <w:rPr>
            <w:rStyle w:val="Hyperlink"/>
            <w:noProof/>
          </w:rPr>
          <w:tab/>
        </w:r>
        <w:r w:rsidR="00DB0A86" w:rsidRPr="00D9635F">
          <w:rPr>
            <w:rStyle w:val="Hyperlink"/>
            <w:noProof/>
          </w:rPr>
          <w:t>Tabel Konversi</w:t>
        </w:r>
        <w:r w:rsidR="00DB0A86">
          <w:rPr>
            <w:noProof/>
            <w:webHidden/>
          </w:rPr>
          <w:tab/>
        </w:r>
        <w:r w:rsidR="00DB0A86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297E32">
          <w:rPr>
            <w:noProof/>
            <w:webHidden/>
          </w:rPr>
          <w:tab/>
        </w:r>
        <w:r w:rsidR="00DB0A86">
          <w:rPr>
            <w:noProof/>
            <w:webHidden/>
          </w:rPr>
          <w:fldChar w:fldCharType="begin"/>
        </w:r>
        <w:r w:rsidR="00DB0A86">
          <w:rPr>
            <w:noProof/>
            <w:webHidden/>
          </w:rPr>
          <w:instrText xml:space="preserve"> PAGEREF _Toc124442635 \h </w:instrText>
        </w:r>
        <w:r w:rsidR="00DB0A86">
          <w:rPr>
            <w:noProof/>
            <w:webHidden/>
          </w:rPr>
        </w:r>
        <w:r w:rsidR="00DB0A86">
          <w:rPr>
            <w:noProof/>
            <w:webHidden/>
          </w:rPr>
          <w:fldChar w:fldCharType="separate"/>
        </w:r>
        <w:r w:rsidR="00DB0A86">
          <w:rPr>
            <w:noProof/>
            <w:webHidden/>
          </w:rPr>
          <w:t>47</w:t>
        </w:r>
        <w:r w:rsidR="00DB0A86">
          <w:rPr>
            <w:noProof/>
            <w:webHidden/>
          </w:rPr>
          <w:fldChar w:fldCharType="end"/>
        </w:r>
      </w:hyperlink>
    </w:p>
    <w:p w14:paraId="4EBD9C7F" w14:textId="7A687857" w:rsidR="00D05AA0" w:rsidRPr="00DB7978" w:rsidRDefault="00DB0A86" w:rsidP="00D85FF9">
      <w:pPr>
        <w:pStyle w:val="STTSNormalDaftarIsi"/>
        <w:tabs>
          <w:tab w:val="left" w:pos="709"/>
          <w:tab w:val="right" w:leader="dot" w:pos="7230"/>
          <w:tab w:val="right" w:pos="8222"/>
        </w:tabs>
        <w:rPr>
          <w:highlight w:val="red"/>
        </w:rPr>
      </w:pPr>
      <w:r>
        <w:rPr>
          <w:highlight w:val="red"/>
        </w:rPr>
        <w:fldChar w:fldCharType="end"/>
      </w:r>
    </w:p>
    <w:p w14:paraId="06A74699" w14:textId="517A56F2" w:rsidR="00D05AA0" w:rsidRDefault="00D05AA0" w:rsidP="005C08C6">
      <w:pPr>
        <w:pStyle w:val="STTSJudulBab"/>
        <w:jc w:val="both"/>
      </w:pPr>
    </w:p>
    <w:p w14:paraId="5A4C1A98" w14:textId="77777777" w:rsidR="00D05AA0" w:rsidRDefault="00D05AA0" w:rsidP="00D85FF9">
      <w:pPr>
        <w:pStyle w:val="STTSNormalDaftarIsi"/>
        <w:tabs>
          <w:tab w:val="left" w:pos="709"/>
          <w:tab w:val="right" w:leader="dot" w:pos="7230"/>
          <w:tab w:val="right" w:pos="8222"/>
        </w:tabs>
      </w:pPr>
    </w:p>
    <w:p w14:paraId="34A53035" w14:textId="77777777" w:rsidR="00D05AA0" w:rsidRPr="00DB7978" w:rsidRDefault="00D05AA0" w:rsidP="00D85FF9">
      <w:pPr>
        <w:pStyle w:val="STTSJudulBab"/>
        <w:rPr>
          <w:highlight w:val="red"/>
        </w:rPr>
      </w:pPr>
      <w:r>
        <w:br w:type="page"/>
      </w:r>
      <w:bookmarkStart w:id="5" w:name="_Toc124444492"/>
      <w:r w:rsidRPr="008732F6">
        <w:lastRenderedPageBreak/>
        <w:t>DAFTAR SEGMEN PROGRAM</w:t>
      </w:r>
      <w:bookmarkEnd w:id="5"/>
    </w:p>
    <w:p w14:paraId="403725D0" w14:textId="77777777" w:rsidR="00D05AA0" w:rsidRPr="00DB7978" w:rsidRDefault="00D05AA0" w:rsidP="00D85FF9">
      <w:pPr>
        <w:pStyle w:val="STTSJudulBab"/>
        <w:rPr>
          <w:highlight w:val="red"/>
        </w:rPr>
      </w:pPr>
    </w:p>
    <w:p w14:paraId="1EB27E1F" w14:textId="77777777" w:rsidR="00D05AA0" w:rsidRPr="008732F6" w:rsidRDefault="00C522C4" w:rsidP="00D85FF9">
      <w:pPr>
        <w:pStyle w:val="STTSKeteranganDaftar"/>
        <w:tabs>
          <w:tab w:val="right" w:pos="7938"/>
        </w:tabs>
      </w:pPr>
      <w:proofErr w:type="spellStart"/>
      <w:r w:rsidRPr="008732F6">
        <w:t>Segmen</w:t>
      </w:r>
      <w:proofErr w:type="spellEnd"/>
      <w:r w:rsidRPr="008732F6">
        <w:t xml:space="preserve"> Program</w:t>
      </w:r>
      <w:r w:rsidR="00D05AA0" w:rsidRPr="008732F6">
        <w:tab/>
        <w:t>Halaman</w:t>
      </w:r>
    </w:p>
    <w:p w14:paraId="5E4C559C" w14:textId="26500FF8" w:rsidR="008732F6" w:rsidRDefault="008732F6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r>
        <w:fldChar w:fldCharType="begin"/>
      </w:r>
      <w:r>
        <w:instrText xml:space="preserve"> TOC \h \z \t "[STTS] Algoritma,1" </w:instrText>
      </w:r>
      <w:r>
        <w:fldChar w:fldCharType="separate"/>
      </w:r>
      <w:hyperlink w:anchor="_Toc124442792" w:history="1">
        <w:r w:rsidRPr="002B70F5">
          <w:rPr>
            <w:rStyle w:val="Hyperlink"/>
            <w:noProof/>
          </w:rPr>
          <w:t>5.1</w:t>
        </w:r>
        <w:r>
          <w:rPr>
            <w:rStyle w:val="Hyperlink"/>
            <w:noProof/>
          </w:rPr>
          <w:tab/>
        </w:r>
        <w:r w:rsidRPr="002B70F5">
          <w:rPr>
            <w:rStyle w:val="Hyperlink"/>
            <w:noProof/>
          </w:rPr>
          <w:t xml:space="preserve"> Koneksi</w:t>
        </w:r>
        <w:r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_Toc124442792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317D3B5B" w14:textId="48E20A53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3" w:history="1">
        <w:r w:rsidR="008732F6" w:rsidRPr="002B70F5">
          <w:rPr>
            <w:rStyle w:val="Hyperlink"/>
            <w:noProof/>
          </w:rPr>
          <w:t xml:space="preserve">5.2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Auth Store Pinia</w:t>
        </w:r>
        <w:r w:rsidR="008732F6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_Toc124442793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92</w:t>
        </w:r>
        <w:r w:rsidR="008732F6">
          <w:rPr>
            <w:noProof/>
            <w:webHidden/>
          </w:rPr>
          <w:fldChar w:fldCharType="end"/>
        </w:r>
      </w:hyperlink>
    </w:p>
    <w:p w14:paraId="2C5AEB4D" w14:textId="4E80A0C6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4" w:history="1">
        <w:r w:rsidR="008732F6" w:rsidRPr="002B70F5">
          <w:rPr>
            <w:rStyle w:val="Hyperlink"/>
            <w:noProof/>
          </w:rPr>
          <w:t xml:space="preserve">5.3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Tarik Data SPK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_Toc124442794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94</w:t>
        </w:r>
        <w:r w:rsidR="008732F6">
          <w:rPr>
            <w:noProof/>
            <w:webHidden/>
          </w:rPr>
          <w:fldChar w:fldCharType="end"/>
        </w:r>
      </w:hyperlink>
    </w:p>
    <w:p w14:paraId="3701A943" w14:textId="72530018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5" w:history="1">
        <w:r w:rsidR="008732F6" w:rsidRPr="002B70F5">
          <w:rPr>
            <w:rStyle w:val="Hyperlink"/>
            <w:noProof/>
          </w:rPr>
          <w:t xml:space="preserve">5.4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Routing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_Toc124442795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95</w:t>
        </w:r>
        <w:r w:rsidR="008732F6">
          <w:rPr>
            <w:noProof/>
            <w:webHidden/>
          </w:rPr>
          <w:fldChar w:fldCharType="end"/>
        </w:r>
      </w:hyperlink>
    </w:p>
    <w:p w14:paraId="55C74355" w14:textId="79026C98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6" w:history="1">
        <w:r w:rsidR="008732F6" w:rsidRPr="002B70F5">
          <w:rPr>
            <w:rStyle w:val="Hyperlink"/>
            <w:noProof/>
          </w:rPr>
          <w:t xml:space="preserve">5.5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Middleware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_Toc124442796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95</w:t>
        </w:r>
        <w:r w:rsidR="008732F6">
          <w:rPr>
            <w:noProof/>
            <w:webHidden/>
          </w:rPr>
          <w:fldChar w:fldCharType="end"/>
        </w:r>
      </w:hyperlink>
    </w:p>
    <w:p w14:paraId="586F0578" w14:textId="271B1A0D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7" w:history="1">
        <w:r w:rsidR="008732F6" w:rsidRPr="002B70F5">
          <w:rPr>
            <w:rStyle w:val="Hyperlink"/>
            <w:noProof/>
          </w:rPr>
          <w:t xml:space="preserve">5.6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Konversi Format Waktu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_Toc124442797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97</w:t>
        </w:r>
        <w:r w:rsidR="008732F6">
          <w:rPr>
            <w:noProof/>
            <w:webHidden/>
          </w:rPr>
          <w:fldChar w:fldCharType="end"/>
        </w:r>
      </w:hyperlink>
    </w:p>
    <w:p w14:paraId="3631B485" w14:textId="2F59D20F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8" w:history="1">
        <w:r w:rsidR="008732F6" w:rsidRPr="002B70F5">
          <w:rPr>
            <w:rStyle w:val="Hyperlink"/>
            <w:noProof/>
          </w:rPr>
          <w:t xml:space="preserve">5.7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Format Input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_Toc124442798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98</w:t>
        </w:r>
        <w:r w:rsidR="008732F6">
          <w:rPr>
            <w:noProof/>
            <w:webHidden/>
          </w:rPr>
          <w:fldChar w:fldCharType="end"/>
        </w:r>
      </w:hyperlink>
    </w:p>
    <w:p w14:paraId="2BE729AF" w14:textId="59B73598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799" w:history="1">
        <w:r w:rsidR="008732F6" w:rsidRPr="002B70F5">
          <w:rPr>
            <w:rStyle w:val="Hyperlink"/>
            <w:noProof/>
          </w:rPr>
          <w:t xml:space="preserve">5.8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Cek Inputan Kosong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_Toc124442799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98</w:t>
        </w:r>
        <w:r w:rsidR="008732F6">
          <w:rPr>
            <w:noProof/>
            <w:webHidden/>
          </w:rPr>
          <w:fldChar w:fldCharType="end"/>
        </w:r>
      </w:hyperlink>
    </w:p>
    <w:p w14:paraId="5E36F078" w14:textId="02FF1BAA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0" w:history="1">
        <w:r w:rsidR="008732F6" w:rsidRPr="002B70F5">
          <w:rPr>
            <w:rStyle w:val="Hyperlink"/>
            <w:noProof/>
          </w:rPr>
          <w:t xml:space="preserve">5.9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Fungsi Inputan kembar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_Toc124442800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100</w:t>
        </w:r>
        <w:r w:rsidR="008732F6">
          <w:rPr>
            <w:noProof/>
            <w:webHidden/>
          </w:rPr>
          <w:fldChar w:fldCharType="end"/>
        </w:r>
      </w:hyperlink>
    </w:p>
    <w:p w14:paraId="7CB419E3" w14:textId="14787957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1" w:history="1">
        <w:r w:rsidR="008732F6" w:rsidRPr="002B70F5">
          <w:rPr>
            <w:rStyle w:val="Hyperlink"/>
            <w:noProof/>
          </w:rPr>
          <w:t xml:space="preserve">5.10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Pengecekkan Data Input Dengan Data Master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_Toc124442801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102</w:t>
        </w:r>
        <w:r w:rsidR="008732F6">
          <w:rPr>
            <w:noProof/>
            <w:webHidden/>
          </w:rPr>
          <w:fldChar w:fldCharType="end"/>
        </w:r>
      </w:hyperlink>
    </w:p>
    <w:p w14:paraId="245201B1" w14:textId="7E3BFB1E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2" w:history="1">
        <w:r w:rsidR="008732F6" w:rsidRPr="002B70F5">
          <w:rPr>
            <w:rStyle w:val="Hyperlink"/>
            <w:noProof/>
          </w:rPr>
          <w:t xml:space="preserve">5.11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Pembuatan Hasil Result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_Toc124442802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103</w:t>
        </w:r>
        <w:r w:rsidR="008732F6">
          <w:rPr>
            <w:noProof/>
            <w:webHidden/>
          </w:rPr>
          <w:fldChar w:fldCharType="end"/>
        </w:r>
      </w:hyperlink>
    </w:p>
    <w:p w14:paraId="7917B040" w14:textId="14786195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3" w:history="1">
        <w:r w:rsidR="008732F6" w:rsidRPr="002B70F5">
          <w:rPr>
            <w:rStyle w:val="Hyperlink"/>
            <w:noProof/>
          </w:rPr>
          <w:t xml:space="preserve">5.12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Pengecekkan result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_Toc124442803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104</w:t>
        </w:r>
        <w:r w:rsidR="008732F6">
          <w:rPr>
            <w:noProof/>
            <w:webHidden/>
          </w:rPr>
          <w:fldChar w:fldCharType="end"/>
        </w:r>
      </w:hyperlink>
    </w:p>
    <w:p w14:paraId="1CD175FF" w14:textId="35D1F491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4" w:history="1">
        <w:r w:rsidR="008732F6" w:rsidRPr="002B70F5">
          <w:rPr>
            <w:rStyle w:val="Hyperlink"/>
            <w:noProof/>
          </w:rPr>
          <w:t xml:space="preserve">5.13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Input Data Master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_Toc124442804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105</w:t>
        </w:r>
        <w:r w:rsidR="008732F6">
          <w:rPr>
            <w:noProof/>
            <w:webHidden/>
          </w:rPr>
          <w:fldChar w:fldCharType="end"/>
        </w:r>
      </w:hyperlink>
    </w:p>
    <w:p w14:paraId="2AA87D19" w14:textId="66B09C9E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5" w:history="1">
        <w:r w:rsidR="008732F6" w:rsidRPr="002B70F5">
          <w:rPr>
            <w:rStyle w:val="Hyperlink"/>
            <w:noProof/>
          </w:rPr>
          <w:t xml:space="preserve">5.14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Validasi Input SPK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_Toc124442805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105</w:t>
        </w:r>
        <w:r w:rsidR="008732F6">
          <w:rPr>
            <w:noProof/>
            <w:webHidden/>
          </w:rPr>
          <w:fldChar w:fldCharType="end"/>
        </w:r>
      </w:hyperlink>
    </w:p>
    <w:p w14:paraId="1CD3EA2C" w14:textId="4BEAD4F1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6" w:history="1">
        <w:r w:rsidR="008732F6" w:rsidRPr="002B70F5">
          <w:rPr>
            <w:rStyle w:val="Hyperlink"/>
            <w:noProof/>
          </w:rPr>
          <w:t xml:space="preserve">5.15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Penambahan Input SPK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_Toc124442806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106</w:t>
        </w:r>
        <w:r w:rsidR="008732F6">
          <w:rPr>
            <w:noProof/>
            <w:webHidden/>
          </w:rPr>
          <w:fldChar w:fldCharType="end"/>
        </w:r>
      </w:hyperlink>
    </w:p>
    <w:p w14:paraId="08CB5568" w14:textId="1A140003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7" w:history="1">
        <w:r w:rsidR="008732F6" w:rsidRPr="002B70F5">
          <w:rPr>
            <w:rStyle w:val="Hyperlink"/>
            <w:noProof/>
          </w:rPr>
          <w:t xml:space="preserve">5.16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Konversi SPK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_Toc124442807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106</w:t>
        </w:r>
        <w:r w:rsidR="008732F6">
          <w:rPr>
            <w:noProof/>
            <w:webHidden/>
          </w:rPr>
          <w:fldChar w:fldCharType="end"/>
        </w:r>
      </w:hyperlink>
    </w:p>
    <w:p w14:paraId="7B982BD4" w14:textId="1F8962A0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8" w:history="1">
        <w:r w:rsidR="008732F6" w:rsidRPr="002B70F5">
          <w:rPr>
            <w:rStyle w:val="Hyperlink"/>
            <w:noProof/>
          </w:rPr>
          <w:t xml:space="preserve">5.17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Inisialisasi Datatable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_Toc124442808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108</w:t>
        </w:r>
        <w:r w:rsidR="008732F6">
          <w:rPr>
            <w:noProof/>
            <w:webHidden/>
          </w:rPr>
          <w:fldChar w:fldCharType="end"/>
        </w:r>
      </w:hyperlink>
    </w:p>
    <w:p w14:paraId="17D654EF" w14:textId="3C533775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09" w:history="1">
        <w:r w:rsidR="008732F6" w:rsidRPr="002B70F5">
          <w:rPr>
            <w:rStyle w:val="Hyperlink"/>
            <w:noProof/>
          </w:rPr>
          <w:t xml:space="preserve">5.18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Pengisian Datatable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_Toc124442809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109</w:t>
        </w:r>
        <w:r w:rsidR="008732F6">
          <w:rPr>
            <w:noProof/>
            <w:webHidden/>
          </w:rPr>
          <w:fldChar w:fldCharType="end"/>
        </w:r>
      </w:hyperlink>
    </w:p>
    <w:p w14:paraId="1485247A" w14:textId="4ACC6B3B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0" w:history="1">
        <w:r w:rsidR="008732F6" w:rsidRPr="002B70F5">
          <w:rPr>
            <w:rStyle w:val="Hyperlink"/>
            <w:noProof/>
          </w:rPr>
          <w:t xml:space="preserve">5.19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Pengisian Datatable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_Toc124442810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110</w:t>
        </w:r>
        <w:r w:rsidR="008732F6">
          <w:rPr>
            <w:noProof/>
            <w:webHidden/>
          </w:rPr>
          <w:fldChar w:fldCharType="end"/>
        </w:r>
      </w:hyperlink>
    </w:p>
    <w:p w14:paraId="52D51304" w14:textId="769083B6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1" w:history="1">
        <w:r w:rsidR="008732F6" w:rsidRPr="002B70F5">
          <w:rPr>
            <w:rStyle w:val="Hyperlink"/>
            <w:noProof/>
          </w:rPr>
          <w:t xml:space="preserve">5.20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Print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_Toc124442811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110</w:t>
        </w:r>
        <w:r w:rsidR="008732F6">
          <w:rPr>
            <w:noProof/>
            <w:webHidden/>
          </w:rPr>
          <w:fldChar w:fldCharType="end"/>
        </w:r>
      </w:hyperlink>
    </w:p>
    <w:p w14:paraId="53477138" w14:textId="31C97EEB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2" w:history="1">
        <w:r w:rsidR="008732F6" w:rsidRPr="002B70F5">
          <w:rPr>
            <w:rStyle w:val="Hyperlink"/>
            <w:noProof/>
          </w:rPr>
          <w:t xml:space="preserve">5.21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Ganti tampilan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_Toc124442812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111</w:t>
        </w:r>
        <w:r w:rsidR="008732F6">
          <w:rPr>
            <w:noProof/>
            <w:webHidden/>
          </w:rPr>
          <w:fldChar w:fldCharType="end"/>
        </w:r>
      </w:hyperlink>
    </w:p>
    <w:p w14:paraId="76CF5957" w14:textId="78D37E88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3" w:history="1">
        <w:r w:rsidR="008732F6" w:rsidRPr="002B70F5">
          <w:rPr>
            <w:rStyle w:val="Hyperlink"/>
            <w:noProof/>
          </w:rPr>
          <w:t xml:space="preserve">5.22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Insert Code Singkat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_Toc124442813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113</w:t>
        </w:r>
        <w:r w:rsidR="008732F6">
          <w:rPr>
            <w:noProof/>
            <w:webHidden/>
          </w:rPr>
          <w:fldChar w:fldCharType="end"/>
        </w:r>
      </w:hyperlink>
    </w:p>
    <w:p w14:paraId="0BA3634F" w14:textId="6ABC2BA9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4" w:history="1">
        <w:r w:rsidR="008732F6" w:rsidRPr="002B70F5">
          <w:rPr>
            <w:rStyle w:val="Hyperlink"/>
            <w:noProof/>
          </w:rPr>
          <w:t xml:space="preserve">5.23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Update Code Singkat</w:t>
        </w:r>
        <w:r w:rsidR="008732F6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_Toc124442814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113</w:t>
        </w:r>
        <w:r w:rsidR="008732F6">
          <w:rPr>
            <w:noProof/>
            <w:webHidden/>
          </w:rPr>
          <w:fldChar w:fldCharType="end"/>
        </w:r>
      </w:hyperlink>
    </w:p>
    <w:p w14:paraId="16257530" w14:textId="33EE41ED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5" w:history="1">
        <w:r w:rsidR="008732F6" w:rsidRPr="002B70F5">
          <w:rPr>
            <w:rStyle w:val="Hyperlink"/>
            <w:noProof/>
          </w:rPr>
          <w:t xml:space="preserve">5.24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Delete</w:t>
        </w:r>
        <w:r w:rsidR="008732F6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_Toc124442815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113</w:t>
        </w:r>
        <w:r w:rsidR="008732F6">
          <w:rPr>
            <w:noProof/>
            <w:webHidden/>
          </w:rPr>
          <w:fldChar w:fldCharType="end"/>
        </w:r>
      </w:hyperlink>
    </w:p>
    <w:p w14:paraId="360D81B6" w14:textId="22A79191" w:rsidR="008732F6" w:rsidRDefault="00000000" w:rsidP="00970EA5">
      <w:pPr>
        <w:pStyle w:val="TOC1"/>
        <w:rPr>
          <w:rFonts w:asciiTheme="minorHAnsi" w:eastAsiaTheme="minorEastAsia" w:hAnsiTheme="minorHAnsi" w:cstheme="minorBidi"/>
          <w:noProof/>
          <w:sz w:val="22"/>
          <w:lang w:eastAsia="ja-JP"/>
        </w:rPr>
      </w:pPr>
      <w:hyperlink w:anchor="_Toc124442816" w:history="1">
        <w:r w:rsidR="008732F6" w:rsidRPr="002B70F5">
          <w:rPr>
            <w:rStyle w:val="Hyperlink"/>
            <w:noProof/>
          </w:rPr>
          <w:t xml:space="preserve">5.25 </w:t>
        </w:r>
        <w:r w:rsidR="008732F6">
          <w:rPr>
            <w:rStyle w:val="Hyperlink"/>
            <w:noProof/>
          </w:rPr>
          <w:tab/>
        </w:r>
        <w:r w:rsidR="008732F6" w:rsidRPr="002B70F5">
          <w:rPr>
            <w:rStyle w:val="Hyperlink"/>
            <w:noProof/>
          </w:rPr>
          <w:t>Model</w:t>
        </w:r>
        <w:r w:rsidR="008732F6">
          <w:rPr>
            <w:noProof/>
            <w:webHidden/>
          </w:rPr>
          <w:tab/>
        </w:r>
        <w:r w:rsidR="00FE0120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5C249A">
          <w:rPr>
            <w:noProof/>
            <w:webHidden/>
          </w:rPr>
          <w:tab/>
        </w:r>
        <w:r w:rsidR="008732F6">
          <w:rPr>
            <w:noProof/>
            <w:webHidden/>
          </w:rPr>
          <w:fldChar w:fldCharType="begin"/>
        </w:r>
        <w:r w:rsidR="008732F6">
          <w:rPr>
            <w:noProof/>
            <w:webHidden/>
          </w:rPr>
          <w:instrText xml:space="preserve"> PAGEREF _Toc124442816 \h </w:instrText>
        </w:r>
        <w:r w:rsidR="008732F6">
          <w:rPr>
            <w:noProof/>
            <w:webHidden/>
          </w:rPr>
        </w:r>
        <w:r w:rsidR="008732F6">
          <w:rPr>
            <w:noProof/>
            <w:webHidden/>
          </w:rPr>
          <w:fldChar w:fldCharType="separate"/>
        </w:r>
        <w:r w:rsidR="008732F6">
          <w:rPr>
            <w:noProof/>
            <w:webHidden/>
          </w:rPr>
          <w:t>114</w:t>
        </w:r>
        <w:r w:rsidR="008732F6">
          <w:rPr>
            <w:noProof/>
            <w:webHidden/>
          </w:rPr>
          <w:fldChar w:fldCharType="end"/>
        </w:r>
      </w:hyperlink>
    </w:p>
    <w:p w14:paraId="19AE21BA" w14:textId="3F3603B3" w:rsidR="00D05AA0" w:rsidRDefault="008732F6" w:rsidP="00D85FF9">
      <w:pPr>
        <w:pStyle w:val="STTSNormalDaftarIsi"/>
        <w:tabs>
          <w:tab w:val="left" w:pos="709"/>
          <w:tab w:val="right" w:leader="dot" w:pos="7230"/>
          <w:tab w:val="right" w:pos="8222"/>
        </w:tabs>
      </w:pPr>
      <w:r>
        <w:fldChar w:fldCharType="end"/>
      </w:r>
    </w:p>
    <w:p w14:paraId="7ECCAA40" w14:textId="4C7EBDFF" w:rsidR="00D05AA0" w:rsidRDefault="00D05AA0" w:rsidP="00DB7978">
      <w:pPr>
        <w:pStyle w:val="STTSJudulBab"/>
      </w:pPr>
      <w:r>
        <w:br w:type="page"/>
      </w:r>
    </w:p>
    <w:p w14:paraId="49F95402" w14:textId="77777777" w:rsidR="005E6C51" w:rsidRDefault="005E6C51" w:rsidP="00D85FF9">
      <w:pPr>
        <w:pStyle w:val="STTSNormalDaftarIsi"/>
        <w:tabs>
          <w:tab w:val="left" w:pos="709"/>
          <w:tab w:val="right" w:leader="dot" w:pos="7230"/>
          <w:tab w:val="right" w:pos="8222"/>
        </w:tabs>
        <w:sectPr w:rsidR="005E6C51" w:rsidSect="00C22F25">
          <w:pgSz w:w="11907" w:h="16840" w:code="9"/>
          <w:pgMar w:top="2268" w:right="1701" w:bottom="1701" w:left="2268" w:header="1418" w:footer="851" w:gutter="0"/>
          <w:pgNumType w:fmt="lowerRoman"/>
          <w:cols w:space="720"/>
          <w:docGrid w:linePitch="360"/>
        </w:sectPr>
      </w:pPr>
    </w:p>
    <w:p w14:paraId="38AD1352" w14:textId="2945994D" w:rsidR="00165D7D" w:rsidRDefault="00165D7D" w:rsidP="00D85FF9">
      <w:pPr>
        <w:pStyle w:val="STTSJudulBab"/>
      </w:pPr>
      <w:bookmarkStart w:id="6" w:name="_Toc124444493"/>
      <w:r>
        <w:lastRenderedPageBreak/>
        <w:t>BAB I</w:t>
      </w:r>
      <w:r w:rsidR="00D85FF9">
        <w:br/>
      </w:r>
      <w:r>
        <w:t>PENDAHULUAN</w:t>
      </w:r>
      <w:bookmarkEnd w:id="6"/>
    </w:p>
    <w:p w14:paraId="62CAF8F1" w14:textId="77777777" w:rsidR="00165D7D" w:rsidRDefault="00165D7D" w:rsidP="00D85FF9">
      <w:pPr>
        <w:pStyle w:val="STTSJudulBab"/>
      </w:pPr>
    </w:p>
    <w:p w14:paraId="7D0E8C48" w14:textId="339D231A" w:rsidR="00030C27" w:rsidRDefault="00815292" w:rsidP="00815292"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dan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 w:rsidR="00030C27">
        <w:t>sistem</w:t>
      </w:r>
      <w:proofErr w:type="spellEnd"/>
      <w:r w:rsidR="00030C27">
        <w:t xml:space="preserve">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perusahaan</w:t>
      </w:r>
      <w:proofErr w:type="spellEnd"/>
      <w:r w:rsidR="00030C27">
        <w:t xml:space="preserve"> </w:t>
      </w:r>
      <w:proofErr w:type="spellStart"/>
      <w:r w:rsidR="00030C27">
        <w:t>menggunakan</w:t>
      </w:r>
      <w:proofErr w:type="spellEnd"/>
      <w:r w:rsidR="008B24C8">
        <w:t xml:space="preserve"> </w:t>
      </w:r>
      <w:proofErr w:type="spellStart"/>
      <w:r w:rsidR="008B24C8">
        <w:t>sistem</w:t>
      </w:r>
      <w:proofErr w:type="spellEnd"/>
      <w:r w:rsidR="008B24C8">
        <w:t xml:space="preserve"> semi manual </w:t>
      </w:r>
      <w:proofErr w:type="spellStart"/>
      <w:r w:rsidR="008B24C8">
        <w:t>dibantu</w:t>
      </w:r>
      <w:proofErr w:type="spellEnd"/>
      <w:r w:rsidR="008B24C8">
        <w:t xml:space="preserve"> </w:t>
      </w:r>
      <w:proofErr w:type="spellStart"/>
      <w:r w:rsidR="008B24C8">
        <w:t>dengan</w:t>
      </w:r>
      <w:proofErr w:type="spellEnd"/>
      <w:r w:rsidR="00030C27">
        <w:t xml:space="preserve"> </w:t>
      </w:r>
      <w:r>
        <w:t xml:space="preserve">program excel.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 w:rsidR="00030C27">
        <w:t>dibangunkan</w:t>
      </w:r>
      <w:proofErr w:type="spellEnd"/>
      <w:r w:rsidR="00030C27">
        <w:t xml:space="preserve"> </w:t>
      </w:r>
      <w:proofErr w:type="spellStart"/>
      <w:r w:rsidR="00030C27"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030C27">
        <w:t>konversi</w:t>
      </w:r>
      <w:proofErr w:type="spellEnd"/>
      <w:r w:rsidR="00030C27">
        <w:t xml:space="preserve"> Surat </w:t>
      </w:r>
      <w:proofErr w:type="spellStart"/>
      <w:r w:rsidR="00030C27">
        <w:t>Perintah</w:t>
      </w:r>
      <w:proofErr w:type="spellEnd"/>
      <w:r w:rsidR="00030C27">
        <w:t xml:space="preserve"> </w:t>
      </w:r>
      <w:proofErr w:type="spellStart"/>
      <w:r w:rsidR="00030C27">
        <w:t>Kerja</w:t>
      </w:r>
      <w:proofErr w:type="spellEnd"/>
      <w:r w:rsidR="008B24C8">
        <w:t xml:space="preserve"> (SPK)</w:t>
      </w:r>
      <w:r w:rsidR="00030C27"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 w:rsidR="00030C27">
        <w:t>dengan</w:t>
      </w:r>
      <w:proofErr w:type="spellEnd"/>
      <w:r w:rsidR="00030C27">
        <w:t xml:space="preserve"> database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</w:p>
    <w:p w14:paraId="2E586115" w14:textId="77777777" w:rsidR="00815292" w:rsidRDefault="00815292" w:rsidP="00815292"/>
    <w:p w14:paraId="28CB48E5" w14:textId="3D08EF64" w:rsidR="004B41E2" w:rsidRDefault="00815292">
      <w:pPr>
        <w:pStyle w:val="STTSJudulSubBab"/>
        <w:numPr>
          <w:ilvl w:val="0"/>
          <w:numId w:val="48"/>
        </w:numPr>
        <w:ind w:left="720" w:hanging="720"/>
      </w:pPr>
      <w:bookmarkStart w:id="7" w:name="_Toc124444494"/>
      <w:r>
        <w:t xml:space="preserve">Latar </w:t>
      </w:r>
      <w:proofErr w:type="spellStart"/>
      <w:r>
        <w:t>Belakang</w:t>
      </w:r>
      <w:bookmarkEnd w:id="7"/>
      <w:proofErr w:type="spellEnd"/>
    </w:p>
    <w:p w14:paraId="47CBE93A" w14:textId="7FDD07F0" w:rsidR="001A7028" w:rsidRDefault="001A7028" w:rsidP="00815292">
      <w:proofErr w:type="spellStart"/>
      <w:r>
        <w:t>Peranan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lumrah</w:t>
      </w:r>
      <w:proofErr w:type="spellEnd"/>
      <w:r>
        <w:t xml:space="preserve"> pada dunia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kesehariannya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terlepas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Baik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manual </w:t>
      </w:r>
      <w:proofErr w:type="spellStart"/>
      <w:r>
        <w:t>maupun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terotomatisasi</w:t>
      </w:r>
      <w:proofErr w:type="spellEnd"/>
      <w:r>
        <w:t xml:space="preserve"> oleh </w:t>
      </w:r>
      <w:proofErr w:type="spellStart"/>
      <w:r>
        <w:t>teknologi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berlomba</w:t>
      </w:r>
      <w:proofErr w:type="spellEnd"/>
      <w:r>
        <w:t xml:space="preserve"> – </w:t>
      </w:r>
      <w:proofErr w:type="spellStart"/>
      <w:r>
        <w:t>lomba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. Tidak </w:t>
      </w:r>
      <w:proofErr w:type="spellStart"/>
      <w:r>
        <w:t>sedikit</w:t>
      </w:r>
      <w:proofErr w:type="spellEnd"/>
      <w:r>
        <w:t xml:space="preserve"> juga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peralihan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manual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otomatisasi</w:t>
      </w:r>
      <w:proofErr w:type="spellEnd"/>
      <w:r>
        <w:t>.</w:t>
      </w:r>
    </w:p>
    <w:p w14:paraId="0BBAEBF0" w14:textId="54E2F1DE" w:rsidR="001A7028" w:rsidRDefault="00815292" w:rsidP="00815292">
      <w:r>
        <w:t xml:space="preserve">Awal </w:t>
      </w:r>
      <w:proofErr w:type="spellStart"/>
      <w:r>
        <w:t>mula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</w:t>
      </w:r>
      <w:r w:rsidR="001A7028">
        <w:t xml:space="preserve"> </w:t>
      </w:r>
      <w:proofErr w:type="spellStart"/>
      <w:r w:rsidR="001A7028">
        <w:t>saat</w:t>
      </w:r>
      <w:proofErr w:type="spellEnd"/>
      <w:r w:rsidR="001A7028">
        <w:t xml:space="preserve"> </w:t>
      </w:r>
      <w:proofErr w:type="spellStart"/>
      <w:r w:rsidR="001A7028">
        <w:t>ini</w:t>
      </w:r>
      <w:proofErr w:type="spellEnd"/>
      <w:r w:rsidR="001A7028">
        <w:t xml:space="preserve"> </w:t>
      </w:r>
      <w:proofErr w:type="spellStart"/>
      <w:r w:rsidR="001A7028"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>.</w:t>
      </w:r>
      <w:r w:rsidR="00DF26F2">
        <w:t xml:space="preserve"> </w:t>
      </w:r>
      <w:proofErr w:type="spellStart"/>
      <w:r w:rsidR="001A7028">
        <w:t>Walaupun</w:t>
      </w:r>
      <w:proofErr w:type="spellEnd"/>
      <w:r w:rsidR="001A7028">
        <w:t xml:space="preserve"> </w:t>
      </w:r>
      <w:proofErr w:type="spellStart"/>
      <w:r w:rsidR="001A7028">
        <w:t>sistem</w:t>
      </w:r>
      <w:proofErr w:type="spellEnd"/>
      <w:r w:rsidR="001A7028">
        <w:t xml:space="preserve"> yang </w:t>
      </w:r>
      <w:proofErr w:type="spellStart"/>
      <w:r w:rsidR="001A7028">
        <w:t>berjalan</w:t>
      </w:r>
      <w:proofErr w:type="spellEnd"/>
      <w:r w:rsidR="001A7028">
        <w:t xml:space="preserve"> </w:t>
      </w:r>
      <w:proofErr w:type="spellStart"/>
      <w:r w:rsidR="001A7028">
        <w:t>sudah</w:t>
      </w:r>
      <w:proofErr w:type="spellEnd"/>
      <w:r w:rsidR="001A7028">
        <w:t xml:space="preserve"> </w:t>
      </w:r>
      <w:proofErr w:type="spellStart"/>
      <w:r w:rsidR="001A7028">
        <w:t>menggunakan</w:t>
      </w:r>
      <w:proofErr w:type="spellEnd"/>
      <w:r w:rsidR="001A7028">
        <w:t xml:space="preserve"> </w:t>
      </w:r>
      <w:proofErr w:type="spellStart"/>
      <w:r w:rsidR="001A7028">
        <w:t>bantuan</w:t>
      </w:r>
      <w:proofErr w:type="spellEnd"/>
      <w:r w:rsidR="001A7028">
        <w:t xml:space="preserve"> </w:t>
      </w:r>
      <w:proofErr w:type="spellStart"/>
      <w:r w:rsidR="001A7028">
        <w:t>komputer</w:t>
      </w:r>
      <w:proofErr w:type="spellEnd"/>
      <w:r w:rsidR="001A7028">
        <w:t xml:space="preserve"> </w:t>
      </w:r>
      <w:proofErr w:type="spellStart"/>
      <w:r w:rsidR="001A7028">
        <w:t>dengan</w:t>
      </w:r>
      <w:proofErr w:type="spellEnd"/>
      <w:r w:rsidR="001A7028">
        <w:t xml:space="preserve"> program excel </w:t>
      </w:r>
      <w:proofErr w:type="spellStart"/>
      <w:r w:rsidR="001A7028">
        <w:t>permasalahan</w:t>
      </w:r>
      <w:proofErr w:type="spellEnd"/>
      <w:r w:rsidR="001A7028">
        <w:t xml:space="preserve"> </w:t>
      </w:r>
      <w:proofErr w:type="spellStart"/>
      <w:r w:rsidR="001A7028">
        <w:t>tersebut</w:t>
      </w:r>
      <w:proofErr w:type="spellEnd"/>
      <w:r w:rsidR="001A7028">
        <w:t xml:space="preserve"> </w:t>
      </w:r>
      <w:proofErr w:type="spellStart"/>
      <w:r w:rsidR="001A7028">
        <w:t>tetap</w:t>
      </w:r>
      <w:proofErr w:type="spellEnd"/>
      <w:r w:rsidR="001A7028">
        <w:t xml:space="preserve"> </w:t>
      </w:r>
      <w:proofErr w:type="spellStart"/>
      <w:r w:rsidR="001A7028">
        <w:t>terjadi</w:t>
      </w:r>
      <w:proofErr w:type="spellEnd"/>
      <w:r w:rsidR="001A7028">
        <w:t xml:space="preserve">. </w:t>
      </w:r>
      <w:proofErr w:type="spellStart"/>
      <w:r w:rsidR="001A7028">
        <w:t>Padahal</w:t>
      </w:r>
      <w:proofErr w:type="spellEnd"/>
      <w:r w:rsidR="001A7028">
        <w:t xml:space="preserve"> pada </w:t>
      </w:r>
      <w:proofErr w:type="spellStart"/>
      <w:r w:rsidR="001A7028">
        <w:t>perusahaan</w:t>
      </w:r>
      <w:proofErr w:type="spellEnd"/>
      <w:r w:rsidR="001A7028">
        <w:t xml:space="preserve"> yang </w:t>
      </w:r>
      <w:proofErr w:type="spellStart"/>
      <w:r w:rsidR="001A7028">
        <w:t>bergerak</w:t>
      </w:r>
      <w:proofErr w:type="spellEnd"/>
      <w:r w:rsidR="001A7028">
        <w:t xml:space="preserve"> di </w:t>
      </w:r>
      <w:proofErr w:type="spellStart"/>
      <w:r w:rsidR="001A7028">
        <w:t>bidang</w:t>
      </w:r>
      <w:proofErr w:type="spellEnd"/>
      <w:r w:rsidR="001A7028">
        <w:t xml:space="preserve"> </w:t>
      </w:r>
      <w:proofErr w:type="spellStart"/>
      <w:r w:rsidR="001A7028">
        <w:t>produksi</w:t>
      </w:r>
      <w:proofErr w:type="spellEnd"/>
      <w:r w:rsidR="00DF26F2">
        <w:t xml:space="preserve"> </w:t>
      </w:r>
      <w:proofErr w:type="spellStart"/>
      <w:r w:rsidR="00DF26F2">
        <w:t>mengharuskan</w:t>
      </w:r>
      <w:proofErr w:type="spellEnd"/>
      <w:r w:rsidR="00DF26F2">
        <w:t xml:space="preserve"> proses </w:t>
      </w:r>
      <w:proofErr w:type="spellStart"/>
      <w:r w:rsidR="00DF26F2">
        <w:t>produksi</w:t>
      </w:r>
      <w:proofErr w:type="spellEnd"/>
      <w:r w:rsidR="00DF26F2">
        <w:t xml:space="preserve"> </w:t>
      </w:r>
      <w:proofErr w:type="spellStart"/>
      <w:r w:rsidR="00DF26F2">
        <w:t>tetap</w:t>
      </w:r>
      <w:proofErr w:type="spellEnd"/>
      <w:r w:rsidR="00DF26F2">
        <w:t xml:space="preserve"> </w:t>
      </w:r>
      <w:proofErr w:type="spellStart"/>
      <w:r w:rsidR="00DF26F2">
        <w:t>berjalan</w:t>
      </w:r>
      <w:proofErr w:type="spellEnd"/>
      <w:r w:rsidR="00DF26F2">
        <w:t xml:space="preserve"> optimal. Salah </w:t>
      </w:r>
      <w:proofErr w:type="spellStart"/>
      <w:r w:rsidR="00DF26F2">
        <w:t>satu</w:t>
      </w:r>
      <w:proofErr w:type="spellEnd"/>
      <w:r w:rsidR="00DF26F2">
        <w:t xml:space="preserve"> </w:t>
      </w:r>
      <w:proofErr w:type="spellStart"/>
      <w:r w:rsidR="00DF26F2">
        <w:t>hambatan</w:t>
      </w:r>
      <w:proofErr w:type="spellEnd"/>
      <w:r w:rsidR="00DF26F2">
        <w:t xml:space="preserve"> yang paling </w:t>
      </w:r>
      <w:proofErr w:type="spellStart"/>
      <w:r w:rsidR="00DF26F2">
        <w:t>dirasakan</w:t>
      </w:r>
      <w:proofErr w:type="spellEnd"/>
      <w:r w:rsidR="00DF26F2">
        <w:t xml:space="preserve"> pada </w:t>
      </w:r>
      <w:proofErr w:type="spellStart"/>
      <w:r w:rsidR="00DF26F2">
        <w:t>sistem</w:t>
      </w:r>
      <w:proofErr w:type="spellEnd"/>
      <w:r w:rsidR="00DF26F2">
        <w:t xml:space="preserve"> </w:t>
      </w:r>
      <w:proofErr w:type="spellStart"/>
      <w:r w:rsidR="00DF26F2">
        <w:t>saat</w:t>
      </w:r>
      <w:proofErr w:type="spellEnd"/>
      <w:r w:rsidR="00DF26F2">
        <w:t xml:space="preserve"> </w:t>
      </w:r>
      <w:proofErr w:type="spellStart"/>
      <w:r w:rsidR="00DF26F2">
        <w:t>ini</w:t>
      </w:r>
      <w:proofErr w:type="spellEnd"/>
      <w:r w:rsidR="00DF26F2">
        <w:t xml:space="preserve"> </w:t>
      </w:r>
      <w:proofErr w:type="spellStart"/>
      <w:r w:rsidR="00DF26F2">
        <w:t>adalah</w:t>
      </w:r>
      <w:proofErr w:type="spellEnd"/>
      <w:r w:rsidR="00DF26F2">
        <w:t xml:space="preserve"> proses </w:t>
      </w:r>
      <w:proofErr w:type="spellStart"/>
      <w:r w:rsidR="00DF26F2">
        <w:t>keterlambatan</w:t>
      </w:r>
      <w:proofErr w:type="spellEnd"/>
      <w:r w:rsidR="00DF26F2">
        <w:t xml:space="preserve"> </w:t>
      </w:r>
      <w:proofErr w:type="spellStart"/>
      <w:r w:rsidR="00DF26F2">
        <w:t>pemenuhan</w:t>
      </w:r>
      <w:proofErr w:type="spellEnd"/>
      <w:r w:rsidR="00DF26F2">
        <w:t xml:space="preserve"> </w:t>
      </w:r>
      <w:proofErr w:type="spellStart"/>
      <w:r w:rsidR="00DF26F2">
        <w:t>pesanan</w:t>
      </w:r>
      <w:proofErr w:type="spellEnd"/>
      <w:r w:rsidR="00DF26F2">
        <w:t xml:space="preserve"> </w:t>
      </w:r>
      <w:proofErr w:type="spellStart"/>
      <w:r w:rsidR="00DF26F2">
        <w:t>komponen</w:t>
      </w:r>
      <w:proofErr w:type="spellEnd"/>
      <w:r w:rsidR="00DF26F2">
        <w:t xml:space="preserve"> divisi </w:t>
      </w:r>
      <w:proofErr w:type="spellStart"/>
      <w:r w:rsidR="00DF26F2">
        <w:t>perakitan</w:t>
      </w:r>
      <w:proofErr w:type="spellEnd"/>
      <w:r w:rsidR="00DF26F2">
        <w:t xml:space="preserve"> </w:t>
      </w:r>
      <w:proofErr w:type="spellStart"/>
      <w:r w:rsidR="00DF26F2">
        <w:t>setelah</w:t>
      </w:r>
      <w:proofErr w:type="spellEnd"/>
      <w:r w:rsidR="00DF26F2">
        <w:t xml:space="preserve"> </w:t>
      </w:r>
      <w:proofErr w:type="spellStart"/>
      <w:r w:rsidR="00DF26F2">
        <w:t>pihak</w:t>
      </w:r>
      <w:proofErr w:type="spellEnd"/>
      <w:r w:rsidR="00DF26F2">
        <w:t xml:space="preserve"> admin </w:t>
      </w:r>
      <w:proofErr w:type="spellStart"/>
      <w:r w:rsidR="00DF26F2">
        <w:t>melakukan</w:t>
      </w:r>
      <w:proofErr w:type="spellEnd"/>
      <w:r w:rsidR="00DF26F2">
        <w:t xml:space="preserve"> </w:t>
      </w:r>
      <w:proofErr w:type="spellStart"/>
      <w:r w:rsidR="00DF26F2">
        <w:t>identifikasi</w:t>
      </w:r>
      <w:proofErr w:type="spellEnd"/>
      <w:r w:rsidR="00DF26F2">
        <w:t xml:space="preserve"> pada </w:t>
      </w:r>
      <w:proofErr w:type="spellStart"/>
      <w:r w:rsidR="00DF26F2">
        <w:t>spesifikasi</w:t>
      </w:r>
      <w:proofErr w:type="spellEnd"/>
      <w:r w:rsidR="00DF26F2">
        <w:t xml:space="preserve"> yang </w:t>
      </w:r>
      <w:proofErr w:type="spellStart"/>
      <w:r w:rsidR="00DF26F2">
        <w:t>tercantum</w:t>
      </w:r>
      <w:proofErr w:type="spellEnd"/>
      <w:r w:rsidR="00DF26F2">
        <w:t xml:space="preserve"> pada Surat </w:t>
      </w:r>
      <w:proofErr w:type="spellStart"/>
      <w:r w:rsidR="00DF26F2">
        <w:t>Perintah</w:t>
      </w:r>
      <w:proofErr w:type="spellEnd"/>
      <w:r w:rsidR="00DF26F2">
        <w:t xml:space="preserve"> </w:t>
      </w:r>
      <w:proofErr w:type="spellStart"/>
      <w:r w:rsidR="00DF26F2">
        <w:t>Kerja</w:t>
      </w:r>
      <w:proofErr w:type="spellEnd"/>
      <w:r w:rsidR="00DF26F2">
        <w:t xml:space="preserve"> (SPK).</w:t>
      </w:r>
    </w:p>
    <w:p w14:paraId="5A160A46" w14:textId="5B3D5813" w:rsidR="00DF26F2" w:rsidRDefault="00DF26F2" w:rsidP="00DF26F2"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masing – masing </w:t>
      </w:r>
      <w:proofErr w:type="spellStart"/>
      <w:r>
        <w:t>departemen</w:t>
      </w:r>
      <w:proofErr w:type="spellEnd"/>
      <w:r w:rsidR="00DA6DE1">
        <w:t xml:space="preserve"> </w:t>
      </w:r>
      <w:proofErr w:type="spellStart"/>
      <w:r w:rsidR="00DA6DE1">
        <w:t>dapat</w:t>
      </w:r>
      <w:proofErr w:type="spellEnd"/>
      <w:r w:rsidR="00DA6DE1">
        <w:t xml:space="preserve"> </w:t>
      </w:r>
      <w:proofErr w:type="spellStart"/>
      <w:r w:rsidR="00DA6DE1">
        <w:t>diproses</w:t>
      </w:r>
      <w:proofErr w:type="spellEnd"/>
      <w:r w:rsidR="00DA6DE1">
        <w:t xml:space="preserve"> </w:t>
      </w:r>
      <w:proofErr w:type="spellStart"/>
      <w:r w:rsidR="00DA6DE1">
        <w:t>lebih</w:t>
      </w:r>
      <w:proofErr w:type="spellEnd"/>
      <w:r w:rsidR="00DA6DE1">
        <w:t xml:space="preserve"> </w:t>
      </w:r>
      <w:proofErr w:type="spellStart"/>
      <w:r w:rsidR="00DA6DE1">
        <w:t>cepat</w:t>
      </w:r>
      <w:proofErr w:type="spellEnd"/>
      <w:r w:rsidR="00DA6DE1">
        <w:t xml:space="preserve"> </w:t>
      </w:r>
      <w:proofErr w:type="spellStart"/>
      <w:r w:rsidR="00DA6DE1">
        <w:t>dengan</w:t>
      </w:r>
      <w:proofErr w:type="spellEnd"/>
      <w:r w:rsidR="00DA6DE1">
        <w:t xml:space="preserve"> </w:t>
      </w:r>
      <w:proofErr w:type="spellStart"/>
      <w:r w:rsidR="00DA6DE1">
        <w:t>sistem</w:t>
      </w:r>
      <w:proofErr w:type="spellEnd"/>
      <w:r w:rsidR="00DA6DE1">
        <w:t xml:space="preserve"> yang </w:t>
      </w:r>
      <w:proofErr w:type="spellStart"/>
      <w:r w:rsidR="00DA6DE1">
        <w:t>akan</w:t>
      </w:r>
      <w:proofErr w:type="spellEnd"/>
      <w:r w:rsidR="00DA6DE1">
        <w:t xml:space="preserve"> </w:t>
      </w:r>
      <w:proofErr w:type="spellStart"/>
      <w:r w:rsidR="00DA6DE1">
        <w:t>dibangun</w:t>
      </w:r>
      <w:proofErr w:type="spellEnd"/>
      <w:r>
        <w:t xml:space="preserve">. </w:t>
      </w:r>
      <w:r w:rsidR="00DA6DE1">
        <w:t>S</w:t>
      </w:r>
      <w:r>
        <w:t xml:space="preserve">aat </w:t>
      </w:r>
      <w:proofErr w:type="spellStart"/>
      <w:r>
        <w:t>in</w:t>
      </w:r>
      <w:r w:rsidR="00DA6DE1">
        <w:t>i</w:t>
      </w:r>
      <w:proofErr w:type="spellEnd"/>
      <w:r w:rsidR="00DA6DE1">
        <w:t xml:space="preserve"> SPK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 w:rsidR="00DA6DE1">
        <w:t>dengan</w:t>
      </w:r>
      <w:proofErr w:type="spellEnd"/>
      <w:r>
        <w:t xml:space="preserve"> print </w:t>
      </w:r>
      <w:proofErr w:type="spellStart"/>
      <w:r>
        <w:t>fisik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tergantikan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="00DA6DE1">
        <w:t>SPK</w:t>
      </w:r>
      <w:r>
        <w:t xml:space="preserve"> yang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elektrik</w:t>
      </w:r>
      <w:proofErr w:type="spellEnd"/>
      <w:r>
        <w:t xml:space="preserve"> yang </w:t>
      </w:r>
      <w:proofErr w:type="spellStart"/>
      <w:r w:rsidR="00DA6DE1">
        <w:t>dapat</w:t>
      </w:r>
      <w:proofErr w:type="spellEnd"/>
      <w:r w:rsidR="00DA6DE1">
        <w:t xml:space="preserve"> </w:t>
      </w:r>
      <w:proofErr w:type="spellStart"/>
      <w:r w:rsidR="00DA6DE1">
        <w:t>diakses</w:t>
      </w:r>
      <w:proofErr w:type="spellEnd"/>
      <w:r w:rsidR="00DA6DE1">
        <w:t xml:space="preserve"> </w:t>
      </w:r>
      <w:proofErr w:type="spellStart"/>
      <w:r w:rsidR="00DA6DE1">
        <w:t>langsung</w:t>
      </w:r>
      <w:proofErr w:type="spellEnd"/>
      <w:r w:rsidR="00DA6DE1">
        <w:t xml:space="preserve"> oleh </w:t>
      </w:r>
      <w:proofErr w:type="spellStart"/>
      <w:r w:rsidR="00DA6DE1">
        <w:t>beberapa</w:t>
      </w:r>
      <w:proofErr w:type="spellEnd"/>
      <w:r w:rsidR="00DA6DE1">
        <w:t xml:space="preserve"> </w:t>
      </w:r>
      <w:proofErr w:type="spellStart"/>
      <w:r w:rsidR="00DA6DE1">
        <w:t>departemen</w:t>
      </w:r>
      <w:proofErr w:type="spellEnd"/>
      <w:r w:rsidR="00DA6DE1">
        <w:t xml:space="preserve"> pada divisi </w:t>
      </w:r>
      <w:proofErr w:type="spellStart"/>
      <w:r w:rsidR="00DA6DE1">
        <w:t>perakitan</w:t>
      </w:r>
      <w:proofErr w:type="spellEnd"/>
      <w:r>
        <w:t>.</w:t>
      </w:r>
      <w:r w:rsidR="00DA6DE1">
        <w:t xml:space="preserve"> Dan </w:t>
      </w:r>
      <w:proofErr w:type="spellStart"/>
      <w:r w:rsidR="00DA6DE1">
        <w:t>tentunya</w:t>
      </w:r>
      <w:proofErr w:type="spellEnd"/>
      <w:r w:rsidR="00DA6DE1">
        <w:t xml:space="preserve"> </w:t>
      </w:r>
      <w:proofErr w:type="spellStart"/>
      <w:r w:rsidR="00DA6DE1">
        <w:t>tujuan</w:t>
      </w:r>
      <w:proofErr w:type="spellEnd"/>
      <w:r w:rsidR="00DA6DE1">
        <w:t xml:space="preserve"> yang sangat </w:t>
      </w:r>
      <w:proofErr w:type="spellStart"/>
      <w:r w:rsidR="00DA6DE1">
        <w:t>diharapkan</w:t>
      </w:r>
      <w:proofErr w:type="spellEnd"/>
      <w:r w:rsidR="00DA6DE1">
        <w:t xml:space="preserve"> </w:t>
      </w:r>
      <w:proofErr w:type="spellStart"/>
      <w:r w:rsidR="00DA6DE1">
        <w:t>dengan</w:t>
      </w:r>
      <w:proofErr w:type="spellEnd"/>
      <w:r w:rsidR="00DA6DE1">
        <w:t xml:space="preserve"> </w:t>
      </w:r>
      <w:proofErr w:type="spellStart"/>
      <w:r w:rsidR="00DA6DE1">
        <w:t>pembuatan</w:t>
      </w:r>
      <w:proofErr w:type="spellEnd"/>
      <w:r w:rsidR="00DA6DE1">
        <w:t xml:space="preserve"> </w:t>
      </w:r>
      <w:proofErr w:type="spellStart"/>
      <w:r w:rsidR="00DA6DE1">
        <w:t>aplikasi</w:t>
      </w:r>
      <w:proofErr w:type="spellEnd"/>
      <w:r w:rsidR="00DA6DE1">
        <w:t xml:space="preserve"> </w:t>
      </w:r>
      <w:proofErr w:type="spellStart"/>
      <w:r w:rsidR="00DA6DE1">
        <w:t>ini</w:t>
      </w:r>
      <w:proofErr w:type="spellEnd"/>
      <w:r w:rsidR="00DA6DE1">
        <w:t xml:space="preserve"> </w:t>
      </w:r>
      <w:proofErr w:type="spellStart"/>
      <w:r w:rsidR="00DA6DE1">
        <w:t>adalah</w:t>
      </w:r>
      <w:proofErr w:type="spellEnd"/>
      <w:r w:rsidR="00DA6DE1">
        <w:t xml:space="preserve"> </w:t>
      </w:r>
      <w:proofErr w:type="spellStart"/>
      <w:r w:rsidR="00DA6DE1">
        <w:t>mampu</w:t>
      </w:r>
      <w:proofErr w:type="spellEnd"/>
      <w:r w:rsidR="00DA6DE1">
        <w:t xml:space="preserve"> </w:t>
      </w:r>
      <w:proofErr w:type="spellStart"/>
      <w:r w:rsidR="00DA6DE1">
        <w:t>menggantikan</w:t>
      </w:r>
      <w:proofErr w:type="spellEnd"/>
      <w:r w:rsidR="00DA6DE1">
        <w:t xml:space="preserve"> </w:t>
      </w:r>
      <w:proofErr w:type="spellStart"/>
      <w:r w:rsidR="00DA6DE1">
        <w:t>sistem</w:t>
      </w:r>
      <w:proofErr w:type="spellEnd"/>
      <w:r w:rsidR="00DA6DE1">
        <w:t xml:space="preserve"> yang </w:t>
      </w:r>
      <w:proofErr w:type="spellStart"/>
      <w:r w:rsidR="00DA6DE1">
        <w:t>sudah</w:t>
      </w:r>
      <w:proofErr w:type="spellEnd"/>
      <w:r w:rsidR="00DA6DE1">
        <w:t xml:space="preserve"> </w:t>
      </w:r>
      <w:proofErr w:type="spellStart"/>
      <w:r w:rsidR="00DA6DE1">
        <w:t>ada</w:t>
      </w:r>
      <w:proofErr w:type="spellEnd"/>
      <w:r w:rsidR="00DA6DE1">
        <w:t>.</w:t>
      </w:r>
    </w:p>
    <w:p w14:paraId="2E1BC025" w14:textId="10EC6B9F" w:rsidR="00815292" w:rsidRDefault="00815292" w:rsidP="00DA6DE1">
      <w:pPr>
        <w:ind w:firstLine="0"/>
      </w:pPr>
    </w:p>
    <w:p w14:paraId="51996B86" w14:textId="155EBCE3" w:rsidR="005C08C6" w:rsidRDefault="005C08C6">
      <w:pPr>
        <w:pStyle w:val="STTSJudulSubBab"/>
        <w:numPr>
          <w:ilvl w:val="1"/>
          <w:numId w:val="49"/>
        </w:numPr>
        <w:ind w:left="720" w:hanging="720"/>
      </w:pPr>
      <w:bookmarkStart w:id="8" w:name="_Toc124444495"/>
      <w:r>
        <w:t>Tujuan</w:t>
      </w:r>
      <w:bookmarkEnd w:id="8"/>
    </w:p>
    <w:p w14:paraId="4B4B5A23" w14:textId="226B414E" w:rsidR="008825CD" w:rsidRDefault="00D85FF9" w:rsidP="002C41EF">
      <w:r>
        <w:t xml:space="preserve">Tujuan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 w:rsidR="002C41EF">
        <w:t>klien</w:t>
      </w:r>
      <w:proofErr w:type="spellEnd"/>
      <w:r w:rsidR="002C41EF">
        <w:t xml:space="preserve">. </w:t>
      </w:r>
      <w:proofErr w:type="spellStart"/>
      <w:r w:rsidR="002C41EF">
        <w:t>Secara</w:t>
      </w:r>
      <w:proofErr w:type="spellEnd"/>
      <w:r w:rsidR="002C41EF">
        <w:t xml:space="preserve"> garis </w:t>
      </w:r>
      <w:proofErr w:type="spellStart"/>
      <w:r w:rsidR="002C41EF">
        <w:t>besar</w:t>
      </w:r>
      <w:proofErr w:type="spellEnd"/>
      <w:r w:rsidR="002C41EF">
        <w:t xml:space="preserve"> </w:t>
      </w:r>
      <w:proofErr w:type="spellStart"/>
      <w:r w:rsidR="002C41EF">
        <w:t>aplikasi</w:t>
      </w:r>
      <w:proofErr w:type="spellEnd"/>
      <w:r w:rsidR="002C41EF">
        <w:t xml:space="preserve"> yang </w:t>
      </w:r>
      <w:proofErr w:type="spellStart"/>
      <w:r w:rsidR="002C41EF">
        <w:t>dibuat</w:t>
      </w:r>
      <w:proofErr w:type="spellEnd"/>
      <w:r w:rsidR="002C41EF">
        <w:t xml:space="preserve"> </w:t>
      </w:r>
      <w:proofErr w:type="spellStart"/>
      <w:r w:rsidR="002C41EF">
        <w:t>diharapkan</w:t>
      </w:r>
      <w:proofErr w:type="spellEnd"/>
      <w:r w:rsidR="002C41EF">
        <w:t xml:space="preserve"> </w:t>
      </w:r>
      <w:proofErr w:type="spellStart"/>
      <w:r w:rsidR="002C41EF">
        <w:t>mampu</w:t>
      </w:r>
      <w:proofErr w:type="spellEnd"/>
      <w:r w:rsidR="002C41EF">
        <w:t xml:space="preserve"> </w:t>
      </w:r>
      <w:proofErr w:type="spellStart"/>
      <w:r w:rsidR="002C41EF">
        <w:t>membaca</w:t>
      </w:r>
      <w:proofErr w:type="spellEnd"/>
      <w:r w:rsidR="002C41EF">
        <w:t xml:space="preserve"> dan </w:t>
      </w:r>
      <w:proofErr w:type="spellStart"/>
      <w:r w:rsidR="002C41EF">
        <w:t>mendeteksi</w:t>
      </w:r>
      <w:proofErr w:type="spellEnd"/>
      <w:r w:rsidR="002C41EF">
        <w:t xml:space="preserve"> parameter – parameter yang </w:t>
      </w:r>
      <w:proofErr w:type="spellStart"/>
      <w:r w:rsidR="002C41EF">
        <w:t>tercantum</w:t>
      </w:r>
      <w:proofErr w:type="spellEnd"/>
      <w:r w:rsidR="002C41EF">
        <w:t xml:space="preserve"> </w:t>
      </w:r>
      <w:proofErr w:type="spellStart"/>
      <w:r w:rsidR="002C41EF">
        <w:t>dalam</w:t>
      </w:r>
      <w:proofErr w:type="spellEnd"/>
      <w:r w:rsidR="002C41EF">
        <w:t xml:space="preserve"> </w:t>
      </w:r>
      <w:proofErr w:type="spellStart"/>
      <w:r w:rsidR="002C41EF">
        <w:t>sebuah</w:t>
      </w:r>
      <w:proofErr w:type="spellEnd"/>
      <w:r w:rsidR="002C41EF">
        <w:t xml:space="preserve"> Surat </w:t>
      </w:r>
      <w:proofErr w:type="spellStart"/>
      <w:r w:rsidR="002C41EF">
        <w:t>Perintah</w:t>
      </w:r>
      <w:proofErr w:type="spellEnd"/>
      <w:r w:rsidR="002C41EF">
        <w:t xml:space="preserve"> </w:t>
      </w:r>
      <w:proofErr w:type="spellStart"/>
      <w:r w:rsidR="002C41EF">
        <w:t>Kerja</w:t>
      </w:r>
      <w:proofErr w:type="spellEnd"/>
      <w:r w:rsidR="002C41EF">
        <w:t xml:space="preserve"> (SPK). </w:t>
      </w:r>
      <w:proofErr w:type="spellStart"/>
      <w:r w:rsidR="002C41EF">
        <w:t>Kemudian</w:t>
      </w:r>
      <w:proofErr w:type="spellEnd"/>
      <w:r w:rsidR="002C41EF">
        <w:t xml:space="preserve"> </w:t>
      </w:r>
      <w:proofErr w:type="spellStart"/>
      <w:r w:rsidR="002C41EF">
        <w:t>dari</w:t>
      </w:r>
      <w:proofErr w:type="spellEnd"/>
      <w:r w:rsidR="002C41EF">
        <w:t xml:space="preserve"> </w:t>
      </w:r>
      <w:proofErr w:type="spellStart"/>
      <w:r w:rsidR="002C41EF">
        <w:t>informasi</w:t>
      </w:r>
      <w:proofErr w:type="spellEnd"/>
      <w:r w:rsidR="002C41EF">
        <w:t xml:space="preserve"> </w:t>
      </w:r>
      <w:proofErr w:type="spellStart"/>
      <w:r w:rsidR="002C41EF">
        <w:t>tersebut</w:t>
      </w:r>
      <w:proofErr w:type="spellEnd"/>
      <w:r w:rsidR="002C41EF">
        <w:t xml:space="preserve"> </w:t>
      </w:r>
      <w:proofErr w:type="spellStart"/>
      <w:r w:rsidR="002C41EF">
        <w:t>akan</w:t>
      </w:r>
      <w:proofErr w:type="spellEnd"/>
      <w:r w:rsidR="002C41EF">
        <w:t xml:space="preserve"> </w:t>
      </w:r>
      <w:proofErr w:type="spellStart"/>
      <w:r w:rsidR="002C41EF">
        <w:t>digunakan</w:t>
      </w:r>
      <w:proofErr w:type="spellEnd"/>
      <w:r w:rsidR="002C41EF">
        <w:t xml:space="preserve"> </w:t>
      </w:r>
      <w:proofErr w:type="spellStart"/>
      <w:r w:rsidR="002C41EF">
        <w:t>sebagai</w:t>
      </w:r>
      <w:proofErr w:type="spellEnd"/>
      <w:r w:rsidR="002C41EF">
        <w:t xml:space="preserve"> </w:t>
      </w:r>
      <w:proofErr w:type="spellStart"/>
      <w:r w:rsidR="002C41EF">
        <w:t>acuan</w:t>
      </w:r>
      <w:proofErr w:type="spellEnd"/>
      <w:r w:rsidR="002C41EF">
        <w:t xml:space="preserve"> </w:t>
      </w:r>
      <w:proofErr w:type="spellStart"/>
      <w:r w:rsidR="002C41EF">
        <w:t>dalam</w:t>
      </w:r>
      <w:proofErr w:type="spellEnd"/>
      <w:r w:rsidR="002C41EF">
        <w:t xml:space="preserve"> </w:t>
      </w:r>
      <w:proofErr w:type="spellStart"/>
      <w:r w:rsidR="002C41EF">
        <w:t>mendeteksi</w:t>
      </w:r>
      <w:proofErr w:type="spellEnd"/>
      <w:r w:rsidR="002C41EF">
        <w:t xml:space="preserve"> </w:t>
      </w:r>
      <w:proofErr w:type="spellStart"/>
      <w:r w:rsidR="002C41EF">
        <w:t>komponen</w:t>
      </w:r>
      <w:proofErr w:type="spellEnd"/>
      <w:r w:rsidR="002C41EF">
        <w:t xml:space="preserve"> – </w:t>
      </w:r>
      <w:proofErr w:type="spellStart"/>
      <w:r w:rsidR="002C41EF">
        <w:t>komponen</w:t>
      </w:r>
      <w:proofErr w:type="spellEnd"/>
      <w:r w:rsidR="002C41EF">
        <w:t xml:space="preserve"> yang </w:t>
      </w:r>
      <w:proofErr w:type="spellStart"/>
      <w:r w:rsidR="002C41EF">
        <w:t>sekiranya</w:t>
      </w:r>
      <w:proofErr w:type="spellEnd"/>
      <w:r w:rsidR="002C41EF">
        <w:t xml:space="preserve"> </w:t>
      </w:r>
      <w:proofErr w:type="spellStart"/>
      <w:r w:rsidR="002C41EF">
        <w:t>diperlukan</w:t>
      </w:r>
      <w:proofErr w:type="spellEnd"/>
      <w:r w:rsidR="002C41EF">
        <w:t xml:space="preserve"> </w:t>
      </w:r>
      <w:proofErr w:type="spellStart"/>
      <w:r w:rsidR="002C41EF">
        <w:t>dalam</w:t>
      </w:r>
      <w:proofErr w:type="spellEnd"/>
      <w:r w:rsidR="002C41EF">
        <w:t xml:space="preserve"> </w:t>
      </w:r>
      <w:proofErr w:type="spellStart"/>
      <w:r w:rsidR="002C41EF">
        <w:t>satu</w:t>
      </w:r>
      <w:proofErr w:type="spellEnd"/>
      <w:r w:rsidR="002C41EF">
        <w:t xml:space="preserve"> SPK </w:t>
      </w:r>
      <w:proofErr w:type="spellStart"/>
      <w:r w:rsidR="002C41EF">
        <w:t>ini</w:t>
      </w:r>
      <w:proofErr w:type="spellEnd"/>
      <w:r w:rsidR="002C41EF">
        <w:t xml:space="preserve">. Adapun </w:t>
      </w:r>
      <w:proofErr w:type="spellStart"/>
      <w:r w:rsidR="002C41EF">
        <w:t>tujuan</w:t>
      </w:r>
      <w:proofErr w:type="spellEnd"/>
      <w:r w:rsidR="002C41EF">
        <w:t xml:space="preserve"> lain yang </w:t>
      </w:r>
      <w:proofErr w:type="spellStart"/>
      <w:r w:rsidR="002C41EF">
        <w:t>didapatkan</w:t>
      </w:r>
      <w:proofErr w:type="spellEnd"/>
      <w:r w:rsidR="002C41EF">
        <w:t xml:space="preserve"> </w:t>
      </w:r>
      <w:proofErr w:type="spellStart"/>
      <w:r w:rsidR="002C41EF">
        <w:t>dari</w:t>
      </w:r>
      <w:proofErr w:type="spellEnd"/>
      <w:r w:rsidR="002C41EF">
        <w:t xml:space="preserve"> </w:t>
      </w:r>
      <w:proofErr w:type="spellStart"/>
      <w:r w:rsidR="00632A93">
        <w:t>pembuatan</w:t>
      </w:r>
      <w:proofErr w:type="spellEnd"/>
      <w:r w:rsidR="00632A93">
        <w:t xml:space="preserve"> </w:t>
      </w:r>
      <w:proofErr w:type="spellStart"/>
      <w:r w:rsidR="0043670B">
        <w:t>aplikasi</w:t>
      </w:r>
      <w:proofErr w:type="spellEnd"/>
      <w:r w:rsidR="0043670B">
        <w:t xml:space="preserve"> </w:t>
      </w:r>
      <w:r w:rsidR="00632A93">
        <w:t xml:space="preserve">website </w:t>
      </w:r>
      <w:proofErr w:type="spellStart"/>
      <w:r w:rsidR="00632A93">
        <w:t>konversi</w:t>
      </w:r>
      <w:proofErr w:type="spellEnd"/>
      <w:r w:rsidR="00632A93">
        <w:t xml:space="preserve"> Surat </w:t>
      </w:r>
      <w:proofErr w:type="spellStart"/>
      <w:r w:rsidR="00632A93">
        <w:t>Perintah</w:t>
      </w:r>
      <w:proofErr w:type="spellEnd"/>
      <w:r w:rsidR="00632A93">
        <w:t xml:space="preserve"> </w:t>
      </w:r>
      <w:proofErr w:type="spellStart"/>
      <w:r w:rsidR="00632A93">
        <w:t>Kerja</w:t>
      </w:r>
      <w:proofErr w:type="spellEnd"/>
      <w:r w:rsidR="00632A93">
        <w:t xml:space="preserve"> </w:t>
      </w:r>
      <w:proofErr w:type="spellStart"/>
      <w:r w:rsidR="00632A93">
        <w:t>adalah</w:t>
      </w:r>
      <w:proofErr w:type="spellEnd"/>
      <w:r w:rsidR="00632A93">
        <w:t xml:space="preserve"> : </w:t>
      </w:r>
    </w:p>
    <w:p w14:paraId="1B2D8E8D" w14:textId="6035F949" w:rsidR="00FA534F" w:rsidRPr="00FA534F" w:rsidRDefault="00D40CFC" w:rsidP="00FA534F">
      <w:pPr>
        <w:pStyle w:val="BulletStyle"/>
      </w:pPr>
      <w:proofErr w:type="spellStart"/>
      <w:r w:rsidRPr="00FA534F">
        <w:t>Mempermudah</w:t>
      </w:r>
      <w:proofErr w:type="spellEnd"/>
      <w:r w:rsidRPr="00FA534F">
        <w:t xml:space="preserve"> proses input </w:t>
      </w:r>
      <w:proofErr w:type="spellStart"/>
      <w:r w:rsidRPr="00FA534F">
        <w:t>komponen</w:t>
      </w:r>
      <w:proofErr w:type="spellEnd"/>
      <w:r w:rsidRPr="00FA534F">
        <w:t xml:space="preserve"> – </w:t>
      </w:r>
      <w:proofErr w:type="spellStart"/>
      <w:r w:rsidRPr="00FA534F">
        <w:t>komponen</w:t>
      </w:r>
      <w:proofErr w:type="spellEnd"/>
      <w:r w:rsidRPr="00FA534F">
        <w:t xml:space="preserve"> yang </w:t>
      </w:r>
      <w:proofErr w:type="spellStart"/>
      <w:r w:rsidRPr="00FA534F">
        <w:t>dibutuhkan</w:t>
      </w:r>
      <w:proofErr w:type="spellEnd"/>
      <w:r w:rsidRPr="00FA534F">
        <w:t xml:space="preserve"> </w:t>
      </w:r>
      <w:proofErr w:type="spellStart"/>
      <w:r w:rsidRPr="00FA534F">
        <w:t>sesuai</w:t>
      </w:r>
      <w:proofErr w:type="spellEnd"/>
      <w:r w:rsidRPr="00FA534F">
        <w:t xml:space="preserve"> </w:t>
      </w:r>
      <w:proofErr w:type="spellStart"/>
      <w:r w:rsidRPr="00FA534F">
        <w:t>dengan</w:t>
      </w:r>
      <w:proofErr w:type="spellEnd"/>
      <w:r w:rsidRPr="00FA534F">
        <w:t xml:space="preserve"> Surat </w:t>
      </w:r>
      <w:proofErr w:type="spellStart"/>
      <w:r w:rsidRPr="00FA534F">
        <w:t>Perintah</w:t>
      </w:r>
      <w:proofErr w:type="spellEnd"/>
      <w:r w:rsidRPr="00FA534F">
        <w:t xml:space="preserve"> </w:t>
      </w:r>
      <w:proofErr w:type="spellStart"/>
      <w:r w:rsidRPr="00FA534F">
        <w:t>Kerja</w:t>
      </w:r>
      <w:proofErr w:type="spellEnd"/>
      <w:r w:rsidRPr="00FA534F">
        <w:t>.</w:t>
      </w:r>
    </w:p>
    <w:p w14:paraId="091F9DE3" w14:textId="2A5C3BAF" w:rsidR="00D40CFC" w:rsidRPr="00FA534F" w:rsidRDefault="00EE0C6C" w:rsidP="00FA534F">
      <w:pPr>
        <w:pStyle w:val="BulletStyle"/>
      </w:pPr>
      <w:proofErr w:type="spellStart"/>
      <w:r w:rsidRPr="00FA534F">
        <w:t>Mempermudah</w:t>
      </w:r>
      <w:proofErr w:type="spellEnd"/>
      <w:r w:rsidRPr="00FA534F">
        <w:t xml:space="preserve"> proses </w:t>
      </w:r>
      <w:r w:rsidR="00DB6DD3" w:rsidRPr="00FA534F">
        <w:t xml:space="preserve">input data – data yang </w:t>
      </w:r>
      <w:proofErr w:type="spellStart"/>
      <w:r w:rsidR="00DB6DD3" w:rsidRPr="00FA534F">
        <w:t>diperlukan</w:t>
      </w:r>
      <w:proofErr w:type="spellEnd"/>
      <w:r w:rsidR="00DB6DD3" w:rsidRPr="00FA534F">
        <w:t xml:space="preserve"> </w:t>
      </w:r>
      <w:proofErr w:type="spellStart"/>
      <w:r w:rsidR="00DB6DD3" w:rsidRPr="00FA534F">
        <w:t>untuk</w:t>
      </w:r>
      <w:proofErr w:type="spellEnd"/>
      <w:r w:rsidR="00DB6DD3" w:rsidRPr="00FA534F">
        <w:t xml:space="preserve"> </w:t>
      </w:r>
      <w:proofErr w:type="spellStart"/>
      <w:r w:rsidR="00DB6DD3" w:rsidRPr="00FA534F">
        <w:t>melakukan</w:t>
      </w:r>
      <w:proofErr w:type="spellEnd"/>
      <w:r w:rsidR="00DB6DD3" w:rsidRPr="00FA534F">
        <w:t xml:space="preserve"> </w:t>
      </w:r>
      <w:proofErr w:type="spellStart"/>
      <w:r w:rsidR="00DB6DD3" w:rsidRPr="00FA534F">
        <w:t>produksi</w:t>
      </w:r>
      <w:proofErr w:type="spellEnd"/>
      <w:r w:rsidR="00DB6DD3" w:rsidRPr="00FA534F">
        <w:t xml:space="preserve"> </w:t>
      </w:r>
      <w:proofErr w:type="spellStart"/>
      <w:r w:rsidR="00DB6DD3" w:rsidRPr="00FA534F">
        <w:t>karoseri</w:t>
      </w:r>
      <w:proofErr w:type="spellEnd"/>
      <w:r w:rsidR="00DB6DD3" w:rsidRPr="00FA534F">
        <w:t>.</w:t>
      </w:r>
    </w:p>
    <w:p w14:paraId="594A7E8E" w14:textId="677EFF60" w:rsidR="00FA534F" w:rsidRDefault="003956E7" w:rsidP="00FA534F">
      <w:pPr>
        <w:pStyle w:val="BulletStyle"/>
      </w:pPr>
      <w:proofErr w:type="spellStart"/>
      <w:r w:rsidRPr="00FA534F">
        <w:t>Mempermudah</w:t>
      </w:r>
      <w:proofErr w:type="spellEnd"/>
      <w:r w:rsidRPr="00FA534F">
        <w:t xml:space="preserve"> proses </w:t>
      </w:r>
      <w:proofErr w:type="spellStart"/>
      <w:r w:rsidRPr="00FA534F">
        <w:t>identifikasi</w:t>
      </w:r>
      <w:proofErr w:type="spellEnd"/>
      <w:r w:rsidRPr="00FA534F">
        <w:t xml:space="preserve"> </w:t>
      </w:r>
      <w:proofErr w:type="spellStart"/>
      <w:r w:rsidRPr="00FA534F">
        <w:t>komponen</w:t>
      </w:r>
      <w:proofErr w:type="spellEnd"/>
      <w:r w:rsidRPr="00FA534F">
        <w:t xml:space="preserve"> – </w:t>
      </w:r>
      <w:proofErr w:type="spellStart"/>
      <w:r w:rsidRPr="00FA534F">
        <w:t>komponen</w:t>
      </w:r>
      <w:proofErr w:type="spellEnd"/>
      <w:r w:rsidR="00C36B92" w:rsidRPr="00FA534F">
        <w:t xml:space="preserve"> yang</w:t>
      </w:r>
      <w:r w:rsidRPr="00FA534F">
        <w:t xml:space="preserve"> </w:t>
      </w:r>
      <w:proofErr w:type="spellStart"/>
      <w:r w:rsidRPr="00FA534F">
        <w:t>diperlukan</w:t>
      </w:r>
      <w:proofErr w:type="spellEnd"/>
      <w:r w:rsidRPr="00FA534F">
        <w:t xml:space="preserve"> </w:t>
      </w:r>
      <w:proofErr w:type="spellStart"/>
      <w:r w:rsidRPr="00FA534F">
        <w:t>dalam</w:t>
      </w:r>
      <w:proofErr w:type="spellEnd"/>
      <w:r w:rsidRPr="00FA534F">
        <w:t xml:space="preserve"> </w:t>
      </w:r>
      <w:proofErr w:type="spellStart"/>
      <w:r w:rsidRPr="00FA534F">
        <w:t>pembuatan</w:t>
      </w:r>
      <w:proofErr w:type="spellEnd"/>
      <w:r w:rsidRPr="00FA534F">
        <w:t xml:space="preserve"> </w:t>
      </w:r>
      <w:proofErr w:type="spellStart"/>
      <w:r w:rsidRPr="00FA534F">
        <w:t>karoseri</w:t>
      </w:r>
      <w:proofErr w:type="spellEnd"/>
      <w:r w:rsidR="00260B8C" w:rsidRPr="00FA534F">
        <w:t>.</w:t>
      </w:r>
    </w:p>
    <w:p w14:paraId="0E1800B0" w14:textId="6F55E6E2" w:rsidR="007F04FF" w:rsidRDefault="007F04FF" w:rsidP="00FA534F">
      <w:pPr>
        <w:pStyle w:val="BulletStyle"/>
      </w:pPr>
      <w:proofErr w:type="spellStart"/>
      <w:r>
        <w:t>Mempermudah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>.</w:t>
      </w:r>
    </w:p>
    <w:p w14:paraId="4D8763B0" w14:textId="205483C4" w:rsidR="00DA6DE1" w:rsidRDefault="00DA6DE1" w:rsidP="00FA534F">
      <w:pPr>
        <w:pStyle w:val="BulletStyle"/>
      </w:pPr>
      <w:proofErr w:type="spellStart"/>
      <w:r>
        <w:t>Mempercepat</w:t>
      </w:r>
      <w:proofErr w:type="spellEnd"/>
      <w:r>
        <w:t xml:space="preserve"> proses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divisi </w:t>
      </w:r>
      <w:proofErr w:type="spellStart"/>
      <w:r>
        <w:t>produksi</w:t>
      </w:r>
      <w:proofErr w:type="spellEnd"/>
      <w:r>
        <w:t>.</w:t>
      </w:r>
    </w:p>
    <w:p w14:paraId="3544926D" w14:textId="77777777" w:rsidR="00FA534F" w:rsidRDefault="00FA534F" w:rsidP="00FA534F">
      <w:pPr>
        <w:pStyle w:val="BulletStyle"/>
        <w:numPr>
          <w:ilvl w:val="0"/>
          <w:numId w:val="0"/>
        </w:numPr>
      </w:pPr>
    </w:p>
    <w:p w14:paraId="24CDBD85" w14:textId="21E3E816" w:rsidR="004B41E2" w:rsidRDefault="004C54C6">
      <w:pPr>
        <w:pStyle w:val="STTSJudulSubBab"/>
        <w:numPr>
          <w:ilvl w:val="1"/>
          <w:numId w:val="49"/>
        </w:numPr>
        <w:ind w:left="720" w:hanging="720"/>
      </w:pPr>
      <w:bookmarkStart w:id="9" w:name="_Toc124444496"/>
      <w:r>
        <w:t xml:space="preserve">Ruang </w:t>
      </w:r>
      <w:proofErr w:type="spellStart"/>
      <w:r>
        <w:t>Lingkup</w:t>
      </w:r>
      <w:bookmarkEnd w:id="9"/>
      <w:proofErr w:type="spellEnd"/>
    </w:p>
    <w:p w14:paraId="342A953D" w14:textId="58941CDE" w:rsidR="008825CD" w:rsidRDefault="00E32A48" w:rsidP="00D85FF9">
      <w:r>
        <w:t>Adapun</w:t>
      </w:r>
      <w:r w:rsidR="00047839">
        <w:t xml:space="preserve"> </w:t>
      </w:r>
      <w:proofErr w:type="spellStart"/>
      <w:r>
        <w:t>pekerjaan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website. </w:t>
      </w:r>
      <w:r w:rsidR="00EA2008">
        <w:t xml:space="preserve">Website </w:t>
      </w:r>
      <w:proofErr w:type="spellStart"/>
      <w:r w:rsidR="00EA2008">
        <w:t>ini</w:t>
      </w:r>
      <w:proofErr w:type="spellEnd"/>
      <w:r w:rsidR="00EA2008">
        <w:t xml:space="preserve"> </w:t>
      </w:r>
      <w:proofErr w:type="spellStart"/>
      <w:r w:rsidR="00DC4D9A">
        <w:t>nantinya</w:t>
      </w:r>
      <w:proofErr w:type="spellEnd"/>
      <w:r w:rsidR="00DC4D9A">
        <w:t xml:space="preserve"> kana</w:t>
      </w:r>
      <w:r w:rsidR="00EA2008">
        <w:t xml:space="preserve"> </w:t>
      </w:r>
      <w:proofErr w:type="spellStart"/>
      <w:r w:rsidR="00EA2008">
        <w:t>digunakan</w:t>
      </w:r>
      <w:proofErr w:type="spellEnd"/>
      <w:r w:rsidR="00EA2008">
        <w:t xml:space="preserve"> </w:t>
      </w:r>
      <w:proofErr w:type="spellStart"/>
      <w:r w:rsidR="00EA2008">
        <w:t>untuk</w:t>
      </w:r>
      <w:proofErr w:type="spellEnd"/>
      <w:r w:rsidR="00EA2008">
        <w:t xml:space="preserve"> </w:t>
      </w:r>
      <w:proofErr w:type="spellStart"/>
      <w:r w:rsidR="00DC4D9A">
        <w:t>melakukan</w:t>
      </w:r>
      <w:proofErr w:type="spellEnd"/>
      <w:r w:rsidR="00DC4D9A">
        <w:t xml:space="preserve"> </w:t>
      </w:r>
      <w:proofErr w:type="spellStart"/>
      <w:r w:rsidR="00DC4D9A">
        <w:t>konversi</w:t>
      </w:r>
      <w:proofErr w:type="spellEnd"/>
      <w:r w:rsidR="00EA2008">
        <w:t xml:space="preserve"> </w:t>
      </w:r>
      <w:proofErr w:type="spellStart"/>
      <w:r w:rsidR="00F777FB">
        <w:t>spesifikasi</w:t>
      </w:r>
      <w:proofErr w:type="spellEnd"/>
      <w:r w:rsidR="00F777FB">
        <w:t xml:space="preserve"> yang </w:t>
      </w:r>
      <w:proofErr w:type="spellStart"/>
      <w:r w:rsidR="00F777FB">
        <w:t>terdapat</w:t>
      </w:r>
      <w:proofErr w:type="spellEnd"/>
      <w:r w:rsidR="00F777FB">
        <w:t xml:space="preserve"> pada </w:t>
      </w:r>
      <w:r w:rsidR="00DC4D9A">
        <w:lastRenderedPageBreak/>
        <w:t>SPK</w:t>
      </w:r>
      <w:r w:rsidR="00EA2008">
        <w:t xml:space="preserve"> PT. </w:t>
      </w:r>
      <w:proofErr w:type="spellStart"/>
      <w:r w:rsidR="00EA2008">
        <w:t>Adiputro</w:t>
      </w:r>
      <w:proofErr w:type="spellEnd"/>
      <w:r w:rsidR="00EA2008">
        <w:t xml:space="preserve"> </w:t>
      </w:r>
      <w:proofErr w:type="spellStart"/>
      <w:r w:rsidR="00EA2008">
        <w:t>Wirasejati</w:t>
      </w:r>
      <w:proofErr w:type="spellEnd"/>
      <w:r w:rsidR="00F777FB">
        <w:t xml:space="preserve"> </w:t>
      </w:r>
      <w:proofErr w:type="spellStart"/>
      <w:r w:rsidR="00F777FB">
        <w:t>kedalam</w:t>
      </w:r>
      <w:proofErr w:type="spellEnd"/>
      <w:r w:rsidR="00F777FB">
        <w:t xml:space="preserve"> </w:t>
      </w:r>
      <w:proofErr w:type="spellStart"/>
      <w:r w:rsidR="00F777FB">
        <w:t>bentuk</w:t>
      </w:r>
      <w:proofErr w:type="spellEnd"/>
      <w:r w:rsidR="00F777FB">
        <w:t xml:space="preserve"> </w:t>
      </w:r>
      <w:proofErr w:type="spellStart"/>
      <w:r w:rsidR="00F777FB">
        <w:t>komponen</w:t>
      </w:r>
      <w:proofErr w:type="spellEnd"/>
      <w:r w:rsidR="00EA2008">
        <w:t>.</w:t>
      </w:r>
      <w:r w:rsidR="00DC4D9A">
        <w:t xml:space="preserve"> </w:t>
      </w:r>
      <w:proofErr w:type="spellStart"/>
      <w:r w:rsidR="00047839">
        <w:t>Untuk</w:t>
      </w:r>
      <w:proofErr w:type="spellEnd"/>
      <w:r w:rsidR="00047839">
        <w:t xml:space="preserve"> </w:t>
      </w:r>
      <w:proofErr w:type="spellStart"/>
      <w:r w:rsidR="00047839">
        <w:t>memastikan</w:t>
      </w:r>
      <w:proofErr w:type="spellEnd"/>
      <w:r w:rsidR="00047839">
        <w:t xml:space="preserve"> </w:t>
      </w:r>
      <w:proofErr w:type="spellStart"/>
      <w:r w:rsidR="00047839">
        <w:t>pekerjaan</w:t>
      </w:r>
      <w:proofErr w:type="spellEnd"/>
      <w:r w:rsidR="00047839">
        <w:t xml:space="preserve"> yang </w:t>
      </w:r>
      <w:proofErr w:type="spellStart"/>
      <w:r w:rsidR="00047839">
        <w:t>dilakukan</w:t>
      </w:r>
      <w:proofErr w:type="spellEnd"/>
      <w:r w:rsidR="00047839">
        <w:t xml:space="preserve"> </w:t>
      </w:r>
      <w:proofErr w:type="spellStart"/>
      <w:r w:rsidR="00047839">
        <w:rPr>
          <w:color w:val="000000" w:themeColor="text1"/>
        </w:rPr>
        <w:t>tidak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melebihi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dari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apa</w:t>
      </w:r>
      <w:proofErr w:type="spellEnd"/>
      <w:r w:rsidR="00047839">
        <w:rPr>
          <w:color w:val="000000" w:themeColor="text1"/>
        </w:rPr>
        <w:t xml:space="preserve"> yang </w:t>
      </w:r>
      <w:proofErr w:type="spellStart"/>
      <w:r w:rsidR="00047839">
        <w:rPr>
          <w:color w:val="000000" w:themeColor="text1"/>
        </w:rPr>
        <w:t>dikerjakan</w:t>
      </w:r>
      <w:proofErr w:type="spellEnd"/>
      <w:r w:rsidR="00047839">
        <w:rPr>
          <w:color w:val="000000" w:themeColor="text1"/>
        </w:rPr>
        <w:t xml:space="preserve">, </w:t>
      </w:r>
      <w:proofErr w:type="spellStart"/>
      <w:r w:rsidR="00047839">
        <w:rPr>
          <w:color w:val="000000" w:themeColor="text1"/>
        </w:rPr>
        <w:t>maka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diperlukanlah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sebuah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ruang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lingkup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untuk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membatasi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hal</w:t>
      </w:r>
      <w:proofErr w:type="spellEnd"/>
      <w:r w:rsidR="00047839">
        <w:rPr>
          <w:color w:val="000000" w:themeColor="text1"/>
        </w:rPr>
        <w:t xml:space="preserve"> yang </w:t>
      </w:r>
      <w:proofErr w:type="spellStart"/>
      <w:r w:rsidR="00047839">
        <w:rPr>
          <w:color w:val="000000" w:themeColor="text1"/>
        </w:rPr>
        <w:t>akan</w:t>
      </w:r>
      <w:proofErr w:type="spellEnd"/>
      <w:r w:rsidR="00047839">
        <w:rPr>
          <w:color w:val="000000" w:themeColor="text1"/>
        </w:rPr>
        <w:t xml:space="preserve"> </w:t>
      </w:r>
      <w:proofErr w:type="spellStart"/>
      <w:r w:rsidR="00047839">
        <w:rPr>
          <w:color w:val="000000" w:themeColor="text1"/>
        </w:rPr>
        <w:t>dikerjakan</w:t>
      </w:r>
      <w:proofErr w:type="spellEnd"/>
      <w:r w:rsidR="00047839">
        <w:rPr>
          <w:color w:val="000000" w:themeColor="text1"/>
        </w:rPr>
        <w:t>.</w:t>
      </w:r>
      <w:r w:rsidR="00047839">
        <w:t xml:space="preserve"> </w:t>
      </w:r>
      <w:proofErr w:type="spellStart"/>
      <w:r w:rsidR="00047839">
        <w:t>Berikut</w:t>
      </w:r>
      <w:proofErr w:type="spellEnd"/>
      <w:r w:rsidR="00047839">
        <w:t xml:space="preserve"> </w:t>
      </w:r>
      <w:proofErr w:type="spellStart"/>
      <w:r w:rsidR="00047839">
        <w:t>adalah</w:t>
      </w:r>
      <w:proofErr w:type="spellEnd"/>
      <w:r w:rsidR="00047839">
        <w:t xml:space="preserve"> </w:t>
      </w:r>
      <w:proofErr w:type="spellStart"/>
      <w:r w:rsidR="00047839">
        <w:t>batasan</w:t>
      </w:r>
      <w:proofErr w:type="spellEnd"/>
      <w:r w:rsidR="00047839">
        <w:t xml:space="preserve"> – </w:t>
      </w:r>
      <w:proofErr w:type="spellStart"/>
      <w:r w:rsidR="00047839">
        <w:t>batasan</w:t>
      </w:r>
      <w:proofErr w:type="spellEnd"/>
      <w:r w:rsidR="00047839">
        <w:t xml:space="preserve"> </w:t>
      </w:r>
      <w:proofErr w:type="spellStart"/>
      <w:r w:rsidR="00047839">
        <w:t>ruang</w:t>
      </w:r>
      <w:proofErr w:type="spellEnd"/>
      <w:r w:rsidR="00047839">
        <w:t xml:space="preserve"> </w:t>
      </w:r>
      <w:proofErr w:type="spellStart"/>
      <w:r w:rsidR="00047839">
        <w:t>lingkup</w:t>
      </w:r>
      <w:proofErr w:type="spellEnd"/>
      <w:r w:rsidR="00047839">
        <w:t xml:space="preserve"> </w:t>
      </w:r>
      <w:proofErr w:type="spellStart"/>
      <w:r w:rsidR="00047839">
        <w:t>dalam</w:t>
      </w:r>
      <w:proofErr w:type="spellEnd"/>
      <w:r w:rsidR="00047839">
        <w:t xml:space="preserve"> </w:t>
      </w:r>
      <w:proofErr w:type="spellStart"/>
      <w:r w:rsidR="00047839">
        <w:t>pembangunan</w:t>
      </w:r>
      <w:proofErr w:type="spellEnd"/>
      <w:r w:rsidR="00047839">
        <w:t xml:space="preserve"> </w:t>
      </w:r>
      <w:proofErr w:type="spellStart"/>
      <w:r w:rsidR="00047839">
        <w:t>aplikasi</w:t>
      </w:r>
      <w:proofErr w:type="spellEnd"/>
      <w:r w:rsidR="00047839">
        <w:t xml:space="preserve"> </w:t>
      </w:r>
      <w:proofErr w:type="spellStart"/>
      <w:r w:rsidR="00047839">
        <w:t>nantinya</w:t>
      </w:r>
      <w:proofErr w:type="spellEnd"/>
      <w:r w:rsidR="00047839">
        <w:t>:</w:t>
      </w:r>
    </w:p>
    <w:p w14:paraId="3AFC9C55" w14:textId="2AC9E725" w:rsidR="00047839" w:rsidRDefault="00047839" w:rsidP="00047839">
      <w:pPr>
        <w:pStyle w:val="BulletStyle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memfokuskan</w:t>
      </w:r>
      <w:proofErr w:type="spellEnd"/>
      <w:r>
        <w:t xml:space="preserve"> pada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seputar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SPK</w:t>
      </w:r>
    </w:p>
    <w:p w14:paraId="0993F6AC" w14:textId="5FC5DF32" w:rsidR="00047839" w:rsidRDefault="00047839" w:rsidP="00047839">
      <w:pPr>
        <w:pStyle w:val="BulletStyle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framework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.</w:t>
      </w:r>
    </w:p>
    <w:p w14:paraId="180A3076" w14:textId="3A8C1337" w:rsidR="00047839" w:rsidRDefault="00047839" w:rsidP="00047839">
      <w:pPr>
        <w:pStyle w:val="BulletStyle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perakitan</w:t>
      </w:r>
      <w:proofErr w:type="spellEnd"/>
    </w:p>
    <w:p w14:paraId="64CDF6C2" w14:textId="749606B4" w:rsidR="004857BF" w:rsidRDefault="00047839" w:rsidP="00047839">
      <w:pPr>
        <w:pStyle w:val="BulletStyle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lain </w:t>
      </w:r>
      <w:proofErr w:type="spellStart"/>
      <w:r>
        <w:t>apalagi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SPK</w:t>
      </w:r>
    </w:p>
    <w:p w14:paraId="608FD997" w14:textId="7E433D5D" w:rsidR="00047839" w:rsidRDefault="00047839" w:rsidP="00047839">
      <w:pPr>
        <w:pStyle w:val="BulletStyle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login dan logout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usernya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role</w:t>
      </w:r>
    </w:p>
    <w:p w14:paraId="0D6AD8EA" w14:textId="7757CC3D" w:rsidR="00047839" w:rsidRDefault="00047839" w:rsidP="00137A28">
      <w:pPr>
        <w:pStyle w:val="BulletStyle"/>
      </w:pPr>
      <w:proofErr w:type="spellStart"/>
      <w:r>
        <w:t>Pembagian</w:t>
      </w:r>
      <w:proofErr w:type="spellEnd"/>
      <w:r>
        <w:t xml:space="preserve"> database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usernya</w:t>
      </w:r>
      <w:proofErr w:type="spellEnd"/>
    </w:p>
    <w:p w14:paraId="1E0DBAC8" w14:textId="72D1D7FC" w:rsidR="00C32128" w:rsidRDefault="00C32128" w:rsidP="00137A28">
      <w:pPr>
        <w:pStyle w:val="BulletStyle"/>
      </w:pPr>
      <w:r>
        <w:t xml:space="preserve">Database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MongoDB</w:t>
      </w:r>
    </w:p>
    <w:p w14:paraId="2BA4E725" w14:textId="1EB538D5" w:rsidR="00C32128" w:rsidRDefault="00C32128" w:rsidP="00137A28">
      <w:pPr>
        <w:pStyle w:val="BulletStyle"/>
      </w:pPr>
      <w:proofErr w:type="spellStart"/>
      <w:r>
        <w:t>Membuat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database </w:t>
      </w:r>
      <w:proofErr w:type="spellStart"/>
      <w:r>
        <w:t>perusahaan</w:t>
      </w:r>
      <w:proofErr w:type="spellEnd"/>
      <w:r>
        <w:t xml:space="preserve"> (Microsoft SQL Server 2019)</w:t>
      </w:r>
    </w:p>
    <w:p w14:paraId="5455950B" w14:textId="300F0AB9" w:rsidR="00C32128" w:rsidRDefault="00C32128" w:rsidP="00C32128">
      <w:pPr>
        <w:pStyle w:val="BulletStyle"/>
      </w:pPr>
      <w:r>
        <w:t xml:space="preserve">Tidak </w:t>
      </w:r>
      <w:proofErr w:type="spellStart"/>
      <w:r>
        <w:t>mengurus</w:t>
      </w:r>
      <w:proofErr w:type="spellEnd"/>
      <w:r>
        <w:t xml:space="preserve"> security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priveleges</w:t>
      </w:r>
      <w:proofErr w:type="spellEnd"/>
      <w:r>
        <w:t xml:space="preserve"> database pada MongoDB,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6149FB2A" w14:textId="77777777" w:rsidR="00B62213" w:rsidRDefault="00B62213" w:rsidP="00B62213">
      <w:pPr>
        <w:pStyle w:val="BulletParagraphMoreThan1"/>
      </w:pPr>
    </w:p>
    <w:p w14:paraId="7D1D565E" w14:textId="4AE4FC34" w:rsidR="00851259" w:rsidRDefault="00851259">
      <w:pPr>
        <w:pStyle w:val="STTSJudulSubBab"/>
        <w:numPr>
          <w:ilvl w:val="2"/>
          <w:numId w:val="49"/>
        </w:numPr>
      </w:pPr>
      <w:bookmarkStart w:id="10" w:name="_Toc124444497"/>
      <w:r>
        <w:t xml:space="preserve">Fitur - </w:t>
      </w:r>
      <w:r w:rsidR="00DB6361">
        <w:t>F</w:t>
      </w:r>
      <w:r>
        <w:t>itur</w:t>
      </w:r>
      <w:bookmarkEnd w:id="10"/>
    </w:p>
    <w:p w14:paraId="143D1AF2" w14:textId="3AB6E1C6" w:rsidR="00F838B2" w:rsidRDefault="00254CFC" w:rsidP="00DC4D9A">
      <w:pPr>
        <w:ind w:firstLine="709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user. Di sub </w:t>
      </w:r>
      <w:proofErr w:type="spellStart"/>
      <w:r>
        <w:t>bab</w:t>
      </w:r>
      <w:proofErr w:type="spellEnd"/>
      <w:r>
        <w:t xml:space="preserve"> </w:t>
      </w:r>
      <w:proofErr w:type="spellStart"/>
      <w:r w:rsidR="00F15BAF">
        <w:t>ini</w:t>
      </w:r>
      <w:proofErr w:type="spellEnd"/>
      <w:r w:rsidR="00F15BAF">
        <w:t xml:space="preserve"> </w:t>
      </w:r>
      <w:proofErr w:type="spellStart"/>
      <w:r w:rsidR="00094869">
        <w:t>akan</w:t>
      </w:r>
      <w:proofErr w:type="spellEnd"/>
      <w:r w:rsidR="00094869">
        <w:t xml:space="preserve"> </w:t>
      </w:r>
      <w:proofErr w:type="spellStart"/>
      <w:r w:rsidR="00094869">
        <w:t>dijelaskan</w:t>
      </w:r>
      <w:proofErr w:type="spellEnd"/>
      <w:r w:rsidR="00094869">
        <w:t xml:space="preserve"> </w:t>
      </w:r>
      <w:proofErr w:type="spellStart"/>
      <w:r w:rsidR="00094869">
        <w:t>mengena</w:t>
      </w:r>
      <w:r w:rsidR="003255B7">
        <w:t>i</w:t>
      </w:r>
      <w:proofErr w:type="spellEnd"/>
      <w:r w:rsidR="00094869">
        <w:t xml:space="preserve"> </w:t>
      </w:r>
      <w:proofErr w:type="spellStart"/>
      <w:r w:rsidR="00094869">
        <w:t>fitur</w:t>
      </w:r>
      <w:proofErr w:type="spellEnd"/>
      <w:r w:rsidR="00094869">
        <w:t xml:space="preserve"> – </w:t>
      </w:r>
      <w:proofErr w:type="spellStart"/>
      <w:r w:rsidR="00094869">
        <w:t>fitur</w:t>
      </w:r>
      <w:proofErr w:type="spellEnd"/>
      <w:r w:rsidR="00094869">
        <w:t xml:space="preserve"> yang </w:t>
      </w:r>
      <w:proofErr w:type="spellStart"/>
      <w:r w:rsidR="00094869">
        <w:t>akan</w:t>
      </w:r>
      <w:proofErr w:type="spellEnd"/>
      <w:r w:rsidR="00094869">
        <w:t xml:space="preserve"> </w:t>
      </w:r>
      <w:proofErr w:type="spellStart"/>
      <w:r w:rsidR="00094869">
        <w:t>dibuat</w:t>
      </w:r>
      <w:proofErr w:type="spellEnd"/>
      <w:r w:rsidR="00094869">
        <w:t xml:space="preserve"> </w:t>
      </w:r>
      <w:proofErr w:type="spellStart"/>
      <w:r w:rsidR="00094869">
        <w:t>dalam</w:t>
      </w:r>
      <w:proofErr w:type="spellEnd"/>
      <w:r w:rsidR="00094869">
        <w:t xml:space="preserve"> website </w:t>
      </w:r>
      <w:proofErr w:type="spellStart"/>
      <w:r w:rsidR="00094869">
        <w:t>ini</w:t>
      </w:r>
      <w:proofErr w:type="spellEnd"/>
      <w:r>
        <w:t xml:space="preserve"> dan </w:t>
      </w:r>
      <w:proofErr w:type="spellStart"/>
      <w:r>
        <w:t>dikategorikan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level </w:t>
      </w:r>
      <w:proofErr w:type="spellStart"/>
      <w:r>
        <w:t>dari</w:t>
      </w:r>
      <w:proofErr w:type="spellEnd"/>
      <w:r>
        <w:t xml:space="preserve"> masing – </w:t>
      </w:r>
      <w:proofErr w:type="spellStart"/>
      <w:r>
        <w:t>masinglevel</w:t>
      </w:r>
      <w:proofErr w:type="spellEnd"/>
      <w:r>
        <w:t xml:space="preserve"> user</w:t>
      </w:r>
      <w:r w:rsidR="003255B7">
        <w:t>.</w:t>
      </w:r>
      <w:r>
        <w:t xml:space="preserve"> </w:t>
      </w:r>
      <w:proofErr w:type="spellStart"/>
      <w:r>
        <w:t>Pembagian</w:t>
      </w:r>
      <w:proofErr w:type="spellEnd"/>
      <w:r>
        <w:t xml:space="preserve"> level user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role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usernya</w:t>
      </w:r>
      <w:proofErr w:type="spellEnd"/>
      <w:r>
        <w:t>.</w:t>
      </w:r>
      <w:r w:rsidR="003255B7">
        <w:t xml:space="preserve"> </w:t>
      </w:r>
      <w:proofErr w:type="spellStart"/>
      <w:r w:rsidR="002656B4">
        <w:t>Berikut</w:t>
      </w:r>
      <w:proofErr w:type="spellEnd"/>
      <w:r w:rsidR="002656B4">
        <w:t xml:space="preserve"> </w:t>
      </w:r>
      <w:proofErr w:type="spellStart"/>
      <w:r w:rsidR="002656B4">
        <w:t>merupakan</w:t>
      </w:r>
      <w:proofErr w:type="spellEnd"/>
      <w:r w:rsidR="002656B4">
        <w:t xml:space="preserve"> </w:t>
      </w:r>
      <w:proofErr w:type="spellStart"/>
      <w:r w:rsidR="002656B4">
        <w:t>fitur</w:t>
      </w:r>
      <w:proofErr w:type="spellEnd"/>
      <w:r w:rsidR="002656B4">
        <w:t xml:space="preserve"> – </w:t>
      </w:r>
      <w:proofErr w:type="spellStart"/>
      <w:r w:rsidR="002656B4">
        <w:t>fitur</w:t>
      </w:r>
      <w:proofErr w:type="spellEnd"/>
      <w:r w:rsidR="002656B4">
        <w:t xml:space="preserve"> yang </w:t>
      </w:r>
      <w:proofErr w:type="spellStart"/>
      <w:r w:rsidR="002656B4">
        <w:t>akan</w:t>
      </w:r>
      <w:proofErr w:type="spellEnd"/>
      <w:r w:rsidR="002656B4">
        <w:t xml:space="preserve"> </w:t>
      </w:r>
      <w:proofErr w:type="spellStart"/>
      <w:r w:rsidR="002656B4">
        <w:t>dibuat</w:t>
      </w:r>
      <w:proofErr w:type="spellEnd"/>
      <w:r w:rsidR="002656B4">
        <w:t xml:space="preserve"> yang </w:t>
      </w:r>
      <w:proofErr w:type="spellStart"/>
      <w:r w:rsidR="002656B4">
        <w:t>dibedakan</w:t>
      </w:r>
      <w:proofErr w:type="spellEnd"/>
      <w:r w:rsidR="002656B4">
        <w:t xml:space="preserve"> </w:t>
      </w:r>
      <w:proofErr w:type="spellStart"/>
      <w:r w:rsidR="002656B4">
        <w:t>berdasarkan</w:t>
      </w:r>
      <w:proofErr w:type="spellEnd"/>
      <w:r>
        <w:t xml:space="preserve"> role</w:t>
      </w:r>
      <w:r w:rsidR="002656B4">
        <w:t>:</w:t>
      </w:r>
    </w:p>
    <w:p w14:paraId="6E706060" w14:textId="23224EE4" w:rsidR="00AC431E" w:rsidRPr="00DC4D9A" w:rsidRDefault="00AC431E" w:rsidP="00DC4D9A">
      <w:pPr>
        <w:pStyle w:val="bulletalphabet"/>
        <w:rPr>
          <w:b/>
          <w:bCs/>
        </w:rPr>
      </w:pPr>
      <w:r w:rsidRPr="00DC4D9A">
        <w:rPr>
          <w:b/>
          <w:bCs/>
        </w:rPr>
        <w:t>Super Admin</w:t>
      </w:r>
    </w:p>
    <w:p w14:paraId="722180C0" w14:textId="12CA8FAF" w:rsidR="00231E89" w:rsidRDefault="00137A28" w:rsidP="00DC4D9A">
      <w:pPr>
        <w:pStyle w:val="BulletParagraphwithoutindent"/>
      </w:pPr>
      <w:r>
        <w:t xml:space="preserve">User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DA6DE1">
        <w:t>manajemen</w:t>
      </w:r>
      <w:proofErr w:type="spellEnd"/>
      <w:r w:rsidR="00DA6DE1">
        <w:t xml:space="preserve"> </w:t>
      </w:r>
      <w:proofErr w:type="spellStart"/>
      <w:r w:rsidR="00DA6DE1">
        <w:t>kepada</w:t>
      </w:r>
      <w:proofErr w:type="spellEnd"/>
      <w:r w:rsidR="00DA6DE1">
        <w:t xml:space="preserve"> </w:t>
      </w:r>
      <w:proofErr w:type="spellStart"/>
      <w:r w:rsidR="00DA6DE1">
        <w:t>sistem</w:t>
      </w:r>
      <w:proofErr w:type="spellEnd"/>
      <w:r w:rsidR="00DA6DE1">
        <w:t xml:space="preserve"> </w:t>
      </w:r>
      <w:proofErr w:type="spellStart"/>
      <w:r w:rsidR="00DA6DE1">
        <w:t>utama</w:t>
      </w:r>
      <w:proofErr w:type="spellEnd"/>
      <w:r w:rsidR="00DA6DE1">
        <w:t xml:space="preserve"> dan </w:t>
      </w:r>
      <w:proofErr w:type="spellStart"/>
      <w:r w:rsidR="00DA6DE1">
        <w:t>mampu</w:t>
      </w:r>
      <w:proofErr w:type="spellEnd"/>
      <w:r w:rsidR="00DA6DE1">
        <w:t xml:space="preserve"> </w:t>
      </w:r>
      <w:proofErr w:type="spellStart"/>
      <w:r w:rsidR="00DA6DE1">
        <w:t>melakukan</w:t>
      </w:r>
      <w:proofErr w:type="spellEnd"/>
      <w:r w:rsidR="00DA6DE1">
        <w:t xml:space="preserve"> </w:t>
      </w:r>
      <w:proofErr w:type="spellStart"/>
      <w:r w:rsidR="00DA6DE1">
        <w:t>semua</w:t>
      </w:r>
      <w:proofErr w:type="spellEnd"/>
      <w:r w:rsidR="00DA6DE1">
        <w:t xml:space="preserve"> </w:t>
      </w:r>
      <w:proofErr w:type="spellStart"/>
      <w:r w:rsidR="00DA6DE1">
        <w:t>hal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sistemnya</w:t>
      </w:r>
      <w:proofErr w:type="spellEnd"/>
      <w:r w:rsidR="00DA6DE1">
        <w:t xml:space="preserve">.. User </w:t>
      </w:r>
      <w:proofErr w:type="spellStart"/>
      <w:r w:rsidR="00DA6DE1">
        <w:t>ini</w:t>
      </w:r>
      <w:proofErr w:type="spellEnd"/>
      <w:r w:rsidR="00DA6DE1">
        <w:t xml:space="preserve"> </w:t>
      </w:r>
      <w:proofErr w:type="spellStart"/>
      <w:r w:rsidR="00DA6DE1">
        <w:t>tidak</w:t>
      </w:r>
      <w:proofErr w:type="spellEnd"/>
      <w:r w:rsidR="00DA6DE1">
        <w:t xml:space="preserve"> </w:t>
      </w:r>
      <w:proofErr w:type="spellStart"/>
      <w:r w:rsidR="00DA6DE1">
        <w:t>dapat</w:t>
      </w:r>
      <w:proofErr w:type="spellEnd"/>
      <w:r w:rsidR="00DA6DE1">
        <w:t xml:space="preserve"> </w:t>
      </w:r>
      <w:proofErr w:type="spellStart"/>
      <w:r w:rsidR="00DA6DE1">
        <w:t>dihapus</w:t>
      </w:r>
      <w:proofErr w:type="spellEnd"/>
      <w:r w:rsidR="00DA6DE1">
        <w:t xml:space="preserve">. </w:t>
      </w:r>
      <w:r>
        <w:t>H</w:t>
      </w:r>
      <w:r w:rsidR="00DA6DE1">
        <w:t xml:space="preserve">anya </w:t>
      </w:r>
      <w:proofErr w:type="spellStart"/>
      <w:r w:rsidR="00DA6DE1">
        <w:t>diberikan</w:t>
      </w:r>
      <w:proofErr w:type="spellEnd"/>
      <w:r w:rsidR="00DA6DE1">
        <w:t xml:space="preserve"> </w:t>
      </w:r>
      <w:proofErr w:type="spellStart"/>
      <w:r w:rsidR="00DA6DE1">
        <w:t>kepada</w:t>
      </w:r>
      <w:proofErr w:type="spellEnd"/>
      <w:r w:rsidR="00DA6DE1">
        <w:t xml:space="preserve"> orang </w:t>
      </w:r>
      <w:proofErr w:type="spellStart"/>
      <w:r w:rsidR="00DA6DE1">
        <w:t>sistem</w:t>
      </w:r>
      <w:proofErr w:type="spellEnd"/>
      <w:r w:rsidR="00DA6DE1">
        <w:t xml:space="preserve">. </w:t>
      </w:r>
      <w:r>
        <w:t xml:space="preserve">Adapun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super admin </w:t>
      </w:r>
      <w:proofErr w:type="spellStart"/>
      <w:r>
        <w:t>antara</w:t>
      </w:r>
      <w:proofErr w:type="spellEnd"/>
      <w:r>
        <w:t xml:space="preserve"> lain :</w:t>
      </w:r>
    </w:p>
    <w:p w14:paraId="7FF6DFF9" w14:textId="03A1D317" w:rsidR="00137A28" w:rsidRDefault="00137A28" w:rsidP="00137A28">
      <w:pPr>
        <w:pStyle w:val="BulletStyleLevel2"/>
      </w:pPr>
      <w:proofErr w:type="spellStart"/>
      <w:r>
        <w:lastRenderedPageBreak/>
        <w:t>Manajemen</w:t>
      </w:r>
      <w:proofErr w:type="spellEnd"/>
      <w:r>
        <w:t xml:space="preserve"> user</w:t>
      </w:r>
    </w:p>
    <w:p w14:paraId="722BC4F6" w14:textId="0E0AAF27" w:rsidR="00137A28" w:rsidRDefault="00137A28" w:rsidP="00137A28">
      <w:pPr>
        <w:pStyle w:val="BulletStyleLevel2"/>
      </w:pPr>
      <w:proofErr w:type="spellStart"/>
      <w:r>
        <w:t>Registrasi</w:t>
      </w:r>
      <w:proofErr w:type="spellEnd"/>
      <w:r>
        <w:t xml:space="preserve"> user</w:t>
      </w:r>
    </w:p>
    <w:p w14:paraId="4AEE18E0" w14:textId="2F68800E" w:rsidR="00137A28" w:rsidRDefault="00137A28" w:rsidP="00137A28">
      <w:pPr>
        <w:pStyle w:val="BulletStyleLevel2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570567D6" w14:textId="2D6DBC5B" w:rsidR="00137A28" w:rsidRDefault="00137A28" w:rsidP="00137A28">
      <w:pPr>
        <w:pStyle w:val="BulletStyleLevel2"/>
      </w:pPr>
      <w:proofErr w:type="spellStart"/>
      <w:r>
        <w:t>Mengedit</w:t>
      </w:r>
      <w:proofErr w:type="spellEnd"/>
      <w:r>
        <w:t xml:space="preserve"> Database Utama</w:t>
      </w:r>
    </w:p>
    <w:p w14:paraId="65DFC154" w14:textId="62AB401B" w:rsidR="00137A28" w:rsidRDefault="00137A28" w:rsidP="00137A28">
      <w:pPr>
        <w:pStyle w:val="BulletStyleLevel2"/>
      </w:pPr>
      <w:r>
        <w:t>Tarik data SPK</w:t>
      </w:r>
    </w:p>
    <w:p w14:paraId="5EC740B2" w14:textId="4707DAFA" w:rsidR="00137A28" w:rsidRDefault="00137A28" w:rsidP="00137A28">
      <w:pPr>
        <w:pStyle w:val="BulletStyleLevel2"/>
      </w:pPr>
      <w:r>
        <w:t xml:space="preserve">Order </w:t>
      </w:r>
      <w:proofErr w:type="spellStart"/>
      <w:r>
        <w:t>komponen</w:t>
      </w:r>
      <w:proofErr w:type="spellEnd"/>
    </w:p>
    <w:p w14:paraId="136895FE" w14:textId="6062A525" w:rsidR="00137A28" w:rsidRDefault="00137A28" w:rsidP="00137A28">
      <w:pPr>
        <w:pStyle w:val="BulletStyleLevel2"/>
      </w:pPr>
      <w:proofErr w:type="spellStart"/>
      <w:r>
        <w:t>Mengedit</w:t>
      </w:r>
      <w:proofErr w:type="spellEnd"/>
      <w:r>
        <w:t xml:space="preserve"> history SPK</w:t>
      </w:r>
    </w:p>
    <w:p w14:paraId="3F1E347D" w14:textId="7FCA6F1B" w:rsidR="00231E89" w:rsidRPr="00DC4D9A" w:rsidRDefault="00231E89" w:rsidP="00DC4D9A">
      <w:pPr>
        <w:pStyle w:val="bulletalphabet"/>
        <w:rPr>
          <w:b/>
          <w:bCs/>
        </w:rPr>
      </w:pPr>
      <w:bookmarkStart w:id="11" w:name="_Hlk123852003"/>
      <w:r w:rsidRPr="00DC4D9A">
        <w:rPr>
          <w:b/>
          <w:bCs/>
        </w:rPr>
        <w:t>Admin</w:t>
      </w:r>
    </w:p>
    <w:p w14:paraId="03751E76" w14:textId="32346AB0" w:rsidR="00231E89" w:rsidRDefault="00DA6DE1" w:rsidP="00DC4D9A">
      <w:pPr>
        <w:pStyle w:val="BulletParagraphwithoutindent"/>
      </w:pPr>
      <w:r w:rsidRPr="00DA6DE1">
        <w:t xml:space="preserve">Level user yang </w:t>
      </w:r>
      <w:proofErr w:type="spellStart"/>
      <w:r w:rsidRPr="00DA6DE1">
        <w:t>diberikan</w:t>
      </w:r>
      <w:proofErr w:type="spellEnd"/>
      <w:r w:rsidRPr="00DA6DE1">
        <w:t xml:space="preserve"> </w:t>
      </w:r>
      <w:proofErr w:type="spellStart"/>
      <w:r w:rsidRPr="00DA6DE1">
        <w:t>kepada</w:t>
      </w:r>
      <w:proofErr w:type="spellEnd"/>
      <w:r w:rsidRPr="00DA6DE1">
        <w:t xml:space="preserve"> </w:t>
      </w:r>
      <w:proofErr w:type="spellStart"/>
      <w:r w:rsidRPr="00DA6DE1">
        <w:t>kepala</w:t>
      </w:r>
      <w:proofErr w:type="spellEnd"/>
      <w:r w:rsidRPr="00DA6DE1">
        <w:t xml:space="preserve"> masing </w:t>
      </w:r>
      <w:proofErr w:type="spellStart"/>
      <w:r w:rsidRPr="00DA6DE1">
        <w:t>masing</w:t>
      </w:r>
      <w:proofErr w:type="spellEnd"/>
      <w:r w:rsidRPr="00DA6DE1">
        <w:t xml:space="preserve"> </w:t>
      </w:r>
      <w:proofErr w:type="spellStart"/>
      <w:r w:rsidRPr="00DA6DE1">
        <w:t>departemen</w:t>
      </w:r>
      <w:proofErr w:type="spellEnd"/>
      <w:r w:rsidRPr="00DA6DE1">
        <w:t xml:space="preserve"> pada divisi </w:t>
      </w:r>
      <w:proofErr w:type="spellStart"/>
      <w:r w:rsidRPr="00DA6DE1">
        <w:t>perakitan</w:t>
      </w:r>
      <w:proofErr w:type="spellEnd"/>
      <w:r w:rsidRPr="00DA6DE1">
        <w:t xml:space="preserve">. Tidak </w:t>
      </w:r>
      <w:proofErr w:type="spellStart"/>
      <w:r w:rsidRPr="00DA6DE1">
        <w:t>mampu</w:t>
      </w:r>
      <w:proofErr w:type="spellEnd"/>
      <w:r w:rsidRPr="00DA6DE1">
        <w:t xml:space="preserve"> </w:t>
      </w:r>
      <w:proofErr w:type="spellStart"/>
      <w:r w:rsidRPr="00DA6DE1">
        <w:t>mengakses</w:t>
      </w:r>
      <w:proofErr w:type="spellEnd"/>
      <w:r w:rsidRPr="00DA6DE1">
        <w:t xml:space="preserve"> </w:t>
      </w:r>
      <w:proofErr w:type="spellStart"/>
      <w:r w:rsidRPr="00DA6DE1">
        <w:t>akses</w:t>
      </w:r>
      <w:proofErr w:type="spellEnd"/>
      <w:r w:rsidRPr="00DA6DE1">
        <w:t xml:space="preserve"> yang </w:t>
      </w:r>
      <w:proofErr w:type="spellStart"/>
      <w:r w:rsidRPr="00DA6DE1">
        <w:t>tidak</w:t>
      </w:r>
      <w:proofErr w:type="spellEnd"/>
      <w:r w:rsidRPr="00DA6DE1">
        <w:t xml:space="preserve"> </w:t>
      </w:r>
      <w:proofErr w:type="spellStart"/>
      <w:r w:rsidRPr="00DA6DE1">
        <w:t>disebutkan</w:t>
      </w:r>
      <w:proofErr w:type="spellEnd"/>
      <w:r w:rsidRPr="00DA6DE1">
        <w:t xml:space="preserve">. </w:t>
      </w:r>
      <w:bookmarkEnd w:id="11"/>
      <w:proofErr w:type="spellStart"/>
      <w:r w:rsidR="00137A28">
        <w:t>Secara</w:t>
      </w:r>
      <w:proofErr w:type="spellEnd"/>
      <w:r w:rsidR="00137A28">
        <w:t xml:space="preserve"> default user </w:t>
      </w:r>
      <w:proofErr w:type="spellStart"/>
      <w:r w:rsidR="00137A28">
        <w:t>ini</w:t>
      </w:r>
      <w:proofErr w:type="spellEnd"/>
      <w:r w:rsidR="00137A28">
        <w:t xml:space="preserve"> </w:t>
      </w:r>
      <w:proofErr w:type="spellStart"/>
      <w:r w:rsidR="00137A28">
        <w:t>tidak</w:t>
      </w:r>
      <w:proofErr w:type="spellEnd"/>
      <w:r w:rsidR="00137A28">
        <w:t xml:space="preserve"> </w:t>
      </w:r>
      <w:proofErr w:type="spellStart"/>
      <w:r w:rsidR="00137A28">
        <w:t>tersedia</w:t>
      </w:r>
      <w:proofErr w:type="spellEnd"/>
      <w:r w:rsidR="00137A28">
        <w:t xml:space="preserve"> dan </w:t>
      </w:r>
      <w:proofErr w:type="spellStart"/>
      <w:r w:rsidR="00137A28">
        <w:t>mengharuskan</w:t>
      </w:r>
      <w:proofErr w:type="spellEnd"/>
      <w:r w:rsidR="00137A28">
        <w:t xml:space="preserve"> super admin </w:t>
      </w:r>
      <w:proofErr w:type="spellStart"/>
      <w:r w:rsidR="00137A28">
        <w:t>untuk</w:t>
      </w:r>
      <w:proofErr w:type="spellEnd"/>
      <w:r w:rsidR="00137A28">
        <w:t xml:space="preserve"> </w:t>
      </w:r>
      <w:proofErr w:type="spellStart"/>
      <w:r w:rsidR="00137A28">
        <w:t>membuatnya</w:t>
      </w:r>
      <w:proofErr w:type="spellEnd"/>
      <w:r w:rsidR="00137A28">
        <w:t xml:space="preserve"> </w:t>
      </w:r>
      <w:proofErr w:type="spellStart"/>
      <w:r w:rsidR="00137A28">
        <w:t>terlebih</w:t>
      </w:r>
      <w:proofErr w:type="spellEnd"/>
      <w:r w:rsidR="00137A28">
        <w:t xml:space="preserve"> </w:t>
      </w:r>
      <w:proofErr w:type="spellStart"/>
      <w:r w:rsidR="00137A28">
        <w:t>dahulu</w:t>
      </w:r>
      <w:proofErr w:type="spellEnd"/>
      <w:r w:rsidR="00137A28">
        <w:t xml:space="preserve">. Adapun </w:t>
      </w:r>
      <w:proofErr w:type="spellStart"/>
      <w:r w:rsidR="00137A28">
        <w:t>fitur</w:t>
      </w:r>
      <w:proofErr w:type="spellEnd"/>
      <w:r w:rsidR="00137A28">
        <w:t xml:space="preserve"> yang </w:t>
      </w:r>
      <w:proofErr w:type="spellStart"/>
      <w:r w:rsidR="00137A28">
        <w:t>ditawarkan</w:t>
      </w:r>
      <w:proofErr w:type="spellEnd"/>
      <w:r w:rsidR="00137A28">
        <w:t xml:space="preserve"> pada level </w:t>
      </w:r>
      <w:proofErr w:type="spellStart"/>
      <w:r w:rsidR="00137A28">
        <w:t>ini</w:t>
      </w:r>
      <w:proofErr w:type="spellEnd"/>
      <w:r w:rsidR="00137A28">
        <w:t xml:space="preserve"> </w:t>
      </w:r>
      <w:proofErr w:type="spellStart"/>
      <w:r w:rsidR="00137A28">
        <w:t>antara</w:t>
      </w:r>
      <w:proofErr w:type="spellEnd"/>
      <w:r w:rsidR="00137A28">
        <w:t xml:space="preserve"> lain :</w:t>
      </w:r>
    </w:p>
    <w:p w14:paraId="3B129721" w14:textId="0E54F1D6" w:rsidR="00137A28" w:rsidRDefault="00137A28" w:rsidP="00137A28">
      <w:pPr>
        <w:pStyle w:val="BulletStyleLevel2"/>
      </w:pPr>
      <w:proofErr w:type="spellStart"/>
      <w:r>
        <w:t>Mengedit</w:t>
      </w:r>
      <w:proofErr w:type="spellEnd"/>
      <w:r>
        <w:t xml:space="preserve"> Database Utama</w:t>
      </w:r>
    </w:p>
    <w:p w14:paraId="282DCCF3" w14:textId="77777777" w:rsidR="00137A28" w:rsidRDefault="00137A28" w:rsidP="00137A28">
      <w:pPr>
        <w:pStyle w:val="BulletStyleLevel2"/>
      </w:pPr>
      <w:r>
        <w:t>Tarik data SPK</w:t>
      </w:r>
    </w:p>
    <w:p w14:paraId="6B51A873" w14:textId="77777777" w:rsidR="00137A28" w:rsidRDefault="00137A28" w:rsidP="00137A28">
      <w:pPr>
        <w:pStyle w:val="BulletStyleLevel2"/>
      </w:pPr>
      <w:r>
        <w:t xml:space="preserve">Order </w:t>
      </w:r>
      <w:proofErr w:type="spellStart"/>
      <w:r>
        <w:t>komponen</w:t>
      </w:r>
      <w:proofErr w:type="spellEnd"/>
    </w:p>
    <w:p w14:paraId="6BCE68B2" w14:textId="452FE678" w:rsidR="00137A28" w:rsidRDefault="00137A28" w:rsidP="00137A28">
      <w:pPr>
        <w:pStyle w:val="BulletStyleLevel2"/>
      </w:pPr>
      <w:proofErr w:type="spellStart"/>
      <w:r>
        <w:t>Melihat</w:t>
      </w:r>
      <w:proofErr w:type="spellEnd"/>
      <w:r>
        <w:t xml:space="preserve"> History SPK</w:t>
      </w:r>
    </w:p>
    <w:p w14:paraId="095C1078" w14:textId="05A07DFD" w:rsidR="00DC4D9A" w:rsidRPr="00DC4D9A" w:rsidRDefault="00EE3A61" w:rsidP="00DC4D9A">
      <w:pPr>
        <w:pStyle w:val="bulletalphabet"/>
        <w:rPr>
          <w:b/>
          <w:bCs/>
        </w:rPr>
      </w:pPr>
      <w:r w:rsidRPr="00DC4D9A">
        <w:rPr>
          <w:b/>
          <w:bCs/>
        </w:rPr>
        <w:t>Staff</w:t>
      </w:r>
      <w:r w:rsidR="008D7153" w:rsidRPr="00DC4D9A">
        <w:rPr>
          <w:b/>
          <w:bCs/>
        </w:rPr>
        <w:t xml:space="preserve">  </w:t>
      </w:r>
    </w:p>
    <w:p w14:paraId="3DC4FF8C" w14:textId="77777777" w:rsidR="00B933E1" w:rsidRDefault="00DC4D9A" w:rsidP="00DC4D9A">
      <w:pPr>
        <w:pStyle w:val="BulletParagraphwithoutindent"/>
      </w:pPr>
      <w:r>
        <w:t xml:space="preserve">Level user yang paling </w:t>
      </w:r>
      <w:proofErr w:type="spellStart"/>
      <w:r>
        <w:t>lemah</w:t>
      </w:r>
      <w:proofErr w:type="spellEnd"/>
      <w:r>
        <w:t xml:space="preserve">. User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sangat </w:t>
      </w:r>
      <w:proofErr w:type="spellStart"/>
      <w:r>
        <w:t>terbatas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B933E1">
        <w:t xml:space="preserve">role level </w:t>
      </w:r>
      <w:proofErr w:type="spellStart"/>
      <w:r w:rsidR="00B933E1">
        <w:t>atas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kesalahan</w:t>
      </w:r>
      <w:proofErr w:type="spellEnd"/>
      <w:r w:rsidR="00B933E1">
        <w:t xml:space="preserve"> </w:t>
      </w:r>
      <w:proofErr w:type="spellStart"/>
      <w:r w:rsidR="00B933E1">
        <w:t>saat</w:t>
      </w:r>
      <w:proofErr w:type="spellEnd"/>
      <w:r w:rsidR="00B933E1">
        <w:t xml:space="preserve"> </w:t>
      </w:r>
      <w:proofErr w:type="spellStart"/>
      <w:r w:rsidR="00B933E1">
        <w:t>penginputan</w:t>
      </w:r>
      <w:proofErr w:type="spellEnd"/>
      <w:r w:rsidR="00B933E1">
        <w:t xml:space="preserve"> data</w:t>
      </w:r>
      <w:r>
        <w:t xml:space="preserve">. </w:t>
      </w:r>
      <w:r w:rsidR="00B933E1">
        <w:t xml:space="preserve">Adapun </w:t>
      </w:r>
      <w:proofErr w:type="spellStart"/>
      <w:r w:rsidR="00B933E1">
        <w:t>fitur</w:t>
      </w:r>
      <w:proofErr w:type="spellEnd"/>
      <w:r w:rsidR="00B933E1">
        <w:t xml:space="preserve"> yang </w:t>
      </w:r>
      <w:proofErr w:type="spellStart"/>
      <w:r w:rsidR="00B933E1">
        <w:t>ditawarkan</w:t>
      </w:r>
      <w:proofErr w:type="spellEnd"/>
      <w:r w:rsidR="00B933E1">
        <w:t xml:space="preserve"> pada level </w:t>
      </w:r>
      <w:proofErr w:type="spellStart"/>
      <w:r w:rsidR="00B933E1">
        <w:t>ini</w:t>
      </w:r>
      <w:proofErr w:type="spellEnd"/>
      <w:r w:rsidR="00B933E1">
        <w:t xml:space="preserve"> </w:t>
      </w:r>
      <w:proofErr w:type="spellStart"/>
      <w:r w:rsidR="00B933E1">
        <w:t>antara</w:t>
      </w:r>
      <w:proofErr w:type="spellEnd"/>
      <w:r w:rsidR="00B933E1">
        <w:t xml:space="preserve"> lain :</w:t>
      </w:r>
    </w:p>
    <w:p w14:paraId="6A0474F6" w14:textId="77777777" w:rsidR="00C32128" w:rsidRDefault="00C32128" w:rsidP="00C32128">
      <w:pPr>
        <w:pStyle w:val="BulletStyleLevel2"/>
      </w:pPr>
      <w:r>
        <w:t>Tarik data SPK</w:t>
      </w:r>
    </w:p>
    <w:p w14:paraId="4269A3FE" w14:textId="4B63B774" w:rsidR="00B933E1" w:rsidRDefault="00B933E1" w:rsidP="00C32128">
      <w:pPr>
        <w:pStyle w:val="BulletStyleLevel2"/>
      </w:pPr>
      <w:r>
        <w:t xml:space="preserve">Order </w:t>
      </w:r>
      <w:proofErr w:type="spellStart"/>
      <w:r>
        <w:t>komponen</w:t>
      </w:r>
      <w:proofErr w:type="spellEnd"/>
    </w:p>
    <w:p w14:paraId="09BBA108" w14:textId="781FC261" w:rsidR="00DC4D9A" w:rsidRDefault="00B933E1" w:rsidP="00C32128">
      <w:pPr>
        <w:pStyle w:val="BulletStyleLevel2"/>
      </w:pPr>
      <w:proofErr w:type="spellStart"/>
      <w:r>
        <w:t>Melihat</w:t>
      </w:r>
      <w:proofErr w:type="spellEnd"/>
      <w:r>
        <w:t xml:space="preserve"> history SPK.</w:t>
      </w:r>
    </w:p>
    <w:p w14:paraId="3182728D" w14:textId="77777777" w:rsidR="00F838B2" w:rsidRDefault="00F838B2" w:rsidP="00DC4D9A">
      <w:pPr>
        <w:ind w:firstLine="0"/>
      </w:pPr>
    </w:p>
    <w:p w14:paraId="107EA9F2" w14:textId="1F1BDA0E" w:rsidR="005C08C6" w:rsidRDefault="005C08C6">
      <w:pPr>
        <w:pStyle w:val="STTSJudulSubBab"/>
        <w:numPr>
          <w:ilvl w:val="1"/>
          <w:numId w:val="49"/>
        </w:numPr>
        <w:ind w:left="720" w:hanging="720"/>
      </w:pPr>
      <w:bookmarkStart w:id="12" w:name="_Toc124444498"/>
      <w:proofErr w:type="spellStart"/>
      <w:r>
        <w:t>Metodologi</w:t>
      </w:r>
      <w:bookmarkEnd w:id="12"/>
      <w:proofErr w:type="spellEnd"/>
    </w:p>
    <w:p w14:paraId="38F9BA98" w14:textId="715E9B46" w:rsidR="000C1830" w:rsidRDefault="001F5F79" w:rsidP="00F838B2">
      <w:pPr>
        <w:rPr>
          <w:lang w:val="en-ID"/>
        </w:rPr>
      </w:pPr>
      <w:r>
        <w:rPr>
          <w:lang w:val="en-ID"/>
        </w:rPr>
        <w:t xml:space="preserve">Dalam </w:t>
      </w:r>
      <w:proofErr w:type="spellStart"/>
      <w:r>
        <w:rPr>
          <w:lang w:val="en-ID"/>
        </w:rPr>
        <w:t>pengembangan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aplikasi</w:t>
      </w:r>
      <w:proofErr w:type="spellEnd"/>
      <w:r>
        <w:rPr>
          <w:lang w:val="en-ID"/>
        </w:rPr>
        <w:t xml:space="preserve"> website </w:t>
      </w:r>
      <w:proofErr w:type="spellStart"/>
      <w:r>
        <w:rPr>
          <w:lang w:val="en-ID"/>
        </w:rPr>
        <w:t>ini</w:t>
      </w:r>
      <w:proofErr w:type="spellEnd"/>
      <w:r w:rsidR="008D4509">
        <w:rPr>
          <w:lang w:val="en-ID"/>
        </w:rPr>
        <w:t xml:space="preserve">, </w:t>
      </w:r>
      <w:proofErr w:type="spellStart"/>
      <w:r w:rsidR="008D4509">
        <w:rPr>
          <w:lang w:val="en-ID"/>
        </w:rPr>
        <w:t>tentunya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kita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menggunakan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metodologi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pengembangan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perangkat</w:t>
      </w:r>
      <w:proofErr w:type="spellEnd"/>
      <w:r w:rsidR="008D4509">
        <w:rPr>
          <w:lang w:val="en-ID"/>
        </w:rPr>
        <w:t xml:space="preserve"> </w:t>
      </w:r>
      <w:proofErr w:type="spellStart"/>
      <w:r w:rsidR="008D4509">
        <w:rPr>
          <w:lang w:val="en-ID"/>
        </w:rPr>
        <w:t>lunak</w:t>
      </w:r>
      <w:proofErr w:type="spellEnd"/>
      <w:r w:rsidR="008D4509">
        <w:rPr>
          <w:lang w:val="en-ID"/>
        </w:rPr>
        <w:t xml:space="preserve"> (Software Development Methodologies). </w:t>
      </w:r>
      <w:proofErr w:type="spellStart"/>
      <w:r w:rsidR="00065158">
        <w:rPr>
          <w:lang w:val="en-ID"/>
        </w:rPr>
        <w:t>Metodologi</w:t>
      </w:r>
      <w:proofErr w:type="spellEnd"/>
      <w:r w:rsidR="00065158">
        <w:rPr>
          <w:lang w:val="en-ID"/>
        </w:rPr>
        <w:t xml:space="preserve"> yang </w:t>
      </w:r>
      <w:proofErr w:type="spellStart"/>
      <w:r w:rsidR="00065158">
        <w:rPr>
          <w:lang w:val="en-ID"/>
        </w:rPr>
        <w:t>digunakan</w:t>
      </w:r>
      <w:proofErr w:type="spellEnd"/>
      <w:r w:rsidR="00065158">
        <w:rPr>
          <w:lang w:val="en-ID"/>
        </w:rPr>
        <w:t xml:space="preserve"> </w:t>
      </w:r>
      <w:proofErr w:type="spellStart"/>
      <w:r w:rsidR="00065158">
        <w:rPr>
          <w:lang w:val="en-ID"/>
        </w:rPr>
        <w:t>adalah</w:t>
      </w:r>
      <w:proofErr w:type="spellEnd"/>
      <w:r w:rsidR="00065158">
        <w:rPr>
          <w:lang w:val="en-ID"/>
        </w:rPr>
        <w:t xml:space="preserve"> </w:t>
      </w:r>
      <w:proofErr w:type="spellStart"/>
      <w:r w:rsidR="00065158">
        <w:rPr>
          <w:lang w:val="en-ID"/>
        </w:rPr>
        <w:t>metodologi</w:t>
      </w:r>
      <w:proofErr w:type="spellEnd"/>
      <w:r w:rsidR="00065158">
        <w:rPr>
          <w:lang w:val="en-ID"/>
        </w:rPr>
        <w:t xml:space="preserve"> Waterfall. </w:t>
      </w:r>
      <w:r w:rsidR="00B61892">
        <w:rPr>
          <w:lang w:val="en-ID"/>
        </w:rPr>
        <w:t xml:space="preserve">Waterfall Development Methods </w:t>
      </w:r>
      <w:proofErr w:type="spellStart"/>
      <w:r w:rsidR="00B61892">
        <w:rPr>
          <w:lang w:val="en-ID"/>
        </w:rPr>
        <w:t>adalah</w:t>
      </w:r>
      <w:proofErr w:type="spellEnd"/>
      <w:r w:rsidR="00B61892">
        <w:rPr>
          <w:lang w:val="en-ID"/>
        </w:rPr>
        <w:t xml:space="preserve"> salah </w:t>
      </w:r>
      <w:proofErr w:type="spellStart"/>
      <w:r w:rsidR="00B61892">
        <w:rPr>
          <w:lang w:val="en-ID"/>
        </w:rPr>
        <w:t>satu</w:t>
      </w:r>
      <w:proofErr w:type="spellEnd"/>
      <w:r w:rsidR="00B61892">
        <w:rPr>
          <w:lang w:val="en-ID"/>
        </w:rPr>
        <w:t xml:space="preserve"> </w:t>
      </w:r>
      <w:proofErr w:type="spellStart"/>
      <w:r w:rsidR="00B61892">
        <w:rPr>
          <w:lang w:val="en-ID"/>
        </w:rPr>
        <w:t>metodologi</w:t>
      </w:r>
      <w:proofErr w:type="spellEnd"/>
      <w:r w:rsidR="00B61892">
        <w:rPr>
          <w:lang w:val="en-ID"/>
        </w:rPr>
        <w:t xml:space="preserve"> </w:t>
      </w:r>
      <w:proofErr w:type="spellStart"/>
      <w:r w:rsidR="00DB315F">
        <w:rPr>
          <w:lang w:val="en-ID"/>
        </w:rPr>
        <w:t>pengembangan</w:t>
      </w:r>
      <w:proofErr w:type="spellEnd"/>
      <w:r w:rsidR="00DB315F">
        <w:rPr>
          <w:lang w:val="en-ID"/>
        </w:rPr>
        <w:t xml:space="preserve"> </w:t>
      </w:r>
      <w:proofErr w:type="spellStart"/>
      <w:r w:rsidR="00DB315F">
        <w:rPr>
          <w:lang w:val="en-ID"/>
        </w:rPr>
        <w:lastRenderedPageBreak/>
        <w:t>perangkat</w:t>
      </w:r>
      <w:proofErr w:type="spellEnd"/>
      <w:r w:rsidR="00DB315F">
        <w:rPr>
          <w:lang w:val="en-ID"/>
        </w:rPr>
        <w:t xml:space="preserve"> </w:t>
      </w:r>
      <w:proofErr w:type="spellStart"/>
      <w:r w:rsidR="00DB315F">
        <w:rPr>
          <w:lang w:val="en-ID"/>
        </w:rPr>
        <w:t>lunak</w:t>
      </w:r>
      <w:proofErr w:type="spellEnd"/>
      <w:r w:rsidR="00DB315F">
        <w:rPr>
          <w:lang w:val="en-ID"/>
        </w:rPr>
        <w:t xml:space="preserve"> yang sangat </w:t>
      </w:r>
      <w:proofErr w:type="spellStart"/>
      <w:r w:rsidR="00DB315F">
        <w:rPr>
          <w:lang w:val="en-ID"/>
        </w:rPr>
        <w:t>sederhana</w:t>
      </w:r>
      <w:proofErr w:type="spellEnd"/>
      <w:r w:rsidR="00DB315F">
        <w:rPr>
          <w:lang w:val="en-ID"/>
        </w:rPr>
        <w:t xml:space="preserve"> dan </w:t>
      </w:r>
      <w:proofErr w:type="spellStart"/>
      <w:r w:rsidR="00A02336">
        <w:rPr>
          <w:lang w:val="en-ID"/>
        </w:rPr>
        <w:t>cukup</w:t>
      </w:r>
      <w:proofErr w:type="spellEnd"/>
      <w:r w:rsidR="00A02336">
        <w:rPr>
          <w:lang w:val="en-ID"/>
        </w:rPr>
        <w:t xml:space="preserve"> </w:t>
      </w:r>
      <w:proofErr w:type="spellStart"/>
      <w:r w:rsidR="00DB315F">
        <w:rPr>
          <w:lang w:val="en-ID"/>
        </w:rPr>
        <w:t>populer</w:t>
      </w:r>
      <w:proofErr w:type="spellEnd"/>
      <w:r w:rsidR="00DB315F">
        <w:rPr>
          <w:lang w:val="en-ID"/>
        </w:rPr>
        <w:t xml:space="preserve"> </w:t>
      </w:r>
      <w:proofErr w:type="spellStart"/>
      <w:r w:rsidR="00DB315F">
        <w:rPr>
          <w:lang w:val="en-ID"/>
        </w:rPr>
        <w:t>dipakai</w:t>
      </w:r>
      <w:proofErr w:type="spellEnd"/>
      <w:r w:rsidR="00DB315F">
        <w:rPr>
          <w:lang w:val="en-ID"/>
        </w:rPr>
        <w:t xml:space="preserve">. </w:t>
      </w:r>
      <w:proofErr w:type="spellStart"/>
      <w:r w:rsidR="005710FA">
        <w:rPr>
          <w:lang w:val="en-ID"/>
        </w:rPr>
        <w:t>Metodologi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ini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memanfaatkan</w:t>
      </w:r>
      <w:proofErr w:type="spellEnd"/>
      <w:r w:rsidR="005710FA">
        <w:rPr>
          <w:lang w:val="en-ID"/>
        </w:rPr>
        <w:t xml:space="preserve"> proses </w:t>
      </w:r>
      <w:proofErr w:type="spellStart"/>
      <w:r w:rsidR="005710FA">
        <w:rPr>
          <w:lang w:val="en-ID"/>
        </w:rPr>
        <w:t>berurutan</w:t>
      </w:r>
      <w:proofErr w:type="spellEnd"/>
      <w:r w:rsidR="005710FA">
        <w:rPr>
          <w:lang w:val="en-ID"/>
        </w:rPr>
        <w:t xml:space="preserve"> dan </w:t>
      </w:r>
      <w:proofErr w:type="spellStart"/>
      <w:r w:rsidR="005710FA">
        <w:rPr>
          <w:lang w:val="en-ID"/>
        </w:rPr>
        <w:t>sistematis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dalam</w:t>
      </w:r>
      <w:proofErr w:type="spellEnd"/>
      <w:r w:rsidR="005710FA">
        <w:rPr>
          <w:lang w:val="en-ID"/>
        </w:rPr>
        <w:t xml:space="preserve"> </w:t>
      </w:r>
      <w:proofErr w:type="spellStart"/>
      <w:r w:rsidR="00A02336">
        <w:rPr>
          <w:lang w:val="en-ID"/>
        </w:rPr>
        <w:t>setiap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fase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pengerjaan</w:t>
      </w:r>
      <w:proofErr w:type="spellEnd"/>
      <w:r w:rsidR="005710FA">
        <w:rPr>
          <w:lang w:val="en-ID"/>
        </w:rPr>
        <w:t xml:space="preserve"> </w:t>
      </w:r>
      <w:proofErr w:type="spellStart"/>
      <w:r w:rsidR="005710FA">
        <w:rPr>
          <w:lang w:val="en-ID"/>
        </w:rPr>
        <w:t>software</w:t>
      </w:r>
      <w:r w:rsidR="00A02336">
        <w:rPr>
          <w:lang w:val="en-ID"/>
        </w:rPr>
        <w:t>nya</w:t>
      </w:r>
      <w:proofErr w:type="spellEnd"/>
      <w:r w:rsidR="005710FA">
        <w:rPr>
          <w:lang w:val="en-ID"/>
        </w:rPr>
        <w:t xml:space="preserve">. </w:t>
      </w:r>
      <w:r w:rsidR="004A344C">
        <w:rPr>
          <w:lang w:val="en-ID"/>
        </w:rPr>
        <w:t xml:space="preserve">Model </w:t>
      </w:r>
      <w:proofErr w:type="spellStart"/>
      <w:r w:rsidR="004A344C">
        <w:rPr>
          <w:lang w:val="en-ID"/>
        </w:rPr>
        <w:t>pengembangannya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dapat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dianalogikan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seperti</w:t>
      </w:r>
      <w:proofErr w:type="spellEnd"/>
      <w:r w:rsidR="004A344C">
        <w:rPr>
          <w:lang w:val="en-ID"/>
        </w:rPr>
        <w:t xml:space="preserve"> air </w:t>
      </w:r>
      <w:proofErr w:type="spellStart"/>
      <w:r w:rsidR="004A344C">
        <w:rPr>
          <w:lang w:val="en-ID"/>
        </w:rPr>
        <w:t>terjun</w:t>
      </w:r>
      <w:proofErr w:type="spellEnd"/>
      <w:r w:rsidR="004A344C">
        <w:rPr>
          <w:lang w:val="en-ID"/>
        </w:rPr>
        <w:t xml:space="preserve">, </w:t>
      </w:r>
      <w:proofErr w:type="spellStart"/>
      <w:r w:rsidR="004A344C">
        <w:rPr>
          <w:lang w:val="en-ID"/>
        </w:rPr>
        <w:t>dimana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setiap</w:t>
      </w:r>
      <w:proofErr w:type="spellEnd"/>
      <w:r w:rsidR="004A344C">
        <w:rPr>
          <w:lang w:val="en-ID"/>
        </w:rPr>
        <w:t xml:space="preserve"> </w:t>
      </w:r>
      <w:proofErr w:type="spellStart"/>
      <w:r w:rsidR="004A344C">
        <w:rPr>
          <w:lang w:val="en-ID"/>
        </w:rPr>
        <w:t>tahap</w:t>
      </w:r>
      <w:proofErr w:type="spellEnd"/>
      <w:r w:rsidR="004A344C">
        <w:rPr>
          <w:lang w:val="en-ID"/>
        </w:rPr>
        <w:t xml:space="preserve"> </w:t>
      </w:r>
      <w:proofErr w:type="spellStart"/>
      <w:r w:rsidR="009F3783">
        <w:rPr>
          <w:lang w:val="en-ID"/>
        </w:rPr>
        <w:t>dikerjakan</w:t>
      </w:r>
      <w:proofErr w:type="spellEnd"/>
      <w:r w:rsidR="009F3783">
        <w:rPr>
          <w:lang w:val="en-ID"/>
        </w:rPr>
        <w:t xml:space="preserve"> </w:t>
      </w:r>
      <w:proofErr w:type="spellStart"/>
      <w:r w:rsidR="00327F86">
        <w:rPr>
          <w:lang w:val="en-ID"/>
        </w:rPr>
        <w:t>secara</w:t>
      </w:r>
      <w:proofErr w:type="spellEnd"/>
      <w:r w:rsidR="00327F86">
        <w:rPr>
          <w:lang w:val="en-ID"/>
        </w:rPr>
        <w:t xml:space="preserve"> </w:t>
      </w:r>
      <w:proofErr w:type="spellStart"/>
      <w:r w:rsidR="00327F86">
        <w:rPr>
          <w:lang w:val="en-ID"/>
        </w:rPr>
        <w:t>berurutan</w:t>
      </w:r>
      <w:proofErr w:type="spellEnd"/>
      <w:r w:rsidR="00327F86">
        <w:rPr>
          <w:lang w:val="en-ID"/>
        </w:rPr>
        <w:t xml:space="preserve"> </w:t>
      </w:r>
      <w:proofErr w:type="spellStart"/>
      <w:r w:rsidR="004B411A">
        <w:rPr>
          <w:lang w:val="en-ID"/>
        </w:rPr>
        <w:t>mulai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dari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atas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hingga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ke</w:t>
      </w:r>
      <w:proofErr w:type="spellEnd"/>
      <w:r w:rsidR="004B411A">
        <w:rPr>
          <w:lang w:val="en-ID"/>
        </w:rPr>
        <w:t xml:space="preserve"> </w:t>
      </w:r>
      <w:proofErr w:type="spellStart"/>
      <w:r w:rsidR="004B411A">
        <w:rPr>
          <w:lang w:val="en-ID"/>
        </w:rPr>
        <w:t>bawah</w:t>
      </w:r>
      <w:proofErr w:type="spellEnd"/>
      <w:r w:rsidR="004B411A">
        <w:rPr>
          <w:lang w:val="en-ID"/>
        </w:rPr>
        <w:t xml:space="preserve">. </w:t>
      </w:r>
    </w:p>
    <w:p w14:paraId="5577C4EA" w14:textId="77777777" w:rsidR="00D33209" w:rsidRDefault="00D33209" w:rsidP="00F838B2">
      <w:pPr>
        <w:rPr>
          <w:lang w:val="en-ID"/>
        </w:rPr>
      </w:pPr>
    </w:p>
    <w:p w14:paraId="5C2A5956" w14:textId="77777777" w:rsidR="00560E13" w:rsidRDefault="00B62213" w:rsidP="00560E13">
      <w:pPr>
        <w:pStyle w:val="Gambar"/>
      </w:pPr>
      <w:bookmarkStart w:id="13" w:name="_Toc124434770"/>
      <w:r w:rsidRPr="00560E13">
        <w:drawing>
          <wp:inline distT="0" distB="0" distL="0" distR="0" wp14:anchorId="41C8CAFF" wp14:editId="56A775CA">
            <wp:extent cx="3487476" cy="3037669"/>
            <wp:effectExtent l="19050" t="19050" r="1778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4"/>
                    <a:stretch/>
                  </pic:blipFill>
                  <pic:spPr bwMode="auto">
                    <a:xfrm>
                      <a:off x="0" y="0"/>
                      <a:ext cx="3607149" cy="314190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5E758" w14:textId="39FCF5CC" w:rsidR="00B62213" w:rsidRDefault="00B62213" w:rsidP="00560E13">
      <w:pPr>
        <w:pStyle w:val="GambarDesc"/>
      </w:pPr>
      <w:bookmarkStart w:id="14" w:name="_Toc124435124"/>
      <w:bookmarkStart w:id="15" w:name="_Toc124436811"/>
      <w:bookmarkStart w:id="16" w:name="_Toc124436882"/>
      <w:r>
        <w:t>Gambar 1.</w:t>
      </w:r>
      <w:r w:rsidR="00390BCD">
        <w:t>1</w:t>
      </w:r>
      <w:r w:rsidR="00560E13">
        <w:br/>
      </w:r>
      <w:r>
        <w:t>Metodologi Waterfall</w:t>
      </w:r>
      <w:bookmarkEnd w:id="13"/>
      <w:bookmarkEnd w:id="14"/>
      <w:bookmarkEnd w:id="15"/>
      <w:bookmarkEnd w:id="16"/>
    </w:p>
    <w:p w14:paraId="6A13B64F" w14:textId="77777777" w:rsidR="00B62213" w:rsidRDefault="00B62213" w:rsidP="00F838B2">
      <w:pPr>
        <w:rPr>
          <w:lang w:val="en-ID"/>
        </w:rPr>
      </w:pPr>
    </w:p>
    <w:p w14:paraId="35AE938B" w14:textId="000DA78F" w:rsidR="00A02336" w:rsidRDefault="00F21405" w:rsidP="00A02336">
      <w:proofErr w:type="spellStart"/>
      <w:r>
        <w:rPr>
          <w:lang w:val="en-ID"/>
        </w:rPr>
        <w:t>Intisari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Waterfall Development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 w:rsidR="00A02336">
        <w:rPr>
          <w:lang w:val="en-ID"/>
        </w:rPr>
        <w:t>memberikan</w:t>
      </w:r>
      <w:proofErr w:type="spellEnd"/>
      <w:r w:rsidR="00A02336">
        <w:rPr>
          <w:lang w:val="en-ID"/>
        </w:rPr>
        <w:t xml:space="preserve"> </w:t>
      </w:r>
      <w:proofErr w:type="spellStart"/>
      <w:r w:rsidR="00A02336">
        <w:rPr>
          <w:lang w:val="en-ID"/>
        </w:rPr>
        <w:t>gambaran</w:t>
      </w:r>
      <w:proofErr w:type="spellEnd"/>
      <w:r w:rsidR="00A02336">
        <w:rPr>
          <w:lang w:val="en-ID"/>
        </w:rPr>
        <w:t xml:space="preserve"> </w:t>
      </w:r>
      <w:proofErr w:type="spellStart"/>
      <w:r>
        <w:rPr>
          <w:lang w:val="en-ID"/>
        </w:rPr>
        <w:t>alur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pengerjaan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jelas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terukur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alokasi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pasti</w:t>
      </w:r>
      <w:proofErr w:type="spellEnd"/>
      <w:r>
        <w:rPr>
          <w:lang w:val="en-ID"/>
        </w:rPr>
        <w:t xml:space="preserve"> agar </w:t>
      </w:r>
      <w:proofErr w:type="spellStart"/>
      <w:r>
        <w:rPr>
          <w:lang w:val="en-ID"/>
        </w:rPr>
        <w:t>setiap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menyelesaikan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pekerjaan</w:t>
      </w:r>
      <w:proofErr w:type="spellEnd"/>
      <w:r w:rsidR="00A02336">
        <w:rPr>
          <w:lang w:val="en-ID"/>
        </w:rPr>
        <w:t xml:space="preserve"> masing - masing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tepat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. </w:t>
      </w:r>
      <w:r w:rsidR="009458FB">
        <w:rPr>
          <w:lang w:val="en-ID"/>
        </w:rPr>
        <w:t xml:space="preserve">Selain </w:t>
      </w:r>
      <w:proofErr w:type="spellStart"/>
      <w:r w:rsidR="009458FB">
        <w:rPr>
          <w:lang w:val="en-ID"/>
        </w:rPr>
        <w:t>dari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itu</w:t>
      </w:r>
      <w:proofErr w:type="spellEnd"/>
      <w:r w:rsidR="009458FB">
        <w:rPr>
          <w:lang w:val="en-ID"/>
        </w:rPr>
        <w:t xml:space="preserve">, Waterfall juga </w:t>
      </w:r>
      <w:proofErr w:type="spellStart"/>
      <w:r w:rsidR="009458FB">
        <w:rPr>
          <w:lang w:val="en-ID"/>
        </w:rPr>
        <w:t>menghemat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biaya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kepada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klien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dikarenakan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tidak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perlu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membayar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biaya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tambahan</w:t>
      </w:r>
      <w:proofErr w:type="spellEnd"/>
      <w:r w:rsidR="009458FB">
        <w:rPr>
          <w:lang w:val="en-ID"/>
        </w:rPr>
        <w:t xml:space="preserve"> pada </w:t>
      </w:r>
      <w:proofErr w:type="spellStart"/>
      <w:r w:rsidR="009458FB">
        <w:rPr>
          <w:lang w:val="en-ID"/>
        </w:rPr>
        <w:t>saat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ingin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memberikan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masukan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atau</w:t>
      </w:r>
      <w:proofErr w:type="spellEnd"/>
      <w:r w:rsidR="009458FB">
        <w:rPr>
          <w:lang w:val="en-ID"/>
        </w:rPr>
        <w:t xml:space="preserve"> feedback </w:t>
      </w:r>
      <w:proofErr w:type="spellStart"/>
      <w:r w:rsidR="009458FB">
        <w:rPr>
          <w:lang w:val="en-ID"/>
        </w:rPr>
        <w:t>ke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tim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pengembang</w:t>
      </w:r>
      <w:proofErr w:type="spellEnd"/>
      <w:r w:rsidR="009458FB">
        <w:rPr>
          <w:lang w:val="en-ID"/>
        </w:rPr>
        <w:t xml:space="preserve"> </w:t>
      </w:r>
      <w:proofErr w:type="spellStart"/>
      <w:r w:rsidR="009458FB">
        <w:rPr>
          <w:lang w:val="en-ID"/>
        </w:rPr>
        <w:t>seperti</w:t>
      </w:r>
      <w:proofErr w:type="spellEnd"/>
      <w:r w:rsidR="009458FB">
        <w:rPr>
          <w:lang w:val="en-ID"/>
        </w:rPr>
        <w:t xml:space="preserve"> pada </w:t>
      </w:r>
      <w:proofErr w:type="spellStart"/>
      <w:r w:rsidR="009458FB">
        <w:rPr>
          <w:lang w:val="en-ID"/>
        </w:rPr>
        <w:t>metodologi</w:t>
      </w:r>
      <w:proofErr w:type="spellEnd"/>
      <w:r w:rsidR="00047839">
        <w:rPr>
          <w:lang w:val="en-ID"/>
        </w:rPr>
        <w:t xml:space="preserve"> </w:t>
      </w:r>
      <w:r w:rsidR="009458FB">
        <w:rPr>
          <w:lang w:val="en-ID"/>
        </w:rPr>
        <w:t xml:space="preserve">Agile. </w:t>
      </w:r>
      <w:proofErr w:type="spellStart"/>
      <w:r w:rsidR="00BB4FFA">
        <w:rPr>
          <w:lang w:val="en-ID"/>
        </w:rPr>
        <w:t>Pembuatan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aplikasi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bersakala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besar</w:t>
      </w:r>
      <w:proofErr w:type="spellEnd"/>
      <w:r w:rsidR="00BB4FFA">
        <w:rPr>
          <w:lang w:val="en-ID"/>
        </w:rPr>
        <w:t xml:space="preserve"> juga </w:t>
      </w:r>
      <w:proofErr w:type="spellStart"/>
      <w:r w:rsidR="00BB4FFA">
        <w:rPr>
          <w:lang w:val="en-ID"/>
        </w:rPr>
        <w:t>cocok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menggunakan</w:t>
      </w:r>
      <w:proofErr w:type="spellEnd"/>
      <w:r w:rsidR="00BB4FFA">
        <w:rPr>
          <w:lang w:val="en-ID"/>
        </w:rPr>
        <w:t xml:space="preserve"> </w:t>
      </w:r>
      <w:proofErr w:type="spellStart"/>
      <w:r w:rsidR="00BB4FFA">
        <w:rPr>
          <w:lang w:val="en-ID"/>
        </w:rPr>
        <w:t>metodologi</w:t>
      </w:r>
      <w:proofErr w:type="spellEnd"/>
      <w:r w:rsidR="00BB4FFA">
        <w:rPr>
          <w:lang w:val="en-ID"/>
        </w:rPr>
        <w:t xml:space="preserve"> Waterfall. </w:t>
      </w:r>
      <w:r w:rsidR="004D3E4F" w:rsidRPr="004D3E4F">
        <w:t xml:space="preserve">Metode </w:t>
      </w:r>
      <w:proofErr w:type="spellStart"/>
      <w:r w:rsidR="004D3E4F" w:rsidRPr="004D3E4F">
        <w:t>ini</w:t>
      </w:r>
      <w:proofErr w:type="spellEnd"/>
      <w:r w:rsidR="004D3E4F" w:rsidRPr="004D3E4F">
        <w:t xml:space="preserve"> </w:t>
      </w:r>
      <w:proofErr w:type="spellStart"/>
      <w:r w:rsidR="004D3E4F" w:rsidRPr="004D3E4F">
        <w:t>dilakukan</w:t>
      </w:r>
      <w:proofErr w:type="spellEnd"/>
      <w:r w:rsidR="004D3E4F" w:rsidRPr="004D3E4F">
        <w:t xml:space="preserve"> </w:t>
      </w:r>
      <w:proofErr w:type="spellStart"/>
      <w:r w:rsidR="004D3E4F" w:rsidRPr="004D3E4F">
        <w:t>dengan</w:t>
      </w:r>
      <w:proofErr w:type="spellEnd"/>
      <w:r w:rsidR="004D3E4F" w:rsidRPr="004D3E4F">
        <w:t xml:space="preserve"> </w:t>
      </w:r>
      <w:proofErr w:type="spellStart"/>
      <w:r w:rsidR="004D3E4F" w:rsidRPr="004D3E4F">
        <w:t>pendekatan</w:t>
      </w:r>
      <w:proofErr w:type="spellEnd"/>
      <w:r w:rsidR="004D3E4F" w:rsidRPr="004D3E4F">
        <w:t xml:space="preserve"> yang </w:t>
      </w:r>
      <w:proofErr w:type="spellStart"/>
      <w:r w:rsidR="004D3E4F" w:rsidRPr="004D3E4F">
        <w:t>sistematis</w:t>
      </w:r>
      <w:proofErr w:type="spellEnd"/>
      <w:r w:rsidR="004D3E4F" w:rsidRPr="004D3E4F">
        <w:t xml:space="preserve">, </w:t>
      </w:r>
      <w:proofErr w:type="spellStart"/>
      <w:r w:rsidR="004D3E4F" w:rsidRPr="004D3E4F">
        <w:t>mulai</w:t>
      </w:r>
      <w:proofErr w:type="spellEnd"/>
      <w:r w:rsidR="004D3E4F" w:rsidRPr="004D3E4F">
        <w:t xml:space="preserve"> </w:t>
      </w:r>
      <w:proofErr w:type="spellStart"/>
      <w:r w:rsidR="004D3E4F" w:rsidRPr="004D3E4F">
        <w:t>dari</w:t>
      </w:r>
      <w:proofErr w:type="spellEnd"/>
      <w:r w:rsidR="004D3E4F" w:rsidRPr="004D3E4F">
        <w:t xml:space="preserve"> </w:t>
      </w:r>
      <w:proofErr w:type="spellStart"/>
      <w:r w:rsidR="004D3E4F" w:rsidRPr="004D3E4F">
        <w:t>tahap</w:t>
      </w:r>
      <w:proofErr w:type="spellEnd"/>
      <w:r w:rsidR="004D3E4F" w:rsidRPr="004D3E4F">
        <w:t xml:space="preserve"> </w:t>
      </w:r>
      <w:proofErr w:type="spellStart"/>
      <w:r w:rsidR="004D3E4F" w:rsidRPr="004D3E4F">
        <w:t>kebutuhan</w:t>
      </w:r>
      <w:proofErr w:type="spellEnd"/>
      <w:r w:rsidR="004D3E4F" w:rsidRPr="004D3E4F">
        <w:t xml:space="preserve"> </w:t>
      </w:r>
      <w:proofErr w:type="spellStart"/>
      <w:r w:rsidR="004D3E4F" w:rsidRPr="004D3E4F">
        <w:t>sistem</w:t>
      </w:r>
      <w:proofErr w:type="spellEnd"/>
      <w:r w:rsidR="004D3E4F" w:rsidRPr="004D3E4F">
        <w:t xml:space="preserve"> </w:t>
      </w:r>
      <w:proofErr w:type="spellStart"/>
      <w:r w:rsidR="004D3E4F" w:rsidRPr="004D3E4F">
        <w:t>lalu</w:t>
      </w:r>
      <w:proofErr w:type="spellEnd"/>
      <w:r w:rsidR="004D3E4F" w:rsidRPr="004D3E4F">
        <w:t xml:space="preserve"> </w:t>
      </w:r>
      <w:proofErr w:type="spellStart"/>
      <w:r w:rsidR="004D3E4F" w:rsidRPr="004D3E4F">
        <w:t>menuju</w:t>
      </w:r>
      <w:proofErr w:type="spellEnd"/>
      <w:r w:rsidR="004D3E4F" w:rsidRPr="004D3E4F">
        <w:t xml:space="preserve"> </w:t>
      </w:r>
      <w:proofErr w:type="spellStart"/>
      <w:r w:rsidR="004D3E4F" w:rsidRPr="004D3E4F">
        <w:t>ke</w:t>
      </w:r>
      <w:proofErr w:type="spellEnd"/>
      <w:r w:rsidR="004D3E4F" w:rsidRPr="004D3E4F">
        <w:t xml:space="preserve"> </w:t>
      </w:r>
      <w:proofErr w:type="spellStart"/>
      <w:r w:rsidR="004D3E4F" w:rsidRPr="004D3E4F">
        <w:t>tahap</w:t>
      </w:r>
      <w:proofErr w:type="spellEnd"/>
      <w:r w:rsidR="004D3E4F" w:rsidRPr="004D3E4F">
        <w:t xml:space="preserve"> </w:t>
      </w:r>
      <w:proofErr w:type="spellStart"/>
      <w:r w:rsidR="004D3E4F" w:rsidRPr="004D3E4F">
        <w:t>analisis</w:t>
      </w:r>
      <w:proofErr w:type="spellEnd"/>
      <w:r w:rsidR="004D3E4F" w:rsidRPr="004D3E4F">
        <w:t xml:space="preserve">, </w:t>
      </w:r>
      <w:proofErr w:type="spellStart"/>
      <w:r w:rsidR="004D3E4F" w:rsidRPr="004D3E4F">
        <w:t>desain</w:t>
      </w:r>
      <w:proofErr w:type="spellEnd"/>
      <w:r w:rsidR="004D3E4F" w:rsidRPr="004D3E4F">
        <w:t xml:space="preserve">, coding, testing, </w:t>
      </w:r>
      <w:r w:rsidR="004D3E4F">
        <w:t>deployment</w:t>
      </w:r>
      <w:r w:rsidR="00E4290E">
        <w:t xml:space="preserve">, </w:t>
      </w:r>
      <w:r w:rsidR="004D3E4F" w:rsidRPr="004D3E4F">
        <w:t xml:space="preserve">dan maintenance. Langkah demi </w:t>
      </w:r>
      <w:proofErr w:type="spellStart"/>
      <w:r w:rsidR="004D3E4F" w:rsidRPr="004D3E4F">
        <w:t>langkah</w:t>
      </w:r>
      <w:proofErr w:type="spellEnd"/>
      <w:r w:rsidR="004D3E4F" w:rsidRPr="004D3E4F">
        <w:t xml:space="preserve"> yang </w:t>
      </w:r>
      <w:proofErr w:type="spellStart"/>
      <w:r w:rsidR="004D3E4F" w:rsidRPr="004D3E4F">
        <w:t>dilalui</w:t>
      </w:r>
      <w:proofErr w:type="spellEnd"/>
      <w:r w:rsidR="004D3E4F" w:rsidRPr="004D3E4F">
        <w:t xml:space="preserve"> </w:t>
      </w:r>
      <w:proofErr w:type="spellStart"/>
      <w:r w:rsidR="004D3E4F" w:rsidRPr="004D3E4F">
        <w:t>harus</w:t>
      </w:r>
      <w:proofErr w:type="spellEnd"/>
      <w:r w:rsidR="004D3E4F" w:rsidRPr="004D3E4F">
        <w:t xml:space="preserve"> </w:t>
      </w:r>
      <w:proofErr w:type="spellStart"/>
      <w:r w:rsidR="004D3E4F" w:rsidRPr="004D3E4F">
        <w:t>diselesaikan</w:t>
      </w:r>
      <w:proofErr w:type="spellEnd"/>
      <w:r w:rsidR="004D3E4F" w:rsidRPr="004D3E4F">
        <w:t xml:space="preserve"> </w:t>
      </w:r>
      <w:proofErr w:type="spellStart"/>
      <w:r w:rsidR="004D3E4F" w:rsidRPr="004D3E4F">
        <w:t>satu</w:t>
      </w:r>
      <w:proofErr w:type="spellEnd"/>
      <w:r w:rsidR="004D3E4F" w:rsidRPr="004D3E4F">
        <w:t xml:space="preserve"> per </w:t>
      </w:r>
      <w:proofErr w:type="spellStart"/>
      <w:r w:rsidR="004D3E4F" w:rsidRPr="004D3E4F">
        <w:t>satu</w:t>
      </w:r>
      <w:proofErr w:type="spellEnd"/>
      <w:r w:rsidR="004D3E4F" w:rsidRPr="004D3E4F">
        <w:t xml:space="preserve"> (</w:t>
      </w:r>
      <w:proofErr w:type="spellStart"/>
      <w:r w:rsidR="004D3E4F" w:rsidRPr="004D3E4F">
        <w:t>tidak</w:t>
      </w:r>
      <w:proofErr w:type="spellEnd"/>
      <w:r w:rsidR="004D3E4F" w:rsidRPr="004D3E4F">
        <w:t xml:space="preserve"> </w:t>
      </w:r>
      <w:proofErr w:type="spellStart"/>
      <w:r w:rsidR="004D3E4F" w:rsidRPr="004D3E4F">
        <w:t>dapat</w:t>
      </w:r>
      <w:proofErr w:type="spellEnd"/>
      <w:r w:rsidR="004D3E4F" w:rsidRPr="004D3E4F">
        <w:t xml:space="preserve"> </w:t>
      </w:r>
      <w:proofErr w:type="spellStart"/>
      <w:r w:rsidR="004D3E4F" w:rsidRPr="004D3E4F">
        <w:t>meloncat</w:t>
      </w:r>
      <w:proofErr w:type="spellEnd"/>
      <w:r w:rsidR="004D3E4F" w:rsidRPr="004D3E4F">
        <w:t xml:space="preserve"> </w:t>
      </w:r>
      <w:proofErr w:type="spellStart"/>
      <w:r w:rsidR="004D3E4F" w:rsidRPr="004D3E4F">
        <w:t>ke</w:t>
      </w:r>
      <w:proofErr w:type="spellEnd"/>
      <w:r w:rsidR="004D3E4F" w:rsidRPr="004D3E4F">
        <w:t xml:space="preserve"> </w:t>
      </w:r>
      <w:proofErr w:type="spellStart"/>
      <w:r w:rsidR="004D3E4F" w:rsidRPr="004D3E4F">
        <w:t>tahap</w:t>
      </w:r>
      <w:proofErr w:type="spellEnd"/>
      <w:r w:rsidR="004D3E4F" w:rsidRPr="004D3E4F">
        <w:t xml:space="preserve"> </w:t>
      </w:r>
      <w:proofErr w:type="spellStart"/>
      <w:r w:rsidR="004D3E4F" w:rsidRPr="004D3E4F">
        <w:t>berikutnya</w:t>
      </w:r>
      <w:proofErr w:type="spellEnd"/>
      <w:r w:rsidR="00A02336">
        <w:t xml:space="preserve"> </w:t>
      </w:r>
      <w:proofErr w:type="spellStart"/>
      <w:r w:rsidR="00A02336">
        <w:t>tanpa</w:t>
      </w:r>
      <w:proofErr w:type="spellEnd"/>
      <w:r w:rsidR="00A02336">
        <w:t xml:space="preserve"> </w:t>
      </w:r>
      <w:proofErr w:type="spellStart"/>
      <w:r w:rsidR="00A02336">
        <w:t>menyelesaikan</w:t>
      </w:r>
      <w:proofErr w:type="spellEnd"/>
      <w:r w:rsidR="00A02336">
        <w:t xml:space="preserve"> </w:t>
      </w:r>
      <w:proofErr w:type="spellStart"/>
      <w:r w:rsidR="00A02336">
        <w:t>tahapan</w:t>
      </w:r>
      <w:proofErr w:type="spellEnd"/>
      <w:r w:rsidR="00A02336">
        <w:t xml:space="preserve"> </w:t>
      </w:r>
      <w:proofErr w:type="spellStart"/>
      <w:r w:rsidR="00A02336">
        <w:t>sebelumnya</w:t>
      </w:r>
      <w:proofErr w:type="spellEnd"/>
      <w:r w:rsidR="004D3E4F" w:rsidRPr="004D3E4F">
        <w:t xml:space="preserve">) dan </w:t>
      </w:r>
      <w:proofErr w:type="spellStart"/>
      <w:r w:rsidR="004D3E4F" w:rsidRPr="004D3E4F">
        <w:t>berjalan</w:t>
      </w:r>
      <w:proofErr w:type="spellEnd"/>
      <w:r w:rsidR="004D3E4F" w:rsidRPr="004D3E4F">
        <w:t xml:space="preserve"> </w:t>
      </w:r>
      <w:proofErr w:type="spellStart"/>
      <w:r w:rsidR="004D3E4F" w:rsidRPr="004D3E4F">
        <w:t>secara</w:t>
      </w:r>
      <w:proofErr w:type="spellEnd"/>
      <w:r w:rsidR="004D3E4F" w:rsidRPr="004D3E4F">
        <w:t xml:space="preserve"> </w:t>
      </w:r>
      <w:proofErr w:type="spellStart"/>
      <w:r w:rsidR="004D3E4F" w:rsidRPr="004D3E4F">
        <w:lastRenderedPageBreak/>
        <w:t>berurutan</w:t>
      </w:r>
      <w:proofErr w:type="spellEnd"/>
      <w:r w:rsidR="004D3E4F" w:rsidRPr="004D3E4F">
        <w:t xml:space="preserve">, oleh </w:t>
      </w:r>
      <w:proofErr w:type="spellStart"/>
      <w:r w:rsidR="004D3E4F" w:rsidRPr="004D3E4F">
        <w:t>karena</w:t>
      </w:r>
      <w:proofErr w:type="spellEnd"/>
      <w:r w:rsidR="004D3E4F" w:rsidRPr="004D3E4F">
        <w:t xml:space="preserve"> </w:t>
      </w:r>
      <w:proofErr w:type="spellStart"/>
      <w:r w:rsidR="004D3E4F" w:rsidRPr="004D3E4F">
        <w:t>itu</w:t>
      </w:r>
      <w:proofErr w:type="spellEnd"/>
      <w:r w:rsidR="004D3E4F" w:rsidRPr="004D3E4F">
        <w:t xml:space="preserve"> di </w:t>
      </w:r>
      <w:proofErr w:type="spellStart"/>
      <w:r w:rsidR="004D3E4F" w:rsidRPr="004D3E4F">
        <w:t>sebut</w:t>
      </w:r>
      <w:proofErr w:type="spellEnd"/>
      <w:r w:rsidR="004D3E4F" w:rsidRPr="004D3E4F">
        <w:t xml:space="preserve"> waterfall (Air </w:t>
      </w:r>
      <w:proofErr w:type="spellStart"/>
      <w:r w:rsidR="004D3E4F" w:rsidRPr="004D3E4F">
        <w:t>Terjun</w:t>
      </w:r>
      <w:proofErr w:type="spellEnd"/>
      <w:r w:rsidR="004D3E4F" w:rsidRPr="004D3E4F">
        <w:t>).</w:t>
      </w:r>
      <w:r w:rsidR="00C32128">
        <w:t xml:space="preserve"> </w:t>
      </w:r>
      <w:proofErr w:type="spellStart"/>
      <w:r w:rsidR="00C32128">
        <w:t>Berikut</w:t>
      </w:r>
      <w:proofErr w:type="spellEnd"/>
      <w:r w:rsidR="00C32128">
        <w:t xml:space="preserve"> </w:t>
      </w:r>
      <w:proofErr w:type="spellStart"/>
      <w:r w:rsidR="00C32128">
        <w:t>penjelasan</w:t>
      </w:r>
      <w:proofErr w:type="spellEnd"/>
      <w:r w:rsidR="00C32128">
        <w:t xml:space="preserve"> </w:t>
      </w:r>
      <w:proofErr w:type="spellStart"/>
      <w:r w:rsidR="00C32128">
        <w:t>lebih</w:t>
      </w:r>
      <w:proofErr w:type="spellEnd"/>
      <w:r w:rsidR="00C32128">
        <w:t xml:space="preserve"> detail </w:t>
      </w:r>
      <w:proofErr w:type="spellStart"/>
      <w:r w:rsidR="00C32128">
        <w:t>terkait</w:t>
      </w:r>
      <w:proofErr w:type="spellEnd"/>
      <w:r w:rsidR="00C32128">
        <w:t xml:space="preserve"> </w:t>
      </w:r>
      <w:proofErr w:type="spellStart"/>
      <w:r w:rsidR="00C32128">
        <w:t>rencana</w:t>
      </w:r>
      <w:proofErr w:type="spellEnd"/>
      <w:r w:rsidR="00C32128">
        <w:t xml:space="preserve"> </w:t>
      </w:r>
      <w:proofErr w:type="spellStart"/>
      <w:r w:rsidR="00C32128">
        <w:t>implementasi</w:t>
      </w:r>
      <w:proofErr w:type="spellEnd"/>
      <w:r w:rsidR="00C32128">
        <w:t xml:space="preserve"> </w:t>
      </w:r>
      <w:proofErr w:type="spellStart"/>
      <w:r w:rsidR="00C32128">
        <w:t>metodologi</w:t>
      </w:r>
      <w:proofErr w:type="spellEnd"/>
      <w:r w:rsidR="00C32128">
        <w:t>:</w:t>
      </w:r>
    </w:p>
    <w:p w14:paraId="263D2918" w14:textId="578DF5E7" w:rsidR="00C32128" w:rsidRDefault="00C32128" w:rsidP="00C32128">
      <w:pPr>
        <w:pStyle w:val="Bulletalphabetlevel1"/>
        <w:ind w:left="425" w:hanging="425"/>
      </w:pPr>
      <w:r>
        <w:t>Requirements</w:t>
      </w:r>
    </w:p>
    <w:p w14:paraId="1A175925" w14:textId="3BAD8F76" w:rsidR="00C32128" w:rsidRDefault="00C32128" w:rsidP="00C32128">
      <w:pPr>
        <w:pStyle w:val="BulletParagraphwithoutindent"/>
        <w:rPr>
          <w:szCs w:val="24"/>
        </w:rPr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sesi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perusahaannya</w:t>
      </w:r>
      <w:proofErr w:type="spellEnd"/>
      <w:r>
        <w:t xml:space="preserve">. Orang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 w:rsidR="00D33209">
        <w:t xml:space="preserve"> </w:t>
      </w:r>
      <w:proofErr w:type="spellStart"/>
      <w:r w:rsidR="00D33209">
        <w:t>dari</w:t>
      </w:r>
      <w:proofErr w:type="spellEnd"/>
      <w:r w:rsidR="00D33209">
        <w:t xml:space="preserve"> </w:t>
      </w:r>
      <w:proofErr w:type="spellStart"/>
      <w:r w:rsidR="00D33209">
        <w:t>pihak</w:t>
      </w:r>
      <w:proofErr w:type="spellEnd"/>
      <w:r w:rsidR="00D33209">
        <w:t xml:space="preserve"> </w:t>
      </w:r>
      <w:proofErr w:type="spellStart"/>
      <w:r w:rsidR="00D33209">
        <w:t>perusahaan</w:t>
      </w:r>
      <w:proofErr w:type="spellEnd"/>
      <w:r w:rsidR="00D33209">
        <w:t xml:space="preserve"> </w:t>
      </w:r>
      <w:proofErr w:type="spellStart"/>
      <w:r w:rsidR="00D33209">
        <w:t>akan</w:t>
      </w:r>
      <w:proofErr w:type="spellEnd"/>
      <w:r w:rsidR="00D33209">
        <w:t xml:space="preserve"> </w:t>
      </w:r>
      <w:proofErr w:type="spellStart"/>
      <w:r w:rsidR="00D33209">
        <w:t>ditunjuk</w:t>
      </w:r>
      <w:proofErr w:type="spellEnd"/>
      <w:r>
        <w:t xml:space="preserve"> </w:t>
      </w:r>
      <w:r w:rsidR="00D33209">
        <w:t xml:space="preserve">dan </w:t>
      </w:r>
      <w:proofErr w:type="spellStart"/>
      <w:r w:rsidR="00D33209">
        <w:t>mengawasi</w:t>
      </w:r>
      <w:proofErr w:type="spellEnd"/>
      <w:r w:rsidR="00D33209">
        <w:t xml:space="preserve"> </w:t>
      </w:r>
      <w:proofErr w:type="spellStart"/>
      <w:r w:rsidR="00D33209">
        <w:t>kebutuhan</w:t>
      </w:r>
      <w:proofErr w:type="spellEnd"/>
      <w:r w:rsidR="00D33209">
        <w:t xml:space="preserve"> </w:t>
      </w:r>
      <w:proofErr w:type="spellStart"/>
      <w:r w:rsidR="00D33209">
        <w:t>pihak</w:t>
      </w:r>
      <w:proofErr w:type="spellEnd"/>
      <w:r w:rsidR="00D33209">
        <w:t xml:space="preserve"> programmer. </w:t>
      </w:r>
      <w:proofErr w:type="spellStart"/>
      <w:r w:rsidR="00D33209">
        <w:t>Sekiranya</w:t>
      </w:r>
      <w:proofErr w:type="spellEnd"/>
      <w:r w:rsidR="00D33209">
        <w:t xml:space="preserve"> orang yang </w:t>
      </w:r>
      <w:proofErr w:type="spellStart"/>
      <w:r w:rsidR="00D33209">
        <w:t>ditunjuk</w:t>
      </w:r>
      <w:proofErr w:type="spellEnd"/>
      <w:r w:rsidR="00D33209">
        <w:t xml:space="preserve"> </w:t>
      </w:r>
      <w:proofErr w:type="spellStart"/>
      <w:r w:rsidR="00D33209">
        <w:t>tersebut</w:t>
      </w:r>
      <w:proofErr w:type="spellEnd"/>
      <w:r w:rsidR="00D33209">
        <w:t xml:space="preserve"> </w:t>
      </w:r>
      <w:proofErr w:type="spellStart"/>
      <w:r w:rsidR="00D33209">
        <w:t>dapat</w:t>
      </w:r>
      <w:proofErr w:type="spellEnd"/>
      <w:r w:rsidR="00D33209">
        <w:t xml:space="preserve"> </w:t>
      </w:r>
      <w:proofErr w:type="spellStart"/>
      <w:r>
        <w:t>ditanya</w:t>
      </w:r>
      <w:proofErr w:type="spellEnd"/>
      <w:r w:rsidR="00D33209">
        <w:t xml:space="preserve"> dan </w:t>
      </w:r>
      <w:proofErr w:type="spellStart"/>
      <w:r w:rsidR="00D33209">
        <w:t>paham</w:t>
      </w:r>
      <w:proofErr w:type="spellEnd"/>
      <w:r w:rsidR="00D33209"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 w:rsidR="00D33209">
        <w:t xml:space="preserve"> di PT. </w:t>
      </w:r>
      <w:proofErr w:type="spellStart"/>
      <w:r w:rsidR="00D33209">
        <w:t>Adiputro</w:t>
      </w:r>
      <w:proofErr w:type="spellEnd"/>
      <w:r w:rsidR="00D33209">
        <w:t xml:space="preserve"> </w:t>
      </w:r>
      <w:proofErr w:type="spellStart"/>
      <w:r w:rsidR="00D33209">
        <w:t>Wirasejati</w:t>
      </w:r>
      <w:proofErr w:type="spellEnd"/>
      <w:r>
        <w:t>.</w:t>
      </w:r>
      <w:r w:rsidR="00D33209">
        <w:t xml:space="preserve"> Mampu </w:t>
      </w:r>
      <w:proofErr w:type="spellStart"/>
      <w:r w:rsidR="00D33209">
        <w:t>memberikan</w:t>
      </w:r>
      <w:proofErr w:type="spellEnd"/>
      <w:r w:rsidR="00D33209">
        <w:t xml:space="preserve"> feedback dan </w:t>
      </w:r>
      <w:proofErr w:type="spellStart"/>
      <w:r w:rsidR="00D33209">
        <w:t>mampu</w:t>
      </w:r>
      <w:proofErr w:type="spellEnd"/>
      <w:r w:rsidR="00D33209">
        <w:t xml:space="preserve"> </w:t>
      </w:r>
      <w:proofErr w:type="spellStart"/>
      <w:r w:rsidR="00D33209">
        <w:t>memberikan</w:t>
      </w:r>
      <w:proofErr w:type="spellEnd"/>
      <w:r w:rsidR="00D33209">
        <w:t xml:space="preserve"> </w:t>
      </w:r>
      <w:proofErr w:type="spellStart"/>
      <w:r w:rsidR="00D33209">
        <w:t>gambaran</w:t>
      </w:r>
      <w:proofErr w:type="spellEnd"/>
      <w:r w:rsidR="00D33209">
        <w:t xml:space="preserve"> </w:t>
      </w:r>
      <w:proofErr w:type="spellStart"/>
      <w:r w:rsidR="00D33209">
        <w:t>terkait</w:t>
      </w:r>
      <w:proofErr w:type="spellEnd"/>
      <w:r w:rsidR="00D33209">
        <w:t xml:space="preserve"> </w:t>
      </w:r>
      <w:proofErr w:type="spellStart"/>
      <w:r w:rsidR="00D33209">
        <w:t>sekiranya</w:t>
      </w:r>
      <w:proofErr w:type="spellEnd"/>
      <w:r w:rsidR="00D33209">
        <w:t xml:space="preserve"> </w:t>
      </w:r>
      <w:proofErr w:type="spellStart"/>
      <w:r w:rsidR="00D33209">
        <w:t>alur</w:t>
      </w:r>
      <w:proofErr w:type="spellEnd"/>
      <w:r w:rsidR="00D33209"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  <w:r w:rsidR="00A548DB">
        <w:t xml:space="preserve"> </w:t>
      </w:r>
      <w:proofErr w:type="spellStart"/>
      <w:r w:rsidR="00A548DB">
        <w:t>Sekaligus</w:t>
      </w:r>
      <w:proofErr w:type="spellEnd"/>
      <w:r w:rsidR="00A548DB">
        <w:t xml:space="preserve"> </w:t>
      </w:r>
      <w:proofErr w:type="spellStart"/>
      <w:r w:rsidR="00A548DB">
        <w:t>menjelaskan</w:t>
      </w:r>
      <w:proofErr w:type="spellEnd"/>
      <w:r w:rsidR="00A548DB">
        <w:t xml:space="preserve"> </w:t>
      </w:r>
      <w:proofErr w:type="spellStart"/>
      <w:r w:rsidR="00A548DB">
        <w:t>permasalahan</w:t>
      </w:r>
      <w:proofErr w:type="spellEnd"/>
      <w:r w:rsidR="00A548DB">
        <w:t xml:space="preserve"> yang </w:t>
      </w:r>
      <w:proofErr w:type="spellStart"/>
      <w:r w:rsidR="00A548DB">
        <w:t>timbul</w:t>
      </w:r>
      <w:proofErr w:type="spellEnd"/>
      <w:r w:rsidR="00A548DB">
        <w:t xml:space="preserve"> pada </w:t>
      </w:r>
      <w:proofErr w:type="spellStart"/>
      <w:r w:rsidR="00A548DB">
        <w:t>sistem</w:t>
      </w:r>
      <w:proofErr w:type="spellEnd"/>
      <w:r w:rsidR="00A548DB">
        <w:t xml:space="preserve"> </w:t>
      </w:r>
      <w:proofErr w:type="spellStart"/>
      <w:r w:rsidR="00A548DB">
        <w:t>saat</w:t>
      </w:r>
      <w:proofErr w:type="spellEnd"/>
      <w:r w:rsidR="00A548DB">
        <w:t xml:space="preserve"> </w:t>
      </w:r>
      <w:proofErr w:type="spellStart"/>
      <w:r w:rsidR="00A548DB">
        <w:t>ini</w:t>
      </w:r>
      <w:proofErr w:type="spellEnd"/>
      <w:r w:rsidR="00A548DB">
        <w:t>.</w:t>
      </w:r>
    </w:p>
    <w:p w14:paraId="2DC72A25" w14:textId="5DB09849" w:rsidR="00A548DB" w:rsidRDefault="00A548DB" w:rsidP="00A548DB">
      <w:pPr>
        <w:pStyle w:val="Bulletalphabetlevel1"/>
        <w:ind w:left="425" w:hanging="425"/>
      </w:pPr>
      <w:r>
        <w:t>Design</w:t>
      </w:r>
    </w:p>
    <w:p w14:paraId="0D9BE9F7" w14:textId="20B70A14" w:rsidR="00A548DB" w:rsidRDefault="00A548DB" w:rsidP="00A548DB">
      <w:pPr>
        <w:pStyle w:val="BulletParagraphwithoutindent"/>
      </w:pPr>
      <w:r>
        <w:t xml:space="preserve">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user </w:t>
      </w:r>
      <w:proofErr w:type="spellStart"/>
      <w:r>
        <w:t>butuhkan</w:t>
      </w:r>
      <w:proofErr w:type="spellEnd"/>
      <w:r>
        <w:t xml:space="preserve">. </w:t>
      </w:r>
      <w:proofErr w:type="spellStart"/>
      <w:r>
        <w:t>Mendiskusikan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. Di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>.</w:t>
      </w:r>
    </w:p>
    <w:p w14:paraId="604B276B" w14:textId="024BC85D" w:rsidR="00A548DB" w:rsidRDefault="00A548DB" w:rsidP="00A548DB">
      <w:pPr>
        <w:pStyle w:val="Bulletalphabetlevel1"/>
        <w:ind w:left="425" w:hanging="425"/>
      </w:pPr>
      <w:r>
        <w:t>Development</w:t>
      </w:r>
    </w:p>
    <w:p w14:paraId="30524F29" w14:textId="55951F3C" w:rsidR="00A548DB" w:rsidRDefault="00A548DB" w:rsidP="00A548DB">
      <w:pPr>
        <w:pStyle w:val="BulletParagraphwithoutindent"/>
      </w:pPr>
      <w:r>
        <w:t xml:space="preserve">Tahap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di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2.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proses </w:t>
      </w:r>
      <w:r w:rsidRPr="00A548DB">
        <w:rPr>
          <w:i/>
          <w:iCs/>
        </w:rPr>
        <w:t>coding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Tidak </w:t>
      </w:r>
      <w:proofErr w:type="spellStart"/>
      <w:r>
        <w:t>luput</w:t>
      </w:r>
      <w:proofErr w:type="spellEnd"/>
      <w:r>
        <w:t xml:space="preserve"> juga proses </w:t>
      </w:r>
      <w:proofErr w:type="spellStart"/>
      <w:r>
        <w:t>penginstallan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library yang </w:t>
      </w:r>
      <w:proofErr w:type="spellStart"/>
      <w:r>
        <w:t>diperlukan</w:t>
      </w:r>
      <w:proofErr w:type="spellEnd"/>
      <w:r>
        <w:t>.</w:t>
      </w:r>
    </w:p>
    <w:p w14:paraId="5719BBF4" w14:textId="430F1ADA" w:rsidR="00A548DB" w:rsidRDefault="00A548DB" w:rsidP="00A548DB">
      <w:pPr>
        <w:pStyle w:val="Bulletalphabetlevel1"/>
        <w:ind w:left="425" w:hanging="425"/>
      </w:pPr>
      <w:r>
        <w:t>Testing</w:t>
      </w:r>
    </w:p>
    <w:p w14:paraId="334BF58B" w14:textId="09086013" w:rsidR="00A548DB" w:rsidRDefault="00A548DB" w:rsidP="00A548DB">
      <w:pPr>
        <w:pStyle w:val="BulletParagraphwithoutindent"/>
      </w:pPr>
      <w:r>
        <w:t xml:space="preserve">Testing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mengetes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Ketika </w:t>
      </w:r>
      <w:proofErr w:type="spellStart"/>
      <w:r>
        <w:t>kesalahan</w:t>
      </w:r>
      <w:proofErr w:type="spellEnd"/>
      <w:r>
        <w:t xml:space="preserve"> </w:t>
      </w:r>
      <w:r w:rsidR="00A02336">
        <w:t xml:space="preserve">pada </w:t>
      </w:r>
      <w:proofErr w:type="spellStart"/>
      <w:r w:rsidR="00A02336">
        <w:t>fitur</w:t>
      </w:r>
      <w:proofErr w:type="spellEnd"/>
      <w:r w:rsidR="00A02336"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code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agar program yang </w:t>
      </w:r>
      <w:proofErr w:type="spellStart"/>
      <w:r>
        <w:t>siap</w:t>
      </w:r>
      <w:proofErr w:type="spellEnd"/>
      <w:r>
        <w:t xml:space="preserve"> di </w:t>
      </w:r>
      <w:proofErr w:type="spellStart"/>
      <w:r>
        <w:t>tanam</w:t>
      </w:r>
      <w:proofErr w:type="spellEnd"/>
      <w:r>
        <w:t xml:space="preserve"> di server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 w:rsidR="00A02336">
        <w:t>dipakai</w:t>
      </w:r>
      <w:proofErr w:type="spellEnd"/>
      <w:r w:rsidR="00A02336">
        <w:t xml:space="preserve"> </w:t>
      </w:r>
      <w:proofErr w:type="spellStart"/>
      <w:r w:rsidR="00A02336">
        <w:t>tanpa</w:t>
      </w:r>
      <w:proofErr w:type="spellEnd"/>
      <w:r w:rsidR="00A02336">
        <w:t xml:space="preserve"> </w:t>
      </w:r>
      <w:proofErr w:type="spellStart"/>
      <w:r w:rsidR="00A02336">
        <w:t>ada</w:t>
      </w:r>
      <w:proofErr w:type="spellEnd"/>
      <w:r w:rsidR="00A02336">
        <w:t xml:space="preserve"> </w:t>
      </w:r>
      <w:proofErr w:type="spellStart"/>
      <w:r w:rsidR="00A02336">
        <w:t>kendala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 w:rsidR="00A02336">
        <w:t>dari</w:t>
      </w:r>
      <w:proofErr w:type="spellEnd"/>
      <w:r w:rsidR="00A02336">
        <w:t xml:space="preserve"> program yang </w:t>
      </w:r>
      <w:proofErr w:type="spellStart"/>
      <w:r w:rsidR="00A02336">
        <w:t>telah</w:t>
      </w:r>
      <w:proofErr w:type="spellEnd"/>
      <w:r w:rsidR="00A02336">
        <w:t xml:space="preserve"> </w:t>
      </w:r>
      <w:proofErr w:type="spellStart"/>
      <w:r w:rsidR="00A02336">
        <w:t>dibangun</w:t>
      </w:r>
      <w:proofErr w:type="spellEnd"/>
      <w:r w:rsidR="00A02336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>.</w:t>
      </w:r>
    </w:p>
    <w:p w14:paraId="213288CC" w14:textId="797EC208" w:rsidR="00A548DB" w:rsidRDefault="00A548DB" w:rsidP="00A548DB">
      <w:pPr>
        <w:pStyle w:val="Bulletalphabetlevel1"/>
        <w:ind w:left="425" w:hanging="425"/>
      </w:pPr>
      <w:r>
        <w:t>Deployment</w:t>
      </w:r>
    </w:p>
    <w:p w14:paraId="50ECA157" w14:textId="7099792D" w:rsidR="00940EFB" w:rsidRDefault="00A548DB" w:rsidP="00940EFB">
      <w:pPr>
        <w:pStyle w:val="BulletParagraphwithoutindent"/>
      </w:pPr>
      <w:r>
        <w:t xml:space="preserve">Deployment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penanaman</w:t>
      </w:r>
      <w:proofErr w:type="spellEnd"/>
      <w:r>
        <w:t xml:space="preserve"> program pada server </w:t>
      </w:r>
      <w:proofErr w:type="spellStart"/>
      <w:r>
        <w:t>perusahaan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–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. </w:t>
      </w:r>
      <w:proofErr w:type="spellStart"/>
      <w:r w:rsidR="00940EFB">
        <w:t>Koneksi</w:t>
      </w:r>
      <w:proofErr w:type="spellEnd"/>
      <w:r w:rsidR="00940EFB">
        <w:t xml:space="preserve"> </w:t>
      </w:r>
      <w:proofErr w:type="spellStart"/>
      <w:r w:rsidR="00940EFB">
        <w:t>antar</w:t>
      </w:r>
      <w:proofErr w:type="spellEnd"/>
      <w:r w:rsidR="00940EFB">
        <w:t xml:space="preserve"> database juga </w:t>
      </w:r>
      <w:proofErr w:type="spellStart"/>
      <w:r w:rsidR="00940EFB">
        <w:t>akan</w:t>
      </w:r>
      <w:proofErr w:type="spellEnd"/>
      <w:r w:rsidR="00940EFB">
        <w:t xml:space="preserve"> </w:t>
      </w:r>
      <w:proofErr w:type="spellStart"/>
      <w:r w:rsidR="00940EFB">
        <w:t>diatur</w:t>
      </w:r>
      <w:proofErr w:type="spellEnd"/>
      <w:r w:rsidR="00940EFB">
        <w:t xml:space="preserve"> pada </w:t>
      </w:r>
      <w:proofErr w:type="spellStart"/>
      <w:r w:rsidR="00940EFB">
        <w:t>tahapan</w:t>
      </w:r>
      <w:proofErr w:type="spellEnd"/>
      <w:r w:rsidR="00940EFB">
        <w:t xml:space="preserve"> </w:t>
      </w:r>
      <w:proofErr w:type="spellStart"/>
      <w:r w:rsidR="00940EFB">
        <w:t>ini</w:t>
      </w:r>
      <w:proofErr w:type="spellEnd"/>
      <w:r w:rsidR="00A02336">
        <w:t xml:space="preserve">. </w:t>
      </w:r>
      <w:proofErr w:type="spellStart"/>
      <w:r w:rsidR="00A02336">
        <w:t>Memastikan</w:t>
      </w:r>
      <w:proofErr w:type="spellEnd"/>
      <w:r w:rsidR="00A02336">
        <w:t xml:space="preserve"> </w:t>
      </w:r>
      <w:proofErr w:type="spellStart"/>
      <w:r w:rsidR="00A02336">
        <w:t>bahwa</w:t>
      </w:r>
      <w:proofErr w:type="spellEnd"/>
      <w:r w:rsidR="00A02336">
        <w:t xml:space="preserve"> program yang </w:t>
      </w:r>
      <w:proofErr w:type="spellStart"/>
      <w:r w:rsidR="00A02336">
        <w:t>dibuat</w:t>
      </w:r>
      <w:proofErr w:type="spellEnd"/>
      <w:r w:rsidR="00A02336">
        <w:t xml:space="preserve"> </w:t>
      </w:r>
      <w:proofErr w:type="spellStart"/>
      <w:r w:rsidR="00A02336">
        <w:t>dapat</w:t>
      </w:r>
      <w:proofErr w:type="spellEnd"/>
      <w:r w:rsidR="00A02336">
        <w:t xml:space="preserve"> </w:t>
      </w:r>
      <w:proofErr w:type="spellStart"/>
      <w:r w:rsidR="00A02336">
        <w:lastRenderedPageBreak/>
        <w:t>melakukan</w:t>
      </w:r>
      <w:proofErr w:type="spellEnd"/>
      <w:r w:rsidR="00A02336">
        <w:t xml:space="preserve"> </w:t>
      </w:r>
      <w:proofErr w:type="spellStart"/>
      <w:r w:rsidR="00A02336">
        <w:t>koneksi</w:t>
      </w:r>
      <w:proofErr w:type="spellEnd"/>
      <w:r w:rsidR="00A02336">
        <w:t xml:space="preserve"> </w:t>
      </w:r>
      <w:proofErr w:type="spellStart"/>
      <w:r w:rsidR="00A02336">
        <w:t>dengan</w:t>
      </w:r>
      <w:proofErr w:type="spellEnd"/>
      <w:r w:rsidR="00A02336">
        <w:t xml:space="preserve"> database yang </w:t>
      </w:r>
      <w:proofErr w:type="spellStart"/>
      <w:r w:rsidR="00A02336">
        <w:t>ada</w:t>
      </w:r>
      <w:proofErr w:type="spellEnd"/>
      <w:r w:rsidR="00A02336">
        <w:t xml:space="preserve"> di </w:t>
      </w:r>
      <w:proofErr w:type="spellStart"/>
      <w:r w:rsidR="00A02336">
        <w:t>perusahaan</w:t>
      </w:r>
      <w:proofErr w:type="spellEnd"/>
      <w:r w:rsidR="00A02336">
        <w:t xml:space="preserve"> </w:t>
      </w:r>
      <w:proofErr w:type="spellStart"/>
      <w:r w:rsidR="00A02336">
        <w:t>saat</w:t>
      </w:r>
      <w:proofErr w:type="spellEnd"/>
      <w:r w:rsidR="00A02336">
        <w:t xml:space="preserve"> </w:t>
      </w:r>
      <w:proofErr w:type="spellStart"/>
      <w:r w:rsidR="00A02336">
        <w:t>ini</w:t>
      </w:r>
      <w:proofErr w:type="spellEnd"/>
      <w:r w:rsidR="00940EFB">
        <w:t xml:space="preserve">. </w:t>
      </w:r>
      <w:proofErr w:type="spellStart"/>
      <w:r w:rsidR="00940EFB">
        <w:t>Nantinya</w:t>
      </w:r>
      <w:proofErr w:type="spellEnd"/>
      <w:r w:rsidR="00940EFB">
        <w:t xml:space="preserve"> </w:t>
      </w:r>
      <w:proofErr w:type="spellStart"/>
      <w:r w:rsidR="00940EFB">
        <w:t>setelah</w:t>
      </w:r>
      <w:proofErr w:type="spellEnd"/>
      <w:r w:rsidR="00940EFB">
        <w:t xml:space="preserve"> </w:t>
      </w:r>
      <w:proofErr w:type="spellStart"/>
      <w:r w:rsidR="00940EFB">
        <w:t>ditanam</w:t>
      </w:r>
      <w:proofErr w:type="spellEnd"/>
      <w:r w:rsidR="00A02336">
        <w:t>,</w:t>
      </w:r>
      <w:r w:rsidR="00940EFB">
        <w:t xml:space="preserve"> user </w:t>
      </w:r>
      <w:proofErr w:type="spellStart"/>
      <w:r w:rsidR="00940EFB">
        <w:t>akan</w:t>
      </w:r>
      <w:proofErr w:type="spellEnd"/>
      <w:r w:rsidR="00940EFB">
        <w:t xml:space="preserve"> </w:t>
      </w:r>
      <w:proofErr w:type="spellStart"/>
      <w:r w:rsidR="00A02336">
        <w:t>diminta</w:t>
      </w:r>
      <w:proofErr w:type="spellEnd"/>
      <w:r w:rsidR="00A02336">
        <w:t xml:space="preserve"> </w:t>
      </w:r>
      <w:proofErr w:type="spellStart"/>
      <w:r w:rsidR="00A02336">
        <w:t>untuk</w:t>
      </w:r>
      <w:proofErr w:type="spellEnd"/>
      <w:r w:rsidR="00A02336">
        <w:t xml:space="preserve"> </w:t>
      </w:r>
      <w:proofErr w:type="spellStart"/>
      <w:r w:rsidR="00A02336">
        <w:t>malkukan</w:t>
      </w:r>
      <w:proofErr w:type="spellEnd"/>
      <w:r w:rsidR="00A02336">
        <w:t xml:space="preserve"> uji </w:t>
      </w:r>
      <w:proofErr w:type="spellStart"/>
      <w:r w:rsidR="00A02336">
        <w:t>coba</w:t>
      </w:r>
      <w:proofErr w:type="spellEnd"/>
      <w:r w:rsidR="00A02336">
        <w:t xml:space="preserve"> pada </w:t>
      </w:r>
      <w:r w:rsidR="00940EFB">
        <w:t xml:space="preserve">program yang </w:t>
      </w:r>
      <w:proofErr w:type="spellStart"/>
      <w:r w:rsidR="00940EFB">
        <w:t>telah</w:t>
      </w:r>
      <w:proofErr w:type="spellEnd"/>
      <w:r w:rsidR="00940EFB">
        <w:t xml:space="preserve"> </w:t>
      </w:r>
      <w:proofErr w:type="spellStart"/>
      <w:r w:rsidR="00940EFB">
        <w:t>dibuat</w:t>
      </w:r>
      <w:proofErr w:type="spellEnd"/>
      <w:r w:rsidR="00940EFB">
        <w:t>.</w:t>
      </w:r>
    </w:p>
    <w:p w14:paraId="1B73E90A" w14:textId="165E950A" w:rsidR="00940EFB" w:rsidRDefault="00940EFB" w:rsidP="00940EFB">
      <w:pPr>
        <w:pStyle w:val="Bulletalphabetlevel1"/>
        <w:ind w:left="425" w:hanging="425"/>
      </w:pPr>
      <w:r>
        <w:t>Maintenance</w:t>
      </w:r>
    </w:p>
    <w:p w14:paraId="52805B11" w14:textId="32C18C89" w:rsidR="00A548DB" w:rsidRDefault="00940EFB" w:rsidP="00A02336">
      <w:pPr>
        <w:pStyle w:val="BulletParagraphwithoutindent"/>
      </w:pPr>
      <w:r>
        <w:t xml:space="preserve">Maintenance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deployment.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–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oleh user.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membenarkan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Pr="00940EFB">
        <w:rPr>
          <w:i/>
          <w:iCs/>
        </w:rPr>
        <w:t>bug</w:t>
      </w:r>
      <w:r w:rsidR="00D33209">
        <w:t xml:space="preserve"> </w:t>
      </w:r>
      <w:proofErr w:type="spellStart"/>
      <w:r w:rsidR="00D33209">
        <w:t>atau</w:t>
      </w:r>
      <w:proofErr w:type="spellEnd"/>
      <w:r w:rsidR="00D33209">
        <w:t xml:space="preserve"> </w:t>
      </w:r>
      <w:proofErr w:type="spellStart"/>
      <w:r w:rsidR="00D33209">
        <w:t>kesalahan</w:t>
      </w:r>
      <w:proofErr w:type="spellEnd"/>
      <w:r w:rsidR="00D33209">
        <w:t xml:space="preserve"> yang </w:t>
      </w:r>
      <w:proofErr w:type="spellStart"/>
      <w:r w:rsidR="00D33209">
        <w:t>terjadi</w:t>
      </w:r>
      <w:proofErr w:type="spellEnd"/>
      <w:r w:rsidR="00D33209">
        <w:t xml:space="preserve"> (</w:t>
      </w:r>
      <w:proofErr w:type="spellStart"/>
      <w:r w:rsidR="00D33209">
        <w:t>opsional</w:t>
      </w:r>
      <w:proofErr w:type="spellEnd"/>
      <w:r w:rsidR="00D33209">
        <w:t>)</w:t>
      </w:r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juga. Sifat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maintenance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berkelanjutan</w:t>
      </w:r>
      <w:proofErr w:type="spellEnd"/>
      <w:r>
        <w:t>.</w:t>
      </w:r>
    </w:p>
    <w:p w14:paraId="30B40AAB" w14:textId="77777777" w:rsidR="00C32128" w:rsidRPr="00C32128" w:rsidRDefault="00C32128" w:rsidP="00C32128">
      <w:pPr>
        <w:rPr>
          <w:lang w:val="en-ID"/>
        </w:rPr>
      </w:pPr>
    </w:p>
    <w:p w14:paraId="1BF22C6E" w14:textId="0AA84FAB" w:rsidR="0074189A" w:rsidRPr="00A02336" w:rsidRDefault="00160F98" w:rsidP="00A02336">
      <w:pPr>
        <w:rPr>
          <w:lang w:val="en-ID"/>
        </w:rPr>
      </w:pPr>
      <w:proofErr w:type="spellStart"/>
      <w:r>
        <w:t>Pertimbangan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pasti</w:t>
      </w:r>
      <w:proofErr w:type="spellEnd"/>
      <w:r>
        <w:t xml:space="preserve">.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, </w:t>
      </w: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r w:rsidRPr="00D33209">
        <w:rPr>
          <w:i/>
          <w:iCs/>
        </w:rPr>
        <w:t xml:space="preserve">cross check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 w:rsidR="00D33209">
        <w:t xml:space="preserve">. </w:t>
      </w:r>
      <w:r w:rsidR="00D33209" w:rsidRPr="00D33209">
        <w:rPr>
          <w:i/>
          <w:iCs/>
        </w:rPr>
        <w:t>Cross check</w:t>
      </w:r>
      <w:r w:rsidR="00D33209">
        <w:t xml:space="preserve"> </w:t>
      </w:r>
      <w:proofErr w:type="spellStart"/>
      <w:r w:rsidR="00D33209">
        <w:t>dilakukan</w:t>
      </w:r>
      <w:proofErr w:type="spellEnd"/>
      <w:r w:rsidR="00D33209">
        <w:t xml:space="preserve"> </w:t>
      </w:r>
      <w:proofErr w:type="spellStart"/>
      <w:r w:rsidR="00D33209">
        <w:t>dengan</w:t>
      </w:r>
      <w:proofErr w:type="spellEnd"/>
      <w:r w:rsidR="00D33209">
        <w:t xml:space="preserve"> </w:t>
      </w:r>
      <w:proofErr w:type="spellStart"/>
      <w:r w:rsidR="00D33209">
        <w:t>menggunakan</w:t>
      </w:r>
      <w:proofErr w:type="spellEnd"/>
      <w:r w:rsidR="00D33209">
        <w:t xml:space="preserve"> list yang </w:t>
      </w:r>
      <w:proofErr w:type="spellStart"/>
      <w:r w:rsidR="00D33209">
        <w:t>ada</w:t>
      </w:r>
      <w:proofErr w:type="spellEnd"/>
      <w:r>
        <w:t xml:space="preserve"> pada database</w:t>
      </w:r>
      <w:r w:rsidR="00D33209">
        <w:t xml:space="preserve"> </w:t>
      </w:r>
      <w:proofErr w:type="spellStart"/>
      <w:r w:rsidR="00D33209">
        <w:t>perusahaan</w:t>
      </w:r>
      <w:proofErr w:type="spellEnd"/>
      <w:r w:rsidR="00D33209">
        <w:t xml:space="preserve"> </w:t>
      </w:r>
      <w:proofErr w:type="spellStart"/>
      <w:r w:rsidR="00D33209">
        <w:t>saat</w:t>
      </w:r>
      <w:proofErr w:type="spellEnd"/>
      <w:r w:rsidR="00D33209">
        <w:t xml:space="preserve"> </w:t>
      </w:r>
      <w:proofErr w:type="spellStart"/>
      <w:r w:rsidR="00D33209">
        <w:t>ini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Mengingat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 w:rsidR="00D33209">
        <w:t>dibuat</w:t>
      </w:r>
      <w:proofErr w:type="spellEnd"/>
      <w:r w:rsidR="00D33209">
        <w:t xml:space="preserve"> </w:t>
      </w:r>
      <w:proofErr w:type="spellStart"/>
      <w:r w:rsidR="00D33209">
        <w:t>dalam</w:t>
      </w:r>
      <w:proofErr w:type="spellEnd"/>
      <w:r>
        <w:t xml:space="preserve"> </w:t>
      </w:r>
      <w:proofErr w:type="spellStart"/>
      <w:r>
        <w:t>kurun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3 </w:t>
      </w:r>
      <w:proofErr w:type="spellStart"/>
      <w:r>
        <w:t>bulan</w:t>
      </w:r>
      <w:proofErr w:type="spellEnd"/>
      <w:r>
        <w:t xml:space="preserve"> yang </w:t>
      </w:r>
      <w:proofErr w:type="spellStart"/>
      <w:r>
        <w:t>termasuk</w:t>
      </w:r>
      <w:proofErr w:type="spellEnd"/>
      <w:r w:rsidR="00D33209">
        <w:t xml:space="preserve"> </w:t>
      </w:r>
      <w:proofErr w:type="spellStart"/>
      <w:r w:rsidR="00D33209">
        <w:t>ke</w:t>
      </w:r>
      <w:proofErr w:type="spellEnd"/>
      <w:r w:rsidR="00D33209">
        <w:t xml:space="preserve"> </w:t>
      </w:r>
      <w:proofErr w:type="spellStart"/>
      <w:r w:rsidR="00D33209"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 w:rsidR="00D33209">
        <w:t xml:space="preserve"> </w:t>
      </w:r>
      <w:proofErr w:type="spellStart"/>
      <w:r w:rsidR="00D33209">
        <w:t>pengerjaan</w:t>
      </w:r>
      <w:proofErr w:type="spellEnd"/>
      <w:r>
        <w:t xml:space="preserve"> yang </w:t>
      </w:r>
      <w:proofErr w:type="spellStart"/>
      <w:r>
        <w:t>singkat</w:t>
      </w:r>
      <w:proofErr w:type="spellEnd"/>
      <w:r>
        <w:t xml:space="preserve">. </w:t>
      </w:r>
    </w:p>
    <w:p w14:paraId="6E8010A2" w14:textId="77777777" w:rsidR="00A0744B" w:rsidRDefault="00A0744B" w:rsidP="00A02336"/>
    <w:p w14:paraId="6B58A5A9" w14:textId="2D352C6B" w:rsidR="005C08C6" w:rsidRDefault="005C08C6">
      <w:pPr>
        <w:pStyle w:val="STTSJudulSubBab"/>
        <w:numPr>
          <w:ilvl w:val="1"/>
          <w:numId w:val="49"/>
        </w:numPr>
        <w:ind w:left="720" w:hanging="720"/>
      </w:pPr>
      <w:bookmarkStart w:id="17" w:name="_Toc124444499"/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bookmarkEnd w:id="17"/>
      <w:proofErr w:type="spellEnd"/>
    </w:p>
    <w:p w14:paraId="4498C6E8" w14:textId="5CA58608" w:rsidR="00740724" w:rsidRDefault="006417E4" w:rsidP="00D85FF9">
      <w:r>
        <w:t xml:space="preserve">Dalam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dan </w:t>
      </w:r>
      <w:proofErr w:type="spellStart"/>
      <w:r>
        <w:t>runtut</w:t>
      </w:r>
      <w:proofErr w:type="spellEnd"/>
      <w:r>
        <w:t>.</w:t>
      </w:r>
      <w:r w:rsidR="00160F98">
        <w:t xml:space="preserve"> Hal </w:t>
      </w:r>
      <w:proofErr w:type="spellStart"/>
      <w:r w:rsidR="00160F98">
        <w:t>ini</w:t>
      </w:r>
      <w:proofErr w:type="spellEnd"/>
      <w:r w:rsidR="00160F98">
        <w:t xml:space="preserve"> </w:t>
      </w:r>
      <w:proofErr w:type="spellStart"/>
      <w:r w:rsidR="00160F98">
        <w:t>ditujukan</w:t>
      </w:r>
      <w:proofErr w:type="spellEnd"/>
      <w:r w:rsidR="00160F98">
        <w:t xml:space="preserve"> </w:t>
      </w:r>
      <w:proofErr w:type="spellStart"/>
      <w:r w:rsidR="00160F98">
        <w:t>untuk</w:t>
      </w:r>
      <w:proofErr w:type="spellEnd"/>
      <w:r w:rsidR="00160F98">
        <w:t xml:space="preserve"> </w:t>
      </w:r>
      <w:proofErr w:type="spellStart"/>
      <w:r w:rsidR="00160F98">
        <w:t>menggiring</w:t>
      </w:r>
      <w:proofErr w:type="spellEnd"/>
      <w:r w:rsidR="00160F98">
        <w:t xml:space="preserve"> </w:t>
      </w:r>
      <w:proofErr w:type="spellStart"/>
      <w:r w:rsidR="00160F98">
        <w:t>pembaca</w:t>
      </w:r>
      <w:proofErr w:type="spellEnd"/>
      <w:r w:rsidR="00160F98">
        <w:t xml:space="preserve"> </w:t>
      </w:r>
      <w:proofErr w:type="spellStart"/>
      <w:r w:rsidR="00160F98">
        <w:t>dalam</w:t>
      </w:r>
      <w:proofErr w:type="spellEnd"/>
      <w:r w:rsidR="00160F98">
        <w:t xml:space="preserve"> </w:t>
      </w:r>
      <w:proofErr w:type="spellStart"/>
      <w:r w:rsidR="00160F98">
        <w:t>memahami</w:t>
      </w:r>
      <w:proofErr w:type="spellEnd"/>
      <w:r w:rsidR="00160F98">
        <w:t xml:space="preserve"> </w:t>
      </w:r>
      <w:proofErr w:type="spellStart"/>
      <w:r w:rsidR="00160F98">
        <w:t>runtutan</w:t>
      </w:r>
      <w:proofErr w:type="spellEnd"/>
      <w:r w:rsidR="00160F98">
        <w:t xml:space="preserve"> </w:t>
      </w:r>
      <w:proofErr w:type="spellStart"/>
      <w:r w:rsidR="00160F98">
        <w:t>sistem</w:t>
      </w:r>
      <w:proofErr w:type="spellEnd"/>
      <w:r w:rsidR="00160F98">
        <w:t xml:space="preserve"> yang </w:t>
      </w:r>
      <w:proofErr w:type="spellStart"/>
      <w:r w:rsidR="00160F98">
        <w:t>dibangun</w:t>
      </w:r>
      <w:proofErr w:type="spellEnd"/>
      <w:r w:rsidR="00160F98">
        <w:t>.</w:t>
      </w:r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ringkasan</w:t>
      </w:r>
      <w:proofErr w:type="spellEnd"/>
      <w:r w:rsidR="00160F98">
        <w:t xml:space="preserve"> </w:t>
      </w:r>
      <w:proofErr w:type="spellStart"/>
      <w:r w:rsidR="00160F98">
        <w:t>atas</w:t>
      </w:r>
      <w:proofErr w:type="spellEnd"/>
      <w:r w:rsidR="00160F98">
        <w:t xml:space="preserve"> </w:t>
      </w:r>
      <w:proofErr w:type="spellStart"/>
      <w:r>
        <w:t>pembahasan</w:t>
      </w:r>
      <w:proofErr w:type="spellEnd"/>
      <w:r>
        <w:t xml:space="preserve"> yang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bab.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 w:rsidR="00DD4FA9">
        <w:t>akan</w:t>
      </w:r>
      <w:proofErr w:type="spellEnd"/>
      <w:r w:rsidR="00DD4FA9">
        <w:t xml:space="preserve"> </w:t>
      </w:r>
      <w:proofErr w:type="spellStart"/>
      <w:r w:rsidR="00DD4FA9">
        <w:t>dimulai</w:t>
      </w:r>
      <w:proofErr w:type="spellEnd"/>
      <w:r w:rsidR="00DD4FA9">
        <w:t xml:space="preserve"> </w:t>
      </w:r>
      <w:proofErr w:type="spellStart"/>
      <w:r w:rsidR="00DD4FA9">
        <w:t>dari</w:t>
      </w:r>
      <w:proofErr w:type="spellEnd"/>
      <w:r w:rsidR="00DD4FA9">
        <w:t xml:space="preserve"> </w:t>
      </w:r>
      <w:proofErr w:type="spellStart"/>
      <w:r w:rsidR="00DD4FA9">
        <w:t>bab</w:t>
      </w:r>
      <w:proofErr w:type="spellEnd"/>
      <w:r w:rsidR="00DD4FA9">
        <w:t xml:space="preserve"> yang </w:t>
      </w:r>
      <w:proofErr w:type="spellStart"/>
      <w:r w:rsidR="00DD4FA9">
        <w:t>pertama</w:t>
      </w:r>
      <w:proofErr w:type="spellEnd"/>
      <w:r w:rsidR="00DD4FA9">
        <w:t xml:space="preserve"> </w:t>
      </w:r>
      <w:proofErr w:type="spellStart"/>
      <w:r w:rsidR="00DD4FA9">
        <w:t>yaitu</w:t>
      </w:r>
      <w:proofErr w:type="spellEnd"/>
      <w:r w:rsidR="00DD4FA9">
        <w:t xml:space="preserve"> </w:t>
      </w:r>
      <w:proofErr w:type="spellStart"/>
      <w:r w:rsidR="00DD4FA9">
        <w:t>pendahuluan</w:t>
      </w:r>
      <w:proofErr w:type="spellEnd"/>
      <w:r w:rsidR="00DD4FA9">
        <w:t xml:space="preserve">, </w:t>
      </w:r>
      <w:proofErr w:type="spellStart"/>
      <w:r w:rsidR="00DD4FA9">
        <w:t>teori</w:t>
      </w:r>
      <w:proofErr w:type="spellEnd"/>
      <w:r w:rsidR="00DD4FA9">
        <w:t xml:space="preserve"> </w:t>
      </w:r>
      <w:proofErr w:type="spellStart"/>
      <w:r w:rsidR="00DD4FA9">
        <w:t>penunjang</w:t>
      </w:r>
      <w:proofErr w:type="spellEnd"/>
      <w:r w:rsidR="00DD4FA9">
        <w:t>,</w:t>
      </w:r>
    </w:p>
    <w:p w14:paraId="3413914B" w14:textId="77777777" w:rsidR="00740724" w:rsidRDefault="00F03753" w:rsidP="00D85FF9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I</w:t>
      </w:r>
      <w:r w:rsidRPr="00F838B2">
        <w:rPr>
          <w:rStyle w:val="BulletStyleChar"/>
        </w:rPr>
        <w:tab/>
        <w:t>:</w:t>
      </w:r>
      <w:r>
        <w:tab/>
        <w:t>PENDAHULUAN</w:t>
      </w:r>
    </w:p>
    <w:p w14:paraId="6DB9AA02" w14:textId="7A1264AE" w:rsidR="00F03753" w:rsidRDefault="009A623D" w:rsidP="00D85FF9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>,</w:t>
      </w:r>
      <w:r w:rsidR="00B62213">
        <w:t xml:space="preserve"> </w:t>
      </w:r>
      <w:proofErr w:type="spellStart"/>
      <w:r w:rsidR="00B62213">
        <w:t>metodologi</w:t>
      </w:r>
      <w:proofErr w:type="spellEnd"/>
      <w:r w:rsidR="00B62213">
        <w:t>,</w:t>
      </w:r>
      <w:r>
        <w:t xml:space="preserve">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 w:rsidR="0022064F">
        <w:t>aplikasi</w:t>
      </w:r>
      <w:proofErr w:type="spellEnd"/>
      <w:r w:rsidR="0022064F">
        <w:t xml:space="preserve"> </w:t>
      </w:r>
      <w:proofErr w:type="spellStart"/>
      <w:r w:rsidR="0022064F">
        <w:t>berbasis</w:t>
      </w:r>
      <w:proofErr w:type="spellEnd"/>
      <w:r w:rsidR="0022064F">
        <w:t xml:space="preserve"> website PT. </w:t>
      </w:r>
      <w:proofErr w:type="spellStart"/>
      <w:r w:rsidR="0022064F">
        <w:t>Adiputro</w:t>
      </w:r>
      <w:proofErr w:type="spellEnd"/>
      <w:r w:rsidR="0022064F">
        <w:t xml:space="preserve"> </w:t>
      </w:r>
      <w:proofErr w:type="spellStart"/>
      <w:r w:rsidR="0022064F">
        <w:t>Wirasejati</w:t>
      </w:r>
      <w:proofErr w:type="spellEnd"/>
      <w:r w:rsidR="0022064F">
        <w:t>.</w:t>
      </w:r>
    </w:p>
    <w:p w14:paraId="06BBFEAC" w14:textId="77777777" w:rsidR="00F03753" w:rsidRDefault="00F03753" w:rsidP="00D85FF9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lastRenderedPageBreak/>
        <w:t>BAB II</w:t>
      </w:r>
      <w:r>
        <w:tab/>
        <w:t>:</w:t>
      </w:r>
      <w:r>
        <w:tab/>
        <w:t>TEORI PENUNJANG</w:t>
      </w:r>
    </w:p>
    <w:p w14:paraId="1C514BF6" w14:textId="17514ADA" w:rsidR="00204CC0" w:rsidRDefault="00510B67" w:rsidP="00D85FF9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dan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landasan</w:t>
      </w:r>
      <w:proofErr w:type="spellEnd"/>
      <w:r w:rsidR="00B62213">
        <w:t xml:space="preserve"> </w:t>
      </w:r>
      <w:proofErr w:type="spellStart"/>
      <w:r w:rsidR="00B62213">
        <w:t>teori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>.</w:t>
      </w:r>
      <w:r w:rsidR="00974EAA">
        <w:t xml:space="preserve"> Teori </w:t>
      </w:r>
      <w:proofErr w:type="spellStart"/>
      <w:r w:rsidR="00974EAA">
        <w:t>bersifat</w:t>
      </w:r>
      <w:proofErr w:type="spellEnd"/>
      <w:r w:rsidR="00974EAA">
        <w:t xml:space="preserve"> </w:t>
      </w:r>
      <w:proofErr w:type="spellStart"/>
      <w:r w:rsidR="00974EAA">
        <w:t>pengetahuan</w:t>
      </w:r>
      <w:proofErr w:type="spellEnd"/>
      <w:r w:rsidR="00974EAA">
        <w:t xml:space="preserve"> </w:t>
      </w:r>
      <w:proofErr w:type="spellStart"/>
      <w:r w:rsidR="00974EAA">
        <w:t>umum</w:t>
      </w:r>
      <w:proofErr w:type="spellEnd"/>
      <w:r w:rsidR="00974EAA">
        <w:t xml:space="preserve"> yang </w:t>
      </w:r>
      <w:proofErr w:type="spellStart"/>
      <w:r w:rsidR="00974EAA">
        <w:t>menjelaskan</w:t>
      </w:r>
      <w:proofErr w:type="spellEnd"/>
      <w:r w:rsidR="00974EAA">
        <w:t xml:space="preserve"> Surat </w:t>
      </w:r>
      <w:proofErr w:type="spellStart"/>
      <w:r w:rsidR="00974EAA">
        <w:t>Perintah</w:t>
      </w:r>
      <w:proofErr w:type="spellEnd"/>
      <w:r w:rsidR="00974EAA">
        <w:t xml:space="preserve"> </w:t>
      </w:r>
      <w:proofErr w:type="spellStart"/>
      <w:r w:rsidR="00974EAA">
        <w:t>Kerja,Front</w:t>
      </w:r>
      <w:proofErr w:type="spellEnd"/>
      <w:r w:rsidR="00974EAA">
        <w:t xml:space="preserve"> end, Back end, Database dan </w:t>
      </w:r>
      <w:proofErr w:type="spellStart"/>
      <w:r w:rsidR="00974EAA">
        <w:t>Arsitektur</w:t>
      </w:r>
      <w:proofErr w:type="spellEnd"/>
      <w:r w:rsidR="00974EAA">
        <w:t xml:space="preserve"> </w:t>
      </w:r>
      <w:proofErr w:type="spellStart"/>
      <w:r w:rsidR="00974EAA">
        <w:t>sistem</w:t>
      </w:r>
      <w:proofErr w:type="spellEnd"/>
      <w:r w:rsidR="00974EAA">
        <w:t>.</w:t>
      </w:r>
    </w:p>
    <w:p w14:paraId="00EA0A30" w14:textId="36FF1B86" w:rsidR="009F7DC7" w:rsidRDefault="005252AF" w:rsidP="003910AB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II</w:t>
      </w:r>
      <w:r w:rsidR="009F7DC7" w:rsidRPr="00F838B2">
        <w:rPr>
          <w:rStyle w:val="BulletStyleChar"/>
        </w:rPr>
        <w:t>I</w:t>
      </w:r>
      <w:r w:rsidR="009F7DC7" w:rsidRPr="00F838B2">
        <w:rPr>
          <w:rStyle w:val="BulletStyleChar"/>
        </w:rPr>
        <w:tab/>
        <w:t>:</w:t>
      </w:r>
      <w:r w:rsidR="009F7DC7">
        <w:t xml:space="preserve"> </w:t>
      </w:r>
      <w:r w:rsidR="009F7DC7">
        <w:tab/>
      </w:r>
      <w:r w:rsidR="008B1BC4">
        <w:t>ANALISIS SISTEM</w:t>
      </w:r>
    </w:p>
    <w:p w14:paraId="1030F94F" w14:textId="4A939FA4" w:rsidR="006D5426" w:rsidRDefault="009F7DC7" w:rsidP="00F838B2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144644">
        <w:t>analisis</w:t>
      </w:r>
      <w:proofErr w:type="spellEnd"/>
      <w:r w:rsidR="00144644">
        <w:t xml:space="preserve"> </w:t>
      </w:r>
      <w:proofErr w:type="spellStart"/>
      <w:r w:rsidR="00144644">
        <w:t>sistem</w:t>
      </w:r>
      <w:proofErr w:type="spellEnd"/>
      <w:r w:rsidR="00144644">
        <w:t xml:space="preserve"> yang </w:t>
      </w:r>
      <w:proofErr w:type="spellStart"/>
      <w:r w:rsidR="00144644">
        <w:t>sedang</w:t>
      </w:r>
      <w:proofErr w:type="spellEnd"/>
      <w:r w:rsidR="00144644">
        <w:t xml:space="preserve"> </w:t>
      </w:r>
      <w:proofErr w:type="spellStart"/>
      <w:r w:rsidR="00144644">
        <w:t>berjalan</w:t>
      </w:r>
      <w:proofErr w:type="spellEnd"/>
      <w:r w:rsidR="003525A4">
        <w:t>,</w:t>
      </w:r>
      <w:r w:rsidR="00B62213">
        <w:t xml:space="preserve"> </w:t>
      </w:r>
      <w:proofErr w:type="spellStart"/>
      <w:r w:rsidR="00B62213">
        <w:t>alur</w:t>
      </w:r>
      <w:proofErr w:type="spellEnd"/>
      <w:r w:rsidR="00B62213">
        <w:t xml:space="preserve"> </w:t>
      </w:r>
      <w:proofErr w:type="spellStart"/>
      <w:r w:rsidR="00B62213">
        <w:t>kerja</w:t>
      </w:r>
      <w:proofErr w:type="spellEnd"/>
      <w:r w:rsidR="00B62213">
        <w:t xml:space="preserve"> </w:t>
      </w:r>
      <w:proofErr w:type="spellStart"/>
      <w:r w:rsidR="00B62213">
        <w:t>sistem</w:t>
      </w:r>
      <w:proofErr w:type="spellEnd"/>
      <w:r w:rsidR="00B62213">
        <w:t xml:space="preserve"> yang </w:t>
      </w:r>
      <w:proofErr w:type="spellStart"/>
      <w:r w:rsidR="00B62213">
        <w:t>sedang</w:t>
      </w:r>
      <w:proofErr w:type="spellEnd"/>
      <w:r w:rsidR="00B62213">
        <w:t xml:space="preserve"> </w:t>
      </w:r>
      <w:proofErr w:type="spellStart"/>
      <w:r w:rsidR="00B62213">
        <w:t>berjalan</w:t>
      </w:r>
      <w:proofErr w:type="spellEnd"/>
      <w:r w:rsidR="00B62213">
        <w:t>,</w:t>
      </w:r>
      <w:r w:rsidR="003525A4">
        <w:t xml:space="preserve"> </w:t>
      </w:r>
      <w:proofErr w:type="spellStart"/>
      <w:r w:rsidR="003525A4">
        <w:t>kelemahan</w:t>
      </w:r>
      <w:proofErr w:type="spellEnd"/>
      <w:r w:rsidR="003525A4">
        <w:t xml:space="preserve"> </w:t>
      </w:r>
      <w:proofErr w:type="spellStart"/>
      <w:r w:rsidR="003525A4">
        <w:t>sistem</w:t>
      </w:r>
      <w:proofErr w:type="spellEnd"/>
      <w:r w:rsidR="003525A4">
        <w:t xml:space="preserve"> lama</w:t>
      </w:r>
      <w:r w:rsidR="00B62213">
        <w:t xml:space="preserve"> dan </w:t>
      </w:r>
      <w:proofErr w:type="spellStart"/>
      <w:r w:rsidR="00B62213">
        <w:t>penyelesaiannya</w:t>
      </w:r>
      <w:proofErr w:type="spellEnd"/>
      <w:r w:rsidR="003525A4">
        <w:t xml:space="preserve">, </w:t>
      </w:r>
      <w:proofErr w:type="spellStart"/>
      <w:r w:rsidR="003525A4">
        <w:t>hasil</w:t>
      </w:r>
      <w:proofErr w:type="spellEnd"/>
      <w:r w:rsidR="003525A4">
        <w:t xml:space="preserve"> </w:t>
      </w:r>
      <w:proofErr w:type="spellStart"/>
      <w:r w:rsidR="003525A4">
        <w:t>analisis</w:t>
      </w:r>
      <w:proofErr w:type="spellEnd"/>
      <w:r w:rsidR="003525A4">
        <w:t xml:space="preserve">, </w:t>
      </w:r>
      <w:proofErr w:type="spellStart"/>
      <w:r w:rsidR="001749D0">
        <w:t>analisis</w:t>
      </w:r>
      <w:proofErr w:type="spellEnd"/>
      <w:r w:rsidR="001749D0">
        <w:t xml:space="preserve"> </w:t>
      </w:r>
      <w:proofErr w:type="spellStart"/>
      <w:r w:rsidR="001749D0">
        <w:t>sistem</w:t>
      </w:r>
      <w:proofErr w:type="spellEnd"/>
      <w:r w:rsidR="001749D0">
        <w:t xml:space="preserve"> </w:t>
      </w:r>
      <w:proofErr w:type="spellStart"/>
      <w:r w:rsidR="001749D0">
        <w:t>baru</w:t>
      </w:r>
      <w:proofErr w:type="spellEnd"/>
      <w:r w:rsidR="000F79AF">
        <w:t xml:space="preserve">, dan </w:t>
      </w:r>
      <w:proofErr w:type="spellStart"/>
      <w:r w:rsidR="000F79AF">
        <w:t>kebutuhan</w:t>
      </w:r>
      <w:proofErr w:type="spellEnd"/>
      <w:r w:rsidR="000F79AF">
        <w:t xml:space="preserve"> </w:t>
      </w:r>
      <w:proofErr w:type="spellStart"/>
      <w:r w:rsidR="000F79AF">
        <w:t>perangka</w:t>
      </w:r>
      <w:r w:rsidR="00B62213">
        <w:t>t</w:t>
      </w:r>
      <w:proofErr w:type="spellEnd"/>
      <w:r w:rsidR="000F79AF">
        <w:t>.</w:t>
      </w:r>
    </w:p>
    <w:p w14:paraId="00F28FEF" w14:textId="63ADDFC2" w:rsidR="00FF17F2" w:rsidRDefault="00D15C54" w:rsidP="003910AB">
      <w:pPr>
        <w:numPr>
          <w:ilvl w:val="0"/>
          <w:numId w:val="2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IV</w:t>
      </w:r>
      <w:r w:rsidR="00A0547B">
        <w:tab/>
        <w:t>:</w:t>
      </w:r>
      <w:r w:rsidR="00A0547B">
        <w:tab/>
      </w:r>
      <w:r w:rsidR="00FF17F2">
        <w:t>SISTE</w:t>
      </w:r>
      <w:r w:rsidR="008B24C8">
        <w:t>M</w:t>
      </w:r>
      <w:r w:rsidR="00FF17F2">
        <w:t xml:space="preserve"> DESAIN </w:t>
      </w:r>
    </w:p>
    <w:p w14:paraId="1FD39059" w14:textId="66E18C15" w:rsidR="00D15C54" w:rsidRDefault="00FF17F2" w:rsidP="00D85FF9">
      <w:pPr>
        <w:ind w:left="1985" w:firstLine="0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 w:rsidR="006D5426">
        <w:t>seluruh</w:t>
      </w:r>
      <w:proofErr w:type="spellEnd"/>
      <w:r w:rsidR="006D5426">
        <w:t xml:space="preserve"> </w:t>
      </w:r>
      <w:proofErr w:type="spellStart"/>
      <w:r w:rsidR="006D5426">
        <w:t>desain</w:t>
      </w:r>
      <w:proofErr w:type="spellEnd"/>
      <w:r w:rsidR="006D5426">
        <w:t xml:space="preserve"> </w:t>
      </w:r>
      <w:proofErr w:type="spellStart"/>
      <w:r w:rsidR="006D5426">
        <w:t>sistem</w:t>
      </w:r>
      <w:proofErr w:type="spellEnd"/>
      <w:r w:rsidR="006D5426">
        <w:t xml:space="preserve"> </w:t>
      </w:r>
      <w:proofErr w:type="spellStart"/>
      <w:r w:rsidR="006D5426">
        <w:t>dari</w:t>
      </w:r>
      <w:proofErr w:type="spellEnd"/>
      <w:r w:rsidR="006D5426">
        <w:t xml:space="preserve"> </w:t>
      </w:r>
      <w:proofErr w:type="spellStart"/>
      <w:r w:rsidR="006D5426">
        <w:t>aplikasi</w:t>
      </w:r>
      <w:proofErr w:type="spellEnd"/>
      <w:r w:rsidR="006D5426">
        <w:t xml:space="preserve"> website PT. </w:t>
      </w:r>
      <w:proofErr w:type="spellStart"/>
      <w:r w:rsidR="006D5426">
        <w:t>Adiputro</w:t>
      </w:r>
      <w:proofErr w:type="spellEnd"/>
      <w:r w:rsidR="006D5426">
        <w:t xml:space="preserve"> </w:t>
      </w:r>
      <w:proofErr w:type="spellStart"/>
      <w:r w:rsidR="006D5426">
        <w:t>Wirasejati</w:t>
      </w:r>
      <w:proofErr w:type="spellEnd"/>
      <w:r w:rsidR="006D5426">
        <w:t xml:space="preserve">. </w:t>
      </w:r>
      <w:proofErr w:type="spellStart"/>
      <w:r w:rsidR="002465D4">
        <w:t>Terdapat</w:t>
      </w:r>
      <w:proofErr w:type="spellEnd"/>
      <w:r w:rsidR="002465D4">
        <w:t xml:space="preserve"> </w:t>
      </w:r>
      <w:proofErr w:type="spellStart"/>
      <w:r w:rsidR="002465D4">
        <w:t>desain</w:t>
      </w:r>
      <w:proofErr w:type="spellEnd"/>
      <w:r w:rsidR="002465D4">
        <w:t xml:space="preserve"> </w:t>
      </w:r>
      <w:proofErr w:type="spellStart"/>
      <w:r w:rsidR="002465D4">
        <w:t>arsitektur</w:t>
      </w:r>
      <w:proofErr w:type="spellEnd"/>
      <w:r w:rsidR="002465D4">
        <w:t xml:space="preserve"> </w:t>
      </w:r>
      <w:proofErr w:type="spellStart"/>
      <w:r w:rsidR="002465D4">
        <w:t>dari</w:t>
      </w:r>
      <w:proofErr w:type="spellEnd"/>
      <w:r w:rsidR="002465D4">
        <w:t xml:space="preserve"> </w:t>
      </w:r>
      <w:proofErr w:type="spellStart"/>
      <w:r w:rsidR="002465D4">
        <w:t>setiap</w:t>
      </w:r>
      <w:proofErr w:type="spellEnd"/>
      <w:r w:rsidR="002465D4">
        <w:t xml:space="preserve"> role yang </w:t>
      </w:r>
      <w:proofErr w:type="spellStart"/>
      <w:r w:rsidR="002465D4">
        <w:t>ada</w:t>
      </w:r>
      <w:proofErr w:type="spellEnd"/>
      <w:r w:rsidR="002465D4">
        <w:t xml:space="preserve">, </w:t>
      </w:r>
      <w:proofErr w:type="spellStart"/>
      <w:r w:rsidR="002720DD">
        <w:t>desain</w:t>
      </w:r>
      <w:proofErr w:type="spellEnd"/>
      <w:r w:rsidR="002720DD">
        <w:t xml:space="preserve"> database, </w:t>
      </w:r>
      <w:proofErr w:type="spellStart"/>
      <w:r w:rsidR="002720DD">
        <w:t>struktur</w:t>
      </w:r>
      <w:proofErr w:type="spellEnd"/>
      <w:r w:rsidR="002720DD">
        <w:t xml:space="preserve"> </w:t>
      </w:r>
      <w:proofErr w:type="spellStart"/>
      <w:r w:rsidR="002720DD">
        <w:t>tabel</w:t>
      </w:r>
      <w:proofErr w:type="spellEnd"/>
      <w:r w:rsidR="002720DD">
        <w:t xml:space="preserve">, </w:t>
      </w:r>
      <w:proofErr w:type="spellStart"/>
      <w:r w:rsidR="00B93269">
        <w:t>desain</w:t>
      </w:r>
      <w:proofErr w:type="spellEnd"/>
      <w:r w:rsidR="00B93269">
        <w:t xml:space="preserve"> interface, dan </w:t>
      </w:r>
      <w:proofErr w:type="spellStart"/>
      <w:r w:rsidR="00B93269">
        <w:t>nama</w:t>
      </w:r>
      <w:proofErr w:type="spellEnd"/>
      <w:r w:rsidR="00B93269">
        <w:t xml:space="preserve"> </w:t>
      </w:r>
      <w:proofErr w:type="spellStart"/>
      <w:r w:rsidR="00B93269">
        <w:t>dari</w:t>
      </w:r>
      <w:proofErr w:type="spellEnd"/>
      <w:r w:rsidR="00B93269">
        <w:t xml:space="preserve"> </w:t>
      </w:r>
      <w:proofErr w:type="spellStart"/>
      <w:r w:rsidR="00B93269">
        <w:t>setiap</w:t>
      </w:r>
      <w:proofErr w:type="spellEnd"/>
      <w:r w:rsidR="00B93269">
        <w:t xml:space="preserve"> interface yang </w:t>
      </w:r>
      <w:proofErr w:type="spellStart"/>
      <w:r w:rsidR="00B93269">
        <w:t>ada</w:t>
      </w:r>
      <w:proofErr w:type="spellEnd"/>
      <w:r w:rsidR="00B93269">
        <w:t>.</w:t>
      </w:r>
    </w:p>
    <w:p w14:paraId="2D1A216C" w14:textId="583AE426" w:rsidR="00641316" w:rsidRDefault="00641316">
      <w:pPr>
        <w:numPr>
          <w:ilvl w:val="0"/>
          <w:numId w:val="10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V</w:t>
      </w:r>
      <w:r>
        <w:tab/>
        <w:t>:</w:t>
      </w:r>
      <w:r>
        <w:tab/>
      </w:r>
      <w:r w:rsidR="00A0333D">
        <w:t>IMPLEMENTASI</w:t>
      </w:r>
      <w:r>
        <w:t xml:space="preserve"> </w:t>
      </w:r>
    </w:p>
    <w:p w14:paraId="5E80FA15" w14:textId="7E7E2995" w:rsidR="00641316" w:rsidRDefault="00A3690F" w:rsidP="00D85FF9">
      <w:pPr>
        <w:ind w:left="198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code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 w:rsidR="00B62213">
        <w:t>Segmen</w:t>
      </w:r>
      <w:proofErr w:type="spellEnd"/>
      <w:r w:rsidR="00B62213">
        <w:t xml:space="preserve"> c</w:t>
      </w:r>
      <w:r w:rsidR="00D949EE">
        <w:t>ode</w:t>
      </w:r>
      <w:r w:rsidR="00B62213">
        <w:t xml:space="preserve"> </w:t>
      </w:r>
      <w:proofErr w:type="spellStart"/>
      <w:r w:rsidR="00B62213">
        <w:t>akan</w:t>
      </w:r>
      <w:proofErr w:type="spellEnd"/>
      <w:r w:rsidR="00B62213">
        <w:t xml:space="preserve"> </w:t>
      </w:r>
      <w:proofErr w:type="spellStart"/>
      <w:r w:rsidR="00B62213">
        <w:t>banyak</w:t>
      </w:r>
      <w:proofErr w:type="spellEnd"/>
      <w:r w:rsidR="00B62213">
        <w:t xml:space="preserve"> </w:t>
      </w:r>
      <w:proofErr w:type="spellStart"/>
      <w:r w:rsidR="00B62213">
        <w:t>ditemukan</w:t>
      </w:r>
      <w:proofErr w:type="spellEnd"/>
      <w:r w:rsidR="00B62213">
        <w:t xml:space="preserve"> pada </w:t>
      </w:r>
      <w:proofErr w:type="spellStart"/>
      <w:r w:rsidR="00B62213">
        <w:t>bab</w:t>
      </w:r>
      <w:proofErr w:type="spellEnd"/>
      <w:r w:rsidR="00B62213">
        <w:t xml:space="preserve"> </w:t>
      </w:r>
      <w:proofErr w:type="spellStart"/>
      <w:r w:rsidR="00B62213">
        <w:t>ini</w:t>
      </w:r>
      <w:proofErr w:type="spellEnd"/>
      <w:r w:rsidR="00B62213">
        <w:t xml:space="preserve">. </w:t>
      </w:r>
      <w:proofErr w:type="spellStart"/>
      <w:r w:rsidR="00B62213">
        <w:t>Segmen</w:t>
      </w:r>
      <w:proofErr w:type="spellEnd"/>
      <w:r w:rsidR="00B62213">
        <w:t xml:space="preserve"> program </w:t>
      </w:r>
      <w:proofErr w:type="spellStart"/>
      <w:r w:rsidR="00B62213">
        <w:t>nantinya</w:t>
      </w:r>
      <w:proofErr w:type="spellEnd"/>
      <w:r w:rsidR="00B62213">
        <w:t xml:space="preserve"> </w:t>
      </w:r>
      <w:proofErr w:type="spellStart"/>
      <w:r w:rsidR="00D949EE">
        <w:t>akan</w:t>
      </w:r>
      <w:proofErr w:type="spellEnd"/>
      <w:r w:rsidR="00D949EE">
        <w:t xml:space="preserve"> </w:t>
      </w:r>
      <w:proofErr w:type="spellStart"/>
      <w:r w:rsidR="00D949EE">
        <w:t>dijelaskan</w:t>
      </w:r>
      <w:proofErr w:type="spellEnd"/>
      <w:r w:rsidR="00B62213">
        <w:t xml:space="preserve"> baris per baris. </w:t>
      </w:r>
      <w:proofErr w:type="spellStart"/>
      <w:r w:rsidR="00B62213">
        <w:t>Segmen</w:t>
      </w:r>
      <w:proofErr w:type="spellEnd"/>
      <w:r w:rsidR="00B62213">
        <w:t xml:space="preserve"> yang </w:t>
      </w:r>
      <w:proofErr w:type="spellStart"/>
      <w:r w:rsidR="00B62213">
        <w:t>dijelaskan</w:t>
      </w:r>
      <w:proofErr w:type="spellEnd"/>
      <w:r w:rsidR="00B62213">
        <w:t xml:space="preserve"> </w:t>
      </w:r>
      <w:proofErr w:type="spellStart"/>
      <w:r w:rsidR="00B62213">
        <w:t>adalah</w:t>
      </w:r>
      <w:proofErr w:type="spellEnd"/>
      <w:r w:rsidR="00B62213">
        <w:t xml:space="preserve"> code yang </w:t>
      </w:r>
      <w:proofErr w:type="spellStart"/>
      <w:r w:rsidR="00D949EE">
        <w:t>memiliki</w:t>
      </w:r>
      <w:proofErr w:type="spellEnd"/>
      <w:r w:rsidR="00D949EE">
        <w:t xml:space="preserve"> </w:t>
      </w:r>
      <w:proofErr w:type="spellStart"/>
      <w:r w:rsidR="00D949EE">
        <w:t>fungsi</w:t>
      </w:r>
      <w:proofErr w:type="spellEnd"/>
      <w:r w:rsidR="00D949EE">
        <w:t xml:space="preserve"> </w:t>
      </w:r>
      <w:proofErr w:type="spellStart"/>
      <w:r w:rsidR="00D949EE">
        <w:t>penting</w:t>
      </w:r>
      <w:proofErr w:type="spellEnd"/>
      <w:r w:rsidR="00D949EE">
        <w:t xml:space="preserve"> </w:t>
      </w:r>
      <w:proofErr w:type="spellStart"/>
      <w:r w:rsidR="00D949EE">
        <w:t>terhadap</w:t>
      </w:r>
      <w:proofErr w:type="spellEnd"/>
      <w:r w:rsidR="00D949EE">
        <w:t xml:space="preserve"> </w:t>
      </w:r>
      <w:proofErr w:type="spellStart"/>
      <w:r w:rsidR="00D949EE">
        <w:t>keberlangsungan</w:t>
      </w:r>
      <w:proofErr w:type="spellEnd"/>
      <w:r w:rsidR="00D949EE">
        <w:t xml:space="preserve"> </w:t>
      </w:r>
      <w:proofErr w:type="spellStart"/>
      <w:r w:rsidR="00D949EE">
        <w:t>fitur</w:t>
      </w:r>
      <w:proofErr w:type="spellEnd"/>
      <w:r w:rsidR="00D949EE">
        <w:t xml:space="preserve"> – </w:t>
      </w:r>
      <w:proofErr w:type="spellStart"/>
      <w:r w:rsidR="00D949EE">
        <w:t>fitur</w:t>
      </w:r>
      <w:proofErr w:type="spellEnd"/>
      <w:r w:rsidR="00D949EE">
        <w:t xml:space="preserve"> yang </w:t>
      </w:r>
      <w:proofErr w:type="spellStart"/>
      <w:r w:rsidR="00D949EE">
        <w:t>ada</w:t>
      </w:r>
      <w:proofErr w:type="spellEnd"/>
      <w:r w:rsidR="00D949EE">
        <w:t>.</w:t>
      </w:r>
      <w:r w:rsidR="00B62213">
        <w:t xml:space="preserve"> </w:t>
      </w:r>
    </w:p>
    <w:p w14:paraId="64887394" w14:textId="08DE89A2" w:rsidR="00B62213" w:rsidRDefault="00B62213">
      <w:pPr>
        <w:numPr>
          <w:ilvl w:val="0"/>
          <w:numId w:val="10"/>
        </w:numPr>
        <w:tabs>
          <w:tab w:val="left" w:pos="1418"/>
          <w:tab w:val="left" w:pos="1985"/>
        </w:tabs>
        <w:ind w:left="426" w:hanging="426"/>
      </w:pPr>
      <w:r w:rsidRPr="00F838B2">
        <w:rPr>
          <w:rStyle w:val="BulletStyleChar"/>
        </w:rPr>
        <w:t>BAB V</w:t>
      </w:r>
      <w:r>
        <w:rPr>
          <w:rStyle w:val="BulletStyleChar"/>
        </w:rPr>
        <w:t>I</w:t>
      </w:r>
      <w:r>
        <w:tab/>
        <w:t>:</w:t>
      </w:r>
      <w:r>
        <w:tab/>
        <w:t xml:space="preserve">Kesimpulan Dan Saran </w:t>
      </w:r>
    </w:p>
    <w:p w14:paraId="0A2D997A" w14:textId="0F0E5D1F" w:rsidR="001C3A8C" w:rsidRDefault="00B62213" w:rsidP="00974EAA">
      <w:pPr>
        <w:pStyle w:val="ListParagraph"/>
        <w:ind w:left="1985" w:firstLine="0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web</w:t>
      </w:r>
      <w:r w:rsidR="00390BCD">
        <w:t xml:space="preserve"> di PT. </w:t>
      </w:r>
      <w:proofErr w:type="spellStart"/>
      <w:r w:rsidR="00390BCD">
        <w:t>Adiputro</w:t>
      </w:r>
      <w:proofErr w:type="spellEnd"/>
      <w:r w:rsidR="00390BCD">
        <w:t xml:space="preserve"> </w:t>
      </w:r>
      <w:proofErr w:type="spellStart"/>
      <w:r w:rsidR="00390BCD">
        <w:t>Wirasejati</w:t>
      </w:r>
      <w:proofErr w:type="spellEnd"/>
      <w:r>
        <w:t>.</w:t>
      </w:r>
      <w:r w:rsidR="00A02336">
        <w:t xml:space="preserve"> Pada </w:t>
      </w:r>
      <w:proofErr w:type="spellStart"/>
      <w:r w:rsidR="00A02336">
        <w:t>bab</w:t>
      </w:r>
      <w:proofErr w:type="spellEnd"/>
      <w:r w:rsidR="00A02336">
        <w:t xml:space="preserve"> </w:t>
      </w:r>
      <w:proofErr w:type="spellStart"/>
      <w:r w:rsidR="00A02336">
        <w:t>ini</w:t>
      </w:r>
      <w:proofErr w:type="spellEnd"/>
      <w:r w:rsidR="00A02336">
        <w:t xml:space="preserve"> </w:t>
      </w:r>
      <w:proofErr w:type="spellStart"/>
      <w:r w:rsidR="00A02336">
        <w:t>akan</w:t>
      </w:r>
      <w:proofErr w:type="spellEnd"/>
      <w:r>
        <w:t xml:space="preserve"> </w:t>
      </w:r>
      <w:proofErr w:type="spellStart"/>
      <w:r w:rsidR="00A02336">
        <w:t>t</w:t>
      </w:r>
      <w:r w:rsidR="00974EAA">
        <w:t>erdapat</w:t>
      </w:r>
      <w:proofErr w:type="spellEnd"/>
      <w:r w:rsidR="00974EAA">
        <w:t xml:space="preserve"> </w:t>
      </w:r>
      <w:proofErr w:type="spellStart"/>
      <w:r w:rsidR="00974EAA">
        <w:t>k</w:t>
      </w:r>
      <w:r>
        <w:t>esimpulan</w:t>
      </w:r>
      <w:proofErr w:type="spellEnd"/>
      <w:r>
        <w:t xml:space="preserve"> dan saran.</w:t>
      </w:r>
    </w:p>
    <w:p w14:paraId="4669F935" w14:textId="61D035EE" w:rsidR="00D33209" w:rsidRDefault="00D33209" w:rsidP="001C3A8C">
      <w:pPr>
        <w:ind w:firstLine="0"/>
        <w:sectPr w:rsidR="00D33209" w:rsidSect="00C22F25">
          <w:headerReference w:type="default" r:id="rId23"/>
          <w:footerReference w:type="default" r:id="rId24"/>
          <w:footerReference w:type="first" r:id="rId25"/>
          <w:pgSz w:w="11907" w:h="16840" w:code="9"/>
          <w:pgMar w:top="2268" w:right="1701" w:bottom="1701" w:left="2268" w:header="1418" w:footer="851" w:gutter="0"/>
          <w:pgNumType w:start="1"/>
          <w:cols w:space="720"/>
          <w:titlePg/>
          <w:docGrid w:linePitch="360"/>
        </w:sectPr>
      </w:pPr>
    </w:p>
    <w:p w14:paraId="6A8A4E2D" w14:textId="66D5C821" w:rsidR="00F03753" w:rsidRDefault="0023696E" w:rsidP="00D85FF9">
      <w:pPr>
        <w:pStyle w:val="STTSJudulBab"/>
      </w:pPr>
      <w:bookmarkStart w:id="18" w:name="_Toc124444342"/>
      <w:bookmarkStart w:id="19" w:name="_Toc124444500"/>
      <w:r>
        <w:lastRenderedPageBreak/>
        <w:t>BAB II</w:t>
      </w:r>
      <w:bookmarkEnd w:id="18"/>
      <w:bookmarkEnd w:id="19"/>
    </w:p>
    <w:p w14:paraId="56E61214" w14:textId="77777777" w:rsidR="0023696E" w:rsidRDefault="0023696E" w:rsidP="00D85FF9">
      <w:pPr>
        <w:pStyle w:val="STTSJudulBab"/>
      </w:pPr>
      <w:bookmarkStart w:id="20" w:name="_Toc124444501"/>
      <w:r>
        <w:t>TEORI PENUNJANG</w:t>
      </w:r>
      <w:bookmarkEnd w:id="20"/>
    </w:p>
    <w:p w14:paraId="53505B29" w14:textId="77777777" w:rsidR="0023696E" w:rsidRDefault="0023696E" w:rsidP="00D85FF9">
      <w:pPr>
        <w:pStyle w:val="STTSJudulBab"/>
      </w:pPr>
    </w:p>
    <w:p w14:paraId="681A73A9" w14:textId="55433A7C" w:rsidR="000C1D8A" w:rsidRDefault="00CC254F" w:rsidP="00D85FF9">
      <w:pPr>
        <w:ind w:firstLine="709"/>
      </w:pPr>
      <w:r>
        <w:t xml:space="preserve">Dalam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kajian</w:t>
      </w:r>
      <w:proofErr w:type="spellEnd"/>
      <w:r>
        <w:t xml:space="preserve"> dan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 w:rsidR="00D47229">
        <w:t>Wirasejati</w:t>
      </w:r>
      <w:proofErr w:type="spellEnd"/>
      <w:r w:rsidR="00D47229">
        <w:t>.</w:t>
      </w:r>
      <w:r w:rsidR="000B5C05">
        <w:t xml:space="preserve"> Hal </w:t>
      </w:r>
      <w:proofErr w:type="spellStart"/>
      <w:r w:rsidR="000B5C05">
        <w:t>ini</w:t>
      </w:r>
      <w:proofErr w:type="spellEnd"/>
      <w:r w:rsidR="000B5C05">
        <w:t xml:space="preserve"> </w:t>
      </w:r>
      <w:proofErr w:type="spellStart"/>
      <w:r w:rsidR="000B5C05">
        <w:t>diperlukan</w:t>
      </w:r>
      <w:proofErr w:type="spellEnd"/>
      <w:r w:rsidR="000B5C05">
        <w:t xml:space="preserve"> </w:t>
      </w:r>
      <w:proofErr w:type="spellStart"/>
      <w:r w:rsidR="000B5C05">
        <w:t>sebagai</w:t>
      </w:r>
      <w:proofErr w:type="spellEnd"/>
      <w:r w:rsidR="000B5C05">
        <w:t xml:space="preserve"> </w:t>
      </w:r>
      <w:proofErr w:type="spellStart"/>
      <w:r w:rsidR="000B5C05">
        <w:t>penunjang</w:t>
      </w:r>
      <w:proofErr w:type="spellEnd"/>
      <w:r w:rsidR="000B5C05">
        <w:t xml:space="preserve"> dan </w:t>
      </w:r>
      <w:proofErr w:type="spellStart"/>
      <w:r w:rsidR="000B5C05">
        <w:t>landasan</w:t>
      </w:r>
      <w:proofErr w:type="spellEnd"/>
      <w:r w:rsidR="000B5C05">
        <w:t xml:space="preserve"> </w:t>
      </w:r>
      <w:proofErr w:type="spellStart"/>
      <w:r w:rsidR="000B5C05">
        <w:t>teori</w:t>
      </w:r>
      <w:proofErr w:type="spellEnd"/>
      <w:r w:rsidR="000B5C05">
        <w:t xml:space="preserve"> </w:t>
      </w:r>
      <w:proofErr w:type="spellStart"/>
      <w:r w:rsidR="000B5C05">
        <w:t>dalam</w:t>
      </w:r>
      <w:proofErr w:type="spellEnd"/>
      <w:r w:rsidR="000B5C05">
        <w:t xml:space="preserve"> </w:t>
      </w:r>
      <w:proofErr w:type="spellStart"/>
      <w:r w:rsidR="000B5C05">
        <w:t>pembangunan</w:t>
      </w:r>
      <w:proofErr w:type="spellEnd"/>
      <w:r w:rsidR="000B5C05">
        <w:t xml:space="preserve"> web. Oleh </w:t>
      </w:r>
      <w:proofErr w:type="spellStart"/>
      <w:r w:rsidR="000B5C05">
        <w:t>karena</w:t>
      </w:r>
      <w:proofErr w:type="spellEnd"/>
      <w:r w:rsidR="000B5C05">
        <w:t xml:space="preserve"> </w:t>
      </w:r>
      <w:proofErr w:type="spellStart"/>
      <w:r w:rsidR="000B5C05">
        <w:t>itu</w:t>
      </w:r>
      <w:proofErr w:type="spellEnd"/>
      <w:r w:rsidR="000B5C05">
        <w:t xml:space="preserve"> pada </w:t>
      </w:r>
      <w:proofErr w:type="spellStart"/>
      <w:r w:rsidR="000B5C05">
        <w:t>bab</w:t>
      </w:r>
      <w:proofErr w:type="spellEnd"/>
      <w:r w:rsidR="000B5C05">
        <w:t xml:space="preserve"> </w:t>
      </w:r>
      <w:proofErr w:type="spellStart"/>
      <w:r w:rsidR="000B5C05">
        <w:t>ini</w:t>
      </w:r>
      <w:proofErr w:type="spellEnd"/>
      <w:r w:rsidR="000B5C05">
        <w:t xml:space="preserve"> </w:t>
      </w:r>
      <w:proofErr w:type="spellStart"/>
      <w:r w:rsidR="000B5C05">
        <w:t>akan</w:t>
      </w:r>
      <w:proofErr w:type="spellEnd"/>
      <w:r w:rsidR="000B5C05">
        <w:t xml:space="preserve"> </w:t>
      </w:r>
      <w:proofErr w:type="spellStart"/>
      <w:r w:rsidR="000B5C05">
        <w:t>berisi</w:t>
      </w:r>
      <w:proofErr w:type="spellEnd"/>
      <w:r w:rsidR="000B5C05">
        <w:t xml:space="preserve"> </w:t>
      </w:r>
      <w:proofErr w:type="spellStart"/>
      <w:r w:rsidR="000B5C05">
        <w:t>banyak</w:t>
      </w:r>
      <w:proofErr w:type="spellEnd"/>
      <w:r w:rsidR="000B5C05">
        <w:t xml:space="preserve"> </w:t>
      </w:r>
      <w:proofErr w:type="spellStart"/>
      <w:r w:rsidR="000B5C05">
        <w:t>mengenai</w:t>
      </w:r>
      <w:proofErr w:type="spellEnd"/>
      <w:r w:rsidR="000B5C05">
        <w:t xml:space="preserve"> </w:t>
      </w:r>
      <w:proofErr w:type="spellStart"/>
      <w:r w:rsidR="000B5C05">
        <w:t>informasi</w:t>
      </w:r>
      <w:proofErr w:type="spellEnd"/>
      <w:r w:rsidR="000B5C05">
        <w:t xml:space="preserve"> </w:t>
      </w:r>
      <w:proofErr w:type="spellStart"/>
      <w:r w:rsidR="000B5C05">
        <w:t>berupa</w:t>
      </w:r>
      <w:proofErr w:type="spellEnd"/>
      <w:r w:rsidR="000B5C05">
        <w:t xml:space="preserve"> </w:t>
      </w:r>
      <w:proofErr w:type="spellStart"/>
      <w:r w:rsidR="000B5C05">
        <w:t>pengetahuan</w:t>
      </w:r>
      <w:proofErr w:type="spellEnd"/>
      <w:r w:rsidR="000B5C05">
        <w:t xml:space="preserve"> </w:t>
      </w:r>
      <w:proofErr w:type="spellStart"/>
      <w:r w:rsidR="000B5C05">
        <w:t>dasar</w:t>
      </w:r>
      <w:proofErr w:type="spellEnd"/>
      <w:r w:rsidR="000B5C05">
        <w:t xml:space="preserve">. </w:t>
      </w:r>
      <w:proofErr w:type="spellStart"/>
      <w:r w:rsidR="000B5C05">
        <w:t>Informasi</w:t>
      </w:r>
      <w:proofErr w:type="spellEnd"/>
      <w:r w:rsidR="000B5C05">
        <w:t xml:space="preserve"> yang </w:t>
      </w:r>
      <w:proofErr w:type="spellStart"/>
      <w:r w:rsidR="000B5C05">
        <w:t>akan</w:t>
      </w:r>
      <w:proofErr w:type="spellEnd"/>
      <w:r w:rsidR="000B5C05">
        <w:t xml:space="preserve"> </w:t>
      </w:r>
      <w:proofErr w:type="spellStart"/>
      <w:r w:rsidR="00925326">
        <w:t>dibahas</w:t>
      </w:r>
      <w:proofErr w:type="spellEnd"/>
      <w:r w:rsidR="00925326">
        <w:t xml:space="preserve"> </w:t>
      </w:r>
      <w:proofErr w:type="spellStart"/>
      <w:r w:rsidR="00925326">
        <w:t>adalah</w:t>
      </w:r>
      <w:proofErr w:type="spellEnd"/>
      <w:r w:rsidR="00925326">
        <w:t xml:space="preserve"> </w:t>
      </w:r>
      <w:proofErr w:type="spellStart"/>
      <w:r w:rsidR="00925326">
        <w:t>mengenai</w:t>
      </w:r>
      <w:proofErr w:type="spellEnd"/>
      <w:r w:rsidR="00925326">
        <w:t xml:space="preserve"> Surat </w:t>
      </w:r>
      <w:proofErr w:type="spellStart"/>
      <w:r w:rsidR="00925326">
        <w:t>Perintah</w:t>
      </w:r>
      <w:proofErr w:type="spellEnd"/>
      <w:r w:rsidR="00925326">
        <w:t xml:space="preserve"> </w:t>
      </w:r>
      <w:proofErr w:type="spellStart"/>
      <w:r w:rsidR="00925326">
        <w:t>Kerja</w:t>
      </w:r>
      <w:proofErr w:type="spellEnd"/>
      <w:r w:rsidR="00925326">
        <w:t xml:space="preserve">, </w:t>
      </w:r>
      <w:proofErr w:type="spellStart"/>
      <w:r w:rsidR="00925326">
        <w:t>FrontEnd</w:t>
      </w:r>
      <w:proofErr w:type="spellEnd"/>
      <w:r w:rsidR="00925326">
        <w:t xml:space="preserve">, </w:t>
      </w:r>
      <w:proofErr w:type="spellStart"/>
      <w:r w:rsidR="00925326">
        <w:t>BackEnd</w:t>
      </w:r>
      <w:proofErr w:type="spellEnd"/>
      <w:r w:rsidR="00925326">
        <w:t xml:space="preserve">, Database, dan </w:t>
      </w:r>
      <w:proofErr w:type="spellStart"/>
      <w:r w:rsidR="00925326">
        <w:t>Arsitektur</w:t>
      </w:r>
      <w:proofErr w:type="spellEnd"/>
      <w:r w:rsidR="00925326">
        <w:t xml:space="preserve"> </w:t>
      </w:r>
      <w:proofErr w:type="spellStart"/>
      <w:r w:rsidR="00925326">
        <w:t>Sistem</w:t>
      </w:r>
      <w:proofErr w:type="spellEnd"/>
      <w:r w:rsidR="00925326">
        <w:t xml:space="preserve"> </w:t>
      </w:r>
      <w:proofErr w:type="spellStart"/>
      <w:r w:rsidR="00925326">
        <w:t>dari</w:t>
      </w:r>
      <w:proofErr w:type="spellEnd"/>
      <w:r w:rsidR="00925326">
        <w:t xml:space="preserve"> </w:t>
      </w:r>
      <w:proofErr w:type="spellStart"/>
      <w:r w:rsidR="00925326">
        <w:t>aplikasi</w:t>
      </w:r>
      <w:proofErr w:type="spellEnd"/>
      <w:r w:rsidR="00925326">
        <w:t xml:space="preserve"> </w:t>
      </w:r>
      <w:proofErr w:type="spellStart"/>
      <w:r w:rsidR="00925326">
        <w:t>berbasis</w:t>
      </w:r>
      <w:proofErr w:type="spellEnd"/>
      <w:r w:rsidR="00925326">
        <w:t xml:space="preserve"> website PT. </w:t>
      </w:r>
      <w:proofErr w:type="spellStart"/>
      <w:r w:rsidR="00925326">
        <w:t>Adiputro</w:t>
      </w:r>
      <w:proofErr w:type="spellEnd"/>
      <w:r w:rsidR="00925326">
        <w:t xml:space="preserve"> </w:t>
      </w:r>
      <w:proofErr w:type="spellStart"/>
      <w:r w:rsidR="00925326">
        <w:t>Wirasejati</w:t>
      </w:r>
      <w:proofErr w:type="spellEnd"/>
      <w:r w:rsidR="00925326">
        <w:t>.</w:t>
      </w:r>
      <w:r w:rsidR="00F77B10">
        <w:t xml:space="preserve"> </w:t>
      </w:r>
    </w:p>
    <w:p w14:paraId="5F1427FF" w14:textId="77777777" w:rsidR="00460037" w:rsidRDefault="00460037" w:rsidP="00D85FF9">
      <w:pPr>
        <w:ind w:firstLine="709"/>
      </w:pPr>
    </w:p>
    <w:p w14:paraId="2205AA2A" w14:textId="687EB9D9" w:rsidR="00923710" w:rsidRDefault="0032067B" w:rsidP="00D85FF9">
      <w:pPr>
        <w:pStyle w:val="STTSJudulSubBab"/>
        <w:numPr>
          <w:ilvl w:val="0"/>
          <w:numId w:val="3"/>
        </w:numPr>
        <w:ind w:left="709" w:hanging="709"/>
      </w:pPr>
      <w:bookmarkStart w:id="21" w:name="_Toc124444502"/>
      <w:r>
        <w:t xml:space="preserve">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bookmarkEnd w:id="21"/>
      <w:proofErr w:type="spellEnd"/>
    </w:p>
    <w:p w14:paraId="6ED4246C" w14:textId="5D0F6EAF" w:rsidR="007B6AB3" w:rsidRPr="0095451B" w:rsidRDefault="007B6AB3" w:rsidP="0095451B">
      <w:proofErr w:type="spellStart"/>
      <w:r w:rsidRPr="0095451B">
        <w:t>Pengertian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</w:t>
      </w:r>
      <w:proofErr w:type="spellStart"/>
      <w:r w:rsidRPr="0095451B">
        <w:t>adalah</w:t>
      </w:r>
      <w:proofErr w:type="spellEnd"/>
      <w:r w:rsidRPr="0095451B">
        <w:t xml:space="preserve"> </w:t>
      </w:r>
      <w:proofErr w:type="spellStart"/>
      <w:r w:rsidRPr="0095451B">
        <w:t>surat</w:t>
      </w:r>
      <w:proofErr w:type="spellEnd"/>
      <w:r w:rsidRPr="0095451B">
        <w:t xml:space="preserve"> </w:t>
      </w:r>
      <w:proofErr w:type="spellStart"/>
      <w:r w:rsidRPr="0095451B">
        <w:t>resmi</w:t>
      </w:r>
      <w:proofErr w:type="spellEnd"/>
      <w:r w:rsidRPr="0095451B">
        <w:t xml:space="preserve"> yang </w:t>
      </w:r>
      <w:proofErr w:type="spellStart"/>
      <w:r w:rsidRPr="0095451B">
        <w:t>digunakan</w:t>
      </w:r>
      <w:proofErr w:type="spellEnd"/>
      <w:r w:rsidRPr="0095451B">
        <w:t xml:space="preserve"> </w:t>
      </w:r>
      <w:proofErr w:type="spellStart"/>
      <w:r w:rsidRPr="0095451B">
        <w:t>untuk</w:t>
      </w:r>
      <w:proofErr w:type="spellEnd"/>
      <w:r w:rsidRPr="0095451B">
        <w:t xml:space="preserve"> </w:t>
      </w:r>
      <w:proofErr w:type="spellStart"/>
      <w:r w:rsidRPr="0095451B">
        <w:t>memberikan</w:t>
      </w:r>
      <w:proofErr w:type="spellEnd"/>
      <w:r w:rsidRPr="0095451B">
        <w:t xml:space="preserve"> </w:t>
      </w:r>
      <w:proofErr w:type="spellStart"/>
      <w:r w:rsidRPr="0095451B">
        <w:t>perintah</w:t>
      </w:r>
      <w:proofErr w:type="spellEnd"/>
      <w:r w:rsidRPr="0095451B">
        <w:t xml:space="preserve"> pada </w:t>
      </w:r>
      <w:proofErr w:type="spellStart"/>
      <w:r w:rsidRPr="0095451B">
        <w:t>seseorang</w:t>
      </w:r>
      <w:proofErr w:type="spellEnd"/>
      <w:r w:rsidRPr="0095451B">
        <w:t xml:space="preserve"> </w:t>
      </w:r>
      <w:proofErr w:type="spellStart"/>
      <w:r w:rsidRPr="0095451B">
        <w:t>untuk</w:t>
      </w:r>
      <w:proofErr w:type="spellEnd"/>
      <w:r w:rsidRPr="0095451B">
        <w:t xml:space="preserve"> </w:t>
      </w:r>
      <w:proofErr w:type="spellStart"/>
      <w:r w:rsidRPr="0095451B">
        <w:t>melakukan</w:t>
      </w:r>
      <w:proofErr w:type="spellEnd"/>
      <w:r w:rsidRPr="0095451B">
        <w:t xml:space="preserve"> </w:t>
      </w:r>
      <w:proofErr w:type="spellStart"/>
      <w:r w:rsidRPr="0095451B">
        <w:t>suatu</w:t>
      </w:r>
      <w:proofErr w:type="spellEnd"/>
      <w:r w:rsidRPr="0095451B">
        <w:t xml:space="preserve"> </w:t>
      </w:r>
      <w:proofErr w:type="spellStart"/>
      <w:r w:rsidRPr="0095451B">
        <w:t>pekerjaan</w:t>
      </w:r>
      <w:proofErr w:type="spellEnd"/>
      <w:r w:rsidRPr="0095451B">
        <w:t xml:space="preserve"> </w:t>
      </w:r>
      <w:proofErr w:type="spellStart"/>
      <w:r w:rsidRPr="0095451B">
        <w:t>khusus</w:t>
      </w:r>
      <w:proofErr w:type="spellEnd"/>
      <w:r w:rsidRPr="0095451B">
        <w:t xml:space="preserve">. </w:t>
      </w:r>
      <w:r w:rsidR="00FB7C4B" w:rsidRPr="0095451B">
        <w:t xml:space="preserve">Surat </w:t>
      </w:r>
      <w:proofErr w:type="spellStart"/>
      <w:r w:rsidR="00FB7C4B" w:rsidRPr="0095451B">
        <w:t>ini</w:t>
      </w:r>
      <w:proofErr w:type="spellEnd"/>
      <w:r w:rsidR="00FB7C4B" w:rsidRPr="0095451B">
        <w:t xml:space="preserve"> </w:t>
      </w:r>
      <w:proofErr w:type="spellStart"/>
      <w:r w:rsidR="00FB7C4B" w:rsidRPr="0095451B">
        <w:t>biasanya</w:t>
      </w:r>
      <w:proofErr w:type="spellEnd"/>
      <w:r w:rsidR="00FB7C4B" w:rsidRPr="0095451B">
        <w:t xml:space="preserve"> </w:t>
      </w:r>
      <w:proofErr w:type="spellStart"/>
      <w:r w:rsidR="00FB7C4B" w:rsidRPr="0095451B">
        <w:t>memuat</w:t>
      </w:r>
      <w:proofErr w:type="spellEnd"/>
      <w:r w:rsidR="00FB7C4B" w:rsidRPr="0095451B">
        <w:t xml:space="preserve"> </w:t>
      </w:r>
      <w:proofErr w:type="spellStart"/>
      <w:r w:rsidR="00FB7C4B" w:rsidRPr="0095451B">
        <w:t>hal</w:t>
      </w:r>
      <w:proofErr w:type="spellEnd"/>
      <w:r w:rsidR="00FB7C4B" w:rsidRPr="0095451B">
        <w:t xml:space="preserve"> – </w:t>
      </w:r>
      <w:proofErr w:type="spellStart"/>
      <w:r w:rsidR="00FB7C4B" w:rsidRPr="0095451B">
        <w:t>hal</w:t>
      </w:r>
      <w:proofErr w:type="spellEnd"/>
      <w:r w:rsidR="00FB7C4B" w:rsidRPr="0095451B">
        <w:t xml:space="preserve"> </w:t>
      </w:r>
      <w:proofErr w:type="spellStart"/>
      <w:r w:rsidR="000C2A04" w:rsidRPr="0095451B">
        <w:t>apa</w:t>
      </w:r>
      <w:proofErr w:type="spellEnd"/>
      <w:r w:rsidR="000C2A04" w:rsidRPr="0095451B">
        <w:t xml:space="preserve"> </w:t>
      </w:r>
      <w:proofErr w:type="spellStart"/>
      <w:r w:rsidR="000C2A04" w:rsidRPr="0095451B">
        <w:t>saja</w:t>
      </w:r>
      <w:proofErr w:type="spellEnd"/>
      <w:r w:rsidR="000C2A04" w:rsidRPr="0095451B">
        <w:t xml:space="preserve"> yang </w:t>
      </w:r>
      <w:proofErr w:type="spellStart"/>
      <w:r w:rsidR="000C2A04" w:rsidRPr="0095451B">
        <w:t>harus</w:t>
      </w:r>
      <w:proofErr w:type="spellEnd"/>
      <w:r w:rsidR="000C2A04" w:rsidRPr="0095451B">
        <w:t xml:space="preserve"> </w:t>
      </w:r>
      <w:proofErr w:type="spellStart"/>
      <w:r w:rsidR="000C2A04" w:rsidRPr="0095451B">
        <w:t>dilakukan</w:t>
      </w:r>
      <w:proofErr w:type="spellEnd"/>
      <w:r w:rsidR="000C2A04" w:rsidRPr="0095451B">
        <w:t xml:space="preserve"> oleh </w:t>
      </w:r>
      <w:proofErr w:type="spellStart"/>
      <w:r w:rsidR="000C2A04" w:rsidRPr="0095451B">
        <w:t>pekerja</w:t>
      </w:r>
      <w:proofErr w:type="spellEnd"/>
      <w:r w:rsidR="000C2A04" w:rsidRPr="0095451B">
        <w:t xml:space="preserve">, </w:t>
      </w:r>
      <w:proofErr w:type="spellStart"/>
      <w:r w:rsidR="000C2A04" w:rsidRPr="0095451B">
        <w:t>mulai</w:t>
      </w:r>
      <w:proofErr w:type="spellEnd"/>
      <w:r w:rsidR="000C2A04" w:rsidRPr="0095451B">
        <w:t xml:space="preserve"> </w:t>
      </w:r>
      <w:proofErr w:type="spellStart"/>
      <w:r w:rsidR="000C2A04" w:rsidRPr="0095451B">
        <w:t>dari</w:t>
      </w:r>
      <w:proofErr w:type="spellEnd"/>
      <w:r w:rsidR="000C2A04" w:rsidRPr="0095451B">
        <w:t xml:space="preserve"> </w:t>
      </w:r>
      <w:proofErr w:type="spellStart"/>
      <w:r w:rsidR="000C2A04" w:rsidRPr="0095451B">
        <w:t>instruksi</w:t>
      </w:r>
      <w:proofErr w:type="spellEnd"/>
      <w:r w:rsidR="000C2A04" w:rsidRPr="0095451B">
        <w:t xml:space="preserve"> </w:t>
      </w:r>
      <w:proofErr w:type="spellStart"/>
      <w:r w:rsidR="000C2A04" w:rsidRPr="0095451B">
        <w:t>untuk</w:t>
      </w:r>
      <w:proofErr w:type="spellEnd"/>
      <w:r w:rsidR="000C2A04" w:rsidRPr="0095451B">
        <w:t xml:space="preserve"> </w:t>
      </w:r>
      <w:proofErr w:type="spellStart"/>
      <w:r w:rsidR="000C2A04" w:rsidRPr="0095451B">
        <w:t>memulai</w:t>
      </w:r>
      <w:proofErr w:type="spellEnd"/>
      <w:r w:rsidR="000C2A04" w:rsidRPr="0095451B">
        <w:t xml:space="preserve"> </w:t>
      </w:r>
      <w:proofErr w:type="spellStart"/>
      <w:r w:rsidR="000C2A04" w:rsidRPr="0095451B">
        <w:t>pekerjaan</w:t>
      </w:r>
      <w:proofErr w:type="spellEnd"/>
      <w:r w:rsidR="000C2A04" w:rsidRPr="0095451B">
        <w:t xml:space="preserve"> </w:t>
      </w:r>
      <w:proofErr w:type="spellStart"/>
      <w:r w:rsidR="000C2A04" w:rsidRPr="0095451B">
        <w:t>hingga</w:t>
      </w:r>
      <w:proofErr w:type="spellEnd"/>
      <w:r w:rsidR="000C2A04" w:rsidRPr="0095451B">
        <w:t xml:space="preserve"> </w:t>
      </w:r>
      <w:proofErr w:type="spellStart"/>
      <w:r w:rsidR="000C2A04" w:rsidRPr="0095451B">
        <w:t>kepastian</w:t>
      </w:r>
      <w:proofErr w:type="spellEnd"/>
      <w:r w:rsidR="000C2A04" w:rsidRPr="0095451B">
        <w:t xml:space="preserve"> </w:t>
      </w:r>
      <w:proofErr w:type="spellStart"/>
      <w:r w:rsidR="000C2A04" w:rsidRPr="0095451B">
        <w:t>waktu</w:t>
      </w:r>
      <w:proofErr w:type="spellEnd"/>
      <w:r w:rsidR="000C2A04" w:rsidRPr="0095451B">
        <w:t xml:space="preserve"> </w:t>
      </w:r>
      <w:r w:rsidR="005E7964" w:rsidRPr="0095451B">
        <w:t xml:space="preserve">yang </w:t>
      </w:r>
      <w:proofErr w:type="spellStart"/>
      <w:r w:rsidR="005E7964" w:rsidRPr="0095451B">
        <w:t>harus</w:t>
      </w:r>
      <w:proofErr w:type="spellEnd"/>
      <w:r w:rsidR="005E7964" w:rsidRPr="0095451B">
        <w:t xml:space="preserve"> </w:t>
      </w:r>
      <w:proofErr w:type="spellStart"/>
      <w:r w:rsidR="005E7964" w:rsidRPr="0095451B">
        <w:t>dilaksanakan</w:t>
      </w:r>
      <w:proofErr w:type="spellEnd"/>
      <w:r w:rsidR="005E7964" w:rsidRPr="0095451B">
        <w:t xml:space="preserve"> oleh </w:t>
      </w:r>
      <w:proofErr w:type="spellStart"/>
      <w:r w:rsidR="005E7964" w:rsidRPr="0095451B">
        <w:t>pekerja</w:t>
      </w:r>
      <w:proofErr w:type="spellEnd"/>
      <w:r w:rsidR="005E7964" w:rsidRPr="0095451B">
        <w:t>.</w:t>
      </w:r>
      <w:r w:rsidR="007112A9" w:rsidRPr="0095451B">
        <w:t xml:space="preserve"> </w:t>
      </w:r>
      <w:r w:rsidR="0078547C" w:rsidRPr="0095451B">
        <w:t xml:space="preserve">Surat </w:t>
      </w:r>
      <w:proofErr w:type="spellStart"/>
      <w:r w:rsidR="0078547C" w:rsidRPr="0095451B">
        <w:t>Perintah</w:t>
      </w:r>
      <w:proofErr w:type="spellEnd"/>
      <w:r w:rsidR="0078547C" w:rsidRPr="0095451B">
        <w:t xml:space="preserve"> </w:t>
      </w:r>
      <w:proofErr w:type="spellStart"/>
      <w:r w:rsidR="0078547C" w:rsidRPr="0095451B">
        <w:t>Kerja</w:t>
      </w:r>
      <w:proofErr w:type="spellEnd"/>
      <w:r w:rsidR="0078547C" w:rsidRPr="0095451B">
        <w:t xml:space="preserve"> pada </w:t>
      </w:r>
      <w:proofErr w:type="spellStart"/>
      <w:r w:rsidR="0078547C" w:rsidRPr="0095451B">
        <w:t>umumnya</w:t>
      </w:r>
      <w:proofErr w:type="spellEnd"/>
      <w:r w:rsidR="0078547C" w:rsidRPr="0095451B">
        <w:t xml:space="preserve"> </w:t>
      </w:r>
      <w:proofErr w:type="spellStart"/>
      <w:r w:rsidR="0078547C" w:rsidRPr="0095451B">
        <w:t>meliputi</w:t>
      </w:r>
      <w:proofErr w:type="spellEnd"/>
      <w:r w:rsidR="0078547C" w:rsidRPr="0095451B">
        <w:t xml:space="preserve"> </w:t>
      </w:r>
      <w:proofErr w:type="spellStart"/>
      <w:r w:rsidR="0078547C" w:rsidRPr="0095451B">
        <w:t>siapa</w:t>
      </w:r>
      <w:proofErr w:type="spellEnd"/>
      <w:r w:rsidR="0078547C" w:rsidRPr="0095451B">
        <w:t xml:space="preserve"> yang </w:t>
      </w:r>
      <w:proofErr w:type="spellStart"/>
      <w:r w:rsidR="0078547C" w:rsidRPr="0095451B">
        <w:t>memberikan</w:t>
      </w:r>
      <w:proofErr w:type="spellEnd"/>
      <w:r w:rsidR="0078547C" w:rsidRPr="0095451B">
        <w:t xml:space="preserve"> </w:t>
      </w:r>
      <w:proofErr w:type="spellStart"/>
      <w:r w:rsidR="0078547C" w:rsidRPr="0095451B">
        <w:t>perintah</w:t>
      </w:r>
      <w:proofErr w:type="spellEnd"/>
      <w:r w:rsidR="0078547C" w:rsidRPr="0095451B">
        <w:t xml:space="preserve">, </w:t>
      </w:r>
      <w:proofErr w:type="spellStart"/>
      <w:r w:rsidR="0078547C" w:rsidRPr="0095451B">
        <w:t>kepada</w:t>
      </w:r>
      <w:proofErr w:type="spellEnd"/>
      <w:r w:rsidR="0078547C" w:rsidRPr="0095451B">
        <w:t xml:space="preserve"> </w:t>
      </w:r>
      <w:proofErr w:type="spellStart"/>
      <w:r w:rsidR="0078547C" w:rsidRPr="0095451B">
        <w:t>siapa</w:t>
      </w:r>
      <w:proofErr w:type="spellEnd"/>
      <w:r w:rsidR="0078547C" w:rsidRPr="0095451B">
        <w:t xml:space="preserve"> </w:t>
      </w:r>
      <w:proofErr w:type="spellStart"/>
      <w:r w:rsidR="0078547C" w:rsidRPr="0095451B">
        <w:t>perintah</w:t>
      </w:r>
      <w:proofErr w:type="spellEnd"/>
      <w:r w:rsidR="0078547C" w:rsidRPr="0095451B">
        <w:t xml:space="preserve"> </w:t>
      </w:r>
      <w:proofErr w:type="spellStart"/>
      <w:r w:rsidR="0078547C" w:rsidRPr="0095451B">
        <w:t>tersebut</w:t>
      </w:r>
      <w:proofErr w:type="spellEnd"/>
      <w:r w:rsidR="0078547C" w:rsidRPr="0095451B">
        <w:t xml:space="preserve"> </w:t>
      </w:r>
      <w:proofErr w:type="spellStart"/>
      <w:r w:rsidR="0078547C" w:rsidRPr="0095451B">
        <w:t>ditujukan</w:t>
      </w:r>
      <w:proofErr w:type="spellEnd"/>
      <w:r w:rsidR="0078547C" w:rsidRPr="0095451B">
        <w:t xml:space="preserve">, </w:t>
      </w:r>
      <w:proofErr w:type="spellStart"/>
      <w:r w:rsidR="0078547C" w:rsidRPr="0095451B">
        <w:t>kepastian</w:t>
      </w:r>
      <w:proofErr w:type="spellEnd"/>
      <w:r w:rsidR="0078547C" w:rsidRPr="0095451B">
        <w:t xml:space="preserve"> </w:t>
      </w:r>
      <w:proofErr w:type="spellStart"/>
      <w:r w:rsidR="0078547C" w:rsidRPr="0095451B">
        <w:t>waktu</w:t>
      </w:r>
      <w:proofErr w:type="spellEnd"/>
      <w:r w:rsidR="0078547C" w:rsidRPr="0095451B">
        <w:t xml:space="preserve"> </w:t>
      </w:r>
      <w:proofErr w:type="spellStart"/>
      <w:r w:rsidR="0078547C" w:rsidRPr="0095451B">
        <w:t>pekerjaan</w:t>
      </w:r>
      <w:proofErr w:type="spellEnd"/>
      <w:r w:rsidR="0078547C" w:rsidRPr="0095451B">
        <w:t xml:space="preserve"> </w:t>
      </w:r>
      <w:proofErr w:type="spellStart"/>
      <w:r w:rsidR="0078547C" w:rsidRPr="0095451B">
        <w:t>dimulai</w:t>
      </w:r>
      <w:proofErr w:type="spellEnd"/>
      <w:r w:rsidR="0078547C" w:rsidRPr="0095451B">
        <w:t xml:space="preserve"> dan </w:t>
      </w:r>
      <w:proofErr w:type="spellStart"/>
      <w:r w:rsidR="0078547C" w:rsidRPr="0095451B">
        <w:t>selesainya</w:t>
      </w:r>
      <w:proofErr w:type="spellEnd"/>
      <w:r w:rsidR="00000620" w:rsidRPr="0095451B">
        <w:t xml:space="preserve">, </w:t>
      </w:r>
      <w:proofErr w:type="spellStart"/>
      <w:r w:rsidR="00000620" w:rsidRPr="0095451B">
        <w:t>biaya</w:t>
      </w:r>
      <w:proofErr w:type="spellEnd"/>
      <w:r w:rsidR="00000620" w:rsidRPr="0095451B">
        <w:t xml:space="preserve"> </w:t>
      </w:r>
      <w:proofErr w:type="spellStart"/>
      <w:r w:rsidR="00000620" w:rsidRPr="0095451B">
        <w:t>pekerjaan</w:t>
      </w:r>
      <w:proofErr w:type="spellEnd"/>
      <w:r w:rsidR="00000620" w:rsidRPr="0095451B">
        <w:t xml:space="preserve"> yang </w:t>
      </w:r>
      <w:proofErr w:type="spellStart"/>
      <w:r w:rsidR="00000620" w:rsidRPr="0095451B">
        <w:t>dilaksanakan</w:t>
      </w:r>
      <w:proofErr w:type="spellEnd"/>
      <w:r w:rsidR="00000620" w:rsidRPr="0095451B">
        <w:t xml:space="preserve"> dan </w:t>
      </w:r>
      <w:proofErr w:type="spellStart"/>
      <w:r w:rsidR="00000620" w:rsidRPr="0095451B">
        <w:t>sanksi</w:t>
      </w:r>
      <w:proofErr w:type="spellEnd"/>
      <w:r w:rsidR="00000620" w:rsidRPr="0095451B">
        <w:t xml:space="preserve"> </w:t>
      </w:r>
      <w:proofErr w:type="spellStart"/>
      <w:r w:rsidR="00000620" w:rsidRPr="0095451B">
        <w:t>bila</w:t>
      </w:r>
      <w:proofErr w:type="spellEnd"/>
      <w:r w:rsidR="00000620" w:rsidRPr="0095451B">
        <w:t xml:space="preserve"> </w:t>
      </w:r>
      <w:proofErr w:type="spellStart"/>
      <w:r w:rsidR="00000620" w:rsidRPr="0095451B">
        <w:t>ada</w:t>
      </w:r>
      <w:proofErr w:type="spellEnd"/>
      <w:r w:rsidR="00000620" w:rsidRPr="0095451B">
        <w:t xml:space="preserve"> </w:t>
      </w:r>
      <w:proofErr w:type="spellStart"/>
      <w:r w:rsidR="00000620" w:rsidRPr="0095451B">
        <w:t>keterlambatan</w:t>
      </w:r>
      <w:proofErr w:type="spellEnd"/>
      <w:r w:rsidR="00000620" w:rsidRPr="0095451B">
        <w:t xml:space="preserve">. </w:t>
      </w:r>
    </w:p>
    <w:p w14:paraId="341605D1" w14:textId="143E8D06" w:rsidR="002816DF" w:rsidRPr="0095451B" w:rsidRDefault="002816DF" w:rsidP="0095451B">
      <w:r w:rsidRPr="0095451B">
        <w:t xml:space="preserve">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yang </w:t>
      </w:r>
      <w:proofErr w:type="spellStart"/>
      <w:r w:rsidRPr="0095451B">
        <w:t>dimiliki</w:t>
      </w:r>
      <w:proofErr w:type="spellEnd"/>
      <w:r w:rsidRPr="0095451B">
        <w:t xml:space="preserve"> oleh PT. </w:t>
      </w:r>
      <w:proofErr w:type="spellStart"/>
      <w:r w:rsidRPr="0095451B">
        <w:t>Adiputro</w:t>
      </w:r>
      <w:proofErr w:type="spellEnd"/>
      <w:r w:rsidRPr="0095451B">
        <w:t xml:space="preserve"> </w:t>
      </w:r>
      <w:proofErr w:type="spellStart"/>
      <w:r w:rsidRPr="0095451B">
        <w:t>Wirasejati</w:t>
      </w:r>
      <w:proofErr w:type="spellEnd"/>
      <w:r w:rsidRPr="0095451B">
        <w:t xml:space="preserve"> </w:t>
      </w:r>
      <w:proofErr w:type="spellStart"/>
      <w:r w:rsidRPr="0095451B">
        <w:t>berisikan</w:t>
      </w:r>
      <w:proofErr w:type="spellEnd"/>
      <w:r w:rsidRPr="0095451B">
        <w:t xml:space="preserve"> </w:t>
      </w:r>
      <w:r w:rsidR="000348D6" w:rsidRPr="0095451B">
        <w:t xml:space="preserve">detail </w:t>
      </w:r>
      <w:proofErr w:type="spellStart"/>
      <w:r w:rsidR="000348D6" w:rsidRPr="0095451B">
        <w:t>dari</w:t>
      </w:r>
      <w:proofErr w:type="spellEnd"/>
      <w:r w:rsidR="000348D6" w:rsidRPr="0095451B">
        <w:t xml:space="preserve"> </w:t>
      </w:r>
      <w:proofErr w:type="spellStart"/>
      <w:r w:rsidR="000348D6" w:rsidRPr="0095451B">
        <w:t>komponen</w:t>
      </w:r>
      <w:proofErr w:type="spellEnd"/>
      <w:r w:rsidR="000348D6" w:rsidRPr="0095451B">
        <w:t xml:space="preserve"> – </w:t>
      </w:r>
      <w:proofErr w:type="spellStart"/>
      <w:r w:rsidR="000348D6" w:rsidRPr="0095451B">
        <w:t>komponen</w:t>
      </w:r>
      <w:proofErr w:type="spellEnd"/>
      <w:r w:rsidR="000348D6" w:rsidRPr="0095451B">
        <w:t xml:space="preserve"> yang </w:t>
      </w:r>
      <w:proofErr w:type="spellStart"/>
      <w:r w:rsidR="000348D6" w:rsidRPr="0095451B">
        <w:t>digunakan</w:t>
      </w:r>
      <w:proofErr w:type="spellEnd"/>
      <w:r w:rsidR="000348D6" w:rsidRPr="0095451B">
        <w:t xml:space="preserve"> </w:t>
      </w:r>
      <w:proofErr w:type="spellStart"/>
      <w:r w:rsidR="000348D6" w:rsidRPr="0095451B">
        <w:t>dalam</w:t>
      </w:r>
      <w:proofErr w:type="spellEnd"/>
      <w:r w:rsidR="000348D6" w:rsidRPr="0095451B">
        <w:t xml:space="preserve"> </w:t>
      </w:r>
      <w:proofErr w:type="spellStart"/>
      <w:r w:rsidR="000348D6" w:rsidRPr="0095451B">
        <w:t>pembuatan</w:t>
      </w:r>
      <w:proofErr w:type="spellEnd"/>
      <w:r w:rsidR="000348D6" w:rsidRPr="0095451B">
        <w:t xml:space="preserve"> </w:t>
      </w:r>
      <w:proofErr w:type="spellStart"/>
      <w:r w:rsidR="000348D6" w:rsidRPr="0095451B">
        <w:t>karoseri</w:t>
      </w:r>
      <w:proofErr w:type="spellEnd"/>
      <w:r w:rsidR="000348D6" w:rsidRPr="0095451B">
        <w:t xml:space="preserve"> </w:t>
      </w:r>
      <w:proofErr w:type="spellStart"/>
      <w:r w:rsidR="000348D6" w:rsidRPr="0095451B">
        <w:t>dari</w:t>
      </w:r>
      <w:proofErr w:type="spellEnd"/>
      <w:r w:rsidR="000348D6" w:rsidRPr="0095451B">
        <w:t xml:space="preserve"> </w:t>
      </w:r>
      <w:proofErr w:type="spellStart"/>
      <w:r w:rsidR="000348D6" w:rsidRPr="0095451B">
        <w:t>sebuah</w:t>
      </w:r>
      <w:proofErr w:type="spellEnd"/>
      <w:r w:rsidR="000348D6" w:rsidRPr="0095451B">
        <w:t xml:space="preserve"> </w:t>
      </w:r>
      <w:proofErr w:type="spellStart"/>
      <w:r w:rsidR="000348D6" w:rsidRPr="0095451B">
        <w:t>kendaraan</w:t>
      </w:r>
      <w:proofErr w:type="spellEnd"/>
      <w:r w:rsidR="000348D6" w:rsidRPr="0095451B">
        <w:t xml:space="preserve"> </w:t>
      </w:r>
      <w:proofErr w:type="spellStart"/>
      <w:r w:rsidR="000348D6" w:rsidRPr="0095451B">
        <w:t>muat</w:t>
      </w:r>
      <w:proofErr w:type="spellEnd"/>
      <w:r w:rsidR="000348D6" w:rsidRPr="0095451B">
        <w:t xml:space="preserve">. </w:t>
      </w:r>
      <w:r w:rsidR="002E2B22" w:rsidRPr="0095451B">
        <w:t xml:space="preserve">Pada Surat </w:t>
      </w:r>
      <w:proofErr w:type="spellStart"/>
      <w:r w:rsidR="002E2B22" w:rsidRPr="0095451B">
        <w:t>Perintah</w:t>
      </w:r>
      <w:proofErr w:type="spellEnd"/>
      <w:r w:rsidR="002E2B22" w:rsidRPr="0095451B">
        <w:t xml:space="preserve"> </w:t>
      </w:r>
      <w:proofErr w:type="spellStart"/>
      <w:r w:rsidR="002E2B22" w:rsidRPr="0095451B">
        <w:t>Kerja</w:t>
      </w:r>
      <w:proofErr w:type="spellEnd"/>
      <w:r w:rsidR="002E2B22" w:rsidRPr="0095451B">
        <w:t xml:space="preserve"> PT. </w:t>
      </w:r>
      <w:proofErr w:type="spellStart"/>
      <w:r w:rsidR="002E2B22" w:rsidRPr="0095451B">
        <w:t>Adiputro</w:t>
      </w:r>
      <w:proofErr w:type="spellEnd"/>
      <w:r w:rsidR="002E2B22" w:rsidRPr="0095451B">
        <w:t xml:space="preserve"> </w:t>
      </w:r>
      <w:proofErr w:type="spellStart"/>
      <w:r w:rsidR="002E2B22" w:rsidRPr="0095451B">
        <w:t>Wirasejati</w:t>
      </w:r>
      <w:proofErr w:type="spellEnd"/>
      <w:r w:rsidR="002E2B22" w:rsidRPr="0095451B">
        <w:t xml:space="preserve"> </w:t>
      </w:r>
      <w:proofErr w:type="spellStart"/>
      <w:r w:rsidR="002E2B22" w:rsidRPr="0095451B">
        <w:t>terdapat</w:t>
      </w:r>
      <w:proofErr w:type="spellEnd"/>
      <w:r w:rsidR="002E2B22" w:rsidRPr="0095451B">
        <w:t xml:space="preserve"> header yang </w:t>
      </w:r>
      <w:proofErr w:type="spellStart"/>
      <w:r w:rsidR="002E2B22" w:rsidRPr="0095451B">
        <w:t>berisi</w:t>
      </w:r>
      <w:proofErr w:type="spellEnd"/>
      <w:r w:rsidR="002E2B22" w:rsidRPr="0095451B">
        <w:t xml:space="preserve"> </w:t>
      </w:r>
      <w:proofErr w:type="spellStart"/>
      <w:r w:rsidR="002E2B22" w:rsidRPr="0095451B">
        <w:t>tanggal</w:t>
      </w:r>
      <w:proofErr w:type="spellEnd"/>
      <w:r w:rsidR="002E2B22" w:rsidRPr="0095451B">
        <w:t xml:space="preserve"> </w:t>
      </w:r>
      <w:proofErr w:type="spellStart"/>
      <w:r w:rsidR="002E2B22" w:rsidRPr="0095451B">
        <w:t>surat</w:t>
      </w:r>
      <w:proofErr w:type="spellEnd"/>
      <w:r w:rsidR="002E2B22" w:rsidRPr="0095451B">
        <w:t xml:space="preserve"> </w:t>
      </w:r>
      <w:proofErr w:type="spellStart"/>
      <w:r w:rsidR="002E2B22" w:rsidRPr="0095451B">
        <w:t>perintah</w:t>
      </w:r>
      <w:proofErr w:type="spellEnd"/>
      <w:r w:rsidR="002E2B22" w:rsidRPr="0095451B">
        <w:t xml:space="preserve"> </w:t>
      </w:r>
      <w:proofErr w:type="spellStart"/>
      <w:r w:rsidR="002E2B22" w:rsidRPr="0095451B">
        <w:t>kerja</w:t>
      </w:r>
      <w:proofErr w:type="spellEnd"/>
      <w:r w:rsidR="002E2B22" w:rsidRPr="0095451B">
        <w:t xml:space="preserve"> </w:t>
      </w:r>
      <w:proofErr w:type="spellStart"/>
      <w:r w:rsidR="002E2B22" w:rsidRPr="0095451B">
        <w:t>dibuat</w:t>
      </w:r>
      <w:proofErr w:type="spellEnd"/>
      <w:r w:rsidR="002E2B22" w:rsidRPr="0095451B">
        <w:t xml:space="preserve">, </w:t>
      </w:r>
      <w:proofErr w:type="spellStart"/>
      <w:r w:rsidR="002E2B22" w:rsidRPr="0095451B">
        <w:t>nama</w:t>
      </w:r>
      <w:proofErr w:type="spellEnd"/>
      <w:r w:rsidR="002E2B22" w:rsidRPr="0095451B">
        <w:t xml:space="preserve"> customer, </w:t>
      </w:r>
      <w:proofErr w:type="spellStart"/>
      <w:r w:rsidR="002E2B22" w:rsidRPr="0095451B">
        <w:t>alamat</w:t>
      </w:r>
      <w:proofErr w:type="spellEnd"/>
      <w:r w:rsidR="002E2B22" w:rsidRPr="0095451B">
        <w:t xml:space="preserve"> customer, </w:t>
      </w:r>
      <w:proofErr w:type="spellStart"/>
      <w:r w:rsidR="002E2B22" w:rsidRPr="0095451B">
        <w:t>nomor</w:t>
      </w:r>
      <w:proofErr w:type="spellEnd"/>
      <w:r w:rsidR="002E2B22" w:rsidRPr="0095451B">
        <w:t xml:space="preserve"> </w:t>
      </w:r>
      <w:proofErr w:type="spellStart"/>
      <w:r w:rsidR="002E2B22" w:rsidRPr="0095451B">
        <w:t>surat</w:t>
      </w:r>
      <w:proofErr w:type="spellEnd"/>
      <w:r w:rsidR="002E2B22" w:rsidRPr="0095451B">
        <w:t xml:space="preserve"> </w:t>
      </w:r>
      <w:proofErr w:type="spellStart"/>
      <w:r w:rsidR="002E2B22" w:rsidRPr="0095451B">
        <w:t>perintah</w:t>
      </w:r>
      <w:proofErr w:type="spellEnd"/>
      <w:r w:rsidR="002E2B22" w:rsidRPr="0095451B">
        <w:t xml:space="preserve"> </w:t>
      </w:r>
      <w:proofErr w:type="spellStart"/>
      <w:r w:rsidR="002E2B22" w:rsidRPr="0095451B">
        <w:t>kerja</w:t>
      </w:r>
      <w:proofErr w:type="spellEnd"/>
      <w:r w:rsidR="002E2B22" w:rsidRPr="0095451B">
        <w:t xml:space="preserve">, </w:t>
      </w:r>
      <w:proofErr w:type="spellStart"/>
      <w:r w:rsidR="002E2B22" w:rsidRPr="0095451B">
        <w:t>tanggal</w:t>
      </w:r>
      <w:proofErr w:type="spellEnd"/>
      <w:r w:rsidR="002E2B22" w:rsidRPr="0095451B">
        <w:t xml:space="preserve"> </w:t>
      </w:r>
      <w:proofErr w:type="spellStart"/>
      <w:r w:rsidR="002E2B22" w:rsidRPr="0095451B">
        <w:t>penerimaan</w:t>
      </w:r>
      <w:proofErr w:type="spellEnd"/>
      <w:r w:rsidR="002E2B22" w:rsidRPr="0095451B">
        <w:t xml:space="preserve">, dan status. </w:t>
      </w:r>
      <w:r w:rsidR="00051CF3" w:rsidRPr="0095451B">
        <w:t xml:space="preserve">Lalu pada </w:t>
      </w:r>
      <w:proofErr w:type="spellStart"/>
      <w:r w:rsidR="00051CF3" w:rsidRPr="0095451B">
        <w:t>bagian</w:t>
      </w:r>
      <w:proofErr w:type="spellEnd"/>
      <w:r w:rsidR="00051CF3" w:rsidRPr="0095451B">
        <w:t xml:space="preserve"> </w:t>
      </w:r>
      <w:proofErr w:type="spellStart"/>
      <w:r w:rsidR="00051CF3" w:rsidRPr="0095451B">
        <w:t>tengah</w:t>
      </w:r>
      <w:proofErr w:type="spellEnd"/>
      <w:r w:rsidR="00051CF3" w:rsidRPr="0095451B">
        <w:t xml:space="preserve"> </w:t>
      </w:r>
      <w:proofErr w:type="spellStart"/>
      <w:r w:rsidR="00051CF3" w:rsidRPr="0095451B">
        <w:t>teradapat</w:t>
      </w:r>
      <w:proofErr w:type="spellEnd"/>
      <w:r w:rsidR="00051CF3" w:rsidRPr="0095451B">
        <w:t xml:space="preserve"> detail </w:t>
      </w:r>
      <w:proofErr w:type="spellStart"/>
      <w:r w:rsidR="00051CF3" w:rsidRPr="0095451B">
        <w:t>dari</w:t>
      </w:r>
      <w:proofErr w:type="spellEnd"/>
      <w:r w:rsidR="00051CF3" w:rsidRPr="0095451B">
        <w:t xml:space="preserve"> </w:t>
      </w:r>
      <w:proofErr w:type="spellStart"/>
      <w:r w:rsidR="00051CF3" w:rsidRPr="0095451B">
        <w:t>kendaraan</w:t>
      </w:r>
      <w:proofErr w:type="spellEnd"/>
      <w:r w:rsidR="00051CF3" w:rsidRPr="0095451B">
        <w:t xml:space="preserve"> yang </w:t>
      </w:r>
      <w:proofErr w:type="spellStart"/>
      <w:r w:rsidR="00051CF3" w:rsidRPr="0095451B">
        <w:t>akan</w:t>
      </w:r>
      <w:proofErr w:type="spellEnd"/>
      <w:r w:rsidR="00051CF3" w:rsidRPr="0095451B">
        <w:t xml:space="preserve"> </w:t>
      </w:r>
      <w:proofErr w:type="spellStart"/>
      <w:r w:rsidR="00051CF3" w:rsidRPr="0095451B">
        <w:t>dibuatkan</w:t>
      </w:r>
      <w:proofErr w:type="spellEnd"/>
      <w:r w:rsidR="00051CF3" w:rsidRPr="0095451B">
        <w:t xml:space="preserve"> </w:t>
      </w:r>
      <w:proofErr w:type="spellStart"/>
      <w:r w:rsidR="00051CF3" w:rsidRPr="0095451B">
        <w:t>karoserinya</w:t>
      </w:r>
      <w:proofErr w:type="spellEnd"/>
      <w:r w:rsidR="00051CF3" w:rsidRPr="0095451B">
        <w:t xml:space="preserve">. Detail </w:t>
      </w:r>
      <w:proofErr w:type="spellStart"/>
      <w:r w:rsidR="00051CF3" w:rsidRPr="0095451B">
        <w:t>dari</w:t>
      </w:r>
      <w:proofErr w:type="spellEnd"/>
      <w:r w:rsidR="00051CF3" w:rsidRPr="0095451B">
        <w:t xml:space="preserve"> </w:t>
      </w:r>
      <w:proofErr w:type="spellStart"/>
      <w:r w:rsidR="00051CF3" w:rsidRPr="0095451B">
        <w:t>kendaraan</w:t>
      </w:r>
      <w:proofErr w:type="spellEnd"/>
      <w:r w:rsidR="00051CF3" w:rsidRPr="0095451B">
        <w:t xml:space="preserve"> </w:t>
      </w:r>
      <w:proofErr w:type="spellStart"/>
      <w:r w:rsidR="00051CF3" w:rsidRPr="0095451B">
        <w:t>tersebut</w:t>
      </w:r>
      <w:proofErr w:type="spellEnd"/>
      <w:r w:rsidR="00051CF3" w:rsidRPr="0095451B">
        <w:t xml:space="preserve"> </w:t>
      </w:r>
      <w:proofErr w:type="spellStart"/>
      <w:r w:rsidR="00051CF3" w:rsidRPr="0095451B">
        <w:t>meliputi</w:t>
      </w:r>
      <w:proofErr w:type="spellEnd"/>
      <w:r w:rsidR="00051CF3" w:rsidRPr="0095451B">
        <w:t xml:space="preserve"> merk, model, </w:t>
      </w:r>
      <w:proofErr w:type="spellStart"/>
      <w:r w:rsidR="00051CF3" w:rsidRPr="0095451B">
        <w:t>tahun</w:t>
      </w:r>
      <w:proofErr w:type="spellEnd"/>
      <w:r w:rsidR="00051CF3" w:rsidRPr="0095451B">
        <w:t xml:space="preserve">, </w:t>
      </w:r>
      <w:proofErr w:type="spellStart"/>
      <w:r w:rsidR="00051CF3" w:rsidRPr="0095451B">
        <w:t>nomor</w:t>
      </w:r>
      <w:proofErr w:type="spellEnd"/>
      <w:r w:rsidR="00051CF3" w:rsidRPr="0095451B">
        <w:t xml:space="preserve"> </w:t>
      </w:r>
      <w:proofErr w:type="spellStart"/>
      <w:r w:rsidR="00051CF3" w:rsidRPr="0095451B">
        <w:t>seri</w:t>
      </w:r>
      <w:proofErr w:type="spellEnd"/>
      <w:r w:rsidR="00051CF3" w:rsidRPr="0095451B">
        <w:t xml:space="preserve">, </w:t>
      </w:r>
      <w:proofErr w:type="spellStart"/>
      <w:r w:rsidR="00051CF3" w:rsidRPr="0095451B">
        <w:t>nomor</w:t>
      </w:r>
      <w:proofErr w:type="spellEnd"/>
      <w:r w:rsidR="00051CF3" w:rsidRPr="0095451B">
        <w:t xml:space="preserve"> </w:t>
      </w:r>
      <w:proofErr w:type="spellStart"/>
      <w:r w:rsidR="00051CF3" w:rsidRPr="0095451B">
        <w:t>rangka</w:t>
      </w:r>
      <w:proofErr w:type="spellEnd"/>
      <w:r w:rsidR="00051CF3" w:rsidRPr="0095451B">
        <w:t xml:space="preserve">, dan </w:t>
      </w:r>
      <w:proofErr w:type="spellStart"/>
      <w:r w:rsidR="00051CF3" w:rsidRPr="0095451B">
        <w:t>nomor</w:t>
      </w:r>
      <w:proofErr w:type="spellEnd"/>
      <w:r w:rsidR="00051CF3" w:rsidRPr="0095451B">
        <w:t xml:space="preserve"> </w:t>
      </w:r>
      <w:proofErr w:type="spellStart"/>
      <w:r w:rsidR="00051CF3" w:rsidRPr="0095451B">
        <w:t>mesin</w:t>
      </w:r>
      <w:proofErr w:type="spellEnd"/>
      <w:r w:rsidR="00051CF3" w:rsidRPr="0095451B">
        <w:t xml:space="preserve">. </w:t>
      </w:r>
    </w:p>
    <w:p w14:paraId="3EB4C8C4" w14:textId="1DDAB3A1" w:rsidR="00EF20E8" w:rsidRPr="0095451B" w:rsidRDefault="00EF20E8" w:rsidP="0095451B">
      <w:r w:rsidRPr="0095451B">
        <w:t xml:space="preserve">Lalu pada </w:t>
      </w:r>
      <w:proofErr w:type="spellStart"/>
      <w:r w:rsidRPr="0095451B">
        <w:t>bagian</w:t>
      </w:r>
      <w:proofErr w:type="spellEnd"/>
      <w:r w:rsidRPr="0095451B">
        <w:t xml:space="preserve"> </w:t>
      </w:r>
      <w:proofErr w:type="spellStart"/>
      <w:r w:rsidRPr="0095451B">
        <w:t>terakhir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PT. </w:t>
      </w:r>
      <w:proofErr w:type="spellStart"/>
      <w:r w:rsidRPr="0095451B">
        <w:t>Adiputro</w:t>
      </w:r>
      <w:proofErr w:type="spellEnd"/>
      <w:r w:rsidRPr="0095451B">
        <w:t xml:space="preserve"> </w:t>
      </w:r>
      <w:proofErr w:type="spellStart"/>
      <w:r w:rsidRPr="0095451B">
        <w:t>terdapat</w:t>
      </w:r>
      <w:proofErr w:type="spellEnd"/>
      <w:r w:rsidRPr="0095451B">
        <w:t xml:space="preserve"> </w:t>
      </w:r>
      <w:proofErr w:type="spellStart"/>
      <w:r w:rsidRPr="0095451B">
        <w:t>berbagai</w:t>
      </w:r>
      <w:proofErr w:type="spellEnd"/>
      <w:r w:rsidRPr="0095451B">
        <w:t xml:space="preserve"> </w:t>
      </w:r>
      <w:proofErr w:type="spellStart"/>
      <w:r w:rsidRPr="0095451B">
        <w:t>komponen</w:t>
      </w:r>
      <w:proofErr w:type="spellEnd"/>
      <w:r w:rsidRPr="0095451B">
        <w:t xml:space="preserve"> yang </w:t>
      </w:r>
      <w:proofErr w:type="spellStart"/>
      <w:r w:rsidRPr="0095451B">
        <w:t>dipesan</w:t>
      </w:r>
      <w:proofErr w:type="spellEnd"/>
      <w:r w:rsidRPr="0095451B">
        <w:t xml:space="preserve"> </w:t>
      </w:r>
      <w:proofErr w:type="spellStart"/>
      <w:r w:rsidRPr="0095451B">
        <w:t>untuk</w:t>
      </w:r>
      <w:proofErr w:type="spellEnd"/>
      <w:r w:rsidRPr="0095451B">
        <w:t xml:space="preserve"> </w:t>
      </w:r>
      <w:proofErr w:type="spellStart"/>
      <w:r w:rsidRPr="0095451B">
        <w:t>kendaraan</w:t>
      </w:r>
      <w:proofErr w:type="spellEnd"/>
      <w:r w:rsidRPr="0095451B">
        <w:t xml:space="preserve"> </w:t>
      </w:r>
      <w:proofErr w:type="spellStart"/>
      <w:r w:rsidRPr="0095451B">
        <w:t>tersebut</w:t>
      </w:r>
      <w:proofErr w:type="spellEnd"/>
      <w:r w:rsidRPr="0095451B">
        <w:t xml:space="preserve">. </w:t>
      </w:r>
      <w:proofErr w:type="spellStart"/>
      <w:r w:rsidRPr="0095451B">
        <w:t>Berbagai</w:t>
      </w:r>
      <w:proofErr w:type="spellEnd"/>
      <w:r w:rsidRPr="0095451B">
        <w:t xml:space="preserve"> </w:t>
      </w:r>
      <w:proofErr w:type="spellStart"/>
      <w:r w:rsidRPr="0095451B">
        <w:t>komponen</w:t>
      </w:r>
      <w:proofErr w:type="spellEnd"/>
      <w:r w:rsidRPr="0095451B">
        <w:t xml:space="preserve"> </w:t>
      </w:r>
      <w:proofErr w:type="spellStart"/>
      <w:r w:rsidRPr="0095451B">
        <w:lastRenderedPageBreak/>
        <w:t>tersebut</w:t>
      </w:r>
      <w:proofErr w:type="spellEnd"/>
      <w:r w:rsidRPr="0095451B">
        <w:t xml:space="preserve"> </w:t>
      </w:r>
      <w:proofErr w:type="spellStart"/>
      <w:r w:rsidRPr="0095451B">
        <w:t>dicatat</w:t>
      </w:r>
      <w:proofErr w:type="spellEnd"/>
      <w:r w:rsidRPr="0095451B">
        <w:t xml:space="preserve"> </w:t>
      </w:r>
      <w:proofErr w:type="spellStart"/>
      <w:r w:rsidRPr="0095451B">
        <w:t>dengan</w:t>
      </w:r>
      <w:proofErr w:type="spellEnd"/>
      <w:r w:rsidRPr="0095451B">
        <w:t xml:space="preserve"> </w:t>
      </w:r>
      <w:proofErr w:type="spellStart"/>
      <w:r w:rsidR="00734A0D" w:rsidRPr="0095451B">
        <w:t>pengkategorian</w:t>
      </w:r>
      <w:proofErr w:type="spellEnd"/>
      <w:r w:rsidR="00734A0D" w:rsidRPr="0095451B">
        <w:t xml:space="preserve"> </w:t>
      </w:r>
      <w:proofErr w:type="spellStart"/>
      <w:r w:rsidRPr="0095451B">
        <w:t>sesuai</w:t>
      </w:r>
      <w:proofErr w:type="spellEnd"/>
      <w:r w:rsidRPr="0095451B">
        <w:t xml:space="preserve"> </w:t>
      </w:r>
      <w:proofErr w:type="spellStart"/>
      <w:r w:rsidRPr="0095451B">
        <w:t>dengan</w:t>
      </w:r>
      <w:proofErr w:type="spellEnd"/>
      <w:r w:rsidRPr="0095451B">
        <w:t xml:space="preserve"> masing – masing </w:t>
      </w:r>
      <w:proofErr w:type="spellStart"/>
      <w:r w:rsidRPr="0095451B">
        <w:t>bagian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</w:t>
      </w:r>
      <w:proofErr w:type="spellStart"/>
      <w:r w:rsidRPr="0095451B">
        <w:t>mobil</w:t>
      </w:r>
      <w:proofErr w:type="spellEnd"/>
      <w:r w:rsidRPr="0095451B">
        <w:t>.</w:t>
      </w:r>
      <w:r w:rsidR="00734A0D" w:rsidRPr="0095451B">
        <w:t xml:space="preserve"> </w:t>
      </w:r>
      <w:proofErr w:type="spellStart"/>
      <w:r w:rsidR="009A0C7E" w:rsidRPr="0095451B">
        <w:t>Kategori</w:t>
      </w:r>
      <w:proofErr w:type="spellEnd"/>
      <w:r w:rsidR="009A0C7E" w:rsidRPr="0095451B">
        <w:t xml:space="preserve"> </w:t>
      </w:r>
      <w:proofErr w:type="spellStart"/>
      <w:r w:rsidR="009A0C7E" w:rsidRPr="0095451B">
        <w:t>pertama</w:t>
      </w:r>
      <w:proofErr w:type="spellEnd"/>
      <w:r w:rsidR="009A0C7E" w:rsidRPr="0095451B">
        <w:t xml:space="preserve"> </w:t>
      </w:r>
      <w:proofErr w:type="spellStart"/>
      <w:r w:rsidR="009A0C7E" w:rsidRPr="0095451B">
        <w:t>adalah</w:t>
      </w:r>
      <w:proofErr w:type="spellEnd"/>
      <w:r w:rsidR="009A0C7E" w:rsidRPr="0095451B">
        <w:t xml:space="preserve"> Body yang </w:t>
      </w:r>
      <w:proofErr w:type="spellStart"/>
      <w:r w:rsidR="009A0C7E" w:rsidRPr="0095451B">
        <w:t>berisi</w:t>
      </w:r>
      <w:proofErr w:type="spellEnd"/>
      <w:r w:rsidR="009A0C7E" w:rsidRPr="0095451B">
        <w:t xml:space="preserve"> </w:t>
      </w:r>
      <w:proofErr w:type="spellStart"/>
      <w:r w:rsidR="009A0C7E" w:rsidRPr="0095451B">
        <w:t>bagasi</w:t>
      </w:r>
      <w:proofErr w:type="spellEnd"/>
      <w:r w:rsidR="009A0C7E" w:rsidRPr="0095451B">
        <w:t xml:space="preserve"> toolkit, model body, </w:t>
      </w:r>
      <w:proofErr w:type="spellStart"/>
      <w:r w:rsidR="009A0C7E" w:rsidRPr="0095451B">
        <w:t>lampu</w:t>
      </w:r>
      <w:proofErr w:type="spellEnd"/>
      <w:r w:rsidR="009A0C7E" w:rsidRPr="0095451B">
        <w:t xml:space="preserve"> </w:t>
      </w:r>
      <w:proofErr w:type="spellStart"/>
      <w:r w:rsidR="009A0C7E" w:rsidRPr="0095451B">
        <w:t>belakang</w:t>
      </w:r>
      <w:proofErr w:type="spellEnd"/>
      <w:r w:rsidR="009A0C7E" w:rsidRPr="0095451B">
        <w:t xml:space="preserve">, model trap </w:t>
      </w:r>
      <w:proofErr w:type="spellStart"/>
      <w:r w:rsidR="009A0C7E" w:rsidRPr="0095451B">
        <w:t>tangga</w:t>
      </w:r>
      <w:proofErr w:type="spellEnd"/>
      <w:r w:rsidR="009A0C7E" w:rsidRPr="0095451B">
        <w:t xml:space="preserve">, dan </w:t>
      </w:r>
      <w:proofErr w:type="spellStart"/>
      <w:r w:rsidR="009A0C7E" w:rsidRPr="0095451B">
        <w:t>variasi</w:t>
      </w:r>
      <w:proofErr w:type="spellEnd"/>
      <w:r w:rsidR="009A0C7E" w:rsidRPr="0095451B">
        <w:t xml:space="preserve"> </w:t>
      </w:r>
      <w:proofErr w:type="spellStart"/>
      <w:r w:rsidR="009A0C7E" w:rsidRPr="0095451B">
        <w:t>lampu</w:t>
      </w:r>
      <w:proofErr w:type="spellEnd"/>
      <w:r w:rsidR="009A0C7E" w:rsidRPr="0095451B">
        <w:t xml:space="preserve"> (</w:t>
      </w:r>
      <w:proofErr w:type="spellStart"/>
      <w:r w:rsidR="009A0C7E" w:rsidRPr="0095451B">
        <w:t>bila</w:t>
      </w:r>
      <w:proofErr w:type="spellEnd"/>
      <w:r w:rsidR="009A0C7E" w:rsidRPr="0095451B">
        <w:t xml:space="preserve"> </w:t>
      </w:r>
      <w:proofErr w:type="spellStart"/>
      <w:r w:rsidR="009A0C7E" w:rsidRPr="0095451B">
        <w:t>ada</w:t>
      </w:r>
      <w:proofErr w:type="spellEnd"/>
      <w:r w:rsidR="009A0C7E" w:rsidRPr="0095451B">
        <w:t xml:space="preserve">). </w:t>
      </w:r>
      <w:proofErr w:type="spellStart"/>
      <w:r w:rsidR="00006C04" w:rsidRPr="0095451B">
        <w:t>Kategori</w:t>
      </w:r>
      <w:proofErr w:type="spellEnd"/>
      <w:r w:rsidR="00006C04" w:rsidRPr="0095451B">
        <w:t xml:space="preserve"> </w:t>
      </w:r>
      <w:proofErr w:type="spellStart"/>
      <w:r w:rsidR="00006C04" w:rsidRPr="0095451B">
        <w:t>selanjutnya</w:t>
      </w:r>
      <w:proofErr w:type="spellEnd"/>
      <w:r w:rsidR="00006C04" w:rsidRPr="0095451B">
        <w:t xml:space="preserve"> </w:t>
      </w:r>
      <w:proofErr w:type="spellStart"/>
      <w:r w:rsidR="00006C04" w:rsidRPr="0095451B">
        <w:t>ada</w:t>
      </w:r>
      <w:proofErr w:type="spellEnd"/>
      <w:r w:rsidR="00006C04" w:rsidRPr="0095451B">
        <w:t xml:space="preserve"> Kaca yang </w:t>
      </w:r>
      <w:proofErr w:type="spellStart"/>
      <w:r w:rsidR="00006C04" w:rsidRPr="0095451B">
        <w:t>berisi</w:t>
      </w:r>
      <w:proofErr w:type="spellEnd"/>
      <w:r w:rsidR="00006C04" w:rsidRPr="0095451B">
        <w:t xml:space="preserve"> </w:t>
      </w:r>
      <w:proofErr w:type="spellStart"/>
      <w:r w:rsidR="00006C04" w:rsidRPr="0095451B">
        <w:t>kaca</w:t>
      </w:r>
      <w:proofErr w:type="spellEnd"/>
      <w:r w:rsidR="00006C04" w:rsidRPr="0095451B">
        <w:t xml:space="preserve"> </w:t>
      </w:r>
      <w:proofErr w:type="spellStart"/>
      <w:r w:rsidR="00006C04" w:rsidRPr="0095451B">
        <w:t>samping</w:t>
      </w:r>
      <w:proofErr w:type="spellEnd"/>
      <w:r w:rsidR="00A64FEC" w:rsidRPr="0095451B">
        <w:t xml:space="preserve">. </w:t>
      </w:r>
      <w:proofErr w:type="spellStart"/>
      <w:r w:rsidR="00A64FEC" w:rsidRPr="0095451B">
        <w:t>Untuk</w:t>
      </w:r>
      <w:proofErr w:type="spellEnd"/>
      <w:r w:rsidR="00A64FEC" w:rsidRPr="0095451B">
        <w:t xml:space="preserve"> </w:t>
      </w:r>
      <w:proofErr w:type="spellStart"/>
      <w:r w:rsidR="00A64FEC" w:rsidRPr="0095451B">
        <w:t>kategori</w:t>
      </w:r>
      <w:proofErr w:type="spellEnd"/>
      <w:r w:rsidR="00A64FEC" w:rsidRPr="0095451B">
        <w:t xml:space="preserve"> </w:t>
      </w:r>
      <w:proofErr w:type="spellStart"/>
      <w:r w:rsidR="00A64FEC" w:rsidRPr="0095451B">
        <w:t>ketiga</w:t>
      </w:r>
      <w:proofErr w:type="spellEnd"/>
      <w:r w:rsidR="00A64FEC" w:rsidRPr="0095451B">
        <w:t xml:space="preserve"> </w:t>
      </w:r>
      <w:proofErr w:type="spellStart"/>
      <w:r w:rsidR="00A64FEC" w:rsidRPr="0095451B">
        <w:t>adalah</w:t>
      </w:r>
      <w:proofErr w:type="spellEnd"/>
      <w:r w:rsidR="00A64FEC" w:rsidRPr="0095451B">
        <w:t xml:space="preserve"> </w:t>
      </w:r>
      <w:proofErr w:type="spellStart"/>
      <w:r w:rsidR="00A64FEC" w:rsidRPr="0095451B">
        <w:t>Eksterior</w:t>
      </w:r>
      <w:proofErr w:type="spellEnd"/>
      <w:r w:rsidR="00A64FEC" w:rsidRPr="0095451B">
        <w:t xml:space="preserve"> yang </w:t>
      </w:r>
      <w:proofErr w:type="spellStart"/>
      <w:r w:rsidR="00A64FEC" w:rsidRPr="0095451B">
        <w:t>berisi</w:t>
      </w:r>
      <w:proofErr w:type="spellEnd"/>
      <w:r w:rsidR="00A64FEC" w:rsidRPr="0095451B">
        <w:t xml:space="preserve"> </w:t>
      </w:r>
      <w:proofErr w:type="spellStart"/>
      <w:r w:rsidR="00A64FEC" w:rsidRPr="0095451B">
        <w:t>tinggi</w:t>
      </w:r>
      <w:proofErr w:type="spellEnd"/>
      <w:r w:rsidR="00A64FEC" w:rsidRPr="0095451B">
        <w:t xml:space="preserve"> body. </w:t>
      </w:r>
      <w:proofErr w:type="spellStart"/>
      <w:r w:rsidR="00665A8F" w:rsidRPr="0095451B">
        <w:t>Untuk</w:t>
      </w:r>
      <w:proofErr w:type="spellEnd"/>
      <w:r w:rsidR="00665A8F" w:rsidRPr="0095451B">
        <w:t xml:space="preserve"> </w:t>
      </w:r>
      <w:proofErr w:type="spellStart"/>
      <w:r w:rsidR="00665A8F" w:rsidRPr="0095451B">
        <w:t>kategori</w:t>
      </w:r>
      <w:proofErr w:type="spellEnd"/>
      <w:r w:rsidR="00665A8F" w:rsidRPr="0095451B">
        <w:t xml:space="preserve"> </w:t>
      </w:r>
      <w:proofErr w:type="spellStart"/>
      <w:r w:rsidR="00665A8F" w:rsidRPr="0095451B">
        <w:t>keempat</w:t>
      </w:r>
      <w:proofErr w:type="spellEnd"/>
      <w:r w:rsidR="00665A8F" w:rsidRPr="0095451B">
        <w:t xml:space="preserve"> </w:t>
      </w:r>
      <w:proofErr w:type="spellStart"/>
      <w:r w:rsidR="00665A8F" w:rsidRPr="0095451B">
        <w:t>yaitu</w:t>
      </w:r>
      <w:proofErr w:type="spellEnd"/>
      <w:r w:rsidR="00665A8F" w:rsidRPr="0095451B">
        <w:t xml:space="preserve"> Interior </w:t>
      </w:r>
      <w:proofErr w:type="spellStart"/>
      <w:r w:rsidR="00665A8F" w:rsidRPr="0095451B">
        <w:t>berisikan</w:t>
      </w:r>
      <w:proofErr w:type="spellEnd"/>
      <w:r w:rsidR="00665A8F" w:rsidRPr="0095451B">
        <w:t xml:space="preserve"> detail </w:t>
      </w:r>
      <w:proofErr w:type="spellStart"/>
      <w:r w:rsidR="00665A8F" w:rsidRPr="0095451B">
        <w:t>dari</w:t>
      </w:r>
      <w:proofErr w:type="spellEnd"/>
      <w:r w:rsidR="00665A8F" w:rsidRPr="0095451B">
        <w:t xml:space="preserve"> </w:t>
      </w:r>
      <w:proofErr w:type="spellStart"/>
      <w:r w:rsidR="00665A8F" w:rsidRPr="0095451B">
        <w:t>bangku</w:t>
      </w:r>
      <w:proofErr w:type="spellEnd"/>
      <w:r w:rsidR="00665A8F" w:rsidRPr="0095451B">
        <w:t xml:space="preserve"> </w:t>
      </w:r>
      <w:proofErr w:type="spellStart"/>
      <w:r w:rsidR="00665A8F" w:rsidRPr="0095451B">
        <w:t>depan</w:t>
      </w:r>
      <w:proofErr w:type="spellEnd"/>
      <w:r w:rsidR="00665A8F" w:rsidRPr="0095451B">
        <w:t xml:space="preserve">, </w:t>
      </w:r>
      <w:proofErr w:type="spellStart"/>
      <w:r w:rsidR="00665A8F" w:rsidRPr="0095451B">
        <w:t>warna</w:t>
      </w:r>
      <w:proofErr w:type="spellEnd"/>
      <w:r w:rsidR="00665A8F" w:rsidRPr="0095451B">
        <w:t xml:space="preserve"> </w:t>
      </w:r>
      <w:proofErr w:type="spellStart"/>
      <w:r w:rsidR="00665A8F" w:rsidRPr="0095451B">
        <w:t>bangku</w:t>
      </w:r>
      <w:proofErr w:type="spellEnd"/>
      <w:r w:rsidR="00665A8F" w:rsidRPr="0095451B">
        <w:t xml:space="preserve">, </w:t>
      </w:r>
      <w:r w:rsidR="00F03B4A" w:rsidRPr="0095451B">
        <w:t xml:space="preserve">deck </w:t>
      </w:r>
      <w:proofErr w:type="spellStart"/>
      <w:r w:rsidR="00F03B4A" w:rsidRPr="0095451B">
        <w:t>samping</w:t>
      </w:r>
      <w:proofErr w:type="spellEnd"/>
      <w:r w:rsidR="00F03B4A" w:rsidRPr="0095451B">
        <w:t xml:space="preserve">, ducting, interior, </w:t>
      </w:r>
      <w:proofErr w:type="spellStart"/>
      <w:r w:rsidR="00F03B4A" w:rsidRPr="0095451B">
        <w:t>lampu</w:t>
      </w:r>
      <w:proofErr w:type="spellEnd"/>
      <w:r w:rsidR="00F03B4A" w:rsidRPr="0095451B">
        <w:t xml:space="preserve"> interior, </w:t>
      </w:r>
      <w:proofErr w:type="spellStart"/>
      <w:r w:rsidR="00F03B4A" w:rsidRPr="0095451B">
        <w:t>karpet</w:t>
      </w:r>
      <w:proofErr w:type="spellEnd"/>
      <w:r w:rsidR="00F03B4A" w:rsidRPr="0095451B">
        <w:t xml:space="preserve">, dan </w:t>
      </w:r>
      <w:proofErr w:type="spellStart"/>
      <w:r w:rsidR="00F03B4A" w:rsidRPr="0095451B">
        <w:t>rel</w:t>
      </w:r>
      <w:proofErr w:type="spellEnd"/>
      <w:r w:rsidR="00F03B4A" w:rsidRPr="0095451B">
        <w:t xml:space="preserve"> </w:t>
      </w:r>
      <w:proofErr w:type="spellStart"/>
      <w:r w:rsidR="00F03B4A" w:rsidRPr="0095451B">
        <w:t>bangku</w:t>
      </w:r>
      <w:proofErr w:type="spellEnd"/>
      <w:r w:rsidR="00F03B4A" w:rsidRPr="0095451B">
        <w:t xml:space="preserve">. </w:t>
      </w:r>
      <w:proofErr w:type="spellStart"/>
      <w:r w:rsidR="00573E03" w:rsidRPr="0095451B">
        <w:t>Kategori</w:t>
      </w:r>
      <w:proofErr w:type="spellEnd"/>
      <w:r w:rsidR="00573E03" w:rsidRPr="0095451B">
        <w:t xml:space="preserve"> </w:t>
      </w:r>
      <w:proofErr w:type="spellStart"/>
      <w:r w:rsidR="00573E03" w:rsidRPr="0095451B">
        <w:t>selanjutnya</w:t>
      </w:r>
      <w:proofErr w:type="spellEnd"/>
      <w:r w:rsidR="00573E03" w:rsidRPr="0095451B">
        <w:t xml:space="preserve"> </w:t>
      </w:r>
      <w:proofErr w:type="spellStart"/>
      <w:r w:rsidR="00573E03" w:rsidRPr="0095451B">
        <w:t>merupakan</w:t>
      </w:r>
      <w:proofErr w:type="spellEnd"/>
      <w:r w:rsidR="00573E03" w:rsidRPr="0095451B">
        <w:t xml:space="preserve"> Warna Cat dan Warna Body.</w:t>
      </w:r>
      <w:r w:rsidR="008E3F09" w:rsidRPr="0095451B">
        <w:t xml:space="preserve"> </w:t>
      </w:r>
      <w:proofErr w:type="spellStart"/>
      <w:r w:rsidR="001B24E3" w:rsidRPr="0095451B">
        <w:t>Permintaan</w:t>
      </w:r>
      <w:proofErr w:type="spellEnd"/>
      <w:r w:rsidR="001B24E3" w:rsidRPr="0095451B">
        <w:t xml:space="preserve"> </w:t>
      </w:r>
      <w:proofErr w:type="spellStart"/>
      <w:r w:rsidR="001B24E3" w:rsidRPr="0095451B">
        <w:t>tambahan</w:t>
      </w:r>
      <w:proofErr w:type="spellEnd"/>
      <w:r w:rsidR="001B24E3" w:rsidRPr="0095451B">
        <w:t xml:space="preserve"> </w:t>
      </w:r>
      <w:proofErr w:type="spellStart"/>
      <w:r w:rsidR="001B24E3" w:rsidRPr="0095451B">
        <w:t>dari</w:t>
      </w:r>
      <w:proofErr w:type="spellEnd"/>
      <w:r w:rsidR="001B24E3" w:rsidRPr="0095451B">
        <w:t xml:space="preserve"> customer </w:t>
      </w:r>
      <w:proofErr w:type="spellStart"/>
      <w:r w:rsidR="001B24E3" w:rsidRPr="0095451B">
        <w:t>dituliskan</w:t>
      </w:r>
      <w:proofErr w:type="spellEnd"/>
      <w:r w:rsidR="001B24E3" w:rsidRPr="0095451B">
        <w:t xml:space="preserve"> pada </w:t>
      </w:r>
      <w:proofErr w:type="spellStart"/>
      <w:r w:rsidR="001B24E3" w:rsidRPr="0095451B">
        <w:t>bagian</w:t>
      </w:r>
      <w:proofErr w:type="spellEnd"/>
      <w:r w:rsidR="001B24E3" w:rsidRPr="0095451B">
        <w:t xml:space="preserve"> </w:t>
      </w:r>
      <w:proofErr w:type="spellStart"/>
      <w:r w:rsidR="001B24E3" w:rsidRPr="0095451B">
        <w:t>bawah</w:t>
      </w:r>
      <w:proofErr w:type="spellEnd"/>
      <w:r w:rsidR="001B24E3" w:rsidRPr="0095451B">
        <w:t xml:space="preserve"> </w:t>
      </w:r>
      <w:proofErr w:type="spellStart"/>
      <w:r w:rsidR="001B24E3" w:rsidRPr="0095451B">
        <w:t>dari</w:t>
      </w:r>
      <w:proofErr w:type="spellEnd"/>
      <w:r w:rsidR="001B24E3" w:rsidRPr="0095451B">
        <w:t xml:space="preserve"> Surat </w:t>
      </w:r>
      <w:proofErr w:type="spellStart"/>
      <w:r w:rsidR="001B24E3" w:rsidRPr="0095451B">
        <w:t>Perintah</w:t>
      </w:r>
      <w:proofErr w:type="spellEnd"/>
      <w:r w:rsidR="001B24E3" w:rsidRPr="0095451B">
        <w:t xml:space="preserve"> </w:t>
      </w:r>
      <w:proofErr w:type="spellStart"/>
      <w:r w:rsidR="001B24E3" w:rsidRPr="0095451B">
        <w:t>Kerja</w:t>
      </w:r>
      <w:proofErr w:type="spellEnd"/>
      <w:r w:rsidR="001B24E3" w:rsidRPr="0095451B">
        <w:t>.</w:t>
      </w:r>
    </w:p>
    <w:p w14:paraId="6A29F423" w14:textId="77777777" w:rsidR="00F82A7F" w:rsidRDefault="00F82A7F" w:rsidP="00875D68">
      <w:pPr>
        <w:pStyle w:val="STTSJudulSubBab"/>
        <w:ind w:left="142" w:firstLine="709"/>
        <w:rPr>
          <w:b w:val="0"/>
          <w:bCs/>
          <w:sz w:val="24"/>
          <w:szCs w:val="24"/>
        </w:rPr>
      </w:pPr>
    </w:p>
    <w:p w14:paraId="06A175BA" w14:textId="77777777" w:rsidR="00560E13" w:rsidRDefault="004B67D2" w:rsidP="002D3031">
      <w:pPr>
        <w:pStyle w:val="Gambar"/>
      </w:pPr>
      <w:bookmarkStart w:id="22" w:name="_Toc124434771"/>
      <w:bookmarkStart w:id="23" w:name="_Toc124435125"/>
      <w:r>
        <w:drawing>
          <wp:inline distT="0" distB="0" distL="0" distR="0" wp14:anchorId="5AA5AA10" wp14:editId="5DD84680">
            <wp:extent cx="2557121" cy="4897334"/>
            <wp:effectExtent l="19050" t="19050" r="152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101" cy="49126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E316CA" w14:textId="18C61606" w:rsidR="004B67D2" w:rsidRDefault="004264C4" w:rsidP="00945E6B">
      <w:pPr>
        <w:pStyle w:val="GambarDesc"/>
      </w:pPr>
      <w:bookmarkStart w:id="24" w:name="_Toc124436812"/>
      <w:bookmarkStart w:id="25" w:name="_Toc124436883"/>
      <w:r w:rsidRPr="004264C4">
        <w:t>Gambar 2.1</w:t>
      </w:r>
      <w:r w:rsidRPr="004264C4">
        <w:br/>
        <w:t>Contoh Surat Perintah Kerja PT. Adiputro Wirasejati</w:t>
      </w:r>
      <w:bookmarkEnd w:id="22"/>
      <w:bookmarkEnd w:id="23"/>
      <w:bookmarkEnd w:id="24"/>
      <w:bookmarkEnd w:id="25"/>
    </w:p>
    <w:p w14:paraId="61E6F12E" w14:textId="77777777" w:rsidR="004264C4" w:rsidRDefault="004264C4" w:rsidP="00B03C27"/>
    <w:p w14:paraId="3267C35B" w14:textId="66284E7E" w:rsidR="009E3157" w:rsidRPr="0095451B" w:rsidRDefault="009E3157" w:rsidP="0095451B">
      <w:proofErr w:type="spellStart"/>
      <w:r w:rsidRPr="0095451B">
        <w:lastRenderedPageBreak/>
        <w:t>Seluruh</w:t>
      </w:r>
      <w:proofErr w:type="spellEnd"/>
      <w:r w:rsidRPr="0095451B">
        <w:t xml:space="preserve"> data </w:t>
      </w:r>
      <w:proofErr w:type="spellStart"/>
      <w:r w:rsidRPr="0095451B">
        <w:t>komponen</w:t>
      </w:r>
      <w:proofErr w:type="spellEnd"/>
      <w:r w:rsidRPr="0095451B">
        <w:t xml:space="preserve"> yang </w:t>
      </w:r>
      <w:proofErr w:type="spellStart"/>
      <w:r w:rsidRPr="0095451B">
        <w:t>ada</w:t>
      </w:r>
      <w:proofErr w:type="spellEnd"/>
      <w:r w:rsidRPr="0095451B">
        <w:t xml:space="preserve"> pada Surat </w:t>
      </w:r>
      <w:proofErr w:type="spellStart"/>
      <w:r w:rsidRPr="0095451B">
        <w:t>Perintah</w:t>
      </w:r>
      <w:proofErr w:type="spellEnd"/>
      <w:r w:rsidRPr="0095451B">
        <w:t xml:space="preserve"> </w:t>
      </w:r>
      <w:proofErr w:type="spellStart"/>
      <w:r w:rsidRPr="0095451B">
        <w:t>Kerja</w:t>
      </w:r>
      <w:proofErr w:type="spellEnd"/>
      <w:r w:rsidRPr="0095451B">
        <w:t xml:space="preserve"> </w:t>
      </w:r>
      <w:proofErr w:type="spellStart"/>
      <w:r w:rsidRPr="0095451B">
        <w:t>nantinya</w:t>
      </w:r>
      <w:proofErr w:type="spellEnd"/>
      <w:r w:rsidRPr="0095451B">
        <w:t xml:space="preserve"> </w:t>
      </w:r>
      <w:proofErr w:type="spellStart"/>
      <w:r w:rsidRPr="0095451B">
        <w:t>akan</w:t>
      </w:r>
      <w:proofErr w:type="spellEnd"/>
      <w:r w:rsidRPr="0095451B">
        <w:t xml:space="preserve"> </w:t>
      </w:r>
      <w:proofErr w:type="spellStart"/>
      <w:r w:rsidRPr="0095451B">
        <w:t>disimpan</w:t>
      </w:r>
      <w:proofErr w:type="spellEnd"/>
      <w:r w:rsidRPr="0095451B">
        <w:t xml:space="preserve"> </w:t>
      </w:r>
      <w:r w:rsidR="00D35F54" w:rsidRPr="0095451B">
        <w:t xml:space="preserve">pada database </w:t>
      </w:r>
      <w:proofErr w:type="spellStart"/>
      <w:r w:rsidR="00D35F54" w:rsidRPr="0095451B">
        <w:t>sistem</w:t>
      </w:r>
      <w:proofErr w:type="spellEnd"/>
      <w:r w:rsidR="00D35F54" w:rsidRPr="0095451B">
        <w:t xml:space="preserve"> PT. </w:t>
      </w:r>
      <w:proofErr w:type="spellStart"/>
      <w:r w:rsidR="00D35F54" w:rsidRPr="0095451B">
        <w:t>Adiputro</w:t>
      </w:r>
      <w:proofErr w:type="spellEnd"/>
      <w:r w:rsidR="00D35F54" w:rsidRPr="0095451B">
        <w:t xml:space="preserve"> </w:t>
      </w:r>
      <w:proofErr w:type="spellStart"/>
      <w:r w:rsidR="00D35F54" w:rsidRPr="0095451B">
        <w:t>Wirasejati</w:t>
      </w:r>
      <w:proofErr w:type="spellEnd"/>
      <w:r w:rsidR="00D35F54" w:rsidRPr="0095451B">
        <w:t xml:space="preserve">. </w:t>
      </w:r>
      <w:proofErr w:type="spellStart"/>
      <w:r w:rsidR="0064209E" w:rsidRPr="0095451B">
        <w:t>Kemudian</w:t>
      </w:r>
      <w:proofErr w:type="spellEnd"/>
      <w:r w:rsidR="0064209E" w:rsidRPr="0095451B">
        <w:t xml:space="preserve"> data – data </w:t>
      </w:r>
      <w:proofErr w:type="spellStart"/>
      <w:r w:rsidR="0064209E" w:rsidRPr="0095451B">
        <w:t>dari</w:t>
      </w:r>
      <w:proofErr w:type="spellEnd"/>
      <w:r w:rsidR="0064209E" w:rsidRPr="0095451B">
        <w:t xml:space="preserve"> </w:t>
      </w:r>
      <w:proofErr w:type="spellStart"/>
      <w:r w:rsidR="0064209E" w:rsidRPr="0095451B">
        <w:t>komponen</w:t>
      </w:r>
      <w:proofErr w:type="spellEnd"/>
      <w:r w:rsidR="0064209E" w:rsidRPr="0095451B">
        <w:t xml:space="preserve"> </w:t>
      </w:r>
      <w:proofErr w:type="spellStart"/>
      <w:r w:rsidR="0064209E" w:rsidRPr="0095451B">
        <w:t>tersebut</w:t>
      </w:r>
      <w:proofErr w:type="spellEnd"/>
      <w:r w:rsidR="0064209E" w:rsidRPr="0095451B">
        <w:t xml:space="preserve"> </w:t>
      </w:r>
      <w:proofErr w:type="spellStart"/>
      <w:r w:rsidR="0064209E" w:rsidRPr="0095451B">
        <w:t>akan</w:t>
      </w:r>
      <w:proofErr w:type="spellEnd"/>
      <w:r w:rsidR="0064209E" w:rsidRPr="0095451B">
        <w:t xml:space="preserve"> di </w:t>
      </w:r>
      <w:proofErr w:type="spellStart"/>
      <w:r w:rsidR="0064209E" w:rsidRPr="0095451B">
        <w:t>teruskan</w:t>
      </w:r>
      <w:proofErr w:type="spellEnd"/>
      <w:r w:rsidR="0064209E" w:rsidRPr="0095451B">
        <w:t xml:space="preserve"> </w:t>
      </w:r>
      <w:proofErr w:type="spellStart"/>
      <w:r w:rsidR="0064209E" w:rsidRPr="0095451B">
        <w:t>ke</w:t>
      </w:r>
      <w:proofErr w:type="spellEnd"/>
      <w:r w:rsidR="0064209E" w:rsidRPr="0095451B">
        <w:t xml:space="preserve"> divisi </w:t>
      </w:r>
      <w:proofErr w:type="spellStart"/>
      <w:r w:rsidR="002706BA" w:rsidRPr="0095451B">
        <w:t>gudang</w:t>
      </w:r>
      <w:proofErr w:type="spellEnd"/>
      <w:r w:rsidR="002706BA" w:rsidRPr="0095451B">
        <w:t xml:space="preserve"> </w:t>
      </w:r>
      <w:proofErr w:type="spellStart"/>
      <w:r w:rsidR="0064209E" w:rsidRPr="0095451B">
        <w:t>dari</w:t>
      </w:r>
      <w:proofErr w:type="spellEnd"/>
      <w:r w:rsidR="0064209E" w:rsidRPr="0095451B">
        <w:t xml:space="preserve"> PT. </w:t>
      </w:r>
      <w:proofErr w:type="spellStart"/>
      <w:r w:rsidR="0064209E" w:rsidRPr="0095451B">
        <w:t>Adiputro</w:t>
      </w:r>
      <w:proofErr w:type="spellEnd"/>
      <w:r w:rsidR="0064209E" w:rsidRPr="0095451B">
        <w:t xml:space="preserve"> </w:t>
      </w:r>
      <w:proofErr w:type="spellStart"/>
      <w:r w:rsidR="0064209E" w:rsidRPr="0095451B">
        <w:t>Wirasejati</w:t>
      </w:r>
      <w:proofErr w:type="spellEnd"/>
      <w:r w:rsidR="00B273EE" w:rsidRPr="0095451B">
        <w:t xml:space="preserve">. Divisi </w:t>
      </w:r>
      <w:proofErr w:type="spellStart"/>
      <w:r w:rsidR="00B273EE" w:rsidRPr="0095451B">
        <w:t>gudang</w:t>
      </w:r>
      <w:proofErr w:type="spellEnd"/>
      <w:r w:rsidR="00B273EE" w:rsidRPr="0095451B">
        <w:t xml:space="preserve"> </w:t>
      </w:r>
      <w:proofErr w:type="spellStart"/>
      <w:r w:rsidR="00D030E4" w:rsidRPr="0095451B">
        <w:t>nantinya</w:t>
      </w:r>
      <w:proofErr w:type="spellEnd"/>
      <w:r w:rsidR="00D030E4" w:rsidRPr="0095451B">
        <w:t xml:space="preserve"> </w:t>
      </w:r>
      <w:proofErr w:type="spellStart"/>
      <w:r w:rsidR="00D030E4" w:rsidRPr="0095451B">
        <w:t>akan</w:t>
      </w:r>
      <w:proofErr w:type="spellEnd"/>
      <w:r w:rsidR="00D030E4" w:rsidRPr="0095451B">
        <w:t xml:space="preserve"> </w:t>
      </w:r>
      <w:proofErr w:type="spellStart"/>
      <w:r w:rsidR="00D030E4" w:rsidRPr="0095451B">
        <w:t>mengirimkan</w:t>
      </w:r>
      <w:proofErr w:type="spellEnd"/>
      <w:r w:rsidR="00D030E4" w:rsidRPr="0095451B">
        <w:t xml:space="preserve"> </w:t>
      </w:r>
      <w:proofErr w:type="spellStart"/>
      <w:r w:rsidR="00D030E4" w:rsidRPr="0095451B">
        <w:t>komponen</w:t>
      </w:r>
      <w:proofErr w:type="spellEnd"/>
      <w:r w:rsidR="00D030E4" w:rsidRPr="0095451B">
        <w:t xml:space="preserve"> – </w:t>
      </w:r>
      <w:proofErr w:type="spellStart"/>
      <w:r w:rsidR="00D030E4" w:rsidRPr="0095451B">
        <w:t>komponen</w:t>
      </w:r>
      <w:proofErr w:type="spellEnd"/>
      <w:r w:rsidR="00D030E4" w:rsidRPr="0095451B">
        <w:t xml:space="preserve"> yang </w:t>
      </w:r>
      <w:proofErr w:type="spellStart"/>
      <w:r w:rsidR="00D030E4" w:rsidRPr="0095451B">
        <w:t>dibutuhkan</w:t>
      </w:r>
      <w:proofErr w:type="spellEnd"/>
      <w:r w:rsidR="00D030E4" w:rsidRPr="0095451B">
        <w:t xml:space="preserve"> </w:t>
      </w:r>
      <w:proofErr w:type="spellStart"/>
      <w:r w:rsidR="00D030E4" w:rsidRPr="0095451B">
        <w:t>untuk</w:t>
      </w:r>
      <w:proofErr w:type="spellEnd"/>
      <w:r w:rsidR="00D030E4" w:rsidRPr="0095451B">
        <w:t xml:space="preserve"> </w:t>
      </w:r>
      <w:proofErr w:type="spellStart"/>
      <w:r w:rsidR="00D030E4" w:rsidRPr="0095451B">
        <w:t>membuat</w:t>
      </w:r>
      <w:proofErr w:type="spellEnd"/>
      <w:r w:rsidR="00D030E4" w:rsidRPr="0095451B">
        <w:t xml:space="preserve"> </w:t>
      </w:r>
      <w:proofErr w:type="spellStart"/>
      <w:r w:rsidR="00D030E4" w:rsidRPr="0095451B">
        <w:t>karoseri</w:t>
      </w:r>
      <w:proofErr w:type="spellEnd"/>
      <w:r w:rsidR="00D030E4" w:rsidRPr="0095451B">
        <w:t xml:space="preserve"> </w:t>
      </w:r>
      <w:proofErr w:type="spellStart"/>
      <w:r w:rsidR="00D030E4" w:rsidRPr="0095451B">
        <w:t>ke</w:t>
      </w:r>
      <w:proofErr w:type="spellEnd"/>
      <w:r w:rsidR="00D030E4" w:rsidRPr="0095451B">
        <w:t xml:space="preserve"> divisi </w:t>
      </w:r>
      <w:proofErr w:type="spellStart"/>
      <w:r w:rsidR="00D030E4" w:rsidRPr="0095451B">
        <w:t>produksi</w:t>
      </w:r>
      <w:proofErr w:type="spellEnd"/>
      <w:r w:rsidR="00D030E4" w:rsidRPr="0095451B">
        <w:t xml:space="preserve">. </w:t>
      </w:r>
      <w:proofErr w:type="spellStart"/>
      <w:r w:rsidR="00B211CC">
        <w:t>Namun</w:t>
      </w:r>
      <w:proofErr w:type="spellEnd"/>
      <w:r w:rsidR="00B211CC">
        <w:t xml:space="preserve"> </w:t>
      </w:r>
      <w:proofErr w:type="spellStart"/>
      <w:r w:rsidR="00B211CC">
        <w:t>saat</w:t>
      </w:r>
      <w:proofErr w:type="spellEnd"/>
      <w:r w:rsidR="00B211CC">
        <w:t xml:space="preserve"> </w:t>
      </w:r>
      <w:proofErr w:type="spellStart"/>
      <w:r w:rsidR="00B211CC">
        <w:t>ini</w:t>
      </w:r>
      <w:proofErr w:type="spellEnd"/>
      <w:r w:rsidR="00B211CC">
        <w:t xml:space="preserve"> proses </w:t>
      </w:r>
      <w:proofErr w:type="spellStart"/>
      <w:r w:rsidR="00B211CC">
        <w:t>identifikasi</w:t>
      </w:r>
      <w:proofErr w:type="spellEnd"/>
      <w:r w:rsidR="00B211CC">
        <w:t xml:space="preserve"> </w:t>
      </w:r>
      <w:proofErr w:type="spellStart"/>
      <w:r w:rsidR="00B211CC">
        <w:t>komponen</w:t>
      </w:r>
      <w:proofErr w:type="spellEnd"/>
      <w:r w:rsidR="00B211CC">
        <w:t xml:space="preserve"> </w:t>
      </w:r>
      <w:proofErr w:type="spellStart"/>
      <w:r w:rsidR="00B211CC">
        <w:t>dilakukan</w:t>
      </w:r>
      <w:proofErr w:type="spellEnd"/>
      <w:r w:rsidR="00B211CC">
        <w:t xml:space="preserve"> </w:t>
      </w:r>
      <w:proofErr w:type="spellStart"/>
      <w:r w:rsidR="00B211CC">
        <w:t>secara</w:t>
      </w:r>
      <w:proofErr w:type="spellEnd"/>
      <w:r w:rsidR="00B211CC">
        <w:t xml:space="preserve"> manual.</w:t>
      </w:r>
    </w:p>
    <w:p w14:paraId="764FB060" w14:textId="77777777" w:rsidR="00F82A7F" w:rsidRPr="007B6AB3" w:rsidRDefault="00F82A7F" w:rsidP="00D85FF9">
      <w:pPr>
        <w:pStyle w:val="STTSJudulSubBab"/>
        <w:ind w:firstLine="709"/>
        <w:rPr>
          <w:b w:val="0"/>
          <w:bCs/>
          <w:sz w:val="24"/>
          <w:szCs w:val="24"/>
        </w:rPr>
      </w:pPr>
    </w:p>
    <w:p w14:paraId="30E323D6" w14:textId="0BC8165C" w:rsidR="00431753" w:rsidRDefault="00413980" w:rsidP="00D85FF9">
      <w:pPr>
        <w:pStyle w:val="STTSJudulSubBab"/>
        <w:numPr>
          <w:ilvl w:val="0"/>
          <w:numId w:val="3"/>
        </w:numPr>
        <w:ind w:left="709" w:hanging="709"/>
      </w:pPr>
      <w:bookmarkStart w:id="26" w:name="_Toc124444503"/>
      <w:proofErr w:type="spellStart"/>
      <w:r>
        <w:t>FrontEnd</w:t>
      </w:r>
      <w:proofErr w:type="spellEnd"/>
      <w:r w:rsidR="0085771A">
        <w:t xml:space="preserve"> (Vue JS)</w:t>
      </w:r>
      <w:bookmarkEnd w:id="26"/>
    </w:p>
    <w:p w14:paraId="01FBB8B4" w14:textId="77777777" w:rsidR="00D6259E" w:rsidRPr="0095451B" w:rsidRDefault="00AC36D8" w:rsidP="0095451B">
      <w:proofErr w:type="spellStart"/>
      <w:r w:rsidRPr="0095451B">
        <w:t>FrontE</w:t>
      </w:r>
      <w:r w:rsidR="00196911" w:rsidRPr="0095451B">
        <w:t>nd</w:t>
      </w:r>
      <w:proofErr w:type="spellEnd"/>
      <w:r w:rsidR="00196911" w:rsidRPr="0095451B">
        <w:t xml:space="preserve"> </w:t>
      </w:r>
      <w:proofErr w:type="spellStart"/>
      <w:r w:rsidR="00196911" w:rsidRPr="0095451B">
        <w:t>adalah</w:t>
      </w:r>
      <w:proofErr w:type="spellEnd"/>
      <w:r w:rsidR="00196911" w:rsidRPr="0095451B">
        <w:t xml:space="preserve"> salah </w:t>
      </w:r>
      <w:proofErr w:type="spellStart"/>
      <w:r w:rsidR="00196911" w:rsidRPr="0095451B">
        <w:t>satu</w:t>
      </w:r>
      <w:proofErr w:type="spellEnd"/>
      <w:r w:rsidR="00196911" w:rsidRPr="0095451B">
        <w:t xml:space="preserve"> </w:t>
      </w:r>
      <w:proofErr w:type="spellStart"/>
      <w:r w:rsidR="00196911" w:rsidRPr="0095451B">
        <w:t>bagian</w:t>
      </w:r>
      <w:proofErr w:type="spellEnd"/>
      <w:r w:rsidR="00196911" w:rsidRPr="0095451B">
        <w:t xml:space="preserve"> </w:t>
      </w:r>
      <w:proofErr w:type="spellStart"/>
      <w:r w:rsidR="00196911" w:rsidRPr="0095451B">
        <w:t>dari</w:t>
      </w:r>
      <w:proofErr w:type="spellEnd"/>
      <w:r w:rsidR="00196911" w:rsidRPr="0095451B">
        <w:t xml:space="preserve"> website yang </w:t>
      </w:r>
      <w:proofErr w:type="spellStart"/>
      <w:r w:rsidR="00196911" w:rsidRPr="0095451B">
        <w:t>menampilkan</w:t>
      </w:r>
      <w:proofErr w:type="spellEnd"/>
      <w:r w:rsidR="00196911" w:rsidRPr="0095451B">
        <w:t xml:space="preserve"> </w:t>
      </w:r>
      <w:proofErr w:type="spellStart"/>
      <w:r w:rsidR="00196911" w:rsidRPr="0095451B">
        <w:t>tampilan</w:t>
      </w:r>
      <w:proofErr w:type="spellEnd"/>
      <w:r w:rsidR="00196911" w:rsidRPr="0095451B">
        <w:t xml:space="preserve"> pada </w:t>
      </w:r>
      <w:proofErr w:type="spellStart"/>
      <w:r w:rsidR="00196911" w:rsidRPr="0095451B">
        <w:t>pengguna</w:t>
      </w:r>
      <w:proofErr w:type="spellEnd"/>
      <w:r w:rsidR="00196911" w:rsidRPr="0095451B">
        <w:t xml:space="preserve">. </w:t>
      </w:r>
      <w:r w:rsidR="00B95E38" w:rsidRPr="0095451B">
        <w:t xml:space="preserve">Bagian </w:t>
      </w:r>
      <w:proofErr w:type="spellStart"/>
      <w:r w:rsidR="00B95E38" w:rsidRPr="0095451B">
        <w:t>ini</w:t>
      </w:r>
      <w:proofErr w:type="spellEnd"/>
      <w:r w:rsidR="00B95E38" w:rsidRPr="0095451B">
        <w:t xml:space="preserve"> </w:t>
      </w:r>
      <w:proofErr w:type="spellStart"/>
      <w:r w:rsidR="00B95E38" w:rsidRPr="0095451B">
        <w:t>dibuat</w:t>
      </w:r>
      <w:proofErr w:type="spellEnd"/>
      <w:r w:rsidR="00B95E38" w:rsidRPr="0095451B">
        <w:t xml:space="preserve"> </w:t>
      </w:r>
      <w:proofErr w:type="spellStart"/>
      <w:r w:rsidR="00B95E38" w:rsidRPr="0095451B">
        <w:t>dengan</w:t>
      </w:r>
      <w:proofErr w:type="spellEnd"/>
      <w:r w:rsidR="00B95E38" w:rsidRPr="0095451B">
        <w:t xml:space="preserve"> </w:t>
      </w:r>
      <w:proofErr w:type="spellStart"/>
      <w:r w:rsidR="00B95E38" w:rsidRPr="0095451B">
        <w:t>menggunakan</w:t>
      </w:r>
      <w:proofErr w:type="spellEnd"/>
      <w:r w:rsidR="00B95E38" w:rsidRPr="0095451B">
        <w:t xml:space="preserve"> </w:t>
      </w:r>
      <w:proofErr w:type="spellStart"/>
      <w:r w:rsidR="00B95E38" w:rsidRPr="0095451B">
        <w:t>Vue.Js</w:t>
      </w:r>
      <w:proofErr w:type="spellEnd"/>
      <w:r w:rsidR="00B95E38" w:rsidRPr="0095451B">
        <w:t xml:space="preserve">, Cascading Style Sheets, dan juga template </w:t>
      </w:r>
      <w:proofErr w:type="spellStart"/>
      <w:r w:rsidR="00B95E38" w:rsidRPr="0095451B">
        <w:t>desain</w:t>
      </w:r>
      <w:proofErr w:type="spellEnd"/>
      <w:r w:rsidR="00B95E38" w:rsidRPr="0095451B">
        <w:t xml:space="preserve"> </w:t>
      </w:r>
      <w:proofErr w:type="spellStart"/>
      <w:r w:rsidR="00B95E38" w:rsidRPr="0095451B">
        <w:t>lainnya</w:t>
      </w:r>
      <w:proofErr w:type="spellEnd"/>
      <w:r w:rsidR="00B95E38" w:rsidRPr="0095451B">
        <w:t xml:space="preserve">. </w:t>
      </w:r>
      <w:proofErr w:type="spellStart"/>
      <w:r w:rsidR="00AB36F8" w:rsidRPr="0095451B">
        <w:t>Sehingga</w:t>
      </w:r>
      <w:proofErr w:type="spellEnd"/>
      <w:r w:rsidR="00AB36F8" w:rsidRPr="0095451B">
        <w:t xml:space="preserve">, </w:t>
      </w:r>
      <w:proofErr w:type="spellStart"/>
      <w:r w:rsidR="00AB36F8" w:rsidRPr="0095451B">
        <w:t>suatu</w:t>
      </w:r>
      <w:proofErr w:type="spellEnd"/>
      <w:r w:rsidR="00AB36F8" w:rsidRPr="0095451B">
        <w:t xml:space="preserve"> website </w:t>
      </w:r>
      <w:proofErr w:type="spellStart"/>
      <w:r w:rsidR="00AB36F8" w:rsidRPr="0095451B">
        <w:t>bisa</w:t>
      </w:r>
      <w:proofErr w:type="spellEnd"/>
      <w:r w:rsidR="00AB36F8" w:rsidRPr="0095451B">
        <w:t xml:space="preserve"> </w:t>
      </w:r>
      <w:proofErr w:type="spellStart"/>
      <w:r w:rsidR="00AB36F8" w:rsidRPr="0095451B">
        <w:t>bekerja</w:t>
      </w:r>
      <w:proofErr w:type="spellEnd"/>
      <w:r w:rsidR="00AB36F8" w:rsidRPr="0095451B">
        <w:t xml:space="preserve"> </w:t>
      </w:r>
      <w:proofErr w:type="spellStart"/>
      <w:r w:rsidR="00AB36F8" w:rsidRPr="0095451B">
        <w:t>dengan</w:t>
      </w:r>
      <w:proofErr w:type="spellEnd"/>
      <w:r w:rsidR="00AB36F8" w:rsidRPr="0095451B">
        <w:t xml:space="preserve"> </w:t>
      </w:r>
      <w:proofErr w:type="spellStart"/>
      <w:r w:rsidR="00AB36F8" w:rsidRPr="0095451B">
        <w:t>baik</w:t>
      </w:r>
      <w:proofErr w:type="spellEnd"/>
      <w:r w:rsidR="00AB36F8" w:rsidRPr="0095451B">
        <w:t>.</w:t>
      </w:r>
      <w:r w:rsidR="001B6BC5" w:rsidRPr="0095451B">
        <w:t xml:space="preserve"> </w:t>
      </w:r>
      <w:proofErr w:type="spellStart"/>
      <w:r w:rsidR="001B6BC5" w:rsidRPr="0095451B">
        <w:t>Vue.Js</w:t>
      </w:r>
      <w:proofErr w:type="spellEnd"/>
      <w:r w:rsidR="001B6BC5" w:rsidRPr="0095451B">
        <w:t xml:space="preserve"> </w:t>
      </w:r>
      <w:proofErr w:type="spellStart"/>
      <w:r w:rsidR="001B6BC5" w:rsidRPr="0095451B">
        <w:t>adalah</w:t>
      </w:r>
      <w:proofErr w:type="spellEnd"/>
      <w:r w:rsidR="001B6BC5" w:rsidRPr="0095451B">
        <w:t xml:space="preserve"> salah </w:t>
      </w:r>
      <w:proofErr w:type="spellStart"/>
      <w:r w:rsidR="001B6BC5" w:rsidRPr="0095451B">
        <w:t>satu</w:t>
      </w:r>
      <w:proofErr w:type="spellEnd"/>
      <w:r w:rsidR="001B6BC5" w:rsidRPr="0095451B">
        <w:t xml:space="preserve"> framework </w:t>
      </w:r>
      <w:proofErr w:type="spellStart"/>
      <w:r w:rsidR="001B6BC5" w:rsidRPr="0095451B">
        <w:t>atau</w:t>
      </w:r>
      <w:proofErr w:type="spellEnd"/>
      <w:r w:rsidR="001B6BC5" w:rsidRPr="0095451B">
        <w:t xml:space="preserve"> library </w:t>
      </w:r>
      <w:proofErr w:type="spellStart"/>
      <w:r w:rsidR="001B6BC5" w:rsidRPr="0095451B">
        <w:t>dari</w:t>
      </w:r>
      <w:proofErr w:type="spellEnd"/>
      <w:r w:rsidR="001B6BC5" w:rsidRPr="0095451B">
        <w:t xml:space="preserve"> JavaScript yang </w:t>
      </w:r>
      <w:proofErr w:type="spellStart"/>
      <w:r w:rsidR="001B6BC5" w:rsidRPr="0095451B">
        <w:t>digunakan</w:t>
      </w:r>
      <w:proofErr w:type="spellEnd"/>
      <w:r w:rsidR="001B6BC5" w:rsidRPr="0095451B">
        <w:t xml:space="preserve"> </w:t>
      </w:r>
      <w:proofErr w:type="spellStart"/>
      <w:r w:rsidR="001B6BC5" w:rsidRPr="0095451B">
        <w:t>untuk</w:t>
      </w:r>
      <w:proofErr w:type="spellEnd"/>
      <w:r w:rsidR="001B6BC5" w:rsidRPr="0095451B">
        <w:t xml:space="preserve"> </w:t>
      </w:r>
      <w:proofErr w:type="spellStart"/>
      <w:r w:rsidR="001B6BC5" w:rsidRPr="0095451B">
        <w:t>membuat</w:t>
      </w:r>
      <w:proofErr w:type="spellEnd"/>
      <w:r w:rsidR="001B6BC5" w:rsidRPr="0095451B">
        <w:t xml:space="preserve"> </w:t>
      </w:r>
      <w:proofErr w:type="spellStart"/>
      <w:r w:rsidR="001B6BC5" w:rsidRPr="0095451B">
        <w:t>tampilan</w:t>
      </w:r>
      <w:proofErr w:type="spellEnd"/>
      <w:r w:rsidR="001B6BC5" w:rsidRPr="0095451B">
        <w:t xml:space="preserve"> (interface) pada website agar </w:t>
      </w:r>
      <w:proofErr w:type="spellStart"/>
      <w:r w:rsidR="001B6BC5" w:rsidRPr="0095451B">
        <w:t>tampak</w:t>
      </w:r>
      <w:proofErr w:type="spellEnd"/>
      <w:r w:rsidR="001B6BC5" w:rsidRPr="0095451B">
        <w:t xml:space="preserve"> </w:t>
      </w:r>
      <w:proofErr w:type="spellStart"/>
      <w:r w:rsidR="001B6BC5" w:rsidRPr="0095451B">
        <w:t>lebih</w:t>
      </w:r>
      <w:proofErr w:type="spellEnd"/>
      <w:r w:rsidR="001B6BC5" w:rsidRPr="0095451B">
        <w:t xml:space="preserve"> </w:t>
      </w:r>
      <w:proofErr w:type="spellStart"/>
      <w:r w:rsidR="001B6BC5" w:rsidRPr="0095451B">
        <w:t>interaktif</w:t>
      </w:r>
      <w:proofErr w:type="spellEnd"/>
      <w:r w:rsidR="001B6BC5" w:rsidRPr="0095451B">
        <w:t xml:space="preserve">. </w:t>
      </w:r>
      <w:proofErr w:type="spellStart"/>
      <w:r w:rsidR="001B6BC5" w:rsidRPr="0095451B">
        <w:t>Fungsi</w:t>
      </w:r>
      <w:proofErr w:type="spellEnd"/>
      <w:r w:rsidR="001B6BC5" w:rsidRPr="0095451B">
        <w:t xml:space="preserve"> lain </w:t>
      </w:r>
      <w:proofErr w:type="spellStart"/>
      <w:r w:rsidR="001B6BC5" w:rsidRPr="0095451B">
        <w:t>dari</w:t>
      </w:r>
      <w:proofErr w:type="spellEnd"/>
      <w:r w:rsidR="001B6BC5" w:rsidRPr="0095451B">
        <w:t xml:space="preserve"> </w:t>
      </w:r>
      <w:proofErr w:type="spellStart"/>
      <w:r w:rsidR="001B6BC5" w:rsidRPr="0095451B">
        <w:t>Vue.Js</w:t>
      </w:r>
      <w:proofErr w:type="spellEnd"/>
      <w:r w:rsidR="001B6BC5" w:rsidRPr="0095451B">
        <w:t xml:space="preserve"> </w:t>
      </w:r>
      <w:proofErr w:type="spellStart"/>
      <w:r w:rsidR="001B6BC5" w:rsidRPr="0095451B">
        <w:t>adalah</w:t>
      </w:r>
      <w:proofErr w:type="spellEnd"/>
      <w:r w:rsidR="001B6BC5" w:rsidRPr="0095451B">
        <w:t xml:space="preserve"> </w:t>
      </w:r>
      <w:proofErr w:type="spellStart"/>
      <w:r w:rsidR="001B6BC5" w:rsidRPr="0095451B">
        <w:t>membuat</w:t>
      </w:r>
      <w:proofErr w:type="spellEnd"/>
      <w:r w:rsidR="001B6BC5" w:rsidRPr="0095451B">
        <w:t xml:space="preserve"> SPA (Single Page Application). </w:t>
      </w:r>
      <w:proofErr w:type="spellStart"/>
      <w:r w:rsidR="001B6BC5" w:rsidRPr="0095451B">
        <w:t>Apabila</w:t>
      </w:r>
      <w:proofErr w:type="spellEnd"/>
      <w:r w:rsidR="001B6BC5" w:rsidRPr="0095451B">
        <w:t xml:space="preserve"> </w:t>
      </w:r>
      <w:proofErr w:type="spellStart"/>
      <w:r w:rsidR="001B6BC5" w:rsidRPr="0095451B">
        <w:t>digunakan</w:t>
      </w:r>
      <w:proofErr w:type="spellEnd"/>
      <w:r w:rsidR="001B6BC5" w:rsidRPr="0095451B">
        <w:t xml:space="preserve"> pada </w:t>
      </w:r>
      <w:proofErr w:type="spellStart"/>
      <w:r w:rsidR="001B6BC5" w:rsidRPr="0095451B">
        <w:t>arsitektur</w:t>
      </w:r>
      <w:proofErr w:type="spellEnd"/>
      <w:r w:rsidR="001B6BC5" w:rsidRPr="0095451B">
        <w:t xml:space="preserve"> MVC (Model-View-Controller), </w:t>
      </w:r>
      <w:proofErr w:type="spellStart"/>
      <w:r w:rsidR="001B6BC5" w:rsidRPr="0095451B">
        <w:t>maka</w:t>
      </w:r>
      <w:proofErr w:type="spellEnd"/>
      <w:r w:rsidR="001B6BC5" w:rsidRPr="0095451B">
        <w:t xml:space="preserve"> </w:t>
      </w:r>
      <w:proofErr w:type="spellStart"/>
      <w:r w:rsidR="001B6BC5" w:rsidRPr="0095451B">
        <w:t>Vue.Js</w:t>
      </w:r>
      <w:proofErr w:type="spellEnd"/>
      <w:r w:rsidR="001B6BC5" w:rsidRPr="0095451B">
        <w:t xml:space="preserve"> </w:t>
      </w:r>
      <w:proofErr w:type="spellStart"/>
      <w:r w:rsidR="001B6BC5" w:rsidRPr="0095451B">
        <w:t>menempati</w:t>
      </w:r>
      <w:proofErr w:type="spellEnd"/>
      <w:r w:rsidR="001B6BC5" w:rsidRPr="0095451B">
        <w:t xml:space="preserve"> pada </w:t>
      </w:r>
      <w:proofErr w:type="spellStart"/>
      <w:r w:rsidR="001B6BC5" w:rsidRPr="0095451B">
        <w:t>posisi</w:t>
      </w:r>
      <w:proofErr w:type="spellEnd"/>
      <w:r w:rsidR="001B6BC5" w:rsidRPr="0095451B">
        <w:t xml:space="preserve"> View yang </w:t>
      </w:r>
      <w:proofErr w:type="spellStart"/>
      <w:r w:rsidR="001B6BC5" w:rsidRPr="0095451B">
        <w:t>berjalan</w:t>
      </w:r>
      <w:proofErr w:type="spellEnd"/>
      <w:r w:rsidR="001B6BC5" w:rsidRPr="0095451B">
        <w:t xml:space="preserve"> di </w:t>
      </w:r>
      <w:proofErr w:type="spellStart"/>
      <w:r w:rsidR="001B6BC5" w:rsidRPr="0095451B">
        <w:t>sisi</w:t>
      </w:r>
      <w:proofErr w:type="spellEnd"/>
      <w:r w:rsidR="001B6BC5" w:rsidRPr="0095451B">
        <w:t xml:space="preserve"> frontend.</w:t>
      </w:r>
    </w:p>
    <w:p w14:paraId="07C1FB5A" w14:textId="3BEE5969" w:rsidR="00694EF6" w:rsidRPr="0095451B" w:rsidRDefault="00D6259E" w:rsidP="0085771A">
      <w:proofErr w:type="spellStart"/>
      <w:r w:rsidRPr="0095451B">
        <w:t>Sehingga</w:t>
      </w:r>
      <w:proofErr w:type="spellEnd"/>
      <w:r w:rsidRPr="0095451B">
        <w:t xml:space="preserve"> </w:t>
      </w:r>
      <w:proofErr w:type="spellStart"/>
      <w:r w:rsidRPr="0095451B">
        <w:t>tugas</w:t>
      </w:r>
      <w:proofErr w:type="spellEnd"/>
      <w:r w:rsidRPr="0095451B">
        <w:t xml:space="preserve"> </w:t>
      </w:r>
      <w:proofErr w:type="spellStart"/>
      <w:r w:rsidRPr="0095451B">
        <w:t>utama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framework </w:t>
      </w:r>
      <w:proofErr w:type="spellStart"/>
      <w:r w:rsidRPr="0095451B">
        <w:t>ini</w:t>
      </w:r>
      <w:proofErr w:type="spellEnd"/>
      <w:r w:rsidRPr="0095451B">
        <w:t xml:space="preserve"> </w:t>
      </w:r>
      <w:proofErr w:type="spellStart"/>
      <w:r w:rsidRPr="0095451B">
        <w:t>adalah</w:t>
      </w:r>
      <w:proofErr w:type="spellEnd"/>
      <w:r w:rsidRPr="0095451B">
        <w:t xml:space="preserve"> </w:t>
      </w:r>
      <w:proofErr w:type="spellStart"/>
      <w:r w:rsidRPr="0095451B">
        <w:t>mengirim</w:t>
      </w:r>
      <w:proofErr w:type="spellEnd"/>
      <w:r w:rsidRPr="0095451B">
        <w:t xml:space="preserve"> dan </w:t>
      </w:r>
      <w:proofErr w:type="spellStart"/>
      <w:r w:rsidRPr="0095451B">
        <w:t>menerima</w:t>
      </w:r>
      <w:proofErr w:type="spellEnd"/>
      <w:r w:rsidRPr="0095451B">
        <w:t xml:space="preserve"> data, </w:t>
      </w:r>
      <w:proofErr w:type="spellStart"/>
      <w:r w:rsidR="00707759" w:rsidRPr="0095451B">
        <w:t>kemudian</w:t>
      </w:r>
      <w:proofErr w:type="spellEnd"/>
      <w:r w:rsidR="00707759" w:rsidRPr="0095451B">
        <w:t xml:space="preserve"> </w:t>
      </w:r>
      <w:proofErr w:type="spellStart"/>
      <w:r w:rsidR="00707759" w:rsidRPr="0095451B">
        <w:t>membuat</w:t>
      </w:r>
      <w:proofErr w:type="spellEnd"/>
      <w:r w:rsidR="00707759" w:rsidRPr="0095451B">
        <w:t xml:space="preserve"> </w:t>
      </w:r>
      <w:proofErr w:type="spellStart"/>
      <w:r w:rsidR="00707759" w:rsidRPr="0095451B">
        <w:t>tampilan</w:t>
      </w:r>
      <w:proofErr w:type="spellEnd"/>
      <w:r w:rsidR="00707759" w:rsidRPr="0095451B">
        <w:t xml:space="preserve"> UI (User Interface) yang </w:t>
      </w:r>
      <w:proofErr w:type="spellStart"/>
      <w:r w:rsidR="00707759" w:rsidRPr="0095451B">
        <w:t>menarik</w:t>
      </w:r>
      <w:proofErr w:type="spellEnd"/>
      <w:r w:rsidR="00707759" w:rsidRPr="0095451B">
        <w:t xml:space="preserve">. </w:t>
      </w:r>
      <w:r w:rsidR="00C71D14" w:rsidRPr="0095451B">
        <w:t xml:space="preserve">Framework </w:t>
      </w:r>
      <w:proofErr w:type="spellStart"/>
      <w:r w:rsidR="00C71D14" w:rsidRPr="0095451B">
        <w:t>ini</w:t>
      </w:r>
      <w:proofErr w:type="spellEnd"/>
      <w:r w:rsidR="00C71D14" w:rsidRPr="0095451B">
        <w:t xml:space="preserve"> juga sangat </w:t>
      </w:r>
      <w:proofErr w:type="spellStart"/>
      <w:r w:rsidR="00C71D14" w:rsidRPr="0095451B">
        <w:t>mudah</w:t>
      </w:r>
      <w:proofErr w:type="spellEnd"/>
      <w:r w:rsidR="00C71D14" w:rsidRPr="0095451B">
        <w:t xml:space="preserve"> </w:t>
      </w:r>
      <w:proofErr w:type="spellStart"/>
      <w:r w:rsidR="00C71D14" w:rsidRPr="0095451B">
        <w:t>untuk</w:t>
      </w:r>
      <w:proofErr w:type="spellEnd"/>
      <w:r w:rsidR="00C71D14" w:rsidRPr="0095451B">
        <w:t xml:space="preserve"> </w:t>
      </w:r>
      <w:proofErr w:type="spellStart"/>
      <w:r w:rsidR="00C71D14" w:rsidRPr="0095451B">
        <w:t>diintegrasikan</w:t>
      </w:r>
      <w:proofErr w:type="spellEnd"/>
      <w:r w:rsidR="00C71D14" w:rsidRPr="0095451B">
        <w:t xml:space="preserve"> </w:t>
      </w:r>
      <w:proofErr w:type="spellStart"/>
      <w:r w:rsidR="00C71D14" w:rsidRPr="0095451B">
        <w:t>dengan</w:t>
      </w:r>
      <w:proofErr w:type="spellEnd"/>
      <w:r w:rsidR="00C71D14" w:rsidRPr="0095451B">
        <w:t xml:space="preserve"> library yang lain.</w:t>
      </w:r>
      <w:r w:rsidR="005E03AA" w:rsidRPr="0095451B">
        <w:t xml:space="preserve"> Hal </w:t>
      </w:r>
      <w:proofErr w:type="spellStart"/>
      <w:r w:rsidR="005E03AA" w:rsidRPr="0095451B">
        <w:t>ini</w:t>
      </w:r>
      <w:proofErr w:type="spellEnd"/>
      <w:r w:rsidR="005E03AA" w:rsidRPr="0095451B">
        <w:t xml:space="preserve"> </w:t>
      </w:r>
      <w:proofErr w:type="spellStart"/>
      <w:r w:rsidR="005E03AA" w:rsidRPr="0095451B">
        <w:t>dikarenakan</w:t>
      </w:r>
      <w:proofErr w:type="spellEnd"/>
      <w:r w:rsidR="005E03AA" w:rsidRPr="0095451B">
        <w:t xml:space="preserve"> </w:t>
      </w:r>
      <w:proofErr w:type="spellStart"/>
      <w:r w:rsidR="005E03AA" w:rsidRPr="0095451B">
        <w:t>pendekatan</w:t>
      </w:r>
      <w:proofErr w:type="spellEnd"/>
      <w:r w:rsidR="005E03AA" w:rsidRPr="0095451B">
        <w:t xml:space="preserve"> </w:t>
      </w:r>
      <w:proofErr w:type="spellStart"/>
      <w:r w:rsidR="005E03AA" w:rsidRPr="0095451B">
        <w:t>kerangka</w:t>
      </w:r>
      <w:proofErr w:type="spellEnd"/>
      <w:r w:rsidR="005E03AA" w:rsidRPr="0095451B">
        <w:t xml:space="preserve"> </w:t>
      </w:r>
      <w:proofErr w:type="spellStart"/>
      <w:r w:rsidR="005E03AA" w:rsidRPr="0095451B">
        <w:t>dari</w:t>
      </w:r>
      <w:proofErr w:type="spellEnd"/>
      <w:r w:rsidR="005E03AA" w:rsidRPr="0095451B">
        <w:t xml:space="preserve"> framework </w:t>
      </w:r>
      <w:proofErr w:type="spellStart"/>
      <w:r w:rsidR="005E03AA" w:rsidRPr="0095451B">
        <w:t>ini</w:t>
      </w:r>
      <w:proofErr w:type="spellEnd"/>
      <w:r w:rsidR="005E03AA" w:rsidRPr="0095451B">
        <w:t xml:space="preserve"> yang </w:t>
      </w:r>
      <w:proofErr w:type="spellStart"/>
      <w:r w:rsidR="005E03AA" w:rsidRPr="0095451B">
        <w:t>memfokuskan</w:t>
      </w:r>
      <w:proofErr w:type="spellEnd"/>
      <w:r w:rsidR="005E03AA" w:rsidRPr="0095451B">
        <w:t xml:space="preserve"> pada </w:t>
      </w:r>
      <w:proofErr w:type="spellStart"/>
      <w:r w:rsidR="005E03AA" w:rsidRPr="0095451B">
        <w:t>pembangunan</w:t>
      </w:r>
      <w:proofErr w:type="spellEnd"/>
      <w:r w:rsidR="005E03AA" w:rsidRPr="0095451B">
        <w:t xml:space="preserve"> </w:t>
      </w:r>
      <w:proofErr w:type="spellStart"/>
      <w:r w:rsidR="005E03AA" w:rsidRPr="0095451B">
        <w:t>sebuah</w:t>
      </w:r>
      <w:proofErr w:type="spellEnd"/>
      <w:r w:rsidR="005E03AA" w:rsidRPr="0095451B">
        <w:t xml:space="preserve"> </w:t>
      </w:r>
      <w:proofErr w:type="spellStart"/>
      <w:r w:rsidR="005E03AA" w:rsidRPr="0095451B">
        <w:t>komponen</w:t>
      </w:r>
      <w:proofErr w:type="spellEnd"/>
      <w:r w:rsidR="005E03AA" w:rsidRPr="0095451B">
        <w:t>.</w:t>
      </w:r>
      <w:r w:rsidR="00C71D14" w:rsidRPr="0095451B">
        <w:t xml:space="preserve"> Jika </w:t>
      </w:r>
      <w:proofErr w:type="spellStart"/>
      <w:r w:rsidR="00C71D14" w:rsidRPr="0095451B">
        <w:t>diimplementasikan</w:t>
      </w:r>
      <w:proofErr w:type="spellEnd"/>
      <w:r w:rsidR="00C71D14" w:rsidRPr="0095451B">
        <w:t xml:space="preserve"> pada </w:t>
      </w:r>
      <w:proofErr w:type="spellStart"/>
      <w:r w:rsidR="00C71D14" w:rsidRPr="0095451B">
        <w:t>komponen</w:t>
      </w:r>
      <w:proofErr w:type="spellEnd"/>
      <w:r w:rsidR="00C71D14" w:rsidRPr="0095451B">
        <w:t xml:space="preserve"> HTML, </w:t>
      </w:r>
      <w:proofErr w:type="spellStart"/>
      <w:r w:rsidR="00C71D14" w:rsidRPr="0095451B">
        <w:t>maka</w:t>
      </w:r>
      <w:proofErr w:type="spellEnd"/>
      <w:r w:rsidR="00C71D14" w:rsidRPr="0095451B">
        <w:t xml:space="preserve"> </w:t>
      </w:r>
      <w:proofErr w:type="spellStart"/>
      <w:r w:rsidR="00C71D14" w:rsidRPr="0095451B">
        <w:t>Vue,Js</w:t>
      </w:r>
      <w:proofErr w:type="spellEnd"/>
      <w:r w:rsidR="00C71D14" w:rsidRPr="0095451B">
        <w:t xml:space="preserve"> </w:t>
      </w:r>
      <w:proofErr w:type="spellStart"/>
      <w:r w:rsidR="00C71D14" w:rsidRPr="0095451B">
        <w:t>menggunakan</w:t>
      </w:r>
      <w:proofErr w:type="spellEnd"/>
      <w:r w:rsidR="00C71D14" w:rsidRPr="0095451B">
        <w:t xml:space="preserve"> ID, class, </w:t>
      </w:r>
      <w:proofErr w:type="spellStart"/>
      <w:r w:rsidR="00C71D14" w:rsidRPr="0095451B">
        <w:t>atau</w:t>
      </w:r>
      <w:proofErr w:type="spellEnd"/>
      <w:r w:rsidR="00C71D14" w:rsidRPr="0095451B">
        <w:t xml:space="preserve"> name </w:t>
      </w:r>
      <w:proofErr w:type="spellStart"/>
      <w:r w:rsidR="00C71D14" w:rsidRPr="0095451B">
        <w:t>untuk</w:t>
      </w:r>
      <w:proofErr w:type="spellEnd"/>
      <w:r w:rsidR="00C71D14" w:rsidRPr="0095451B">
        <w:t xml:space="preserve"> </w:t>
      </w:r>
      <w:proofErr w:type="spellStart"/>
      <w:r w:rsidR="00C71D14" w:rsidRPr="0095451B">
        <w:t>menginiliasiasikannya</w:t>
      </w:r>
      <w:proofErr w:type="spellEnd"/>
      <w:r w:rsidR="00C71D14" w:rsidRPr="0095451B">
        <w:t xml:space="preserve">. </w:t>
      </w:r>
    </w:p>
    <w:p w14:paraId="0F69A12E" w14:textId="1FA9D043" w:rsidR="00F82A7F" w:rsidRDefault="00694EF6" w:rsidP="00B211CC">
      <w:r w:rsidRPr="0095451B">
        <w:t xml:space="preserve">Framework </w:t>
      </w:r>
      <w:proofErr w:type="spellStart"/>
      <w:r w:rsidRPr="0095451B">
        <w:t>ini</w:t>
      </w:r>
      <w:proofErr w:type="spellEnd"/>
      <w:r w:rsidRPr="0095451B">
        <w:t xml:space="preserve"> </w:t>
      </w:r>
      <w:proofErr w:type="spellStart"/>
      <w:r w:rsidRPr="0095451B">
        <w:t>mengalami</w:t>
      </w:r>
      <w:proofErr w:type="spellEnd"/>
      <w:r w:rsidRPr="0095451B">
        <w:t xml:space="preserve"> </w:t>
      </w:r>
      <w:proofErr w:type="spellStart"/>
      <w:r w:rsidRPr="0095451B">
        <w:t>perkembangan</w:t>
      </w:r>
      <w:proofErr w:type="spellEnd"/>
      <w:r w:rsidRPr="0095451B">
        <w:t xml:space="preserve"> yang sangat </w:t>
      </w:r>
      <w:proofErr w:type="spellStart"/>
      <w:r w:rsidRPr="0095451B">
        <w:t>pesat</w:t>
      </w:r>
      <w:proofErr w:type="spellEnd"/>
      <w:r w:rsidRPr="0095451B">
        <w:t xml:space="preserve">, </w:t>
      </w:r>
      <w:proofErr w:type="spellStart"/>
      <w:r w:rsidRPr="0095451B">
        <w:t>bahkan</w:t>
      </w:r>
      <w:proofErr w:type="spellEnd"/>
      <w:r w:rsidRPr="0095451B">
        <w:t xml:space="preserve"> </w:t>
      </w:r>
      <w:proofErr w:type="spellStart"/>
      <w:r w:rsidRPr="0095451B">
        <w:t>beberapa</w:t>
      </w:r>
      <w:proofErr w:type="spellEnd"/>
      <w:r w:rsidRPr="0095451B">
        <w:t xml:space="preserve"> </w:t>
      </w:r>
      <w:proofErr w:type="spellStart"/>
      <w:r w:rsidRPr="0095451B">
        <w:t>perusahaan</w:t>
      </w:r>
      <w:proofErr w:type="spellEnd"/>
      <w:r w:rsidRPr="0095451B">
        <w:t xml:space="preserve"> </w:t>
      </w:r>
      <w:proofErr w:type="spellStart"/>
      <w:r w:rsidRPr="0095451B">
        <w:t>besar</w:t>
      </w:r>
      <w:proofErr w:type="spellEnd"/>
      <w:r w:rsidRPr="0095451B">
        <w:t xml:space="preserve"> </w:t>
      </w:r>
      <w:proofErr w:type="spellStart"/>
      <w:r w:rsidRPr="0095451B">
        <w:t>menggunakannya</w:t>
      </w:r>
      <w:proofErr w:type="spellEnd"/>
      <w:r w:rsidRPr="0095451B">
        <w:t xml:space="preserve">, </w:t>
      </w:r>
      <w:proofErr w:type="spellStart"/>
      <w:r w:rsidRPr="0095451B">
        <w:t>sebagai</w:t>
      </w:r>
      <w:proofErr w:type="spellEnd"/>
      <w:r w:rsidRPr="0095451B">
        <w:t xml:space="preserve"> </w:t>
      </w:r>
      <w:proofErr w:type="spellStart"/>
      <w:r w:rsidRPr="0095451B">
        <w:t>contoh</w:t>
      </w:r>
      <w:proofErr w:type="spellEnd"/>
      <w:r w:rsidRPr="0095451B">
        <w:t xml:space="preserve"> Google dan Adobe. </w:t>
      </w:r>
      <w:proofErr w:type="spellStart"/>
      <w:r w:rsidRPr="0095451B">
        <w:t>Terlepa</w:t>
      </w:r>
      <w:r w:rsidR="00B211CC">
        <w:t>s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</w:t>
      </w:r>
      <w:proofErr w:type="spellStart"/>
      <w:r w:rsidRPr="0095451B">
        <w:t>itu</w:t>
      </w:r>
      <w:proofErr w:type="spellEnd"/>
      <w:r w:rsidRPr="0095451B">
        <w:t xml:space="preserve">, </w:t>
      </w:r>
      <w:proofErr w:type="spellStart"/>
      <w:r w:rsidRPr="0095451B">
        <w:t>Vue.Js</w:t>
      </w:r>
      <w:proofErr w:type="spellEnd"/>
      <w:r w:rsidRPr="0095451B">
        <w:t xml:space="preserve"> </w:t>
      </w:r>
      <w:proofErr w:type="spellStart"/>
      <w:r w:rsidRPr="0095451B">
        <w:t>pertama</w:t>
      </w:r>
      <w:proofErr w:type="spellEnd"/>
      <w:r w:rsidRPr="0095451B">
        <w:t xml:space="preserve"> kali </w:t>
      </w:r>
      <w:proofErr w:type="spellStart"/>
      <w:r w:rsidRPr="0095451B">
        <w:t>dikembangkan</w:t>
      </w:r>
      <w:proofErr w:type="spellEnd"/>
      <w:r w:rsidRPr="0095451B">
        <w:t xml:space="preserve"> pada </w:t>
      </w:r>
      <w:proofErr w:type="spellStart"/>
      <w:r w:rsidRPr="0095451B">
        <w:t>tahun</w:t>
      </w:r>
      <w:proofErr w:type="spellEnd"/>
      <w:r w:rsidRPr="0095451B">
        <w:t xml:space="preserve"> 2013 oleh Evan You yang </w:t>
      </w:r>
      <w:proofErr w:type="spellStart"/>
      <w:r w:rsidRPr="0095451B">
        <w:t>sebelumnya</w:t>
      </w:r>
      <w:proofErr w:type="spellEnd"/>
      <w:r w:rsidRPr="0095451B">
        <w:t xml:space="preserve"> </w:t>
      </w:r>
      <w:proofErr w:type="spellStart"/>
      <w:r w:rsidRPr="0095451B">
        <w:t>bekerja</w:t>
      </w:r>
      <w:proofErr w:type="spellEnd"/>
      <w:r w:rsidRPr="0095451B">
        <w:t xml:space="preserve"> di Google </w:t>
      </w:r>
      <w:proofErr w:type="spellStart"/>
      <w:r w:rsidRPr="0095451B">
        <w:t>dengan</w:t>
      </w:r>
      <w:proofErr w:type="spellEnd"/>
      <w:r w:rsidRPr="0095451B">
        <w:t xml:space="preserve"> </w:t>
      </w:r>
      <w:proofErr w:type="spellStart"/>
      <w:r w:rsidRPr="0095451B">
        <w:t>menggunakan</w:t>
      </w:r>
      <w:proofErr w:type="spellEnd"/>
      <w:r w:rsidRPr="0095451B">
        <w:t xml:space="preserve"> </w:t>
      </w:r>
      <w:proofErr w:type="spellStart"/>
      <w:r w:rsidRPr="0095451B">
        <w:t>AngularJs</w:t>
      </w:r>
      <w:proofErr w:type="spellEnd"/>
      <w:r w:rsidRPr="0095451B">
        <w:t xml:space="preserve">. Hal </w:t>
      </w:r>
      <w:proofErr w:type="spellStart"/>
      <w:r w:rsidRPr="0095451B">
        <w:t>itu</w:t>
      </w:r>
      <w:proofErr w:type="spellEnd"/>
      <w:r w:rsidRPr="0095451B">
        <w:t xml:space="preserve"> yang </w:t>
      </w:r>
      <w:proofErr w:type="spellStart"/>
      <w:r w:rsidRPr="0095451B">
        <w:t>melatar-belakangi</w:t>
      </w:r>
      <w:proofErr w:type="spellEnd"/>
      <w:r w:rsidRPr="0095451B">
        <w:t xml:space="preserve"> </w:t>
      </w:r>
      <w:proofErr w:type="spellStart"/>
      <w:r w:rsidRPr="0095451B">
        <w:t>seorang</w:t>
      </w:r>
      <w:proofErr w:type="spellEnd"/>
      <w:r w:rsidRPr="0095451B">
        <w:t xml:space="preserve"> Evan You </w:t>
      </w:r>
      <w:proofErr w:type="spellStart"/>
      <w:r w:rsidRPr="0095451B">
        <w:t>mengembangkan</w:t>
      </w:r>
      <w:proofErr w:type="spellEnd"/>
      <w:r w:rsidRPr="0095451B">
        <w:t xml:space="preserve"> </w:t>
      </w:r>
      <w:proofErr w:type="spellStart"/>
      <w:r w:rsidRPr="0095451B">
        <w:t>sebuah</w:t>
      </w:r>
      <w:proofErr w:type="spellEnd"/>
      <w:r w:rsidRPr="0095451B">
        <w:t xml:space="preserve"> library yang </w:t>
      </w:r>
      <w:proofErr w:type="spellStart"/>
      <w:r w:rsidRPr="0095451B">
        <w:t>lebih</w:t>
      </w:r>
      <w:proofErr w:type="spellEnd"/>
      <w:r w:rsidRPr="0095451B">
        <w:t xml:space="preserve"> </w:t>
      </w:r>
      <w:proofErr w:type="spellStart"/>
      <w:r w:rsidRPr="0095451B">
        <w:t>ringan</w:t>
      </w:r>
      <w:proofErr w:type="spellEnd"/>
      <w:r w:rsidRPr="0095451B">
        <w:t xml:space="preserve"> </w:t>
      </w:r>
      <w:proofErr w:type="spellStart"/>
      <w:r w:rsidRPr="0095451B">
        <w:t>daripada</w:t>
      </w:r>
      <w:proofErr w:type="spellEnd"/>
      <w:r w:rsidRPr="0095451B">
        <w:t xml:space="preserve"> </w:t>
      </w:r>
      <w:proofErr w:type="spellStart"/>
      <w:r w:rsidRPr="0095451B">
        <w:t>AngularJs</w:t>
      </w:r>
      <w:proofErr w:type="spellEnd"/>
      <w:r w:rsidRPr="0095451B">
        <w:t xml:space="preserve">. </w:t>
      </w:r>
      <w:r w:rsidR="001B6BC5" w:rsidRPr="0095451B">
        <w:t xml:space="preserve"> </w:t>
      </w:r>
    </w:p>
    <w:p w14:paraId="5E15B4FB" w14:textId="77777777" w:rsidR="00C11F80" w:rsidRDefault="00C11F80" w:rsidP="00B211CC"/>
    <w:p w14:paraId="102D1285" w14:textId="693BB493" w:rsidR="0095451B" w:rsidRDefault="0095451B" w:rsidP="00D45A8A">
      <w:pPr>
        <w:pStyle w:val="STTSJudulSubBab"/>
        <w:keepNext/>
        <w:numPr>
          <w:ilvl w:val="0"/>
          <w:numId w:val="3"/>
        </w:numPr>
        <w:tabs>
          <w:tab w:val="left" w:pos="709"/>
        </w:tabs>
        <w:ind w:left="709" w:hanging="709"/>
      </w:pPr>
      <w:bookmarkStart w:id="27" w:name="_Toc124444504"/>
      <w:r>
        <w:lastRenderedPageBreak/>
        <w:t>Backend</w:t>
      </w:r>
      <w:r w:rsidR="0085771A">
        <w:t xml:space="preserve"> (Laravel)</w:t>
      </w:r>
      <w:bookmarkEnd w:id="27"/>
    </w:p>
    <w:p w14:paraId="1E59A563" w14:textId="1794B4E3" w:rsidR="00733F07" w:rsidRPr="0095451B" w:rsidRDefault="008B7DC5" w:rsidP="00D45A8A">
      <w:pPr>
        <w:keepNext/>
        <w:ind w:firstLine="709"/>
      </w:pPr>
      <w:proofErr w:type="spellStart"/>
      <w:r w:rsidRPr="00945E6B">
        <w:t>BackEnd</w:t>
      </w:r>
      <w:proofErr w:type="spellEnd"/>
      <w:r w:rsidRPr="00945E6B">
        <w:t xml:space="preserve"> </w:t>
      </w:r>
      <w:proofErr w:type="spellStart"/>
      <w:r w:rsidRPr="00945E6B">
        <w:t>merupakan</w:t>
      </w:r>
      <w:proofErr w:type="spellEnd"/>
      <w:r w:rsidRPr="00945E6B">
        <w:t xml:space="preserve"> </w:t>
      </w:r>
      <w:proofErr w:type="spellStart"/>
      <w:r w:rsidR="00D02B01" w:rsidRPr="00945E6B">
        <w:t>bagian</w:t>
      </w:r>
      <w:proofErr w:type="spellEnd"/>
      <w:r w:rsidR="00D02B01" w:rsidRPr="00945E6B">
        <w:t xml:space="preserve"> </w:t>
      </w:r>
      <w:proofErr w:type="spellStart"/>
      <w:r w:rsidR="00D02B01" w:rsidRPr="00945E6B">
        <w:t>dari</w:t>
      </w:r>
      <w:proofErr w:type="spellEnd"/>
      <w:r w:rsidR="00D02B01" w:rsidRPr="00945E6B">
        <w:t xml:space="preserve"> website yang </w:t>
      </w:r>
      <w:proofErr w:type="spellStart"/>
      <w:r w:rsidR="00D02B01" w:rsidRPr="00945E6B">
        <w:t>bertanggung</w:t>
      </w:r>
      <w:proofErr w:type="spellEnd"/>
      <w:r w:rsidR="00D02B01" w:rsidRPr="00945E6B">
        <w:t xml:space="preserve"> </w:t>
      </w:r>
      <w:proofErr w:type="spellStart"/>
      <w:r w:rsidR="00D02B01" w:rsidRPr="00945E6B">
        <w:t>jawab</w:t>
      </w:r>
      <w:proofErr w:type="spellEnd"/>
      <w:r w:rsidR="00D02B01" w:rsidRPr="00945E6B">
        <w:t xml:space="preserve"> </w:t>
      </w:r>
      <w:proofErr w:type="spellStart"/>
      <w:r w:rsidR="00D02B01" w:rsidRPr="00945E6B">
        <w:t>untuk</w:t>
      </w:r>
      <w:proofErr w:type="spellEnd"/>
      <w:r w:rsidR="00D02B01" w:rsidRPr="00945E6B">
        <w:t xml:space="preserve"> </w:t>
      </w:r>
      <w:proofErr w:type="spellStart"/>
      <w:r w:rsidR="00D02B01" w:rsidRPr="00945E6B">
        <w:t>menyediakan</w:t>
      </w:r>
      <w:proofErr w:type="spellEnd"/>
      <w:r w:rsidR="00D02B01" w:rsidRPr="00945E6B">
        <w:t xml:space="preserve"> </w:t>
      </w:r>
      <w:proofErr w:type="spellStart"/>
      <w:r w:rsidR="00D02B01" w:rsidRPr="00945E6B">
        <w:t>kebutuhan</w:t>
      </w:r>
      <w:proofErr w:type="spellEnd"/>
      <w:r w:rsidR="00D02B01" w:rsidRPr="00945E6B">
        <w:t xml:space="preserve"> yang </w:t>
      </w:r>
      <w:proofErr w:type="spellStart"/>
      <w:r w:rsidR="00D02B01" w:rsidRPr="00945E6B">
        <w:t>tak</w:t>
      </w:r>
      <w:proofErr w:type="spellEnd"/>
      <w:r w:rsidR="00D02B01" w:rsidRPr="00945E6B">
        <w:t xml:space="preserve"> </w:t>
      </w:r>
      <w:proofErr w:type="spellStart"/>
      <w:r w:rsidR="00D02B01" w:rsidRPr="00945E6B">
        <w:t>terlihat</w:t>
      </w:r>
      <w:proofErr w:type="spellEnd"/>
      <w:r w:rsidR="00D02B01" w:rsidRPr="00945E6B">
        <w:t xml:space="preserve"> oleh </w:t>
      </w:r>
      <w:proofErr w:type="spellStart"/>
      <w:r w:rsidR="00D02B01" w:rsidRPr="00945E6B">
        <w:t>pengguna</w:t>
      </w:r>
      <w:proofErr w:type="spellEnd"/>
      <w:r w:rsidR="00D02B01" w:rsidRPr="00945E6B">
        <w:t xml:space="preserve"> (</w:t>
      </w:r>
      <w:proofErr w:type="spellStart"/>
      <w:r w:rsidR="00D02B01" w:rsidRPr="00945E6B">
        <w:t>tidak</w:t>
      </w:r>
      <w:proofErr w:type="spellEnd"/>
      <w:r w:rsidR="00D02B01" w:rsidRPr="00945E6B">
        <w:t xml:space="preserve"> </w:t>
      </w:r>
      <w:proofErr w:type="spellStart"/>
      <w:r w:rsidR="00D02B01" w:rsidRPr="00945E6B">
        <w:t>berinteraksi</w:t>
      </w:r>
      <w:proofErr w:type="spellEnd"/>
      <w:r w:rsidR="00D02B01" w:rsidRPr="0095451B">
        <w:t xml:space="preserve"> </w:t>
      </w:r>
      <w:proofErr w:type="spellStart"/>
      <w:r w:rsidR="00D02B01" w:rsidRPr="0095451B">
        <w:t>langsung</w:t>
      </w:r>
      <w:proofErr w:type="spellEnd"/>
      <w:r w:rsidR="00D02B01" w:rsidRPr="0095451B">
        <w:t xml:space="preserve"> </w:t>
      </w:r>
      <w:proofErr w:type="spellStart"/>
      <w:r w:rsidR="00D02B01" w:rsidRPr="0095451B">
        <w:t>dengan</w:t>
      </w:r>
      <w:proofErr w:type="spellEnd"/>
      <w:r w:rsidR="00D02B01" w:rsidRPr="0095451B">
        <w:t xml:space="preserve"> </w:t>
      </w:r>
      <w:proofErr w:type="spellStart"/>
      <w:r w:rsidR="00D02B01" w:rsidRPr="0095451B">
        <w:t>pengguna</w:t>
      </w:r>
      <w:proofErr w:type="spellEnd"/>
      <w:r w:rsidR="007E6B1C" w:rsidRPr="0095451B">
        <w:t xml:space="preserve">), </w:t>
      </w:r>
      <w:proofErr w:type="spellStart"/>
      <w:r w:rsidR="007E6B1C" w:rsidRPr="0095451B">
        <w:t>seoerti</w:t>
      </w:r>
      <w:proofErr w:type="spellEnd"/>
      <w:r w:rsidR="007E6B1C" w:rsidRPr="0095451B">
        <w:t xml:space="preserve"> </w:t>
      </w:r>
      <w:proofErr w:type="spellStart"/>
      <w:r w:rsidR="007E6B1C" w:rsidRPr="0095451B">
        <w:t>bagaimana</w:t>
      </w:r>
      <w:proofErr w:type="spellEnd"/>
      <w:r w:rsidR="007E6B1C" w:rsidRPr="0095451B">
        <w:t xml:space="preserve"> data </w:t>
      </w:r>
      <w:proofErr w:type="spellStart"/>
      <w:r w:rsidR="007E6B1C" w:rsidRPr="0095451B">
        <w:t>disimpan</w:t>
      </w:r>
      <w:proofErr w:type="spellEnd"/>
      <w:r w:rsidR="007E6B1C" w:rsidRPr="0095451B">
        <w:t xml:space="preserve">, </w:t>
      </w:r>
      <w:proofErr w:type="spellStart"/>
      <w:r w:rsidR="007E6B1C" w:rsidRPr="0095451B">
        <w:t>diolah</w:t>
      </w:r>
      <w:proofErr w:type="spellEnd"/>
      <w:r w:rsidR="007E6B1C" w:rsidRPr="0095451B">
        <w:t xml:space="preserve">, </w:t>
      </w:r>
      <w:proofErr w:type="spellStart"/>
      <w:r w:rsidR="007E6B1C" w:rsidRPr="0095451B">
        <w:t>serta</w:t>
      </w:r>
      <w:proofErr w:type="spellEnd"/>
      <w:r w:rsidR="007E6B1C" w:rsidRPr="0095451B">
        <w:t xml:space="preserve"> </w:t>
      </w:r>
      <w:proofErr w:type="spellStart"/>
      <w:r w:rsidR="007E6B1C" w:rsidRPr="0095451B">
        <w:t>ditransaksikan</w:t>
      </w:r>
      <w:proofErr w:type="spellEnd"/>
      <w:r w:rsidR="007E6B1C" w:rsidRPr="0095451B">
        <w:t xml:space="preserve"> </w:t>
      </w:r>
      <w:proofErr w:type="spellStart"/>
      <w:r w:rsidR="007E6B1C" w:rsidRPr="0095451B">
        <w:t>secara</w:t>
      </w:r>
      <w:proofErr w:type="spellEnd"/>
      <w:r w:rsidR="007E6B1C" w:rsidRPr="0095451B">
        <w:t xml:space="preserve"> </w:t>
      </w:r>
      <w:proofErr w:type="spellStart"/>
      <w:r w:rsidR="007E6B1C" w:rsidRPr="0095451B">
        <w:t>aman</w:t>
      </w:r>
      <w:proofErr w:type="spellEnd"/>
      <w:r w:rsidR="007E6B1C" w:rsidRPr="0095451B">
        <w:t xml:space="preserve">. Itu </w:t>
      </w:r>
      <w:proofErr w:type="spellStart"/>
      <w:r w:rsidR="007E6B1C" w:rsidRPr="0095451B">
        <w:t>semua</w:t>
      </w:r>
      <w:proofErr w:type="spellEnd"/>
      <w:r w:rsidR="007E6B1C" w:rsidRPr="0095451B">
        <w:t xml:space="preserve"> </w:t>
      </w:r>
      <w:proofErr w:type="spellStart"/>
      <w:r w:rsidR="007E6B1C" w:rsidRPr="0095451B">
        <w:t>bertujuan</w:t>
      </w:r>
      <w:proofErr w:type="spellEnd"/>
      <w:r w:rsidR="007E6B1C" w:rsidRPr="0095451B">
        <w:t xml:space="preserve"> </w:t>
      </w:r>
      <w:proofErr w:type="spellStart"/>
      <w:r w:rsidR="007E6B1C" w:rsidRPr="0095451B">
        <w:t>untuk</w:t>
      </w:r>
      <w:proofErr w:type="spellEnd"/>
      <w:r w:rsidR="007E6B1C" w:rsidRPr="0095451B">
        <w:t xml:space="preserve"> </w:t>
      </w:r>
      <w:proofErr w:type="spellStart"/>
      <w:r w:rsidR="007E6B1C" w:rsidRPr="0095451B">
        <w:t>mendukung</w:t>
      </w:r>
      <w:proofErr w:type="spellEnd"/>
      <w:r w:rsidR="007E6B1C" w:rsidRPr="0095451B">
        <w:t xml:space="preserve"> </w:t>
      </w:r>
      <w:proofErr w:type="spellStart"/>
      <w:r w:rsidR="007E6B1C" w:rsidRPr="0095451B">
        <w:t>bagian</w:t>
      </w:r>
      <w:proofErr w:type="spellEnd"/>
      <w:r w:rsidR="007E6B1C" w:rsidRPr="0095451B">
        <w:t xml:space="preserve"> </w:t>
      </w:r>
      <w:proofErr w:type="spellStart"/>
      <w:r w:rsidR="007E6B1C" w:rsidRPr="0095451B">
        <w:t>FrontEnd</w:t>
      </w:r>
      <w:proofErr w:type="spellEnd"/>
      <w:r w:rsidR="007E6B1C" w:rsidRPr="0095451B">
        <w:t xml:space="preserve"> </w:t>
      </w:r>
      <w:proofErr w:type="spellStart"/>
      <w:r w:rsidR="007E6B1C" w:rsidRPr="0095451B">
        <w:t>bekerja</w:t>
      </w:r>
      <w:proofErr w:type="spellEnd"/>
      <w:r w:rsidR="007E6B1C" w:rsidRPr="0095451B">
        <w:t xml:space="preserve"> </w:t>
      </w:r>
      <w:proofErr w:type="spellStart"/>
      <w:r w:rsidR="007E6B1C" w:rsidRPr="0095451B">
        <w:t>sesuai</w:t>
      </w:r>
      <w:proofErr w:type="spellEnd"/>
      <w:r w:rsidR="007E6B1C" w:rsidRPr="0095451B">
        <w:t xml:space="preserve"> </w:t>
      </w:r>
      <w:proofErr w:type="spellStart"/>
      <w:r w:rsidR="007E6B1C" w:rsidRPr="0095451B">
        <w:t>dengan</w:t>
      </w:r>
      <w:proofErr w:type="spellEnd"/>
      <w:r w:rsidR="007E6B1C" w:rsidRPr="0095451B">
        <w:t xml:space="preserve"> </w:t>
      </w:r>
      <w:proofErr w:type="spellStart"/>
      <w:r w:rsidR="007E6B1C" w:rsidRPr="0095451B">
        <w:t>fungsinya</w:t>
      </w:r>
      <w:proofErr w:type="spellEnd"/>
      <w:r w:rsidR="007E6B1C" w:rsidRPr="0095451B">
        <w:t>.</w:t>
      </w:r>
      <w:r w:rsidR="008C608F" w:rsidRPr="0095451B">
        <w:t xml:space="preserve"> </w:t>
      </w:r>
      <w:r w:rsidR="00782E83" w:rsidRPr="0095451B">
        <w:t xml:space="preserve">Bagian </w:t>
      </w:r>
      <w:proofErr w:type="spellStart"/>
      <w:r w:rsidR="00782E83" w:rsidRPr="0095451B">
        <w:t>BackEnd</w:t>
      </w:r>
      <w:proofErr w:type="spellEnd"/>
      <w:r w:rsidR="00782E83" w:rsidRPr="0095451B">
        <w:t xml:space="preserve"> pada website </w:t>
      </w:r>
      <w:proofErr w:type="spellStart"/>
      <w:r w:rsidR="00782E83" w:rsidRPr="0095451B">
        <w:t>ini</w:t>
      </w:r>
      <w:proofErr w:type="spellEnd"/>
      <w:r w:rsidR="00782E83" w:rsidRPr="0095451B">
        <w:t xml:space="preserve"> </w:t>
      </w:r>
      <w:proofErr w:type="spellStart"/>
      <w:r w:rsidR="00782E83" w:rsidRPr="0095451B">
        <w:t>dikerjakan</w:t>
      </w:r>
      <w:proofErr w:type="spellEnd"/>
      <w:r w:rsidR="00782E83" w:rsidRPr="0095451B">
        <w:t xml:space="preserve"> dan </w:t>
      </w:r>
      <w:proofErr w:type="spellStart"/>
      <w:r w:rsidR="00782E83" w:rsidRPr="0095451B">
        <w:t>dihubungkan</w:t>
      </w:r>
      <w:proofErr w:type="spellEnd"/>
      <w:r w:rsidR="00782E83" w:rsidRPr="0095451B">
        <w:t xml:space="preserve"> </w:t>
      </w:r>
      <w:proofErr w:type="spellStart"/>
      <w:r w:rsidR="00782E83" w:rsidRPr="0095451B">
        <w:t>dengan</w:t>
      </w:r>
      <w:proofErr w:type="spellEnd"/>
      <w:r w:rsidR="00782E83" w:rsidRPr="0095451B">
        <w:t xml:space="preserve"> </w:t>
      </w:r>
      <w:proofErr w:type="spellStart"/>
      <w:r w:rsidR="00782E83" w:rsidRPr="0095451B">
        <w:t>menggunakan</w:t>
      </w:r>
      <w:proofErr w:type="spellEnd"/>
      <w:r w:rsidR="00782E83" w:rsidRPr="0095451B">
        <w:t xml:space="preserve"> </w:t>
      </w:r>
      <w:proofErr w:type="spellStart"/>
      <w:r w:rsidR="00782E83" w:rsidRPr="0095451B">
        <w:t>suatu</w:t>
      </w:r>
      <w:proofErr w:type="spellEnd"/>
      <w:r w:rsidR="00782E83" w:rsidRPr="0095451B">
        <w:t xml:space="preserve"> framework. </w:t>
      </w:r>
      <w:r w:rsidR="00FF5303" w:rsidRPr="0095451B">
        <w:t xml:space="preserve">Framework yang </w:t>
      </w:r>
      <w:proofErr w:type="spellStart"/>
      <w:r w:rsidR="00FF5303" w:rsidRPr="0095451B">
        <w:t>digunakan</w:t>
      </w:r>
      <w:proofErr w:type="spellEnd"/>
      <w:r w:rsidR="00FF5303" w:rsidRPr="0095451B">
        <w:t xml:space="preserve"> </w:t>
      </w:r>
      <w:proofErr w:type="spellStart"/>
      <w:r w:rsidR="00FF5303" w:rsidRPr="0095451B">
        <w:t>dalam</w:t>
      </w:r>
      <w:proofErr w:type="spellEnd"/>
      <w:r w:rsidR="00FF5303" w:rsidRPr="0095451B">
        <w:t xml:space="preserve"> website </w:t>
      </w:r>
      <w:proofErr w:type="spellStart"/>
      <w:r w:rsidR="00FF5303" w:rsidRPr="0095451B">
        <w:t>konversi</w:t>
      </w:r>
      <w:proofErr w:type="spellEnd"/>
      <w:r w:rsidR="00FF5303" w:rsidRPr="0095451B">
        <w:t xml:space="preserve"> </w:t>
      </w:r>
      <w:proofErr w:type="spellStart"/>
      <w:r w:rsidR="00FF5303" w:rsidRPr="0095451B">
        <w:t>kode</w:t>
      </w:r>
      <w:proofErr w:type="spellEnd"/>
      <w:r w:rsidR="00FF5303" w:rsidRPr="0095451B">
        <w:t xml:space="preserve"> Surat </w:t>
      </w:r>
      <w:proofErr w:type="spellStart"/>
      <w:r w:rsidR="00FF5303" w:rsidRPr="0095451B">
        <w:t>Perintah</w:t>
      </w:r>
      <w:proofErr w:type="spellEnd"/>
      <w:r w:rsidR="00FF5303" w:rsidRPr="0095451B">
        <w:t xml:space="preserve"> </w:t>
      </w:r>
      <w:proofErr w:type="spellStart"/>
      <w:r w:rsidR="00FF5303" w:rsidRPr="0095451B">
        <w:t>Kerja</w:t>
      </w:r>
      <w:proofErr w:type="spellEnd"/>
      <w:r w:rsidR="00FF5303" w:rsidRPr="0095451B">
        <w:t xml:space="preserve"> </w:t>
      </w:r>
      <w:proofErr w:type="spellStart"/>
      <w:r w:rsidR="00FF5303" w:rsidRPr="0095451B">
        <w:t>ini</w:t>
      </w:r>
      <w:proofErr w:type="spellEnd"/>
      <w:r w:rsidR="00FF5303" w:rsidRPr="0095451B">
        <w:t xml:space="preserve"> </w:t>
      </w:r>
      <w:proofErr w:type="spellStart"/>
      <w:r w:rsidR="00FF5303" w:rsidRPr="0095451B">
        <w:t>adalah</w:t>
      </w:r>
      <w:proofErr w:type="spellEnd"/>
      <w:r w:rsidR="00FF5303" w:rsidRPr="0095451B">
        <w:t xml:space="preserve"> </w:t>
      </w:r>
      <w:r w:rsidR="007F038A" w:rsidRPr="0095451B">
        <w:t xml:space="preserve">Laravel. </w:t>
      </w:r>
    </w:p>
    <w:p w14:paraId="3EEC320B" w14:textId="230F4076" w:rsidR="004440CE" w:rsidRPr="0095451B" w:rsidRDefault="004440CE" w:rsidP="00945E6B">
      <w:r w:rsidRPr="0095451B">
        <w:t xml:space="preserve">Laravel </w:t>
      </w:r>
      <w:proofErr w:type="spellStart"/>
      <w:r w:rsidRPr="0095451B">
        <w:t>merupakan</w:t>
      </w:r>
      <w:proofErr w:type="spellEnd"/>
      <w:r w:rsidRPr="0095451B">
        <w:t xml:space="preserve"> framework yang </w:t>
      </w:r>
      <w:proofErr w:type="spellStart"/>
      <w:r w:rsidRPr="0095451B">
        <w:t>dapat</w:t>
      </w:r>
      <w:proofErr w:type="spellEnd"/>
      <w:r w:rsidRPr="0095451B">
        <w:t xml:space="preserve"> </w:t>
      </w:r>
      <w:proofErr w:type="spellStart"/>
      <w:r w:rsidRPr="0095451B">
        <w:t>membantu</w:t>
      </w:r>
      <w:proofErr w:type="spellEnd"/>
      <w:r w:rsidRPr="0095451B">
        <w:t xml:space="preserve"> </w:t>
      </w:r>
      <w:proofErr w:type="spellStart"/>
      <w:r w:rsidRPr="0095451B">
        <w:t>pengembangan</w:t>
      </w:r>
      <w:proofErr w:type="spellEnd"/>
      <w:r w:rsidRPr="0095451B">
        <w:t xml:space="preserve"> website </w:t>
      </w:r>
      <w:proofErr w:type="spellStart"/>
      <w:r w:rsidR="00D56D96" w:rsidRPr="0095451B">
        <w:t>dalam</w:t>
      </w:r>
      <w:proofErr w:type="spellEnd"/>
      <w:r w:rsidR="00D56D96" w:rsidRPr="0095451B">
        <w:t xml:space="preserve"> </w:t>
      </w:r>
      <w:proofErr w:type="spellStart"/>
      <w:r w:rsidR="00D56D96" w:rsidRPr="0095451B">
        <w:t>memaksimalkan</w:t>
      </w:r>
      <w:proofErr w:type="spellEnd"/>
      <w:r w:rsidR="00D56D96" w:rsidRPr="0095451B">
        <w:t xml:space="preserve"> </w:t>
      </w:r>
      <w:proofErr w:type="spellStart"/>
      <w:r w:rsidR="00D56D96" w:rsidRPr="0095451B">
        <w:t>penggunaan</w:t>
      </w:r>
      <w:proofErr w:type="spellEnd"/>
      <w:r w:rsidR="00D56D96" w:rsidRPr="0095451B">
        <w:t xml:space="preserve"> PHP </w:t>
      </w:r>
      <w:proofErr w:type="spellStart"/>
      <w:r w:rsidR="00D56D96" w:rsidRPr="0095451B">
        <w:t>dalam</w:t>
      </w:r>
      <w:proofErr w:type="spellEnd"/>
      <w:r w:rsidR="00D56D96" w:rsidRPr="0095451B">
        <w:t xml:space="preserve"> proses </w:t>
      </w:r>
      <w:proofErr w:type="spellStart"/>
      <w:r w:rsidR="00D56D96" w:rsidRPr="0095451B">
        <w:t>pengembangan</w:t>
      </w:r>
      <w:proofErr w:type="spellEnd"/>
      <w:r w:rsidR="00D56D96" w:rsidRPr="0095451B">
        <w:t xml:space="preserve"> website. </w:t>
      </w:r>
      <w:proofErr w:type="spellStart"/>
      <w:r w:rsidR="00300564" w:rsidRPr="0095451B">
        <w:t>Seperti</w:t>
      </w:r>
      <w:proofErr w:type="spellEnd"/>
      <w:r w:rsidR="00300564" w:rsidRPr="0095451B">
        <w:t xml:space="preserve"> </w:t>
      </w:r>
      <w:proofErr w:type="spellStart"/>
      <w:r w:rsidR="00300564" w:rsidRPr="0095451B">
        <w:t>diketahui</w:t>
      </w:r>
      <w:proofErr w:type="spellEnd"/>
      <w:r w:rsidR="00300564" w:rsidRPr="0095451B">
        <w:t xml:space="preserve">, PHP </w:t>
      </w:r>
      <w:proofErr w:type="spellStart"/>
      <w:r w:rsidR="00300564" w:rsidRPr="0095451B">
        <w:t>sendiri</w:t>
      </w:r>
      <w:proofErr w:type="spellEnd"/>
      <w:r w:rsidR="00300564" w:rsidRPr="0095451B">
        <w:t xml:space="preserve"> </w:t>
      </w:r>
      <w:proofErr w:type="spellStart"/>
      <w:r w:rsidR="00300564" w:rsidRPr="0095451B">
        <w:t>merupakan</w:t>
      </w:r>
      <w:proofErr w:type="spellEnd"/>
      <w:r w:rsidR="00300564" w:rsidRPr="0095451B">
        <w:t xml:space="preserve"> </w:t>
      </w:r>
      <w:proofErr w:type="spellStart"/>
      <w:r w:rsidR="00300564" w:rsidRPr="0095451B">
        <w:t>bahasa</w:t>
      </w:r>
      <w:proofErr w:type="spellEnd"/>
      <w:r w:rsidR="00300564" w:rsidRPr="0095451B">
        <w:t xml:space="preserve"> </w:t>
      </w:r>
      <w:proofErr w:type="spellStart"/>
      <w:r w:rsidR="00300564" w:rsidRPr="0095451B">
        <w:t>pemograman</w:t>
      </w:r>
      <w:proofErr w:type="spellEnd"/>
      <w:r w:rsidR="00300564" w:rsidRPr="0095451B">
        <w:t xml:space="preserve"> yang </w:t>
      </w:r>
      <w:proofErr w:type="spellStart"/>
      <w:r w:rsidR="00300564" w:rsidRPr="0095451B">
        <w:t>cukup</w:t>
      </w:r>
      <w:proofErr w:type="spellEnd"/>
      <w:r w:rsidR="00300564" w:rsidRPr="0095451B">
        <w:t xml:space="preserve"> </w:t>
      </w:r>
      <w:proofErr w:type="spellStart"/>
      <w:r w:rsidR="00300564" w:rsidRPr="0095451B">
        <w:t>dinamis</w:t>
      </w:r>
      <w:proofErr w:type="spellEnd"/>
      <w:r w:rsidR="00300564" w:rsidRPr="0095451B">
        <w:t xml:space="preserve">. Dimana </w:t>
      </w:r>
      <w:proofErr w:type="spellStart"/>
      <w:r w:rsidR="00300564" w:rsidRPr="0095451B">
        <w:t>kehadiran</w:t>
      </w:r>
      <w:proofErr w:type="spellEnd"/>
      <w:r w:rsidR="00300564" w:rsidRPr="0095451B">
        <w:t xml:space="preserve"> Laravel </w:t>
      </w:r>
      <w:proofErr w:type="spellStart"/>
      <w:r w:rsidR="00300564" w:rsidRPr="0095451B">
        <w:t>kemudian</w:t>
      </w:r>
      <w:proofErr w:type="spellEnd"/>
      <w:r w:rsidR="00300564" w:rsidRPr="0095451B">
        <w:t xml:space="preserve"> </w:t>
      </w:r>
      <w:proofErr w:type="spellStart"/>
      <w:r w:rsidR="00300564" w:rsidRPr="0095451B">
        <w:t>membuat</w:t>
      </w:r>
      <w:proofErr w:type="spellEnd"/>
      <w:r w:rsidR="00300564" w:rsidRPr="0095451B">
        <w:t xml:space="preserve"> PHP </w:t>
      </w:r>
      <w:proofErr w:type="spellStart"/>
      <w:r w:rsidR="00300564" w:rsidRPr="0095451B">
        <w:t>menjadi</w:t>
      </w:r>
      <w:proofErr w:type="spellEnd"/>
      <w:r w:rsidR="00300564" w:rsidRPr="0095451B">
        <w:t xml:space="preserve"> </w:t>
      </w:r>
      <w:proofErr w:type="spellStart"/>
      <w:r w:rsidR="00300564" w:rsidRPr="0095451B">
        <w:t>lebih</w:t>
      </w:r>
      <w:proofErr w:type="spellEnd"/>
      <w:r w:rsidR="00300564" w:rsidRPr="0095451B">
        <w:t xml:space="preserve"> powerful, </w:t>
      </w:r>
      <w:proofErr w:type="spellStart"/>
      <w:r w:rsidR="00300564" w:rsidRPr="0095451B">
        <w:t>cepat</w:t>
      </w:r>
      <w:proofErr w:type="spellEnd"/>
      <w:r w:rsidR="00300564" w:rsidRPr="0095451B">
        <w:t xml:space="preserve">, </w:t>
      </w:r>
      <w:proofErr w:type="spellStart"/>
      <w:r w:rsidR="00300564" w:rsidRPr="0095451B">
        <w:t>aman</w:t>
      </w:r>
      <w:proofErr w:type="spellEnd"/>
      <w:r w:rsidR="00300564" w:rsidRPr="0095451B">
        <w:t xml:space="preserve">, dan simple. </w:t>
      </w:r>
      <w:proofErr w:type="spellStart"/>
      <w:r w:rsidR="00882CBD" w:rsidRPr="0095451B">
        <w:t>Terlebih</w:t>
      </w:r>
      <w:proofErr w:type="spellEnd"/>
      <w:r w:rsidR="00882CBD" w:rsidRPr="0095451B">
        <w:t xml:space="preserve"> </w:t>
      </w:r>
      <w:proofErr w:type="spellStart"/>
      <w:r w:rsidR="00882CBD" w:rsidRPr="0095451B">
        <w:t>lagi</w:t>
      </w:r>
      <w:proofErr w:type="spellEnd"/>
      <w:r w:rsidR="00882CBD" w:rsidRPr="0095451B">
        <w:t xml:space="preserve">, framework Laravel </w:t>
      </w:r>
      <w:proofErr w:type="spellStart"/>
      <w:r w:rsidR="00882CBD" w:rsidRPr="0095451B">
        <w:t>selalu</w:t>
      </w:r>
      <w:proofErr w:type="spellEnd"/>
      <w:r w:rsidR="00882CBD" w:rsidRPr="0095451B">
        <w:t xml:space="preserve"> </w:t>
      </w:r>
      <w:proofErr w:type="spellStart"/>
      <w:r w:rsidR="00882CBD" w:rsidRPr="0095451B">
        <w:t>memunculkan</w:t>
      </w:r>
      <w:proofErr w:type="spellEnd"/>
      <w:r w:rsidR="00882CBD" w:rsidRPr="0095451B">
        <w:t xml:space="preserve"> </w:t>
      </w:r>
      <w:proofErr w:type="spellStart"/>
      <w:r w:rsidR="00882CBD" w:rsidRPr="0095451B">
        <w:t>teknologi</w:t>
      </w:r>
      <w:proofErr w:type="spellEnd"/>
      <w:r w:rsidR="00882CBD" w:rsidRPr="0095451B">
        <w:t xml:space="preserve"> </w:t>
      </w:r>
      <w:proofErr w:type="spellStart"/>
      <w:r w:rsidR="00882CBD" w:rsidRPr="0095451B">
        <w:t>terbarunya</w:t>
      </w:r>
      <w:proofErr w:type="spellEnd"/>
      <w:r w:rsidR="00882CBD" w:rsidRPr="0095451B">
        <w:t xml:space="preserve"> </w:t>
      </w:r>
      <w:proofErr w:type="spellStart"/>
      <w:r w:rsidR="00882CBD" w:rsidRPr="0095451B">
        <w:t>diantara</w:t>
      </w:r>
      <w:proofErr w:type="spellEnd"/>
      <w:r w:rsidR="00882CBD" w:rsidRPr="0095451B">
        <w:t xml:space="preserve"> framework PHP lain. </w:t>
      </w:r>
    </w:p>
    <w:p w14:paraId="1B28BEF8" w14:textId="6ABA7BA8" w:rsidR="00411931" w:rsidRPr="0095451B" w:rsidRDefault="00411931" w:rsidP="00945E6B">
      <w:r w:rsidRPr="0095451B">
        <w:t xml:space="preserve">Framework </w:t>
      </w:r>
      <w:proofErr w:type="spellStart"/>
      <w:r w:rsidRPr="0095451B">
        <w:t>ini</w:t>
      </w:r>
      <w:proofErr w:type="spellEnd"/>
      <w:r w:rsidRPr="0095451B">
        <w:t xml:space="preserve"> </w:t>
      </w:r>
      <w:proofErr w:type="spellStart"/>
      <w:r w:rsidRPr="0095451B">
        <w:t>mengikuti</w:t>
      </w:r>
      <w:proofErr w:type="spellEnd"/>
      <w:r w:rsidRPr="0095451B">
        <w:t xml:space="preserve"> </w:t>
      </w:r>
      <w:proofErr w:type="spellStart"/>
      <w:r w:rsidRPr="0095451B">
        <w:t>struktur</w:t>
      </w:r>
      <w:proofErr w:type="spellEnd"/>
      <w:r w:rsidRPr="0095451B">
        <w:t xml:space="preserve"> MVC </w:t>
      </w:r>
      <w:proofErr w:type="spellStart"/>
      <w:r w:rsidRPr="0095451B">
        <w:t>atau</w:t>
      </w:r>
      <w:proofErr w:type="spellEnd"/>
      <w:r w:rsidRPr="0095451B">
        <w:t xml:space="preserve"> Model-View-Controller. </w:t>
      </w:r>
      <w:r w:rsidR="00446C74" w:rsidRPr="0095451B">
        <w:t xml:space="preserve">Dimana MVC </w:t>
      </w:r>
      <w:proofErr w:type="spellStart"/>
      <w:r w:rsidR="00446C74" w:rsidRPr="0095451B">
        <w:t>adalah</w:t>
      </w:r>
      <w:proofErr w:type="spellEnd"/>
      <w:r w:rsidR="00446C74" w:rsidRPr="0095451B">
        <w:t xml:space="preserve"> </w:t>
      </w:r>
      <w:proofErr w:type="spellStart"/>
      <w:r w:rsidR="00446C74" w:rsidRPr="0095451B">
        <w:t>metode</w:t>
      </w:r>
      <w:proofErr w:type="spellEnd"/>
      <w:r w:rsidR="00446C74" w:rsidRPr="0095451B">
        <w:t xml:space="preserve"> </w:t>
      </w:r>
      <w:proofErr w:type="spellStart"/>
      <w:r w:rsidR="00446C74" w:rsidRPr="0095451B">
        <w:t>aplikasi</w:t>
      </w:r>
      <w:proofErr w:type="spellEnd"/>
      <w:r w:rsidR="00446C74" w:rsidRPr="0095451B">
        <w:t xml:space="preserve"> yang </w:t>
      </w:r>
      <w:proofErr w:type="spellStart"/>
      <w:r w:rsidR="00446C74" w:rsidRPr="0095451B">
        <w:t>memisahkan</w:t>
      </w:r>
      <w:proofErr w:type="spellEnd"/>
      <w:r w:rsidR="00446C74" w:rsidRPr="0095451B">
        <w:t xml:space="preserve"> data </w:t>
      </w:r>
      <w:proofErr w:type="spellStart"/>
      <w:r w:rsidR="00446C74" w:rsidRPr="0095451B">
        <w:t>dari</w:t>
      </w:r>
      <w:proofErr w:type="spellEnd"/>
      <w:r w:rsidR="00446C74" w:rsidRPr="0095451B">
        <w:t xml:space="preserve"> </w:t>
      </w:r>
      <w:proofErr w:type="spellStart"/>
      <w:r w:rsidR="00446C74" w:rsidRPr="0095451B">
        <w:t>tampilan</w:t>
      </w:r>
      <w:proofErr w:type="spellEnd"/>
      <w:r w:rsidR="00446C74" w:rsidRPr="0095451B">
        <w:t xml:space="preserve"> </w:t>
      </w:r>
      <w:proofErr w:type="spellStart"/>
      <w:r w:rsidR="00446C74" w:rsidRPr="0095451B">
        <w:t>berdasarkan</w:t>
      </w:r>
      <w:proofErr w:type="spellEnd"/>
      <w:r w:rsidR="00937581" w:rsidRPr="0095451B">
        <w:t xml:space="preserve"> </w:t>
      </w:r>
      <w:proofErr w:type="spellStart"/>
      <w:r w:rsidR="00937581" w:rsidRPr="0095451B">
        <w:t>komponen</w:t>
      </w:r>
      <w:proofErr w:type="spellEnd"/>
      <w:r w:rsidR="00937581" w:rsidRPr="0095451B">
        <w:t xml:space="preserve"> – </w:t>
      </w:r>
      <w:proofErr w:type="spellStart"/>
      <w:r w:rsidR="00937581" w:rsidRPr="0095451B">
        <w:t>komponen</w:t>
      </w:r>
      <w:proofErr w:type="spellEnd"/>
      <w:r w:rsidR="00937581" w:rsidRPr="0095451B">
        <w:t xml:space="preserve"> </w:t>
      </w:r>
      <w:proofErr w:type="spellStart"/>
      <w:r w:rsidR="00937581" w:rsidRPr="0095451B">
        <w:t>aplikasi</w:t>
      </w:r>
      <w:proofErr w:type="spellEnd"/>
      <w:r w:rsidR="00937581" w:rsidRPr="0095451B">
        <w:t xml:space="preserve">, </w:t>
      </w:r>
      <w:proofErr w:type="spellStart"/>
      <w:r w:rsidR="00937581" w:rsidRPr="0095451B">
        <w:t>seperti</w:t>
      </w:r>
      <w:proofErr w:type="spellEnd"/>
      <w:r w:rsidR="00937581" w:rsidRPr="0095451B">
        <w:t xml:space="preserve"> </w:t>
      </w:r>
      <w:proofErr w:type="spellStart"/>
      <w:r w:rsidR="00937581" w:rsidRPr="0095451B">
        <w:t>manipulasi</w:t>
      </w:r>
      <w:proofErr w:type="spellEnd"/>
      <w:r w:rsidR="00937581" w:rsidRPr="0095451B">
        <w:t xml:space="preserve"> data, controller, dan user interface. </w:t>
      </w:r>
      <w:proofErr w:type="spellStart"/>
      <w:r w:rsidR="008B5428" w:rsidRPr="0095451B">
        <w:t>Penggunaan</w:t>
      </w:r>
      <w:proofErr w:type="spellEnd"/>
      <w:r w:rsidR="008B5428" w:rsidRPr="0095451B">
        <w:t xml:space="preserve"> </w:t>
      </w:r>
      <w:proofErr w:type="spellStart"/>
      <w:r w:rsidR="008B5428" w:rsidRPr="0095451B">
        <w:t>struktur</w:t>
      </w:r>
      <w:proofErr w:type="spellEnd"/>
      <w:r w:rsidR="008B5428" w:rsidRPr="0095451B">
        <w:t xml:space="preserve"> MVC </w:t>
      </w:r>
      <w:proofErr w:type="spellStart"/>
      <w:r w:rsidR="008B5428" w:rsidRPr="0095451B">
        <w:t>ini</w:t>
      </w:r>
      <w:proofErr w:type="spellEnd"/>
      <w:r w:rsidR="008B5428" w:rsidRPr="0095451B">
        <w:t xml:space="preserve"> </w:t>
      </w:r>
      <w:proofErr w:type="spellStart"/>
      <w:r w:rsidR="008B5428" w:rsidRPr="0095451B">
        <w:t>membuat</w:t>
      </w:r>
      <w:proofErr w:type="spellEnd"/>
      <w:r w:rsidR="008B5428" w:rsidRPr="0095451B">
        <w:t xml:space="preserve"> Laravel </w:t>
      </w:r>
      <w:proofErr w:type="spellStart"/>
      <w:r w:rsidR="008B5428" w:rsidRPr="0095451B">
        <w:t>mudah</w:t>
      </w:r>
      <w:proofErr w:type="spellEnd"/>
      <w:r w:rsidR="008B5428" w:rsidRPr="0095451B">
        <w:t xml:space="preserve"> </w:t>
      </w:r>
      <w:proofErr w:type="spellStart"/>
      <w:r w:rsidR="008B5428" w:rsidRPr="0095451B">
        <w:t>untuk</w:t>
      </w:r>
      <w:proofErr w:type="spellEnd"/>
      <w:r w:rsidR="008B5428" w:rsidRPr="0095451B">
        <w:t xml:space="preserve"> </w:t>
      </w:r>
      <w:proofErr w:type="spellStart"/>
      <w:r w:rsidR="008B5428" w:rsidRPr="0095451B">
        <w:t>dipelajari</w:t>
      </w:r>
      <w:proofErr w:type="spellEnd"/>
      <w:r w:rsidR="008B5428" w:rsidRPr="0095451B">
        <w:t xml:space="preserve"> dan </w:t>
      </w:r>
      <w:proofErr w:type="spellStart"/>
      <w:r w:rsidR="008B5428" w:rsidRPr="0095451B">
        <w:t>mampu</w:t>
      </w:r>
      <w:proofErr w:type="spellEnd"/>
      <w:r w:rsidR="008B5428" w:rsidRPr="0095451B">
        <w:t xml:space="preserve"> </w:t>
      </w:r>
      <w:proofErr w:type="spellStart"/>
      <w:r w:rsidR="008B5428" w:rsidRPr="0095451B">
        <w:t>mempercepat</w:t>
      </w:r>
      <w:proofErr w:type="spellEnd"/>
      <w:r w:rsidR="008B5428" w:rsidRPr="0095451B">
        <w:t xml:space="preserve"> proses </w:t>
      </w:r>
      <w:proofErr w:type="spellStart"/>
      <w:r w:rsidR="008B5428" w:rsidRPr="0095451B">
        <w:t>pembuatan</w:t>
      </w:r>
      <w:proofErr w:type="spellEnd"/>
      <w:r w:rsidR="008B5428" w:rsidRPr="0095451B">
        <w:t xml:space="preserve"> </w:t>
      </w:r>
      <w:proofErr w:type="spellStart"/>
      <w:r w:rsidR="008B5428" w:rsidRPr="0095451B">
        <w:t>prototipe</w:t>
      </w:r>
      <w:proofErr w:type="spellEnd"/>
      <w:r w:rsidR="008B5428" w:rsidRPr="0095451B">
        <w:t xml:space="preserve"> </w:t>
      </w:r>
      <w:proofErr w:type="spellStart"/>
      <w:r w:rsidR="008B5428" w:rsidRPr="0095451B">
        <w:t>aplikasi</w:t>
      </w:r>
      <w:proofErr w:type="spellEnd"/>
      <w:r w:rsidR="008B5428" w:rsidRPr="0095451B">
        <w:t xml:space="preserve"> web. </w:t>
      </w:r>
      <w:proofErr w:type="spellStart"/>
      <w:r w:rsidR="00346E68" w:rsidRPr="0095451B">
        <w:t>Sebagaimana</w:t>
      </w:r>
      <w:proofErr w:type="spellEnd"/>
      <w:r w:rsidR="00346E68" w:rsidRPr="0095451B">
        <w:t xml:space="preserve"> </w:t>
      </w:r>
      <w:proofErr w:type="spellStart"/>
      <w:r w:rsidR="00346E68" w:rsidRPr="0095451B">
        <w:t>ia</w:t>
      </w:r>
      <w:proofErr w:type="spellEnd"/>
      <w:r w:rsidR="00346E68" w:rsidRPr="0095451B">
        <w:t xml:space="preserve"> juga </w:t>
      </w:r>
      <w:proofErr w:type="spellStart"/>
      <w:r w:rsidR="00346E68" w:rsidRPr="0095451B">
        <w:t>menyediakan</w:t>
      </w:r>
      <w:proofErr w:type="spellEnd"/>
      <w:r w:rsidR="00346E68" w:rsidRPr="0095451B">
        <w:t xml:space="preserve"> </w:t>
      </w:r>
      <w:proofErr w:type="spellStart"/>
      <w:r w:rsidR="00346E68" w:rsidRPr="0095451B">
        <w:t>fitur</w:t>
      </w:r>
      <w:proofErr w:type="spellEnd"/>
      <w:r w:rsidR="00346E68" w:rsidRPr="0095451B">
        <w:t xml:space="preserve"> </w:t>
      </w:r>
      <w:proofErr w:type="spellStart"/>
      <w:r w:rsidR="00346E68" w:rsidRPr="0095451B">
        <w:t>bawaan</w:t>
      </w:r>
      <w:proofErr w:type="spellEnd"/>
      <w:r w:rsidR="00346E68" w:rsidRPr="0095451B">
        <w:t xml:space="preserve"> </w:t>
      </w:r>
      <w:proofErr w:type="spellStart"/>
      <w:r w:rsidR="00346E68" w:rsidRPr="0095451B">
        <w:t>seperti</w:t>
      </w:r>
      <w:proofErr w:type="spellEnd"/>
      <w:r w:rsidR="00346E68" w:rsidRPr="0095451B">
        <w:t xml:space="preserve"> </w:t>
      </w:r>
      <w:proofErr w:type="spellStart"/>
      <w:r w:rsidR="00346E68" w:rsidRPr="0095451B">
        <w:t>otentikasi</w:t>
      </w:r>
      <w:proofErr w:type="spellEnd"/>
      <w:r w:rsidR="00346E68" w:rsidRPr="0095451B">
        <w:t xml:space="preserve">, email, </w:t>
      </w:r>
      <w:proofErr w:type="spellStart"/>
      <w:r w:rsidR="00346E68" w:rsidRPr="0095451B">
        <w:t>perutean</w:t>
      </w:r>
      <w:proofErr w:type="spellEnd"/>
      <w:r w:rsidR="00346E68" w:rsidRPr="0095451B">
        <w:t xml:space="preserve">, </w:t>
      </w:r>
      <w:proofErr w:type="spellStart"/>
      <w:r w:rsidR="00346E68" w:rsidRPr="0095451B">
        <w:t>sesi</w:t>
      </w:r>
      <w:proofErr w:type="spellEnd"/>
      <w:r w:rsidR="00346E68" w:rsidRPr="0095451B">
        <w:t xml:space="preserve">, dan daftar </w:t>
      </w:r>
      <w:proofErr w:type="spellStart"/>
      <w:r w:rsidR="00346E68" w:rsidRPr="0095451B">
        <w:t>berjalan</w:t>
      </w:r>
      <w:proofErr w:type="spellEnd"/>
      <w:r w:rsidR="00D10A5A" w:rsidRPr="0095451B">
        <w:t xml:space="preserve">. </w:t>
      </w:r>
    </w:p>
    <w:p w14:paraId="0F26C383" w14:textId="49108190" w:rsidR="009D7710" w:rsidRPr="0095451B" w:rsidRDefault="009D7710" w:rsidP="00945E6B">
      <w:r w:rsidRPr="0095451B">
        <w:t xml:space="preserve">Laravel juga </w:t>
      </w:r>
      <w:proofErr w:type="spellStart"/>
      <w:r w:rsidR="008D6D36" w:rsidRPr="0095451B">
        <w:t>memiliki</w:t>
      </w:r>
      <w:proofErr w:type="spellEnd"/>
      <w:r w:rsidR="008D6D36" w:rsidRPr="0095451B">
        <w:t xml:space="preserve"> </w:t>
      </w:r>
      <w:proofErr w:type="spellStart"/>
      <w:r w:rsidR="008D6D36" w:rsidRPr="0095451B">
        <w:t>ke</w:t>
      </w:r>
      <w:r w:rsidRPr="0095451B">
        <w:t>lebih</w:t>
      </w:r>
      <w:r w:rsidR="008D6D36" w:rsidRPr="0095451B">
        <w:t>an</w:t>
      </w:r>
      <w:proofErr w:type="spellEnd"/>
      <w:r w:rsidRPr="0095451B">
        <w:t xml:space="preserve"> </w:t>
      </w:r>
      <w:proofErr w:type="spellStart"/>
      <w:r w:rsidR="008D6D36" w:rsidRPr="0095451B">
        <w:t>terhadap</w:t>
      </w:r>
      <w:proofErr w:type="spellEnd"/>
      <w:r w:rsidR="008D6D36" w:rsidRPr="0095451B">
        <w:t xml:space="preserve"> </w:t>
      </w:r>
      <w:proofErr w:type="spellStart"/>
      <w:r w:rsidR="008D6D36" w:rsidRPr="0095451B">
        <w:t>fokusnya</w:t>
      </w:r>
      <w:proofErr w:type="spellEnd"/>
      <w:r w:rsidR="008D6D36" w:rsidRPr="0095451B">
        <w:t xml:space="preserve"> </w:t>
      </w:r>
      <w:r w:rsidRPr="0095451B">
        <w:t xml:space="preserve">pada end-user, yang </w:t>
      </w:r>
      <w:proofErr w:type="spellStart"/>
      <w:r w:rsidRPr="0095451B">
        <w:t>artinya</w:t>
      </w:r>
      <w:proofErr w:type="spellEnd"/>
      <w:r w:rsidRPr="0095451B">
        <w:t xml:space="preserve"> </w:t>
      </w:r>
      <w:proofErr w:type="spellStart"/>
      <w:r w:rsidR="008D6D36" w:rsidRPr="0095451B">
        <w:t>hanya</w:t>
      </w:r>
      <w:proofErr w:type="spellEnd"/>
      <w:r w:rsidR="008D6D36" w:rsidRPr="0095451B">
        <w:t xml:space="preserve"> </w:t>
      </w:r>
      <w:proofErr w:type="spellStart"/>
      <w:r w:rsidR="008D6D36" w:rsidRPr="0095451B">
        <w:t>memfokuskan</w:t>
      </w:r>
      <w:proofErr w:type="spellEnd"/>
      <w:r w:rsidR="008D6D36" w:rsidRPr="0095451B">
        <w:t xml:space="preserve"> </w:t>
      </w:r>
      <w:proofErr w:type="spellStart"/>
      <w:r w:rsidR="008D6D36" w:rsidRPr="0095451B">
        <w:t>perhatian</w:t>
      </w:r>
      <w:proofErr w:type="spellEnd"/>
      <w:r w:rsidR="008D6D36" w:rsidRPr="0095451B">
        <w:t xml:space="preserve"> </w:t>
      </w:r>
      <w:r w:rsidRPr="0095451B">
        <w:t xml:space="preserve">pada </w:t>
      </w:r>
      <w:proofErr w:type="spellStart"/>
      <w:r w:rsidRPr="0095451B">
        <w:t>kejelasan</w:t>
      </w:r>
      <w:proofErr w:type="spellEnd"/>
      <w:r w:rsidRPr="0095451B">
        <w:t xml:space="preserve"> dan </w:t>
      </w:r>
      <w:proofErr w:type="spellStart"/>
      <w:r w:rsidRPr="0095451B">
        <w:t>kesederhanaan</w:t>
      </w:r>
      <w:proofErr w:type="spellEnd"/>
      <w:r w:rsidRPr="0095451B">
        <w:t xml:space="preserve">, </w:t>
      </w:r>
      <w:proofErr w:type="spellStart"/>
      <w:r w:rsidRPr="0095451B">
        <w:t>baik</w:t>
      </w:r>
      <w:proofErr w:type="spellEnd"/>
      <w:r w:rsidRPr="0095451B">
        <w:t xml:space="preserve"> </w:t>
      </w:r>
      <w:proofErr w:type="spellStart"/>
      <w:r w:rsidRPr="0095451B">
        <w:t>dari</w:t>
      </w:r>
      <w:proofErr w:type="spellEnd"/>
      <w:r w:rsidRPr="0095451B">
        <w:t xml:space="preserve"> </w:t>
      </w:r>
      <w:proofErr w:type="spellStart"/>
      <w:r w:rsidRPr="0095451B">
        <w:t>penulisan</w:t>
      </w:r>
      <w:proofErr w:type="spellEnd"/>
      <w:r w:rsidRPr="0095451B">
        <w:t xml:space="preserve"> </w:t>
      </w:r>
      <w:proofErr w:type="spellStart"/>
      <w:r w:rsidRPr="0095451B">
        <w:t>hingga</w:t>
      </w:r>
      <w:proofErr w:type="spellEnd"/>
      <w:r w:rsidRPr="0095451B">
        <w:t xml:space="preserve"> </w:t>
      </w:r>
      <w:proofErr w:type="spellStart"/>
      <w:r w:rsidRPr="0095451B">
        <w:t>tampilan</w:t>
      </w:r>
      <w:proofErr w:type="spellEnd"/>
      <w:r w:rsidRPr="0095451B">
        <w:t xml:space="preserve">. </w:t>
      </w:r>
      <w:r w:rsidR="008D6D36" w:rsidRPr="0095451B">
        <w:t>Laravel</w:t>
      </w:r>
      <w:r w:rsidRPr="0095451B">
        <w:t xml:space="preserve"> </w:t>
      </w:r>
      <w:r w:rsidR="008D6D36" w:rsidRPr="0095451B">
        <w:t xml:space="preserve">juga </w:t>
      </w:r>
      <w:proofErr w:type="spellStart"/>
      <w:r w:rsidRPr="0095451B">
        <w:t>bisa</w:t>
      </w:r>
      <w:proofErr w:type="spellEnd"/>
      <w:r w:rsidRPr="0095451B">
        <w:t xml:space="preserve"> </w:t>
      </w:r>
      <w:proofErr w:type="spellStart"/>
      <w:r w:rsidRPr="0095451B">
        <w:t>menghasilkan</w:t>
      </w:r>
      <w:proofErr w:type="spellEnd"/>
      <w:r w:rsidRPr="0095451B">
        <w:t xml:space="preserve"> </w:t>
      </w:r>
      <w:proofErr w:type="spellStart"/>
      <w:r w:rsidRPr="0095451B">
        <w:t>fungsional</w:t>
      </w:r>
      <w:proofErr w:type="spellEnd"/>
      <w:r w:rsidRPr="0095451B">
        <w:t xml:space="preserve"> </w:t>
      </w:r>
      <w:proofErr w:type="spellStart"/>
      <w:r w:rsidRPr="0095451B">
        <w:t>aplikasi</w:t>
      </w:r>
      <w:proofErr w:type="spellEnd"/>
      <w:r w:rsidRPr="0095451B">
        <w:t xml:space="preserve"> web yang </w:t>
      </w:r>
      <w:proofErr w:type="spellStart"/>
      <w:r w:rsidRPr="0095451B">
        <w:t>berjalan</w:t>
      </w:r>
      <w:proofErr w:type="spellEnd"/>
      <w:r w:rsidRPr="0095451B">
        <w:t xml:space="preserve"> </w:t>
      </w:r>
      <w:proofErr w:type="spellStart"/>
      <w:r w:rsidRPr="0095451B">
        <w:t>dengan</w:t>
      </w:r>
      <w:proofErr w:type="spellEnd"/>
      <w:r w:rsidRPr="0095451B">
        <w:t xml:space="preserve"> </w:t>
      </w:r>
      <w:proofErr w:type="spellStart"/>
      <w:r w:rsidRPr="0095451B">
        <w:t>semestinya</w:t>
      </w:r>
      <w:proofErr w:type="spellEnd"/>
      <w:r w:rsidRPr="0095451B">
        <w:t xml:space="preserve">. </w:t>
      </w:r>
      <w:r w:rsidR="008D6D36" w:rsidRPr="0095451B">
        <w:t xml:space="preserve">Hal </w:t>
      </w:r>
      <w:proofErr w:type="spellStart"/>
      <w:r w:rsidR="008D6D36" w:rsidRPr="0095451B">
        <w:t>ini</w:t>
      </w:r>
      <w:proofErr w:type="spellEnd"/>
      <w:r w:rsidR="008D6D36" w:rsidRPr="0095451B">
        <w:t xml:space="preserve"> </w:t>
      </w:r>
      <w:proofErr w:type="spellStart"/>
      <w:r w:rsidR="008D6D36" w:rsidRPr="0095451B">
        <w:t>menjadikan</w:t>
      </w:r>
      <w:proofErr w:type="spellEnd"/>
      <w:r w:rsidR="008D6D36" w:rsidRPr="0095451B">
        <w:t xml:space="preserve"> </w:t>
      </w:r>
      <w:proofErr w:type="spellStart"/>
      <w:r w:rsidR="008D6D36" w:rsidRPr="0095451B">
        <w:t>laravel</w:t>
      </w:r>
      <w:proofErr w:type="spellEnd"/>
      <w:r w:rsidR="008D6D36" w:rsidRPr="0095451B">
        <w:t xml:space="preserve"> </w:t>
      </w:r>
      <w:proofErr w:type="spellStart"/>
      <w:r w:rsidR="008D6D36" w:rsidRPr="0095451B">
        <w:t>menjadi</w:t>
      </w:r>
      <w:proofErr w:type="spellEnd"/>
      <w:r w:rsidR="008D6D36" w:rsidRPr="0095451B">
        <w:t xml:space="preserve"> salah </w:t>
      </w:r>
      <w:proofErr w:type="spellStart"/>
      <w:r w:rsidR="008D6D36" w:rsidRPr="0095451B">
        <w:t>satu</w:t>
      </w:r>
      <w:proofErr w:type="spellEnd"/>
      <w:r w:rsidR="008D6D36" w:rsidRPr="0095451B">
        <w:t xml:space="preserve"> </w:t>
      </w:r>
      <w:proofErr w:type="spellStart"/>
      <w:r w:rsidR="008D6D36" w:rsidRPr="0095451B">
        <w:t>pilihan</w:t>
      </w:r>
      <w:proofErr w:type="spellEnd"/>
      <w:r w:rsidR="008D6D36" w:rsidRPr="0095451B">
        <w:t xml:space="preserve"> framework </w:t>
      </w:r>
      <w:proofErr w:type="spellStart"/>
      <w:r w:rsidR="008D6D36" w:rsidRPr="0095451B">
        <w:t>dalam</w:t>
      </w:r>
      <w:proofErr w:type="spellEnd"/>
      <w:r w:rsidR="008D6D36" w:rsidRPr="0095451B">
        <w:t xml:space="preserve"> </w:t>
      </w:r>
      <w:proofErr w:type="spellStart"/>
      <w:r w:rsidR="008D6D36" w:rsidRPr="0095451B">
        <w:t>pengembangan</w:t>
      </w:r>
      <w:proofErr w:type="spellEnd"/>
      <w:r w:rsidR="008D6D36" w:rsidRPr="0095451B">
        <w:t xml:space="preserve"> </w:t>
      </w:r>
      <w:proofErr w:type="spellStart"/>
      <w:r w:rsidR="008D6D36" w:rsidRPr="0095451B">
        <w:t>suatu</w:t>
      </w:r>
      <w:proofErr w:type="spellEnd"/>
      <w:r w:rsidR="008D6D36" w:rsidRPr="0095451B">
        <w:t xml:space="preserve"> </w:t>
      </w:r>
      <w:proofErr w:type="spellStart"/>
      <w:r w:rsidR="008D6D36" w:rsidRPr="0095451B">
        <w:t>aplikasi</w:t>
      </w:r>
      <w:proofErr w:type="spellEnd"/>
      <w:r w:rsidR="008D6D36" w:rsidRPr="0095451B">
        <w:t xml:space="preserve"> </w:t>
      </w:r>
      <w:proofErr w:type="spellStart"/>
      <w:r w:rsidR="008D6D36" w:rsidRPr="0095451B">
        <w:t>dimulai</w:t>
      </w:r>
      <w:proofErr w:type="spellEnd"/>
      <w:r w:rsidR="008D6D36" w:rsidRPr="0095451B">
        <w:t xml:space="preserve"> </w:t>
      </w:r>
      <w:proofErr w:type="spellStart"/>
      <w:r w:rsidR="008D6D36" w:rsidRPr="0095451B">
        <w:t>dari</w:t>
      </w:r>
      <w:proofErr w:type="spellEnd"/>
      <w:r w:rsidR="008D6D36" w:rsidRPr="0095451B">
        <w:t xml:space="preserve"> </w:t>
      </w:r>
      <w:proofErr w:type="spellStart"/>
      <w:r w:rsidR="008D6D36" w:rsidRPr="0095451B">
        <w:t>skala</w:t>
      </w:r>
      <w:proofErr w:type="spellEnd"/>
      <w:r w:rsidR="008D6D36" w:rsidRPr="0095451B">
        <w:t xml:space="preserve"> </w:t>
      </w:r>
      <w:proofErr w:type="spellStart"/>
      <w:r w:rsidR="008D6D36" w:rsidRPr="0095451B">
        <w:t>kecil</w:t>
      </w:r>
      <w:proofErr w:type="spellEnd"/>
      <w:r w:rsidR="008D6D36" w:rsidRPr="0095451B">
        <w:t xml:space="preserve"> </w:t>
      </w:r>
      <w:proofErr w:type="spellStart"/>
      <w:r w:rsidR="008D6D36" w:rsidRPr="0095451B">
        <w:t>hingga</w:t>
      </w:r>
      <w:proofErr w:type="spellEnd"/>
      <w:r w:rsidR="008D6D36" w:rsidRPr="0095451B">
        <w:t xml:space="preserve"> </w:t>
      </w:r>
      <w:proofErr w:type="spellStart"/>
      <w:r w:rsidR="008D6D36" w:rsidRPr="0095451B">
        <w:t>besar</w:t>
      </w:r>
      <w:proofErr w:type="spellEnd"/>
      <w:r w:rsidR="008D6D36" w:rsidRPr="0095451B">
        <w:t xml:space="preserve">. Selain </w:t>
      </w:r>
      <w:proofErr w:type="spellStart"/>
      <w:r w:rsidR="008D6D36" w:rsidRPr="0095451B">
        <w:t>itu</w:t>
      </w:r>
      <w:proofErr w:type="spellEnd"/>
      <w:r w:rsidR="008D6D36" w:rsidRPr="0095451B">
        <w:t xml:space="preserve"> </w:t>
      </w:r>
      <w:proofErr w:type="spellStart"/>
      <w:r w:rsidR="008D6D36" w:rsidRPr="0095451B">
        <w:t>laravel</w:t>
      </w:r>
      <w:proofErr w:type="spellEnd"/>
      <w:r w:rsidR="008D6D36" w:rsidRPr="0095451B">
        <w:t xml:space="preserve"> juga </w:t>
      </w:r>
      <w:proofErr w:type="spellStart"/>
      <w:r w:rsidR="008D6D36" w:rsidRPr="0095451B">
        <w:t>memiliki</w:t>
      </w:r>
      <w:proofErr w:type="spellEnd"/>
      <w:r w:rsidR="008D6D36" w:rsidRPr="0095451B">
        <w:t xml:space="preserve"> </w:t>
      </w:r>
      <w:proofErr w:type="spellStart"/>
      <w:r w:rsidR="008D6D36" w:rsidRPr="0095451B">
        <w:t>beberapa</w:t>
      </w:r>
      <w:proofErr w:type="spellEnd"/>
      <w:r w:rsidR="008D6D36" w:rsidRPr="0095451B">
        <w:t xml:space="preserve"> </w:t>
      </w:r>
      <w:proofErr w:type="spellStart"/>
      <w:r w:rsidR="008D6D36" w:rsidRPr="0095451B">
        <w:t>bantuan</w:t>
      </w:r>
      <w:proofErr w:type="spellEnd"/>
      <w:r w:rsidR="008D6D36" w:rsidRPr="0095451B">
        <w:t xml:space="preserve"> </w:t>
      </w:r>
      <w:proofErr w:type="spellStart"/>
      <w:r w:rsidR="008D6D36" w:rsidRPr="0095451B">
        <w:t>fitur</w:t>
      </w:r>
      <w:proofErr w:type="spellEnd"/>
      <w:r w:rsidR="008D6D36" w:rsidRPr="0095451B">
        <w:t xml:space="preserve"> yang </w:t>
      </w:r>
      <w:proofErr w:type="spellStart"/>
      <w:r w:rsidR="008D6D36" w:rsidRPr="0095451B">
        <w:t>diunggulkan</w:t>
      </w:r>
      <w:proofErr w:type="spellEnd"/>
      <w:r w:rsidR="008D6D36" w:rsidRPr="0095451B">
        <w:t xml:space="preserve"> </w:t>
      </w:r>
      <w:proofErr w:type="spellStart"/>
      <w:r w:rsidR="008D6D36" w:rsidRPr="0095451B">
        <w:t>seperti</w:t>
      </w:r>
      <w:proofErr w:type="spellEnd"/>
      <w:r w:rsidR="008D6D36" w:rsidRPr="0095451B">
        <w:t xml:space="preserve"> template, routing dan modularity yang sangat </w:t>
      </w:r>
      <w:proofErr w:type="spellStart"/>
      <w:r w:rsidR="008D6D36" w:rsidRPr="0095451B">
        <w:t>memberikan</w:t>
      </w:r>
      <w:proofErr w:type="spellEnd"/>
      <w:r w:rsidR="008D6D36" w:rsidRPr="0095451B">
        <w:t xml:space="preserve"> </w:t>
      </w:r>
      <w:proofErr w:type="spellStart"/>
      <w:r w:rsidR="008D6D36" w:rsidRPr="0095451B">
        <w:t>kemudahan</w:t>
      </w:r>
      <w:proofErr w:type="spellEnd"/>
      <w:r w:rsidR="008D6D36" w:rsidRPr="0095451B">
        <w:t xml:space="preserve"> </w:t>
      </w:r>
      <w:proofErr w:type="spellStart"/>
      <w:r w:rsidR="008D6D36" w:rsidRPr="0095451B">
        <w:t>dalam</w:t>
      </w:r>
      <w:proofErr w:type="spellEnd"/>
      <w:r w:rsidR="008D6D36" w:rsidRPr="0095451B">
        <w:t xml:space="preserve"> proses </w:t>
      </w:r>
      <w:proofErr w:type="spellStart"/>
      <w:r w:rsidR="008D6D36" w:rsidRPr="0095451B">
        <w:t>pengembangan</w:t>
      </w:r>
      <w:proofErr w:type="spellEnd"/>
      <w:r w:rsidR="008D6D36" w:rsidRPr="0095451B">
        <w:t xml:space="preserve"> </w:t>
      </w:r>
      <w:proofErr w:type="spellStart"/>
      <w:r w:rsidR="008D6D36" w:rsidRPr="0095451B">
        <w:t>websitenya</w:t>
      </w:r>
      <w:proofErr w:type="spellEnd"/>
      <w:r w:rsidR="008D6D36" w:rsidRPr="0095451B">
        <w:t>.</w:t>
      </w:r>
    </w:p>
    <w:p w14:paraId="038B16D1" w14:textId="77777777" w:rsidR="004440CE" w:rsidRDefault="004440CE" w:rsidP="00D85FF9">
      <w:pPr>
        <w:pStyle w:val="STTSJudulSubBab"/>
        <w:ind w:firstLine="709"/>
      </w:pPr>
    </w:p>
    <w:p w14:paraId="1AB58FF4" w14:textId="221E4C69" w:rsidR="00431753" w:rsidRDefault="0088442B" w:rsidP="00D85FF9">
      <w:pPr>
        <w:pStyle w:val="STTSJudulSubBab"/>
        <w:numPr>
          <w:ilvl w:val="0"/>
          <w:numId w:val="3"/>
        </w:numPr>
        <w:ind w:left="709" w:hanging="709"/>
      </w:pPr>
      <w:bookmarkStart w:id="28" w:name="_Toc124444505"/>
      <w:r>
        <w:lastRenderedPageBreak/>
        <w:t>Database</w:t>
      </w:r>
      <w:bookmarkEnd w:id="28"/>
    </w:p>
    <w:p w14:paraId="67B5FF41" w14:textId="61222F15" w:rsidR="00F547A1" w:rsidRDefault="00F547A1" w:rsidP="0095451B">
      <w:r w:rsidRPr="0095451B">
        <w:t xml:space="preserve">Database </w:t>
      </w:r>
      <w:proofErr w:type="spellStart"/>
      <w:r w:rsidRPr="0095451B">
        <w:t>atau</w:t>
      </w:r>
      <w:proofErr w:type="spellEnd"/>
      <w:r w:rsidRPr="0095451B">
        <w:t xml:space="preserve"> basis data </w:t>
      </w:r>
      <w:proofErr w:type="spellStart"/>
      <w:r w:rsidRPr="0095451B">
        <w:t>adalah</w:t>
      </w:r>
      <w:proofErr w:type="spellEnd"/>
      <w:r w:rsidRPr="0095451B">
        <w:t xml:space="preserve"> </w:t>
      </w:r>
      <w:proofErr w:type="spellStart"/>
      <w:r w:rsidRPr="0095451B">
        <w:t>kumpulan</w:t>
      </w:r>
      <w:proofErr w:type="spellEnd"/>
      <w:r w:rsidRPr="0095451B">
        <w:t xml:space="preserve"> </w:t>
      </w:r>
      <w:proofErr w:type="spellStart"/>
      <w:r w:rsidRPr="0095451B">
        <w:t>informasi</w:t>
      </w:r>
      <w:proofErr w:type="spellEnd"/>
      <w:r w:rsidRPr="0095451B">
        <w:t xml:space="preserve"> yang </w:t>
      </w:r>
      <w:proofErr w:type="spellStart"/>
      <w:r w:rsidRPr="0095451B">
        <w:t>disimpan</w:t>
      </w:r>
      <w:proofErr w:type="spellEnd"/>
      <w:r w:rsidRPr="0095451B">
        <w:t xml:space="preserve"> di </w:t>
      </w:r>
      <w:proofErr w:type="spellStart"/>
      <w:r w:rsidRPr="0095451B">
        <w:t>dalam</w:t>
      </w:r>
      <w:proofErr w:type="spellEnd"/>
      <w:r w:rsidRPr="0095451B">
        <w:t xml:space="preserve"> </w:t>
      </w:r>
      <w:proofErr w:type="spellStart"/>
      <w:r w:rsidRPr="0095451B">
        <w:t>komputer</w:t>
      </w:r>
      <w:proofErr w:type="spellEnd"/>
      <w:r w:rsidRPr="0095451B">
        <w:t xml:space="preserve"> </w:t>
      </w:r>
      <w:proofErr w:type="spellStart"/>
      <w:r w:rsidRPr="0095451B">
        <w:t>secara</w:t>
      </w:r>
      <w:proofErr w:type="spellEnd"/>
      <w:r w:rsidRPr="0095451B">
        <w:t xml:space="preserve"> </w:t>
      </w:r>
      <w:proofErr w:type="spellStart"/>
      <w:r w:rsidRPr="0095451B">
        <w:t>sistematik</w:t>
      </w:r>
      <w:proofErr w:type="spellEnd"/>
      <w:r w:rsidRPr="0095451B">
        <w:t xml:space="preserve"> </w:t>
      </w:r>
      <w:proofErr w:type="spellStart"/>
      <w:r w:rsidRPr="0095451B">
        <w:t>sehingga</w:t>
      </w:r>
      <w:proofErr w:type="spellEnd"/>
      <w:r w:rsidRPr="0095451B">
        <w:t xml:space="preserve"> </w:t>
      </w:r>
      <w:proofErr w:type="spellStart"/>
      <w:r w:rsidRPr="0095451B">
        <w:t>dapat</w:t>
      </w:r>
      <w:proofErr w:type="spellEnd"/>
      <w:r w:rsidRPr="0095451B">
        <w:t xml:space="preserve"> </w:t>
      </w:r>
      <w:proofErr w:type="spellStart"/>
      <w:r w:rsidRPr="0095451B">
        <w:t>diperiksa</w:t>
      </w:r>
      <w:proofErr w:type="spellEnd"/>
      <w:r w:rsidRPr="0095451B">
        <w:t xml:space="preserve"> </w:t>
      </w:r>
      <w:proofErr w:type="spellStart"/>
      <w:r w:rsidRPr="0095451B">
        <w:t>menggunakan</w:t>
      </w:r>
      <w:proofErr w:type="spellEnd"/>
      <w:r w:rsidRPr="0095451B">
        <w:t xml:space="preserve"> </w:t>
      </w:r>
      <w:proofErr w:type="spellStart"/>
      <w:r w:rsidRPr="0095451B">
        <w:t>suatu</w:t>
      </w:r>
      <w:proofErr w:type="spellEnd"/>
      <w:r>
        <w:t xml:space="preserve"> program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A23034">
        <w:t>memperoleh</w:t>
      </w:r>
      <w:proofErr w:type="spellEnd"/>
      <w:r w:rsidR="00A23034">
        <w:t xml:space="preserve"> </w:t>
      </w:r>
      <w:proofErr w:type="spellStart"/>
      <w:r w:rsidR="00A23034">
        <w:t>informasi</w:t>
      </w:r>
      <w:proofErr w:type="spellEnd"/>
      <w:r w:rsidR="00A23034">
        <w:t xml:space="preserve"> </w:t>
      </w:r>
      <w:proofErr w:type="spellStart"/>
      <w:r w:rsidR="00A23034">
        <w:t>dari</w:t>
      </w:r>
      <w:proofErr w:type="spellEnd"/>
      <w:r w:rsidR="00A23034">
        <w:t xml:space="preserve"> basis data </w:t>
      </w:r>
      <w:proofErr w:type="spellStart"/>
      <w:r w:rsidR="00A23034">
        <w:t>tersebut</w:t>
      </w:r>
      <w:proofErr w:type="spellEnd"/>
      <w:r w:rsidR="00A23034">
        <w:t xml:space="preserve">. </w:t>
      </w:r>
      <w:proofErr w:type="spellStart"/>
      <w:r w:rsidR="0067472F">
        <w:t>Perangkat</w:t>
      </w:r>
      <w:proofErr w:type="spellEnd"/>
      <w:r w:rsidR="0067472F">
        <w:t xml:space="preserve"> </w:t>
      </w:r>
      <w:proofErr w:type="spellStart"/>
      <w:r w:rsidR="0067472F">
        <w:t>lunak</w:t>
      </w:r>
      <w:proofErr w:type="spellEnd"/>
      <w:r w:rsidR="0067472F">
        <w:t xml:space="preserve"> yang </w:t>
      </w:r>
      <w:proofErr w:type="spellStart"/>
      <w:r w:rsidR="0067472F">
        <w:t>digunakan</w:t>
      </w:r>
      <w:proofErr w:type="spellEnd"/>
      <w:r w:rsidR="0067472F">
        <w:t xml:space="preserve"> </w:t>
      </w:r>
      <w:proofErr w:type="spellStart"/>
      <w:r w:rsidR="0067472F">
        <w:t>untuk</w:t>
      </w:r>
      <w:proofErr w:type="spellEnd"/>
      <w:r w:rsidR="0067472F">
        <w:t xml:space="preserve"> </w:t>
      </w:r>
      <w:proofErr w:type="spellStart"/>
      <w:r w:rsidR="0067472F">
        <w:t>mengelola</w:t>
      </w:r>
      <w:proofErr w:type="spellEnd"/>
      <w:r w:rsidR="0067472F">
        <w:t xml:space="preserve"> dan </w:t>
      </w:r>
      <w:proofErr w:type="spellStart"/>
      <w:r w:rsidR="0067472F">
        <w:t>memanggil</w:t>
      </w:r>
      <w:proofErr w:type="spellEnd"/>
      <w:r w:rsidR="0067472F">
        <w:t xml:space="preserve"> </w:t>
      </w:r>
      <w:proofErr w:type="spellStart"/>
      <w:r w:rsidR="0067472F">
        <w:t>kueri</w:t>
      </w:r>
      <w:proofErr w:type="spellEnd"/>
      <w:r w:rsidR="0067472F">
        <w:t xml:space="preserve"> (query) basis </w:t>
      </w:r>
      <w:proofErr w:type="spellStart"/>
      <w:r w:rsidR="0067472F">
        <w:t>disebut</w:t>
      </w:r>
      <w:proofErr w:type="spellEnd"/>
      <w:r w:rsidR="0067472F">
        <w:t xml:space="preserve"> </w:t>
      </w:r>
      <w:proofErr w:type="spellStart"/>
      <w:r w:rsidR="0067472F">
        <w:t>sistem</w:t>
      </w:r>
      <w:proofErr w:type="spellEnd"/>
      <w:r w:rsidR="0067472F">
        <w:t xml:space="preserve"> </w:t>
      </w:r>
      <w:proofErr w:type="spellStart"/>
      <w:r w:rsidR="0067472F">
        <w:t>manajemen</w:t>
      </w:r>
      <w:proofErr w:type="spellEnd"/>
      <w:r w:rsidR="0067472F">
        <w:t xml:space="preserve"> basis data (database management system </w:t>
      </w:r>
      <w:proofErr w:type="spellStart"/>
      <w:r w:rsidR="0067472F">
        <w:t>system</w:t>
      </w:r>
      <w:proofErr w:type="spellEnd"/>
      <w:r w:rsidR="0067472F">
        <w:t xml:space="preserve">, DBMS). </w:t>
      </w:r>
    </w:p>
    <w:p w14:paraId="77752978" w14:textId="77777777" w:rsidR="00756869" w:rsidRDefault="00756869" w:rsidP="0095451B"/>
    <w:p w14:paraId="723E4D36" w14:textId="5F4A7FE7" w:rsidR="000A0786" w:rsidRPr="00756869" w:rsidRDefault="00756869">
      <w:pPr>
        <w:pStyle w:val="STTSJudulSubBab"/>
        <w:numPr>
          <w:ilvl w:val="2"/>
          <w:numId w:val="16"/>
        </w:numPr>
      </w:pPr>
      <w:bookmarkStart w:id="29" w:name="_Toc124444506"/>
      <w:r>
        <w:t>MongoDB</w:t>
      </w:r>
      <w:bookmarkEnd w:id="29"/>
    </w:p>
    <w:p w14:paraId="58E49969" w14:textId="2DEF71B5" w:rsidR="00FE5470" w:rsidRPr="00CD2E9F" w:rsidRDefault="00CD2E9F" w:rsidP="00CD2E9F">
      <w:r>
        <w:t xml:space="preserve">Database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MongoDB. </w:t>
      </w:r>
      <w:r w:rsidR="00756869" w:rsidRPr="005B613A">
        <w:t xml:space="preserve">MongoDB </w:t>
      </w:r>
      <w:proofErr w:type="spellStart"/>
      <w:r w:rsidR="00756869" w:rsidRPr="005B613A">
        <w:t>adalah</w:t>
      </w:r>
      <w:proofErr w:type="spellEnd"/>
      <w:r w:rsidR="00756869" w:rsidRPr="005B613A">
        <w:t xml:space="preserve"> salah </w:t>
      </w:r>
      <w:proofErr w:type="spellStart"/>
      <w:r w:rsidR="00756869" w:rsidRPr="005B613A">
        <w:t>satu</w:t>
      </w:r>
      <w:proofErr w:type="spellEnd"/>
      <w:r w:rsidR="00756869" w:rsidRPr="005B613A">
        <w:t xml:space="preserve"> </w:t>
      </w:r>
      <w:proofErr w:type="spellStart"/>
      <w:r w:rsidR="00756869" w:rsidRPr="005B613A">
        <w:t>jenis</w:t>
      </w:r>
      <w:proofErr w:type="spellEnd"/>
      <w:r w:rsidR="00756869" w:rsidRPr="005B613A">
        <w:t xml:space="preserve"> database</w:t>
      </w:r>
      <w:r w:rsidR="00756869" w:rsidRPr="00690678">
        <w:t xml:space="preserve"> yang </w:t>
      </w:r>
      <w:proofErr w:type="spellStart"/>
      <w:r w:rsidR="00756869" w:rsidRPr="00690678">
        <w:t>cukup</w:t>
      </w:r>
      <w:proofErr w:type="spellEnd"/>
      <w:r w:rsidR="00756869" w:rsidRPr="00690678">
        <w:t xml:space="preserve"> </w:t>
      </w:r>
      <w:proofErr w:type="spellStart"/>
      <w:r w:rsidR="00756869" w:rsidRPr="00690678">
        <w:t>populer</w:t>
      </w:r>
      <w:proofErr w:type="spellEnd"/>
      <w:r w:rsidR="00756869" w:rsidRPr="00690678">
        <w:t xml:space="preserve"> </w:t>
      </w:r>
      <w:proofErr w:type="spellStart"/>
      <w:r w:rsidR="00756869" w:rsidRPr="00690678">
        <w:t>digunakan</w:t>
      </w:r>
      <w:proofErr w:type="spellEnd"/>
      <w:r w:rsidR="00756869" w:rsidRPr="00690678">
        <w:t xml:space="preserve"> </w:t>
      </w:r>
      <w:proofErr w:type="spellStart"/>
      <w:r w:rsidR="00756869" w:rsidRPr="00690678">
        <w:t>dalam</w:t>
      </w:r>
      <w:proofErr w:type="spellEnd"/>
      <w:r w:rsidR="00756869" w:rsidRPr="00690678">
        <w:t xml:space="preserve"> </w:t>
      </w:r>
      <w:proofErr w:type="spellStart"/>
      <w:r w:rsidR="00756869" w:rsidRPr="00690678">
        <w:t>pengembangan</w:t>
      </w:r>
      <w:proofErr w:type="spellEnd"/>
      <w:r w:rsidR="00756869" w:rsidRPr="00690678">
        <w:t xml:space="preserve"> website. </w:t>
      </w:r>
      <w:proofErr w:type="spellStart"/>
      <w:r w:rsidR="00756869" w:rsidRPr="00690678">
        <w:t>Berbeda</w:t>
      </w:r>
      <w:proofErr w:type="spellEnd"/>
      <w:r w:rsidR="00756869" w:rsidRPr="00690678">
        <w:t xml:space="preserve"> </w:t>
      </w:r>
      <w:proofErr w:type="spellStart"/>
      <w:r w:rsidR="00756869" w:rsidRPr="00690678">
        <w:t>dengan</w:t>
      </w:r>
      <w:proofErr w:type="spellEnd"/>
      <w:r w:rsidR="00756869" w:rsidRPr="00690678">
        <w:t xml:space="preserve"> database</w:t>
      </w:r>
      <w:r w:rsidR="00756869">
        <w:t xml:space="preserve"> </w:t>
      </w:r>
      <w:proofErr w:type="spellStart"/>
      <w:r w:rsidR="00756869" w:rsidRPr="00690678">
        <w:t>jenis</w:t>
      </w:r>
      <w:proofErr w:type="spellEnd"/>
      <w:r w:rsidR="00756869" w:rsidRPr="00690678">
        <w:t> </w:t>
      </w:r>
      <w:hyperlink r:id="rId27" w:tgtFrame="_blank" w:history="1">
        <w:r w:rsidR="00756869" w:rsidRPr="00690678">
          <w:rPr>
            <w:rStyle w:val="Hyperlink"/>
            <w:color w:val="auto"/>
            <w:u w:val="none"/>
          </w:rPr>
          <w:t>SQL</w:t>
        </w:r>
      </w:hyperlink>
      <w:r w:rsidR="00756869" w:rsidRPr="00690678">
        <w:t xml:space="preserve"> yang </w:t>
      </w:r>
      <w:proofErr w:type="spellStart"/>
      <w:r w:rsidR="00756869" w:rsidRPr="00690678">
        <w:t>menyimpan</w:t>
      </w:r>
      <w:proofErr w:type="spellEnd"/>
      <w:r w:rsidR="00756869" w:rsidRPr="00690678">
        <w:t xml:space="preserve"> data </w:t>
      </w:r>
      <w:proofErr w:type="spellStart"/>
      <w:r w:rsidR="00756869" w:rsidRPr="00690678">
        <w:t>menggunakan</w:t>
      </w:r>
      <w:proofErr w:type="spellEnd"/>
      <w:r w:rsidR="00756869" w:rsidRPr="00690678">
        <w:t xml:space="preserve"> </w:t>
      </w:r>
      <w:proofErr w:type="spellStart"/>
      <w:r w:rsidR="00756869" w:rsidRPr="00690678">
        <w:t>relasi</w:t>
      </w:r>
      <w:proofErr w:type="spellEnd"/>
      <w:r w:rsidR="00756869" w:rsidRPr="00690678">
        <w:t xml:space="preserve"> </w:t>
      </w:r>
      <w:proofErr w:type="spellStart"/>
      <w:r w:rsidR="00756869" w:rsidRPr="00690678">
        <w:t>tabel</w:t>
      </w:r>
      <w:proofErr w:type="spellEnd"/>
      <w:r w:rsidR="00756869">
        <w:t>,</w:t>
      </w:r>
      <w:r w:rsidR="00756869" w:rsidRPr="00690678">
        <w:t xml:space="preserve"> MongoDB </w:t>
      </w:r>
      <w:proofErr w:type="spellStart"/>
      <w:r w:rsidR="00756869" w:rsidRPr="00690678">
        <w:t>menggunakan</w:t>
      </w:r>
      <w:proofErr w:type="spellEnd"/>
      <w:r w:rsidR="00756869" w:rsidRPr="00690678">
        <w:t xml:space="preserve"> </w:t>
      </w:r>
      <w:proofErr w:type="spellStart"/>
      <w:r w:rsidR="00756869" w:rsidRPr="00690678">
        <w:t>dokumen</w:t>
      </w:r>
      <w:proofErr w:type="spellEnd"/>
      <w:r w:rsidR="00756869" w:rsidRPr="00690678">
        <w:t xml:space="preserve"> </w:t>
      </w:r>
      <w:proofErr w:type="spellStart"/>
      <w:r w:rsidR="00756869" w:rsidRPr="00690678">
        <w:t>dengan</w:t>
      </w:r>
      <w:proofErr w:type="spellEnd"/>
      <w:r w:rsidR="00756869" w:rsidRPr="00690678">
        <w:t xml:space="preserve"> format </w:t>
      </w:r>
      <w:hyperlink r:id="rId28" w:tgtFrame="_blank" w:history="1">
        <w:r w:rsidR="00756869" w:rsidRPr="00690678">
          <w:rPr>
            <w:rStyle w:val="Hyperlink"/>
            <w:color w:val="auto"/>
            <w:u w:val="none"/>
          </w:rPr>
          <w:t>JSON</w:t>
        </w:r>
      </w:hyperlink>
      <w:r w:rsidR="00756869" w:rsidRPr="00690678">
        <w:t xml:space="preserve">.  Hal </w:t>
      </w:r>
      <w:proofErr w:type="spellStart"/>
      <w:r w:rsidR="00756869" w:rsidRPr="00690678">
        <w:t>inil</w:t>
      </w:r>
      <w:r w:rsidR="00756869" w:rsidRPr="005B613A">
        <w:t>ah</w:t>
      </w:r>
      <w:proofErr w:type="spellEnd"/>
      <w:r w:rsidR="00756869" w:rsidRPr="005B613A">
        <w:t xml:space="preserve"> yang </w:t>
      </w:r>
      <w:proofErr w:type="spellStart"/>
      <w:r w:rsidR="00756869" w:rsidRPr="005B613A">
        <w:t>dianggap</w:t>
      </w:r>
      <w:proofErr w:type="spellEnd"/>
      <w:r w:rsidR="00756869" w:rsidRPr="005B613A">
        <w:t xml:space="preserve"> </w:t>
      </w:r>
      <w:proofErr w:type="spellStart"/>
      <w:r w:rsidR="00756869" w:rsidRPr="005B613A">
        <w:t>membuat</w:t>
      </w:r>
      <w:proofErr w:type="spellEnd"/>
      <w:r w:rsidR="00756869" w:rsidRPr="005B613A">
        <w:t xml:space="preserve"> </w:t>
      </w:r>
      <w:proofErr w:type="spellStart"/>
      <w:r w:rsidR="00756869" w:rsidRPr="005B613A">
        <w:t>pengelolaan</w:t>
      </w:r>
      <w:proofErr w:type="spellEnd"/>
      <w:r w:rsidR="00756869" w:rsidRPr="005B613A">
        <w:t xml:space="preserve"> data </w:t>
      </w:r>
      <w:proofErr w:type="spellStart"/>
      <w:r w:rsidR="00756869" w:rsidRPr="005B613A">
        <w:t>menggunakan</w:t>
      </w:r>
      <w:proofErr w:type="spellEnd"/>
      <w:r w:rsidR="00756869" w:rsidRPr="005B613A">
        <w:t xml:space="preserve"> MongoDB </w:t>
      </w:r>
      <w:proofErr w:type="spellStart"/>
      <w:r w:rsidR="00756869" w:rsidRPr="005B613A">
        <w:t>lebih</w:t>
      </w:r>
      <w:proofErr w:type="spellEnd"/>
      <w:r w:rsidR="00756869" w:rsidRPr="005B613A">
        <w:t xml:space="preserve"> </w:t>
      </w:r>
      <w:proofErr w:type="spellStart"/>
      <w:r w:rsidR="00756869" w:rsidRPr="005B613A">
        <w:t>baik</w:t>
      </w:r>
      <w:proofErr w:type="spellEnd"/>
      <w:r w:rsidR="00756869">
        <w:t xml:space="preserve">. </w:t>
      </w:r>
      <w:proofErr w:type="spellStart"/>
      <w:r w:rsidR="00756869">
        <w:t>Apalagi</w:t>
      </w:r>
      <w:proofErr w:type="spellEnd"/>
      <w:r w:rsidR="00756869">
        <w:t xml:space="preserve"> MongoDB </w:t>
      </w:r>
      <w:proofErr w:type="spellStart"/>
      <w:r w:rsidR="00756869">
        <w:t>memiliki</w:t>
      </w:r>
      <w:proofErr w:type="spellEnd"/>
      <w:r w:rsidR="00756869">
        <w:t xml:space="preserve"> </w:t>
      </w:r>
      <w:proofErr w:type="spellStart"/>
      <w:r w:rsidR="00756869">
        <w:t>fleksibilitas</w:t>
      </w:r>
      <w:proofErr w:type="spellEnd"/>
      <w:r w:rsidR="00756869">
        <w:t xml:space="preserve"> yang </w:t>
      </w:r>
      <w:proofErr w:type="spellStart"/>
      <w:r w:rsidR="00756869">
        <w:t>tinggi</w:t>
      </w:r>
      <w:proofErr w:type="spellEnd"/>
      <w:r w:rsidR="00756869">
        <w:t xml:space="preserve"> </w:t>
      </w:r>
      <w:proofErr w:type="spellStart"/>
      <w:r w:rsidR="00756869">
        <w:t>menjadikannya</w:t>
      </w:r>
      <w:proofErr w:type="spellEnd"/>
      <w:r w:rsidR="00756869">
        <w:t xml:space="preserve"> </w:t>
      </w:r>
      <w:proofErr w:type="spellStart"/>
      <w:r w:rsidR="00756869">
        <w:t>pilihan</w:t>
      </w:r>
      <w:proofErr w:type="spellEnd"/>
      <w:r w:rsidR="00756869">
        <w:t xml:space="preserve"> yang </w:t>
      </w:r>
      <w:proofErr w:type="spellStart"/>
      <w:r w:rsidR="00756869">
        <w:t>cocok</w:t>
      </w:r>
      <w:proofErr w:type="spellEnd"/>
      <w:r w:rsidR="00756869">
        <w:t xml:space="preserve"> </w:t>
      </w:r>
      <w:proofErr w:type="spellStart"/>
      <w:r w:rsidR="00756869">
        <w:t>untuk</w:t>
      </w:r>
      <w:proofErr w:type="spellEnd"/>
      <w:r w:rsidR="00756869">
        <w:t xml:space="preserve"> </w:t>
      </w:r>
      <w:proofErr w:type="spellStart"/>
      <w:r w:rsidR="00756869">
        <w:t>pengerjaan</w:t>
      </w:r>
      <w:proofErr w:type="spellEnd"/>
      <w:r w:rsidR="00756869">
        <w:t xml:space="preserve"> </w:t>
      </w:r>
      <w:proofErr w:type="spellStart"/>
      <w:r w:rsidR="00756869">
        <w:t>proyek</w:t>
      </w:r>
      <w:proofErr w:type="spellEnd"/>
      <w:r w:rsidR="00756869">
        <w:t xml:space="preserve"> yang </w:t>
      </w:r>
      <w:proofErr w:type="spellStart"/>
      <w:r w:rsidR="00756869">
        <w:t>kebanyakan</w:t>
      </w:r>
      <w:proofErr w:type="spellEnd"/>
      <w:r w:rsidR="00756869">
        <w:t xml:space="preserve"> </w:t>
      </w:r>
      <w:proofErr w:type="spellStart"/>
      <w:r w:rsidR="00756869">
        <w:t>bersifat</w:t>
      </w:r>
      <w:proofErr w:type="spellEnd"/>
      <w:r w:rsidR="00756869">
        <w:t xml:space="preserve"> </w:t>
      </w:r>
      <w:proofErr w:type="spellStart"/>
      <w:r w:rsidR="00756869">
        <w:t>dinamis</w:t>
      </w:r>
      <w:proofErr w:type="spellEnd"/>
      <w:r w:rsidR="00756869">
        <w:t>.</w:t>
      </w:r>
      <w:r>
        <w:t xml:space="preserve"> </w:t>
      </w:r>
      <w:proofErr w:type="spellStart"/>
      <w:r w:rsidR="00ED7D3E" w:rsidRPr="0095451B">
        <w:t>Sistem</w:t>
      </w:r>
      <w:proofErr w:type="spellEnd"/>
      <w:r w:rsidR="00ED7D3E" w:rsidRPr="0095451B">
        <w:t xml:space="preserve"> database</w:t>
      </w:r>
      <w:r w:rsidR="00674C08" w:rsidRPr="0095451B">
        <w:t xml:space="preserve"> </w:t>
      </w:r>
      <w:proofErr w:type="spellStart"/>
      <w:r w:rsidR="00ED7D3E" w:rsidRPr="0095451B">
        <w:t>ini</w:t>
      </w:r>
      <w:proofErr w:type="spellEnd"/>
      <w:r w:rsidR="00ED7D3E" w:rsidRPr="0095451B">
        <w:t xml:space="preserve"> </w:t>
      </w:r>
      <w:proofErr w:type="spellStart"/>
      <w:r w:rsidR="00ED7D3E" w:rsidRPr="0095451B">
        <w:t>menggunakan</w:t>
      </w:r>
      <w:proofErr w:type="spellEnd"/>
      <w:r w:rsidR="00ED7D3E" w:rsidRPr="0095451B">
        <w:t xml:space="preserve"> </w:t>
      </w:r>
      <w:proofErr w:type="spellStart"/>
      <w:r w:rsidR="00ED7D3E" w:rsidRPr="0095451B">
        <w:t>beberapa</w:t>
      </w:r>
      <w:proofErr w:type="spellEnd"/>
      <w:r w:rsidR="00ED7D3E" w:rsidRPr="0095451B">
        <w:t xml:space="preserve"> </w:t>
      </w:r>
      <w:proofErr w:type="spellStart"/>
      <w:r w:rsidR="00ED7D3E" w:rsidRPr="0095451B">
        <w:t>komponen</w:t>
      </w:r>
      <w:proofErr w:type="spellEnd"/>
      <w:r w:rsidR="00ED7D3E" w:rsidRPr="0095451B">
        <w:t xml:space="preserve"> </w:t>
      </w:r>
      <w:proofErr w:type="spellStart"/>
      <w:r w:rsidR="00ED7D3E" w:rsidRPr="0095451B">
        <w:t>penting</w:t>
      </w:r>
      <w:proofErr w:type="spellEnd"/>
      <w:r w:rsidR="00ED7D3E" w:rsidRPr="0095451B">
        <w:t xml:space="preserve">, </w:t>
      </w:r>
      <w:proofErr w:type="spellStart"/>
      <w:r w:rsidR="00ED7D3E" w:rsidRPr="0095451B">
        <w:t>yaitu</w:t>
      </w:r>
      <w:proofErr w:type="spellEnd"/>
      <w:r w:rsidR="00ED7D3E" w:rsidRPr="0095451B">
        <w:t xml:space="preserve"> :</w:t>
      </w:r>
    </w:p>
    <w:p w14:paraId="1D0DD22F" w14:textId="5DA47833" w:rsidR="00B430C8" w:rsidRDefault="00ED7D3E">
      <w:pPr>
        <w:pStyle w:val="Bulletalphabetlevel1"/>
        <w:numPr>
          <w:ilvl w:val="0"/>
          <w:numId w:val="15"/>
        </w:numPr>
        <w:ind w:left="426" w:hanging="426"/>
      </w:pPr>
      <w:r w:rsidRPr="00B430C8">
        <w:t xml:space="preserve">Database – </w:t>
      </w:r>
      <w:proofErr w:type="spellStart"/>
      <w:r w:rsidRPr="00B430C8">
        <w:t>merupakan</w:t>
      </w:r>
      <w:proofErr w:type="spellEnd"/>
      <w:r w:rsidRPr="00B430C8">
        <w:t xml:space="preserve"> </w:t>
      </w:r>
      <w:proofErr w:type="spellStart"/>
      <w:r w:rsidRPr="00B430C8">
        <w:t>wadah</w:t>
      </w:r>
      <w:proofErr w:type="spellEnd"/>
      <w:r w:rsidRPr="00B430C8">
        <w:t xml:space="preserve"> </w:t>
      </w:r>
      <w:proofErr w:type="spellStart"/>
      <w:r w:rsidRPr="00B430C8">
        <w:t>dengan</w:t>
      </w:r>
      <w:proofErr w:type="spellEnd"/>
      <w:r w:rsidRPr="00B430C8">
        <w:t xml:space="preserve"> </w:t>
      </w:r>
      <w:proofErr w:type="spellStart"/>
      <w:r w:rsidRPr="00B430C8">
        <w:t>struktur</w:t>
      </w:r>
      <w:proofErr w:type="spellEnd"/>
      <w:r w:rsidRPr="00B430C8">
        <w:t xml:space="preserve"> </w:t>
      </w:r>
      <w:proofErr w:type="spellStart"/>
      <w:r w:rsidRPr="00B430C8">
        <w:t>penyimpanan</w:t>
      </w:r>
      <w:proofErr w:type="spellEnd"/>
      <w:r w:rsidRPr="00B430C8">
        <w:t xml:space="preserve"> yang </w:t>
      </w:r>
      <w:proofErr w:type="spellStart"/>
      <w:r w:rsidRPr="00B430C8">
        <w:t>disebut</w:t>
      </w:r>
      <w:proofErr w:type="spellEnd"/>
      <w:r w:rsidRPr="00B430C8">
        <w:t xml:space="preserve"> collection</w:t>
      </w:r>
      <w:r w:rsidR="00B430C8">
        <w:t>.</w:t>
      </w:r>
    </w:p>
    <w:p w14:paraId="79FC4308" w14:textId="7922CCFD" w:rsidR="00B430C8" w:rsidRPr="00B430C8" w:rsidRDefault="00ED7D3E">
      <w:pPr>
        <w:pStyle w:val="Bulletalphabetlevel1"/>
        <w:numPr>
          <w:ilvl w:val="0"/>
          <w:numId w:val="15"/>
        </w:numPr>
        <w:ind w:left="426" w:hanging="426"/>
      </w:pPr>
      <w:r w:rsidRPr="00B430C8">
        <w:rPr>
          <w:szCs w:val="24"/>
        </w:rPr>
        <w:t xml:space="preserve">Collection – </w:t>
      </w:r>
      <w:proofErr w:type="spellStart"/>
      <w:r w:rsidRPr="00B430C8">
        <w:rPr>
          <w:szCs w:val="24"/>
        </w:rPr>
        <w:t>merupakan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tempat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kumpulan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informasi</w:t>
      </w:r>
      <w:proofErr w:type="spellEnd"/>
      <w:r w:rsidRPr="00B430C8">
        <w:rPr>
          <w:szCs w:val="24"/>
        </w:rPr>
        <w:t xml:space="preserve"> data yang </w:t>
      </w:r>
      <w:proofErr w:type="spellStart"/>
      <w:r w:rsidRPr="00B430C8">
        <w:rPr>
          <w:szCs w:val="24"/>
        </w:rPr>
        <w:t>berbentuk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dokumen</w:t>
      </w:r>
      <w:proofErr w:type="spellEnd"/>
      <w:r w:rsidRPr="00B430C8">
        <w:rPr>
          <w:szCs w:val="24"/>
        </w:rPr>
        <w:t xml:space="preserve">. </w:t>
      </w:r>
    </w:p>
    <w:p w14:paraId="6AC8DBC6" w14:textId="58957D7E" w:rsidR="00ED7D3E" w:rsidRPr="00B430C8" w:rsidRDefault="00584293">
      <w:pPr>
        <w:pStyle w:val="Bulletalphabetlevel1"/>
        <w:numPr>
          <w:ilvl w:val="0"/>
          <w:numId w:val="15"/>
        </w:numPr>
        <w:ind w:left="426" w:hanging="426"/>
      </w:pPr>
      <w:r w:rsidRPr="00B430C8">
        <w:rPr>
          <w:szCs w:val="24"/>
        </w:rPr>
        <w:t xml:space="preserve">Document – </w:t>
      </w:r>
      <w:proofErr w:type="spellStart"/>
      <w:r w:rsidRPr="00B430C8">
        <w:rPr>
          <w:szCs w:val="24"/>
        </w:rPr>
        <w:t>merupakan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satuan</w:t>
      </w:r>
      <w:proofErr w:type="spellEnd"/>
      <w:r w:rsidRPr="00B430C8">
        <w:rPr>
          <w:szCs w:val="24"/>
        </w:rPr>
        <w:t xml:space="preserve"> unit </w:t>
      </w:r>
      <w:proofErr w:type="spellStart"/>
      <w:r w:rsidRPr="00B430C8">
        <w:rPr>
          <w:szCs w:val="24"/>
        </w:rPr>
        <w:t>terkecil</w:t>
      </w:r>
      <w:proofErr w:type="spellEnd"/>
      <w:r w:rsidRPr="00B430C8">
        <w:rPr>
          <w:szCs w:val="24"/>
        </w:rPr>
        <w:t xml:space="preserve"> </w:t>
      </w:r>
      <w:proofErr w:type="spellStart"/>
      <w:r w:rsidRPr="00B430C8">
        <w:rPr>
          <w:szCs w:val="24"/>
        </w:rPr>
        <w:t>dalam</w:t>
      </w:r>
      <w:proofErr w:type="spellEnd"/>
      <w:r w:rsidRPr="00B430C8">
        <w:rPr>
          <w:szCs w:val="24"/>
        </w:rPr>
        <w:t xml:space="preserve"> MongoDB.</w:t>
      </w:r>
    </w:p>
    <w:p w14:paraId="324F3E96" w14:textId="25517320" w:rsidR="00F547A1" w:rsidRDefault="00D05687" w:rsidP="00B03C27">
      <w:proofErr w:type="spellStart"/>
      <w:r>
        <w:t>Sebagai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baris – baris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key-value. Key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(value)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angka</w:t>
      </w:r>
      <w:proofErr w:type="spellEnd"/>
      <w:r>
        <w:t xml:space="preserve">, string,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angka</w:t>
      </w:r>
      <w:proofErr w:type="spellEnd"/>
      <w:r>
        <w:t xml:space="preserve">, string,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scale-out database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server.</w:t>
      </w:r>
    </w:p>
    <w:p w14:paraId="1861C054" w14:textId="128D1F5A" w:rsidR="00B03C27" w:rsidRDefault="00B03C27" w:rsidP="00A0744B">
      <w:pPr>
        <w:ind w:firstLine="0"/>
        <w:rPr>
          <w:b/>
        </w:rPr>
      </w:pPr>
    </w:p>
    <w:p w14:paraId="3C1EA5DA" w14:textId="6E5CCF3C" w:rsidR="00CD2E9F" w:rsidRDefault="00CD2E9F">
      <w:pPr>
        <w:pStyle w:val="STTSJudulSubBab"/>
        <w:numPr>
          <w:ilvl w:val="2"/>
          <w:numId w:val="16"/>
        </w:numPr>
      </w:pPr>
      <w:bookmarkStart w:id="30" w:name="_Toc124444507"/>
      <w:r>
        <w:lastRenderedPageBreak/>
        <w:t>Microsoft SQL Server</w:t>
      </w:r>
      <w:bookmarkEnd w:id="30"/>
    </w:p>
    <w:p w14:paraId="1BAD8697" w14:textId="3071E00F" w:rsidR="00CD2E9F" w:rsidRDefault="00406E73" w:rsidP="00004909">
      <w:pPr>
        <w:rPr>
          <w:lang w:val="en-ID"/>
        </w:rPr>
      </w:pPr>
      <w:r>
        <w:rPr>
          <w:lang w:val="en-ID"/>
        </w:rPr>
        <w:t xml:space="preserve">Saat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perusahaan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Microsoft SQL Server. </w:t>
      </w:r>
      <w:r w:rsidR="00CD2E9F">
        <w:rPr>
          <w:lang w:val="en-ID"/>
        </w:rPr>
        <w:t xml:space="preserve">Microsoft SQL Server </w:t>
      </w:r>
      <w:proofErr w:type="spellStart"/>
      <w:r w:rsidR="00CD2E9F">
        <w:rPr>
          <w:lang w:val="en-ID"/>
        </w:rPr>
        <w:t>adalah</w:t>
      </w:r>
      <w:proofErr w:type="spellEnd"/>
      <w:r w:rsidR="00CD2E9F">
        <w:rPr>
          <w:lang w:val="en-ID"/>
        </w:rPr>
        <w:t xml:space="preserve"> salah </w:t>
      </w:r>
      <w:proofErr w:type="spellStart"/>
      <w:r w:rsidR="00CD2E9F">
        <w:rPr>
          <w:lang w:val="en-ID"/>
        </w:rPr>
        <w:t>satu</w:t>
      </w:r>
      <w:proofErr w:type="spellEnd"/>
      <w:r w:rsidR="00CD2E9F">
        <w:rPr>
          <w:lang w:val="en-ID"/>
        </w:rPr>
        <w:t xml:space="preserve"> software </w:t>
      </w:r>
      <w:proofErr w:type="spellStart"/>
      <w:r w:rsidR="00CD2E9F">
        <w:rPr>
          <w:lang w:val="en-ID"/>
        </w:rPr>
        <w:t>jenis</w:t>
      </w:r>
      <w:proofErr w:type="spellEnd"/>
      <w:r w:rsidR="00CD2E9F">
        <w:rPr>
          <w:lang w:val="en-ID"/>
        </w:rPr>
        <w:t xml:space="preserve"> Relational Database Management System (RDBMS) yang </w:t>
      </w:r>
      <w:proofErr w:type="spellStart"/>
      <w:r w:rsidR="00CD2E9F">
        <w:rPr>
          <w:lang w:val="en-ID"/>
        </w:rPr>
        <w:t>cukup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sering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digunakan</w:t>
      </w:r>
      <w:proofErr w:type="spellEnd"/>
      <w:r w:rsidR="00CD2E9F">
        <w:rPr>
          <w:lang w:val="en-ID"/>
        </w:rPr>
        <w:t xml:space="preserve">. </w:t>
      </w:r>
      <w:proofErr w:type="spellStart"/>
      <w:r w:rsidR="00CD2E9F">
        <w:rPr>
          <w:lang w:val="en-ID"/>
        </w:rPr>
        <w:t>Sesuai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namanya</w:t>
      </w:r>
      <w:proofErr w:type="spellEnd"/>
      <w:r w:rsidR="00CD2E9F">
        <w:rPr>
          <w:lang w:val="en-ID"/>
        </w:rPr>
        <w:t xml:space="preserve">, software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dikembangkan</w:t>
      </w:r>
      <w:proofErr w:type="spellEnd"/>
      <w:r w:rsidR="00CD2E9F">
        <w:rPr>
          <w:lang w:val="en-ID"/>
        </w:rPr>
        <w:t xml:space="preserve"> oleh </w:t>
      </w:r>
      <w:proofErr w:type="spellStart"/>
      <w:r w:rsidR="00CD2E9F">
        <w:rPr>
          <w:lang w:val="en-ID"/>
        </w:rPr>
        <w:t>perusahaan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besar</w:t>
      </w:r>
      <w:proofErr w:type="spellEnd"/>
      <w:r w:rsidR="00CD2E9F">
        <w:rPr>
          <w:lang w:val="en-ID"/>
        </w:rPr>
        <w:t xml:space="preserve"> Microsoft dan </w:t>
      </w:r>
      <w:proofErr w:type="spellStart"/>
      <w:r w:rsidR="00CD2E9F">
        <w:rPr>
          <w:lang w:val="en-ID"/>
        </w:rPr>
        <w:t>cukup</w:t>
      </w:r>
      <w:proofErr w:type="spellEnd"/>
      <w:r w:rsidR="00CD2E9F">
        <w:rPr>
          <w:lang w:val="en-ID"/>
        </w:rPr>
        <w:t xml:space="preserve"> scalable. </w:t>
      </w:r>
      <w:proofErr w:type="spellStart"/>
      <w:r w:rsidR="00CD2E9F">
        <w:rPr>
          <w:lang w:val="en-ID"/>
        </w:rPr>
        <w:t>Maksudnya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adalah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untuk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pemakaiannya</w:t>
      </w:r>
      <w:proofErr w:type="spellEnd"/>
      <w:r w:rsidR="00CD2E9F">
        <w:rPr>
          <w:lang w:val="en-ID"/>
        </w:rPr>
        <w:t xml:space="preserve"> Microsoft SQL Server </w:t>
      </w:r>
      <w:proofErr w:type="spellStart"/>
      <w:r w:rsidR="00CD2E9F">
        <w:rPr>
          <w:lang w:val="en-ID"/>
        </w:rPr>
        <w:t>bisa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dimana</w:t>
      </w:r>
      <w:proofErr w:type="spellEnd"/>
      <w:r w:rsidR="00CD2E9F">
        <w:rPr>
          <w:lang w:val="en-ID"/>
        </w:rPr>
        <w:t xml:space="preserve"> – mana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laptop </w:t>
      </w:r>
      <w:proofErr w:type="spellStart"/>
      <w:r w:rsidR="00CD2E9F">
        <w:rPr>
          <w:lang w:val="en-ID"/>
        </w:rPr>
        <w:t>manapun</w:t>
      </w:r>
      <w:proofErr w:type="spellEnd"/>
      <w:r w:rsidR="00CD2E9F">
        <w:rPr>
          <w:lang w:val="en-ID"/>
        </w:rPr>
        <w:t xml:space="preserve">, </w:t>
      </w:r>
      <w:proofErr w:type="spellStart"/>
      <w:r w:rsidR="00CD2E9F">
        <w:rPr>
          <w:lang w:val="en-ID"/>
        </w:rPr>
        <w:t>ke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jaringan</w:t>
      </w:r>
      <w:proofErr w:type="spellEnd"/>
      <w:r w:rsidR="00CD2E9F">
        <w:rPr>
          <w:lang w:val="en-ID"/>
        </w:rPr>
        <w:t xml:space="preserve"> server cloud dan lain – lain. </w:t>
      </w:r>
      <w:proofErr w:type="spellStart"/>
      <w:r w:rsidR="00CD2E9F">
        <w:rPr>
          <w:lang w:val="en-ID"/>
        </w:rPr>
        <w:t>Namun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istilah</w:t>
      </w:r>
      <w:proofErr w:type="spellEnd"/>
      <w:r w:rsidR="00CD2E9F">
        <w:rPr>
          <w:lang w:val="en-ID"/>
        </w:rPr>
        <w:t xml:space="preserve"> scalable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tetap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saja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harus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memperhatikan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persyaratan</w:t>
      </w:r>
      <w:proofErr w:type="spellEnd"/>
      <w:r w:rsidR="00CD2E9F">
        <w:rPr>
          <w:lang w:val="en-ID"/>
        </w:rPr>
        <w:t xml:space="preserve"> hardware </w:t>
      </w:r>
      <w:proofErr w:type="spellStart"/>
      <w:r w:rsidR="00CD2E9F">
        <w:rPr>
          <w:lang w:val="en-ID"/>
        </w:rPr>
        <w:t>maupun</w:t>
      </w:r>
      <w:proofErr w:type="spellEnd"/>
      <w:r>
        <w:rPr>
          <w:lang w:val="en-ID"/>
        </w:rPr>
        <w:t xml:space="preserve"> </w:t>
      </w:r>
      <w:r w:rsidR="00CD2E9F">
        <w:rPr>
          <w:lang w:val="en-ID"/>
        </w:rPr>
        <w:t xml:space="preserve">software. </w:t>
      </w:r>
      <w:r>
        <w:rPr>
          <w:lang w:val="en-ID"/>
        </w:rPr>
        <w:t>S</w:t>
      </w:r>
      <w:r w:rsidR="00CD2E9F">
        <w:rPr>
          <w:lang w:val="en-ID"/>
        </w:rPr>
        <w:t xml:space="preserve">ejak </w:t>
      </w:r>
      <w:proofErr w:type="spellStart"/>
      <w:r w:rsidR="00CD2E9F">
        <w:rPr>
          <w:lang w:val="en-ID"/>
        </w:rPr>
        <w:t>rilis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pertama</w:t>
      </w:r>
      <w:proofErr w:type="spellEnd"/>
      <w:r w:rsidR="00CD2E9F">
        <w:rPr>
          <w:lang w:val="en-ID"/>
        </w:rPr>
        <w:t xml:space="preserve"> kali pada </w:t>
      </w:r>
      <w:proofErr w:type="spellStart"/>
      <w:r w:rsidR="00CD2E9F">
        <w:rPr>
          <w:lang w:val="en-ID"/>
        </w:rPr>
        <w:t>tahun</w:t>
      </w:r>
      <w:proofErr w:type="spellEnd"/>
      <w:r w:rsidR="00CD2E9F">
        <w:rPr>
          <w:lang w:val="en-ID"/>
        </w:rPr>
        <w:t xml:space="preserve"> 1989, Microsoft SQL Server </w:t>
      </w:r>
      <w:proofErr w:type="spellStart"/>
      <w:r w:rsidR="00CD2E9F">
        <w:rPr>
          <w:lang w:val="en-ID"/>
        </w:rPr>
        <w:t>sudah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menjadi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pilihan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para </w:t>
      </w:r>
      <w:proofErr w:type="spellStart"/>
      <w:r w:rsidR="00CD2E9F">
        <w:rPr>
          <w:lang w:val="en-ID"/>
        </w:rPr>
        <w:t>pengguna</w:t>
      </w:r>
      <w:proofErr w:type="spellEnd"/>
      <w:r w:rsidR="00CD2E9F">
        <w:rPr>
          <w:lang w:val="en-ID"/>
        </w:rPr>
        <w:t xml:space="preserve"> database dan </w:t>
      </w:r>
      <w:proofErr w:type="spellStart"/>
      <w:r w:rsidR="00CD2E9F">
        <w:rPr>
          <w:lang w:val="en-ID"/>
        </w:rPr>
        <w:t>hingga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saat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masih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banyak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dipakai</w:t>
      </w:r>
      <w:proofErr w:type="spellEnd"/>
      <w:r w:rsidR="00CD2E9F">
        <w:rPr>
          <w:lang w:val="en-ID"/>
        </w:rPr>
        <w:t xml:space="preserve">. Perkembangannya pun </w:t>
      </w:r>
      <w:proofErr w:type="spellStart"/>
      <w:r w:rsidR="00CD2E9F">
        <w:rPr>
          <w:lang w:val="en-ID"/>
        </w:rPr>
        <w:t>cukup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menjanjikan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mulai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versi</w:t>
      </w:r>
      <w:proofErr w:type="spellEnd"/>
      <w:r w:rsidR="00CD2E9F">
        <w:rPr>
          <w:lang w:val="en-ID"/>
        </w:rPr>
        <w:t xml:space="preserve"> SQL Server 1.0 yang </w:t>
      </w:r>
      <w:proofErr w:type="spellStart"/>
      <w:r w:rsidR="00CD2E9F">
        <w:rPr>
          <w:lang w:val="en-ID"/>
        </w:rPr>
        <w:t>pertama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dirilis</w:t>
      </w:r>
      <w:proofErr w:type="spellEnd"/>
      <w:r w:rsidR="00CD2E9F">
        <w:rPr>
          <w:lang w:val="en-ID"/>
        </w:rPr>
        <w:t xml:space="preserve"> dan </w:t>
      </w:r>
      <w:proofErr w:type="spellStart"/>
      <w:r w:rsidR="00CD2E9F">
        <w:rPr>
          <w:lang w:val="en-ID"/>
        </w:rPr>
        <w:t>hingga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saat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ini</w:t>
      </w:r>
      <w:proofErr w:type="spellEnd"/>
      <w:r w:rsidR="00CD2E9F">
        <w:rPr>
          <w:lang w:val="en-ID"/>
        </w:rPr>
        <w:t xml:space="preserve">. </w:t>
      </w:r>
      <w:proofErr w:type="spellStart"/>
      <w:r w:rsidR="00CD2E9F">
        <w:rPr>
          <w:lang w:val="en-ID"/>
        </w:rPr>
        <w:t>Fungsinya</w:t>
      </w:r>
      <w:proofErr w:type="spellEnd"/>
      <w:r w:rsidR="00CD2E9F">
        <w:rPr>
          <w:lang w:val="en-ID"/>
        </w:rPr>
        <w:t xml:space="preserve"> pun </w:t>
      </w:r>
      <w:proofErr w:type="spellStart"/>
      <w:r w:rsidR="00CD2E9F">
        <w:rPr>
          <w:lang w:val="en-ID"/>
        </w:rPr>
        <w:t>sekarang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tidak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hanya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sebagai</w:t>
      </w:r>
      <w:proofErr w:type="spellEnd"/>
      <w:r w:rsidR="00CD2E9F">
        <w:rPr>
          <w:lang w:val="en-ID"/>
        </w:rPr>
        <w:t xml:space="preserve"> RDBMS (Relational Database Management System) </w:t>
      </w:r>
      <w:proofErr w:type="spellStart"/>
      <w:r w:rsidR="00CD2E9F">
        <w:rPr>
          <w:lang w:val="en-ID"/>
        </w:rPr>
        <w:t>saja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tapi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bisa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lebih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dari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itu</w:t>
      </w:r>
      <w:proofErr w:type="spellEnd"/>
      <w:r w:rsidR="00CD2E9F">
        <w:rPr>
          <w:lang w:val="en-ID"/>
        </w:rPr>
        <w:t xml:space="preserve">, </w:t>
      </w:r>
      <w:proofErr w:type="spellStart"/>
      <w:r w:rsidR="00CD2E9F">
        <w:rPr>
          <w:lang w:val="en-ID"/>
        </w:rPr>
        <w:t>termasuk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alat</w:t>
      </w:r>
      <w:proofErr w:type="spellEnd"/>
      <w:r w:rsidR="00CD2E9F">
        <w:rPr>
          <w:lang w:val="en-ID"/>
        </w:rPr>
        <w:t xml:space="preserve"> built-in </w:t>
      </w:r>
      <w:proofErr w:type="spellStart"/>
      <w:r w:rsidR="00CD2E9F">
        <w:rPr>
          <w:lang w:val="en-ID"/>
        </w:rPr>
        <w:t>intelijen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bisnis</w:t>
      </w:r>
      <w:proofErr w:type="spellEnd"/>
      <w:r w:rsidR="00CD2E9F">
        <w:rPr>
          <w:lang w:val="en-ID"/>
        </w:rPr>
        <w:t xml:space="preserve">, </w:t>
      </w:r>
      <w:proofErr w:type="spellStart"/>
      <w:r w:rsidR="00CD2E9F">
        <w:rPr>
          <w:lang w:val="en-ID"/>
        </w:rPr>
        <w:t>serta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bisa</w:t>
      </w:r>
      <w:proofErr w:type="spellEnd"/>
      <w:r w:rsidR="00CD2E9F">
        <w:rPr>
          <w:lang w:val="en-ID"/>
        </w:rPr>
        <w:t xml:space="preserve"> juga </w:t>
      </w:r>
      <w:proofErr w:type="spellStart"/>
      <w:r w:rsidR="00CD2E9F">
        <w:rPr>
          <w:lang w:val="en-ID"/>
        </w:rPr>
        <w:t>digunakan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sebagai</w:t>
      </w:r>
      <w:proofErr w:type="spellEnd"/>
      <w:r w:rsidR="00CD2E9F">
        <w:rPr>
          <w:lang w:val="en-ID"/>
        </w:rPr>
        <w:t xml:space="preserve"> </w:t>
      </w:r>
      <w:proofErr w:type="spellStart"/>
      <w:r w:rsidR="00CD2E9F">
        <w:rPr>
          <w:lang w:val="en-ID"/>
        </w:rPr>
        <w:t>analisis</w:t>
      </w:r>
      <w:proofErr w:type="spellEnd"/>
      <w:r w:rsidR="00CD2E9F">
        <w:rPr>
          <w:lang w:val="en-ID"/>
        </w:rPr>
        <w:t xml:space="preserve"> dan </w:t>
      </w:r>
      <w:proofErr w:type="spellStart"/>
      <w:r w:rsidR="00CD2E9F">
        <w:rPr>
          <w:lang w:val="en-ID"/>
        </w:rPr>
        <w:t>pelaporan</w:t>
      </w:r>
      <w:proofErr w:type="spellEnd"/>
      <w:r w:rsidR="00CD2E9F">
        <w:rPr>
          <w:lang w:val="en-ID"/>
        </w:rPr>
        <w:t xml:space="preserve">. </w:t>
      </w:r>
    </w:p>
    <w:p w14:paraId="3F222335" w14:textId="10CDF76B" w:rsidR="00CD2E9F" w:rsidRPr="00004909" w:rsidRDefault="00CD2E9F" w:rsidP="00004909">
      <w:proofErr w:type="spellStart"/>
      <w:r w:rsidRPr="00B62213">
        <w:t>Sebagai</w:t>
      </w:r>
      <w:proofErr w:type="spellEnd"/>
      <w:r w:rsidRPr="00B62213">
        <w:t xml:space="preserve"> salah </w:t>
      </w:r>
      <w:proofErr w:type="spellStart"/>
      <w:r w:rsidRPr="00B62213">
        <w:t>satu</w:t>
      </w:r>
      <w:proofErr w:type="spellEnd"/>
      <w:r w:rsidRPr="00B62213">
        <w:t xml:space="preserve"> </w:t>
      </w:r>
      <w:proofErr w:type="spellStart"/>
      <w:r w:rsidRPr="00B62213">
        <w:t>produk</w:t>
      </w:r>
      <w:proofErr w:type="spellEnd"/>
      <w:r w:rsidRPr="00B62213">
        <w:t xml:space="preserve"> </w:t>
      </w:r>
      <w:proofErr w:type="spellStart"/>
      <w:r w:rsidRPr="00B62213">
        <w:t>dari</w:t>
      </w:r>
      <w:proofErr w:type="spellEnd"/>
      <w:r w:rsidRPr="00B62213">
        <w:t xml:space="preserve"> </w:t>
      </w:r>
      <w:proofErr w:type="spellStart"/>
      <w:r w:rsidRPr="00B62213">
        <w:t>perusahaan</w:t>
      </w:r>
      <w:proofErr w:type="spellEnd"/>
      <w:r w:rsidRPr="00B62213">
        <w:t xml:space="preserve"> </w:t>
      </w:r>
      <w:proofErr w:type="spellStart"/>
      <w:r w:rsidRPr="00B62213">
        <w:t>besar</w:t>
      </w:r>
      <w:proofErr w:type="spellEnd"/>
      <w:r w:rsidRPr="00B62213">
        <w:t xml:space="preserve"> Microsoft, </w:t>
      </w:r>
      <w:proofErr w:type="spellStart"/>
      <w:r w:rsidRPr="00B62213">
        <w:t>tentunya</w:t>
      </w:r>
      <w:proofErr w:type="spellEnd"/>
      <w:r w:rsidRPr="00B62213">
        <w:t xml:space="preserve"> </w:t>
      </w:r>
      <w:proofErr w:type="spellStart"/>
      <w:r w:rsidRPr="00B62213">
        <w:t>keberadaan</w:t>
      </w:r>
      <w:proofErr w:type="spellEnd"/>
      <w:r w:rsidRPr="00B62213">
        <w:t xml:space="preserve"> Microsoft SQL Server </w:t>
      </w:r>
      <w:proofErr w:type="spellStart"/>
      <w:r w:rsidRPr="00B62213">
        <w:t>ini</w:t>
      </w:r>
      <w:proofErr w:type="spellEnd"/>
      <w:r w:rsidRPr="00B62213">
        <w:t xml:space="preserve"> </w:t>
      </w:r>
      <w:proofErr w:type="spellStart"/>
      <w:r w:rsidRPr="00B62213">
        <w:t>memiliki</w:t>
      </w:r>
      <w:proofErr w:type="spellEnd"/>
      <w:r w:rsidRPr="00B62213">
        <w:t xml:space="preserve"> </w:t>
      </w:r>
      <w:proofErr w:type="spellStart"/>
      <w:r w:rsidRPr="00B62213">
        <w:t>fungsi</w:t>
      </w:r>
      <w:proofErr w:type="spellEnd"/>
      <w:r w:rsidRPr="00B62213">
        <w:t xml:space="preserve"> yang vital </w:t>
      </w:r>
      <w:proofErr w:type="spellStart"/>
      <w:r w:rsidRPr="00B62213">
        <w:t>dalam</w:t>
      </w:r>
      <w:proofErr w:type="spellEnd"/>
      <w:r w:rsidRPr="00B62213">
        <w:t xml:space="preserve"> dunia management database. </w:t>
      </w:r>
      <w:proofErr w:type="spellStart"/>
      <w:r w:rsidRPr="00B62213">
        <w:t>Sesuai</w:t>
      </w:r>
      <w:proofErr w:type="spellEnd"/>
      <w:r w:rsidRPr="00B62213">
        <w:t xml:space="preserve"> </w:t>
      </w:r>
      <w:proofErr w:type="spellStart"/>
      <w:r w:rsidRPr="00B62213">
        <w:t>dengan</w:t>
      </w:r>
      <w:proofErr w:type="spellEnd"/>
      <w:r w:rsidRPr="00B62213">
        <w:t xml:space="preserve"> </w:t>
      </w:r>
      <w:proofErr w:type="spellStart"/>
      <w:r w:rsidRPr="00B62213">
        <w:t>namanya</w:t>
      </w:r>
      <w:proofErr w:type="spellEnd"/>
      <w:r w:rsidRPr="00B62213">
        <w:t xml:space="preserve"> software </w:t>
      </w:r>
      <w:proofErr w:type="spellStart"/>
      <w:r w:rsidRPr="00B62213">
        <w:t>ini</w:t>
      </w:r>
      <w:proofErr w:type="spellEnd"/>
      <w:r w:rsidRPr="00B62213">
        <w:t xml:space="preserve"> </w:t>
      </w:r>
      <w:proofErr w:type="spellStart"/>
      <w:r w:rsidRPr="00B62213">
        <w:t>melakukan</w:t>
      </w:r>
      <w:proofErr w:type="spellEnd"/>
      <w:r w:rsidRPr="00B62213">
        <w:t xml:space="preserve"> </w:t>
      </w:r>
      <w:proofErr w:type="spellStart"/>
      <w:r w:rsidRPr="00B62213">
        <w:t>pengelolaan</w:t>
      </w:r>
      <w:proofErr w:type="spellEnd"/>
      <w:r w:rsidRPr="00B62213">
        <w:t xml:space="preserve"> database </w:t>
      </w:r>
      <w:proofErr w:type="spellStart"/>
      <w:r w:rsidRPr="00B62213">
        <w:t>dengan</w:t>
      </w:r>
      <w:proofErr w:type="spellEnd"/>
      <w:r w:rsidRPr="00B62213">
        <w:t xml:space="preserve"> </w:t>
      </w:r>
      <w:proofErr w:type="spellStart"/>
      <w:r w:rsidRPr="00B62213">
        <w:t>menggunakan</w:t>
      </w:r>
      <w:proofErr w:type="spellEnd"/>
      <w:r w:rsidRPr="00B62213">
        <w:t xml:space="preserve"> query </w:t>
      </w:r>
      <w:proofErr w:type="spellStart"/>
      <w:r w:rsidRPr="00B62213">
        <w:t>atau</w:t>
      </w:r>
      <w:proofErr w:type="spellEnd"/>
      <w:r w:rsidRPr="00B62213">
        <w:t xml:space="preserve"> </w:t>
      </w:r>
      <w:proofErr w:type="spellStart"/>
      <w:r w:rsidRPr="00B62213">
        <w:t>perintah</w:t>
      </w:r>
      <w:proofErr w:type="spellEnd"/>
      <w:r w:rsidRPr="00B62213">
        <w:t xml:space="preserve"> SQL. SQL </w:t>
      </w:r>
      <w:proofErr w:type="spellStart"/>
      <w:r w:rsidRPr="00B62213">
        <w:t>atau</w:t>
      </w:r>
      <w:proofErr w:type="spellEnd"/>
      <w:r w:rsidRPr="00B62213">
        <w:t xml:space="preserve"> Structures Query Language </w:t>
      </w:r>
      <w:proofErr w:type="spellStart"/>
      <w:r w:rsidRPr="00B62213">
        <w:t>merupakan</w:t>
      </w:r>
      <w:proofErr w:type="spellEnd"/>
      <w:r w:rsidRPr="00B62213">
        <w:t xml:space="preserve"> </w:t>
      </w:r>
      <w:proofErr w:type="spellStart"/>
      <w:r w:rsidRPr="00B62213">
        <w:t>suatu</w:t>
      </w:r>
      <w:proofErr w:type="spellEnd"/>
      <w:r w:rsidRPr="00B62213">
        <w:t xml:space="preserve"> </w:t>
      </w:r>
      <w:proofErr w:type="spellStart"/>
      <w:r w:rsidRPr="00B62213">
        <w:t>bahasa</w:t>
      </w:r>
      <w:proofErr w:type="spellEnd"/>
      <w:r w:rsidRPr="00B62213">
        <w:t xml:space="preserve"> </w:t>
      </w:r>
      <w:proofErr w:type="spellStart"/>
      <w:r w:rsidRPr="00B62213">
        <w:t>komputer</w:t>
      </w:r>
      <w:proofErr w:type="spellEnd"/>
      <w:r w:rsidRPr="00B62213">
        <w:t xml:space="preserve"> yang </w:t>
      </w:r>
      <w:proofErr w:type="spellStart"/>
      <w:r w:rsidRPr="00B62213">
        <w:t>diakui</w:t>
      </w:r>
      <w:proofErr w:type="spellEnd"/>
      <w:r w:rsidRPr="00B62213">
        <w:t xml:space="preserve"> dunia dan </w:t>
      </w:r>
      <w:proofErr w:type="spellStart"/>
      <w:r w:rsidRPr="00B62213">
        <w:t>digunakan</w:t>
      </w:r>
      <w:proofErr w:type="spellEnd"/>
      <w:r w:rsidRPr="00B62213">
        <w:t xml:space="preserve"> </w:t>
      </w:r>
      <w:proofErr w:type="spellStart"/>
      <w:r w:rsidRPr="00B62213">
        <w:t>untuk</w:t>
      </w:r>
      <w:proofErr w:type="spellEnd"/>
      <w:r w:rsidRPr="00B62213">
        <w:t xml:space="preserve"> </w:t>
      </w:r>
      <w:proofErr w:type="spellStart"/>
      <w:r w:rsidRPr="00B62213">
        <w:t>mengakses</w:t>
      </w:r>
      <w:proofErr w:type="spellEnd"/>
      <w:r w:rsidRPr="00B62213">
        <w:t xml:space="preserve"> data – data yang </w:t>
      </w:r>
      <w:proofErr w:type="spellStart"/>
      <w:r w:rsidRPr="00B62213">
        <w:t>tersimpan</w:t>
      </w:r>
      <w:proofErr w:type="spellEnd"/>
      <w:r w:rsidRPr="00B62213">
        <w:t xml:space="preserve"> </w:t>
      </w:r>
      <w:proofErr w:type="spellStart"/>
      <w:r w:rsidRPr="00B62213">
        <w:t>dalam</w:t>
      </w:r>
      <w:proofErr w:type="spellEnd"/>
      <w:r w:rsidRPr="00B62213">
        <w:t xml:space="preserve"> </w:t>
      </w:r>
      <w:proofErr w:type="spellStart"/>
      <w:r w:rsidRPr="00B62213">
        <w:t>suatu</w:t>
      </w:r>
      <w:proofErr w:type="spellEnd"/>
      <w:r w:rsidRPr="00B62213">
        <w:t xml:space="preserve"> database.</w:t>
      </w:r>
    </w:p>
    <w:p w14:paraId="4AF88BF9" w14:textId="77777777" w:rsidR="00CD2E9F" w:rsidRPr="00B03C27" w:rsidRDefault="00CD2E9F" w:rsidP="00A0744B">
      <w:pPr>
        <w:ind w:firstLine="0"/>
        <w:rPr>
          <w:b/>
        </w:rPr>
      </w:pPr>
    </w:p>
    <w:p w14:paraId="15D146AF" w14:textId="65DBA301" w:rsidR="00431753" w:rsidRDefault="007B39D1" w:rsidP="00B03C27">
      <w:pPr>
        <w:pStyle w:val="STTSJudulSubBab"/>
        <w:numPr>
          <w:ilvl w:val="0"/>
          <w:numId w:val="3"/>
        </w:numPr>
        <w:ind w:left="709" w:hanging="709"/>
      </w:pPr>
      <w:bookmarkStart w:id="31" w:name="_Toc124444508"/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 w:rsidR="00FC7D33">
        <w:t xml:space="preserve"> Model View Controller</w:t>
      </w:r>
      <w:bookmarkEnd w:id="31"/>
    </w:p>
    <w:p w14:paraId="5B292F96" w14:textId="3E5C10A4" w:rsidR="00A82697" w:rsidRDefault="00A82697" w:rsidP="00B03C27">
      <w:pPr>
        <w:rPr>
          <w:b/>
        </w:rPr>
      </w:pPr>
      <w:proofErr w:type="spellStart"/>
      <w:r w:rsidRPr="00A82697">
        <w:t>Arsitektur</w:t>
      </w:r>
      <w:proofErr w:type="spellEnd"/>
      <w:r w:rsidRPr="00A82697">
        <w:t xml:space="preserve"> </w:t>
      </w:r>
      <w:proofErr w:type="spellStart"/>
      <w:r w:rsidR="00792584">
        <w:t>Sistem</w:t>
      </w:r>
      <w:proofErr w:type="spellEnd"/>
      <w:r w:rsidRPr="00A82697">
        <w:t xml:space="preserve"> </w:t>
      </w:r>
      <w:proofErr w:type="spellStart"/>
      <w:r w:rsidRPr="00A82697">
        <w:t>adalah</w:t>
      </w:r>
      <w:proofErr w:type="spellEnd"/>
      <w:r w:rsidRPr="00A82697">
        <w:t xml:space="preserve"> </w:t>
      </w:r>
      <w:proofErr w:type="spellStart"/>
      <w:r w:rsidRPr="00A82697">
        <w:t>suatu</w:t>
      </w:r>
      <w:proofErr w:type="spellEnd"/>
      <w:r w:rsidRPr="00A82697">
        <w:t xml:space="preserve"> </w:t>
      </w:r>
      <w:proofErr w:type="spellStart"/>
      <w:r w:rsidRPr="00A82697">
        <w:t>pendekatan</w:t>
      </w:r>
      <w:proofErr w:type="spellEnd"/>
      <w:r w:rsidRPr="00A82697">
        <w:t xml:space="preserve"> </w:t>
      </w:r>
      <w:proofErr w:type="spellStart"/>
      <w:r w:rsidRPr="00A82697">
        <w:t>terhadap</w:t>
      </w:r>
      <w:proofErr w:type="spellEnd"/>
      <w:r w:rsidRPr="00A82697">
        <w:t xml:space="preserve"> </w:t>
      </w:r>
      <w:proofErr w:type="spellStart"/>
      <w:r w:rsidRPr="00A82697">
        <w:t>desain</w:t>
      </w:r>
      <w:proofErr w:type="spellEnd"/>
      <w:r w:rsidRPr="00A82697">
        <w:t xml:space="preserve"> dan </w:t>
      </w:r>
      <w:proofErr w:type="spellStart"/>
      <w:r w:rsidRPr="00A82697">
        <w:t>perencanaan</w:t>
      </w:r>
      <w:proofErr w:type="spellEnd"/>
      <w:r w:rsidRPr="00A82697">
        <w:t xml:space="preserve"> situs yang, </w:t>
      </w:r>
      <w:proofErr w:type="spellStart"/>
      <w:r w:rsidRPr="00A82697">
        <w:t>seperti</w:t>
      </w:r>
      <w:proofErr w:type="spellEnd"/>
      <w:r w:rsidRPr="00A82697">
        <w:t xml:space="preserve"> </w:t>
      </w:r>
      <w:proofErr w:type="spellStart"/>
      <w:r w:rsidRPr="00A82697">
        <w:t>arsitektur</w:t>
      </w:r>
      <w:proofErr w:type="spellEnd"/>
      <w:r w:rsidRPr="00A82697">
        <w:t xml:space="preserve"> </w:t>
      </w:r>
      <w:proofErr w:type="spellStart"/>
      <w:r w:rsidRPr="00A82697">
        <w:t>itu</w:t>
      </w:r>
      <w:proofErr w:type="spellEnd"/>
      <w:r w:rsidRPr="00A82697">
        <w:t xml:space="preserve"> </w:t>
      </w:r>
      <w:proofErr w:type="spellStart"/>
      <w:r w:rsidRPr="00A82697">
        <w:t>sendiri</w:t>
      </w:r>
      <w:proofErr w:type="spellEnd"/>
      <w:r w:rsidRPr="00A82697">
        <w:t xml:space="preserve">, </w:t>
      </w:r>
      <w:proofErr w:type="spellStart"/>
      <w:r w:rsidRPr="00A82697">
        <w:t>melibatkan</w:t>
      </w:r>
      <w:proofErr w:type="spellEnd"/>
      <w:r w:rsidRPr="00A82697">
        <w:t xml:space="preserve"> </w:t>
      </w:r>
      <w:proofErr w:type="spellStart"/>
      <w:r w:rsidRPr="00A82697">
        <w:t>teknis</w:t>
      </w:r>
      <w:proofErr w:type="spellEnd"/>
      <w:r w:rsidRPr="00A82697">
        <w:t xml:space="preserve">, </w:t>
      </w:r>
      <w:proofErr w:type="spellStart"/>
      <w:r w:rsidRPr="00A82697">
        <w:t>kriteria</w:t>
      </w:r>
      <w:proofErr w:type="spellEnd"/>
      <w:r w:rsidRPr="00A82697">
        <w:t xml:space="preserve"> </w:t>
      </w:r>
      <w:proofErr w:type="spellStart"/>
      <w:r w:rsidRPr="00A82697">
        <w:t>estetis</w:t>
      </w:r>
      <w:proofErr w:type="spellEnd"/>
      <w:r w:rsidRPr="00A82697">
        <w:t xml:space="preserve"> dan </w:t>
      </w:r>
      <w:proofErr w:type="spellStart"/>
      <w:r w:rsidRPr="00A82697">
        <w:t>fungsional</w:t>
      </w:r>
      <w:proofErr w:type="spellEnd"/>
      <w:r w:rsidRPr="00A82697">
        <w:t xml:space="preserve">. </w:t>
      </w:r>
      <w:proofErr w:type="spellStart"/>
      <w:r w:rsidRPr="00A82697">
        <w:t>Seperti</w:t>
      </w:r>
      <w:proofErr w:type="spellEnd"/>
      <w:r w:rsidRPr="00A82697">
        <w:t xml:space="preserve"> </w:t>
      </w:r>
      <w:proofErr w:type="spellStart"/>
      <w:r w:rsidRPr="00A82697">
        <w:t>dalam</w:t>
      </w:r>
      <w:proofErr w:type="spellEnd"/>
      <w:r w:rsidRPr="00A82697">
        <w:t xml:space="preserve"> </w:t>
      </w:r>
      <w:proofErr w:type="spellStart"/>
      <w:r w:rsidRPr="00A82697">
        <w:t>arsitektur</w:t>
      </w:r>
      <w:proofErr w:type="spellEnd"/>
      <w:r w:rsidRPr="00A82697">
        <w:t xml:space="preserve"> </w:t>
      </w:r>
      <w:proofErr w:type="spellStart"/>
      <w:r w:rsidRPr="00A82697">
        <w:t>tradisional</w:t>
      </w:r>
      <w:proofErr w:type="spellEnd"/>
      <w:r w:rsidRPr="00A82697">
        <w:t xml:space="preserve">, </w:t>
      </w:r>
      <w:proofErr w:type="spellStart"/>
      <w:r w:rsidRPr="00A82697">
        <w:t>fokusnya</w:t>
      </w:r>
      <w:proofErr w:type="spellEnd"/>
      <w:r w:rsidRPr="00A82697">
        <w:t xml:space="preserve"> </w:t>
      </w:r>
      <w:proofErr w:type="spellStart"/>
      <w:r w:rsidRPr="00A82697">
        <w:t>adalah</w:t>
      </w:r>
      <w:proofErr w:type="spellEnd"/>
      <w:r w:rsidRPr="00A82697">
        <w:t xml:space="preserve"> </w:t>
      </w:r>
      <w:proofErr w:type="spellStart"/>
      <w:r w:rsidRPr="00A82697">
        <w:t>benar</w:t>
      </w:r>
      <w:proofErr w:type="spellEnd"/>
      <w:r w:rsidRPr="00A82697">
        <w:t xml:space="preserve"> pada </w:t>
      </w:r>
      <w:proofErr w:type="spellStart"/>
      <w:r w:rsidRPr="00A82697">
        <w:t>pengguna</w:t>
      </w:r>
      <w:proofErr w:type="spellEnd"/>
      <w:r w:rsidRPr="00A82697">
        <w:t xml:space="preserve"> dan </w:t>
      </w:r>
      <w:proofErr w:type="spellStart"/>
      <w:r w:rsidRPr="00A82697">
        <w:t>kebutuhan</w:t>
      </w:r>
      <w:proofErr w:type="spellEnd"/>
      <w:r w:rsidRPr="00A82697">
        <w:t xml:space="preserve"> </w:t>
      </w:r>
      <w:proofErr w:type="spellStart"/>
      <w:r w:rsidRPr="00A82697">
        <w:t>pengguna</w:t>
      </w:r>
      <w:proofErr w:type="spellEnd"/>
      <w:r w:rsidRPr="00A82697">
        <w:t xml:space="preserve">. Hal </w:t>
      </w:r>
      <w:proofErr w:type="spellStart"/>
      <w:r w:rsidRPr="00A82697">
        <w:t>ini</w:t>
      </w:r>
      <w:proofErr w:type="spellEnd"/>
      <w:r w:rsidRPr="00A82697">
        <w:t xml:space="preserve"> </w:t>
      </w:r>
      <w:proofErr w:type="spellStart"/>
      <w:r w:rsidRPr="00A82697">
        <w:t>memerlukan</w:t>
      </w:r>
      <w:proofErr w:type="spellEnd"/>
      <w:r w:rsidRPr="00A82697">
        <w:t xml:space="preserve"> </w:t>
      </w:r>
      <w:proofErr w:type="spellStart"/>
      <w:r w:rsidRPr="00A82697">
        <w:t>perhatian</w:t>
      </w:r>
      <w:proofErr w:type="spellEnd"/>
      <w:r w:rsidRPr="00A82697">
        <w:t xml:space="preserve"> </w:t>
      </w:r>
      <w:proofErr w:type="spellStart"/>
      <w:r w:rsidRPr="00A82697">
        <w:t>khusus</w:t>
      </w:r>
      <w:proofErr w:type="spellEnd"/>
      <w:r w:rsidRPr="00A82697">
        <w:t xml:space="preserve"> pada </w:t>
      </w:r>
      <w:proofErr w:type="spellStart"/>
      <w:r w:rsidRPr="00A82697">
        <w:t>konten</w:t>
      </w:r>
      <w:proofErr w:type="spellEnd"/>
      <w:r w:rsidRPr="00A82697">
        <w:t xml:space="preserve"> web</w:t>
      </w:r>
      <w:r w:rsidR="00BA119D">
        <w:t>site</w:t>
      </w:r>
      <w:r w:rsidRPr="00A82697">
        <w:t xml:space="preserve">, </w:t>
      </w:r>
      <w:proofErr w:type="spellStart"/>
      <w:r w:rsidRPr="00A82697">
        <w:t>rencana</w:t>
      </w:r>
      <w:proofErr w:type="spellEnd"/>
      <w:r w:rsidRPr="00A82697">
        <w:t xml:space="preserve"> </w:t>
      </w:r>
      <w:proofErr w:type="spellStart"/>
      <w:r w:rsidRPr="00A82697">
        <w:t>bisnis</w:t>
      </w:r>
      <w:proofErr w:type="spellEnd"/>
      <w:r w:rsidRPr="00A82697">
        <w:t xml:space="preserve">, </w:t>
      </w:r>
      <w:proofErr w:type="spellStart"/>
      <w:r w:rsidRPr="00A82697">
        <w:t>kegunaan</w:t>
      </w:r>
      <w:proofErr w:type="spellEnd"/>
      <w:r w:rsidRPr="00A82697">
        <w:t xml:space="preserve">, </w:t>
      </w:r>
      <w:proofErr w:type="spellStart"/>
      <w:r w:rsidRPr="00A82697">
        <w:t>desain</w:t>
      </w:r>
      <w:proofErr w:type="spellEnd"/>
      <w:r w:rsidRPr="00A82697">
        <w:t xml:space="preserve"> </w:t>
      </w:r>
      <w:proofErr w:type="spellStart"/>
      <w:r w:rsidRPr="00A82697">
        <w:t>interaksi</w:t>
      </w:r>
      <w:proofErr w:type="spellEnd"/>
      <w:r w:rsidRPr="00A82697">
        <w:t xml:space="preserve">, </w:t>
      </w:r>
      <w:proofErr w:type="spellStart"/>
      <w:r w:rsidRPr="00A82697">
        <w:t>informasi</w:t>
      </w:r>
      <w:proofErr w:type="spellEnd"/>
      <w:r w:rsidRPr="00A82697">
        <w:t xml:space="preserve"> dan </w:t>
      </w:r>
      <w:proofErr w:type="spellStart"/>
      <w:r w:rsidRPr="00A82697">
        <w:t>desain</w:t>
      </w:r>
      <w:proofErr w:type="spellEnd"/>
      <w:r w:rsidRPr="00A82697">
        <w:t xml:space="preserve"> </w:t>
      </w:r>
      <w:proofErr w:type="spellStart"/>
      <w:r w:rsidRPr="00A82697">
        <w:t>arsitektur</w:t>
      </w:r>
      <w:proofErr w:type="spellEnd"/>
      <w:r w:rsidRPr="00A82697">
        <w:t xml:space="preserve"> web</w:t>
      </w:r>
      <w:r w:rsidR="003D190A">
        <w:t>site</w:t>
      </w:r>
      <w:r w:rsidRPr="00A82697">
        <w:t xml:space="preserve">. </w:t>
      </w:r>
      <w:proofErr w:type="spellStart"/>
      <w:r w:rsidRPr="00A82697">
        <w:t>Untuk</w:t>
      </w:r>
      <w:proofErr w:type="spellEnd"/>
      <w:r w:rsidRPr="00A82697">
        <w:t xml:space="preserve"> </w:t>
      </w:r>
      <w:proofErr w:type="spellStart"/>
      <w:r w:rsidRPr="00A82697">
        <w:t>optimasi</w:t>
      </w:r>
      <w:proofErr w:type="spellEnd"/>
      <w:r w:rsidRPr="00A82697">
        <w:t xml:space="preserve"> </w:t>
      </w:r>
      <w:proofErr w:type="spellStart"/>
      <w:r w:rsidRPr="00A82697">
        <w:t>mesin</w:t>
      </w:r>
      <w:proofErr w:type="spellEnd"/>
      <w:r w:rsidRPr="00A82697">
        <w:t xml:space="preserve"> </w:t>
      </w:r>
      <w:proofErr w:type="spellStart"/>
      <w:r w:rsidRPr="00A82697">
        <w:t>pencari</w:t>
      </w:r>
      <w:proofErr w:type="spellEnd"/>
      <w:r w:rsidRPr="00A82697">
        <w:t xml:space="preserve"> yang </w:t>
      </w:r>
      <w:proofErr w:type="spellStart"/>
      <w:r w:rsidRPr="00A82697">
        <w:t>efektif</w:t>
      </w:r>
      <w:proofErr w:type="spellEnd"/>
      <w:r w:rsidRPr="00A82697">
        <w:t xml:space="preserve"> </w:t>
      </w:r>
      <w:proofErr w:type="spellStart"/>
      <w:r w:rsidRPr="00A82697">
        <w:t>perlu</w:t>
      </w:r>
      <w:proofErr w:type="spellEnd"/>
      <w:r w:rsidRPr="00A82697">
        <w:t xml:space="preserve"> </w:t>
      </w:r>
      <w:proofErr w:type="spellStart"/>
      <w:r w:rsidRPr="00A82697">
        <w:t>memiliki</w:t>
      </w:r>
      <w:proofErr w:type="spellEnd"/>
      <w:r w:rsidRPr="00A82697">
        <w:t xml:space="preserve"> </w:t>
      </w:r>
      <w:proofErr w:type="spellStart"/>
      <w:r w:rsidRPr="00A82697">
        <w:t>apresiasi</w:t>
      </w:r>
      <w:proofErr w:type="spellEnd"/>
      <w:r w:rsidRPr="00A82697">
        <w:t xml:space="preserve"> </w:t>
      </w:r>
      <w:proofErr w:type="spellStart"/>
      <w:r w:rsidRPr="00A82697">
        <w:t>tentang</w:t>
      </w:r>
      <w:proofErr w:type="spellEnd"/>
      <w:r w:rsidRPr="00A82697">
        <w:t xml:space="preserve"> </w:t>
      </w:r>
      <w:proofErr w:type="spellStart"/>
      <w:r w:rsidRPr="00A82697">
        <w:t>bagaimana</w:t>
      </w:r>
      <w:proofErr w:type="spellEnd"/>
      <w:r w:rsidRPr="00A82697">
        <w:t xml:space="preserve"> </w:t>
      </w:r>
      <w:proofErr w:type="spellStart"/>
      <w:r w:rsidRPr="00A82697">
        <w:t>sebuah</w:t>
      </w:r>
      <w:proofErr w:type="spellEnd"/>
      <w:r w:rsidRPr="00A82697">
        <w:t xml:space="preserve"> situs Web </w:t>
      </w:r>
      <w:proofErr w:type="spellStart"/>
      <w:r w:rsidRPr="00A82697">
        <w:t>terkait</w:t>
      </w:r>
      <w:proofErr w:type="spellEnd"/>
      <w:r w:rsidRPr="00A82697">
        <w:t xml:space="preserve"> </w:t>
      </w:r>
      <w:proofErr w:type="spellStart"/>
      <w:r w:rsidRPr="00A82697">
        <w:t>dengan</w:t>
      </w:r>
      <w:proofErr w:type="spellEnd"/>
      <w:r w:rsidRPr="00A82697">
        <w:t xml:space="preserve"> World Wide Web.</w:t>
      </w:r>
    </w:p>
    <w:p w14:paraId="451EC889" w14:textId="226033C0" w:rsidR="00942F56" w:rsidRDefault="00F7682A" w:rsidP="000216C8">
      <w:pPr>
        <w:rPr>
          <w:b/>
        </w:rPr>
      </w:pPr>
      <w:proofErr w:type="spellStart"/>
      <w:r>
        <w:lastRenderedPageBreak/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– View – Controller (MVC)</w:t>
      </w:r>
      <w:r w:rsidR="006D642A">
        <w:t>.</w:t>
      </w:r>
      <w:r w:rsidR="009019EB">
        <w:t xml:space="preserve"> </w:t>
      </w:r>
      <w:r w:rsidR="00D7261E">
        <w:t xml:space="preserve">Model View Controller </w:t>
      </w:r>
      <w:proofErr w:type="spellStart"/>
      <w:r w:rsidR="00D7261E">
        <w:t>atau</w:t>
      </w:r>
      <w:proofErr w:type="spellEnd"/>
      <w:r w:rsidR="00D7261E">
        <w:t xml:space="preserve"> yang </w:t>
      </w:r>
      <w:proofErr w:type="spellStart"/>
      <w:r w:rsidR="00D7261E">
        <w:t>dapat</w:t>
      </w:r>
      <w:proofErr w:type="spellEnd"/>
      <w:r w:rsidR="00D7261E">
        <w:t xml:space="preserve"> </w:t>
      </w:r>
      <w:proofErr w:type="spellStart"/>
      <w:r w:rsidR="00D7261E">
        <w:t>disingkat</w:t>
      </w:r>
      <w:proofErr w:type="spellEnd"/>
      <w:r w:rsidR="00D7261E">
        <w:t xml:space="preserve"> MVC </w:t>
      </w:r>
      <w:proofErr w:type="spellStart"/>
      <w:r w:rsidR="00D7261E">
        <w:t>adalah</w:t>
      </w:r>
      <w:proofErr w:type="spellEnd"/>
      <w:r w:rsidR="00D7261E">
        <w:t xml:space="preserve"> </w:t>
      </w:r>
      <w:proofErr w:type="spellStart"/>
      <w:r w:rsidR="00D7261E">
        <w:t>sebuah</w:t>
      </w:r>
      <w:proofErr w:type="spellEnd"/>
      <w:r w:rsidR="00D7261E">
        <w:t xml:space="preserve"> </w:t>
      </w:r>
      <w:proofErr w:type="spellStart"/>
      <w:r w:rsidR="00D7261E">
        <w:t>pola</w:t>
      </w:r>
      <w:proofErr w:type="spellEnd"/>
      <w:r w:rsidR="00D7261E">
        <w:t xml:space="preserve"> </w:t>
      </w:r>
      <w:proofErr w:type="spellStart"/>
      <w:r w:rsidR="00D7261E">
        <w:t>arsitektur</w:t>
      </w:r>
      <w:proofErr w:type="spellEnd"/>
      <w:r w:rsidR="00D7261E">
        <w:t xml:space="preserve"> </w:t>
      </w:r>
      <w:proofErr w:type="spellStart"/>
      <w:r w:rsidR="00D7261E">
        <w:t>dalam</w:t>
      </w:r>
      <w:proofErr w:type="spellEnd"/>
      <w:r w:rsidR="00D7261E">
        <w:t xml:space="preserve"> </w:t>
      </w:r>
      <w:proofErr w:type="spellStart"/>
      <w:r w:rsidR="00D7261E">
        <w:t>membuat</w:t>
      </w:r>
      <w:proofErr w:type="spellEnd"/>
      <w:r w:rsidR="00D7261E">
        <w:t xml:space="preserve"> </w:t>
      </w:r>
      <w:proofErr w:type="spellStart"/>
      <w:r w:rsidR="00D7261E">
        <w:t>sebuah</w:t>
      </w:r>
      <w:proofErr w:type="spellEnd"/>
      <w:r w:rsidR="00D7261E">
        <w:t xml:space="preserve"> </w:t>
      </w:r>
      <w:proofErr w:type="spellStart"/>
      <w:r w:rsidR="00D7261E">
        <w:t>aplikasi</w:t>
      </w:r>
      <w:proofErr w:type="spellEnd"/>
      <w:r w:rsidR="004F4200">
        <w:t xml:space="preserve"> website</w:t>
      </w:r>
      <w:r w:rsidR="00D7261E">
        <w:t xml:space="preserve"> </w:t>
      </w:r>
      <w:proofErr w:type="spellStart"/>
      <w:r w:rsidR="00D7261E">
        <w:t>dengan</w:t>
      </w:r>
      <w:proofErr w:type="spellEnd"/>
      <w:r w:rsidR="00D7261E">
        <w:t xml:space="preserve"> </w:t>
      </w:r>
      <w:proofErr w:type="spellStart"/>
      <w:r w:rsidR="00D7261E">
        <w:t>cara</w:t>
      </w:r>
      <w:proofErr w:type="spellEnd"/>
      <w:r w:rsidR="00D7261E">
        <w:t xml:space="preserve"> </w:t>
      </w:r>
      <w:proofErr w:type="spellStart"/>
      <w:r w:rsidR="00D7261E">
        <w:t>memisahkan</w:t>
      </w:r>
      <w:proofErr w:type="spellEnd"/>
      <w:r w:rsidR="00E66126">
        <w:t xml:space="preserve"> data (Model) </w:t>
      </w:r>
      <w:proofErr w:type="spellStart"/>
      <w:r w:rsidR="00E66126">
        <w:t>dari</w:t>
      </w:r>
      <w:proofErr w:type="spellEnd"/>
      <w:r w:rsidR="00E66126">
        <w:t xml:space="preserve"> </w:t>
      </w:r>
      <w:proofErr w:type="spellStart"/>
      <w:r w:rsidR="00E66126">
        <w:t>tampilan</w:t>
      </w:r>
      <w:proofErr w:type="spellEnd"/>
      <w:r w:rsidR="00E66126">
        <w:t xml:space="preserve"> (View) dan </w:t>
      </w:r>
      <w:proofErr w:type="spellStart"/>
      <w:r w:rsidR="00E66126">
        <w:t>cara</w:t>
      </w:r>
      <w:proofErr w:type="spellEnd"/>
      <w:r w:rsidR="00E66126">
        <w:t xml:space="preserve"> </w:t>
      </w:r>
      <w:proofErr w:type="spellStart"/>
      <w:r w:rsidR="00E66126">
        <w:t>bagaimana</w:t>
      </w:r>
      <w:proofErr w:type="spellEnd"/>
      <w:r w:rsidR="00E66126">
        <w:t xml:space="preserve"> </w:t>
      </w:r>
      <w:proofErr w:type="spellStart"/>
      <w:r w:rsidR="00E66126">
        <w:t>memprosesnya</w:t>
      </w:r>
      <w:proofErr w:type="spellEnd"/>
      <w:r w:rsidR="00E66126">
        <w:t xml:space="preserve"> (Controller)</w:t>
      </w:r>
      <w:r w:rsidR="008B0B72">
        <w:t xml:space="preserve">. Dalam </w:t>
      </w:r>
      <w:proofErr w:type="spellStart"/>
      <w:r w:rsidR="008B0B72">
        <w:t>implementasinya</w:t>
      </w:r>
      <w:proofErr w:type="spellEnd"/>
      <w:r w:rsidR="008B0B72">
        <w:t xml:space="preserve"> </w:t>
      </w:r>
      <w:proofErr w:type="spellStart"/>
      <w:r w:rsidR="008B0B72">
        <w:t>kebanyakan</w:t>
      </w:r>
      <w:proofErr w:type="spellEnd"/>
      <w:r w:rsidR="008B0B72">
        <w:t xml:space="preserve"> fram</w:t>
      </w:r>
      <w:r w:rsidR="00B03C27">
        <w:t>e</w:t>
      </w:r>
      <w:r w:rsidR="008B0B72">
        <w:t xml:space="preserve">work </w:t>
      </w:r>
      <w:proofErr w:type="spellStart"/>
      <w:r w:rsidR="008B0B72">
        <w:t>dalam</w:t>
      </w:r>
      <w:proofErr w:type="spellEnd"/>
      <w:r w:rsidR="008B0B72">
        <w:t xml:space="preserve"> </w:t>
      </w:r>
      <w:proofErr w:type="spellStart"/>
      <w:r w:rsidR="008B0B72">
        <w:t>aplikasi</w:t>
      </w:r>
      <w:proofErr w:type="spellEnd"/>
      <w:r w:rsidR="008B0B72">
        <w:t xml:space="preserve"> website </w:t>
      </w:r>
      <w:proofErr w:type="spellStart"/>
      <w:r w:rsidR="008B0B72">
        <w:t>adalah</w:t>
      </w:r>
      <w:proofErr w:type="spellEnd"/>
      <w:r w:rsidR="008B0B72">
        <w:t xml:space="preserve"> </w:t>
      </w:r>
      <w:proofErr w:type="spellStart"/>
      <w:r w:rsidR="008B0B72">
        <w:t>berbasis</w:t>
      </w:r>
      <w:proofErr w:type="spellEnd"/>
      <w:r w:rsidR="008B0B72">
        <w:t xml:space="preserve"> </w:t>
      </w:r>
      <w:proofErr w:type="spellStart"/>
      <w:r w:rsidR="008B0B72">
        <w:t>arsitektur</w:t>
      </w:r>
      <w:proofErr w:type="spellEnd"/>
      <w:r w:rsidR="008B0B72">
        <w:t xml:space="preserve"> MVC. </w:t>
      </w:r>
      <w:proofErr w:type="spellStart"/>
      <w:r w:rsidR="003D7EB3">
        <w:t>Berikut</w:t>
      </w:r>
      <w:proofErr w:type="spellEnd"/>
      <w:r w:rsidR="003D7EB3">
        <w:t xml:space="preserve"> </w:t>
      </w:r>
      <w:proofErr w:type="spellStart"/>
      <w:r w:rsidR="00B03C27">
        <w:t>adalah</w:t>
      </w:r>
      <w:proofErr w:type="spellEnd"/>
      <w:r w:rsidR="00B03C27">
        <w:t xml:space="preserve"> </w:t>
      </w:r>
      <w:proofErr w:type="spellStart"/>
      <w:r w:rsidR="00B03C27">
        <w:t>penjelasan</w:t>
      </w:r>
      <w:proofErr w:type="spellEnd"/>
      <w:r w:rsidR="00B03C27">
        <w:t xml:space="preserve"> </w:t>
      </w:r>
      <w:proofErr w:type="spellStart"/>
      <w:r w:rsidR="00B03C27">
        <w:t>dari</w:t>
      </w:r>
      <w:proofErr w:type="spellEnd"/>
      <w:r w:rsidR="00B03C27">
        <w:t xml:space="preserve"> MVC:</w:t>
      </w:r>
    </w:p>
    <w:p w14:paraId="5CC7A959" w14:textId="2AA8A6BA" w:rsidR="00942F56" w:rsidRDefault="00942F56" w:rsidP="00B211CC">
      <w:pPr>
        <w:pStyle w:val="BulletStyle"/>
        <w:rPr>
          <w:b/>
        </w:rPr>
      </w:pPr>
      <w:r>
        <w:t>Model</w:t>
      </w:r>
    </w:p>
    <w:p w14:paraId="40A8C86E" w14:textId="23B28E72" w:rsidR="00543D8A" w:rsidRPr="00B211CC" w:rsidRDefault="00543D8A" w:rsidP="00B211CC">
      <w:pPr>
        <w:pStyle w:val="BulletParagraphwithoutindent"/>
      </w:pPr>
      <w:r w:rsidRPr="00B211CC">
        <w:t xml:space="preserve">Bagian yang </w:t>
      </w:r>
      <w:proofErr w:type="spellStart"/>
      <w:r w:rsidRPr="00B211CC">
        <w:t>berfungsi</w:t>
      </w:r>
      <w:proofErr w:type="spellEnd"/>
      <w:r w:rsidRPr="00B211CC">
        <w:t xml:space="preserve"> </w:t>
      </w:r>
      <w:proofErr w:type="spellStart"/>
      <w:r w:rsidRPr="00B211CC">
        <w:t>untuk</w:t>
      </w:r>
      <w:proofErr w:type="spellEnd"/>
      <w:r w:rsidRPr="00B211CC">
        <w:t xml:space="preserve"> </w:t>
      </w:r>
      <w:proofErr w:type="spellStart"/>
      <w:r w:rsidRPr="00B211CC">
        <w:t>menyiapkan</w:t>
      </w:r>
      <w:proofErr w:type="spellEnd"/>
      <w:r w:rsidRPr="00B211CC">
        <w:t xml:space="preserve">, </w:t>
      </w:r>
      <w:proofErr w:type="spellStart"/>
      <w:r w:rsidRPr="00B211CC">
        <w:t>mengatur</w:t>
      </w:r>
      <w:proofErr w:type="spellEnd"/>
      <w:r w:rsidRPr="00B211CC">
        <w:t xml:space="preserve">, </w:t>
      </w:r>
      <w:proofErr w:type="spellStart"/>
      <w:r w:rsidRPr="00B211CC">
        <w:t>memanipulasi</w:t>
      </w:r>
      <w:proofErr w:type="spellEnd"/>
      <w:r w:rsidRPr="00B211CC">
        <w:t xml:space="preserve">, dan </w:t>
      </w:r>
      <w:proofErr w:type="spellStart"/>
      <w:r w:rsidRPr="00B211CC">
        <w:t>mengorganisasikan</w:t>
      </w:r>
      <w:proofErr w:type="spellEnd"/>
      <w:r w:rsidRPr="00B211CC">
        <w:t xml:space="preserve"> data yang </w:t>
      </w:r>
      <w:proofErr w:type="spellStart"/>
      <w:r w:rsidRPr="00B211CC">
        <w:t>ada</w:t>
      </w:r>
      <w:proofErr w:type="spellEnd"/>
      <w:r w:rsidRPr="00B211CC">
        <w:t xml:space="preserve"> pada data</w:t>
      </w:r>
      <w:r w:rsidR="005B4E2C" w:rsidRPr="00B211CC">
        <w:t>b</w:t>
      </w:r>
      <w:r w:rsidRPr="00B211CC">
        <w:t>ase.</w:t>
      </w:r>
      <w:r w:rsidR="009464A9" w:rsidRPr="00B211CC">
        <w:t xml:space="preserve"> Model juga </w:t>
      </w:r>
      <w:proofErr w:type="spellStart"/>
      <w:r w:rsidR="009464A9" w:rsidRPr="00B211CC">
        <w:t>berfungsi</w:t>
      </w:r>
      <w:proofErr w:type="spellEnd"/>
      <w:r w:rsidR="009464A9" w:rsidRPr="00B211CC">
        <w:t xml:space="preserve"> </w:t>
      </w:r>
      <w:proofErr w:type="spellStart"/>
      <w:r w:rsidR="009464A9" w:rsidRPr="00B211CC">
        <w:t>sebagai</w:t>
      </w:r>
      <w:proofErr w:type="spellEnd"/>
      <w:r w:rsidR="009464A9" w:rsidRPr="00B211CC">
        <w:t xml:space="preserve"> </w:t>
      </w:r>
      <w:proofErr w:type="spellStart"/>
      <w:r w:rsidR="009464A9" w:rsidRPr="00B211CC">
        <w:t>pengelola</w:t>
      </w:r>
      <w:proofErr w:type="spellEnd"/>
      <w:r w:rsidR="009464A9" w:rsidRPr="00B211CC">
        <w:t xml:space="preserve"> </w:t>
      </w:r>
      <w:proofErr w:type="spellStart"/>
      <w:r w:rsidR="009464A9" w:rsidRPr="00B211CC">
        <w:t>perilaku</w:t>
      </w:r>
      <w:proofErr w:type="spellEnd"/>
      <w:r w:rsidR="009464A9" w:rsidRPr="00B211CC">
        <w:t xml:space="preserve"> dan data pada domain </w:t>
      </w:r>
      <w:proofErr w:type="spellStart"/>
      <w:r w:rsidR="009464A9" w:rsidRPr="00B211CC">
        <w:t>aplikasi</w:t>
      </w:r>
      <w:proofErr w:type="spellEnd"/>
      <w:r w:rsidR="009464A9" w:rsidRPr="00B211CC">
        <w:t xml:space="preserve">, </w:t>
      </w:r>
      <w:proofErr w:type="spellStart"/>
      <w:r w:rsidR="00A01640" w:rsidRPr="00B211CC">
        <w:t>melakukan</w:t>
      </w:r>
      <w:proofErr w:type="spellEnd"/>
      <w:r w:rsidR="00A01640" w:rsidRPr="00B211CC">
        <w:t xml:space="preserve"> </w:t>
      </w:r>
      <w:proofErr w:type="spellStart"/>
      <w:r w:rsidR="00A01640" w:rsidRPr="00B211CC">
        <w:t>tanggapan</w:t>
      </w:r>
      <w:proofErr w:type="spellEnd"/>
      <w:r w:rsidR="00A01640" w:rsidRPr="00B211CC">
        <w:t xml:space="preserve"> </w:t>
      </w:r>
      <w:proofErr w:type="spellStart"/>
      <w:r w:rsidR="00A01640" w:rsidRPr="00B211CC">
        <w:t>terhadap</w:t>
      </w:r>
      <w:proofErr w:type="spellEnd"/>
      <w:r w:rsidR="00A01640" w:rsidRPr="00B211CC">
        <w:t xml:space="preserve"> </w:t>
      </w:r>
      <w:proofErr w:type="spellStart"/>
      <w:r w:rsidR="00A01640" w:rsidRPr="00B211CC">
        <w:t>permintaan</w:t>
      </w:r>
      <w:proofErr w:type="spellEnd"/>
      <w:r w:rsidR="00A01640" w:rsidRPr="00B211CC">
        <w:t xml:space="preserve"> </w:t>
      </w:r>
      <w:proofErr w:type="spellStart"/>
      <w:r w:rsidR="00A01640" w:rsidRPr="00B211CC">
        <w:t>informasi</w:t>
      </w:r>
      <w:proofErr w:type="spellEnd"/>
      <w:r w:rsidR="00A01640" w:rsidRPr="00B211CC">
        <w:t xml:space="preserve"> dan </w:t>
      </w:r>
      <w:proofErr w:type="spellStart"/>
      <w:r w:rsidR="00A01640" w:rsidRPr="00B211CC">
        <w:t>merespons</w:t>
      </w:r>
      <w:proofErr w:type="spellEnd"/>
      <w:r w:rsidR="00A01640" w:rsidRPr="00B211CC">
        <w:t xml:space="preserve"> </w:t>
      </w:r>
      <w:proofErr w:type="spellStart"/>
      <w:r w:rsidR="00B03C27">
        <w:t>instruksi</w:t>
      </w:r>
      <w:proofErr w:type="spellEnd"/>
      <w:r w:rsidR="00A01640" w:rsidRPr="00B211CC">
        <w:t xml:space="preserve"> </w:t>
      </w:r>
      <w:proofErr w:type="spellStart"/>
      <w:r w:rsidR="00A01640" w:rsidRPr="00B211CC">
        <w:t>untuk</w:t>
      </w:r>
      <w:proofErr w:type="spellEnd"/>
      <w:r w:rsidR="00A01640" w:rsidRPr="00B211CC">
        <w:t xml:space="preserve"> </w:t>
      </w:r>
      <w:proofErr w:type="spellStart"/>
      <w:r w:rsidR="00A01640" w:rsidRPr="00B211CC">
        <w:t>merubah</w:t>
      </w:r>
      <w:proofErr w:type="spellEnd"/>
      <w:r w:rsidR="00A01640" w:rsidRPr="00B211CC">
        <w:t xml:space="preserve"> </w:t>
      </w:r>
      <w:proofErr w:type="spellStart"/>
      <w:r w:rsidR="00A01640" w:rsidRPr="00B211CC">
        <w:t>suatu</w:t>
      </w:r>
      <w:proofErr w:type="spellEnd"/>
      <w:r w:rsidR="00A01640" w:rsidRPr="00B211CC">
        <w:t xml:space="preserve"> </w:t>
      </w:r>
      <w:proofErr w:type="spellStart"/>
      <w:r w:rsidR="00A01640" w:rsidRPr="00B211CC">
        <w:t>kondisi</w:t>
      </w:r>
      <w:proofErr w:type="spellEnd"/>
      <w:r w:rsidR="00A01640" w:rsidRPr="00B211CC">
        <w:t xml:space="preserve"> (state)</w:t>
      </w:r>
      <w:r w:rsidR="0034187A" w:rsidRPr="00B211CC">
        <w:t>.</w:t>
      </w:r>
      <w:r w:rsidR="002053E8" w:rsidRPr="00B211CC">
        <w:t xml:space="preserve"> Model </w:t>
      </w:r>
      <w:proofErr w:type="spellStart"/>
      <w:r w:rsidR="002053E8" w:rsidRPr="00B211CC">
        <w:t>biasanya</w:t>
      </w:r>
      <w:proofErr w:type="spellEnd"/>
      <w:r w:rsidR="002053E8" w:rsidRPr="00B211CC">
        <w:t xml:space="preserve"> </w:t>
      </w:r>
      <w:proofErr w:type="spellStart"/>
      <w:r w:rsidR="002053E8" w:rsidRPr="00B211CC">
        <w:t>merepresentasikan</w:t>
      </w:r>
      <w:proofErr w:type="spellEnd"/>
      <w:r w:rsidR="002053E8" w:rsidRPr="00B211CC">
        <w:t xml:space="preserve"> </w:t>
      </w:r>
      <w:proofErr w:type="spellStart"/>
      <w:r w:rsidR="002053E8" w:rsidRPr="00B211CC">
        <w:t>sekiranya</w:t>
      </w:r>
      <w:proofErr w:type="spellEnd"/>
      <w:r w:rsidR="002053E8" w:rsidRPr="00B211CC">
        <w:t xml:space="preserve"> data </w:t>
      </w:r>
      <w:proofErr w:type="spellStart"/>
      <w:r w:rsidR="002053E8" w:rsidRPr="00B211CC">
        <w:t>apa</w:t>
      </w:r>
      <w:proofErr w:type="spellEnd"/>
      <w:r w:rsidR="002053E8" w:rsidRPr="00B211CC">
        <w:t xml:space="preserve"> yang </w:t>
      </w:r>
      <w:proofErr w:type="spellStart"/>
      <w:r w:rsidR="002053E8" w:rsidRPr="00B211CC">
        <w:t>harus</w:t>
      </w:r>
      <w:proofErr w:type="spellEnd"/>
      <w:r w:rsidR="002053E8" w:rsidRPr="00B211CC">
        <w:t xml:space="preserve"> </w:t>
      </w:r>
      <w:proofErr w:type="spellStart"/>
      <w:r w:rsidR="002053E8" w:rsidRPr="00B211CC">
        <w:t>ada</w:t>
      </w:r>
      <w:proofErr w:type="spellEnd"/>
      <w:r w:rsidR="002053E8" w:rsidRPr="00B211CC">
        <w:t xml:space="preserve"> di pada </w:t>
      </w:r>
      <w:proofErr w:type="spellStart"/>
      <w:r w:rsidR="002053E8" w:rsidRPr="00B211CC">
        <w:t>sebuah</w:t>
      </w:r>
      <w:proofErr w:type="spellEnd"/>
      <w:r w:rsidR="002053E8" w:rsidRPr="00B211CC">
        <w:t xml:space="preserve"> </w:t>
      </w:r>
      <w:proofErr w:type="spellStart"/>
      <w:r w:rsidR="002053E8" w:rsidRPr="00B211CC">
        <w:t>aplikasi</w:t>
      </w:r>
      <w:proofErr w:type="spellEnd"/>
      <w:r w:rsidR="002053E8" w:rsidRPr="00B211CC">
        <w:t>.</w:t>
      </w:r>
      <w:r w:rsidR="00B03C27">
        <w:t xml:space="preserve"> Kumpulan </w:t>
      </w:r>
      <w:proofErr w:type="spellStart"/>
      <w:r w:rsidR="00B03C27">
        <w:t>dari</w:t>
      </w:r>
      <w:proofErr w:type="spellEnd"/>
      <w:r w:rsidR="00B03C27">
        <w:t xml:space="preserve"> data </w:t>
      </w:r>
      <w:proofErr w:type="spellStart"/>
      <w:r w:rsidR="00B03C27">
        <w:t>tersebut</w:t>
      </w:r>
      <w:proofErr w:type="spellEnd"/>
      <w:r w:rsidR="00B03C27">
        <w:t xml:space="preserve"> yang </w:t>
      </w:r>
      <w:proofErr w:type="spellStart"/>
      <w:r w:rsidR="00B03C27">
        <w:t>kita</w:t>
      </w:r>
      <w:proofErr w:type="spellEnd"/>
      <w:r w:rsidR="00B03C27">
        <w:t xml:space="preserve"> </w:t>
      </w:r>
      <w:proofErr w:type="spellStart"/>
      <w:r w:rsidR="00B03C27">
        <w:t>sebut</w:t>
      </w:r>
      <w:proofErr w:type="spellEnd"/>
      <w:r w:rsidR="00B03C27">
        <w:t xml:space="preserve"> model.</w:t>
      </w:r>
    </w:p>
    <w:p w14:paraId="0EE1DCFB" w14:textId="5BEA9289" w:rsidR="00543D8A" w:rsidRDefault="00543D8A" w:rsidP="00B211CC">
      <w:pPr>
        <w:pStyle w:val="BulletStyle"/>
        <w:rPr>
          <w:b/>
        </w:rPr>
      </w:pPr>
      <w:r>
        <w:t>View</w:t>
      </w:r>
    </w:p>
    <w:p w14:paraId="4A09C707" w14:textId="40BA6905" w:rsidR="00BC7971" w:rsidRPr="00B211CC" w:rsidRDefault="00904A84" w:rsidP="00A0744B">
      <w:pPr>
        <w:pStyle w:val="BulletParagraphwithoutindent"/>
      </w:pPr>
      <w:r w:rsidRPr="00B211CC">
        <w:t xml:space="preserve">Adalah </w:t>
      </w:r>
      <w:proofErr w:type="spellStart"/>
      <w:r w:rsidRPr="00B211CC">
        <w:t>bagian</w:t>
      </w:r>
      <w:proofErr w:type="spellEnd"/>
      <w:r w:rsidRPr="00B211CC">
        <w:t xml:space="preserve"> yang </w:t>
      </w:r>
      <w:proofErr w:type="spellStart"/>
      <w:r w:rsidRPr="00B211CC">
        <w:t>bertugas</w:t>
      </w:r>
      <w:proofErr w:type="spellEnd"/>
      <w:r w:rsidRPr="00B211CC">
        <w:t xml:space="preserve"> </w:t>
      </w:r>
      <w:proofErr w:type="spellStart"/>
      <w:r w:rsidRPr="00B211CC">
        <w:t>untuk</w:t>
      </w:r>
      <w:proofErr w:type="spellEnd"/>
      <w:r w:rsidRPr="00B211CC">
        <w:t xml:space="preserve"> </w:t>
      </w:r>
      <w:proofErr w:type="spellStart"/>
      <w:r w:rsidRPr="00B211CC">
        <w:t>menampilkan</w:t>
      </w:r>
      <w:proofErr w:type="spellEnd"/>
      <w:r w:rsidRPr="00B211CC">
        <w:t xml:space="preserve"> </w:t>
      </w:r>
      <w:proofErr w:type="spellStart"/>
      <w:r w:rsidRPr="00B211CC">
        <w:t>informasi</w:t>
      </w:r>
      <w:proofErr w:type="spellEnd"/>
      <w:r w:rsidRPr="00B211CC">
        <w:t xml:space="preserve"> </w:t>
      </w:r>
      <w:proofErr w:type="spellStart"/>
      <w:r w:rsidRPr="00B211CC">
        <w:t>dalam</w:t>
      </w:r>
      <w:proofErr w:type="spellEnd"/>
      <w:r w:rsidRPr="00B211CC">
        <w:t xml:space="preserve"> </w:t>
      </w:r>
      <w:proofErr w:type="spellStart"/>
      <w:r w:rsidRPr="00B211CC">
        <w:t>bentuk</w:t>
      </w:r>
      <w:proofErr w:type="spellEnd"/>
      <w:r w:rsidRPr="00B211CC">
        <w:t xml:space="preserve"> Graphical User Interface (GUI)</w:t>
      </w:r>
      <w:r w:rsidR="002053E8" w:rsidRPr="00B211CC">
        <w:t xml:space="preserve"> </w:t>
      </w:r>
      <w:proofErr w:type="spellStart"/>
      <w:r w:rsidR="002053E8" w:rsidRPr="00B211CC">
        <w:t>sehingga</w:t>
      </w:r>
      <w:proofErr w:type="spellEnd"/>
      <w:r w:rsidR="002053E8" w:rsidRPr="00B211CC">
        <w:t xml:space="preserve"> </w:t>
      </w:r>
      <w:proofErr w:type="spellStart"/>
      <w:r w:rsidR="002053E8" w:rsidRPr="00B211CC">
        <w:t>enak</w:t>
      </w:r>
      <w:proofErr w:type="spellEnd"/>
      <w:r w:rsidR="002053E8" w:rsidRPr="00B211CC">
        <w:t xml:space="preserve"> </w:t>
      </w:r>
      <w:proofErr w:type="spellStart"/>
      <w:r w:rsidR="002053E8" w:rsidRPr="00B211CC">
        <w:t>untuk</w:t>
      </w:r>
      <w:proofErr w:type="spellEnd"/>
      <w:r w:rsidR="002053E8" w:rsidRPr="00B211CC">
        <w:t xml:space="preserve"> </w:t>
      </w:r>
      <w:proofErr w:type="spellStart"/>
      <w:r w:rsidR="002053E8" w:rsidRPr="00B211CC">
        <w:t>diliat</w:t>
      </w:r>
      <w:proofErr w:type="spellEnd"/>
      <w:r w:rsidRPr="00B211CC">
        <w:t>.</w:t>
      </w:r>
      <w:r w:rsidR="00DF0022" w:rsidRPr="00B211CC">
        <w:t xml:space="preserve"> </w:t>
      </w:r>
      <w:r w:rsidRPr="00B211CC">
        <w:t xml:space="preserve">Pada website </w:t>
      </w:r>
      <w:proofErr w:type="spellStart"/>
      <w:r w:rsidRPr="00B211CC">
        <w:t>ini</w:t>
      </w:r>
      <w:proofErr w:type="spellEnd"/>
      <w:r w:rsidRPr="00B211CC">
        <w:t xml:space="preserve">, view </w:t>
      </w:r>
      <w:proofErr w:type="spellStart"/>
      <w:r w:rsidRPr="00B211CC">
        <w:t>akan</w:t>
      </w:r>
      <w:proofErr w:type="spellEnd"/>
      <w:r w:rsidRPr="00B211CC">
        <w:t xml:space="preserve"> </w:t>
      </w:r>
      <w:proofErr w:type="spellStart"/>
      <w:r w:rsidRPr="00B211CC">
        <w:t>di</w:t>
      </w:r>
      <w:r w:rsidR="00AB32E6" w:rsidRPr="00B211CC">
        <w:t>padukan</w:t>
      </w:r>
      <w:proofErr w:type="spellEnd"/>
      <w:r w:rsidRPr="00B211CC">
        <w:t xml:space="preserve"> </w:t>
      </w:r>
      <w:proofErr w:type="spellStart"/>
      <w:r w:rsidRPr="00B211CC">
        <w:t>dengan</w:t>
      </w:r>
      <w:proofErr w:type="spellEnd"/>
      <w:r w:rsidRPr="00B211CC">
        <w:t xml:space="preserve"> Vue.JS</w:t>
      </w:r>
      <w:r w:rsidR="00365972" w:rsidRPr="00B211CC">
        <w:t xml:space="preserve">. </w:t>
      </w:r>
      <w:r w:rsidR="00DC241D" w:rsidRPr="00B211CC">
        <w:t xml:space="preserve">View juga </w:t>
      </w:r>
      <w:proofErr w:type="spellStart"/>
      <w:r w:rsidR="00DC241D" w:rsidRPr="00B211CC">
        <w:t>berfungsi</w:t>
      </w:r>
      <w:proofErr w:type="spellEnd"/>
      <w:r w:rsidR="00DC241D" w:rsidRPr="00B211CC">
        <w:t xml:space="preserve"> </w:t>
      </w:r>
      <w:proofErr w:type="spellStart"/>
      <w:r w:rsidR="00DC241D" w:rsidRPr="00B211CC">
        <w:t>untuk</w:t>
      </w:r>
      <w:proofErr w:type="spellEnd"/>
      <w:r w:rsidR="00DC241D" w:rsidRPr="00B211CC">
        <w:t xml:space="preserve"> </w:t>
      </w:r>
      <w:proofErr w:type="spellStart"/>
      <w:r w:rsidR="00DC241D" w:rsidRPr="00B211CC">
        <w:t>menerjemahkan</w:t>
      </w:r>
      <w:proofErr w:type="spellEnd"/>
      <w:r w:rsidR="00DC241D" w:rsidRPr="00B211CC">
        <w:t xml:space="preserve"> </w:t>
      </w:r>
      <w:proofErr w:type="spellStart"/>
      <w:r w:rsidR="00DC241D" w:rsidRPr="00B211CC">
        <w:t>informasi</w:t>
      </w:r>
      <w:proofErr w:type="spellEnd"/>
      <w:r w:rsidR="00DC241D" w:rsidRPr="00B211CC">
        <w:t xml:space="preserve"> yang </w:t>
      </w:r>
      <w:proofErr w:type="spellStart"/>
      <w:r w:rsidR="00DC241D" w:rsidRPr="00B211CC">
        <w:t>berasal</w:t>
      </w:r>
      <w:proofErr w:type="spellEnd"/>
      <w:r w:rsidR="00DC241D" w:rsidRPr="00B211CC">
        <w:t xml:space="preserve"> </w:t>
      </w:r>
      <w:proofErr w:type="spellStart"/>
      <w:r w:rsidR="00DC241D" w:rsidRPr="00B211CC">
        <w:t>dari</w:t>
      </w:r>
      <w:proofErr w:type="spellEnd"/>
      <w:r w:rsidR="00DC241D" w:rsidRPr="00B211CC">
        <w:t xml:space="preserve"> model </w:t>
      </w:r>
      <w:proofErr w:type="spellStart"/>
      <w:r w:rsidR="00DC241D" w:rsidRPr="00B211CC">
        <w:t>ke</w:t>
      </w:r>
      <w:proofErr w:type="spellEnd"/>
      <w:r w:rsidR="00DC241D" w:rsidRPr="00B211CC">
        <w:t xml:space="preserve"> </w:t>
      </w:r>
      <w:proofErr w:type="spellStart"/>
      <w:r w:rsidR="00DC241D" w:rsidRPr="00B211CC">
        <w:t>dalam</w:t>
      </w:r>
      <w:proofErr w:type="spellEnd"/>
      <w:r w:rsidR="00DC241D" w:rsidRPr="00B211CC">
        <w:t xml:space="preserve"> </w:t>
      </w:r>
      <w:proofErr w:type="spellStart"/>
      <w:r w:rsidR="00DC241D" w:rsidRPr="00B211CC">
        <w:t>sebuah</w:t>
      </w:r>
      <w:proofErr w:type="spellEnd"/>
      <w:r w:rsidR="00DC241D" w:rsidRPr="00B211CC">
        <w:t xml:space="preserve"> </w:t>
      </w:r>
      <w:proofErr w:type="spellStart"/>
      <w:r w:rsidR="00DC241D" w:rsidRPr="00B211CC">
        <w:t>bentuk</w:t>
      </w:r>
      <w:proofErr w:type="spellEnd"/>
      <w:r w:rsidR="00DC241D" w:rsidRPr="00B211CC">
        <w:t xml:space="preserve"> yang </w:t>
      </w:r>
      <w:proofErr w:type="spellStart"/>
      <w:r w:rsidR="00DC241D" w:rsidRPr="00B211CC">
        <w:t>sesuai</w:t>
      </w:r>
      <w:proofErr w:type="spellEnd"/>
      <w:r w:rsidR="00DC241D" w:rsidRPr="00B211CC">
        <w:t xml:space="preserve"> </w:t>
      </w:r>
      <w:proofErr w:type="spellStart"/>
      <w:r w:rsidR="00DC241D" w:rsidRPr="00B211CC">
        <w:t>untuk</w:t>
      </w:r>
      <w:proofErr w:type="spellEnd"/>
      <w:r w:rsidR="00DC241D" w:rsidRPr="00B211CC">
        <w:t xml:space="preserve"> </w:t>
      </w:r>
      <w:proofErr w:type="spellStart"/>
      <w:r w:rsidR="00DC241D" w:rsidRPr="00B211CC">
        <w:t>berinteraksi</w:t>
      </w:r>
      <w:proofErr w:type="spellEnd"/>
      <w:r w:rsidR="00DC241D" w:rsidRPr="00B211CC">
        <w:t xml:space="preserve"> </w:t>
      </w:r>
      <w:proofErr w:type="spellStart"/>
      <w:r w:rsidR="00DC241D" w:rsidRPr="00B211CC">
        <w:t>dengan</w:t>
      </w:r>
      <w:proofErr w:type="spellEnd"/>
      <w:r w:rsidR="0000716E" w:rsidRPr="00B211CC">
        <w:t xml:space="preserve"> </w:t>
      </w:r>
      <w:proofErr w:type="spellStart"/>
      <w:r w:rsidR="0000716E" w:rsidRPr="00B211CC">
        <w:t>pengguna</w:t>
      </w:r>
      <w:proofErr w:type="spellEnd"/>
      <w:r w:rsidR="00DC241D" w:rsidRPr="00B211CC">
        <w:t xml:space="preserve">. </w:t>
      </w:r>
      <w:proofErr w:type="spellStart"/>
      <w:r w:rsidR="00860D19" w:rsidRPr="00B211CC">
        <w:t>Biasanya</w:t>
      </w:r>
      <w:proofErr w:type="spellEnd"/>
      <w:r w:rsidR="00860D19" w:rsidRPr="00B211CC">
        <w:t xml:space="preserve"> </w:t>
      </w:r>
      <w:proofErr w:type="spellStart"/>
      <w:r w:rsidR="00860D19" w:rsidRPr="00B211CC">
        <w:t>beru</w:t>
      </w:r>
      <w:r w:rsidR="008026F4" w:rsidRPr="00B211CC">
        <w:t>p</w:t>
      </w:r>
      <w:r w:rsidR="00860D19" w:rsidRPr="00B211CC">
        <w:t>a</w:t>
      </w:r>
      <w:proofErr w:type="spellEnd"/>
      <w:r w:rsidR="00860D19" w:rsidRPr="00B211CC">
        <w:t xml:space="preserve"> </w:t>
      </w:r>
      <w:proofErr w:type="spellStart"/>
      <w:r w:rsidR="00860D19" w:rsidRPr="00B211CC">
        <w:t>satu</w:t>
      </w:r>
      <w:proofErr w:type="spellEnd"/>
      <w:r w:rsidR="00860D19" w:rsidRPr="00B211CC">
        <w:t xml:space="preserve"> </w:t>
      </w:r>
      <w:proofErr w:type="spellStart"/>
      <w:r w:rsidR="00860D19" w:rsidRPr="00B211CC">
        <w:t>atau</w:t>
      </w:r>
      <w:proofErr w:type="spellEnd"/>
      <w:r w:rsidR="00860D19" w:rsidRPr="00B211CC">
        <w:t xml:space="preserve"> </w:t>
      </w:r>
      <w:proofErr w:type="spellStart"/>
      <w:r w:rsidR="00860D19" w:rsidRPr="00B211CC">
        <w:t>lebih</w:t>
      </w:r>
      <w:proofErr w:type="spellEnd"/>
      <w:r w:rsidR="00860D19" w:rsidRPr="00B211CC">
        <w:t xml:space="preserve"> </w:t>
      </w:r>
      <w:proofErr w:type="spellStart"/>
      <w:r w:rsidR="00860D19" w:rsidRPr="00B211CC">
        <w:t>elemen</w:t>
      </w:r>
      <w:proofErr w:type="spellEnd"/>
      <w:r w:rsidR="00860D19" w:rsidRPr="00B211CC">
        <w:t xml:space="preserve"> </w:t>
      </w:r>
      <w:proofErr w:type="spellStart"/>
      <w:r w:rsidR="00860D19" w:rsidRPr="00B211CC">
        <w:t>antar</w:t>
      </w:r>
      <w:proofErr w:type="spellEnd"/>
      <w:r w:rsidR="00860D19" w:rsidRPr="00B211CC">
        <w:t xml:space="preserve"> </w:t>
      </w:r>
      <w:proofErr w:type="spellStart"/>
      <w:r w:rsidR="00860D19" w:rsidRPr="00B211CC">
        <w:t>muka</w:t>
      </w:r>
      <w:proofErr w:type="spellEnd"/>
      <w:r w:rsidR="00771E6C" w:rsidRPr="00B211CC">
        <w:t xml:space="preserve"> </w:t>
      </w:r>
      <w:proofErr w:type="spellStart"/>
      <w:r w:rsidR="00771E6C" w:rsidRPr="00B211CC">
        <w:t>pengguna</w:t>
      </w:r>
      <w:proofErr w:type="spellEnd"/>
      <w:r w:rsidR="00860D19" w:rsidRPr="00B211CC">
        <w:t>.</w:t>
      </w:r>
      <w:r w:rsidR="0040589A" w:rsidRPr="00B211CC">
        <w:t xml:space="preserve"> </w:t>
      </w:r>
    </w:p>
    <w:p w14:paraId="661F8547" w14:textId="20CF5143" w:rsidR="00543D8A" w:rsidRDefault="00543D8A" w:rsidP="00B211CC">
      <w:pPr>
        <w:pStyle w:val="BulletStyle"/>
        <w:rPr>
          <w:b/>
        </w:rPr>
      </w:pPr>
      <w:r>
        <w:t>Controller</w:t>
      </w:r>
    </w:p>
    <w:p w14:paraId="4C6D33A8" w14:textId="0F278ED3" w:rsidR="00AE386E" w:rsidRDefault="00AE386E" w:rsidP="00B211CC">
      <w:pPr>
        <w:pStyle w:val="BulletParagraphwithoutindent"/>
      </w:pPr>
      <w:r w:rsidRPr="00B211CC">
        <w:t xml:space="preserve">Adalah </w:t>
      </w:r>
      <w:proofErr w:type="spellStart"/>
      <w:r w:rsidRPr="00B211CC">
        <w:t>bagian</w:t>
      </w:r>
      <w:proofErr w:type="spellEnd"/>
      <w:r w:rsidRPr="00B211CC">
        <w:t xml:space="preserve"> yang </w:t>
      </w:r>
      <w:proofErr w:type="spellStart"/>
      <w:r w:rsidRPr="00B211CC">
        <w:t>bertugas</w:t>
      </w:r>
      <w:proofErr w:type="spellEnd"/>
      <w:r w:rsidRPr="00B211CC">
        <w:t xml:space="preserve"> </w:t>
      </w:r>
      <w:proofErr w:type="spellStart"/>
      <w:r w:rsidRPr="00B211CC">
        <w:t>untuk</w:t>
      </w:r>
      <w:proofErr w:type="spellEnd"/>
      <w:r w:rsidRPr="00B211CC">
        <w:t xml:space="preserve"> </w:t>
      </w:r>
      <w:proofErr w:type="spellStart"/>
      <w:r w:rsidRPr="00B211CC">
        <w:t>menghubungkan</w:t>
      </w:r>
      <w:proofErr w:type="spellEnd"/>
      <w:r w:rsidRPr="00B211CC">
        <w:t xml:space="preserve"> </w:t>
      </w:r>
      <w:proofErr w:type="spellStart"/>
      <w:r w:rsidRPr="00B211CC">
        <w:t>serta</w:t>
      </w:r>
      <w:proofErr w:type="spellEnd"/>
      <w:r w:rsidRPr="00B211CC">
        <w:t xml:space="preserve"> </w:t>
      </w:r>
      <w:proofErr w:type="spellStart"/>
      <w:r w:rsidRPr="00B211CC">
        <w:t>mengatur</w:t>
      </w:r>
      <w:proofErr w:type="spellEnd"/>
      <w:r w:rsidRPr="00B211CC">
        <w:t xml:space="preserve"> model dan view agar </w:t>
      </w:r>
      <w:proofErr w:type="spellStart"/>
      <w:r w:rsidRPr="00B211CC">
        <w:t>dapat</w:t>
      </w:r>
      <w:proofErr w:type="spellEnd"/>
      <w:r w:rsidRPr="00B211CC">
        <w:t xml:space="preserve"> </w:t>
      </w:r>
      <w:proofErr w:type="spellStart"/>
      <w:r w:rsidRPr="00B211CC">
        <w:t>saling</w:t>
      </w:r>
      <w:proofErr w:type="spellEnd"/>
      <w:r w:rsidRPr="00B211CC">
        <w:t xml:space="preserve"> </w:t>
      </w:r>
      <w:proofErr w:type="spellStart"/>
      <w:r w:rsidRPr="00B211CC">
        <w:t>terhubung</w:t>
      </w:r>
      <w:proofErr w:type="spellEnd"/>
      <w:r w:rsidRPr="00B211CC">
        <w:t>.</w:t>
      </w:r>
      <w:r w:rsidR="00834688" w:rsidRPr="00B211CC">
        <w:t xml:space="preserve"> Controller </w:t>
      </w:r>
      <w:proofErr w:type="spellStart"/>
      <w:r w:rsidR="00834688" w:rsidRPr="00B211CC">
        <w:t>menerima</w:t>
      </w:r>
      <w:proofErr w:type="spellEnd"/>
      <w:r w:rsidR="00834688" w:rsidRPr="00B211CC">
        <w:t xml:space="preserve"> </w:t>
      </w:r>
      <w:proofErr w:type="spellStart"/>
      <w:r w:rsidR="00834688" w:rsidRPr="00B211CC">
        <w:t>masukan</w:t>
      </w:r>
      <w:proofErr w:type="spellEnd"/>
      <w:r w:rsidR="00834688" w:rsidRPr="00B211CC">
        <w:t xml:space="preserve"> </w:t>
      </w:r>
      <w:proofErr w:type="spellStart"/>
      <w:r w:rsidR="00834688" w:rsidRPr="00B211CC">
        <w:t>dari</w:t>
      </w:r>
      <w:proofErr w:type="spellEnd"/>
      <w:r w:rsidR="00834688" w:rsidRPr="00B211CC">
        <w:t xml:space="preserve"> user dan </w:t>
      </w:r>
      <w:proofErr w:type="spellStart"/>
      <w:r w:rsidR="00834688" w:rsidRPr="00B211CC">
        <w:t>memicu</w:t>
      </w:r>
      <w:proofErr w:type="spellEnd"/>
      <w:r w:rsidR="00834688" w:rsidRPr="00B211CC">
        <w:t xml:space="preserve"> </w:t>
      </w:r>
      <w:proofErr w:type="spellStart"/>
      <w:r w:rsidR="00834688" w:rsidRPr="00B211CC">
        <w:t>respons</w:t>
      </w:r>
      <w:proofErr w:type="spellEnd"/>
      <w:r w:rsidR="00834688" w:rsidRPr="00B211CC">
        <w:t xml:space="preserve"> </w:t>
      </w:r>
      <w:proofErr w:type="spellStart"/>
      <w:r w:rsidR="00834688" w:rsidRPr="00B211CC">
        <w:t>dengan</w:t>
      </w:r>
      <w:proofErr w:type="spellEnd"/>
      <w:r w:rsidR="00834688" w:rsidRPr="00B211CC">
        <w:t xml:space="preserve"> </w:t>
      </w:r>
      <w:proofErr w:type="spellStart"/>
      <w:r w:rsidR="00834688" w:rsidRPr="00B211CC">
        <w:t>membuat</w:t>
      </w:r>
      <w:proofErr w:type="spellEnd"/>
      <w:r w:rsidR="00834688" w:rsidRPr="00B211CC">
        <w:t xml:space="preserve"> </w:t>
      </w:r>
      <w:proofErr w:type="spellStart"/>
      <w:r w:rsidR="00834688" w:rsidRPr="00B211CC">
        <w:t>pemanggilan</w:t>
      </w:r>
      <w:proofErr w:type="spellEnd"/>
      <w:r w:rsidR="00834688" w:rsidRPr="00B211CC">
        <w:t xml:space="preserve"> </w:t>
      </w:r>
      <w:proofErr w:type="spellStart"/>
      <w:r w:rsidR="00834688" w:rsidRPr="00B211CC">
        <w:t>ke</w:t>
      </w:r>
      <w:proofErr w:type="spellEnd"/>
      <w:r w:rsidR="00834688" w:rsidRPr="00B211CC">
        <w:t xml:space="preserve"> </w:t>
      </w:r>
      <w:proofErr w:type="spellStart"/>
      <w:r w:rsidR="00834688" w:rsidRPr="00B211CC">
        <w:t>objek</w:t>
      </w:r>
      <w:proofErr w:type="spellEnd"/>
      <w:r w:rsidR="00834688" w:rsidRPr="00B211CC">
        <w:t xml:space="preserve"> – </w:t>
      </w:r>
      <w:proofErr w:type="spellStart"/>
      <w:r w:rsidR="00834688" w:rsidRPr="00B211CC">
        <w:t>objek</w:t>
      </w:r>
      <w:proofErr w:type="spellEnd"/>
      <w:r w:rsidR="00834688" w:rsidRPr="00B211CC">
        <w:t xml:space="preserve"> model.</w:t>
      </w:r>
      <w:r w:rsidR="008026F4" w:rsidRPr="00B211CC">
        <w:t xml:space="preserve"> Controller </w:t>
      </w:r>
      <w:proofErr w:type="spellStart"/>
      <w:r w:rsidR="008026F4" w:rsidRPr="00B211CC">
        <w:t>biasanya</w:t>
      </w:r>
      <w:proofErr w:type="spellEnd"/>
      <w:r w:rsidR="008026F4" w:rsidRPr="00B211CC">
        <w:t xml:space="preserve"> </w:t>
      </w:r>
      <w:proofErr w:type="spellStart"/>
      <w:r w:rsidR="008026F4" w:rsidRPr="00B211CC">
        <w:t>menampung</w:t>
      </w:r>
      <w:proofErr w:type="spellEnd"/>
      <w:r w:rsidR="008026F4" w:rsidRPr="00B211CC">
        <w:t xml:space="preserve"> logic – logic yang </w:t>
      </w:r>
      <w:proofErr w:type="spellStart"/>
      <w:r w:rsidR="008026F4" w:rsidRPr="00B211CC">
        <w:t>akan</w:t>
      </w:r>
      <w:proofErr w:type="spellEnd"/>
      <w:r w:rsidR="008026F4" w:rsidRPr="00B211CC">
        <w:t xml:space="preserve"> </w:t>
      </w:r>
      <w:proofErr w:type="spellStart"/>
      <w:r w:rsidR="008026F4" w:rsidRPr="00B211CC">
        <w:t>dipanggil</w:t>
      </w:r>
      <w:proofErr w:type="spellEnd"/>
      <w:r w:rsidR="008026F4" w:rsidRPr="00B211CC">
        <w:t xml:space="preserve"> </w:t>
      </w:r>
      <w:proofErr w:type="spellStart"/>
      <w:r w:rsidR="008026F4" w:rsidRPr="00B211CC">
        <w:t>saat</w:t>
      </w:r>
      <w:proofErr w:type="spellEnd"/>
      <w:r w:rsidR="008026F4" w:rsidRPr="00B211CC">
        <w:t xml:space="preserve"> </w:t>
      </w:r>
      <w:proofErr w:type="spellStart"/>
      <w:r w:rsidR="008026F4" w:rsidRPr="00B211CC">
        <w:t>inputan</w:t>
      </w:r>
      <w:proofErr w:type="spellEnd"/>
      <w:r w:rsidR="008026F4" w:rsidRPr="00B211CC">
        <w:t xml:space="preserve"> </w:t>
      </w:r>
      <w:proofErr w:type="spellStart"/>
      <w:r w:rsidR="008026F4" w:rsidRPr="00B211CC">
        <w:t>dilakukan</w:t>
      </w:r>
      <w:proofErr w:type="spellEnd"/>
      <w:r w:rsidR="008026F4" w:rsidRPr="00B211CC">
        <w:t xml:space="preserve">. </w:t>
      </w:r>
      <w:proofErr w:type="spellStart"/>
      <w:r w:rsidR="008026F4" w:rsidRPr="00B211CC">
        <w:t>Biasanya</w:t>
      </w:r>
      <w:proofErr w:type="spellEnd"/>
      <w:r w:rsidR="008026F4" w:rsidRPr="00B211CC">
        <w:t xml:space="preserve"> controller </w:t>
      </w:r>
      <w:proofErr w:type="spellStart"/>
      <w:r w:rsidR="008026F4" w:rsidRPr="00B211CC">
        <w:t>akan</w:t>
      </w:r>
      <w:proofErr w:type="spellEnd"/>
      <w:r w:rsidR="008026F4" w:rsidRPr="00B211CC">
        <w:t xml:space="preserve"> </w:t>
      </w:r>
      <w:proofErr w:type="spellStart"/>
      <w:r w:rsidR="008026F4" w:rsidRPr="00B211CC">
        <w:t>melakukan</w:t>
      </w:r>
      <w:proofErr w:type="spellEnd"/>
      <w:r w:rsidR="008026F4" w:rsidRPr="00B211CC">
        <w:t xml:space="preserve"> </w:t>
      </w:r>
      <w:proofErr w:type="spellStart"/>
      <w:r w:rsidR="008026F4" w:rsidRPr="00B211CC">
        <w:t>aksi</w:t>
      </w:r>
      <w:proofErr w:type="spellEnd"/>
      <w:r w:rsidR="008026F4" w:rsidRPr="00B211CC">
        <w:t xml:space="preserve"> </w:t>
      </w:r>
      <w:proofErr w:type="spellStart"/>
      <w:r w:rsidR="008026F4" w:rsidRPr="00B211CC">
        <w:t>terhadap</w:t>
      </w:r>
      <w:proofErr w:type="spellEnd"/>
      <w:r w:rsidR="008026F4" w:rsidRPr="00B211CC">
        <w:t xml:space="preserve"> model dan view. </w:t>
      </w:r>
    </w:p>
    <w:p w14:paraId="7B9EFE14" w14:textId="77777777" w:rsidR="000B5C05" w:rsidRPr="00B211CC" w:rsidRDefault="000B5C05" w:rsidP="00B211CC">
      <w:pPr>
        <w:pStyle w:val="BulletParagraphwithoutindent"/>
      </w:pPr>
    </w:p>
    <w:p w14:paraId="1F1A8CC5" w14:textId="77777777" w:rsidR="002D3031" w:rsidRDefault="00B2190A" w:rsidP="002D3031">
      <w:pPr>
        <w:pStyle w:val="Gambar"/>
      </w:pPr>
      <w:bookmarkStart w:id="32" w:name="_Toc124434772"/>
      <w:bookmarkStart w:id="33" w:name="_Toc124435126"/>
      <w:r>
        <w:lastRenderedPageBreak/>
        <w:drawing>
          <wp:inline distT="0" distB="0" distL="0" distR="0" wp14:anchorId="3C33F645" wp14:editId="43FD4F76">
            <wp:extent cx="4818380" cy="2127802"/>
            <wp:effectExtent l="19050" t="19050" r="20320" b="25400"/>
            <wp:docPr id="3" name="Picture 3" descr="Alur Kerja M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ur Kerja MVC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72" b="15225"/>
                    <a:stretch/>
                  </pic:blipFill>
                  <pic:spPr bwMode="auto">
                    <a:xfrm>
                      <a:off x="0" y="0"/>
                      <a:ext cx="4980405" cy="2199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F57B1" w14:textId="479FA60B" w:rsidR="00B2190A" w:rsidRDefault="00B2190A" w:rsidP="00B211CC">
      <w:pPr>
        <w:pStyle w:val="GambarDesc"/>
      </w:pPr>
      <w:bookmarkStart w:id="34" w:name="_Toc124436813"/>
      <w:bookmarkStart w:id="35" w:name="_Toc124436884"/>
      <w:r w:rsidRPr="00BC2D3D">
        <w:t>Gambar 2.2</w:t>
      </w:r>
      <w:r w:rsidRPr="00BC2D3D">
        <w:br/>
        <w:t>Alur Proses MVC</w:t>
      </w:r>
      <w:bookmarkEnd w:id="32"/>
      <w:bookmarkEnd w:id="33"/>
      <w:bookmarkEnd w:id="34"/>
      <w:bookmarkEnd w:id="35"/>
    </w:p>
    <w:p w14:paraId="0F7C6440" w14:textId="77777777" w:rsidR="00C92285" w:rsidRDefault="00C92285" w:rsidP="000B5C05"/>
    <w:p w14:paraId="7E8451F4" w14:textId="5FB3EEA0" w:rsidR="00F90D27" w:rsidRPr="001D269C" w:rsidRDefault="001D269C" w:rsidP="00B211CC">
      <w:r w:rsidRPr="001D269C">
        <w:t xml:space="preserve">Alur </w:t>
      </w:r>
      <w:proofErr w:type="spellStart"/>
      <w:r w:rsidRPr="001D269C">
        <w:t>kerja</w:t>
      </w:r>
      <w:proofErr w:type="spellEnd"/>
      <w:r w:rsidRPr="001D269C">
        <w:t xml:space="preserve"> </w:t>
      </w:r>
      <w:proofErr w:type="spellStart"/>
      <w:r w:rsidRPr="001D269C">
        <w:t>sistem</w:t>
      </w:r>
      <w:proofErr w:type="spellEnd"/>
      <w:r w:rsidRPr="001D269C">
        <w:t xml:space="preserve"> MVC </w:t>
      </w:r>
      <w:proofErr w:type="spellStart"/>
      <w:r w:rsidRPr="001D269C">
        <w:t>tergolong</w:t>
      </w:r>
      <w:proofErr w:type="spellEnd"/>
      <w:r w:rsidRPr="001D269C">
        <w:t xml:space="preserve"> </w:t>
      </w:r>
      <w:proofErr w:type="spellStart"/>
      <w:r w:rsidRPr="001D269C">
        <w:t>sederhana</w:t>
      </w:r>
      <w:proofErr w:type="spellEnd"/>
      <w:r w:rsidRPr="001D269C">
        <w:t xml:space="preserve"> </w:t>
      </w:r>
      <w:proofErr w:type="spellStart"/>
      <w:r w:rsidRPr="001D269C">
        <w:t>seperti</w:t>
      </w:r>
      <w:proofErr w:type="spellEnd"/>
      <w:r w:rsidRPr="001D269C">
        <w:t xml:space="preserve"> yang </w:t>
      </w:r>
      <w:proofErr w:type="spellStart"/>
      <w:r w:rsidRPr="001D269C">
        <w:t>ditunjukkan</w:t>
      </w:r>
      <w:proofErr w:type="spellEnd"/>
      <w:r w:rsidRPr="001D269C">
        <w:t xml:space="preserve"> pada </w:t>
      </w:r>
      <w:proofErr w:type="spellStart"/>
      <w:r w:rsidRPr="001D269C">
        <w:t>g</w:t>
      </w:r>
      <w:r w:rsidR="00E40A86" w:rsidRPr="001D269C">
        <w:t>ambar</w:t>
      </w:r>
      <w:proofErr w:type="spellEnd"/>
      <w:r w:rsidR="00E40A86" w:rsidRPr="001D269C">
        <w:t xml:space="preserve"> </w:t>
      </w:r>
      <w:proofErr w:type="spellStart"/>
      <w:r w:rsidR="00E40A86" w:rsidRPr="001D269C">
        <w:t>diatas</w:t>
      </w:r>
      <w:proofErr w:type="spellEnd"/>
      <w:r w:rsidR="00B03C27">
        <w:t xml:space="preserve">. </w:t>
      </w:r>
      <w:proofErr w:type="spellStart"/>
      <w:r w:rsidRPr="001D269C">
        <w:t>Untuk</w:t>
      </w:r>
      <w:proofErr w:type="spellEnd"/>
      <w:r w:rsidRPr="001D269C">
        <w:t xml:space="preserve"> </w:t>
      </w:r>
      <w:proofErr w:type="spellStart"/>
      <w:r w:rsidRPr="001D269C">
        <w:t>memudahkan</w:t>
      </w:r>
      <w:proofErr w:type="spellEnd"/>
      <w:r w:rsidRPr="001D269C">
        <w:t xml:space="preserve"> </w:t>
      </w:r>
      <w:proofErr w:type="spellStart"/>
      <w:r w:rsidRPr="001D269C">
        <w:t>pemahaman</w:t>
      </w:r>
      <w:proofErr w:type="spellEnd"/>
      <w:r w:rsidRPr="001D269C">
        <w:t xml:space="preserve"> </w:t>
      </w:r>
      <w:proofErr w:type="spellStart"/>
      <w:r w:rsidRPr="001D269C">
        <w:t>terkait</w:t>
      </w:r>
      <w:proofErr w:type="spellEnd"/>
      <w:r w:rsidRPr="001D269C">
        <w:t xml:space="preserve"> </w:t>
      </w:r>
      <w:proofErr w:type="spellStart"/>
      <w:r w:rsidRPr="001D269C">
        <w:t>cara</w:t>
      </w:r>
      <w:proofErr w:type="spellEnd"/>
      <w:r w:rsidRPr="001D269C">
        <w:t xml:space="preserve"> </w:t>
      </w:r>
      <w:proofErr w:type="spellStart"/>
      <w:r w:rsidRPr="001D269C">
        <w:t>kerja</w:t>
      </w:r>
      <w:proofErr w:type="spellEnd"/>
      <w:r w:rsidRPr="001D269C">
        <w:t xml:space="preserve"> MVC, </w:t>
      </w:r>
      <w:proofErr w:type="spellStart"/>
      <w:r w:rsidRPr="001D269C">
        <w:t>analogikan</w:t>
      </w:r>
      <w:proofErr w:type="spellEnd"/>
      <w:r w:rsidRPr="001D269C">
        <w:t xml:space="preserve"> MVC </w:t>
      </w:r>
      <w:proofErr w:type="spellStart"/>
      <w:r w:rsidRPr="001D269C">
        <w:t>sebagai</w:t>
      </w:r>
      <w:proofErr w:type="spellEnd"/>
      <w:r w:rsidRPr="001D269C">
        <w:t xml:space="preserve"> </w:t>
      </w:r>
      <w:proofErr w:type="spellStart"/>
      <w:r w:rsidRPr="001D269C">
        <w:t>sebuah</w:t>
      </w:r>
      <w:proofErr w:type="spellEnd"/>
      <w:r w:rsidRPr="001D269C">
        <w:t xml:space="preserve"> </w:t>
      </w:r>
      <w:proofErr w:type="spellStart"/>
      <w:r w:rsidRPr="001D269C">
        <w:t>restoran</w:t>
      </w:r>
      <w:proofErr w:type="spellEnd"/>
      <w:r w:rsidRPr="001D269C">
        <w:t xml:space="preserve">, </w:t>
      </w:r>
      <w:proofErr w:type="spellStart"/>
      <w:r w:rsidRPr="001D269C">
        <w:t>dimana</w:t>
      </w:r>
      <w:proofErr w:type="spellEnd"/>
      <w:r w:rsidRPr="001D269C">
        <w:t xml:space="preserve"> customer </w:t>
      </w:r>
      <w:proofErr w:type="spellStart"/>
      <w:r w:rsidRPr="001D269C">
        <w:t>adalah</w:t>
      </w:r>
      <w:proofErr w:type="spellEnd"/>
      <w:r w:rsidRPr="001D269C">
        <w:t xml:space="preserve"> view, controller </w:t>
      </w:r>
      <w:proofErr w:type="spellStart"/>
      <w:r w:rsidRPr="001D269C">
        <w:t>adalah</w:t>
      </w:r>
      <w:proofErr w:type="spellEnd"/>
      <w:r w:rsidRPr="001D269C">
        <w:t xml:space="preserve"> </w:t>
      </w:r>
      <w:proofErr w:type="spellStart"/>
      <w:r w:rsidRPr="001D269C">
        <w:t>pelayan</w:t>
      </w:r>
      <w:proofErr w:type="spellEnd"/>
      <w:r w:rsidRPr="001D269C">
        <w:t xml:space="preserve"> dan chef </w:t>
      </w:r>
      <w:proofErr w:type="spellStart"/>
      <w:r w:rsidRPr="001D269C">
        <w:t>adalah</w:t>
      </w:r>
      <w:proofErr w:type="spellEnd"/>
      <w:r w:rsidRPr="001D269C">
        <w:t xml:space="preserve"> model. Ketika customer </w:t>
      </w:r>
      <w:proofErr w:type="spellStart"/>
      <w:r w:rsidRPr="001D269C">
        <w:t>memesan</w:t>
      </w:r>
      <w:proofErr w:type="spellEnd"/>
      <w:r w:rsidRPr="001D269C">
        <w:t xml:space="preserve"> menu, </w:t>
      </w:r>
      <w:proofErr w:type="spellStart"/>
      <w:r w:rsidRPr="001D269C">
        <w:t>pelayan</w:t>
      </w:r>
      <w:proofErr w:type="spellEnd"/>
      <w:r w:rsidRPr="001D269C">
        <w:t xml:space="preserve"> </w:t>
      </w:r>
      <w:proofErr w:type="spellStart"/>
      <w:r w:rsidRPr="001D269C">
        <w:t>akan</w:t>
      </w:r>
      <w:proofErr w:type="spellEnd"/>
      <w:r w:rsidRPr="001D269C">
        <w:t xml:space="preserve"> </w:t>
      </w:r>
      <w:proofErr w:type="spellStart"/>
      <w:r w:rsidR="00C11F80">
        <w:t>melakukan</w:t>
      </w:r>
      <w:proofErr w:type="spellEnd"/>
      <w:r w:rsidR="00C11F80">
        <w:t xml:space="preserve"> </w:t>
      </w:r>
      <w:proofErr w:type="spellStart"/>
      <w:r w:rsidR="00C11F80">
        <w:t>pencatatan</w:t>
      </w:r>
      <w:proofErr w:type="spellEnd"/>
      <w:r w:rsidRPr="001D269C">
        <w:t xml:space="preserve"> </w:t>
      </w:r>
      <w:proofErr w:type="spellStart"/>
      <w:r w:rsidRPr="001D269C">
        <w:t>pesanan</w:t>
      </w:r>
      <w:proofErr w:type="spellEnd"/>
      <w:r w:rsidRPr="001D269C">
        <w:t xml:space="preserve"> dan</w:t>
      </w:r>
      <w:r w:rsidR="00C11F80">
        <w:t xml:space="preserve"> </w:t>
      </w:r>
      <w:proofErr w:type="spellStart"/>
      <w:r w:rsidR="00C11F80">
        <w:t>menginformasikannya</w:t>
      </w:r>
      <w:proofErr w:type="spellEnd"/>
      <w:r w:rsidR="00C11F80">
        <w:t xml:space="preserve"> </w:t>
      </w:r>
      <w:proofErr w:type="spellStart"/>
      <w:r w:rsidR="00C11F80">
        <w:t>ke</w:t>
      </w:r>
      <w:proofErr w:type="spellEnd"/>
      <w:r w:rsidRPr="001D269C">
        <w:t xml:space="preserve"> chef</w:t>
      </w:r>
      <w:r w:rsidR="00C11F80">
        <w:t xml:space="preserve">. Chef yang </w:t>
      </w:r>
      <w:proofErr w:type="spellStart"/>
      <w:r w:rsidR="00C11F80">
        <w:t>sudah</w:t>
      </w:r>
      <w:proofErr w:type="spellEnd"/>
      <w:r w:rsidR="00C11F80">
        <w:t xml:space="preserve"> </w:t>
      </w:r>
      <w:proofErr w:type="spellStart"/>
      <w:r w:rsidR="00C11F80">
        <w:t>mengerti</w:t>
      </w:r>
      <w:proofErr w:type="spellEnd"/>
      <w:r w:rsidR="00C11F80">
        <w:t xml:space="preserve"> </w:t>
      </w:r>
      <w:proofErr w:type="spellStart"/>
      <w:r w:rsidR="00C11F80">
        <w:t>pesanan</w:t>
      </w:r>
      <w:proofErr w:type="spellEnd"/>
      <w:r w:rsidR="00C11F80">
        <w:t xml:space="preserve"> customer</w:t>
      </w:r>
      <w:r w:rsidRPr="001D269C">
        <w:t xml:space="preserve"> </w:t>
      </w:r>
      <w:proofErr w:type="spellStart"/>
      <w:r w:rsidRPr="001D269C">
        <w:t>akan</w:t>
      </w:r>
      <w:proofErr w:type="spellEnd"/>
      <w:r w:rsidRPr="001D269C">
        <w:t xml:space="preserve"> </w:t>
      </w:r>
      <w:proofErr w:type="spellStart"/>
      <w:r w:rsidRPr="001D269C">
        <w:t>segera</w:t>
      </w:r>
      <w:proofErr w:type="spellEnd"/>
      <w:r w:rsidRPr="001D269C">
        <w:t xml:space="preserve"> </w:t>
      </w:r>
      <w:proofErr w:type="spellStart"/>
      <w:r w:rsidRPr="001D269C">
        <w:t>mencarikan</w:t>
      </w:r>
      <w:proofErr w:type="spellEnd"/>
      <w:r w:rsidRPr="001D269C">
        <w:t xml:space="preserve"> </w:t>
      </w:r>
      <w:proofErr w:type="spellStart"/>
      <w:r w:rsidRPr="001D269C">
        <w:t>bahannya</w:t>
      </w:r>
      <w:proofErr w:type="spellEnd"/>
      <w:r w:rsidRPr="001D269C">
        <w:t xml:space="preserve"> dan </w:t>
      </w:r>
      <w:proofErr w:type="spellStart"/>
      <w:r w:rsidR="00C11F80">
        <w:t>segera</w:t>
      </w:r>
      <w:proofErr w:type="spellEnd"/>
      <w:r w:rsidR="00C11F80">
        <w:t xml:space="preserve"> </w:t>
      </w:r>
      <w:proofErr w:type="spellStart"/>
      <w:r w:rsidRPr="001D269C">
        <w:t>memasakkan</w:t>
      </w:r>
      <w:proofErr w:type="spellEnd"/>
      <w:r w:rsidR="00C11F80">
        <w:t xml:space="preserve"> </w:t>
      </w:r>
      <w:proofErr w:type="spellStart"/>
      <w:r w:rsidR="00C11F80">
        <w:t>pesanannya</w:t>
      </w:r>
      <w:proofErr w:type="spellEnd"/>
      <w:r w:rsidRPr="001D269C">
        <w:t xml:space="preserve">. </w:t>
      </w:r>
      <w:r w:rsidR="00F90D27" w:rsidRPr="001D269C">
        <w:t xml:space="preserve">Alur model </w:t>
      </w:r>
      <w:proofErr w:type="spellStart"/>
      <w:r w:rsidR="00F90D27" w:rsidRPr="001D269C">
        <w:t>dari</w:t>
      </w:r>
      <w:proofErr w:type="spellEnd"/>
      <w:r w:rsidR="00F90D27" w:rsidRPr="001D269C">
        <w:t xml:space="preserve"> </w:t>
      </w:r>
      <w:proofErr w:type="spellStart"/>
      <w:r w:rsidR="00F90D27" w:rsidRPr="001D269C">
        <w:t>arsitektur</w:t>
      </w:r>
      <w:proofErr w:type="spellEnd"/>
      <w:r w:rsidRPr="001D269C">
        <w:t xml:space="preserve"> </w:t>
      </w:r>
      <w:proofErr w:type="spellStart"/>
      <w:r w:rsidRPr="001D269C">
        <w:t>kurang</w:t>
      </w:r>
      <w:proofErr w:type="spellEnd"/>
      <w:r w:rsidRPr="001D269C">
        <w:t xml:space="preserve"> </w:t>
      </w:r>
      <w:proofErr w:type="spellStart"/>
      <w:r w:rsidRPr="001D269C">
        <w:t>lebih</w:t>
      </w:r>
      <w:proofErr w:type="spellEnd"/>
      <w:r w:rsidRPr="001D269C">
        <w:t xml:space="preserve"> </w:t>
      </w:r>
      <w:proofErr w:type="spellStart"/>
      <w:r w:rsidRPr="001D269C">
        <w:t>mirip</w:t>
      </w:r>
      <w:proofErr w:type="spellEnd"/>
      <w:r w:rsidRPr="001D269C">
        <w:t xml:space="preserve"> </w:t>
      </w:r>
      <w:proofErr w:type="spellStart"/>
      <w:r w:rsidRPr="001D269C">
        <w:t>seperti</w:t>
      </w:r>
      <w:proofErr w:type="spellEnd"/>
      <w:r w:rsidRPr="001D269C">
        <w:t xml:space="preserve"> </w:t>
      </w:r>
      <w:proofErr w:type="spellStart"/>
      <w:r w:rsidRPr="001D269C">
        <w:t>analogi</w:t>
      </w:r>
      <w:proofErr w:type="spellEnd"/>
      <w:r w:rsidRPr="001D269C">
        <w:t xml:space="preserve"> </w:t>
      </w:r>
      <w:proofErr w:type="spellStart"/>
      <w:r w:rsidRPr="001D269C">
        <w:t>diatas</w:t>
      </w:r>
      <w:proofErr w:type="spellEnd"/>
      <w:r w:rsidRPr="001D269C">
        <w:t xml:space="preserve">, </w:t>
      </w:r>
      <w:proofErr w:type="spellStart"/>
      <w:r w:rsidRPr="001D269C">
        <w:t>namun</w:t>
      </w:r>
      <w:proofErr w:type="spellEnd"/>
      <w:r w:rsidRPr="001D269C">
        <w:t xml:space="preserve"> </w:t>
      </w:r>
      <w:proofErr w:type="spellStart"/>
      <w:r w:rsidRPr="001D269C">
        <w:t>untuk</w:t>
      </w:r>
      <w:proofErr w:type="spellEnd"/>
      <w:r w:rsidRPr="001D269C">
        <w:t xml:space="preserve"> </w:t>
      </w:r>
      <w:proofErr w:type="spellStart"/>
      <w:r w:rsidRPr="001D269C">
        <w:t>penjelasan</w:t>
      </w:r>
      <w:proofErr w:type="spellEnd"/>
      <w:r w:rsidRPr="001D269C">
        <w:t xml:space="preserve"> </w:t>
      </w:r>
      <w:proofErr w:type="spellStart"/>
      <w:r w:rsidRPr="001D269C">
        <w:t>lebih</w:t>
      </w:r>
      <w:proofErr w:type="spellEnd"/>
      <w:r w:rsidRPr="001D269C">
        <w:t xml:space="preserve"> </w:t>
      </w:r>
      <w:proofErr w:type="spellStart"/>
      <w:r w:rsidRPr="001D269C">
        <w:t>teknis</w:t>
      </w:r>
      <w:proofErr w:type="spellEnd"/>
      <w:r w:rsidRPr="001D269C">
        <w:t xml:space="preserve"> </w:t>
      </w:r>
      <w:proofErr w:type="spellStart"/>
      <w:r w:rsidRPr="001D269C">
        <w:t>dapat</w:t>
      </w:r>
      <w:proofErr w:type="spellEnd"/>
      <w:r w:rsidRPr="001D269C">
        <w:t xml:space="preserve"> </w:t>
      </w:r>
      <w:proofErr w:type="spellStart"/>
      <w:r w:rsidRPr="001D269C">
        <w:t>dilihat</w:t>
      </w:r>
      <w:proofErr w:type="spellEnd"/>
      <w:r w:rsidRPr="001D269C">
        <w:t xml:space="preserve"> pada proses </w:t>
      </w:r>
      <w:proofErr w:type="spellStart"/>
      <w:r w:rsidRPr="001D269C">
        <w:t>dibawah</w:t>
      </w:r>
      <w:proofErr w:type="spellEnd"/>
      <w:r w:rsidRPr="001D269C">
        <w:t xml:space="preserve"> </w:t>
      </w:r>
      <w:proofErr w:type="spellStart"/>
      <w:r w:rsidRPr="001D269C">
        <w:t>ini</w:t>
      </w:r>
      <w:proofErr w:type="spellEnd"/>
      <w:r w:rsidR="00F90D27" w:rsidRPr="001D269C">
        <w:t xml:space="preserve">: </w:t>
      </w:r>
    </w:p>
    <w:p w14:paraId="0037E45D" w14:textId="77777777" w:rsidR="001D269C" w:rsidRDefault="00D83A46">
      <w:pPr>
        <w:pStyle w:val="bulletalphabet"/>
        <w:numPr>
          <w:ilvl w:val="0"/>
          <w:numId w:val="17"/>
        </w:numPr>
        <w:ind w:left="425" w:hanging="425"/>
      </w:pPr>
      <w:r w:rsidRPr="001D269C">
        <w:t xml:space="preserve">Proses </w:t>
      </w:r>
      <w:proofErr w:type="spellStart"/>
      <w:r w:rsidRPr="001D269C">
        <w:t>pertama</w:t>
      </w:r>
      <w:proofErr w:type="spellEnd"/>
      <w:r w:rsidRPr="001D269C">
        <w:t xml:space="preserve"> </w:t>
      </w:r>
      <w:proofErr w:type="spellStart"/>
      <w:r w:rsidRPr="001D269C">
        <w:t>adalah</w:t>
      </w:r>
      <w:proofErr w:type="spellEnd"/>
      <w:r w:rsidRPr="001D269C">
        <w:t xml:space="preserve"> view </w:t>
      </w:r>
      <w:proofErr w:type="spellStart"/>
      <w:r w:rsidRPr="001D269C">
        <w:t>akan</w:t>
      </w:r>
      <w:proofErr w:type="spellEnd"/>
      <w:r w:rsidRPr="001D269C">
        <w:t xml:space="preserve"> </w:t>
      </w:r>
      <w:proofErr w:type="spellStart"/>
      <w:r w:rsidRPr="001D269C">
        <w:t>meminta</w:t>
      </w:r>
      <w:proofErr w:type="spellEnd"/>
      <w:r w:rsidRPr="001D269C">
        <w:t xml:space="preserve"> data </w:t>
      </w:r>
      <w:proofErr w:type="spellStart"/>
      <w:r w:rsidRPr="001D269C">
        <w:t>untuk</w:t>
      </w:r>
      <w:proofErr w:type="spellEnd"/>
      <w:r w:rsidRPr="001D269C">
        <w:t xml:space="preserve"> </w:t>
      </w:r>
      <w:proofErr w:type="spellStart"/>
      <w:r w:rsidRPr="001D269C">
        <w:t>ditampilkan</w:t>
      </w:r>
      <w:proofErr w:type="spellEnd"/>
      <w:r w:rsidRPr="001D269C">
        <w:t xml:space="preserve"> </w:t>
      </w:r>
      <w:proofErr w:type="spellStart"/>
      <w:r w:rsidRPr="001D269C">
        <w:t>dalam</w:t>
      </w:r>
      <w:proofErr w:type="spellEnd"/>
      <w:r w:rsidRPr="001D269C">
        <w:t xml:space="preserve"> </w:t>
      </w:r>
      <w:proofErr w:type="spellStart"/>
      <w:r w:rsidRPr="001D269C">
        <w:t>bentuk</w:t>
      </w:r>
      <w:proofErr w:type="spellEnd"/>
      <w:r w:rsidRPr="001D269C">
        <w:t xml:space="preserve"> </w:t>
      </w:r>
      <w:proofErr w:type="spellStart"/>
      <w:r w:rsidRPr="001D269C">
        <w:t>grafis</w:t>
      </w:r>
      <w:proofErr w:type="spellEnd"/>
      <w:r w:rsidRPr="001D269C">
        <w:t xml:space="preserve"> </w:t>
      </w:r>
      <w:proofErr w:type="spellStart"/>
      <w:r w:rsidRPr="001D269C">
        <w:t>kepada</w:t>
      </w:r>
      <w:proofErr w:type="spellEnd"/>
      <w:r w:rsidRPr="001D269C">
        <w:t xml:space="preserve"> </w:t>
      </w:r>
      <w:proofErr w:type="spellStart"/>
      <w:r w:rsidRPr="001D269C">
        <w:t>pengguna</w:t>
      </w:r>
      <w:proofErr w:type="spellEnd"/>
      <w:r w:rsidRPr="001D269C">
        <w:t>.</w:t>
      </w:r>
    </w:p>
    <w:p w14:paraId="4916B0BF" w14:textId="77777777" w:rsidR="001D269C" w:rsidRPr="001D269C" w:rsidRDefault="00AC2E6D" w:rsidP="001D269C">
      <w:pPr>
        <w:pStyle w:val="bulletalphabet"/>
      </w:pPr>
      <w:proofErr w:type="spellStart"/>
      <w:r w:rsidRPr="001D269C">
        <w:rPr>
          <w:bCs/>
          <w:szCs w:val="24"/>
        </w:rPr>
        <w:t>Permintaan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tersebut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diterima</w:t>
      </w:r>
      <w:proofErr w:type="spellEnd"/>
      <w:r w:rsidRPr="001D269C">
        <w:rPr>
          <w:bCs/>
          <w:szCs w:val="24"/>
        </w:rPr>
        <w:t xml:space="preserve"> oleh controller dan </w:t>
      </w:r>
      <w:proofErr w:type="spellStart"/>
      <w:r w:rsidRPr="001D269C">
        <w:rPr>
          <w:bCs/>
          <w:szCs w:val="24"/>
        </w:rPr>
        <w:t>diteruskan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ke</w:t>
      </w:r>
      <w:proofErr w:type="spellEnd"/>
      <w:r w:rsidRPr="001D269C">
        <w:rPr>
          <w:bCs/>
          <w:szCs w:val="24"/>
        </w:rPr>
        <w:t xml:space="preserve"> model </w:t>
      </w:r>
      <w:proofErr w:type="spellStart"/>
      <w:r w:rsidRPr="001D269C">
        <w:rPr>
          <w:bCs/>
          <w:szCs w:val="24"/>
        </w:rPr>
        <w:t>untuk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diproses</w:t>
      </w:r>
      <w:proofErr w:type="spellEnd"/>
      <w:r w:rsidRPr="001D269C">
        <w:rPr>
          <w:bCs/>
          <w:szCs w:val="24"/>
        </w:rPr>
        <w:t xml:space="preserve">. </w:t>
      </w:r>
    </w:p>
    <w:p w14:paraId="15D8797A" w14:textId="77777777" w:rsidR="001D269C" w:rsidRPr="001D269C" w:rsidRDefault="00AE2265" w:rsidP="001D269C">
      <w:pPr>
        <w:pStyle w:val="bulletalphabet"/>
      </w:pPr>
      <w:r w:rsidRPr="001D269C">
        <w:rPr>
          <w:bCs/>
          <w:szCs w:val="24"/>
        </w:rPr>
        <w:t xml:space="preserve">Model </w:t>
      </w:r>
      <w:proofErr w:type="spellStart"/>
      <w:r w:rsidRPr="001D269C">
        <w:rPr>
          <w:bCs/>
          <w:szCs w:val="24"/>
        </w:rPr>
        <w:t>akan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mencari</w:t>
      </w:r>
      <w:proofErr w:type="spellEnd"/>
      <w:r w:rsidRPr="001D269C">
        <w:rPr>
          <w:bCs/>
          <w:szCs w:val="24"/>
        </w:rPr>
        <w:t xml:space="preserve"> dan </w:t>
      </w:r>
      <w:proofErr w:type="spellStart"/>
      <w:r w:rsidRPr="001D269C">
        <w:rPr>
          <w:bCs/>
          <w:szCs w:val="24"/>
        </w:rPr>
        <w:t>mengolah</w:t>
      </w:r>
      <w:proofErr w:type="spellEnd"/>
      <w:r w:rsidRPr="001D269C">
        <w:rPr>
          <w:bCs/>
          <w:szCs w:val="24"/>
        </w:rPr>
        <w:t xml:space="preserve"> data yang </w:t>
      </w:r>
      <w:proofErr w:type="spellStart"/>
      <w:r w:rsidRPr="001D269C">
        <w:rPr>
          <w:bCs/>
          <w:szCs w:val="24"/>
        </w:rPr>
        <w:t>diminta</w:t>
      </w:r>
      <w:proofErr w:type="spellEnd"/>
      <w:r w:rsidRPr="001D269C">
        <w:rPr>
          <w:bCs/>
          <w:szCs w:val="24"/>
        </w:rPr>
        <w:t xml:space="preserve"> di </w:t>
      </w:r>
      <w:proofErr w:type="spellStart"/>
      <w:r w:rsidRPr="001D269C">
        <w:rPr>
          <w:bCs/>
          <w:szCs w:val="24"/>
        </w:rPr>
        <w:t>dalam</w:t>
      </w:r>
      <w:proofErr w:type="spellEnd"/>
      <w:r w:rsidRPr="001D269C">
        <w:rPr>
          <w:bCs/>
          <w:szCs w:val="24"/>
        </w:rPr>
        <w:t xml:space="preserve"> database.</w:t>
      </w:r>
    </w:p>
    <w:p w14:paraId="472CAC17" w14:textId="77777777" w:rsidR="001D269C" w:rsidRPr="001D269C" w:rsidRDefault="009B1ADC" w:rsidP="001D269C">
      <w:pPr>
        <w:pStyle w:val="bulletalphabet"/>
      </w:pPr>
      <w:proofErr w:type="spellStart"/>
      <w:r w:rsidRPr="001D269C">
        <w:rPr>
          <w:bCs/>
          <w:szCs w:val="24"/>
        </w:rPr>
        <w:t>Setelah</w:t>
      </w:r>
      <w:proofErr w:type="spellEnd"/>
      <w:r w:rsidRPr="001D269C">
        <w:rPr>
          <w:bCs/>
          <w:szCs w:val="24"/>
        </w:rPr>
        <w:t xml:space="preserve"> data </w:t>
      </w:r>
      <w:proofErr w:type="spellStart"/>
      <w:r w:rsidRPr="001D269C">
        <w:rPr>
          <w:bCs/>
          <w:szCs w:val="24"/>
        </w:rPr>
        <w:t>ditemukan</w:t>
      </w:r>
      <w:proofErr w:type="spellEnd"/>
      <w:r w:rsidRPr="001D269C">
        <w:rPr>
          <w:bCs/>
          <w:szCs w:val="24"/>
        </w:rPr>
        <w:t xml:space="preserve"> dan </w:t>
      </w:r>
      <w:proofErr w:type="spellStart"/>
      <w:r w:rsidRPr="001D269C">
        <w:rPr>
          <w:bCs/>
          <w:szCs w:val="24"/>
        </w:rPr>
        <w:t>diolah</w:t>
      </w:r>
      <w:proofErr w:type="spellEnd"/>
      <w:r w:rsidRPr="001D269C">
        <w:rPr>
          <w:bCs/>
          <w:szCs w:val="24"/>
        </w:rPr>
        <w:t xml:space="preserve">, model </w:t>
      </w:r>
      <w:proofErr w:type="spellStart"/>
      <w:r w:rsidRPr="001D269C">
        <w:rPr>
          <w:bCs/>
          <w:szCs w:val="24"/>
        </w:rPr>
        <w:t>akan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mengirimkan</w:t>
      </w:r>
      <w:proofErr w:type="spellEnd"/>
      <w:r w:rsidRPr="001D269C">
        <w:rPr>
          <w:bCs/>
          <w:szCs w:val="24"/>
        </w:rPr>
        <w:t xml:space="preserve"> data </w:t>
      </w:r>
      <w:proofErr w:type="spellStart"/>
      <w:r w:rsidRPr="001D269C">
        <w:rPr>
          <w:bCs/>
          <w:szCs w:val="24"/>
        </w:rPr>
        <w:t>tersebut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kepada</w:t>
      </w:r>
      <w:proofErr w:type="spellEnd"/>
      <w:r w:rsidRPr="001D269C">
        <w:rPr>
          <w:bCs/>
          <w:szCs w:val="24"/>
        </w:rPr>
        <w:t xml:space="preserve"> controller </w:t>
      </w:r>
      <w:proofErr w:type="spellStart"/>
      <w:r w:rsidRPr="001D269C">
        <w:rPr>
          <w:bCs/>
          <w:szCs w:val="24"/>
        </w:rPr>
        <w:t>untuk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ditampilkan</w:t>
      </w:r>
      <w:proofErr w:type="spellEnd"/>
      <w:r w:rsidRPr="001D269C">
        <w:rPr>
          <w:bCs/>
          <w:szCs w:val="24"/>
        </w:rPr>
        <w:t xml:space="preserve"> di view.</w:t>
      </w:r>
    </w:p>
    <w:p w14:paraId="4E08CEA3" w14:textId="7A1DC6C2" w:rsidR="000905E8" w:rsidRPr="00C11F80" w:rsidRDefault="004A340B" w:rsidP="000905E8">
      <w:pPr>
        <w:pStyle w:val="bulletalphabet"/>
      </w:pPr>
      <w:r w:rsidRPr="001D269C">
        <w:rPr>
          <w:bCs/>
          <w:szCs w:val="24"/>
        </w:rPr>
        <w:t xml:space="preserve">Controller </w:t>
      </w:r>
      <w:proofErr w:type="spellStart"/>
      <w:r w:rsidRPr="001D269C">
        <w:rPr>
          <w:bCs/>
          <w:szCs w:val="24"/>
        </w:rPr>
        <w:t>akan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mengambil</w:t>
      </w:r>
      <w:proofErr w:type="spellEnd"/>
      <w:r w:rsidRPr="001D269C">
        <w:rPr>
          <w:bCs/>
          <w:szCs w:val="24"/>
        </w:rPr>
        <w:t xml:space="preserve"> data </w:t>
      </w:r>
      <w:proofErr w:type="spellStart"/>
      <w:r w:rsidRPr="001D269C">
        <w:rPr>
          <w:bCs/>
          <w:szCs w:val="24"/>
        </w:rPr>
        <w:t>hasil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pengolahan</w:t>
      </w:r>
      <w:proofErr w:type="spellEnd"/>
      <w:r w:rsidRPr="001D269C">
        <w:rPr>
          <w:bCs/>
          <w:szCs w:val="24"/>
        </w:rPr>
        <w:t xml:space="preserve"> model dan </w:t>
      </w:r>
      <w:proofErr w:type="spellStart"/>
      <w:r w:rsidRPr="001D269C">
        <w:rPr>
          <w:bCs/>
          <w:szCs w:val="24"/>
        </w:rPr>
        <w:t>mengaturnya</w:t>
      </w:r>
      <w:proofErr w:type="spellEnd"/>
      <w:r w:rsidRPr="001D269C">
        <w:rPr>
          <w:bCs/>
          <w:szCs w:val="24"/>
        </w:rPr>
        <w:t xml:space="preserve"> di </w:t>
      </w:r>
      <w:proofErr w:type="spellStart"/>
      <w:r w:rsidRPr="001D269C">
        <w:rPr>
          <w:bCs/>
          <w:szCs w:val="24"/>
        </w:rPr>
        <w:t>bagian</w:t>
      </w:r>
      <w:proofErr w:type="spellEnd"/>
      <w:r w:rsidRPr="001D269C">
        <w:rPr>
          <w:bCs/>
          <w:szCs w:val="24"/>
        </w:rPr>
        <w:t xml:space="preserve"> view </w:t>
      </w:r>
      <w:proofErr w:type="spellStart"/>
      <w:r w:rsidR="006331B5" w:rsidRPr="001D269C">
        <w:rPr>
          <w:bCs/>
          <w:szCs w:val="24"/>
        </w:rPr>
        <w:t>untuk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ditampikan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kepada</w:t>
      </w:r>
      <w:proofErr w:type="spellEnd"/>
      <w:r w:rsidRPr="001D269C">
        <w:rPr>
          <w:bCs/>
          <w:szCs w:val="24"/>
        </w:rPr>
        <w:t xml:space="preserve"> </w:t>
      </w:r>
      <w:proofErr w:type="spellStart"/>
      <w:r w:rsidRPr="001D269C">
        <w:rPr>
          <w:bCs/>
          <w:szCs w:val="24"/>
        </w:rPr>
        <w:t>pengguna</w:t>
      </w:r>
      <w:proofErr w:type="spellEnd"/>
      <w:r w:rsidRPr="001D269C">
        <w:rPr>
          <w:bCs/>
          <w:szCs w:val="24"/>
        </w:rPr>
        <w:t xml:space="preserve">. </w:t>
      </w:r>
    </w:p>
    <w:p w14:paraId="02E8A9DF" w14:textId="77777777" w:rsidR="002E396D" w:rsidRDefault="002E396D" w:rsidP="00C11F80">
      <w:pPr>
        <w:pStyle w:val="bulletalphabet"/>
        <w:numPr>
          <w:ilvl w:val="0"/>
          <w:numId w:val="0"/>
        </w:numPr>
        <w:sectPr w:rsidR="002E396D" w:rsidSect="002E396D">
          <w:footerReference w:type="default" r:id="rId30"/>
          <w:pgSz w:w="11907" w:h="16840" w:code="9"/>
          <w:pgMar w:top="2268" w:right="1701" w:bottom="1701" w:left="2268" w:header="1418" w:footer="851" w:gutter="0"/>
          <w:cols w:space="720"/>
          <w:titlePg/>
          <w:docGrid w:linePitch="360"/>
        </w:sectPr>
      </w:pPr>
    </w:p>
    <w:p w14:paraId="02E96D31" w14:textId="6A1796BE" w:rsidR="002B50C7" w:rsidRDefault="002B50C7" w:rsidP="002B50C7">
      <w:pPr>
        <w:pStyle w:val="STTSJudulBab"/>
      </w:pPr>
      <w:bookmarkStart w:id="36" w:name="_Toc124444509"/>
      <w:r>
        <w:lastRenderedPageBreak/>
        <w:t>BAB III</w:t>
      </w:r>
      <w:r>
        <w:br/>
        <w:t>ANALISIS SISTEM</w:t>
      </w:r>
      <w:bookmarkEnd w:id="36"/>
    </w:p>
    <w:p w14:paraId="500E900C" w14:textId="77777777" w:rsidR="002B50C7" w:rsidRDefault="002B50C7" w:rsidP="002B50C7">
      <w:pPr>
        <w:rPr>
          <w:b/>
          <w:bCs/>
          <w:sz w:val="32"/>
          <w:szCs w:val="32"/>
        </w:rPr>
      </w:pPr>
    </w:p>
    <w:p w14:paraId="59B8EC62" w14:textId="77777777" w:rsidR="002B50C7" w:rsidRDefault="002B50C7" w:rsidP="002B50C7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, </w:t>
      </w:r>
      <w:proofErr w:type="spellStart"/>
      <w:r>
        <w:t>kelemahan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r w:rsidRPr="00CA5742">
        <w:t>Analisa</w:t>
      </w:r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, dan juga </w:t>
      </w:r>
      <w:proofErr w:type="spellStart"/>
      <w:r>
        <w:t>isu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Analisa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program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>.</w:t>
      </w:r>
    </w:p>
    <w:p w14:paraId="26515C25" w14:textId="77777777" w:rsidR="002B50C7" w:rsidRDefault="002B50C7" w:rsidP="002B50C7">
      <w:pPr>
        <w:rPr>
          <w:szCs w:val="24"/>
        </w:rPr>
      </w:pPr>
    </w:p>
    <w:p w14:paraId="1A48CA8A" w14:textId="5664C6EA" w:rsidR="002B50C7" w:rsidRPr="00CC0930" w:rsidRDefault="002B50C7" w:rsidP="002B50C7">
      <w:pPr>
        <w:pStyle w:val="STTSJudulSubBab"/>
        <w:numPr>
          <w:ilvl w:val="0"/>
          <w:numId w:val="18"/>
        </w:numPr>
        <w:ind w:hanging="720"/>
        <w:rPr>
          <w:sz w:val="24"/>
          <w:szCs w:val="24"/>
        </w:rPr>
      </w:pPr>
      <w:bookmarkStart w:id="37" w:name="_Toc124444510"/>
      <w:proofErr w:type="spellStart"/>
      <w:r>
        <w:t>Analisis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Sedang </w:t>
      </w:r>
      <w:proofErr w:type="spellStart"/>
      <w:r>
        <w:t>Berjalan</w:t>
      </w:r>
      <w:bookmarkEnd w:id="37"/>
      <w:proofErr w:type="spellEnd"/>
    </w:p>
    <w:p w14:paraId="758ED477" w14:textId="77777777" w:rsidR="002B50C7" w:rsidRDefault="002B50C7" w:rsidP="002B50C7">
      <w:r w:rsidRPr="00CC0930">
        <w:t>Pada sub</w:t>
      </w:r>
      <w:r>
        <w:t xml:space="preserve"> </w:t>
      </w:r>
      <w:proofErr w:type="spellStart"/>
      <w:r w:rsidRPr="00CC0930">
        <w:t>bab</w:t>
      </w:r>
      <w:proofErr w:type="spellEnd"/>
      <w:r w:rsidRPr="00CC0930">
        <w:t xml:space="preserve"> </w:t>
      </w:r>
      <w:proofErr w:type="spellStart"/>
      <w:r w:rsidRPr="00CC0930">
        <w:t>ini</w:t>
      </w:r>
      <w:proofErr w:type="spellEnd"/>
      <w:r w:rsidRPr="00CC0930">
        <w:t xml:space="preserve"> </w:t>
      </w:r>
      <w:proofErr w:type="spellStart"/>
      <w:r w:rsidRPr="00CC0930">
        <w:t>akan</w:t>
      </w:r>
      <w:proofErr w:type="spellEnd"/>
      <w:r w:rsidRPr="00CC0930">
        <w:t xml:space="preserve"> </w:t>
      </w:r>
      <w:proofErr w:type="spellStart"/>
      <w:r w:rsidRPr="00CC0930">
        <w:t>dijelaskan</w:t>
      </w:r>
      <w:proofErr w:type="spellEnd"/>
      <w:r w:rsidRPr="00CC0930">
        <w:t xml:space="preserve"> </w:t>
      </w:r>
      <w:proofErr w:type="spellStart"/>
      <w:r w:rsidRPr="00CC0930">
        <w:t>mengenai</w:t>
      </w:r>
      <w:proofErr w:type="spellEnd"/>
      <w:r w:rsidRPr="00CC0930">
        <w:t xml:space="preserve"> </w:t>
      </w:r>
      <w:proofErr w:type="spellStart"/>
      <w:r w:rsidRPr="00CC0930">
        <w:t>sistem</w:t>
      </w:r>
      <w:proofErr w:type="spellEnd"/>
      <w:r w:rsidRPr="00CC0930">
        <w:t xml:space="preserve"> yang </w:t>
      </w:r>
      <w:proofErr w:type="spellStart"/>
      <w:r w:rsidRPr="00CC0930">
        <w:t>sedang</w:t>
      </w:r>
      <w:proofErr w:type="spellEnd"/>
      <w:r w:rsidRPr="00CC0930">
        <w:t xml:space="preserve">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Pr="00CC0930">
        <w:t>.</w:t>
      </w:r>
      <w:r>
        <w:t xml:space="preserve"> Saat </w:t>
      </w:r>
      <w:proofErr w:type="spellStart"/>
      <w:r>
        <w:t>ini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Saat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(SPK) </w:t>
      </w:r>
      <w:proofErr w:type="spellStart"/>
      <w:r>
        <w:t>diterima</w:t>
      </w:r>
      <w:proofErr w:type="spellEnd"/>
      <w:r>
        <w:t xml:space="preserve"> pada masing – masing divisi, </w:t>
      </w:r>
      <w:proofErr w:type="spellStart"/>
      <w:r>
        <w:t>maka</w:t>
      </w:r>
      <w:proofErr w:type="spellEnd"/>
      <w:r>
        <w:t xml:space="preserve"> divisi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SPK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sangat </w:t>
      </w:r>
      <w:proofErr w:type="spellStart"/>
      <w:r>
        <w:t>sederhana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program excel yang </w:t>
      </w:r>
      <w:proofErr w:type="spellStart"/>
      <w:r>
        <w:t>dibantu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macro.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dan pada masing – masing divisi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keseragaman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program excel. Adapun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yang </w:t>
      </w:r>
      <w:proofErr w:type="spellStart"/>
      <w:r>
        <w:t>timbul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379CC40" w14:textId="77777777" w:rsidR="002B50C7" w:rsidRDefault="002B50C7" w:rsidP="002B50C7">
      <w:pPr>
        <w:pStyle w:val="BulletStyleLevel2"/>
        <w:ind w:left="426"/>
      </w:pPr>
      <w:r>
        <w:t xml:space="preserve">Proses </w:t>
      </w:r>
      <w:proofErr w:type="spellStart"/>
      <w:r>
        <w:t>kesiapan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tercantum</w:t>
      </w:r>
      <w:proofErr w:type="spellEnd"/>
      <w:r>
        <w:t xml:space="preserve"> di SPK.</w:t>
      </w:r>
    </w:p>
    <w:p w14:paraId="729D5FD4" w14:textId="77777777" w:rsidR="002B50C7" w:rsidRDefault="002B50C7" w:rsidP="002B50C7">
      <w:pPr>
        <w:pStyle w:val="BulletStyleLevel2"/>
        <w:ind w:left="426"/>
      </w:pPr>
      <w:proofErr w:type="spellStart"/>
      <w:r>
        <w:t>Memungkinkan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SPK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manual.’</w:t>
      </w:r>
    </w:p>
    <w:p w14:paraId="1A724B25" w14:textId="77777777" w:rsidR="002B50C7" w:rsidRDefault="002B50C7" w:rsidP="002B50C7">
      <w:pPr>
        <w:pStyle w:val="BulletStyleLevel2"/>
        <w:ind w:left="426"/>
      </w:pPr>
      <w:proofErr w:type="spellStart"/>
      <w:r>
        <w:t>Terjadinya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pada proses </w:t>
      </w:r>
      <w:proofErr w:type="spellStart"/>
      <w:r>
        <w:t>kelanjutan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lambat</w:t>
      </w:r>
      <w:proofErr w:type="spellEnd"/>
      <w:r>
        <w:t xml:space="preserve">. </w:t>
      </w:r>
    </w:p>
    <w:p w14:paraId="2DB97920" w14:textId="77777777" w:rsidR="002B50C7" w:rsidRDefault="002B50C7" w:rsidP="002B50C7">
      <w:pPr>
        <w:pStyle w:val="BulletStyleLevel2"/>
        <w:ind w:left="426"/>
      </w:pPr>
      <w:r>
        <w:lastRenderedPageBreak/>
        <w:t xml:space="preserve">Tidak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antisipasi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persediaan</w:t>
      </w:r>
      <w:proofErr w:type="spellEnd"/>
      <w:r>
        <w:t xml:space="preserve"> yang </w:t>
      </w:r>
      <w:proofErr w:type="spellStart"/>
      <w:r>
        <w:t>jumlahnya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>.</w:t>
      </w:r>
    </w:p>
    <w:p w14:paraId="3F687A52" w14:textId="77777777" w:rsidR="002B50C7" w:rsidRDefault="002B50C7" w:rsidP="002B50C7">
      <w:r>
        <w:t xml:space="preserve">Adapun Alur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rumit</w:t>
      </w:r>
      <w:proofErr w:type="spellEnd"/>
      <w:r>
        <w:t xml:space="preserve"> dan </w:t>
      </w:r>
      <w:proofErr w:type="spellStart"/>
      <w:r>
        <w:t>tergolong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 yang </w:t>
      </w:r>
      <w:proofErr w:type="spellStart"/>
      <w:r>
        <w:t>bergerak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manufaktur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cenderung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manual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kenyataannya</w:t>
      </w:r>
      <w:proofErr w:type="spellEnd"/>
      <w:r>
        <w:t xml:space="preserve"> </w:t>
      </w:r>
      <w:proofErr w:type="spellStart"/>
      <w:r>
        <w:t>dibantu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. Dari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inilah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web </w:t>
      </w:r>
      <w:proofErr w:type="spellStart"/>
      <w:r>
        <w:t>pembantu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>.</w:t>
      </w:r>
    </w:p>
    <w:p w14:paraId="26297063" w14:textId="77777777" w:rsidR="002B50C7" w:rsidRDefault="002B50C7" w:rsidP="002B50C7"/>
    <w:p w14:paraId="318C9828" w14:textId="77777777" w:rsidR="002D3031" w:rsidRDefault="002B50C7" w:rsidP="002D3031">
      <w:pPr>
        <w:pStyle w:val="Gambar"/>
      </w:pPr>
      <w:bookmarkStart w:id="38" w:name="_Toc124434773"/>
      <w:bookmarkStart w:id="39" w:name="_Toc124435127"/>
      <w:r w:rsidRPr="00C721B9">
        <w:drawing>
          <wp:inline distT="0" distB="0" distL="0" distR="0" wp14:anchorId="26530D9A" wp14:editId="5B3D9985">
            <wp:extent cx="4429123" cy="4330314"/>
            <wp:effectExtent l="19050" t="19050" r="10160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032" cy="43448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C93C37" w14:textId="1B53A08A" w:rsidR="002B50C7" w:rsidRDefault="002B50C7" w:rsidP="002B50C7">
      <w:pPr>
        <w:pStyle w:val="GambarDesc"/>
      </w:pPr>
      <w:bookmarkStart w:id="40" w:name="_Toc124436814"/>
      <w:bookmarkStart w:id="41" w:name="_Toc124436885"/>
      <w:r w:rsidRPr="00CA5742">
        <w:t>Gambar 3.1</w:t>
      </w:r>
      <w:r w:rsidR="00E243BA">
        <w:br/>
      </w:r>
      <w:r w:rsidRPr="00CA5742">
        <w:t xml:space="preserve">Alur </w:t>
      </w:r>
      <w:r w:rsidR="0009151A">
        <w:t>S</w:t>
      </w:r>
      <w:r w:rsidRPr="00CA5742">
        <w:t xml:space="preserve">istem yang </w:t>
      </w:r>
      <w:r w:rsidR="0009151A">
        <w:t>S</w:t>
      </w:r>
      <w:r w:rsidRPr="00CA5742">
        <w:t xml:space="preserve">edang </w:t>
      </w:r>
      <w:r w:rsidR="0009151A">
        <w:t>B</w:t>
      </w:r>
      <w:r w:rsidRPr="00CA5742">
        <w:t>erjalan</w:t>
      </w:r>
      <w:bookmarkEnd w:id="38"/>
      <w:bookmarkEnd w:id="39"/>
      <w:bookmarkEnd w:id="40"/>
      <w:bookmarkEnd w:id="41"/>
    </w:p>
    <w:p w14:paraId="2917D0F0" w14:textId="77777777" w:rsidR="002B50C7" w:rsidRDefault="002B50C7" w:rsidP="002B50C7">
      <w:pPr>
        <w:pStyle w:val="STTSNormalDaftarIsi"/>
      </w:pPr>
    </w:p>
    <w:p w14:paraId="11B7618E" w14:textId="77777777" w:rsidR="002B50C7" w:rsidRDefault="002B50C7" w:rsidP="002B50C7">
      <w:proofErr w:type="spellStart"/>
      <w:r>
        <w:lastRenderedPageBreak/>
        <w:t>Sistem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. Di PT. </w:t>
      </w:r>
      <w:proofErr w:type="spellStart"/>
      <w:r>
        <w:t>Adiputro</w:t>
      </w:r>
      <w:proofErr w:type="spellEnd"/>
      <w:r>
        <w:t xml:space="preserve"> customer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model </w:t>
      </w:r>
      <w:proofErr w:type="spellStart"/>
      <w:r>
        <w:t>karoseri</w:t>
      </w:r>
      <w:proofErr w:type="spellEnd"/>
      <w:r>
        <w:t xml:space="preserve">, dan interior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diajak</w:t>
      </w:r>
      <w:proofErr w:type="spellEnd"/>
      <w:r>
        <w:t xml:space="preserve"> </w:t>
      </w:r>
      <w:proofErr w:type="spellStart"/>
      <w:r>
        <w:t>berkeliling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marketing. Jika customer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pilihannya</w:t>
      </w:r>
      <w:proofErr w:type="spellEnd"/>
      <w:r>
        <w:t xml:space="preserve">, </w:t>
      </w:r>
      <w:proofErr w:type="spellStart"/>
      <w:r>
        <w:t>barulah</w:t>
      </w:r>
      <w:proofErr w:type="spellEnd"/>
      <w:r>
        <w:t xml:space="preserve"> proses </w:t>
      </w:r>
      <w:proofErr w:type="spellStart"/>
      <w:r>
        <w:t>negosiasi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. </w:t>
      </w:r>
      <w:proofErr w:type="spellStart"/>
      <w:r>
        <w:t>Negosiasi</w:t>
      </w:r>
      <w:proofErr w:type="spellEnd"/>
      <w:r>
        <w:t xml:space="preserve">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ditandai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divisi marketing </w:t>
      </w:r>
      <w:proofErr w:type="spellStart"/>
      <w:r>
        <w:t>menerbitkan</w:t>
      </w:r>
      <w:proofErr w:type="spellEnd"/>
      <w:r>
        <w:t xml:space="preserve"> SPK yang </w:t>
      </w:r>
      <w:proofErr w:type="spellStart"/>
      <w:r>
        <w:t>berisikan</w:t>
      </w:r>
      <w:proofErr w:type="spellEnd"/>
      <w:r>
        <w:t xml:space="preserve"> data – data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SPK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SPK,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status SPK,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customer,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customer, merk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SPK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 oleh customer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body, </w:t>
      </w:r>
      <w:proofErr w:type="spellStart"/>
      <w:r>
        <w:t>kaca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cat, interior dan </w:t>
      </w:r>
      <w:proofErr w:type="spellStart"/>
      <w:r>
        <w:t>tambahan</w:t>
      </w:r>
      <w:proofErr w:type="spellEnd"/>
      <w:r>
        <w:t xml:space="preserve"> – </w:t>
      </w:r>
      <w:proofErr w:type="spellStart"/>
      <w:r>
        <w:t>tambahan</w:t>
      </w:r>
      <w:proofErr w:type="spellEnd"/>
      <w:r>
        <w:t xml:space="preserve">. </w:t>
      </w:r>
    </w:p>
    <w:p w14:paraId="43263A4F" w14:textId="77777777" w:rsidR="002B50C7" w:rsidRDefault="002B50C7" w:rsidP="002B50C7">
      <w:r>
        <w:t xml:space="preserve">SPK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dan divisi </w:t>
      </w:r>
      <w:proofErr w:type="spellStart"/>
      <w:r>
        <w:t>keuangan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SPK,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kit – kit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. Kit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sebutan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dan </w:t>
      </w:r>
      <w:proofErr w:type="spellStart"/>
      <w:r>
        <w:t>jumlah</w:t>
      </w:r>
      <w:proofErr w:type="spellEnd"/>
      <w:r>
        <w:t xml:space="preserve"> kit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.  </w:t>
      </w:r>
    </w:p>
    <w:p w14:paraId="2C97CB9B" w14:textId="77777777" w:rsidR="002B50C7" w:rsidRPr="00C27750" w:rsidRDefault="002B50C7" w:rsidP="002B50C7">
      <w:r>
        <w:t xml:space="preserve"> Divisi </w:t>
      </w:r>
      <w:proofErr w:type="spellStart"/>
      <w:r>
        <w:t>gudang</w:t>
      </w:r>
      <w:proofErr w:type="spellEnd"/>
      <w:r>
        <w:t xml:space="preserve"> yang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kit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-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masing – masing kit. Divisi </w:t>
      </w:r>
      <w:proofErr w:type="spellStart"/>
      <w:r>
        <w:t>gudang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pada kit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</w:t>
      </w:r>
      <w:proofErr w:type="spellStart"/>
      <w:r>
        <w:t>Adakalanya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sehinngga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purchasing. </w:t>
      </w:r>
      <w:proofErr w:type="spellStart"/>
      <w:r>
        <w:t>Setelah</w:t>
      </w:r>
      <w:proofErr w:type="spellEnd"/>
      <w:r>
        <w:t xml:space="preserve"> kit yang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kit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diteruskan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. </w:t>
      </w:r>
    </w:p>
    <w:p w14:paraId="566ACA28" w14:textId="77777777" w:rsidR="002B50C7" w:rsidRDefault="002B50C7" w:rsidP="002B50C7">
      <w:pPr>
        <w:widowControl w:val="0"/>
      </w:pPr>
      <w:r>
        <w:t xml:space="preserve">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kit yang </w:t>
      </w:r>
      <w:proofErr w:type="spellStart"/>
      <w:r>
        <w:t>dibutuhkan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divisi </w:t>
      </w:r>
      <w:proofErr w:type="spellStart"/>
      <w:r>
        <w:t>perakitan</w:t>
      </w:r>
      <w:proofErr w:type="spellEnd"/>
      <w:r>
        <w:t xml:space="preserve">. Proses order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proses order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.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</w:p>
    <w:p w14:paraId="59DA39FF" w14:textId="391ED12C" w:rsidR="002B50C7" w:rsidRPr="00110763" w:rsidRDefault="002B50C7" w:rsidP="002B50C7">
      <w:pPr>
        <w:pStyle w:val="STTSJudulSubBab"/>
        <w:numPr>
          <w:ilvl w:val="0"/>
          <w:numId w:val="18"/>
        </w:numPr>
        <w:ind w:hanging="720"/>
        <w:rPr>
          <w:sz w:val="24"/>
          <w:szCs w:val="24"/>
        </w:rPr>
      </w:pPr>
      <w:bookmarkStart w:id="42" w:name="_Toc124444511"/>
      <w:proofErr w:type="spellStart"/>
      <w:r>
        <w:lastRenderedPageBreak/>
        <w:t>Kelemahan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Lama</w:t>
      </w:r>
      <w:bookmarkEnd w:id="42"/>
    </w:p>
    <w:p w14:paraId="23EFC0D5" w14:textId="77777777" w:rsidR="002B50C7" w:rsidRDefault="002B50C7" w:rsidP="002B50C7">
      <w:r>
        <w:t xml:space="preserve">Pada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menghadapi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.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permasalahannya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. </w:t>
      </w:r>
      <w:proofErr w:type="spellStart"/>
      <w:r>
        <w:t>Padahal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karoseri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sangat fatal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dan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penyelesaiannya</w:t>
      </w:r>
      <w:proofErr w:type="spellEnd"/>
      <w:r>
        <w:t>.</w:t>
      </w:r>
    </w:p>
    <w:p w14:paraId="3FC57303" w14:textId="77777777" w:rsidR="002B50C7" w:rsidRDefault="002B50C7" w:rsidP="002B50C7"/>
    <w:p w14:paraId="0B35FA6A" w14:textId="09B6B0D4" w:rsidR="002B50C7" w:rsidRDefault="002B50C7" w:rsidP="00DB0A86">
      <w:pPr>
        <w:pStyle w:val="captionTable"/>
      </w:pPr>
      <w:bookmarkStart w:id="43" w:name="_Toc124442625"/>
      <w:r w:rsidRPr="006B7C88">
        <w:t>Tabel 3.</w:t>
      </w:r>
      <w:r>
        <w:t>1</w:t>
      </w:r>
      <w:r w:rsidR="00DB0A86">
        <w:br/>
      </w:r>
      <w:proofErr w:type="spellStart"/>
      <w:r w:rsidRPr="006B7C88">
        <w:t>Kelemahan</w:t>
      </w:r>
      <w:proofErr w:type="spellEnd"/>
      <w:r w:rsidRPr="006B7C88">
        <w:t xml:space="preserve"> </w:t>
      </w:r>
      <w:proofErr w:type="spellStart"/>
      <w:r w:rsidRPr="006B7C88">
        <w:t>Sistem</w:t>
      </w:r>
      <w:proofErr w:type="spellEnd"/>
      <w:r w:rsidRPr="006B7C88">
        <w:t xml:space="preserve"> Lama</w:t>
      </w:r>
      <w:bookmarkEnd w:id="43"/>
    </w:p>
    <w:tbl>
      <w:tblPr>
        <w:tblStyle w:val="TableGrid"/>
        <w:tblW w:w="7791" w:type="dxa"/>
        <w:jc w:val="center"/>
        <w:tblLook w:val="04A0" w:firstRow="1" w:lastRow="0" w:firstColumn="1" w:lastColumn="0" w:noHBand="0" w:noVBand="1"/>
      </w:tblPr>
      <w:tblGrid>
        <w:gridCol w:w="704"/>
        <w:gridCol w:w="3544"/>
        <w:gridCol w:w="3543"/>
      </w:tblGrid>
      <w:tr w:rsidR="002B50C7" w14:paraId="63C0252E" w14:textId="77777777" w:rsidTr="00E42837">
        <w:trPr>
          <w:jc w:val="center"/>
        </w:trPr>
        <w:tc>
          <w:tcPr>
            <w:tcW w:w="704" w:type="dxa"/>
          </w:tcPr>
          <w:p w14:paraId="30D4746C" w14:textId="77777777" w:rsidR="002B50C7" w:rsidRPr="00C66236" w:rsidRDefault="002B50C7" w:rsidP="00E42837">
            <w:pPr>
              <w:pStyle w:val="TableStyle"/>
              <w:rPr>
                <w:b/>
                <w:bCs/>
              </w:rPr>
            </w:pPr>
            <w:r w:rsidRPr="00C66236">
              <w:rPr>
                <w:b/>
                <w:bCs/>
              </w:rPr>
              <w:t>No.</w:t>
            </w:r>
          </w:p>
        </w:tc>
        <w:tc>
          <w:tcPr>
            <w:tcW w:w="3544" w:type="dxa"/>
          </w:tcPr>
          <w:p w14:paraId="61832AC0" w14:textId="77777777" w:rsidR="002B50C7" w:rsidRPr="00C66236" w:rsidRDefault="002B50C7" w:rsidP="00E42837">
            <w:pPr>
              <w:pStyle w:val="TableStyle"/>
              <w:rPr>
                <w:b/>
                <w:bCs/>
              </w:rPr>
            </w:pPr>
            <w:proofErr w:type="spellStart"/>
            <w:r w:rsidRPr="00C66236">
              <w:rPr>
                <w:b/>
                <w:bCs/>
              </w:rPr>
              <w:t>Permasalahan</w:t>
            </w:r>
            <w:proofErr w:type="spellEnd"/>
          </w:p>
        </w:tc>
        <w:tc>
          <w:tcPr>
            <w:tcW w:w="3543" w:type="dxa"/>
          </w:tcPr>
          <w:p w14:paraId="000BE796" w14:textId="77777777" w:rsidR="002B50C7" w:rsidRPr="00C66236" w:rsidRDefault="002B50C7" w:rsidP="00E42837">
            <w:pPr>
              <w:pStyle w:val="TableStyle"/>
              <w:rPr>
                <w:b/>
                <w:bCs/>
              </w:rPr>
            </w:pPr>
            <w:proofErr w:type="spellStart"/>
            <w:r w:rsidRPr="00C66236">
              <w:rPr>
                <w:b/>
                <w:bCs/>
              </w:rPr>
              <w:t>Penyelesaian</w:t>
            </w:r>
            <w:proofErr w:type="spellEnd"/>
          </w:p>
        </w:tc>
      </w:tr>
      <w:tr w:rsidR="002B50C7" w14:paraId="53ACE26A" w14:textId="77777777" w:rsidTr="00E42837">
        <w:trPr>
          <w:jc w:val="center"/>
        </w:trPr>
        <w:tc>
          <w:tcPr>
            <w:tcW w:w="704" w:type="dxa"/>
            <w:vAlign w:val="center"/>
          </w:tcPr>
          <w:p w14:paraId="5D5F3EAF" w14:textId="77777777" w:rsidR="002B50C7" w:rsidRPr="00DA6B96" w:rsidRDefault="002B50C7" w:rsidP="00E42837">
            <w:pPr>
              <w:pStyle w:val="TableStyle"/>
            </w:pPr>
            <w:r w:rsidRPr="00DA6B96">
              <w:t>1</w:t>
            </w:r>
          </w:p>
        </w:tc>
        <w:tc>
          <w:tcPr>
            <w:tcW w:w="3544" w:type="dxa"/>
            <w:vAlign w:val="center"/>
          </w:tcPr>
          <w:p w14:paraId="29F4B969" w14:textId="77777777" w:rsidR="002B50C7" w:rsidRPr="00DA6B96" w:rsidRDefault="002B50C7" w:rsidP="00E42837">
            <w:pPr>
              <w:pStyle w:val="TableStyle"/>
            </w:pPr>
            <w:proofErr w:type="spellStart"/>
            <w:r w:rsidRPr="00DA6B96">
              <w:t>Identifikasi</w:t>
            </w:r>
            <w:proofErr w:type="spellEnd"/>
            <w:r w:rsidRPr="00DA6B96">
              <w:t xml:space="preserve"> kit yang </w:t>
            </w:r>
            <w:proofErr w:type="spellStart"/>
            <w:r w:rsidRPr="00DA6B96">
              <w:t>diperlukan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masih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dilakukan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secara</w:t>
            </w:r>
            <w:proofErr w:type="spellEnd"/>
            <w:r w:rsidRPr="00DA6B96">
              <w:t xml:space="preserve"> manual </w:t>
            </w:r>
            <w:proofErr w:type="spellStart"/>
            <w:r w:rsidRPr="00DA6B96">
              <w:t>untuk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beberapa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departemen</w:t>
            </w:r>
            <w:proofErr w:type="spellEnd"/>
            <w:r w:rsidRPr="00DA6B96">
              <w:t xml:space="preserve"> pada divisi </w:t>
            </w:r>
            <w:proofErr w:type="spellStart"/>
            <w:r w:rsidRPr="00DA6B96">
              <w:t>perakitan</w:t>
            </w:r>
            <w:proofErr w:type="spellEnd"/>
          </w:p>
        </w:tc>
        <w:tc>
          <w:tcPr>
            <w:tcW w:w="3543" w:type="dxa"/>
            <w:vAlign w:val="center"/>
          </w:tcPr>
          <w:p w14:paraId="2C79B1F6" w14:textId="77777777" w:rsidR="002B50C7" w:rsidRPr="00DA6B96" w:rsidRDefault="002B50C7" w:rsidP="00E42837">
            <w:pPr>
              <w:pStyle w:val="TableStyle"/>
            </w:pPr>
            <w:proofErr w:type="spellStart"/>
            <w:r w:rsidRPr="00DA6B96">
              <w:t>Membuat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sebuah</w:t>
            </w:r>
            <w:proofErr w:type="spellEnd"/>
            <w:r w:rsidRPr="00DA6B96">
              <w:t xml:space="preserve"> database master </w:t>
            </w:r>
            <w:proofErr w:type="spellStart"/>
            <w:r w:rsidRPr="00DA6B96">
              <w:t>utama</w:t>
            </w:r>
            <w:proofErr w:type="spellEnd"/>
            <w:r w:rsidRPr="00DA6B96">
              <w:t xml:space="preserve"> yang </w:t>
            </w:r>
            <w:proofErr w:type="spellStart"/>
            <w:r w:rsidRPr="00DA6B96">
              <w:t>mampu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mengidentifikasi</w:t>
            </w:r>
            <w:proofErr w:type="spellEnd"/>
            <w:r w:rsidRPr="00DA6B96">
              <w:t xml:space="preserve"> kit – kit yang </w:t>
            </w:r>
            <w:proofErr w:type="spellStart"/>
            <w:r w:rsidRPr="00DA6B96">
              <w:t>diperlukan</w:t>
            </w:r>
            <w:proofErr w:type="spellEnd"/>
            <w:r w:rsidRPr="00DA6B96">
              <w:t xml:space="preserve"> </w:t>
            </w:r>
            <w:r>
              <w:t xml:space="preserve">pada </w:t>
            </w:r>
            <w:proofErr w:type="spellStart"/>
            <w:r w:rsidRPr="00DA6B96">
              <w:t>spesifikasi</w:t>
            </w:r>
            <w:proofErr w:type="spellEnd"/>
            <w:r w:rsidRPr="00DA6B96">
              <w:t xml:space="preserve"> </w:t>
            </w:r>
            <w:proofErr w:type="spellStart"/>
            <w:r w:rsidRPr="00DA6B96">
              <w:t>tertentu</w:t>
            </w:r>
            <w:proofErr w:type="spellEnd"/>
          </w:p>
        </w:tc>
      </w:tr>
      <w:tr w:rsidR="002B50C7" w14:paraId="790AA58C" w14:textId="77777777" w:rsidTr="00E42837">
        <w:trPr>
          <w:jc w:val="center"/>
        </w:trPr>
        <w:tc>
          <w:tcPr>
            <w:tcW w:w="704" w:type="dxa"/>
            <w:vAlign w:val="center"/>
          </w:tcPr>
          <w:p w14:paraId="2A76D141" w14:textId="77777777" w:rsidR="002B50C7" w:rsidRPr="00DA6B96" w:rsidRDefault="002B50C7" w:rsidP="00E42837">
            <w:pPr>
              <w:pStyle w:val="TableStyle"/>
            </w:pPr>
            <w:r>
              <w:t>2</w:t>
            </w:r>
          </w:p>
        </w:tc>
        <w:tc>
          <w:tcPr>
            <w:tcW w:w="3544" w:type="dxa"/>
            <w:vAlign w:val="center"/>
          </w:tcPr>
          <w:p w14:paraId="2B466ECD" w14:textId="77777777" w:rsidR="002B50C7" w:rsidRPr="00DA6B96" w:rsidRDefault="002B50C7" w:rsidP="00E42837">
            <w:pPr>
              <w:pStyle w:val="TableStyle"/>
            </w:pPr>
            <w:r>
              <w:t xml:space="preserve">Belum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kesegaraman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antar</w:t>
            </w:r>
            <w:proofErr w:type="spellEnd"/>
            <w:r>
              <w:t xml:space="preserve"> masing – masing </w:t>
            </w:r>
            <w:proofErr w:type="spellStart"/>
            <w:r>
              <w:t>departemen</w:t>
            </w:r>
            <w:proofErr w:type="spellEnd"/>
            <w:r>
              <w:t xml:space="preserve"> di divisi </w:t>
            </w:r>
            <w:proofErr w:type="spellStart"/>
            <w:r>
              <w:t>perakitan</w:t>
            </w:r>
            <w:proofErr w:type="spellEnd"/>
          </w:p>
        </w:tc>
        <w:tc>
          <w:tcPr>
            <w:tcW w:w="3543" w:type="dxa"/>
            <w:vAlign w:val="center"/>
          </w:tcPr>
          <w:p w14:paraId="48156D30" w14:textId="77777777" w:rsidR="002B50C7" w:rsidRPr="00DA6B96" w:rsidRDefault="002B50C7" w:rsidP="00E42837">
            <w:pPr>
              <w:pStyle w:val="TableStyle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usernya</w:t>
            </w:r>
            <w:proofErr w:type="spellEnd"/>
            <w:r>
              <w:t xml:space="preserve">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departemen</w:t>
            </w:r>
            <w:proofErr w:type="spellEnd"/>
          </w:p>
        </w:tc>
      </w:tr>
      <w:tr w:rsidR="002B50C7" w14:paraId="6D71B4D3" w14:textId="77777777" w:rsidTr="00E42837">
        <w:trPr>
          <w:jc w:val="center"/>
        </w:trPr>
        <w:tc>
          <w:tcPr>
            <w:tcW w:w="704" w:type="dxa"/>
            <w:vAlign w:val="center"/>
          </w:tcPr>
          <w:p w14:paraId="287DE745" w14:textId="77777777" w:rsidR="002B50C7" w:rsidRDefault="002B50C7" w:rsidP="00E42837">
            <w:pPr>
              <w:pStyle w:val="TableStyle"/>
            </w:pPr>
            <w:r>
              <w:t>3</w:t>
            </w:r>
          </w:p>
        </w:tc>
        <w:tc>
          <w:tcPr>
            <w:tcW w:w="3544" w:type="dxa"/>
            <w:vAlign w:val="center"/>
          </w:tcPr>
          <w:p w14:paraId="011DFBD7" w14:textId="77777777" w:rsidR="002B50C7" w:rsidRDefault="002B50C7" w:rsidP="00E42837">
            <w:pPr>
              <w:pStyle w:val="TableStyle"/>
            </w:pPr>
            <w:r>
              <w:t xml:space="preserve">Data update SPK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realtime</w:t>
            </w:r>
            <w:proofErr w:type="spellEnd"/>
          </w:p>
        </w:tc>
        <w:tc>
          <w:tcPr>
            <w:tcW w:w="3543" w:type="dxa"/>
            <w:vAlign w:val="center"/>
          </w:tcPr>
          <w:p w14:paraId="76531C4D" w14:textId="77777777" w:rsidR="002B50C7" w:rsidRDefault="002B50C7" w:rsidP="00E42837">
            <w:pPr>
              <w:pStyle w:val="TableStyle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jadwal</w:t>
            </w:r>
            <w:proofErr w:type="spellEnd"/>
            <w:r>
              <w:t xml:space="preserve"> </w:t>
            </w:r>
            <w:proofErr w:type="spellStart"/>
            <w:r>
              <w:t>penarikan</w:t>
            </w:r>
            <w:proofErr w:type="spellEnd"/>
            <w:r>
              <w:t xml:space="preserve"> data dan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trigger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penarikan</w:t>
            </w:r>
            <w:proofErr w:type="spellEnd"/>
            <w:r>
              <w:t xml:space="preserve"> data SPK </w:t>
            </w:r>
            <w:proofErr w:type="spellStart"/>
            <w:r>
              <w:t>terbaru</w:t>
            </w:r>
            <w:proofErr w:type="spellEnd"/>
            <w:r>
              <w:t>.</w:t>
            </w:r>
          </w:p>
        </w:tc>
      </w:tr>
      <w:tr w:rsidR="002B50C7" w14:paraId="44C1F91D" w14:textId="77777777" w:rsidTr="00E42837">
        <w:trPr>
          <w:jc w:val="center"/>
        </w:trPr>
        <w:tc>
          <w:tcPr>
            <w:tcW w:w="704" w:type="dxa"/>
            <w:vAlign w:val="center"/>
          </w:tcPr>
          <w:p w14:paraId="3E32FBF6" w14:textId="77777777" w:rsidR="002B50C7" w:rsidRDefault="002B50C7" w:rsidP="00E42837">
            <w:pPr>
              <w:pStyle w:val="TableStyle"/>
            </w:pPr>
            <w:r>
              <w:t>4</w:t>
            </w:r>
          </w:p>
        </w:tc>
        <w:tc>
          <w:tcPr>
            <w:tcW w:w="3544" w:type="dxa"/>
            <w:vAlign w:val="center"/>
          </w:tcPr>
          <w:p w14:paraId="44F8E934" w14:textId="77777777" w:rsidR="002B50C7" w:rsidRDefault="002B50C7" w:rsidP="00E42837">
            <w:pPr>
              <w:pStyle w:val="TableStyle"/>
            </w:pPr>
            <w:r>
              <w:t xml:space="preserve">Human error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kesalahan</w:t>
            </w:r>
            <w:proofErr w:type="spellEnd"/>
            <w:r>
              <w:t xml:space="preserve"> </w:t>
            </w:r>
            <w:proofErr w:type="spellStart"/>
            <w:r>
              <w:t>manusia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kit</w:t>
            </w:r>
          </w:p>
        </w:tc>
        <w:tc>
          <w:tcPr>
            <w:tcW w:w="3543" w:type="dxa"/>
            <w:vAlign w:val="center"/>
          </w:tcPr>
          <w:p w14:paraId="1C174BC1" w14:textId="77777777" w:rsidR="002B50C7" w:rsidRDefault="002B50C7" w:rsidP="00E42837">
            <w:pPr>
              <w:pStyle w:val="TableStyle"/>
            </w:pPr>
            <w:proofErr w:type="spellStart"/>
            <w:r>
              <w:t>Membuat</w:t>
            </w:r>
            <w:proofErr w:type="spellEnd"/>
            <w:r>
              <w:t xml:space="preserve"> logic yang </w:t>
            </w:r>
            <w:proofErr w:type="spellStart"/>
            <w:r>
              <w:t>mampu</w:t>
            </w:r>
            <w:proofErr w:type="spellEnd"/>
            <w:r>
              <w:t xml:space="preserve"> </w:t>
            </w:r>
            <w:proofErr w:type="spellStart"/>
            <w:r>
              <w:t>mengidentifikasi</w:t>
            </w:r>
            <w:proofErr w:type="spellEnd"/>
            <w:r>
              <w:t xml:space="preserve"> kit yang </w:t>
            </w:r>
            <w:proofErr w:type="spellStart"/>
            <w:r>
              <w:t>diperlukan</w:t>
            </w:r>
            <w:proofErr w:type="spellEnd"/>
          </w:p>
        </w:tc>
      </w:tr>
      <w:tr w:rsidR="002B50C7" w14:paraId="33F399C0" w14:textId="77777777" w:rsidTr="00E42837">
        <w:trPr>
          <w:jc w:val="center"/>
        </w:trPr>
        <w:tc>
          <w:tcPr>
            <w:tcW w:w="704" w:type="dxa"/>
            <w:vAlign w:val="center"/>
          </w:tcPr>
          <w:p w14:paraId="607EAABF" w14:textId="77777777" w:rsidR="002B50C7" w:rsidRDefault="002B50C7" w:rsidP="00E42837">
            <w:pPr>
              <w:pStyle w:val="TableStyle"/>
            </w:pPr>
            <w:r>
              <w:t>5</w:t>
            </w:r>
          </w:p>
        </w:tc>
        <w:tc>
          <w:tcPr>
            <w:tcW w:w="3544" w:type="dxa"/>
            <w:vAlign w:val="center"/>
          </w:tcPr>
          <w:p w14:paraId="766939B9" w14:textId="77777777" w:rsidR="002B50C7" w:rsidRDefault="002B50C7" w:rsidP="00E42837">
            <w:pPr>
              <w:pStyle w:val="TableStyle"/>
            </w:pPr>
            <w:proofErr w:type="spellStart"/>
            <w:r>
              <w:t>Keterlambatan</w:t>
            </w:r>
            <w:proofErr w:type="spellEnd"/>
            <w:r>
              <w:t xml:space="preserve"> </w:t>
            </w:r>
            <w:proofErr w:type="spellStart"/>
            <w:r>
              <w:t>perakitan</w:t>
            </w:r>
            <w:proofErr w:type="spellEnd"/>
            <w:r>
              <w:t xml:space="preserve"> </w:t>
            </w:r>
            <w:proofErr w:type="spellStart"/>
            <w:r>
              <w:t>karoseri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komponen</w:t>
            </w:r>
            <w:proofErr w:type="spellEnd"/>
            <w:r>
              <w:t xml:space="preserve">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siap</w:t>
            </w:r>
            <w:proofErr w:type="spellEnd"/>
            <w:r>
              <w:t xml:space="preserve"> </w:t>
            </w:r>
            <w:proofErr w:type="spellStart"/>
            <w:r>
              <w:t>tepat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di </w:t>
            </w:r>
            <w:proofErr w:type="spellStart"/>
            <w:r>
              <w:t>lapangan</w:t>
            </w:r>
            <w:proofErr w:type="spellEnd"/>
          </w:p>
        </w:tc>
        <w:tc>
          <w:tcPr>
            <w:tcW w:w="3543" w:type="dxa"/>
            <w:vAlign w:val="center"/>
          </w:tcPr>
          <w:p w14:paraId="3DD87454" w14:textId="77777777" w:rsidR="002B50C7" w:rsidRDefault="002B50C7" w:rsidP="00E42837">
            <w:pPr>
              <w:pStyle w:val="TableStyle"/>
            </w:pP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print </w:t>
            </w:r>
            <w:proofErr w:type="spellStart"/>
            <w:r>
              <w:t>saat</w:t>
            </w:r>
            <w:proofErr w:type="spellEnd"/>
            <w:r>
              <w:t xml:space="preserve"> input </w:t>
            </w:r>
            <w:proofErr w:type="spellStart"/>
            <w:r>
              <w:t>spk</w:t>
            </w:r>
            <w:proofErr w:type="spellEnd"/>
            <w:r>
              <w:t xml:space="preserve"> </w:t>
            </w:r>
            <w:proofErr w:type="spellStart"/>
            <w:r>
              <w:t>supaya</w:t>
            </w:r>
            <w:proofErr w:type="spellEnd"/>
            <w:r>
              <w:t xml:space="preserve"> divisi </w:t>
            </w:r>
            <w:proofErr w:type="spellStart"/>
            <w:r>
              <w:t>perakitan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segera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di </w:t>
            </w:r>
            <w:proofErr w:type="spellStart"/>
            <w:r>
              <w:t>gudang</w:t>
            </w:r>
            <w:proofErr w:type="spellEnd"/>
          </w:p>
        </w:tc>
      </w:tr>
    </w:tbl>
    <w:p w14:paraId="235E2F6C" w14:textId="77777777" w:rsidR="002B50C7" w:rsidRDefault="002B50C7" w:rsidP="002B50C7"/>
    <w:p w14:paraId="6F4DFF73" w14:textId="77777777" w:rsidR="002B50C7" w:rsidRPr="00AD172F" w:rsidRDefault="002B50C7" w:rsidP="002B50C7">
      <w:r w:rsidRPr="00AD172F">
        <w:t xml:space="preserve">Pada </w:t>
      </w:r>
      <w:proofErr w:type="spellStart"/>
      <w:r w:rsidRPr="00AD172F">
        <w:t>sistem</w:t>
      </w:r>
      <w:proofErr w:type="spellEnd"/>
      <w:r w:rsidRPr="00AD172F">
        <w:t xml:space="preserve"> yang lama, </w:t>
      </w:r>
      <w:proofErr w:type="spellStart"/>
      <w:r w:rsidRPr="00AD172F">
        <w:t>perusahaan</w:t>
      </w:r>
      <w:proofErr w:type="spellEnd"/>
      <w:r w:rsidRPr="00AD172F">
        <w:t xml:space="preserve"> </w:t>
      </w:r>
      <w:proofErr w:type="spellStart"/>
      <w:r w:rsidRPr="00AD172F">
        <w:t>masih</w:t>
      </w:r>
      <w:proofErr w:type="spellEnd"/>
      <w:r w:rsidRPr="00AD172F">
        <w:t xml:space="preserve"> </w:t>
      </w:r>
      <w:proofErr w:type="spellStart"/>
      <w:r w:rsidRPr="00AD172F">
        <w:t>menggunakan</w:t>
      </w:r>
      <w:proofErr w:type="spellEnd"/>
      <w:r w:rsidRPr="00AD172F">
        <w:t xml:space="preserve"> </w:t>
      </w:r>
      <w:proofErr w:type="spellStart"/>
      <w:r w:rsidRPr="00AD172F">
        <w:t>sistem</w:t>
      </w:r>
      <w:proofErr w:type="spellEnd"/>
      <w:r w:rsidRPr="00AD172F">
        <w:t xml:space="preserve"> manual, yang mana </w:t>
      </w:r>
      <w:proofErr w:type="spellStart"/>
      <w:r w:rsidRPr="00AD172F">
        <w:t>dalam</w:t>
      </w:r>
      <w:proofErr w:type="spellEnd"/>
      <w:r w:rsidRPr="00AD172F">
        <w:t xml:space="preserve"> </w:t>
      </w:r>
      <w:proofErr w:type="spellStart"/>
      <w:r w:rsidRPr="00AD172F">
        <w:t>pengerjaan</w:t>
      </w:r>
      <w:proofErr w:type="spellEnd"/>
      <w:r w:rsidRPr="00AD172F">
        <w:t xml:space="preserve"> </w:t>
      </w:r>
      <w:proofErr w:type="spellStart"/>
      <w:r w:rsidRPr="00AD172F">
        <w:t>atau</w:t>
      </w:r>
      <w:proofErr w:type="spellEnd"/>
      <w:r w:rsidRPr="00AD172F">
        <w:t xml:space="preserve"> proses </w:t>
      </w:r>
      <w:proofErr w:type="spellStart"/>
      <w:r w:rsidRPr="00AD172F">
        <w:t>pengolahan</w:t>
      </w:r>
      <w:proofErr w:type="spellEnd"/>
      <w:r w:rsidRPr="00AD172F">
        <w:t xml:space="preserve"> data </w:t>
      </w:r>
      <w:proofErr w:type="spellStart"/>
      <w:r w:rsidRPr="00AD172F">
        <w:t>sehari</w:t>
      </w:r>
      <w:proofErr w:type="spellEnd"/>
      <w:r w:rsidRPr="00AD172F">
        <w:t xml:space="preserve"> </w:t>
      </w:r>
      <w:proofErr w:type="spellStart"/>
      <w:r w:rsidRPr="00AD172F">
        <w:t>hari</w:t>
      </w:r>
      <w:proofErr w:type="spellEnd"/>
      <w:r w:rsidRPr="00AD172F">
        <w:t xml:space="preserve"> </w:t>
      </w:r>
      <w:proofErr w:type="spellStart"/>
      <w:r w:rsidRPr="00AD172F">
        <w:t>masih</w:t>
      </w:r>
      <w:proofErr w:type="spellEnd"/>
      <w:r w:rsidRPr="00AD172F">
        <w:t xml:space="preserve"> </w:t>
      </w:r>
      <w:proofErr w:type="spellStart"/>
      <w:r w:rsidRPr="00AD172F">
        <w:t>menggunakan</w:t>
      </w:r>
      <w:proofErr w:type="spellEnd"/>
      <w:r w:rsidRPr="00AD172F">
        <w:t xml:space="preserve"> </w:t>
      </w:r>
      <w:proofErr w:type="spellStart"/>
      <w:r w:rsidRPr="00AD172F">
        <w:t>sistem</w:t>
      </w:r>
      <w:proofErr w:type="spellEnd"/>
      <w:r w:rsidRPr="00AD172F">
        <w:t xml:space="preserve"> manual. </w:t>
      </w:r>
      <w:proofErr w:type="spellStart"/>
      <w:r w:rsidRPr="00AD172F">
        <w:t>Pemilik</w:t>
      </w:r>
      <w:proofErr w:type="spellEnd"/>
      <w:r w:rsidRPr="00AD172F">
        <w:t xml:space="preserve"> </w:t>
      </w:r>
      <w:proofErr w:type="spellStart"/>
      <w:r w:rsidRPr="00AD172F">
        <w:t>perusahaan</w:t>
      </w:r>
      <w:proofErr w:type="spellEnd"/>
      <w:r w:rsidRPr="00AD172F">
        <w:t xml:space="preserve"> </w:t>
      </w:r>
      <w:proofErr w:type="spellStart"/>
      <w:r w:rsidRPr="00AD172F">
        <w:t>atau</w:t>
      </w:r>
      <w:proofErr w:type="spellEnd"/>
      <w:r w:rsidRPr="00AD172F">
        <w:t xml:space="preserve"> yang </w:t>
      </w:r>
      <w:proofErr w:type="spellStart"/>
      <w:r w:rsidRPr="00AD172F">
        <w:t>mengolah</w:t>
      </w:r>
      <w:proofErr w:type="spellEnd"/>
      <w:r w:rsidRPr="00AD172F">
        <w:t xml:space="preserve"> data </w:t>
      </w:r>
      <w:proofErr w:type="spellStart"/>
      <w:r w:rsidRPr="00AD172F">
        <w:t>gaji</w:t>
      </w:r>
      <w:proofErr w:type="spellEnd"/>
      <w:r w:rsidRPr="00AD172F">
        <w:t xml:space="preserve"> dan </w:t>
      </w:r>
      <w:proofErr w:type="spellStart"/>
      <w:r w:rsidRPr="00AD172F">
        <w:t>absensi</w:t>
      </w:r>
      <w:proofErr w:type="spellEnd"/>
      <w:r w:rsidRPr="00AD172F">
        <w:t xml:space="preserve"> </w:t>
      </w:r>
      <w:proofErr w:type="spellStart"/>
      <w:r w:rsidRPr="00AD172F">
        <w:t>akan</w:t>
      </w:r>
      <w:proofErr w:type="spellEnd"/>
      <w:r w:rsidRPr="00AD172F">
        <w:t xml:space="preserve"> </w:t>
      </w:r>
      <w:proofErr w:type="spellStart"/>
      <w:r w:rsidRPr="00AD172F">
        <w:t>mencatat</w:t>
      </w:r>
      <w:proofErr w:type="spellEnd"/>
      <w:r w:rsidRPr="00AD172F">
        <w:t xml:space="preserve"> </w:t>
      </w:r>
      <w:proofErr w:type="spellStart"/>
      <w:r w:rsidRPr="00AD172F">
        <w:t>satu</w:t>
      </w:r>
      <w:proofErr w:type="spellEnd"/>
      <w:r w:rsidRPr="00AD172F">
        <w:t xml:space="preserve"> </w:t>
      </w:r>
      <w:proofErr w:type="spellStart"/>
      <w:r w:rsidRPr="00AD172F">
        <w:t>persatu</w:t>
      </w:r>
      <w:proofErr w:type="spellEnd"/>
      <w:r w:rsidRPr="00AD172F">
        <w:t xml:space="preserve"> </w:t>
      </w:r>
      <w:proofErr w:type="spellStart"/>
      <w:r w:rsidRPr="00AD172F">
        <w:t>setiap</w:t>
      </w:r>
      <w:proofErr w:type="spellEnd"/>
      <w:r w:rsidRPr="00AD172F">
        <w:t xml:space="preserve"> </w:t>
      </w:r>
      <w:proofErr w:type="spellStart"/>
      <w:r w:rsidRPr="00AD172F">
        <w:t>harinya</w:t>
      </w:r>
      <w:proofErr w:type="spellEnd"/>
      <w:r w:rsidRPr="00AD172F">
        <w:t xml:space="preserve">, </w:t>
      </w:r>
      <w:proofErr w:type="spellStart"/>
      <w:r w:rsidRPr="00AD172F">
        <w:t>hal</w:t>
      </w:r>
      <w:proofErr w:type="spellEnd"/>
      <w:r w:rsidRPr="00AD172F">
        <w:t xml:space="preserve"> </w:t>
      </w:r>
      <w:proofErr w:type="spellStart"/>
      <w:r w:rsidRPr="00AD172F">
        <w:t>ini</w:t>
      </w:r>
      <w:proofErr w:type="spellEnd"/>
      <w:r w:rsidRPr="00AD172F">
        <w:t xml:space="preserve"> sangat </w:t>
      </w:r>
      <w:proofErr w:type="spellStart"/>
      <w:r w:rsidRPr="00AD172F">
        <w:t>membuang</w:t>
      </w:r>
      <w:proofErr w:type="spellEnd"/>
      <w:r w:rsidRPr="00AD172F">
        <w:t xml:space="preserve"> </w:t>
      </w:r>
      <w:proofErr w:type="spellStart"/>
      <w:r w:rsidRPr="00AD172F">
        <w:t>waktu</w:t>
      </w:r>
      <w:proofErr w:type="spellEnd"/>
      <w:r w:rsidRPr="00AD172F">
        <w:t xml:space="preserve"> dan </w:t>
      </w:r>
      <w:proofErr w:type="spellStart"/>
      <w:r w:rsidRPr="00AD172F">
        <w:t>rawan</w:t>
      </w:r>
      <w:proofErr w:type="spellEnd"/>
      <w:r w:rsidRPr="00AD172F">
        <w:t xml:space="preserve"> </w:t>
      </w:r>
      <w:proofErr w:type="spellStart"/>
      <w:r w:rsidRPr="00AD172F">
        <w:t>dalam</w:t>
      </w:r>
      <w:proofErr w:type="spellEnd"/>
      <w:r w:rsidRPr="00AD172F">
        <w:t xml:space="preserve"> salah input data </w:t>
      </w:r>
      <w:proofErr w:type="spellStart"/>
      <w:r w:rsidRPr="00AD172F">
        <w:t>atau</w:t>
      </w:r>
      <w:proofErr w:type="spellEnd"/>
      <w:r w:rsidRPr="00AD172F">
        <w:t xml:space="preserve"> </w:t>
      </w:r>
      <w:r w:rsidRPr="00AD172F">
        <w:rPr>
          <w:b/>
          <w:i/>
        </w:rPr>
        <w:t>human error</w:t>
      </w:r>
      <w:r w:rsidRPr="00AD172F">
        <w:t>.</w:t>
      </w:r>
    </w:p>
    <w:p w14:paraId="1E4DC7FB" w14:textId="77777777" w:rsidR="002B50C7" w:rsidRDefault="002B50C7" w:rsidP="002B50C7"/>
    <w:p w14:paraId="28FD9C8F" w14:textId="77777777" w:rsidR="002B50C7" w:rsidRDefault="002B50C7" w:rsidP="002B50C7">
      <w:pPr>
        <w:ind w:firstLine="0"/>
      </w:pPr>
    </w:p>
    <w:p w14:paraId="246BF284" w14:textId="28118A5F" w:rsidR="002B50C7" w:rsidRPr="00110763" w:rsidRDefault="002B50C7" w:rsidP="002B50C7">
      <w:pPr>
        <w:pStyle w:val="STTSJudulSubBab"/>
        <w:numPr>
          <w:ilvl w:val="0"/>
          <w:numId w:val="18"/>
        </w:numPr>
        <w:ind w:hanging="720"/>
        <w:rPr>
          <w:sz w:val="24"/>
          <w:szCs w:val="24"/>
        </w:rPr>
      </w:pPr>
      <w:bookmarkStart w:id="44" w:name="_Toc124444512"/>
      <w:r>
        <w:lastRenderedPageBreak/>
        <w:t xml:space="preserve">Hasil </w:t>
      </w:r>
      <w:proofErr w:type="spellStart"/>
      <w:r>
        <w:t>Analisis</w:t>
      </w:r>
      <w:bookmarkStart w:id="45" w:name="_Hlk123850817"/>
      <w:bookmarkEnd w:id="44"/>
      <w:proofErr w:type="spellEnd"/>
    </w:p>
    <w:bookmarkEnd w:id="45"/>
    <w:p w14:paraId="5C438040" w14:textId="77777777" w:rsidR="002B50C7" w:rsidRDefault="002B50C7" w:rsidP="002B50C7">
      <w:r>
        <w:t xml:space="preserve">Dari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, proses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pemasalahan</w:t>
      </w:r>
      <w:proofErr w:type="spellEnd"/>
      <w:r>
        <w:t xml:space="preserve"> – </w:t>
      </w:r>
      <w:proofErr w:type="spellStart"/>
      <w:r>
        <w:t>permalahan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3.3.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sektor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terpenting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Maka </w:t>
      </w:r>
      <w:proofErr w:type="spellStart"/>
      <w:r>
        <w:t>dibangunlah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divisi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dikunci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login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usernya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level user dan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>.</w:t>
      </w:r>
    </w:p>
    <w:p w14:paraId="249C1056" w14:textId="77777777" w:rsidR="002B50C7" w:rsidRPr="00117A9B" w:rsidRDefault="002B50C7" w:rsidP="002B50C7">
      <w:pPr>
        <w:ind w:firstLine="0"/>
      </w:pPr>
    </w:p>
    <w:p w14:paraId="122B7B1A" w14:textId="7B868A26" w:rsidR="002B50C7" w:rsidRPr="008D16EB" w:rsidRDefault="002B50C7" w:rsidP="002B50C7">
      <w:pPr>
        <w:pStyle w:val="STTSJudulSubBab"/>
        <w:numPr>
          <w:ilvl w:val="2"/>
          <w:numId w:val="19"/>
        </w:numPr>
        <w:rPr>
          <w:szCs w:val="24"/>
        </w:rPr>
      </w:pPr>
      <w:bookmarkStart w:id="46" w:name="_Toc124444513"/>
      <w:proofErr w:type="spellStart"/>
      <w:r w:rsidRPr="008D16EB">
        <w:t>Analisis</w:t>
      </w:r>
      <w:proofErr w:type="spellEnd"/>
      <w:r w:rsidRPr="008D16EB">
        <w:t xml:space="preserve"> </w:t>
      </w:r>
      <w:proofErr w:type="spellStart"/>
      <w:r w:rsidRPr="008D16EB">
        <w:t>Sistem</w:t>
      </w:r>
      <w:proofErr w:type="spellEnd"/>
      <w:r w:rsidRPr="008D16EB">
        <w:t xml:space="preserve"> </w:t>
      </w:r>
      <w:proofErr w:type="spellStart"/>
      <w:r w:rsidRPr="008D16EB">
        <w:t>Baru</w:t>
      </w:r>
      <w:bookmarkEnd w:id="46"/>
      <w:proofErr w:type="spellEnd"/>
    </w:p>
    <w:p w14:paraId="291E4F57" w14:textId="77777777" w:rsidR="002B50C7" w:rsidRDefault="002B50C7" w:rsidP="002B50C7">
      <w:r>
        <w:t>Pada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 yang lama.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lama.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0AD68D9B" w14:textId="77777777" w:rsidR="002B50C7" w:rsidRDefault="002B50C7" w:rsidP="002B50C7"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Alur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SPK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dilalui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proses </w:t>
      </w:r>
      <w:proofErr w:type="spellStart"/>
      <w:r>
        <w:t>konversi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64033458" w14:textId="77777777" w:rsidR="002B50C7" w:rsidRPr="000975FC" w:rsidRDefault="002B50C7">
      <w:pPr>
        <w:pStyle w:val="Bulletstyle0"/>
        <w:numPr>
          <w:ilvl w:val="0"/>
          <w:numId w:val="25"/>
        </w:numPr>
        <w:ind w:left="426" w:hanging="426"/>
        <w:rPr>
          <w:b/>
          <w:bCs/>
        </w:rPr>
      </w:pPr>
      <w:r w:rsidRPr="000975FC">
        <w:rPr>
          <w:b/>
          <w:bCs/>
        </w:rPr>
        <w:t>Proses Login</w:t>
      </w:r>
    </w:p>
    <w:p w14:paraId="69FC0748" w14:textId="77777777" w:rsidR="002B50C7" w:rsidRDefault="002B50C7" w:rsidP="002B50C7">
      <w:r>
        <w:t xml:space="preserve">Proses Login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.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Data </w:t>
      </w:r>
      <w:proofErr w:type="spellStart"/>
      <w:r>
        <w:t>berupa</w:t>
      </w:r>
      <w:proofErr w:type="spellEnd"/>
      <w:r>
        <w:t xml:space="preserve"> username dan Password.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yang </w:t>
      </w:r>
      <w:proofErr w:type="spellStart"/>
      <w:r>
        <w:t>diinput</w:t>
      </w:r>
      <w:proofErr w:type="spellEnd"/>
      <w:r>
        <w:t xml:space="preserve"> user. Jika </w:t>
      </w:r>
      <w:proofErr w:type="spellStart"/>
      <w:r>
        <w:t>ternyata</w:t>
      </w:r>
      <w:proofErr w:type="spellEnd"/>
      <w:r>
        <w:t xml:space="preserve"> username dan password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pada database,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login dan </w:t>
      </w:r>
      <w:proofErr w:type="spellStart"/>
      <w:r>
        <w:t>usernya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mendapati</w:t>
      </w:r>
      <w:proofErr w:type="spellEnd"/>
      <w:r>
        <w:t xml:space="preserve"> role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username dan password yang </w:t>
      </w:r>
      <w:proofErr w:type="spellStart"/>
      <w:r>
        <w:t>diinput</w:t>
      </w:r>
      <w:proofErr w:type="spellEnd"/>
      <w:r>
        <w:t xml:space="preserve"> oleh user.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data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terverifikasi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User yang </w:t>
      </w:r>
      <w:proofErr w:type="spellStart"/>
      <w:r>
        <w:t>belum</w:t>
      </w:r>
      <w:proofErr w:type="spellEnd"/>
      <w:r>
        <w:t xml:space="preserve"> login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</w:t>
      </w:r>
    </w:p>
    <w:p w14:paraId="04B043E7" w14:textId="77777777" w:rsidR="002B50C7" w:rsidRDefault="002B50C7" w:rsidP="002B50C7">
      <w:pPr>
        <w:pStyle w:val="Gambar"/>
      </w:pPr>
      <w:r>
        <w:lastRenderedPageBreak/>
        <w:drawing>
          <wp:inline distT="0" distB="0" distL="0" distR="0" wp14:anchorId="65377595" wp14:editId="1BA6AF0C">
            <wp:extent cx="3098755" cy="2867273"/>
            <wp:effectExtent l="19050" t="19050" r="2603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232" cy="2889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29BA39" w14:textId="7AC79284" w:rsidR="002B50C7" w:rsidRDefault="002B50C7" w:rsidP="002B50C7">
      <w:pPr>
        <w:pStyle w:val="GambarDesc"/>
      </w:pPr>
      <w:bookmarkStart w:id="47" w:name="_Toc124434774"/>
      <w:bookmarkStart w:id="48" w:name="_Toc124435128"/>
      <w:bookmarkStart w:id="49" w:name="_Toc124436815"/>
      <w:bookmarkStart w:id="50" w:name="_Toc124436886"/>
      <w:r w:rsidRPr="00EB4FC0">
        <w:t>Gambar 3.</w:t>
      </w:r>
      <w:r>
        <w:t>2</w:t>
      </w:r>
      <w:r w:rsidR="00E243BA">
        <w:br/>
      </w:r>
      <w:r>
        <w:t>Flow Login</w:t>
      </w:r>
      <w:bookmarkEnd w:id="47"/>
      <w:bookmarkEnd w:id="48"/>
      <w:bookmarkEnd w:id="49"/>
      <w:bookmarkEnd w:id="50"/>
    </w:p>
    <w:p w14:paraId="50DA1D95" w14:textId="77777777" w:rsidR="002B50C7" w:rsidRDefault="002B50C7" w:rsidP="002B50C7">
      <w:pPr>
        <w:pStyle w:val="STTSNormalAbstrak"/>
      </w:pPr>
    </w:p>
    <w:p w14:paraId="5AADC727" w14:textId="77777777" w:rsidR="002B50C7" w:rsidRDefault="002B50C7">
      <w:pPr>
        <w:pStyle w:val="Bulletstyle0"/>
        <w:numPr>
          <w:ilvl w:val="0"/>
          <w:numId w:val="25"/>
        </w:numPr>
        <w:ind w:left="426" w:hanging="426"/>
        <w:rPr>
          <w:b/>
          <w:bCs/>
        </w:rPr>
      </w:pPr>
      <w:r w:rsidRPr="000975FC">
        <w:rPr>
          <w:b/>
          <w:bCs/>
        </w:rPr>
        <w:t>Input Database Master</w:t>
      </w:r>
    </w:p>
    <w:p w14:paraId="57BDFDD5" w14:textId="77777777" w:rsidR="002B50C7" w:rsidRDefault="002B50C7" w:rsidP="002B50C7">
      <w:r>
        <w:t xml:space="preserve">Proses Input Master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yang </w:t>
      </w:r>
      <w:proofErr w:type="spellStart"/>
      <w:r>
        <w:t>terverifikasi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master pada form input data master. Data Master </w:t>
      </w:r>
      <w:proofErr w:type="spellStart"/>
      <w:r>
        <w:t>Berisikan</w:t>
      </w:r>
      <w:proofErr w:type="spellEnd"/>
      <w:r>
        <w:t xml:space="preserve"> 2 </w:t>
      </w:r>
      <w:proofErr w:type="spellStart"/>
      <w:r>
        <w:t>hal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Parameter dan Hasil Kit. Parameter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di cross check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SPK </w:t>
      </w:r>
      <w:proofErr w:type="spellStart"/>
      <w:r>
        <w:t>perusahaan</w:t>
      </w:r>
      <w:proofErr w:type="spellEnd"/>
      <w:r>
        <w:t xml:space="preserve">. Parameter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model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departemen</w:t>
      </w:r>
      <w:proofErr w:type="spellEnd"/>
      <w:r>
        <w:t xml:space="preserve">, stall, stock dan new parameter.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new parameter, data parameter yang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selain</w:t>
      </w:r>
      <w:proofErr w:type="spellEnd"/>
      <w:r>
        <w:t xml:space="preserve"> parameter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dikhususkan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SPK yang sangat </w:t>
      </w:r>
      <w:proofErr w:type="spellStart"/>
      <w:r>
        <w:t>beragam</w:t>
      </w:r>
      <w:proofErr w:type="spellEnd"/>
      <w:r>
        <w:t xml:space="preserve">. Kit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kit, dan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berserta</w:t>
      </w:r>
      <w:proofErr w:type="spellEnd"/>
      <w:r>
        <w:t xml:space="preserve"> </w:t>
      </w:r>
      <w:proofErr w:type="spellStart"/>
      <w:r>
        <w:t>jumlahnya</w:t>
      </w:r>
      <w:proofErr w:type="spellEnd"/>
      <w:r>
        <w:t xml:space="preserve">. Nanti kit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pada data SPK </w:t>
      </w:r>
      <w:proofErr w:type="spellStart"/>
      <w:r>
        <w:t>perusahaan</w:t>
      </w:r>
      <w:proofErr w:type="spellEnd"/>
      <w:r>
        <w:t xml:space="preserve"> </w:t>
      </w:r>
      <w:r w:rsidRPr="00686848">
        <w:rPr>
          <w:i/>
          <w:iCs/>
        </w:rPr>
        <w:t>matching</w:t>
      </w:r>
      <w:r>
        <w:t xml:space="preserve"> </w:t>
      </w:r>
      <w:proofErr w:type="spellStart"/>
      <w:r>
        <w:t>dengan</w:t>
      </w:r>
      <w:proofErr w:type="spellEnd"/>
      <w:r>
        <w:t xml:space="preserve"> data parameter pada database master Mongo.</w:t>
      </w:r>
    </w:p>
    <w:p w14:paraId="2EBFA5FA" w14:textId="77777777" w:rsidR="002B50C7" w:rsidRDefault="002B50C7" w:rsidP="002B50C7">
      <w:pPr>
        <w:rPr>
          <w:b/>
          <w:bCs/>
        </w:rPr>
      </w:pPr>
      <w:proofErr w:type="spellStart"/>
      <w:r>
        <w:t>Sebelum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master, data yang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Apakah</w:t>
      </w:r>
      <w:proofErr w:type="spellEnd"/>
      <w:r>
        <w:t xml:space="preserve"> input data master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?.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user. Jika </w:t>
      </w:r>
      <w:proofErr w:type="spellStart"/>
      <w:r>
        <w:t>iya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master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data master yang </w:t>
      </w:r>
      <w:proofErr w:type="spellStart"/>
      <w:r>
        <w:t>diinput</w:t>
      </w:r>
      <w:proofErr w:type="spellEnd"/>
      <w:r>
        <w:t xml:space="preserve"> user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?. 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data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mengirimkan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juga </w:t>
      </w:r>
      <w:proofErr w:type="spellStart"/>
      <w:r>
        <w:t>ke</w:t>
      </w:r>
      <w:proofErr w:type="spellEnd"/>
      <w:r>
        <w:t xml:space="preserve"> user.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master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response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user.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database master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proses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94F3A3F" w14:textId="77777777" w:rsidR="002B50C7" w:rsidRDefault="002B50C7" w:rsidP="002B50C7">
      <w:pPr>
        <w:pStyle w:val="Bulletstyle0"/>
        <w:ind w:left="0" w:firstLine="0"/>
        <w:rPr>
          <w:b/>
          <w:bCs/>
        </w:rPr>
      </w:pPr>
    </w:p>
    <w:p w14:paraId="3F7A2EDF" w14:textId="77777777" w:rsidR="002B50C7" w:rsidRDefault="002B50C7" w:rsidP="002B50C7">
      <w:pPr>
        <w:pStyle w:val="Gambar"/>
      </w:pPr>
      <w:r w:rsidRPr="00080DD7">
        <w:drawing>
          <wp:inline distT="0" distB="0" distL="0" distR="0" wp14:anchorId="649611A2" wp14:editId="6C2F6F7B">
            <wp:extent cx="3371353" cy="3624630"/>
            <wp:effectExtent l="19050" t="19050" r="19685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346" cy="36342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64EC64" w14:textId="519724EA" w:rsidR="002B50C7" w:rsidRDefault="002B50C7" w:rsidP="002B50C7">
      <w:pPr>
        <w:pStyle w:val="GambarDesc"/>
      </w:pPr>
      <w:bookmarkStart w:id="51" w:name="_Toc124434775"/>
      <w:bookmarkStart w:id="52" w:name="_Toc124435129"/>
      <w:bookmarkStart w:id="53" w:name="_Toc124436816"/>
      <w:bookmarkStart w:id="54" w:name="_Toc124436887"/>
      <w:r w:rsidRPr="00EB4FC0">
        <w:t>Gambar 3.</w:t>
      </w:r>
      <w:r>
        <w:t>3</w:t>
      </w:r>
      <w:r>
        <w:br/>
        <w:t>Flow Input Master</w:t>
      </w:r>
      <w:bookmarkEnd w:id="51"/>
      <w:bookmarkEnd w:id="52"/>
      <w:bookmarkEnd w:id="53"/>
      <w:bookmarkEnd w:id="54"/>
    </w:p>
    <w:p w14:paraId="33CD87D4" w14:textId="77777777" w:rsidR="002B50C7" w:rsidRDefault="002B50C7" w:rsidP="002B50C7">
      <w:pPr>
        <w:pStyle w:val="Gambar"/>
      </w:pPr>
    </w:p>
    <w:p w14:paraId="6EE09F23" w14:textId="77777777" w:rsidR="002B50C7" w:rsidRDefault="002B50C7">
      <w:pPr>
        <w:pStyle w:val="Bulletstyle0"/>
        <w:numPr>
          <w:ilvl w:val="0"/>
          <w:numId w:val="25"/>
        </w:numPr>
        <w:ind w:left="426" w:hanging="426"/>
        <w:rPr>
          <w:b/>
          <w:bCs/>
        </w:rPr>
      </w:pPr>
      <w:r>
        <w:rPr>
          <w:b/>
          <w:bCs/>
        </w:rPr>
        <w:t xml:space="preserve">Input SPK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konversi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komponen</w:t>
      </w:r>
      <w:proofErr w:type="spellEnd"/>
    </w:p>
    <w:p w14:paraId="3A45FABA" w14:textId="77777777" w:rsidR="002B50C7" w:rsidRDefault="002B50C7" w:rsidP="002B50C7">
      <w:r>
        <w:t xml:space="preserve">Proses Input SPK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menginputkan</w:t>
      </w:r>
      <w:proofErr w:type="spellEnd"/>
      <w:r>
        <w:t xml:space="preserve"> data SPK yang </w:t>
      </w:r>
      <w:proofErr w:type="spellStart"/>
      <w:r>
        <w:t>mau</w:t>
      </w:r>
      <w:proofErr w:type="spellEnd"/>
      <w:r>
        <w:t xml:space="preserve"> di </w:t>
      </w:r>
      <w:proofErr w:type="spellStart"/>
      <w:r>
        <w:t>konversikan</w:t>
      </w:r>
      <w:proofErr w:type="spellEnd"/>
      <w:r>
        <w:t xml:space="preserve">. Proses input SPK sangat </w:t>
      </w:r>
      <w:proofErr w:type="spellStart"/>
      <w:r>
        <w:t>sederhana</w:t>
      </w:r>
      <w:proofErr w:type="spellEnd"/>
      <w:r>
        <w:t xml:space="preserve">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SPK dan stall. </w:t>
      </w:r>
      <w:proofErr w:type="spellStart"/>
      <w:r>
        <w:t>Selanjutnya</w:t>
      </w:r>
      <w:proofErr w:type="spellEnd"/>
      <w:r>
        <w:t xml:space="preserve"> SPK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SPK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. </w:t>
      </w:r>
    </w:p>
    <w:p w14:paraId="29B07289" w14:textId="77777777" w:rsidR="002B50C7" w:rsidRDefault="002B50C7" w:rsidP="002B50C7">
      <w:r>
        <w:t xml:space="preserve">Data SPK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cross check </w:t>
      </w:r>
      <w:proofErr w:type="spellStart"/>
      <w:r>
        <w:t>dengan</w:t>
      </w:r>
      <w:proofErr w:type="spellEnd"/>
      <w:r>
        <w:t xml:space="preserve"> database master. Data SPK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dicocokkan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parameter yang </w:t>
      </w:r>
      <w:proofErr w:type="spellStart"/>
      <w:r>
        <w:t>ada</w:t>
      </w:r>
      <w:proofErr w:type="spellEnd"/>
      <w:r>
        <w:t xml:space="preserve"> di master.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lastRenderedPageBreak/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data kit dan </w:t>
      </w:r>
      <w:proofErr w:type="spellStart"/>
      <w:r>
        <w:t>komponennya</w:t>
      </w:r>
      <w:proofErr w:type="spellEnd"/>
      <w:r>
        <w:t xml:space="preserve">.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di print dan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.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.</w:t>
      </w:r>
    </w:p>
    <w:p w14:paraId="7126B7C0" w14:textId="77777777" w:rsidR="002B50C7" w:rsidRDefault="002B50C7" w:rsidP="002B50C7">
      <w:pPr>
        <w:rPr>
          <w:b/>
          <w:bCs/>
        </w:rPr>
      </w:pPr>
    </w:p>
    <w:p w14:paraId="7564339D" w14:textId="77777777" w:rsidR="002B50C7" w:rsidRDefault="002B50C7" w:rsidP="002D3031">
      <w:pPr>
        <w:pStyle w:val="Gambar"/>
      </w:pPr>
      <w:r w:rsidRPr="002D3031">
        <w:drawing>
          <wp:inline distT="0" distB="0" distL="0" distR="0" wp14:anchorId="72D4B6A5" wp14:editId="656FC69C">
            <wp:extent cx="4238046" cy="4264781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051" cy="427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CF969" w14:textId="12093773" w:rsidR="002B50C7" w:rsidRPr="002D3031" w:rsidRDefault="002B50C7" w:rsidP="002D3031">
      <w:pPr>
        <w:pStyle w:val="GambarDesc"/>
      </w:pPr>
      <w:bookmarkStart w:id="55" w:name="_Toc124434776"/>
      <w:bookmarkStart w:id="56" w:name="_Toc124435130"/>
      <w:bookmarkStart w:id="57" w:name="_Toc124436817"/>
      <w:bookmarkStart w:id="58" w:name="_Toc124436888"/>
      <w:r w:rsidRPr="002D3031">
        <w:t>Gambar 3.4</w:t>
      </w:r>
      <w:r w:rsidRPr="002D3031">
        <w:br/>
        <w:t xml:space="preserve">Flow Input dan </w:t>
      </w:r>
      <w:r w:rsidR="0009151A">
        <w:t>K</w:t>
      </w:r>
      <w:r w:rsidRPr="002D3031">
        <w:t>onversi</w:t>
      </w:r>
      <w:bookmarkEnd w:id="55"/>
      <w:bookmarkEnd w:id="56"/>
      <w:bookmarkEnd w:id="57"/>
      <w:bookmarkEnd w:id="58"/>
    </w:p>
    <w:p w14:paraId="1298EFDD" w14:textId="77777777" w:rsidR="002B50C7" w:rsidRDefault="002B50C7" w:rsidP="002B50C7"/>
    <w:p w14:paraId="1036A60A" w14:textId="77777777" w:rsidR="002B50C7" w:rsidRDefault="002B50C7" w:rsidP="002B50C7"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pintu</w:t>
      </w:r>
      <w:proofErr w:type="spellEnd"/>
      <w:r>
        <w:t xml:space="preserve"> yang </w:t>
      </w:r>
      <w:proofErr w:type="spellStart"/>
      <w:r>
        <w:t>mengharuskan</w:t>
      </w:r>
      <w:proofErr w:type="spellEnd"/>
      <w:r>
        <w:t xml:space="preserve"> user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login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. User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login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. </w:t>
      </w:r>
      <w:proofErr w:type="spellStart"/>
      <w:r>
        <w:t>Sebaliknya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dan </w:t>
      </w:r>
      <w:proofErr w:type="spellStart"/>
      <w:r>
        <w:t>terverifikasi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.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3 level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B8C7C51" w14:textId="77777777" w:rsidR="002B50C7" w:rsidRPr="001471AC" w:rsidRDefault="002B50C7" w:rsidP="002B50C7">
      <w:pPr>
        <w:pStyle w:val="BulletSubabAlphabet"/>
      </w:pPr>
      <w:r w:rsidRPr="001471AC">
        <w:lastRenderedPageBreak/>
        <w:t>Super Admin</w:t>
      </w:r>
    </w:p>
    <w:p w14:paraId="7789E91E" w14:textId="77777777" w:rsidR="002B50C7" w:rsidRPr="00DD65E5" w:rsidRDefault="002B50C7" w:rsidP="002B50C7">
      <w:r>
        <w:t xml:space="preserve">Super Admin </w:t>
      </w:r>
      <w:proofErr w:type="spellStart"/>
      <w:r>
        <w:t>merupakan</w:t>
      </w:r>
      <w:proofErr w:type="spellEnd"/>
      <w:r>
        <w:t xml:space="preserve"> role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. </w:t>
      </w:r>
      <w:proofErr w:type="spellStart"/>
      <w:r>
        <w:t>Artinya</w:t>
      </w:r>
      <w:proofErr w:type="spellEnd"/>
      <w:r>
        <w:t xml:space="preserve">, role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role </w:t>
      </w:r>
      <w:proofErr w:type="spellStart"/>
      <w:r>
        <w:t>lainnya</w:t>
      </w:r>
      <w:proofErr w:type="spellEnd"/>
      <w:r>
        <w:t xml:space="preserve">. Role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level paling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diliat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Role Super Admin juga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role lain.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role super admin: </w:t>
      </w:r>
    </w:p>
    <w:p w14:paraId="00C11EDC" w14:textId="77777777" w:rsidR="002B50C7" w:rsidRDefault="002B50C7" w:rsidP="002B50C7">
      <w:pPr>
        <w:pStyle w:val="BulletStyle"/>
      </w:pPr>
      <w:proofErr w:type="spellStart"/>
      <w:r w:rsidRPr="00BA0D60">
        <w:t>Manajemen</w:t>
      </w:r>
      <w:proofErr w:type="spellEnd"/>
      <w:r w:rsidRPr="001123C3">
        <w:t xml:space="preserve"> user</w:t>
      </w:r>
    </w:p>
    <w:p w14:paraId="0BC99440" w14:textId="77777777" w:rsidR="002B50C7" w:rsidRDefault="002B50C7" w:rsidP="002B50C7">
      <w:pPr>
        <w:pStyle w:val="BulletParagraphwithoutindent"/>
      </w:pPr>
      <w:proofErr w:type="spellStart"/>
      <w:r>
        <w:t>Manajemen</w:t>
      </w:r>
      <w:proofErr w:type="spellEnd"/>
      <w:r>
        <w:t xml:space="preserve"> user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role super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. User lain yang </w:t>
      </w:r>
      <w:proofErr w:type="spellStart"/>
      <w:r>
        <w:t>memiliki</w:t>
      </w:r>
      <w:proofErr w:type="spellEnd"/>
      <w:r>
        <w:t xml:space="preserve"> role </w:t>
      </w:r>
      <w:proofErr w:type="spellStart"/>
      <w:r>
        <w:t>selain</w:t>
      </w:r>
      <w:proofErr w:type="spellEnd"/>
      <w:r>
        <w:t xml:space="preserve"> super admin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mengorganisir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–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website.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Super Admin </w:t>
      </w:r>
      <w:proofErr w:type="spellStart"/>
      <w:r>
        <w:t>untuk</w:t>
      </w:r>
      <w:proofErr w:type="spellEnd"/>
      <w:r>
        <w:t xml:space="preserve">: </w:t>
      </w:r>
    </w:p>
    <w:p w14:paraId="4F4902D0" w14:textId="77777777" w:rsidR="002B50C7" w:rsidRPr="00321CD7" w:rsidRDefault="002B50C7" w:rsidP="002B50C7">
      <w:pPr>
        <w:pStyle w:val="BulletStyleLevel2"/>
      </w:pPr>
      <w:proofErr w:type="spellStart"/>
      <w:r w:rsidRPr="00321CD7">
        <w:t>Menghapus</w:t>
      </w:r>
      <w:proofErr w:type="spellEnd"/>
      <w:r w:rsidRPr="00321CD7">
        <w:t xml:space="preserve"> user yang </w:t>
      </w:r>
      <w:proofErr w:type="spellStart"/>
      <w:r w:rsidRPr="00321CD7">
        <w:t>sudah</w:t>
      </w:r>
      <w:proofErr w:type="spellEnd"/>
      <w:r w:rsidRPr="00321CD7">
        <w:t xml:space="preserve"> </w:t>
      </w:r>
      <w:proofErr w:type="spellStart"/>
      <w:r w:rsidRPr="00321CD7">
        <w:t>ada</w:t>
      </w:r>
      <w:proofErr w:type="spellEnd"/>
    </w:p>
    <w:p w14:paraId="3EFDC74F" w14:textId="77777777" w:rsidR="002B50C7" w:rsidRPr="00321CD7" w:rsidRDefault="002B50C7" w:rsidP="002B50C7">
      <w:pPr>
        <w:pStyle w:val="BulletStyleLevel2"/>
      </w:pPr>
      <w:proofErr w:type="spellStart"/>
      <w:r w:rsidRPr="00321CD7">
        <w:t>Mengubah</w:t>
      </w:r>
      <w:proofErr w:type="spellEnd"/>
      <w:r w:rsidRPr="00321CD7">
        <w:t xml:space="preserve"> detail </w:t>
      </w:r>
      <w:proofErr w:type="spellStart"/>
      <w:r w:rsidRPr="00321CD7">
        <w:t>dari</w:t>
      </w:r>
      <w:proofErr w:type="spellEnd"/>
      <w:r w:rsidRPr="00321CD7">
        <w:t xml:space="preserve"> user yang </w:t>
      </w:r>
      <w:proofErr w:type="spellStart"/>
      <w:r w:rsidRPr="00321CD7">
        <w:t>sudah</w:t>
      </w:r>
      <w:proofErr w:type="spellEnd"/>
      <w:r w:rsidRPr="00321CD7">
        <w:t xml:space="preserve"> </w:t>
      </w:r>
      <w:proofErr w:type="spellStart"/>
      <w:r w:rsidRPr="00321CD7">
        <w:t>ada</w:t>
      </w:r>
      <w:proofErr w:type="spellEnd"/>
    </w:p>
    <w:p w14:paraId="28D3E67C" w14:textId="77777777" w:rsidR="002B50C7" w:rsidRPr="00321CD7" w:rsidRDefault="002B50C7" w:rsidP="002B50C7">
      <w:pPr>
        <w:pStyle w:val="BulletStyleLevel2"/>
      </w:pPr>
      <w:proofErr w:type="spellStart"/>
      <w:r w:rsidRPr="00321CD7">
        <w:t>Mengubah</w:t>
      </w:r>
      <w:proofErr w:type="spellEnd"/>
      <w:r w:rsidRPr="00321CD7">
        <w:t xml:space="preserve"> role </w:t>
      </w:r>
      <w:proofErr w:type="spellStart"/>
      <w:r w:rsidRPr="00321CD7">
        <w:t>dari</w:t>
      </w:r>
      <w:proofErr w:type="spellEnd"/>
      <w:r w:rsidRPr="00321CD7">
        <w:t xml:space="preserve"> user yang </w:t>
      </w:r>
      <w:proofErr w:type="spellStart"/>
      <w:r w:rsidRPr="00321CD7">
        <w:t>sudah</w:t>
      </w:r>
      <w:proofErr w:type="spellEnd"/>
      <w:r w:rsidRPr="00321CD7">
        <w:t xml:space="preserve"> </w:t>
      </w:r>
      <w:proofErr w:type="spellStart"/>
      <w:r w:rsidRPr="00321CD7">
        <w:t>ada</w:t>
      </w:r>
      <w:proofErr w:type="spellEnd"/>
    </w:p>
    <w:p w14:paraId="643DF325" w14:textId="77777777" w:rsidR="002B50C7" w:rsidRDefault="002B50C7" w:rsidP="002B50C7">
      <w:pPr>
        <w:pStyle w:val="BulletStyleLevel2"/>
      </w:pP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</w:p>
    <w:p w14:paraId="37A5B2F3" w14:textId="77777777" w:rsidR="002B50C7" w:rsidRPr="00343DBC" w:rsidRDefault="002B50C7" w:rsidP="002B50C7">
      <w:pPr>
        <w:pStyle w:val="BulletParagraphwithoutindent"/>
      </w:pPr>
      <w:r>
        <w:t xml:space="preserve">Fitur lain </w:t>
      </w:r>
      <w:proofErr w:type="spellStart"/>
      <w:r>
        <w:t>dari</w:t>
      </w:r>
      <w:proofErr w:type="spellEnd"/>
      <w:r>
        <w:t xml:space="preserve"> role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. Dimana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login </w:t>
      </w:r>
      <w:proofErr w:type="spellStart"/>
      <w:r>
        <w:t>nantinya</w:t>
      </w:r>
      <w:proofErr w:type="spellEnd"/>
      <w:r>
        <w:t xml:space="preserve">. </w:t>
      </w:r>
      <w:proofErr w:type="spellStart"/>
      <w:r>
        <w:t>Disaat</w:t>
      </w:r>
      <w:proofErr w:type="spellEnd"/>
      <w:r>
        <w:t xml:space="preserve"> yang </w:t>
      </w:r>
      <w:proofErr w:type="spellStart"/>
      <w:r>
        <w:t>bersamaan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role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pastinya</w:t>
      </w:r>
      <w:proofErr w:type="spellEnd"/>
      <w:r>
        <w:t xml:space="preserve"> user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pada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6ACEEC51" w14:textId="77777777" w:rsidR="002B50C7" w:rsidRDefault="002B50C7" w:rsidP="002B50C7">
      <w:pPr>
        <w:pStyle w:val="BulletStyle"/>
      </w:pP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1F4CC9AD" w14:textId="77777777" w:rsidR="002B50C7" w:rsidRPr="00677096" w:rsidRDefault="002B50C7" w:rsidP="002B50C7">
      <w:pPr>
        <w:pStyle w:val="BulletParagraphwithoutindent"/>
      </w:pPr>
      <w:r>
        <w:t xml:space="preserve">Fitur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database pada masing – masing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super admin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(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)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database pada masing - masing </w:t>
      </w:r>
      <w:proofErr w:type="spellStart"/>
      <w:r>
        <w:t>departemen</w:t>
      </w:r>
      <w:proofErr w:type="spellEnd"/>
      <w:r>
        <w:t>.</w:t>
      </w:r>
    </w:p>
    <w:p w14:paraId="5FE1BB33" w14:textId="77777777" w:rsidR="002B50C7" w:rsidRDefault="002B50C7" w:rsidP="002B50C7">
      <w:pPr>
        <w:pStyle w:val="BulletStyle"/>
      </w:pPr>
      <w:r>
        <w:lastRenderedPageBreak/>
        <w:t xml:space="preserve">Input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utama</w:t>
      </w:r>
      <w:proofErr w:type="spellEnd"/>
    </w:p>
    <w:p w14:paraId="71D78D0F" w14:textId="77777777" w:rsidR="002B50C7" w:rsidRPr="0007652F" w:rsidRDefault="002B50C7" w:rsidP="002B50C7">
      <w:pPr>
        <w:pStyle w:val="BulletParagraphwithoutindent"/>
        <w:rPr>
          <w:vertAlign w:val="subscript"/>
        </w:rPr>
      </w:pPr>
      <w:r>
        <w:t xml:space="preserve">Fitur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Super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– data master </w:t>
      </w:r>
      <w:proofErr w:type="spellStart"/>
      <w:r>
        <w:t>menuju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. Data – data master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SPK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>.</w:t>
      </w:r>
    </w:p>
    <w:p w14:paraId="754B6A1D" w14:textId="77777777" w:rsidR="002B50C7" w:rsidRDefault="002B50C7" w:rsidP="002B50C7">
      <w:pPr>
        <w:pStyle w:val="BulletStyle"/>
      </w:pPr>
      <w:r>
        <w:t xml:space="preserve">Tarik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6932C980" w14:textId="77777777" w:rsidR="002B50C7" w:rsidRDefault="002B50C7" w:rsidP="002B50C7">
      <w:pPr>
        <w:pStyle w:val="BulletParagraphwithoutindent"/>
      </w:pPr>
      <w:r>
        <w:t xml:space="preserve">Fitur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kelima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Super Admin. Fitur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Saat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–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mengganti</w:t>
      </w:r>
      <w:proofErr w:type="spellEnd"/>
      <w:r>
        <w:t xml:space="preserve">,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5C693427" w14:textId="77777777" w:rsidR="002B50C7" w:rsidRDefault="002B50C7" w:rsidP="002B50C7">
      <w:pPr>
        <w:pStyle w:val="BulletStyle"/>
      </w:pPr>
      <w:r>
        <w:t xml:space="preserve">Order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4B029149" w14:textId="77777777" w:rsidR="002B50C7" w:rsidRPr="00BD1DC2" w:rsidRDefault="002B50C7" w:rsidP="002B50C7">
      <w:pPr>
        <w:pStyle w:val="BulletParagraphwithoutindent"/>
      </w:pPr>
      <w:r>
        <w:t xml:space="preserve">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agar </w:t>
      </w:r>
      <w:proofErr w:type="spellStart"/>
      <w:r>
        <w:t>komponen</w:t>
      </w:r>
      <w:proofErr w:type="spellEnd"/>
      <w:r>
        <w:t xml:space="preserve">, kit,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divisi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print list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. Hasil print list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.</w:t>
      </w:r>
    </w:p>
    <w:p w14:paraId="3C8C848C" w14:textId="77777777" w:rsidR="002B50C7" w:rsidRDefault="002B50C7" w:rsidP="002B50C7">
      <w:pPr>
        <w:pStyle w:val="BulletStyle"/>
      </w:pPr>
      <w:r>
        <w:t xml:space="preserve">History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75C5BF54" w14:textId="77777777" w:rsidR="002B50C7" w:rsidRDefault="002B50C7" w:rsidP="002B50C7">
      <w:pPr>
        <w:pStyle w:val="BulletParagraphwithoutindent"/>
      </w:pPr>
      <w:r>
        <w:t xml:space="preserve">Fitur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Super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dulunya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status </w:t>
      </w:r>
      <w:proofErr w:type="spellStart"/>
      <w:r>
        <w:t>berhasil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daftar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user admin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Super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history input </w:t>
      </w:r>
      <w:proofErr w:type="spellStart"/>
      <w:r>
        <w:t>kode</w:t>
      </w:r>
      <w:proofErr w:type="spellEnd"/>
      <w:r>
        <w:t xml:space="preserve"> SPK yang salah dan </w:t>
      </w:r>
      <w:proofErr w:type="spellStart"/>
      <w:r>
        <w:t>menghapusnya</w:t>
      </w:r>
      <w:proofErr w:type="spellEnd"/>
      <w:r>
        <w:t>.</w:t>
      </w:r>
    </w:p>
    <w:p w14:paraId="3E49FCDE" w14:textId="77777777" w:rsidR="002B50C7" w:rsidRDefault="002B50C7" w:rsidP="002B50C7">
      <w:pPr>
        <w:pStyle w:val="Bulletstyle0"/>
        <w:ind w:firstLine="0"/>
      </w:pPr>
    </w:p>
    <w:p w14:paraId="7D8CFC3D" w14:textId="77777777" w:rsidR="002D3031" w:rsidRDefault="002B50C7" w:rsidP="002D3031">
      <w:pPr>
        <w:pStyle w:val="Gambar"/>
      </w:pPr>
      <w:bookmarkStart w:id="59" w:name="_Toc124434777"/>
      <w:bookmarkStart w:id="60" w:name="_Toc124435131"/>
      <w:r w:rsidRPr="002D3031">
        <w:lastRenderedPageBreak/>
        <w:drawing>
          <wp:inline distT="0" distB="0" distL="0" distR="0" wp14:anchorId="0C233374" wp14:editId="3D79A861">
            <wp:extent cx="2689130" cy="3042202"/>
            <wp:effectExtent l="19050" t="19050" r="16510" b="254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944" cy="3107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769429" w14:textId="29A378EE" w:rsidR="002B50C7" w:rsidRDefault="002B50C7" w:rsidP="002D3031">
      <w:pPr>
        <w:pStyle w:val="GambarDesc"/>
      </w:pPr>
      <w:bookmarkStart w:id="61" w:name="_Toc124436818"/>
      <w:bookmarkStart w:id="62" w:name="_Toc124436889"/>
      <w:r w:rsidRPr="00EB4FC0">
        <w:t>Gambar 3.</w:t>
      </w:r>
      <w:r w:rsidR="002D3031">
        <w:t>5</w:t>
      </w:r>
      <w:r w:rsidRPr="00EB4FC0">
        <w:br/>
        <w:t>Use Case Role Super Admin</w:t>
      </w:r>
      <w:bookmarkEnd w:id="59"/>
      <w:bookmarkEnd w:id="60"/>
      <w:bookmarkEnd w:id="61"/>
      <w:bookmarkEnd w:id="62"/>
    </w:p>
    <w:p w14:paraId="5B1EB59F" w14:textId="77777777" w:rsidR="002B50C7" w:rsidRDefault="002B50C7" w:rsidP="002B50C7"/>
    <w:p w14:paraId="442A6E9A" w14:textId="77777777" w:rsidR="002B50C7" w:rsidRPr="004F1ED4" w:rsidRDefault="002B50C7" w:rsidP="002B50C7">
      <w:pPr>
        <w:pStyle w:val="BulletSubabAlphabet"/>
      </w:pPr>
      <w:r w:rsidRPr="004F1ED4">
        <w:t>Admin</w:t>
      </w:r>
    </w:p>
    <w:p w14:paraId="2AE1DB9E" w14:textId="77777777" w:rsidR="002B50C7" w:rsidRDefault="002B50C7" w:rsidP="002B50C7">
      <w:r>
        <w:t xml:space="preserve">Admin </w:t>
      </w:r>
      <w:proofErr w:type="spellStart"/>
      <w:r>
        <w:t>merupakan</w:t>
      </w:r>
      <w:proofErr w:type="spellEnd"/>
      <w:r>
        <w:t xml:space="preserve"> role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. Role Admin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role Super Admin.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role admin: </w:t>
      </w:r>
    </w:p>
    <w:p w14:paraId="35B315CA" w14:textId="77777777" w:rsidR="002B50C7" w:rsidRPr="00BA0D60" w:rsidRDefault="002B50C7" w:rsidP="002B50C7">
      <w:pPr>
        <w:pStyle w:val="BulletStyle"/>
      </w:pPr>
      <w:r w:rsidRPr="00BA0D60">
        <w:t xml:space="preserve">Input data </w:t>
      </w:r>
      <w:proofErr w:type="spellStart"/>
      <w:r w:rsidRPr="00BA0D60">
        <w:t>ke</w:t>
      </w:r>
      <w:proofErr w:type="spellEnd"/>
      <w:r w:rsidRPr="00BA0D60">
        <w:t xml:space="preserve"> database </w:t>
      </w:r>
      <w:proofErr w:type="spellStart"/>
      <w:r w:rsidRPr="00BA0D60">
        <w:t>utama</w:t>
      </w:r>
      <w:proofErr w:type="spellEnd"/>
    </w:p>
    <w:p w14:paraId="3257B49C" w14:textId="77777777" w:rsidR="002B50C7" w:rsidRPr="000905E8" w:rsidRDefault="002B50C7" w:rsidP="002B50C7">
      <w:pPr>
        <w:pStyle w:val="BulletParagraphwithoutindent"/>
      </w:pPr>
      <w:r>
        <w:t xml:space="preserve">Fitur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Admin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input data – data master </w:t>
      </w:r>
      <w:proofErr w:type="spellStart"/>
      <w:r>
        <w:t>menuju</w:t>
      </w:r>
      <w:proofErr w:type="spellEnd"/>
      <w:r>
        <w:t xml:space="preserve"> database </w:t>
      </w:r>
      <w:proofErr w:type="spellStart"/>
      <w:r>
        <w:t>utama</w:t>
      </w:r>
      <w:proofErr w:type="spellEnd"/>
      <w:r>
        <w:t xml:space="preserve">. Data – data master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pemesanan</w:t>
      </w:r>
      <w:proofErr w:type="spellEnd"/>
      <w:r>
        <w:t xml:space="preserve"> dan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SPK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>.</w:t>
      </w:r>
    </w:p>
    <w:p w14:paraId="69B8906C" w14:textId="77777777" w:rsidR="002B50C7" w:rsidRPr="00BA0D60" w:rsidRDefault="002B50C7" w:rsidP="002B50C7">
      <w:pPr>
        <w:pStyle w:val="BulletStyle"/>
      </w:pPr>
      <w:r w:rsidRPr="00BA0D60">
        <w:t xml:space="preserve">Tarik data </w:t>
      </w:r>
      <w:proofErr w:type="spellStart"/>
      <w:r w:rsidRPr="00BA0D60">
        <w:t>dari</w:t>
      </w:r>
      <w:proofErr w:type="spellEnd"/>
      <w:r w:rsidRPr="00BA0D60">
        <w:t xml:space="preserve"> Kode Surat </w:t>
      </w:r>
      <w:proofErr w:type="spellStart"/>
      <w:r w:rsidRPr="00BA0D60">
        <w:t>Perintah</w:t>
      </w:r>
      <w:proofErr w:type="spellEnd"/>
      <w:r w:rsidRPr="00BA0D60">
        <w:t xml:space="preserve"> </w:t>
      </w:r>
      <w:proofErr w:type="spellStart"/>
      <w:r w:rsidRPr="00BA0D60">
        <w:t>Kerja</w:t>
      </w:r>
      <w:proofErr w:type="spellEnd"/>
    </w:p>
    <w:p w14:paraId="68897193" w14:textId="77777777" w:rsidR="002B50C7" w:rsidRDefault="002B50C7" w:rsidP="002B50C7">
      <w:pPr>
        <w:pStyle w:val="BulletParagraphwithoutindent"/>
        <w:widowControl w:val="0"/>
        <w:ind w:left="425"/>
      </w:pPr>
      <w:r>
        <w:t xml:space="preserve">Fitur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role Admin. Fitur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yang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Saat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masukkan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–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mengganti</w:t>
      </w:r>
      <w:proofErr w:type="spellEnd"/>
      <w:r>
        <w:t xml:space="preserve">,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</w:t>
      </w:r>
    </w:p>
    <w:p w14:paraId="7BD6F548" w14:textId="77777777" w:rsidR="002B50C7" w:rsidRPr="00BA0D60" w:rsidRDefault="002B50C7" w:rsidP="002B50C7">
      <w:pPr>
        <w:pStyle w:val="BulletStyle"/>
      </w:pPr>
      <w:r w:rsidRPr="00BA0D60">
        <w:lastRenderedPageBreak/>
        <w:t xml:space="preserve">Order </w:t>
      </w:r>
      <w:proofErr w:type="spellStart"/>
      <w:r w:rsidRPr="00BA0D60">
        <w:t>komponen</w:t>
      </w:r>
      <w:proofErr w:type="spellEnd"/>
      <w:r w:rsidRPr="00BA0D60">
        <w:t xml:space="preserve"> </w:t>
      </w:r>
      <w:proofErr w:type="spellStart"/>
      <w:r w:rsidRPr="00BA0D60">
        <w:t>dari</w:t>
      </w:r>
      <w:proofErr w:type="spellEnd"/>
      <w:r w:rsidRPr="00BA0D60">
        <w:t xml:space="preserve"> Surat </w:t>
      </w:r>
      <w:proofErr w:type="spellStart"/>
      <w:r w:rsidRPr="00BA0D60">
        <w:t>Perintah</w:t>
      </w:r>
      <w:proofErr w:type="spellEnd"/>
      <w:r w:rsidRPr="00BA0D60">
        <w:t xml:space="preserve"> </w:t>
      </w:r>
      <w:proofErr w:type="spellStart"/>
      <w:r w:rsidRPr="00BA0D60">
        <w:t>Kerja</w:t>
      </w:r>
      <w:proofErr w:type="spellEnd"/>
    </w:p>
    <w:p w14:paraId="008CC60B" w14:textId="77777777" w:rsidR="002B50C7" w:rsidRPr="001A3990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merupakan</w:t>
      </w:r>
      <w:proofErr w:type="spellEnd"/>
      <w:r w:rsidRPr="001A3990">
        <w:t xml:space="preserve"> </w:t>
      </w:r>
      <w:proofErr w:type="spellStart"/>
      <w:r w:rsidRPr="001A3990">
        <w:t>fitur</w:t>
      </w:r>
      <w:proofErr w:type="spellEnd"/>
      <w:r w:rsidRPr="001A3990">
        <w:t xml:space="preserve"> yang sangat </w:t>
      </w:r>
      <w:proofErr w:type="spellStart"/>
      <w:r w:rsidRPr="001A3990">
        <w:t>penting</w:t>
      </w:r>
      <w:proofErr w:type="spellEnd"/>
      <w:r w:rsidRPr="001A3990">
        <w:t xml:space="preserve"> pada </w:t>
      </w:r>
      <w:proofErr w:type="spellStart"/>
      <w:r w:rsidRPr="001A3990">
        <w:t>aplikasi</w:t>
      </w:r>
      <w:proofErr w:type="spellEnd"/>
      <w:r w:rsidRPr="001A3990">
        <w:t xml:space="preserve"> website </w:t>
      </w:r>
      <w:proofErr w:type="spellStart"/>
      <w:r w:rsidRPr="001A3990">
        <w:t>ini</w:t>
      </w:r>
      <w:proofErr w:type="spellEnd"/>
      <w:r w:rsidRPr="001A3990">
        <w:t xml:space="preserve">. </w:t>
      </w:r>
      <w:proofErr w:type="spellStart"/>
      <w:r w:rsidRPr="001A3990">
        <w:t>Setelah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penarikan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, Admin </w:t>
      </w:r>
      <w:proofErr w:type="spellStart"/>
      <w:r w:rsidRPr="001A3990">
        <w:t>dapat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order agar </w:t>
      </w:r>
      <w:proofErr w:type="spellStart"/>
      <w:r w:rsidRPr="001A3990">
        <w:t>komponen</w:t>
      </w:r>
      <w:proofErr w:type="spellEnd"/>
      <w:r w:rsidRPr="001A3990">
        <w:t xml:space="preserve">, kit, </w:t>
      </w:r>
      <w:proofErr w:type="spellStart"/>
      <w:r w:rsidRPr="001A3990">
        <w:t>atau</w:t>
      </w:r>
      <w:proofErr w:type="spellEnd"/>
      <w:r w:rsidRPr="001A3990">
        <w:t xml:space="preserve"> </w:t>
      </w:r>
      <w:proofErr w:type="spellStart"/>
      <w:r w:rsidRPr="001A3990">
        <w:t>mesin</w:t>
      </w:r>
      <w:proofErr w:type="spellEnd"/>
      <w:r w:rsidRPr="001A3990">
        <w:t xml:space="preserve"> </w:t>
      </w:r>
      <w:proofErr w:type="spellStart"/>
      <w:r w:rsidRPr="001A3990">
        <w:t>kendaraan</w:t>
      </w:r>
      <w:proofErr w:type="spellEnd"/>
      <w:r w:rsidRPr="001A3990">
        <w:t xml:space="preserve"> </w:t>
      </w:r>
      <w:proofErr w:type="spellStart"/>
      <w:r w:rsidRPr="001A3990">
        <w:t>bisa</w:t>
      </w:r>
      <w:proofErr w:type="spellEnd"/>
      <w:r w:rsidRPr="001A3990">
        <w:t xml:space="preserve"> </w:t>
      </w:r>
      <w:proofErr w:type="spellStart"/>
      <w:r w:rsidRPr="001A3990">
        <w:t>dikirimkan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divisi </w:t>
      </w:r>
      <w:proofErr w:type="spellStart"/>
      <w:r w:rsidRPr="001A3990">
        <w:t>gudang</w:t>
      </w:r>
      <w:proofErr w:type="spellEnd"/>
      <w:r w:rsidRPr="001A3990">
        <w:t xml:space="preserve"> </w:t>
      </w:r>
      <w:proofErr w:type="spellStart"/>
      <w:r w:rsidRPr="001A3990">
        <w:t>ke</w:t>
      </w:r>
      <w:proofErr w:type="spellEnd"/>
      <w:r w:rsidRPr="001A3990">
        <w:t xml:space="preserve"> divisi </w:t>
      </w:r>
      <w:proofErr w:type="spellStart"/>
      <w:r w:rsidRPr="001A3990">
        <w:t>perakitan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berjalan</w:t>
      </w:r>
      <w:proofErr w:type="spellEnd"/>
      <w:r w:rsidRPr="001A3990">
        <w:t xml:space="preserve"> </w:t>
      </w:r>
      <w:proofErr w:type="spellStart"/>
      <w:r w:rsidRPr="001A3990">
        <w:t>secara</w:t>
      </w:r>
      <w:proofErr w:type="spellEnd"/>
      <w:r w:rsidRPr="001A3990">
        <w:t xml:space="preserve"> </w:t>
      </w:r>
      <w:proofErr w:type="spellStart"/>
      <w:r w:rsidRPr="001A3990">
        <w:t>otomatis</w:t>
      </w:r>
      <w:proofErr w:type="spellEnd"/>
      <w:r w:rsidRPr="001A3990">
        <w:t xml:space="preserve"> </w:t>
      </w:r>
      <w:proofErr w:type="spellStart"/>
      <w:r w:rsidRPr="001A3990">
        <w:t>saat</w:t>
      </w:r>
      <w:proofErr w:type="spellEnd"/>
      <w:r w:rsidRPr="001A3990">
        <w:t xml:space="preserve"> </w:t>
      </w:r>
      <w:proofErr w:type="spellStart"/>
      <w:r w:rsidRPr="001A3990">
        <w:t>tombol</w:t>
      </w:r>
      <w:proofErr w:type="spellEnd"/>
      <w:r w:rsidRPr="001A3990">
        <w:t xml:space="preserve"> print list </w:t>
      </w:r>
      <w:proofErr w:type="spellStart"/>
      <w:r w:rsidRPr="001A3990">
        <w:t>komponen</w:t>
      </w:r>
      <w:proofErr w:type="spellEnd"/>
      <w:r w:rsidRPr="001A3990">
        <w:t xml:space="preserve"> </w:t>
      </w:r>
      <w:proofErr w:type="spellStart"/>
      <w:r w:rsidRPr="001A3990">
        <w:t>ditekan</w:t>
      </w:r>
      <w:proofErr w:type="spellEnd"/>
      <w:r w:rsidRPr="001A3990">
        <w:t>.</w:t>
      </w:r>
      <w:r>
        <w:t xml:space="preserve"> Master yang </w:t>
      </w:r>
      <w:proofErr w:type="spellStart"/>
      <w:r>
        <w:t>dibuat</w:t>
      </w:r>
      <w:proofErr w:type="spellEnd"/>
      <w:r>
        <w:t xml:space="preserve"> pada database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parameter – parameter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33964347" w14:textId="77777777" w:rsidR="002B50C7" w:rsidRPr="00BA0D60" w:rsidRDefault="002B50C7" w:rsidP="002B50C7">
      <w:pPr>
        <w:pStyle w:val="BulletStyle"/>
      </w:pPr>
      <w:r w:rsidRPr="00BA0D60">
        <w:t xml:space="preserve">History input </w:t>
      </w:r>
      <w:proofErr w:type="spellStart"/>
      <w:r w:rsidRPr="00BA0D60">
        <w:t>kode</w:t>
      </w:r>
      <w:proofErr w:type="spellEnd"/>
      <w:r w:rsidRPr="00BA0D60">
        <w:t xml:space="preserve"> Surat </w:t>
      </w:r>
      <w:proofErr w:type="spellStart"/>
      <w:r w:rsidRPr="00BA0D60">
        <w:t>Perintah</w:t>
      </w:r>
      <w:proofErr w:type="spellEnd"/>
      <w:r w:rsidRPr="00BA0D60">
        <w:t xml:space="preserve"> </w:t>
      </w:r>
      <w:proofErr w:type="spellStart"/>
      <w:r w:rsidRPr="00BA0D60">
        <w:t>Kerja</w:t>
      </w:r>
      <w:proofErr w:type="spellEnd"/>
    </w:p>
    <w:p w14:paraId="269FC5E0" w14:textId="77777777" w:rsidR="002B50C7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terakhir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user Admin </w:t>
      </w:r>
      <w:proofErr w:type="spellStart"/>
      <w:r w:rsidRPr="001A3990">
        <w:t>adalah</w:t>
      </w:r>
      <w:proofErr w:type="spellEnd"/>
      <w:r w:rsidRPr="001A3990">
        <w:t xml:space="preserve"> </w:t>
      </w:r>
      <w:proofErr w:type="spellStart"/>
      <w:r w:rsidRPr="001A3990">
        <w:t>melihat</w:t>
      </w:r>
      <w:proofErr w:type="spellEnd"/>
      <w:r w:rsidRPr="001A3990">
        <w:t xml:space="preserve"> history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memberikan</w:t>
      </w:r>
      <w:proofErr w:type="spellEnd"/>
      <w:r w:rsidRPr="001A3990">
        <w:t xml:space="preserve"> daftar </w:t>
      </w:r>
      <w:proofErr w:type="spellStart"/>
      <w:r w:rsidRPr="001A3990">
        <w:t>histori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user admin yang </w:t>
      </w:r>
      <w:proofErr w:type="spellStart"/>
      <w:r w:rsidRPr="001A3990">
        <w:t>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menjadi</w:t>
      </w:r>
      <w:proofErr w:type="spellEnd"/>
      <w:r w:rsidRPr="001A3990">
        <w:t xml:space="preserve"> </w:t>
      </w:r>
      <w:proofErr w:type="spellStart"/>
      <w:r w:rsidRPr="001A3990">
        <w:t>penting</w:t>
      </w:r>
      <w:proofErr w:type="spellEnd"/>
      <w:r w:rsidRPr="001A3990">
        <w:t xml:space="preserve"> </w:t>
      </w:r>
      <w:proofErr w:type="spellStart"/>
      <w:r w:rsidRPr="001A3990">
        <w:t>bagi</w:t>
      </w:r>
      <w:proofErr w:type="spellEnd"/>
      <w:r w:rsidRPr="001A3990">
        <w:t xml:space="preserve"> </w:t>
      </w:r>
      <w:proofErr w:type="spellStart"/>
      <w:r w:rsidRPr="001A3990">
        <w:t>karena</w:t>
      </w:r>
      <w:proofErr w:type="spellEnd"/>
      <w:r w:rsidRPr="001A3990">
        <w:t xml:space="preserve"> Admin </w:t>
      </w:r>
      <w:proofErr w:type="spellStart"/>
      <w:r w:rsidRPr="001A3990">
        <w:t>perlu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pengawasan</w:t>
      </w:r>
      <w:proofErr w:type="spellEnd"/>
      <w:r w:rsidRPr="001A3990">
        <w:t xml:space="preserve"> </w:t>
      </w:r>
      <w:proofErr w:type="spellStart"/>
      <w:r w:rsidRPr="001A3990">
        <w:t>terhadap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admin </w:t>
      </w:r>
      <w:proofErr w:type="spellStart"/>
      <w:r w:rsidRPr="001A3990">
        <w:t>dalam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>.</w:t>
      </w:r>
      <w:r>
        <w:t xml:space="preserve"> Di role admin, </w:t>
      </w:r>
      <w:proofErr w:type="spellStart"/>
      <w:r>
        <w:t>hostory</w:t>
      </w:r>
      <w:proofErr w:type="spellEnd"/>
      <w:r>
        <w:t xml:space="preserve"> yang salah input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5A76E180" w14:textId="77777777" w:rsidR="002B50C7" w:rsidRPr="001A3990" w:rsidRDefault="002B50C7" w:rsidP="002B50C7">
      <w:pPr>
        <w:pStyle w:val="BulletParagraphMoreThan1"/>
        <w:ind w:firstLine="0"/>
      </w:pPr>
    </w:p>
    <w:p w14:paraId="0BB1CED1" w14:textId="77777777" w:rsidR="002D3031" w:rsidRDefault="002B50C7" w:rsidP="002D3031">
      <w:pPr>
        <w:pStyle w:val="Gambar"/>
      </w:pPr>
      <w:bookmarkStart w:id="63" w:name="_Toc124434778"/>
      <w:bookmarkStart w:id="64" w:name="_Toc124435132"/>
      <w:r w:rsidRPr="002D3031">
        <w:drawing>
          <wp:inline distT="0" distB="0" distL="0" distR="0" wp14:anchorId="7F3D76C3" wp14:editId="74021BC3">
            <wp:extent cx="3053715" cy="2286000"/>
            <wp:effectExtent l="19050" t="19050" r="1333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DB5D9C2" w14:textId="7891C5AF" w:rsidR="002B50C7" w:rsidRDefault="002B50C7" w:rsidP="002B50C7">
      <w:pPr>
        <w:pStyle w:val="GambarDesc"/>
      </w:pPr>
      <w:bookmarkStart w:id="65" w:name="_Toc124436819"/>
      <w:bookmarkStart w:id="66" w:name="_Toc124436890"/>
      <w:r w:rsidRPr="00EB4FC0">
        <w:t>Gambar 3.</w:t>
      </w:r>
      <w:r w:rsidR="002D3031">
        <w:t>6</w:t>
      </w:r>
      <w:r w:rsidRPr="00EB4FC0">
        <w:br/>
        <w:t>Use Case Role Admin</w:t>
      </w:r>
      <w:bookmarkEnd w:id="63"/>
      <w:bookmarkEnd w:id="64"/>
      <w:bookmarkEnd w:id="65"/>
      <w:bookmarkEnd w:id="66"/>
    </w:p>
    <w:p w14:paraId="646FB8FF" w14:textId="77777777" w:rsidR="002B50C7" w:rsidRDefault="002B50C7" w:rsidP="002B50C7">
      <w:pPr>
        <w:pStyle w:val="Bulletstyle0"/>
        <w:ind w:firstLine="0"/>
      </w:pPr>
    </w:p>
    <w:p w14:paraId="2D190074" w14:textId="77777777" w:rsidR="002B50C7" w:rsidRPr="004F1ED4" w:rsidRDefault="002B50C7" w:rsidP="002B50C7">
      <w:pPr>
        <w:pStyle w:val="BulletSubabAlphabet"/>
      </w:pPr>
      <w:r w:rsidRPr="004F1ED4">
        <w:t>Staff</w:t>
      </w:r>
    </w:p>
    <w:p w14:paraId="3333389C" w14:textId="77777777" w:rsidR="002B50C7" w:rsidRDefault="002B50C7" w:rsidP="002B50C7">
      <w:r>
        <w:t xml:space="preserve">Staff </w:t>
      </w:r>
      <w:proofErr w:type="spellStart"/>
      <w:r>
        <w:t>merupakan</w:t>
      </w:r>
      <w:proofErr w:type="spellEnd"/>
      <w:r>
        <w:t xml:space="preserve"> role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Role Staff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dua role </w:t>
      </w:r>
      <w:proofErr w:type="spellStart"/>
      <w:r>
        <w:t>lainnya</w:t>
      </w:r>
      <w:proofErr w:type="spellEnd"/>
      <w:r>
        <w:t xml:space="preserve">. Role staff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dan </w:t>
      </w:r>
      <w:proofErr w:type="spellStart"/>
      <w:r>
        <w:lastRenderedPageBreak/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level yang </w:t>
      </w:r>
      <w:proofErr w:type="spellStart"/>
      <w:r>
        <w:t>secukupnya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role staff : </w:t>
      </w:r>
    </w:p>
    <w:p w14:paraId="4F0F83AD" w14:textId="77777777" w:rsidR="002B50C7" w:rsidRDefault="002B50C7" w:rsidP="002B50C7">
      <w:pPr>
        <w:pStyle w:val="BulletStyle"/>
      </w:pPr>
      <w:r>
        <w:t xml:space="preserve">Tarik data </w:t>
      </w:r>
      <w:proofErr w:type="spellStart"/>
      <w:r>
        <w:t>dari</w:t>
      </w:r>
      <w:proofErr w:type="spellEnd"/>
      <w:r>
        <w:t xml:space="preserve"> Kode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213B56DF" w14:textId="77777777" w:rsidR="002B50C7" w:rsidRPr="001A3990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tarik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Kode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 </w:t>
      </w:r>
      <w:proofErr w:type="spellStart"/>
      <w:r w:rsidRPr="001A3990">
        <w:t>merupakan</w:t>
      </w:r>
      <w:proofErr w:type="spellEnd"/>
      <w:r w:rsidRPr="001A3990">
        <w:t xml:space="preserve"> </w:t>
      </w:r>
      <w:proofErr w:type="spellStart"/>
      <w:r w:rsidRPr="001A3990">
        <w:t>fitur</w:t>
      </w:r>
      <w:proofErr w:type="spellEnd"/>
      <w:r w:rsidRPr="001A3990">
        <w:t xml:space="preserve"> </w:t>
      </w:r>
      <w:proofErr w:type="spellStart"/>
      <w:r w:rsidRPr="001A3990">
        <w:t>pertama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role Staff. Fitur </w:t>
      </w:r>
      <w:proofErr w:type="spellStart"/>
      <w:r w:rsidRPr="001A3990">
        <w:t>tarik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>
        <w:t xml:space="preserve"> (SPK)</w:t>
      </w:r>
      <w:r w:rsidRPr="001A3990">
        <w:t xml:space="preserve"> </w:t>
      </w:r>
      <w:proofErr w:type="spellStart"/>
      <w:r w:rsidRPr="001A3990">
        <w:t>bertujuan</w:t>
      </w:r>
      <w:proofErr w:type="spellEnd"/>
      <w:r w:rsidRPr="001A3990">
        <w:t xml:space="preserve"> </w:t>
      </w:r>
      <w:proofErr w:type="spellStart"/>
      <w:r w:rsidRPr="001A3990">
        <w:t>untuk</w:t>
      </w:r>
      <w:proofErr w:type="spellEnd"/>
      <w:r w:rsidRPr="001A3990">
        <w:t xml:space="preserve"> </w:t>
      </w:r>
      <w:proofErr w:type="spellStart"/>
      <w:r w:rsidRPr="001A3990">
        <w:t>menampilkan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data yang </w:t>
      </w:r>
      <w:proofErr w:type="spellStart"/>
      <w:r w:rsidRPr="001A3990">
        <w:t>tersimpan</w:t>
      </w:r>
      <w:proofErr w:type="spellEnd"/>
      <w:r w:rsidRPr="001A3990">
        <w:t xml:space="preserve"> </w:t>
      </w:r>
      <w:proofErr w:type="spellStart"/>
      <w:r w:rsidRPr="001A3990">
        <w:t>dalam</w:t>
      </w:r>
      <w:proofErr w:type="spellEnd"/>
      <w:r w:rsidRPr="001A3990">
        <w:t xml:space="preserve"> </w:t>
      </w:r>
      <w:r>
        <w:t>SPK</w:t>
      </w:r>
      <w:r w:rsidRPr="001A3990">
        <w:t xml:space="preserve">. Saat </w:t>
      </w:r>
      <w:proofErr w:type="spellStart"/>
      <w:r w:rsidRPr="001A3990">
        <w:t>nomor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 </w:t>
      </w:r>
      <w:proofErr w:type="spellStart"/>
      <w:r w:rsidRPr="001A3990">
        <w:t>sudah</w:t>
      </w:r>
      <w:proofErr w:type="spellEnd"/>
      <w:r w:rsidRPr="001A3990">
        <w:t xml:space="preserve"> di </w:t>
      </w:r>
      <w:proofErr w:type="spellStart"/>
      <w:r w:rsidRPr="001A3990">
        <w:t>masukkan</w:t>
      </w:r>
      <w:proofErr w:type="spellEnd"/>
      <w:r w:rsidRPr="001A3990">
        <w:t xml:space="preserve">, </w:t>
      </w:r>
      <w:proofErr w:type="spellStart"/>
      <w:r w:rsidRPr="001A3990">
        <w:t>kolom</w:t>
      </w:r>
      <w:proofErr w:type="spellEnd"/>
      <w:r w:rsidRPr="001A3990">
        <w:t xml:space="preserve"> – </w:t>
      </w:r>
      <w:proofErr w:type="spellStart"/>
      <w:r w:rsidRPr="001A3990">
        <w:t>kolom</w:t>
      </w:r>
      <w:proofErr w:type="spellEnd"/>
      <w:r w:rsidRPr="001A3990">
        <w:t xml:space="preserve"> </w:t>
      </w:r>
      <w:proofErr w:type="spellStart"/>
      <w:r w:rsidRPr="001A3990">
        <w:t>komponen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terisi</w:t>
      </w:r>
      <w:proofErr w:type="spellEnd"/>
      <w:r w:rsidRPr="001A3990">
        <w:t xml:space="preserve"> </w:t>
      </w:r>
      <w:proofErr w:type="spellStart"/>
      <w:r w:rsidRPr="001A3990">
        <w:t>secara</w:t>
      </w:r>
      <w:proofErr w:type="spellEnd"/>
      <w:r w:rsidRPr="001A3990">
        <w:t xml:space="preserve"> </w:t>
      </w:r>
      <w:proofErr w:type="spellStart"/>
      <w:r w:rsidRPr="001A3990">
        <w:t>otomatis</w:t>
      </w:r>
      <w:proofErr w:type="spellEnd"/>
      <w:r w:rsidRPr="001A3990">
        <w:t xml:space="preserve">. Super Admin </w:t>
      </w:r>
      <w:proofErr w:type="spellStart"/>
      <w:r w:rsidRPr="001A3990">
        <w:t>bisa</w:t>
      </w:r>
      <w:proofErr w:type="spellEnd"/>
      <w:r w:rsidRPr="001A3990">
        <w:t xml:space="preserve"> </w:t>
      </w:r>
      <w:proofErr w:type="spellStart"/>
      <w:r w:rsidRPr="001A3990">
        <w:t>menghapus</w:t>
      </w:r>
      <w:proofErr w:type="spellEnd"/>
      <w:r w:rsidRPr="001A3990">
        <w:t xml:space="preserve">, </w:t>
      </w:r>
      <w:proofErr w:type="spellStart"/>
      <w:r w:rsidRPr="001A3990">
        <w:t>mengganti</w:t>
      </w:r>
      <w:proofErr w:type="spellEnd"/>
      <w:r w:rsidRPr="001A3990">
        <w:t xml:space="preserve">, dan </w:t>
      </w:r>
      <w:proofErr w:type="spellStart"/>
      <w:r w:rsidRPr="001A3990">
        <w:t>menambahkan</w:t>
      </w:r>
      <w:proofErr w:type="spellEnd"/>
      <w:r w:rsidRPr="001A3990">
        <w:t xml:space="preserve"> </w:t>
      </w:r>
      <w:proofErr w:type="spellStart"/>
      <w:r w:rsidRPr="001A3990">
        <w:t>komponen</w:t>
      </w:r>
      <w:proofErr w:type="spellEnd"/>
      <w:r w:rsidRPr="001A3990">
        <w:t xml:space="preserve"> yang </w:t>
      </w:r>
      <w:proofErr w:type="spellStart"/>
      <w:r w:rsidRPr="001A3990">
        <w:t>sudah</w:t>
      </w:r>
      <w:proofErr w:type="spellEnd"/>
      <w:r w:rsidRPr="001A3990">
        <w:t xml:space="preserve"> </w:t>
      </w:r>
      <w:proofErr w:type="spellStart"/>
      <w:r w:rsidRPr="001A3990">
        <w:t>ada</w:t>
      </w:r>
      <w:proofErr w:type="spellEnd"/>
      <w:r w:rsidRPr="001A3990">
        <w:t xml:space="preserve">. </w:t>
      </w:r>
    </w:p>
    <w:p w14:paraId="7C806660" w14:textId="77777777" w:rsidR="002B50C7" w:rsidRDefault="002B50C7" w:rsidP="002B50C7">
      <w:pPr>
        <w:pStyle w:val="BulletStyle"/>
      </w:pPr>
      <w:r>
        <w:t xml:space="preserve">Order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64E46802" w14:textId="77777777" w:rsidR="002B50C7" w:rsidRPr="001A3990" w:rsidRDefault="002B50C7" w:rsidP="002B50C7">
      <w:pPr>
        <w:pStyle w:val="BulletParagraphMoreThan1"/>
        <w:ind w:left="425" w:firstLine="0"/>
      </w:pPr>
      <w:r w:rsidRPr="001A3990">
        <w:t xml:space="preserve">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merupakan</w:t>
      </w:r>
      <w:proofErr w:type="spellEnd"/>
      <w:r w:rsidRPr="001A3990">
        <w:t xml:space="preserve"> </w:t>
      </w:r>
      <w:proofErr w:type="spellStart"/>
      <w:r w:rsidRPr="001A3990">
        <w:t>fitur</w:t>
      </w:r>
      <w:proofErr w:type="spellEnd"/>
      <w:r w:rsidRPr="001A3990">
        <w:t xml:space="preserve"> yang sangat </w:t>
      </w:r>
      <w:proofErr w:type="spellStart"/>
      <w:r w:rsidRPr="001A3990">
        <w:t>penting</w:t>
      </w:r>
      <w:proofErr w:type="spellEnd"/>
      <w:r w:rsidRPr="001A3990">
        <w:t xml:space="preserve"> pada </w:t>
      </w:r>
      <w:proofErr w:type="spellStart"/>
      <w:r w:rsidRPr="001A3990">
        <w:t>aplikasi</w:t>
      </w:r>
      <w:proofErr w:type="spellEnd"/>
      <w:r w:rsidRPr="001A3990">
        <w:t xml:space="preserve"> website </w:t>
      </w:r>
      <w:proofErr w:type="spellStart"/>
      <w:r w:rsidRPr="001A3990">
        <w:t>ini</w:t>
      </w:r>
      <w:proofErr w:type="spellEnd"/>
      <w:r w:rsidRPr="001A3990">
        <w:t xml:space="preserve">. </w:t>
      </w:r>
      <w:proofErr w:type="spellStart"/>
      <w:r w:rsidRPr="001A3990">
        <w:t>Setelah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penarikan</w:t>
      </w:r>
      <w:proofErr w:type="spellEnd"/>
      <w:r w:rsidRPr="001A3990">
        <w:t xml:space="preserve"> data </w:t>
      </w:r>
      <w:proofErr w:type="spellStart"/>
      <w:r w:rsidRPr="001A3990">
        <w:t>dari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, Staff </w:t>
      </w:r>
      <w:proofErr w:type="spellStart"/>
      <w:r w:rsidRPr="001A3990">
        <w:t>dapat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order agar </w:t>
      </w:r>
      <w:proofErr w:type="spellStart"/>
      <w:r w:rsidRPr="001A3990">
        <w:t>komponen</w:t>
      </w:r>
      <w:proofErr w:type="spellEnd"/>
      <w:r w:rsidRPr="001A3990">
        <w:t xml:space="preserve">, kit, </w:t>
      </w:r>
      <w:proofErr w:type="spellStart"/>
      <w:r w:rsidRPr="001A3990">
        <w:t>atau</w:t>
      </w:r>
      <w:proofErr w:type="spellEnd"/>
      <w:r w:rsidRPr="001A3990">
        <w:t xml:space="preserve"> </w:t>
      </w:r>
      <w:proofErr w:type="spellStart"/>
      <w:r w:rsidRPr="001A3990">
        <w:t>mesin</w:t>
      </w:r>
      <w:proofErr w:type="spellEnd"/>
      <w:r w:rsidRPr="001A3990">
        <w:t xml:space="preserve"> </w:t>
      </w:r>
      <w:proofErr w:type="spellStart"/>
      <w:r w:rsidRPr="001A3990">
        <w:t>kendaraan</w:t>
      </w:r>
      <w:proofErr w:type="spellEnd"/>
      <w:r w:rsidRPr="001A3990">
        <w:t xml:space="preserve"> </w:t>
      </w:r>
      <w:proofErr w:type="spellStart"/>
      <w:r w:rsidRPr="001A3990">
        <w:t>bisa</w:t>
      </w:r>
      <w:proofErr w:type="spellEnd"/>
      <w:r w:rsidRPr="001A3990">
        <w:t xml:space="preserve"> </w:t>
      </w:r>
      <w:proofErr w:type="spellStart"/>
      <w:r w:rsidRPr="001A3990">
        <w:t>dikirimkan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divisi </w:t>
      </w:r>
      <w:proofErr w:type="spellStart"/>
      <w:r w:rsidRPr="001A3990">
        <w:t>gudang</w:t>
      </w:r>
      <w:proofErr w:type="spellEnd"/>
      <w:r w:rsidRPr="001A3990">
        <w:t xml:space="preserve"> </w:t>
      </w:r>
      <w:proofErr w:type="spellStart"/>
      <w:r w:rsidRPr="001A3990">
        <w:t>ke</w:t>
      </w:r>
      <w:proofErr w:type="spellEnd"/>
      <w:r w:rsidRPr="001A3990">
        <w:t xml:space="preserve"> divisi </w:t>
      </w:r>
      <w:proofErr w:type="spellStart"/>
      <w:r w:rsidRPr="001A3990">
        <w:t>perakitan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berjalan</w:t>
      </w:r>
      <w:proofErr w:type="spellEnd"/>
      <w:r w:rsidRPr="001A3990">
        <w:t xml:space="preserve"> </w:t>
      </w:r>
      <w:proofErr w:type="spellStart"/>
      <w:r w:rsidRPr="001A3990">
        <w:t>secara</w:t>
      </w:r>
      <w:proofErr w:type="spellEnd"/>
      <w:r w:rsidRPr="001A3990">
        <w:t xml:space="preserve"> </w:t>
      </w:r>
      <w:proofErr w:type="spellStart"/>
      <w:r w:rsidRPr="001A3990">
        <w:t>otomatis</w:t>
      </w:r>
      <w:proofErr w:type="spellEnd"/>
      <w:r w:rsidRPr="001A3990">
        <w:t xml:space="preserve"> </w:t>
      </w:r>
      <w:proofErr w:type="spellStart"/>
      <w:r w:rsidRPr="001A3990">
        <w:t>saat</w:t>
      </w:r>
      <w:proofErr w:type="spellEnd"/>
      <w:r w:rsidRPr="001A3990">
        <w:t xml:space="preserve"> </w:t>
      </w:r>
      <w:proofErr w:type="spellStart"/>
      <w:r w:rsidRPr="001A3990">
        <w:t>tombol</w:t>
      </w:r>
      <w:proofErr w:type="spellEnd"/>
      <w:r w:rsidRPr="001A3990">
        <w:t xml:space="preserve"> print list </w:t>
      </w:r>
      <w:proofErr w:type="spellStart"/>
      <w:r w:rsidRPr="001A3990">
        <w:t>komponen</w:t>
      </w:r>
      <w:proofErr w:type="spellEnd"/>
      <w:r w:rsidRPr="001A3990">
        <w:t xml:space="preserve"> </w:t>
      </w:r>
      <w:proofErr w:type="spellStart"/>
      <w:r w:rsidRPr="001A3990">
        <w:t>ditekan</w:t>
      </w:r>
      <w:proofErr w:type="spellEnd"/>
      <w:r w:rsidRPr="001A3990">
        <w:t>.</w:t>
      </w:r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agar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semestinya</w:t>
      </w:r>
      <w:proofErr w:type="spellEnd"/>
      <w:r>
        <w:t xml:space="preserve">, master data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29770DBD" w14:textId="77777777" w:rsidR="002B50C7" w:rsidRDefault="002B50C7" w:rsidP="002B50C7">
      <w:pPr>
        <w:pStyle w:val="BulletStyle"/>
      </w:pPr>
      <w:r>
        <w:t xml:space="preserve">History input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756CC8C" w14:textId="77777777" w:rsidR="002B50C7" w:rsidRPr="001A3990" w:rsidRDefault="002B50C7" w:rsidP="002B50C7">
      <w:pPr>
        <w:pStyle w:val="BulletParagraphMoreThan1"/>
        <w:ind w:firstLine="0"/>
      </w:pPr>
      <w:r w:rsidRPr="001A3990">
        <w:t xml:space="preserve">Fitur </w:t>
      </w:r>
      <w:proofErr w:type="spellStart"/>
      <w:r w:rsidRPr="001A3990">
        <w:t>terakhir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user Staff </w:t>
      </w:r>
      <w:proofErr w:type="spellStart"/>
      <w:r w:rsidRPr="001A3990">
        <w:t>adalah</w:t>
      </w:r>
      <w:proofErr w:type="spellEnd"/>
      <w:r w:rsidRPr="001A3990">
        <w:t xml:space="preserve"> </w:t>
      </w:r>
      <w:proofErr w:type="spellStart"/>
      <w:r w:rsidRPr="001A3990">
        <w:t>melihat</w:t>
      </w:r>
      <w:proofErr w:type="spellEnd"/>
      <w:r w:rsidRPr="001A3990">
        <w:t xml:space="preserve"> history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akan</w:t>
      </w:r>
      <w:proofErr w:type="spellEnd"/>
      <w:r w:rsidRPr="001A3990">
        <w:t xml:space="preserve"> </w:t>
      </w:r>
      <w:proofErr w:type="spellStart"/>
      <w:r w:rsidRPr="001A3990">
        <w:t>memberikan</w:t>
      </w:r>
      <w:proofErr w:type="spellEnd"/>
      <w:r w:rsidRPr="001A3990">
        <w:t xml:space="preserve"> daftar </w:t>
      </w:r>
      <w:proofErr w:type="spellStart"/>
      <w:r w:rsidRPr="001A3990">
        <w:t>histori</w:t>
      </w:r>
      <w:proofErr w:type="spellEnd"/>
      <w:r w:rsidRPr="001A3990">
        <w:t xml:space="preserve"> </w:t>
      </w:r>
      <w:proofErr w:type="spellStart"/>
      <w:r w:rsidRPr="001A3990">
        <w:t>dari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user admin yang </w:t>
      </w:r>
      <w:proofErr w:type="spellStart"/>
      <w:r w:rsidRPr="001A3990">
        <w:t>telah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 xml:space="preserve">. Fitur </w:t>
      </w:r>
      <w:proofErr w:type="spellStart"/>
      <w:r w:rsidRPr="001A3990">
        <w:t>ini</w:t>
      </w:r>
      <w:proofErr w:type="spellEnd"/>
      <w:r w:rsidRPr="001A3990">
        <w:t xml:space="preserve"> </w:t>
      </w:r>
      <w:proofErr w:type="spellStart"/>
      <w:r w:rsidRPr="001A3990">
        <w:t>menjadi</w:t>
      </w:r>
      <w:proofErr w:type="spellEnd"/>
      <w:r w:rsidRPr="001A3990">
        <w:t xml:space="preserve"> </w:t>
      </w:r>
      <w:proofErr w:type="spellStart"/>
      <w:r w:rsidRPr="001A3990">
        <w:t>penting</w:t>
      </w:r>
      <w:proofErr w:type="spellEnd"/>
      <w:r w:rsidRPr="001A3990">
        <w:t xml:space="preserve"> </w:t>
      </w:r>
      <w:proofErr w:type="spellStart"/>
      <w:r w:rsidRPr="001A3990">
        <w:t>bagi</w:t>
      </w:r>
      <w:proofErr w:type="spellEnd"/>
      <w:r w:rsidRPr="001A3990">
        <w:t xml:space="preserve"> </w:t>
      </w:r>
      <w:proofErr w:type="spellStart"/>
      <w:r w:rsidRPr="001A3990">
        <w:t>karena</w:t>
      </w:r>
      <w:proofErr w:type="spellEnd"/>
      <w:r w:rsidRPr="001A3990">
        <w:t xml:space="preserve"> Admin </w:t>
      </w:r>
      <w:proofErr w:type="spellStart"/>
      <w:r w:rsidRPr="001A3990">
        <w:t>perlu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</w:t>
      </w:r>
      <w:proofErr w:type="spellStart"/>
      <w:r w:rsidRPr="001A3990">
        <w:t>pengawasan</w:t>
      </w:r>
      <w:proofErr w:type="spellEnd"/>
      <w:r w:rsidRPr="001A3990">
        <w:t xml:space="preserve"> </w:t>
      </w:r>
      <w:proofErr w:type="spellStart"/>
      <w:r w:rsidRPr="001A3990">
        <w:t>terhadap</w:t>
      </w:r>
      <w:proofErr w:type="spellEnd"/>
      <w:r w:rsidRPr="001A3990">
        <w:t xml:space="preserve"> </w:t>
      </w:r>
      <w:proofErr w:type="spellStart"/>
      <w:r w:rsidRPr="001A3990">
        <w:t>seluruh</w:t>
      </w:r>
      <w:proofErr w:type="spellEnd"/>
      <w:r w:rsidRPr="001A3990">
        <w:t xml:space="preserve"> admin </w:t>
      </w:r>
      <w:proofErr w:type="spellStart"/>
      <w:r w:rsidRPr="001A3990">
        <w:t>dalam</w:t>
      </w:r>
      <w:proofErr w:type="spellEnd"/>
      <w:r w:rsidRPr="001A3990">
        <w:t xml:space="preserve"> </w:t>
      </w:r>
      <w:proofErr w:type="spellStart"/>
      <w:r w:rsidRPr="001A3990">
        <w:t>melakukan</w:t>
      </w:r>
      <w:proofErr w:type="spellEnd"/>
      <w:r w:rsidRPr="001A3990">
        <w:t xml:space="preserve"> input </w:t>
      </w:r>
      <w:proofErr w:type="spellStart"/>
      <w:r w:rsidRPr="001A3990">
        <w:t>kode</w:t>
      </w:r>
      <w:proofErr w:type="spellEnd"/>
      <w:r w:rsidRPr="001A3990">
        <w:t xml:space="preserve"> Surat </w:t>
      </w:r>
      <w:proofErr w:type="spellStart"/>
      <w:r w:rsidRPr="001A3990">
        <w:t>Perintah</w:t>
      </w:r>
      <w:proofErr w:type="spellEnd"/>
      <w:r w:rsidRPr="001A3990">
        <w:t xml:space="preserve"> </w:t>
      </w:r>
      <w:proofErr w:type="spellStart"/>
      <w:r w:rsidRPr="001A3990">
        <w:t>Kerja</w:t>
      </w:r>
      <w:proofErr w:type="spellEnd"/>
      <w:r w:rsidRPr="001A3990">
        <w:t>.</w:t>
      </w:r>
      <w:r>
        <w:t xml:space="preserve"> Di role staff ,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admin, history yang salah input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dihapus</w:t>
      </w:r>
      <w:proofErr w:type="spellEnd"/>
      <w:r>
        <w:t>.</w:t>
      </w:r>
    </w:p>
    <w:p w14:paraId="37F1FC3D" w14:textId="77777777" w:rsidR="002B50C7" w:rsidRDefault="002B50C7" w:rsidP="002B50C7">
      <w:pPr>
        <w:pStyle w:val="Bulletstyle0"/>
        <w:ind w:firstLine="0"/>
      </w:pPr>
    </w:p>
    <w:p w14:paraId="05F8BCA5" w14:textId="77777777" w:rsidR="002D3031" w:rsidRDefault="002B50C7" w:rsidP="002D3031">
      <w:pPr>
        <w:pStyle w:val="Gambar"/>
      </w:pPr>
      <w:bookmarkStart w:id="67" w:name="_Toc124434779"/>
      <w:bookmarkStart w:id="68" w:name="_Toc124435133"/>
      <w:r>
        <w:drawing>
          <wp:inline distT="0" distB="0" distL="0" distR="0" wp14:anchorId="0FEFEAAC" wp14:editId="5F1A96D5">
            <wp:extent cx="2589252" cy="1426269"/>
            <wp:effectExtent l="19050" t="19050" r="20955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77" cy="14422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6680C8" w14:textId="062C4DA2" w:rsidR="002B50C7" w:rsidRPr="001E5649" w:rsidRDefault="002B50C7" w:rsidP="002B50C7">
      <w:pPr>
        <w:pStyle w:val="GambarDesc"/>
      </w:pPr>
      <w:bookmarkStart w:id="69" w:name="_Toc124436820"/>
      <w:bookmarkStart w:id="70" w:name="_Toc124436891"/>
      <w:r>
        <w:t>Gambar 3.</w:t>
      </w:r>
      <w:r w:rsidR="002D3031">
        <w:t>7</w:t>
      </w:r>
      <w:r>
        <w:br/>
        <w:t>Use Case Role Staff</w:t>
      </w:r>
      <w:bookmarkEnd w:id="67"/>
      <w:bookmarkEnd w:id="68"/>
      <w:bookmarkEnd w:id="69"/>
      <w:bookmarkEnd w:id="70"/>
    </w:p>
    <w:p w14:paraId="4C676394" w14:textId="2A3519E4" w:rsidR="002B50C7" w:rsidRPr="00EB4FC0" w:rsidRDefault="002B50C7" w:rsidP="002B50C7">
      <w:pPr>
        <w:pStyle w:val="STTSJudulSubBab"/>
        <w:numPr>
          <w:ilvl w:val="2"/>
          <w:numId w:val="19"/>
        </w:numPr>
        <w:rPr>
          <w:szCs w:val="24"/>
        </w:rPr>
      </w:pPr>
      <w:bookmarkStart w:id="71" w:name="_Toc124444514"/>
      <w:proofErr w:type="spellStart"/>
      <w:r>
        <w:lastRenderedPageBreak/>
        <w:t>Keunggulan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Baru</w:t>
      </w:r>
      <w:bookmarkEnd w:id="71"/>
      <w:proofErr w:type="spellEnd"/>
    </w:p>
    <w:p w14:paraId="35640653" w14:textId="77777777" w:rsidR="002B50C7" w:rsidRDefault="002B50C7" w:rsidP="002B50C7">
      <w:pPr>
        <w:ind w:firstLine="709"/>
        <w:rPr>
          <w:szCs w:val="24"/>
        </w:rPr>
      </w:pPr>
      <w:proofErr w:type="spellStart"/>
      <w:r>
        <w:rPr>
          <w:szCs w:val="24"/>
        </w:rPr>
        <w:t>Pembuatan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dipastikan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memberikan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nilai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tambah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dibandingkan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lama. </w:t>
      </w:r>
      <w:proofErr w:type="spellStart"/>
      <w:r>
        <w:rPr>
          <w:szCs w:val="24"/>
        </w:rPr>
        <w:t>Sesuai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 </w:t>
      </w:r>
      <w:proofErr w:type="spellStart"/>
      <w:r>
        <w:rPr>
          <w:szCs w:val="24"/>
        </w:rPr>
        <w:t>permasalahan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dijabarkan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pembangunan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aplikasi</w:t>
      </w:r>
      <w:proofErr w:type="spellEnd"/>
      <w:r>
        <w:rPr>
          <w:szCs w:val="24"/>
        </w:rPr>
        <w:t xml:space="preserve"> web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memfokuskan</w:t>
      </w:r>
      <w:proofErr w:type="spellEnd"/>
      <w:r>
        <w:rPr>
          <w:szCs w:val="24"/>
        </w:rPr>
        <w:t xml:space="preserve"> pada divisi </w:t>
      </w:r>
      <w:proofErr w:type="spellStart"/>
      <w:r>
        <w:rPr>
          <w:szCs w:val="24"/>
        </w:rPr>
        <w:t>perakitan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Pastinya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manfaat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didapatkan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menerapkan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keunggulan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ditawarkan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antara</w:t>
      </w:r>
      <w:proofErr w:type="spellEnd"/>
      <w:r>
        <w:rPr>
          <w:szCs w:val="24"/>
        </w:rPr>
        <w:t xml:space="preserve"> lain:</w:t>
      </w:r>
    </w:p>
    <w:p w14:paraId="595364A9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r>
        <w:t xml:space="preserve">Mampu </w:t>
      </w:r>
      <w:proofErr w:type="spellStart"/>
      <w:r>
        <w:t>menyajikan</w:t>
      </w:r>
      <w:proofErr w:type="spellEnd"/>
      <w:r>
        <w:t xml:space="preserve"> data SPK </w:t>
      </w:r>
      <w:proofErr w:type="spellStart"/>
      <w:r>
        <w:t>secara</w:t>
      </w:r>
      <w:proofErr w:type="spellEnd"/>
      <w:r>
        <w:t xml:space="preserve"> real time</w:t>
      </w:r>
    </w:p>
    <w:p w14:paraId="6F497E4F" w14:textId="77777777" w:rsidR="002B50C7" w:rsidRPr="00BA0D60" w:rsidRDefault="002B50C7" w:rsidP="002B50C7">
      <w:pPr>
        <w:pStyle w:val="BulletParagraphwithoutindent"/>
      </w:pP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penerapan</w:t>
      </w:r>
      <w:proofErr w:type="spellEnd"/>
      <w:r w:rsidRPr="00BA0D60">
        <w:t xml:space="preserve"> </w:t>
      </w:r>
      <w:proofErr w:type="spellStart"/>
      <w:r w:rsidRPr="00BA0D60">
        <w:t>sistem</w:t>
      </w:r>
      <w:proofErr w:type="spellEnd"/>
      <w:r w:rsidRPr="00BA0D60">
        <w:t xml:space="preserve"> yang </w:t>
      </w:r>
      <w:proofErr w:type="spellStart"/>
      <w:r w:rsidRPr="00BA0D60">
        <w:t>baru</w:t>
      </w:r>
      <w:proofErr w:type="spellEnd"/>
      <w:r w:rsidRPr="00BA0D60">
        <w:t xml:space="preserve">, data SPK </w:t>
      </w:r>
      <w:proofErr w:type="spellStart"/>
      <w:r w:rsidRPr="00BA0D60">
        <w:t>dapat</w:t>
      </w:r>
      <w:proofErr w:type="spellEnd"/>
      <w:r w:rsidRPr="00BA0D60">
        <w:t xml:space="preserve"> </w:t>
      </w: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mudah</w:t>
      </w:r>
      <w:proofErr w:type="spellEnd"/>
      <w:r w:rsidRPr="00BA0D60">
        <w:t xml:space="preserve"> </w:t>
      </w:r>
      <w:proofErr w:type="spellStart"/>
      <w:r w:rsidRPr="00BA0D60">
        <w:t>diupdate</w:t>
      </w:r>
      <w:proofErr w:type="spellEnd"/>
      <w:r w:rsidRPr="00BA0D60">
        <w:t xml:space="preserve">. Ada </w:t>
      </w:r>
      <w:proofErr w:type="spellStart"/>
      <w:r w:rsidRPr="00BA0D60">
        <w:t>beberapa</w:t>
      </w:r>
      <w:proofErr w:type="spellEnd"/>
      <w:r w:rsidRPr="00BA0D60">
        <w:t xml:space="preserve"> </w:t>
      </w:r>
      <w:proofErr w:type="spellStart"/>
      <w:r w:rsidRPr="00BA0D60">
        <w:t>pola</w:t>
      </w:r>
      <w:proofErr w:type="spellEnd"/>
      <w:r w:rsidRPr="00BA0D60">
        <w:t xml:space="preserve"> </w:t>
      </w:r>
      <w:proofErr w:type="spellStart"/>
      <w:r w:rsidRPr="00BA0D60">
        <w:t>bantuan</w:t>
      </w:r>
      <w:proofErr w:type="spellEnd"/>
      <w:r w:rsidRPr="00BA0D60">
        <w:t xml:space="preserve"> yang </w:t>
      </w:r>
      <w:proofErr w:type="spellStart"/>
      <w:r w:rsidRPr="00BA0D60">
        <w:t>ditawarkan</w:t>
      </w:r>
      <w:proofErr w:type="spellEnd"/>
      <w:r w:rsidRPr="00BA0D60">
        <w:t xml:space="preserve"> </w:t>
      </w:r>
      <w:proofErr w:type="spellStart"/>
      <w:r w:rsidRPr="00BA0D60">
        <w:t>yaitu</w:t>
      </w:r>
      <w:proofErr w:type="spellEnd"/>
      <w:r w:rsidRPr="00BA0D60">
        <w:t xml:space="preserve"> </w:t>
      </w: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menekan</w:t>
      </w:r>
      <w:proofErr w:type="spellEnd"/>
      <w:r w:rsidRPr="00BA0D60">
        <w:t xml:space="preserve"> </w:t>
      </w:r>
      <w:proofErr w:type="spellStart"/>
      <w:r w:rsidRPr="00BA0D60">
        <w:t>tombol</w:t>
      </w:r>
      <w:proofErr w:type="spellEnd"/>
      <w:r w:rsidRPr="00BA0D60">
        <w:t xml:space="preserve"> </w:t>
      </w:r>
      <w:proofErr w:type="spellStart"/>
      <w:r w:rsidRPr="00BA0D60">
        <w:t>untuk</w:t>
      </w:r>
      <w:proofErr w:type="spellEnd"/>
      <w:r w:rsidRPr="00BA0D60">
        <w:t xml:space="preserve"> </w:t>
      </w:r>
      <w:proofErr w:type="spellStart"/>
      <w:r w:rsidRPr="00BA0D60">
        <w:t>melakukan</w:t>
      </w:r>
      <w:proofErr w:type="spellEnd"/>
      <w:r w:rsidRPr="00BA0D60">
        <w:t xml:space="preserve"> proses update data </w:t>
      </w:r>
      <w:proofErr w:type="spellStart"/>
      <w:r w:rsidRPr="00BA0D60">
        <w:t>atau</w:t>
      </w:r>
      <w:proofErr w:type="spellEnd"/>
      <w:r w:rsidRPr="00BA0D60">
        <w:t xml:space="preserve"> </w:t>
      </w:r>
      <w:proofErr w:type="spellStart"/>
      <w:r w:rsidRPr="00BA0D60">
        <w:t>menunggu</w:t>
      </w:r>
      <w:proofErr w:type="spellEnd"/>
      <w:r w:rsidRPr="00BA0D60">
        <w:t xml:space="preserve"> data </w:t>
      </w:r>
      <w:proofErr w:type="spellStart"/>
      <w:r w:rsidRPr="00BA0D60">
        <w:t>melakukan</w:t>
      </w:r>
      <w:proofErr w:type="spellEnd"/>
      <w:r w:rsidRPr="00BA0D60">
        <w:t xml:space="preserve"> proses update </w:t>
      </w:r>
      <w:proofErr w:type="spellStart"/>
      <w:r w:rsidRPr="00BA0D60">
        <w:t>berdasarkan</w:t>
      </w:r>
      <w:proofErr w:type="spellEnd"/>
      <w:r w:rsidRPr="00BA0D60">
        <w:t xml:space="preserve"> </w:t>
      </w:r>
      <w:proofErr w:type="spellStart"/>
      <w:r w:rsidRPr="00BA0D60">
        <w:t>jadwal</w:t>
      </w:r>
      <w:proofErr w:type="spellEnd"/>
      <w:r w:rsidRPr="00BA0D60">
        <w:t xml:space="preserve"> jam yang </w:t>
      </w:r>
      <w:proofErr w:type="spellStart"/>
      <w:r w:rsidRPr="00BA0D60">
        <w:t>telah</w:t>
      </w:r>
      <w:proofErr w:type="spellEnd"/>
      <w:r w:rsidRPr="00BA0D60">
        <w:t xml:space="preserve"> </w:t>
      </w:r>
      <w:proofErr w:type="spellStart"/>
      <w:r w:rsidRPr="00BA0D60">
        <w:t>ditentukan</w:t>
      </w:r>
      <w:proofErr w:type="spellEnd"/>
      <w:r w:rsidRPr="00BA0D60">
        <w:t xml:space="preserve">. Di </w:t>
      </w:r>
      <w:proofErr w:type="spellStart"/>
      <w:r w:rsidRPr="00BA0D60">
        <w:t>sistem</w:t>
      </w:r>
      <w:proofErr w:type="spellEnd"/>
      <w:r w:rsidRPr="00BA0D60">
        <w:t xml:space="preserve"> lama </w:t>
      </w:r>
      <w:proofErr w:type="spellStart"/>
      <w:r w:rsidRPr="00BA0D60">
        <w:t>terkadang</w:t>
      </w:r>
      <w:proofErr w:type="spellEnd"/>
      <w:r w:rsidRPr="00BA0D60">
        <w:t xml:space="preserve"> </w:t>
      </w:r>
      <w:proofErr w:type="spellStart"/>
      <w:r w:rsidRPr="00BA0D60">
        <w:t>pihak</w:t>
      </w:r>
      <w:proofErr w:type="spellEnd"/>
      <w:r w:rsidRPr="00BA0D60">
        <w:t xml:space="preserve"> staff yang </w:t>
      </w:r>
      <w:proofErr w:type="spellStart"/>
      <w:r w:rsidRPr="00BA0D60">
        <w:t>melakukan</w:t>
      </w:r>
      <w:proofErr w:type="spellEnd"/>
      <w:r w:rsidRPr="00BA0D60">
        <w:t xml:space="preserve"> proses input </w:t>
      </w:r>
      <w:proofErr w:type="spellStart"/>
      <w:r w:rsidRPr="00BA0D60">
        <w:t>harus</w:t>
      </w:r>
      <w:proofErr w:type="spellEnd"/>
      <w:r w:rsidRPr="00BA0D60">
        <w:t xml:space="preserve"> </w:t>
      </w:r>
      <w:proofErr w:type="spellStart"/>
      <w:r w:rsidRPr="00BA0D60">
        <w:t>melakukan</w:t>
      </w:r>
      <w:proofErr w:type="spellEnd"/>
      <w:r w:rsidRPr="00BA0D60">
        <w:t xml:space="preserve"> proses </w:t>
      </w:r>
      <w:proofErr w:type="spellStart"/>
      <w:r w:rsidRPr="00BA0D60">
        <w:t>konfirmasi</w:t>
      </w:r>
      <w:proofErr w:type="spellEnd"/>
      <w:r w:rsidRPr="00BA0D60">
        <w:t xml:space="preserve"> pada </w:t>
      </w:r>
      <w:proofErr w:type="spellStart"/>
      <w:r w:rsidRPr="00BA0D60">
        <w:t>atasannya</w:t>
      </w:r>
      <w:proofErr w:type="spellEnd"/>
      <w:r w:rsidRPr="00BA0D60">
        <w:t xml:space="preserve"> </w:t>
      </w:r>
      <w:proofErr w:type="spellStart"/>
      <w:r w:rsidRPr="00BA0D60">
        <w:t>untuk</w:t>
      </w:r>
      <w:proofErr w:type="spellEnd"/>
      <w:r w:rsidRPr="00BA0D60">
        <w:t xml:space="preserve"> </w:t>
      </w:r>
      <w:proofErr w:type="spellStart"/>
      <w:r w:rsidRPr="00BA0D60">
        <w:t>mengecek</w:t>
      </w:r>
      <w:proofErr w:type="spellEnd"/>
      <w:r w:rsidRPr="00BA0D60">
        <w:t xml:space="preserve"> SPK yang </w:t>
      </w:r>
      <w:proofErr w:type="spellStart"/>
      <w:r w:rsidRPr="00BA0D60">
        <w:t>baru</w:t>
      </w:r>
      <w:proofErr w:type="spellEnd"/>
      <w:r w:rsidRPr="00BA0D60">
        <w:t xml:space="preserve">. </w:t>
      </w:r>
      <w:proofErr w:type="spellStart"/>
      <w:r w:rsidRPr="00BA0D60">
        <w:t>Dengan</w:t>
      </w:r>
      <w:proofErr w:type="spellEnd"/>
      <w:r w:rsidRPr="00BA0D60">
        <w:t xml:space="preserve"> </w:t>
      </w:r>
      <w:proofErr w:type="spellStart"/>
      <w:r w:rsidRPr="00BA0D60">
        <w:t>adanya</w:t>
      </w:r>
      <w:proofErr w:type="spellEnd"/>
      <w:r w:rsidRPr="00BA0D60">
        <w:t xml:space="preserve"> </w:t>
      </w:r>
      <w:proofErr w:type="spellStart"/>
      <w:r w:rsidRPr="00BA0D60">
        <w:t>sistem</w:t>
      </w:r>
      <w:proofErr w:type="spellEnd"/>
      <w:r w:rsidRPr="00BA0D60">
        <w:t xml:space="preserve"> yang </w:t>
      </w:r>
      <w:proofErr w:type="spellStart"/>
      <w:r w:rsidRPr="00BA0D60">
        <w:t>baru</w:t>
      </w:r>
      <w:proofErr w:type="spellEnd"/>
      <w:r w:rsidRPr="00BA0D60">
        <w:t xml:space="preserve"> </w:t>
      </w:r>
      <w:proofErr w:type="spellStart"/>
      <w:r w:rsidRPr="00BA0D60">
        <w:t>hal</w:t>
      </w:r>
      <w:proofErr w:type="spellEnd"/>
      <w:r w:rsidRPr="00BA0D60">
        <w:t xml:space="preserve"> </w:t>
      </w:r>
      <w:proofErr w:type="spellStart"/>
      <w:r w:rsidRPr="00BA0D60">
        <w:t>tersebut</w:t>
      </w:r>
      <w:proofErr w:type="spellEnd"/>
      <w:r w:rsidRPr="00BA0D60">
        <w:t xml:space="preserve"> </w:t>
      </w:r>
      <w:proofErr w:type="spellStart"/>
      <w:r w:rsidRPr="00BA0D60">
        <w:t>dapat</w:t>
      </w:r>
      <w:proofErr w:type="spellEnd"/>
      <w:r w:rsidRPr="00BA0D60">
        <w:t xml:space="preserve"> </w:t>
      </w:r>
      <w:proofErr w:type="spellStart"/>
      <w:r w:rsidRPr="00BA0D60">
        <w:t>dieliminasi</w:t>
      </w:r>
      <w:proofErr w:type="spellEnd"/>
      <w:r w:rsidRPr="00BA0D60">
        <w:t>.</w:t>
      </w:r>
    </w:p>
    <w:p w14:paraId="717F9182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r>
        <w:t xml:space="preserve">Proses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di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</w:p>
    <w:p w14:paraId="45FE2F52" w14:textId="77777777" w:rsidR="002B50C7" w:rsidRDefault="002B50C7" w:rsidP="002B50C7">
      <w:pPr>
        <w:pStyle w:val="Bulletstyle0"/>
        <w:ind w:firstLine="0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kit. </w:t>
      </w:r>
      <w:proofErr w:type="spellStart"/>
      <w:r>
        <w:t>Diharapkan</w:t>
      </w:r>
      <w:proofErr w:type="spellEnd"/>
      <w:r>
        <w:t xml:space="preserve"> proses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tiba</w:t>
      </w:r>
      <w:proofErr w:type="spellEnd"/>
      <w:r>
        <w:t xml:space="preserve"> pada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Karena </w:t>
      </w:r>
      <w:proofErr w:type="spellStart"/>
      <w:r>
        <w:t>seringkali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yang lama,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kedatangan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 dan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>.</w:t>
      </w:r>
    </w:p>
    <w:p w14:paraId="436A49CF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Standarisasi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berjalan</w:t>
      </w:r>
      <w:proofErr w:type="spellEnd"/>
    </w:p>
    <w:p w14:paraId="5F9E6F0D" w14:textId="77777777" w:rsidR="002B50C7" w:rsidRDefault="002B50C7" w:rsidP="002B50C7">
      <w:pPr>
        <w:pStyle w:val="Bulletstyle0"/>
        <w:ind w:firstLine="0"/>
      </w:pPr>
      <w:r>
        <w:t xml:space="preserve">Proses </w:t>
      </w:r>
      <w:proofErr w:type="spellStart"/>
      <w:r>
        <w:t>kerapian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.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terorganisir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(SOP)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.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terpusat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tafsir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dan divisi.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standarisasi</w:t>
      </w:r>
      <w:proofErr w:type="spellEnd"/>
      <w:r>
        <w:t xml:space="preserve"> juga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usernya</w:t>
      </w:r>
      <w:proofErr w:type="spellEnd"/>
      <w:r>
        <w:t xml:space="preserve"> dan </w:t>
      </w:r>
      <w:proofErr w:type="spellStart"/>
      <w:r>
        <w:t>meminimalisir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proses input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C17324B" w14:textId="77777777" w:rsidR="002B50C7" w:rsidRDefault="002B50C7" w:rsidP="002B50C7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lastRenderedPageBreak/>
        <w:t>Mengurangi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komponen</w:t>
      </w:r>
      <w:proofErr w:type="spellEnd"/>
    </w:p>
    <w:p w14:paraId="00F148A8" w14:textId="77777777" w:rsidR="002B50C7" w:rsidRDefault="002B50C7" w:rsidP="002B50C7">
      <w:pPr>
        <w:pStyle w:val="Bulletstyle0"/>
        <w:ind w:firstLine="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database master yang </w:t>
      </w:r>
      <w:proofErr w:type="spellStart"/>
      <w:r>
        <w:t>terpusat</w:t>
      </w:r>
      <w:proofErr w:type="spellEnd"/>
      <w:r>
        <w:t xml:space="preserve">,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yang </w:t>
      </w:r>
      <w:proofErr w:type="spellStart"/>
      <w:r>
        <w:t>dulunya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dikurangi</w:t>
      </w:r>
      <w:proofErr w:type="spellEnd"/>
      <w:r>
        <w:t xml:space="preserve">. Waktu Proses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proses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ingat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</w:t>
      </w:r>
      <w:proofErr w:type="spellStart"/>
      <w:r>
        <w:t>Ingatlah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luput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salah </w:t>
      </w:r>
      <w:proofErr w:type="spellStart"/>
      <w:r>
        <w:t>ingat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salah tafsir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orang </w:t>
      </w:r>
      <w:proofErr w:type="spellStart"/>
      <w:r>
        <w:t>gudang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orang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divisi </w:t>
      </w:r>
      <w:proofErr w:type="spellStart"/>
      <w:r>
        <w:t>perakitan</w:t>
      </w:r>
      <w:proofErr w:type="spellEnd"/>
      <w:r>
        <w:t xml:space="preserve">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</w:t>
      </w:r>
      <w:proofErr w:type="spellStart"/>
      <w:r>
        <w:t>gudang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cepat</w:t>
      </w:r>
      <w:proofErr w:type="spellEnd"/>
      <w:r>
        <w:t>.</w:t>
      </w:r>
    </w:p>
    <w:p w14:paraId="437D0D9A" w14:textId="77777777" w:rsidR="002B50C7" w:rsidRPr="004F1ED4" w:rsidRDefault="002B50C7" w:rsidP="002B50C7">
      <w:pPr>
        <w:ind w:firstLine="0"/>
        <w:rPr>
          <w:szCs w:val="24"/>
        </w:rPr>
      </w:pPr>
    </w:p>
    <w:p w14:paraId="2F7FAC1B" w14:textId="4AEE3CB5" w:rsidR="002B50C7" w:rsidRPr="00EB4FC0" w:rsidRDefault="002B50C7" w:rsidP="002B50C7">
      <w:pPr>
        <w:pStyle w:val="STTSJudulSubBab"/>
        <w:numPr>
          <w:ilvl w:val="2"/>
          <w:numId w:val="19"/>
        </w:numPr>
        <w:rPr>
          <w:szCs w:val="24"/>
        </w:rPr>
      </w:pPr>
      <w:bookmarkStart w:id="72" w:name="_Toc124444515"/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bookmarkEnd w:id="72"/>
      <w:proofErr w:type="spellEnd"/>
    </w:p>
    <w:p w14:paraId="4FFA60F9" w14:textId="77777777" w:rsidR="002B50C7" w:rsidRDefault="002B50C7" w:rsidP="002B50C7">
      <w:proofErr w:type="spellStart"/>
      <w:r>
        <w:t>Kebutuhan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diketahui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berlaku</w:t>
      </w:r>
      <w:proofErr w:type="spellEnd"/>
      <w:r>
        <w:t xml:space="preserve"> pada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agar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optimal.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diperhatikan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8C31E3">
        <w:rPr>
          <w:i/>
          <w:iCs/>
        </w:rPr>
        <w:t>support</w:t>
      </w:r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8C31E3">
        <w:rPr>
          <w:i/>
          <w:iCs/>
        </w:rPr>
        <w:t>hardware</w:t>
      </w:r>
      <w:r>
        <w:t xml:space="preserve">, </w:t>
      </w:r>
      <w:r w:rsidRPr="008C31E3">
        <w:rPr>
          <w:i/>
          <w:iCs/>
        </w:rPr>
        <w:t>software</w:t>
      </w:r>
      <w:r>
        <w:t xml:space="preserve">, dan </w:t>
      </w:r>
      <w:r w:rsidRPr="008C31E3">
        <w:rPr>
          <w:i/>
          <w:iCs/>
        </w:rPr>
        <w:t>library</w:t>
      </w:r>
      <w:r>
        <w:t xml:space="preserve"> yang </w:t>
      </w:r>
      <w:proofErr w:type="spellStart"/>
      <w:r>
        <w:t>diperlukan</w:t>
      </w:r>
      <w:proofErr w:type="spellEnd"/>
      <w:r>
        <w:t xml:space="preserve">. Banyak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sana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 </w:t>
      </w:r>
      <w:proofErr w:type="spellStart"/>
      <w:r>
        <w:t>Akibatnya</w:t>
      </w:r>
      <w:proofErr w:type="spellEnd"/>
      <w:r>
        <w:t xml:space="preserve"> programmer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dan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.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sangat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core </w:t>
      </w:r>
      <w:proofErr w:type="spellStart"/>
      <w:r>
        <w:t>bahasa</w:t>
      </w:r>
      <w:proofErr w:type="spellEnd"/>
      <w:r>
        <w:t xml:space="preserve"> program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apalagi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software </w:t>
      </w:r>
      <w:proofErr w:type="spellStart"/>
      <w:r>
        <w:t>atau</w:t>
      </w:r>
      <w:proofErr w:type="spellEnd"/>
      <w:r>
        <w:t xml:space="preserve">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sangat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hardware, software, dan library yang </w:t>
      </w:r>
      <w:proofErr w:type="spellStart"/>
      <w:r>
        <w:t>tepat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53671024" w14:textId="77777777" w:rsidR="002B50C7" w:rsidRDefault="002B50C7" w:rsidP="002B50C7">
      <w:pPr>
        <w:ind w:firstLine="0"/>
      </w:pPr>
    </w:p>
    <w:p w14:paraId="33E30D32" w14:textId="77777777" w:rsidR="002B50C7" w:rsidRPr="001471AC" w:rsidRDefault="002B50C7">
      <w:pPr>
        <w:pStyle w:val="bulletalphabetBig"/>
        <w:numPr>
          <w:ilvl w:val="0"/>
          <w:numId w:val="24"/>
        </w:numPr>
        <w:ind w:hanging="720"/>
        <w:rPr>
          <w:b/>
          <w:bCs/>
        </w:rPr>
      </w:pPr>
      <w:proofErr w:type="spellStart"/>
      <w:r w:rsidRPr="001471AC">
        <w:rPr>
          <w:b/>
          <w:bCs/>
        </w:rPr>
        <w:t>Kebutuhan</w:t>
      </w:r>
      <w:proofErr w:type="spellEnd"/>
      <w:r w:rsidRPr="001471AC">
        <w:rPr>
          <w:b/>
          <w:bCs/>
        </w:rPr>
        <w:t xml:space="preserve"> </w:t>
      </w:r>
      <w:r w:rsidRPr="001471AC">
        <w:rPr>
          <w:b/>
          <w:bCs/>
          <w:i/>
          <w:iCs/>
        </w:rPr>
        <w:t xml:space="preserve">Hardware </w:t>
      </w:r>
      <w:r w:rsidRPr="001471AC">
        <w:rPr>
          <w:b/>
          <w:bCs/>
        </w:rPr>
        <w:t>(</w:t>
      </w:r>
      <w:proofErr w:type="spellStart"/>
      <w:r w:rsidRPr="001471AC">
        <w:rPr>
          <w:b/>
          <w:bCs/>
        </w:rPr>
        <w:t>perangkat</w:t>
      </w:r>
      <w:proofErr w:type="spellEnd"/>
      <w:r w:rsidRPr="001471AC">
        <w:rPr>
          <w:b/>
          <w:bCs/>
        </w:rPr>
        <w:t xml:space="preserve"> </w:t>
      </w:r>
      <w:proofErr w:type="spellStart"/>
      <w:r w:rsidRPr="001471AC">
        <w:rPr>
          <w:b/>
          <w:bCs/>
        </w:rPr>
        <w:t>Keras</w:t>
      </w:r>
      <w:proofErr w:type="spellEnd"/>
      <w:r w:rsidRPr="001471AC">
        <w:rPr>
          <w:b/>
          <w:bCs/>
        </w:rPr>
        <w:t>)</w:t>
      </w:r>
    </w:p>
    <w:p w14:paraId="287E0205" w14:textId="77777777" w:rsidR="002B50C7" w:rsidRDefault="002B50C7" w:rsidP="002B50C7">
      <w:r>
        <w:t xml:space="preserve">Dalam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Hardware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wujudnya</w:t>
      </w:r>
      <w:proofErr w:type="spellEnd"/>
      <w:r>
        <w:t xml:space="preserve">. Pada </w:t>
      </w:r>
      <w:proofErr w:type="spellStart"/>
      <w:r>
        <w:lastRenderedPageBreak/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paling </w:t>
      </w:r>
      <w:proofErr w:type="spellStart"/>
      <w:r>
        <w:t>utama</w:t>
      </w:r>
      <w:proofErr w:type="spellEnd"/>
      <w:r>
        <w:t xml:space="preserve">. Hardware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unit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agar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memadai</w:t>
      </w:r>
      <w:proofErr w:type="spellEnd"/>
      <w:r>
        <w:t xml:space="preserve"> dan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r w:rsidRPr="0028693D">
        <w:rPr>
          <w:i/>
          <w:iCs/>
        </w:rPr>
        <w:t>Hardware</w:t>
      </w:r>
      <w:r>
        <w:rPr>
          <w:i/>
          <w:iCs/>
        </w:rP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– </w:t>
      </w:r>
      <w:proofErr w:type="spellStart"/>
      <w:r>
        <w:t>hati</w:t>
      </w:r>
      <w:proofErr w:type="spellEnd"/>
      <w:r>
        <w:t xml:space="preserve">. </w:t>
      </w:r>
      <w:proofErr w:type="spellStart"/>
      <w:r>
        <w:t>Ingatlah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, dan </w:t>
      </w:r>
      <w:proofErr w:type="spellStart"/>
      <w:r>
        <w:t>pemilihan</w:t>
      </w:r>
      <w:proofErr w:type="spellEnd"/>
      <w:r>
        <w:t xml:space="preserve"> hardware yang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terkadang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boros</w:t>
      </w:r>
      <w:proofErr w:type="spellEnd"/>
      <w:r>
        <w:t xml:space="preserve">. Dalam </w:t>
      </w:r>
      <w:proofErr w:type="spellStart"/>
      <w:r>
        <w:t>pembuatan</w:t>
      </w:r>
      <w:proofErr w:type="spellEnd"/>
      <w:r>
        <w:t xml:space="preserve"> web </w:t>
      </w:r>
      <w:proofErr w:type="spellStart"/>
      <w:r>
        <w:t>diperlukan</w:t>
      </w:r>
      <w:proofErr w:type="spellEnd"/>
      <w:r>
        <w:t xml:space="preserve"> minimal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server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website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Spesifikasi</w:t>
      </w:r>
      <w:proofErr w:type="spellEnd"/>
      <w:r>
        <w:t xml:space="preserve"> minimal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5203EE7" w14:textId="77777777" w:rsidR="002B50C7" w:rsidRPr="007B32C8" w:rsidRDefault="002B50C7">
      <w:pPr>
        <w:pStyle w:val="Bulletstyle0"/>
        <w:numPr>
          <w:ilvl w:val="0"/>
          <w:numId w:val="26"/>
        </w:numPr>
        <w:ind w:left="425" w:hanging="425"/>
      </w:pPr>
      <w:r w:rsidRPr="007B32C8">
        <w:t xml:space="preserve">CPU (Central Processing Unit) </w:t>
      </w:r>
      <w:proofErr w:type="spellStart"/>
      <w:r>
        <w:t>sebagai</w:t>
      </w:r>
      <w:proofErr w:type="spellEnd"/>
      <w:r>
        <w:t xml:space="preserve"> Server Utama</w:t>
      </w:r>
    </w:p>
    <w:p w14:paraId="4119E987" w14:textId="77777777" w:rsidR="002B50C7" w:rsidRDefault="002B50C7">
      <w:pPr>
        <w:pStyle w:val="BulletStyleLevel2"/>
        <w:numPr>
          <w:ilvl w:val="0"/>
          <w:numId w:val="21"/>
        </w:numPr>
        <w:ind w:left="850" w:hanging="424"/>
      </w:pPr>
      <w:r w:rsidRPr="007B32C8">
        <w:t xml:space="preserve">Processor </w:t>
      </w:r>
      <w:r>
        <w:t>: 3.2 GHz.</w:t>
      </w:r>
    </w:p>
    <w:p w14:paraId="1A20B012" w14:textId="77777777" w:rsidR="002B50C7" w:rsidRDefault="002B50C7">
      <w:pPr>
        <w:pStyle w:val="BulletStyleLevel2"/>
        <w:numPr>
          <w:ilvl w:val="0"/>
          <w:numId w:val="21"/>
        </w:numPr>
        <w:ind w:left="850" w:hanging="424"/>
      </w:pPr>
      <w:r w:rsidRPr="005D225B">
        <w:rPr>
          <w:i/>
          <w:iCs/>
        </w:rPr>
        <w:t xml:space="preserve">Memory </w:t>
      </w:r>
      <w:r w:rsidRPr="005D225B">
        <w:t xml:space="preserve">: </w:t>
      </w:r>
      <w:r>
        <w:t>32</w:t>
      </w:r>
      <w:r w:rsidRPr="005D225B">
        <w:t xml:space="preserve"> GB.</w:t>
      </w:r>
    </w:p>
    <w:p w14:paraId="730F55B6" w14:textId="77777777" w:rsidR="002B50C7" w:rsidRDefault="002B50C7">
      <w:pPr>
        <w:pStyle w:val="BulletStyleLevel2"/>
        <w:numPr>
          <w:ilvl w:val="0"/>
          <w:numId w:val="21"/>
        </w:numPr>
        <w:ind w:left="850" w:hanging="424"/>
      </w:pPr>
      <w:proofErr w:type="spellStart"/>
      <w:r w:rsidRPr="005D225B">
        <w:rPr>
          <w:i/>
          <w:iCs/>
        </w:rPr>
        <w:t>Harddisk</w:t>
      </w:r>
      <w:proofErr w:type="spellEnd"/>
      <w:r w:rsidRPr="005D225B">
        <w:rPr>
          <w:i/>
          <w:iCs/>
        </w:rPr>
        <w:t xml:space="preserve"> </w:t>
      </w:r>
      <w:r w:rsidRPr="005D225B">
        <w:t xml:space="preserve">: </w:t>
      </w:r>
      <w:r>
        <w:t>2 TB</w:t>
      </w:r>
      <w:r w:rsidRPr="005D225B">
        <w:t>.</w:t>
      </w:r>
    </w:p>
    <w:p w14:paraId="2E5829A5" w14:textId="77777777" w:rsidR="002B50C7" w:rsidRPr="007B32C8" w:rsidRDefault="002B50C7">
      <w:pPr>
        <w:pStyle w:val="Bulletstyle0"/>
        <w:numPr>
          <w:ilvl w:val="0"/>
          <w:numId w:val="26"/>
        </w:numPr>
        <w:ind w:left="425" w:hanging="425"/>
      </w:pPr>
      <w:r w:rsidRPr="007B32C8">
        <w:t xml:space="preserve">CPU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kantor</w:t>
      </w:r>
      <w:proofErr w:type="spellEnd"/>
    </w:p>
    <w:p w14:paraId="0742629B" w14:textId="77777777" w:rsidR="002B50C7" w:rsidRDefault="002B50C7">
      <w:pPr>
        <w:pStyle w:val="BulletStyleLevel2"/>
        <w:numPr>
          <w:ilvl w:val="0"/>
          <w:numId w:val="22"/>
        </w:numPr>
        <w:ind w:left="850" w:hanging="425"/>
      </w:pPr>
      <w:r w:rsidRPr="007B32C8">
        <w:t xml:space="preserve">Processor </w:t>
      </w:r>
      <w:r>
        <w:t>: 2.4 GHz.</w:t>
      </w:r>
    </w:p>
    <w:p w14:paraId="18CD889C" w14:textId="77777777" w:rsidR="002B50C7" w:rsidRDefault="002B50C7">
      <w:pPr>
        <w:pStyle w:val="BulletStyleLevel2"/>
        <w:numPr>
          <w:ilvl w:val="0"/>
          <w:numId w:val="22"/>
        </w:numPr>
        <w:ind w:left="850" w:hanging="424"/>
      </w:pPr>
      <w:r w:rsidRPr="005D225B">
        <w:rPr>
          <w:i/>
          <w:iCs/>
        </w:rPr>
        <w:t xml:space="preserve">Memory </w:t>
      </w:r>
      <w:r w:rsidRPr="005D225B">
        <w:t xml:space="preserve">: </w:t>
      </w:r>
      <w:r>
        <w:t>8</w:t>
      </w:r>
      <w:r w:rsidRPr="005D225B">
        <w:t xml:space="preserve"> GB.</w:t>
      </w:r>
    </w:p>
    <w:p w14:paraId="1FFE9A45" w14:textId="77777777" w:rsidR="002B50C7" w:rsidRDefault="002B50C7">
      <w:pPr>
        <w:pStyle w:val="BulletStyleLevel2"/>
        <w:numPr>
          <w:ilvl w:val="0"/>
          <w:numId w:val="22"/>
        </w:numPr>
        <w:ind w:left="850" w:hanging="424"/>
      </w:pPr>
      <w:proofErr w:type="spellStart"/>
      <w:r w:rsidRPr="005D225B">
        <w:rPr>
          <w:i/>
          <w:iCs/>
        </w:rPr>
        <w:t>Harddisk</w:t>
      </w:r>
      <w:proofErr w:type="spellEnd"/>
      <w:r w:rsidRPr="005D225B">
        <w:rPr>
          <w:i/>
          <w:iCs/>
        </w:rPr>
        <w:t xml:space="preserve"> </w:t>
      </w:r>
      <w:r w:rsidRPr="005D225B">
        <w:t xml:space="preserve">: </w:t>
      </w:r>
      <w:r>
        <w:t>256 GB</w:t>
      </w:r>
      <w:r w:rsidRPr="005D225B">
        <w:t>.</w:t>
      </w:r>
    </w:p>
    <w:p w14:paraId="05711B7E" w14:textId="77777777" w:rsidR="002B50C7" w:rsidRDefault="002B50C7">
      <w:pPr>
        <w:pStyle w:val="Bulletstyle0"/>
        <w:numPr>
          <w:ilvl w:val="0"/>
          <w:numId w:val="26"/>
        </w:numPr>
        <w:ind w:left="425" w:hanging="425"/>
      </w:pPr>
      <w:proofErr w:type="spellStart"/>
      <w:r>
        <w:t>Infrastruktur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5F385CC1" w14:textId="77777777" w:rsidR="002B50C7" w:rsidRDefault="002B50C7">
      <w:pPr>
        <w:pStyle w:val="BulletStyleLevel2"/>
        <w:numPr>
          <w:ilvl w:val="0"/>
          <w:numId w:val="23"/>
        </w:numPr>
        <w:ind w:left="851" w:hanging="425"/>
      </w:pPr>
      <w:r>
        <w:t>Kabel</w:t>
      </w:r>
    </w:p>
    <w:p w14:paraId="104B49DC" w14:textId="77777777" w:rsidR="002B50C7" w:rsidRDefault="002B50C7">
      <w:pPr>
        <w:pStyle w:val="BulletStyleLevel2"/>
        <w:numPr>
          <w:ilvl w:val="0"/>
          <w:numId w:val="23"/>
        </w:numPr>
        <w:ind w:left="850" w:hanging="424"/>
      </w:pPr>
      <w:r>
        <w:rPr>
          <w:i/>
          <w:iCs/>
        </w:rPr>
        <w:t>Routers</w:t>
      </w:r>
    </w:p>
    <w:p w14:paraId="335D260F" w14:textId="77777777" w:rsidR="002B50C7" w:rsidRDefault="002B50C7">
      <w:pPr>
        <w:pStyle w:val="BulletStyleLevel2"/>
        <w:numPr>
          <w:ilvl w:val="0"/>
          <w:numId w:val="23"/>
        </w:numPr>
        <w:ind w:left="850" w:hanging="424"/>
      </w:pPr>
      <w:r>
        <w:rPr>
          <w:i/>
          <w:iCs/>
        </w:rPr>
        <w:t>Switches</w:t>
      </w:r>
    </w:p>
    <w:p w14:paraId="1789DC94" w14:textId="77777777" w:rsidR="002B50C7" w:rsidRDefault="002B50C7" w:rsidP="002B50C7">
      <w:pPr>
        <w:pStyle w:val="BulletStyleLevel2"/>
        <w:numPr>
          <w:ilvl w:val="0"/>
          <w:numId w:val="0"/>
        </w:numPr>
        <w:ind w:left="850" w:hanging="425"/>
      </w:pPr>
    </w:p>
    <w:p w14:paraId="1EDFC60D" w14:textId="77777777" w:rsidR="002B50C7" w:rsidRPr="001471AC" w:rsidRDefault="002B50C7">
      <w:pPr>
        <w:pStyle w:val="bulletalphabetBig"/>
        <w:numPr>
          <w:ilvl w:val="0"/>
          <w:numId w:val="24"/>
        </w:numPr>
        <w:ind w:hanging="720"/>
        <w:rPr>
          <w:b/>
          <w:bCs/>
        </w:rPr>
      </w:pPr>
      <w:proofErr w:type="spellStart"/>
      <w:r w:rsidRPr="001471AC">
        <w:rPr>
          <w:b/>
          <w:bCs/>
        </w:rPr>
        <w:t>Kebutuhan</w:t>
      </w:r>
      <w:proofErr w:type="spellEnd"/>
      <w:r w:rsidRPr="001471AC">
        <w:rPr>
          <w:b/>
          <w:bCs/>
        </w:rPr>
        <w:t xml:space="preserve"> </w:t>
      </w:r>
      <w:r w:rsidRPr="001471AC">
        <w:rPr>
          <w:b/>
          <w:bCs/>
          <w:i/>
          <w:iCs/>
        </w:rPr>
        <w:t xml:space="preserve">Software </w:t>
      </w:r>
      <w:r w:rsidRPr="001471AC">
        <w:rPr>
          <w:b/>
          <w:bCs/>
        </w:rPr>
        <w:t>(</w:t>
      </w:r>
      <w:proofErr w:type="spellStart"/>
      <w:r w:rsidRPr="001471AC">
        <w:rPr>
          <w:b/>
          <w:bCs/>
        </w:rPr>
        <w:t>Perangkat</w:t>
      </w:r>
      <w:proofErr w:type="spellEnd"/>
      <w:r w:rsidRPr="001471AC">
        <w:rPr>
          <w:b/>
          <w:bCs/>
        </w:rPr>
        <w:t xml:space="preserve"> Lunak) </w:t>
      </w:r>
    </w:p>
    <w:p w14:paraId="09BDA19D" w14:textId="77777777" w:rsidR="002B50C7" w:rsidRPr="00E76CCF" w:rsidRDefault="002B50C7" w:rsidP="002B50C7"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lunak</w:t>
      </w:r>
      <w:proofErr w:type="spellEnd"/>
      <w:r w:rsidRPr="00E76CCF"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diartikan</w:t>
      </w:r>
      <w:proofErr w:type="spellEnd"/>
      <w:r w:rsidRPr="00E76CCF">
        <w:t xml:space="preserve"> </w:t>
      </w:r>
      <w:proofErr w:type="spellStart"/>
      <w:r w:rsidRPr="00E76CCF">
        <w:t>sebagai</w:t>
      </w:r>
      <w:proofErr w:type="spellEnd"/>
      <w:r w:rsidRPr="00E76CCF"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 w:rsidRPr="00E76CCF">
        <w:t>kumpulan</w:t>
      </w:r>
      <w:proofErr w:type="spellEnd"/>
      <w:r w:rsidRPr="00E76CCF">
        <w:t xml:space="preserve"> </w:t>
      </w:r>
      <w:r>
        <w:t xml:space="preserve">yang </w:t>
      </w:r>
      <w:proofErr w:type="spellStart"/>
      <w:r>
        <w:t>ditugaskan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 w:rsidRPr="00E76CCF">
        <w:t xml:space="preserve"> </w:t>
      </w:r>
      <w:proofErr w:type="spellStart"/>
      <w:r w:rsidRPr="00E76CCF">
        <w:t>dari</w:t>
      </w:r>
      <w:proofErr w:type="spellEnd"/>
      <w:r w:rsidRPr="00E76CCF">
        <w:t xml:space="preserve"> </w:t>
      </w:r>
      <w:proofErr w:type="spellStart"/>
      <w:r w:rsidRPr="00E76CCF">
        <w:t>perintah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keras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  <w:r w:rsidRPr="00E76CCF"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kehadiran</w:t>
      </w:r>
      <w:proofErr w:type="spellEnd"/>
      <w:r>
        <w:t xml:space="preserve"> </w:t>
      </w:r>
      <w:proofErr w:type="spellStart"/>
      <w:r>
        <w:t>dari</w:t>
      </w:r>
      <w:proofErr w:type="spellEnd"/>
      <w:r w:rsidRPr="00E76CCF">
        <w:t xml:space="preserve"> </w:t>
      </w:r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lunak</w:t>
      </w:r>
      <w:proofErr w:type="spellEnd"/>
      <w:r>
        <w:t>,</w:t>
      </w:r>
      <w:r w:rsidRPr="00E76CCF">
        <w:t xml:space="preserve"> </w:t>
      </w:r>
      <w:proofErr w:type="spellStart"/>
      <w:r w:rsidRPr="00E76CCF">
        <w:t>perangkat</w:t>
      </w:r>
      <w:proofErr w:type="spellEnd"/>
      <w:r w:rsidRPr="00E76CCF">
        <w:t xml:space="preserve"> </w:t>
      </w:r>
      <w:proofErr w:type="spellStart"/>
      <w:r w:rsidRPr="00E76CCF">
        <w:t>keras</w:t>
      </w:r>
      <w:proofErr w:type="spellEnd"/>
      <w:r w:rsidRPr="00E76CCF">
        <w:t xml:space="preserve"> </w:t>
      </w:r>
      <w:proofErr w:type="spellStart"/>
      <w:r w:rsidRPr="00E76CCF">
        <w:t>tidak</w:t>
      </w:r>
      <w:proofErr w:type="spellEnd"/>
      <w:r w:rsidRPr="00E76CCF">
        <w:t xml:space="preserve"> </w:t>
      </w:r>
      <w:proofErr w:type="spellStart"/>
      <w:r w:rsidRPr="00E76CCF">
        <w:t>akan</w:t>
      </w:r>
      <w:proofErr w:type="spellEnd"/>
      <w:r w:rsidRPr="00E76CCF"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bekerja</w:t>
      </w:r>
      <w:proofErr w:type="spellEnd"/>
      <w:r w:rsidRPr="00E76CCF">
        <w:t xml:space="preserve">. </w:t>
      </w:r>
      <w:proofErr w:type="spellStart"/>
      <w:r w:rsidRPr="00E76CCF">
        <w:t>Sebuah</w:t>
      </w:r>
      <w:proofErr w:type="spellEnd"/>
      <w:r w:rsidRPr="00E76CCF">
        <w:t xml:space="preserve"> </w:t>
      </w:r>
      <w:proofErr w:type="spellStart"/>
      <w:r w:rsidRPr="00E76CCF">
        <w:t>sistem</w:t>
      </w:r>
      <w:proofErr w:type="spellEnd"/>
      <w:r w:rsidRPr="00E76CCF">
        <w:t xml:space="preserve"> yang </w:t>
      </w:r>
      <w:proofErr w:type="spellStart"/>
      <w:r w:rsidRPr="00E76CCF">
        <w:t>dibangun</w:t>
      </w:r>
      <w:proofErr w:type="spellEnd"/>
      <w:r w:rsidRPr="00E76CCF">
        <w:t xml:space="preserve"> </w:t>
      </w:r>
      <w:proofErr w:type="spellStart"/>
      <w:r w:rsidRPr="00E76CCF">
        <w:t>tentu</w:t>
      </w:r>
      <w:proofErr w:type="spellEnd"/>
      <w:r w:rsidRPr="00E76CCF">
        <w:t xml:space="preserve"> </w:t>
      </w:r>
      <w:proofErr w:type="spellStart"/>
      <w:r w:rsidRPr="00E76CCF">
        <w:t>saja</w:t>
      </w:r>
      <w:proofErr w:type="spellEnd"/>
      <w:r w:rsidRPr="00E76CCF"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28693D">
        <w:rPr>
          <w:i/>
          <w:iCs/>
        </w:rPr>
        <w:t>software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 w:rsidRPr="0028693D">
        <w:rPr>
          <w:i/>
          <w:iCs/>
        </w:rPr>
        <w:t>software</w:t>
      </w:r>
      <w:r w:rsidRPr="00E76CCF">
        <w:t xml:space="preserve">. Adapun </w:t>
      </w:r>
      <w:proofErr w:type="spellStart"/>
      <w:r w:rsidRPr="00E76CCF">
        <w:t>kebutuhan</w:t>
      </w:r>
      <w:proofErr w:type="spellEnd"/>
      <w:r w:rsidRPr="00E76CCF">
        <w:t xml:space="preserve"> Software yang </w:t>
      </w:r>
      <w:proofErr w:type="spellStart"/>
      <w:r w:rsidRPr="00E76CCF">
        <w:t>diperlukan</w:t>
      </w:r>
      <w:proofErr w:type="spellEnd"/>
      <w:r w:rsidRPr="00E76CCF">
        <w:t xml:space="preserve"> </w:t>
      </w:r>
      <w:proofErr w:type="spellStart"/>
      <w:r w:rsidRPr="00E76CCF">
        <w:t>untuk</w:t>
      </w:r>
      <w:proofErr w:type="spellEnd"/>
      <w:r w:rsidRPr="00E76CCF">
        <w:t xml:space="preserve"> </w:t>
      </w:r>
      <w:proofErr w:type="spellStart"/>
      <w:r w:rsidRPr="00E76CCF">
        <w:t>merancang</w:t>
      </w:r>
      <w:proofErr w:type="spellEnd"/>
      <w:r w:rsidRPr="00E76CCF">
        <w:t xml:space="preserve"> </w:t>
      </w:r>
      <w:proofErr w:type="spellStart"/>
      <w:r w:rsidRPr="00E76CCF">
        <w:t>aplikasi</w:t>
      </w:r>
      <w:proofErr w:type="spellEnd"/>
      <w:r w:rsidRPr="00E76CCF">
        <w:t xml:space="preserve"> </w:t>
      </w:r>
      <w:proofErr w:type="spellStart"/>
      <w:r w:rsidRPr="00E76CCF">
        <w:t>ini</w:t>
      </w:r>
      <w:proofErr w:type="spellEnd"/>
      <w:r w:rsidRPr="00E76CCF">
        <w:t xml:space="preserve"> </w:t>
      </w:r>
      <w:proofErr w:type="spellStart"/>
      <w:r w:rsidRPr="00E76CCF">
        <w:t>adalah</w:t>
      </w:r>
      <w:proofErr w:type="spellEnd"/>
      <w:r w:rsidRPr="00E76CCF">
        <w:t xml:space="preserve"> </w:t>
      </w:r>
      <w:proofErr w:type="spellStart"/>
      <w:r w:rsidRPr="00E76CCF">
        <w:t>sebagai</w:t>
      </w:r>
      <w:proofErr w:type="spellEnd"/>
      <w:r w:rsidRPr="00E76CCF">
        <w:t xml:space="preserve"> </w:t>
      </w:r>
      <w:proofErr w:type="spellStart"/>
      <w:r w:rsidRPr="00E76CCF">
        <w:t>berikut</w:t>
      </w:r>
      <w:proofErr w:type="spellEnd"/>
      <w:r w:rsidRPr="00E76CCF">
        <w:t xml:space="preserve">: </w:t>
      </w:r>
    </w:p>
    <w:p w14:paraId="4AEDC30D" w14:textId="6657CD48" w:rsidR="002B50C7" w:rsidRPr="007B32C8" w:rsidRDefault="002B50C7" w:rsidP="002B50C7">
      <w:pPr>
        <w:pStyle w:val="BulletStyle"/>
      </w:pPr>
      <w:proofErr w:type="spellStart"/>
      <w:r w:rsidRPr="007B32C8">
        <w:lastRenderedPageBreak/>
        <w:t>Sistem</w:t>
      </w:r>
      <w:proofErr w:type="spellEnd"/>
      <w:r w:rsidRPr="007B32C8">
        <w:t xml:space="preserve"> </w:t>
      </w:r>
      <w:proofErr w:type="spellStart"/>
      <w:r w:rsidR="00E243BA">
        <w:t>o</w:t>
      </w:r>
      <w:r w:rsidRPr="007B32C8">
        <w:t>perasi</w:t>
      </w:r>
      <w:proofErr w:type="spellEnd"/>
      <w:r w:rsidRPr="007B32C8">
        <w:t xml:space="preserve"> : </w:t>
      </w:r>
      <w:r w:rsidRPr="007B32C8">
        <w:rPr>
          <w:i/>
          <w:iCs/>
        </w:rPr>
        <w:t xml:space="preserve">Windows </w:t>
      </w:r>
      <w:r>
        <w:rPr>
          <w:i/>
          <w:iCs/>
        </w:rPr>
        <w:t>10</w:t>
      </w:r>
      <w:r w:rsidRPr="007B32C8">
        <w:rPr>
          <w:i/>
          <w:iCs/>
        </w:rPr>
        <w:t xml:space="preserve"> </w:t>
      </w:r>
    </w:p>
    <w:p w14:paraId="1E609A59" w14:textId="77777777" w:rsidR="002B50C7" w:rsidRPr="00AA7A88" w:rsidRDefault="002B50C7" w:rsidP="002B50C7">
      <w:pPr>
        <w:pStyle w:val="BulletStyle"/>
      </w:pPr>
      <w:r w:rsidRPr="00AA7A88">
        <w:t>PHP 8.1</w:t>
      </w:r>
    </w:p>
    <w:p w14:paraId="7B0E0CE3" w14:textId="77777777" w:rsidR="002B50C7" w:rsidRDefault="002B50C7" w:rsidP="002B50C7">
      <w:pPr>
        <w:pStyle w:val="BulletStyle"/>
      </w:pPr>
      <w:r w:rsidRPr="00AA7A88">
        <w:t>Mongo DB Community Edition &amp; Mongo DB Compass</w:t>
      </w:r>
    </w:p>
    <w:p w14:paraId="65116862" w14:textId="77777777" w:rsidR="002B50C7" w:rsidRPr="00AD3AB2" w:rsidRDefault="002B50C7" w:rsidP="002B50C7">
      <w:pPr>
        <w:pStyle w:val="BulletStyle"/>
      </w:pPr>
      <w:r>
        <w:rPr>
          <w:lang w:val="en-ID"/>
        </w:rPr>
        <w:t>Microsoft SQL Server Management Studio 19</w:t>
      </w:r>
    </w:p>
    <w:p w14:paraId="67DE649F" w14:textId="77777777" w:rsidR="002B50C7" w:rsidRDefault="002B50C7" w:rsidP="002B50C7">
      <w:pPr>
        <w:pStyle w:val="BulletStyle"/>
      </w:pPr>
      <w:r>
        <w:rPr>
          <w:lang w:val="en-ID"/>
        </w:rPr>
        <w:t>Laravel 9</w:t>
      </w:r>
      <w:r>
        <w:t>.x</w:t>
      </w:r>
    </w:p>
    <w:p w14:paraId="59C70C9D" w14:textId="77777777" w:rsidR="002B50C7" w:rsidRDefault="002B50C7" w:rsidP="002B50C7">
      <w:pPr>
        <w:pStyle w:val="BulletStyle"/>
      </w:pPr>
      <w:r>
        <w:t>Vue 2.x</w:t>
      </w:r>
    </w:p>
    <w:p w14:paraId="443BCF9B" w14:textId="77777777" w:rsidR="002B50C7" w:rsidRDefault="002B50C7" w:rsidP="002B50C7">
      <w:pPr>
        <w:pStyle w:val="BulletStyle"/>
      </w:pPr>
      <w:r>
        <w:t>Task Scheduler</w:t>
      </w:r>
    </w:p>
    <w:p w14:paraId="45984EB7" w14:textId="77777777" w:rsidR="002B50C7" w:rsidRPr="00AD3AB2" w:rsidRDefault="002B50C7" w:rsidP="002B50C7">
      <w:pPr>
        <w:pStyle w:val="BulletStyle"/>
      </w:pPr>
      <w:r>
        <w:t xml:space="preserve">Node JS </w:t>
      </w:r>
      <w:proofErr w:type="spellStart"/>
      <w:r>
        <w:t>versi</w:t>
      </w:r>
      <w:proofErr w:type="spellEnd"/>
      <w:r>
        <w:t xml:space="preserve"> 16.x</w:t>
      </w:r>
    </w:p>
    <w:p w14:paraId="7F10A169" w14:textId="77777777" w:rsidR="002B50C7" w:rsidRPr="00AA7A88" w:rsidRDefault="002B50C7" w:rsidP="002B50C7">
      <w:pPr>
        <w:pStyle w:val="Default"/>
        <w:spacing w:line="360" w:lineRule="auto"/>
        <w:rPr>
          <w:color w:val="auto"/>
        </w:rPr>
      </w:pPr>
    </w:p>
    <w:p w14:paraId="3C0D3EAB" w14:textId="77777777" w:rsidR="002B50C7" w:rsidRPr="001471AC" w:rsidRDefault="002B50C7">
      <w:pPr>
        <w:pStyle w:val="bulletalphabetBig"/>
        <w:numPr>
          <w:ilvl w:val="0"/>
          <w:numId w:val="24"/>
        </w:numPr>
        <w:ind w:hanging="720"/>
        <w:rPr>
          <w:b/>
          <w:bCs/>
          <w:i/>
          <w:iCs/>
        </w:rPr>
      </w:pPr>
      <w:proofErr w:type="spellStart"/>
      <w:r w:rsidRPr="001471AC">
        <w:rPr>
          <w:b/>
          <w:bCs/>
        </w:rPr>
        <w:t>Kebutuhan</w:t>
      </w:r>
      <w:proofErr w:type="spellEnd"/>
      <w:r w:rsidRPr="001471AC">
        <w:rPr>
          <w:b/>
          <w:bCs/>
          <w:i/>
          <w:iCs/>
        </w:rPr>
        <w:t xml:space="preserve"> Library</w:t>
      </w:r>
    </w:p>
    <w:p w14:paraId="6329F3F8" w14:textId="77777777" w:rsidR="002B50C7" w:rsidRPr="00286659" w:rsidRDefault="002B50C7" w:rsidP="002B50C7">
      <w:r w:rsidRPr="00286659">
        <w:rPr>
          <w:i/>
          <w:iCs/>
        </w:rPr>
        <w:t>Library</w:t>
      </w:r>
      <w:r>
        <w:rPr>
          <w:i/>
          <w:iCs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Pr="00286659">
        <w:rPr>
          <w:i/>
          <w:iCs/>
        </w:rPr>
        <w:t>code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dan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–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.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r w:rsidRPr="00286659">
        <w:rPr>
          <w:i/>
          <w:iCs/>
        </w:rPr>
        <w:t>code</w:t>
      </w:r>
      <w:r>
        <w:t xml:space="preserve"> yang </w:t>
      </w:r>
      <w:proofErr w:type="spellStart"/>
      <w:r>
        <w:t>beredar</w:t>
      </w:r>
      <w:proofErr w:type="spellEnd"/>
      <w:r>
        <w:t xml:space="preserve"> di internet,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oleh orang lain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terbukti</w:t>
      </w:r>
      <w:proofErr w:type="spellEnd"/>
      <w:r>
        <w:t xml:space="preserve"> </w:t>
      </w:r>
      <w:proofErr w:type="spellStart"/>
      <w:r>
        <w:t>keberhasilannya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keandalannya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orang dan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library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rajin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. Pada </w:t>
      </w:r>
      <w:proofErr w:type="spellStart"/>
      <w:r>
        <w:t>pembuatan</w:t>
      </w:r>
      <w:proofErr w:type="spellEnd"/>
      <w:r>
        <w:t xml:space="preserve"> program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library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:</w:t>
      </w:r>
    </w:p>
    <w:p w14:paraId="5B8166BB" w14:textId="77777777" w:rsidR="002B50C7" w:rsidRPr="007B32C8" w:rsidRDefault="002B50C7" w:rsidP="002B50C7">
      <w:pPr>
        <w:pStyle w:val="bulletstylealphabetsmall"/>
      </w:pPr>
      <w:r>
        <w:t>Font Awesome</w:t>
      </w:r>
    </w:p>
    <w:p w14:paraId="0E4EF485" w14:textId="77777777" w:rsidR="002B50C7" w:rsidRPr="00AA7A88" w:rsidRDefault="002B50C7" w:rsidP="002B50C7">
      <w:pPr>
        <w:pStyle w:val="BulletStyle"/>
      </w:pPr>
      <w:r>
        <w:t>Datatables.net</w:t>
      </w:r>
    </w:p>
    <w:p w14:paraId="06074AF7" w14:textId="77777777" w:rsidR="002B50C7" w:rsidRDefault="002B50C7" w:rsidP="002B50C7">
      <w:pPr>
        <w:pStyle w:val="BulletStyle"/>
      </w:pPr>
      <w:proofErr w:type="spellStart"/>
      <w:r>
        <w:t>JQuery</w:t>
      </w:r>
      <w:proofErr w:type="spellEnd"/>
    </w:p>
    <w:p w14:paraId="60D3A57E" w14:textId="77777777" w:rsidR="002B50C7" w:rsidRDefault="002B50C7" w:rsidP="002B50C7">
      <w:pPr>
        <w:pStyle w:val="BulletStyle"/>
      </w:pPr>
      <w:r>
        <w:t>Express</w:t>
      </w:r>
    </w:p>
    <w:p w14:paraId="3280C2B8" w14:textId="77777777" w:rsidR="002B50C7" w:rsidRDefault="002B50C7" w:rsidP="002B50C7">
      <w:pPr>
        <w:pStyle w:val="BulletStyle"/>
      </w:pPr>
      <w:r>
        <w:t>Axios</w:t>
      </w:r>
    </w:p>
    <w:p w14:paraId="10BACE8F" w14:textId="77777777" w:rsidR="002B50C7" w:rsidRDefault="002B50C7" w:rsidP="002B50C7">
      <w:pPr>
        <w:pStyle w:val="BulletStyle"/>
      </w:pPr>
      <w:proofErr w:type="spellStart"/>
      <w:r>
        <w:t>Pinia</w:t>
      </w:r>
      <w:proofErr w:type="spellEnd"/>
    </w:p>
    <w:p w14:paraId="699302E3" w14:textId="77777777" w:rsidR="002B50C7" w:rsidRDefault="002B50C7" w:rsidP="002B50C7">
      <w:pPr>
        <w:pStyle w:val="BulletStyle"/>
      </w:pPr>
      <w:r>
        <w:t>Vue Html to Paper</w:t>
      </w:r>
    </w:p>
    <w:p w14:paraId="47E2AE7C" w14:textId="77777777" w:rsidR="002B50C7" w:rsidRDefault="002B50C7" w:rsidP="002B50C7">
      <w:pPr>
        <w:pStyle w:val="BulletStyle"/>
      </w:pPr>
      <w:r>
        <w:t>Vue-router</w:t>
      </w:r>
    </w:p>
    <w:p w14:paraId="5E4C93BA" w14:textId="77777777" w:rsidR="002B50C7" w:rsidRDefault="002B50C7" w:rsidP="002B50C7">
      <w:pPr>
        <w:pStyle w:val="BulletStyle"/>
      </w:pPr>
      <w:r>
        <w:t>SweetAlert2</w:t>
      </w:r>
    </w:p>
    <w:p w14:paraId="3ACC27C1" w14:textId="77777777" w:rsidR="002B50C7" w:rsidRDefault="002B50C7" w:rsidP="002B50C7">
      <w:pPr>
        <w:pStyle w:val="BulletStyle"/>
      </w:pPr>
      <w:r>
        <w:t>Webpack</w:t>
      </w:r>
    </w:p>
    <w:p w14:paraId="77F9E1C1" w14:textId="77777777" w:rsidR="002E396D" w:rsidRDefault="002B50C7" w:rsidP="002B50C7">
      <w:pPr>
        <w:pStyle w:val="BulletStyle"/>
        <w:sectPr w:rsidR="002E396D" w:rsidSect="002E396D">
          <w:pgSz w:w="11907" w:h="16840" w:code="9"/>
          <w:pgMar w:top="2268" w:right="1701" w:bottom="1701" w:left="2268" w:header="1418" w:footer="851" w:gutter="0"/>
          <w:cols w:space="720"/>
          <w:titlePg/>
          <w:docGrid w:linePitch="360"/>
        </w:sectPr>
      </w:pPr>
      <w:proofErr w:type="spellStart"/>
      <w:r>
        <w:t>Vuetify</w:t>
      </w:r>
      <w:proofErr w:type="spellEnd"/>
    </w:p>
    <w:p w14:paraId="24E6267D" w14:textId="175BC38F" w:rsidR="00060A47" w:rsidRDefault="00060A47" w:rsidP="00DB6361">
      <w:pPr>
        <w:pStyle w:val="STTSJudulBab"/>
      </w:pPr>
      <w:bookmarkStart w:id="73" w:name="_Toc124444516"/>
      <w:r w:rsidRPr="00703A8F">
        <w:lastRenderedPageBreak/>
        <w:t>BAB I</w:t>
      </w:r>
      <w:r>
        <w:t>V</w:t>
      </w:r>
      <w:r w:rsidR="00DB6361">
        <w:br/>
      </w:r>
      <w:r>
        <w:t>DESAIN</w:t>
      </w:r>
      <w:r w:rsidRPr="00703A8F">
        <w:t xml:space="preserve"> SISTEM</w:t>
      </w:r>
      <w:bookmarkEnd w:id="73"/>
    </w:p>
    <w:p w14:paraId="2C5F49B3" w14:textId="77777777" w:rsidR="00060A47" w:rsidRDefault="00060A47" w:rsidP="00060A47">
      <w:pPr>
        <w:rPr>
          <w:b/>
          <w:bCs/>
          <w:sz w:val="32"/>
          <w:szCs w:val="32"/>
        </w:rPr>
      </w:pPr>
    </w:p>
    <w:p w14:paraId="5E9B2C05" w14:textId="77777777" w:rsidR="00060A47" w:rsidRDefault="00060A47" w:rsidP="00060A47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Desain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agar </w:t>
      </w:r>
      <w:proofErr w:type="spellStart"/>
      <w:r>
        <w:t>pembuatannya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tertata</w:t>
      </w:r>
      <w:proofErr w:type="spellEnd"/>
      <w:r>
        <w:t xml:space="preserve"> dan </w:t>
      </w:r>
      <w:proofErr w:type="spellStart"/>
      <w:r>
        <w:t>cepat</w:t>
      </w:r>
      <w:proofErr w:type="spellEnd"/>
      <w:r>
        <w:t xml:space="preserve">. 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role,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juga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01F4AD69" w14:textId="77777777" w:rsidR="00060A47" w:rsidRDefault="00060A47" w:rsidP="00060A47">
      <w:pPr>
        <w:rPr>
          <w:szCs w:val="24"/>
        </w:rPr>
      </w:pPr>
    </w:p>
    <w:p w14:paraId="22AD56B5" w14:textId="4540EAFA" w:rsidR="00060A47" w:rsidRPr="00D9150A" w:rsidRDefault="00060A47">
      <w:pPr>
        <w:pStyle w:val="STTSJudulSubBab"/>
        <w:numPr>
          <w:ilvl w:val="1"/>
          <w:numId w:val="51"/>
        </w:numPr>
        <w:rPr>
          <w:sz w:val="24"/>
          <w:szCs w:val="24"/>
        </w:rPr>
      </w:pPr>
      <w:r>
        <w:tab/>
      </w:r>
      <w:bookmarkStart w:id="74" w:name="_Toc124444517"/>
      <w:r>
        <w:t xml:space="preserve">Desain </w:t>
      </w:r>
      <w:proofErr w:type="spellStart"/>
      <w:r>
        <w:t>Arsitektur</w:t>
      </w:r>
      <w:bookmarkEnd w:id="74"/>
      <w:proofErr w:type="spellEnd"/>
    </w:p>
    <w:p w14:paraId="76F23F2B" w14:textId="3E369FB1" w:rsidR="00EA7605" w:rsidRDefault="00D9150A" w:rsidP="00EA7605"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 service. Dimana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request </w:t>
      </w:r>
      <w:proofErr w:type="spellStart"/>
      <w:r>
        <w:t>ke</w:t>
      </w:r>
      <w:proofErr w:type="spellEnd"/>
      <w:r>
        <w:t xml:space="preserve"> server dan server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membalas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response.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middleware </w:t>
      </w:r>
      <w:proofErr w:type="spellStart"/>
      <w:r>
        <w:t>untuk</w:t>
      </w:r>
      <w:proofErr w:type="spellEnd"/>
      <w:r>
        <w:t xml:space="preserve"> proses </w:t>
      </w:r>
      <w:r w:rsidRPr="00D9150A">
        <w:rPr>
          <w:i/>
          <w:iCs/>
        </w:rPr>
        <w:t>filtering</w:t>
      </w:r>
      <w:r>
        <w:t xml:space="preserve"> area yang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r w:rsidRPr="00EA7605">
        <w:t>user</w:t>
      </w:r>
      <w:r w:rsidR="00EA7605">
        <w:t>.</w:t>
      </w:r>
      <w:r w:rsidR="00F25F1C">
        <w:t xml:space="preserve"> </w:t>
      </w:r>
      <w:proofErr w:type="spellStart"/>
      <w:r w:rsidR="00F25F1C">
        <w:t>Sehingga</w:t>
      </w:r>
      <w:proofErr w:type="spellEnd"/>
      <w:r w:rsidR="00F25F1C">
        <w:t xml:space="preserve"> user yang </w:t>
      </w:r>
      <w:proofErr w:type="spellStart"/>
      <w:r w:rsidR="00F25F1C">
        <w:t>tidak</w:t>
      </w:r>
      <w:proofErr w:type="spellEnd"/>
      <w:r w:rsidR="00F25F1C">
        <w:t xml:space="preserve"> </w:t>
      </w:r>
      <w:proofErr w:type="spellStart"/>
      <w:r w:rsidR="00F25F1C">
        <w:t>berhak</w:t>
      </w:r>
      <w:proofErr w:type="spellEnd"/>
      <w:r w:rsidR="00F25F1C">
        <w:t xml:space="preserve"> </w:t>
      </w:r>
      <w:proofErr w:type="spellStart"/>
      <w:r w:rsidR="00F25F1C">
        <w:t>tidak</w:t>
      </w:r>
      <w:proofErr w:type="spellEnd"/>
      <w:r w:rsidR="00F25F1C">
        <w:t xml:space="preserve"> </w:t>
      </w:r>
      <w:proofErr w:type="spellStart"/>
      <w:r w:rsidR="00F25F1C">
        <w:t>bisa</w:t>
      </w:r>
      <w:proofErr w:type="spellEnd"/>
      <w:r w:rsidR="00F25F1C">
        <w:t xml:space="preserve"> </w:t>
      </w:r>
      <w:proofErr w:type="spellStart"/>
      <w:r w:rsidR="00F25F1C">
        <w:t>mengakses</w:t>
      </w:r>
      <w:proofErr w:type="spellEnd"/>
      <w:r w:rsidR="00F25F1C">
        <w:t>.</w:t>
      </w:r>
      <w:r w:rsidR="00EA7605">
        <w:t xml:space="preserve"> </w:t>
      </w:r>
    </w:p>
    <w:p w14:paraId="786B9B22" w14:textId="579C7AB2" w:rsidR="00D9150A" w:rsidRPr="0099510D" w:rsidRDefault="00EA7605" w:rsidP="00EA7605">
      <w:r>
        <w:t xml:space="preserve">Middleware </w:t>
      </w:r>
      <w:proofErr w:type="spellStart"/>
      <w:r>
        <w:t>tergolong</w:t>
      </w:r>
      <w:proofErr w:type="spellEnd"/>
      <w:r>
        <w:t xml:space="preserve"> software layer. M</w:t>
      </w:r>
      <w:r w:rsidRPr="00EA7605">
        <w:t>iddleware </w:t>
      </w:r>
      <w:proofErr w:type="spellStart"/>
      <w:r w:rsidRPr="00EA7605">
        <w:t>bertugas</w:t>
      </w:r>
      <w:proofErr w:type="spellEnd"/>
      <w:r w:rsidRPr="00EA7605">
        <w:t xml:space="preserve"> </w:t>
      </w:r>
      <w:proofErr w:type="spellStart"/>
      <w:r w:rsidRPr="00EA7605">
        <w:t>melakukan</w:t>
      </w:r>
      <w:proofErr w:type="spellEnd"/>
      <w:r w:rsidRPr="00EA7605">
        <w:t xml:space="preserve"> </w:t>
      </w:r>
      <w:proofErr w:type="spellStart"/>
      <w:r w:rsidRPr="00EA7605">
        <w:t>pengecekan</w:t>
      </w:r>
      <w:proofErr w:type="spellEnd"/>
      <w:r w:rsidRPr="00EA7605">
        <w:t xml:space="preserve"> </w:t>
      </w:r>
      <w:proofErr w:type="spellStart"/>
      <w:r w:rsidRPr="00EA7605">
        <w:t>terhadap</w:t>
      </w:r>
      <w:proofErr w:type="spellEnd"/>
      <w:r w:rsidRPr="00EA7605">
        <w:t xml:space="preserve"> user yang </w:t>
      </w:r>
      <w:proofErr w:type="spellStart"/>
      <w:r w:rsidRPr="00EA7605">
        <w:t>sudah</w:t>
      </w:r>
      <w:proofErr w:type="spellEnd"/>
      <w:r w:rsidRPr="00EA7605">
        <w:t xml:space="preserve"> </w:t>
      </w:r>
      <w:proofErr w:type="spellStart"/>
      <w:r w:rsidRPr="00EA7605">
        <w:t>mempunyai</w:t>
      </w:r>
      <w:proofErr w:type="spellEnd"/>
      <w:r w:rsidRPr="00EA7605">
        <w:t xml:space="preserve"> </w:t>
      </w:r>
      <w:proofErr w:type="spellStart"/>
      <w:r w:rsidRPr="00EA7605">
        <w:t>hak</w:t>
      </w:r>
      <w:proofErr w:type="spellEnd"/>
      <w:r w:rsidRPr="00EA7605">
        <w:t xml:space="preserve"> </w:t>
      </w:r>
      <w:proofErr w:type="spellStart"/>
      <w:r w:rsidRPr="00EA7605">
        <w:t>akses</w:t>
      </w:r>
      <w:proofErr w:type="spellEnd"/>
      <w:r w:rsidRPr="00EA7605">
        <w:t xml:space="preserve"> web </w:t>
      </w:r>
      <w:proofErr w:type="spellStart"/>
      <w:r w:rsidRPr="00EA7605">
        <w:t>atau</w:t>
      </w:r>
      <w:proofErr w:type="spellEnd"/>
      <w:r w:rsidRPr="00EA7605">
        <w:t xml:space="preserve"> </w:t>
      </w:r>
      <w:proofErr w:type="spellStart"/>
      <w:r w:rsidRPr="00EA7605">
        <w:t>belum</w:t>
      </w:r>
      <w:proofErr w:type="spellEnd"/>
      <w:r w:rsidRPr="00EA7605">
        <w:t>. Selain </w:t>
      </w:r>
      <w:proofErr w:type="spellStart"/>
      <w:r w:rsidRPr="00EA7605">
        <w:t>itu</w:t>
      </w:r>
      <w:proofErr w:type="spellEnd"/>
      <w:r>
        <w:t xml:space="preserve"> middleware juga </w:t>
      </w:r>
      <w:proofErr w:type="spellStart"/>
      <w:r>
        <w:t>dapat</w:t>
      </w:r>
      <w:proofErr w:type="spellEnd"/>
      <w:r w:rsidRPr="00EA7605">
        <w:t> </w:t>
      </w:r>
      <w:proofErr w:type="spellStart"/>
      <w:r w:rsidRPr="00EA7605">
        <w:t>menjadi</w:t>
      </w:r>
      <w:proofErr w:type="spellEnd"/>
      <w:r w:rsidRPr="00EA7605">
        <w:t xml:space="preserve"> class </w:t>
      </w:r>
      <w:proofErr w:type="spellStart"/>
      <w:r w:rsidRPr="00EA7605">
        <w:t>khusus</w:t>
      </w:r>
      <w:proofErr w:type="spellEnd"/>
      <w:r w:rsidRPr="00EA7605">
        <w:t xml:space="preserve"> </w:t>
      </w:r>
      <w:proofErr w:type="spellStart"/>
      <w:r w:rsidRPr="00EA7605">
        <w:t>untuk</w:t>
      </w:r>
      <w:proofErr w:type="spellEnd"/>
      <w:r w:rsidRPr="00EA7605">
        <w:t xml:space="preserve"> </w:t>
      </w:r>
      <w:proofErr w:type="spellStart"/>
      <w:r w:rsidRPr="00EA7605">
        <w:t>menengahi</w:t>
      </w:r>
      <w:proofErr w:type="spellEnd"/>
      <w:r w:rsidRPr="00EA7605">
        <w:t xml:space="preserve"> controller </w:t>
      </w:r>
      <w:proofErr w:type="spellStart"/>
      <w:r w:rsidRPr="00EA7605">
        <w:t>sehingga</w:t>
      </w:r>
      <w:proofErr w:type="spellEnd"/>
      <w:r w:rsidRPr="00EA7605">
        <w:t xml:space="preserve"> </w:t>
      </w:r>
      <w:proofErr w:type="spellStart"/>
      <w:r w:rsidRPr="00EA7605">
        <w:t>dapat</w:t>
      </w:r>
      <w:proofErr w:type="spellEnd"/>
      <w:r w:rsidRPr="00EA7605">
        <w:t xml:space="preserve"> </w:t>
      </w:r>
      <w:proofErr w:type="spellStart"/>
      <w:r w:rsidRPr="00EA7605">
        <w:t>fokus</w:t>
      </w:r>
      <w:proofErr w:type="spellEnd"/>
      <w:r w:rsidRPr="00EA7605">
        <w:t xml:space="preserve"> </w:t>
      </w:r>
      <w:proofErr w:type="spellStart"/>
      <w:r w:rsidRPr="00EA7605">
        <w:t>mengurus</w:t>
      </w:r>
      <w:proofErr w:type="spellEnd"/>
      <w:r w:rsidRPr="00EA7605">
        <w:t xml:space="preserve"> </w:t>
      </w:r>
      <w:proofErr w:type="spellStart"/>
      <w:r w:rsidRPr="00EA7605">
        <w:t>logika</w:t>
      </w:r>
      <w:proofErr w:type="spellEnd"/>
      <w:r w:rsidRPr="00EA7605">
        <w:t xml:space="preserve"> pada flow </w:t>
      </w:r>
      <w:proofErr w:type="spellStart"/>
      <w:r w:rsidRPr="00EA7605">
        <w:t>alur</w:t>
      </w:r>
      <w:proofErr w:type="spellEnd"/>
      <w:r w:rsidRPr="00EA7605">
        <w:t xml:space="preserve"> </w:t>
      </w:r>
      <w:proofErr w:type="spellStart"/>
      <w:r w:rsidRPr="00EA7605">
        <w:t>bisnis</w:t>
      </w:r>
      <w:proofErr w:type="spellEnd"/>
      <w:r w:rsidRPr="00EA7605">
        <w:t xml:space="preserve"> </w:t>
      </w:r>
      <w:proofErr w:type="spellStart"/>
      <w:r w:rsidRPr="00EA7605">
        <w:t>saja</w:t>
      </w:r>
      <w:proofErr w:type="spellEnd"/>
      <w:r w:rsidRPr="00EA7605">
        <w:t xml:space="preserve">. </w:t>
      </w:r>
      <w:r>
        <w:t xml:space="preserve">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Middleware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berkerja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–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route dan controller, </w:t>
      </w:r>
      <w:proofErr w:type="spellStart"/>
      <w:r>
        <w:t>untuk</w:t>
      </w:r>
      <w:proofErr w:type="spellEnd"/>
      <w:r>
        <w:t xml:space="preserve"> </w:t>
      </w:r>
      <w:proofErr w:type="spellStart"/>
      <w:r w:rsidR="00D9150A">
        <w:t>menentukan</w:t>
      </w:r>
      <w:proofErr w:type="spellEnd"/>
      <w:r w:rsidR="00D9150A">
        <w:t xml:space="preserve"> </w:t>
      </w:r>
      <w:proofErr w:type="spellStart"/>
      <w:r w:rsidR="00D9150A">
        <w:t>apakah</w:t>
      </w:r>
      <w:proofErr w:type="spellEnd"/>
      <w:r w:rsidR="00D9150A">
        <w:t xml:space="preserve"> </w:t>
      </w:r>
      <w:proofErr w:type="spellStart"/>
      <w:r w:rsidR="00D9150A">
        <w:t>si</w:t>
      </w:r>
      <w:proofErr w:type="spellEnd"/>
      <w:r w:rsidR="00D9150A">
        <w:t xml:space="preserve"> user </w:t>
      </w:r>
      <w:proofErr w:type="spellStart"/>
      <w:r w:rsidR="00D9150A">
        <w:t>dapat</w:t>
      </w:r>
      <w:proofErr w:type="spellEnd"/>
      <w:r w:rsidR="00D9150A">
        <w:t xml:space="preserve"> </w:t>
      </w:r>
      <w:proofErr w:type="spellStart"/>
      <w:r w:rsidR="00D9150A">
        <w:t>melakukan</w:t>
      </w:r>
      <w:proofErr w:type="spellEnd"/>
      <w:r w:rsidR="00D9150A">
        <w:t xml:space="preserve"> </w:t>
      </w:r>
      <w:proofErr w:type="spellStart"/>
      <w:r w:rsidR="00D9150A">
        <w:t>akses</w:t>
      </w:r>
      <w:proofErr w:type="spellEnd"/>
      <w:r w:rsidR="00D9150A">
        <w:t xml:space="preserve"> </w:t>
      </w:r>
      <w:proofErr w:type="spellStart"/>
      <w:r w:rsidR="00D9150A">
        <w:t>sambil</w:t>
      </w:r>
      <w:proofErr w:type="spellEnd"/>
      <w:r w:rsidR="00D9150A">
        <w:t xml:space="preserve"> </w:t>
      </w:r>
      <w:proofErr w:type="spellStart"/>
      <w:r w:rsidR="00D9150A">
        <w:t>melihat</w:t>
      </w:r>
      <w:proofErr w:type="spellEnd"/>
      <w:r w:rsidR="00D9150A">
        <w:t xml:space="preserve"> route. </w:t>
      </w:r>
      <w:proofErr w:type="spellStart"/>
      <w:r w:rsidR="00D9150A">
        <w:t>Ketiga</w:t>
      </w:r>
      <w:proofErr w:type="spellEnd"/>
      <w:r w:rsidR="00D9150A">
        <w:t xml:space="preserve"> </w:t>
      </w:r>
      <w:proofErr w:type="spellStart"/>
      <w:r w:rsidR="00D9150A">
        <w:t>hal</w:t>
      </w:r>
      <w:proofErr w:type="spellEnd"/>
      <w:r w:rsidR="00D9150A">
        <w:t xml:space="preserve"> </w:t>
      </w:r>
      <w:proofErr w:type="spellStart"/>
      <w:r w:rsidR="00D9150A">
        <w:t>ini</w:t>
      </w:r>
      <w:proofErr w:type="spellEnd"/>
      <w:r w:rsidR="00D9150A">
        <w:t xml:space="preserve"> </w:t>
      </w:r>
      <w:proofErr w:type="spellStart"/>
      <w:r w:rsidR="00D9150A">
        <w:t>akan</w:t>
      </w:r>
      <w:proofErr w:type="spellEnd"/>
      <w:r w:rsidR="00D9150A">
        <w:t xml:space="preserve"> </w:t>
      </w:r>
      <w:proofErr w:type="spellStart"/>
      <w:r w:rsidR="00D9150A">
        <w:t>bekerja</w:t>
      </w:r>
      <w:proofErr w:type="spellEnd"/>
      <w:r w:rsidR="00D9150A">
        <w:t xml:space="preserve"> </w:t>
      </w:r>
      <w:proofErr w:type="spellStart"/>
      <w:r w:rsidR="00D9150A">
        <w:t>secara</w:t>
      </w:r>
      <w:proofErr w:type="spellEnd"/>
      <w:r w:rsidR="00D9150A">
        <w:t xml:space="preserve"> </w:t>
      </w:r>
      <w:proofErr w:type="spellStart"/>
      <w:r w:rsidR="00D9150A">
        <w:t>sinergi</w:t>
      </w:r>
      <w:proofErr w:type="spellEnd"/>
      <w:r w:rsidR="00D9150A">
        <w:t xml:space="preserve"> </w:t>
      </w:r>
      <w:proofErr w:type="spellStart"/>
      <w:r w:rsidR="00D9150A">
        <w:t>satu</w:t>
      </w:r>
      <w:proofErr w:type="spellEnd"/>
      <w:r w:rsidR="00D9150A">
        <w:t xml:space="preserve"> </w:t>
      </w:r>
      <w:proofErr w:type="spellStart"/>
      <w:r w:rsidR="00D9150A">
        <w:t>sama</w:t>
      </w:r>
      <w:proofErr w:type="spellEnd"/>
      <w:r w:rsidR="00D9150A">
        <w:t xml:space="preserve"> lain</w:t>
      </w:r>
      <w:r>
        <w:t xml:space="preserve"> dan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. Dalam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seringkali</w:t>
      </w:r>
      <w:proofErr w:type="spellEnd"/>
      <w:r>
        <w:t xml:space="preserve"> middleware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request yang </w:t>
      </w:r>
      <w:proofErr w:type="spellStart"/>
      <w:r>
        <w:t>masuk</w:t>
      </w:r>
      <w:proofErr w:type="spellEnd"/>
      <w:r>
        <w:t>.</w:t>
      </w:r>
      <w:r w:rsidR="00F25F1C">
        <w:t xml:space="preserve"> Filter </w:t>
      </w:r>
      <w:proofErr w:type="spellStart"/>
      <w:r w:rsidR="00F25F1C">
        <w:t>tersebut</w:t>
      </w:r>
      <w:proofErr w:type="spellEnd"/>
      <w:r w:rsidR="00F25F1C">
        <w:t xml:space="preserve"> sangat </w:t>
      </w:r>
      <w:proofErr w:type="spellStart"/>
      <w:r w:rsidR="00F25F1C">
        <w:t>berguna</w:t>
      </w:r>
      <w:proofErr w:type="spellEnd"/>
      <w:r w:rsidR="00F25F1C">
        <w:t xml:space="preserve"> </w:t>
      </w:r>
      <w:proofErr w:type="spellStart"/>
      <w:r w:rsidR="00F25F1C">
        <w:t>untuk</w:t>
      </w:r>
      <w:proofErr w:type="spellEnd"/>
      <w:r w:rsidR="00F25F1C">
        <w:t xml:space="preserve"> </w:t>
      </w:r>
      <w:proofErr w:type="spellStart"/>
      <w:r w:rsidR="00F25F1C">
        <w:t>mengecek</w:t>
      </w:r>
      <w:proofErr w:type="spellEnd"/>
      <w:r w:rsidR="00F25F1C">
        <w:t xml:space="preserve"> login , CSRF, </w:t>
      </w:r>
      <w:proofErr w:type="spellStart"/>
      <w:r w:rsidR="00F25F1C">
        <w:t>maupun</w:t>
      </w:r>
      <w:proofErr w:type="spellEnd"/>
      <w:r w:rsidR="00F25F1C">
        <w:t xml:space="preserve"> privileges.</w:t>
      </w:r>
    </w:p>
    <w:p w14:paraId="0AC1E0BB" w14:textId="77777777" w:rsidR="00D9150A" w:rsidRPr="003F1588" w:rsidRDefault="00D9150A" w:rsidP="00D9150A">
      <w:pPr>
        <w:pStyle w:val="STTSJudulSubBab"/>
        <w:ind w:left="0" w:firstLine="0"/>
        <w:rPr>
          <w:sz w:val="24"/>
          <w:szCs w:val="24"/>
        </w:rPr>
      </w:pPr>
    </w:p>
    <w:p w14:paraId="6EE4351F" w14:textId="77777777" w:rsidR="00060A47" w:rsidRDefault="00060A47" w:rsidP="00060A47">
      <w:pPr>
        <w:pStyle w:val="Gambar"/>
      </w:pPr>
      <w:r>
        <w:lastRenderedPageBreak/>
        <w:drawing>
          <wp:inline distT="0" distB="0" distL="0" distR="0" wp14:anchorId="589D1F4A" wp14:editId="1EC64A81">
            <wp:extent cx="4610100" cy="2753859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06" cy="276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CF29" w14:textId="77777777" w:rsidR="00060A47" w:rsidRPr="003F1588" w:rsidRDefault="00060A47" w:rsidP="00060A47">
      <w:pPr>
        <w:pStyle w:val="GambarDesc"/>
      </w:pPr>
      <w:bookmarkStart w:id="75" w:name="_Toc124434780"/>
      <w:bookmarkStart w:id="76" w:name="_Toc124435134"/>
      <w:bookmarkStart w:id="77" w:name="_Toc124436821"/>
      <w:bookmarkStart w:id="78" w:name="_Toc124436892"/>
      <w:r w:rsidRPr="003F1588">
        <w:t>Gambar 4.</w:t>
      </w:r>
      <w:r>
        <w:t>1</w:t>
      </w:r>
      <w:r w:rsidRPr="003F1588">
        <w:br/>
      </w:r>
      <w:r>
        <w:t>Desain Arsitektur</w:t>
      </w:r>
      <w:bookmarkEnd w:id="75"/>
      <w:bookmarkEnd w:id="76"/>
      <w:bookmarkEnd w:id="77"/>
      <w:bookmarkEnd w:id="78"/>
    </w:p>
    <w:p w14:paraId="22D63D20" w14:textId="59268240" w:rsidR="00060A47" w:rsidRDefault="00060A47" w:rsidP="00060A47">
      <w:pPr>
        <w:rPr>
          <w:szCs w:val="24"/>
        </w:rPr>
      </w:pPr>
    </w:p>
    <w:p w14:paraId="355FAC70" w14:textId="48C9BCDF" w:rsidR="00D9150A" w:rsidRPr="00D9150A" w:rsidRDefault="00D9150A" w:rsidP="00D9150A">
      <w:proofErr w:type="spellStart"/>
      <w:r>
        <w:t>Nantinya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pada level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dipecah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role Super Admin,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role Admin, dan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role Staff. 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–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role.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role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masing – masing. </w:t>
      </w:r>
    </w:p>
    <w:p w14:paraId="61BCCE71" w14:textId="77777777" w:rsidR="007556C5" w:rsidRDefault="007556C5" w:rsidP="007556C5">
      <w:pPr>
        <w:rPr>
          <w:szCs w:val="24"/>
        </w:rPr>
      </w:pPr>
    </w:p>
    <w:p w14:paraId="2348AB41" w14:textId="67246021" w:rsidR="007556C5" w:rsidRPr="00D9150A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bookmarkStart w:id="79" w:name="_Toc124444518"/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Super Admin</w:t>
      </w:r>
      <w:bookmarkEnd w:id="79"/>
    </w:p>
    <w:p w14:paraId="7FFD8692" w14:textId="46145D1A" w:rsidR="00D9150A" w:rsidRPr="00D9150A" w:rsidRDefault="00D9150A" w:rsidP="00D9150A">
      <w:r w:rsidRPr="00603F99">
        <w:t xml:space="preserve">Super Admin </w:t>
      </w:r>
      <w:proofErr w:type="spellStart"/>
      <w:r w:rsidRPr="00603F99">
        <w:t>merupakan</w:t>
      </w:r>
      <w:proofErr w:type="spellEnd"/>
      <w:r w:rsidRPr="00603F99">
        <w:t xml:space="preserve"> role </w:t>
      </w:r>
      <w:proofErr w:type="spellStart"/>
      <w:r w:rsidRPr="00603F99">
        <w:t>dengan</w:t>
      </w:r>
      <w:proofErr w:type="spellEnd"/>
      <w:r w:rsidRPr="00603F99">
        <w:t xml:space="preserve"> </w:t>
      </w:r>
      <w:proofErr w:type="spellStart"/>
      <w:r w:rsidRPr="00603F99">
        <w:t>kepabilitas</w:t>
      </w:r>
      <w:proofErr w:type="spellEnd"/>
      <w:r w:rsidRPr="00603F99">
        <w:t xml:space="preserve"> </w:t>
      </w:r>
      <w:proofErr w:type="spellStart"/>
      <w:r w:rsidRPr="00603F99">
        <w:t>tertinggi</w:t>
      </w:r>
      <w:proofErr w:type="spellEnd"/>
      <w:r w:rsidRPr="00603F99">
        <w:t xml:space="preserve"> </w:t>
      </w:r>
      <w:proofErr w:type="spellStart"/>
      <w:r w:rsidRPr="00603F99">
        <w:t>karena</w:t>
      </w:r>
      <w:proofErr w:type="spellEnd"/>
      <w:r w:rsidRPr="00603F99">
        <w:t xml:space="preserve"> Super Admin </w:t>
      </w:r>
      <w:proofErr w:type="spellStart"/>
      <w:r w:rsidRPr="00603F99">
        <w:t>memiliki</w:t>
      </w:r>
      <w:proofErr w:type="spellEnd"/>
      <w:r w:rsidRPr="00603F99">
        <w:t xml:space="preserve"> </w:t>
      </w:r>
      <w:proofErr w:type="spellStart"/>
      <w:r w:rsidRPr="00603F99">
        <w:t>semua</w:t>
      </w:r>
      <w:proofErr w:type="spellEnd"/>
      <w:r w:rsidRPr="00603F99">
        <w:t xml:space="preserve"> </w:t>
      </w:r>
      <w:proofErr w:type="spellStart"/>
      <w:r w:rsidRPr="00603F99">
        <w:t>fitur</w:t>
      </w:r>
      <w:proofErr w:type="spellEnd"/>
      <w:r w:rsidRPr="00603F99">
        <w:t xml:space="preserve"> yang </w:t>
      </w:r>
      <w:proofErr w:type="spellStart"/>
      <w:r w:rsidRPr="00603F99">
        <w:t>ada</w:t>
      </w:r>
      <w:proofErr w:type="spellEnd"/>
      <w:r w:rsidRPr="00603F99">
        <w:t xml:space="preserve"> pada </w:t>
      </w:r>
      <w:proofErr w:type="spellStart"/>
      <w:r w:rsidRPr="00603F99">
        <w:t>aplikasi</w:t>
      </w:r>
      <w:proofErr w:type="spellEnd"/>
      <w:r w:rsidRPr="00603F99">
        <w:t xml:space="preserve"> website </w:t>
      </w:r>
      <w:proofErr w:type="spellStart"/>
      <w:r w:rsidRPr="00603F99">
        <w:t>ini</w:t>
      </w:r>
      <w:proofErr w:type="spellEnd"/>
      <w:r w:rsidRPr="00603F99">
        <w:t xml:space="preserve">. Super Admin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user, register user,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stall, database master, </w:t>
      </w:r>
      <w:proofErr w:type="spellStart"/>
      <w:r>
        <w:t>tarik</w:t>
      </w:r>
      <w:proofErr w:type="spellEnd"/>
      <w:r>
        <w:t xml:space="preserve"> data </w:t>
      </w:r>
      <w:proofErr w:type="spellStart"/>
      <w:r>
        <w:t>spk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history, dan </w:t>
      </w:r>
      <w:proofErr w:type="spellStart"/>
      <w:r>
        <w:t>cek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checkout </w:t>
      </w:r>
      <w:proofErr w:type="spellStart"/>
      <w:r>
        <w:t>komponen</w:t>
      </w:r>
      <w:proofErr w:type="spellEnd"/>
      <w:r w:rsidRPr="00603F99">
        <w:t xml:space="preserve">. Super Admin juga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menghapus</w:t>
      </w:r>
      <w:proofErr w:type="spellEnd"/>
      <w:r w:rsidRPr="00603F99">
        <w:t xml:space="preserve"> user yang </w:t>
      </w:r>
      <w:proofErr w:type="spellStart"/>
      <w:r w:rsidRPr="00603F99">
        <w:t>sudah</w:t>
      </w:r>
      <w:proofErr w:type="spellEnd"/>
      <w:r w:rsidRPr="00603F99">
        <w:t xml:space="preserve"> </w:t>
      </w:r>
      <w:proofErr w:type="spellStart"/>
      <w:r w:rsidRPr="00603F99">
        <w:t>ada</w:t>
      </w:r>
      <w:proofErr w:type="spellEnd"/>
      <w:r w:rsidRPr="00603F99">
        <w:t xml:space="preserve">. Super Admin juga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mengubah</w:t>
      </w:r>
      <w:proofErr w:type="spellEnd"/>
      <w:r w:rsidRPr="00603F99">
        <w:t xml:space="preserve"> role </w:t>
      </w:r>
      <w:proofErr w:type="spellStart"/>
      <w:r w:rsidRPr="00603F99">
        <w:t>dari</w:t>
      </w:r>
      <w:proofErr w:type="spellEnd"/>
      <w:r w:rsidRPr="00603F99">
        <w:t xml:space="preserve"> </w:t>
      </w:r>
      <w:proofErr w:type="spellStart"/>
      <w:r w:rsidRPr="00603F99">
        <w:t>setiap</w:t>
      </w:r>
      <w:proofErr w:type="spellEnd"/>
      <w:r w:rsidRPr="00603F99">
        <w:t xml:space="preserve"> user yang </w:t>
      </w:r>
      <w:proofErr w:type="spellStart"/>
      <w:r w:rsidRPr="00603F99">
        <w:t>ada</w:t>
      </w:r>
      <w:proofErr w:type="spellEnd"/>
      <w:r w:rsidRPr="00603F99">
        <w:t xml:space="preserve">, </w:t>
      </w:r>
      <w:proofErr w:type="spellStart"/>
      <w:r w:rsidRPr="00603F99">
        <w:t>sebagai</w:t>
      </w:r>
      <w:proofErr w:type="spellEnd"/>
      <w:r w:rsidRPr="00603F99">
        <w:t xml:space="preserve"> </w:t>
      </w:r>
      <w:proofErr w:type="spellStart"/>
      <w:r w:rsidRPr="00603F99">
        <w:t>contoh</w:t>
      </w:r>
      <w:proofErr w:type="spellEnd"/>
      <w:r w:rsidRPr="00603F99">
        <w:t xml:space="preserve"> Super Admin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mengubah</w:t>
      </w:r>
      <w:proofErr w:type="spellEnd"/>
      <w:r w:rsidRPr="00603F99">
        <w:t xml:space="preserve"> role user A yang </w:t>
      </w:r>
      <w:proofErr w:type="spellStart"/>
      <w:r w:rsidRPr="00603F99">
        <w:t>awalnya</w:t>
      </w:r>
      <w:proofErr w:type="spellEnd"/>
      <w:r w:rsidRPr="00603F99">
        <w:t xml:space="preserve"> </w:t>
      </w:r>
      <w:proofErr w:type="spellStart"/>
      <w:r w:rsidRPr="00603F99">
        <w:t>memiliki</w:t>
      </w:r>
      <w:proofErr w:type="spellEnd"/>
      <w:r w:rsidRPr="00603F99">
        <w:t xml:space="preserve"> role Admin </w:t>
      </w:r>
      <w:proofErr w:type="spellStart"/>
      <w:r w:rsidRPr="00603F99">
        <w:t>menjadi</w:t>
      </w:r>
      <w:proofErr w:type="spellEnd"/>
      <w:r w:rsidRPr="00603F99">
        <w:t xml:space="preserve"> role Staff. Super Admin juga </w:t>
      </w:r>
      <w:proofErr w:type="spellStart"/>
      <w:r w:rsidRPr="00603F99">
        <w:t>dapat</w:t>
      </w:r>
      <w:proofErr w:type="spellEnd"/>
      <w:r w:rsidRPr="00603F99">
        <w:t xml:space="preserve"> </w:t>
      </w:r>
      <w:proofErr w:type="spellStart"/>
      <w:r w:rsidRPr="00603F99">
        <w:t>mengubah</w:t>
      </w:r>
      <w:proofErr w:type="spellEnd"/>
      <w:r w:rsidRPr="00603F99">
        <w:t xml:space="preserve"> </w:t>
      </w:r>
      <w:proofErr w:type="spellStart"/>
      <w:r w:rsidRPr="00603F99">
        <w:t>departemen</w:t>
      </w:r>
      <w:proofErr w:type="spellEnd"/>
      <w:r w:rsidRPr="00603F99">
        <w:t xml:space="preserve"> </w:t>
      </w:r>
      <w:proofErr w:type="spellStart"/>
      <w:r w:rsidRPr="00603F99">
        <w:t>dari</w:t>
      </w:r>
      <w:proofErr w:type="spellEnd"/>
      <w:r w:rsidRPr="00603F99">
        <w:t xml:space="preserve"> </w:t>
      </w:r>
      <w:proofErr w:type="spellStart"/>
      <w:r w:rsidRPr="00603F99">
        <w:t>setiap</w:t>
      </w:r>
      <w:proofErr w:type="spellEnd"/>
      <w:r w:rsidRPr="00603F99">
        <w:t xml:space="preserve"> user yang </w:t>
      </w:r>
      <w:proofErr w:type="spellStart"/>
      <w:r w:rsidRPr="00603F99">
        <w:t>ada</w:t>
      </w:r>
      <w:proofErr w:type="spellEnd"/>
      <w:r w:rsidRPr="00603F99">
        <w:t xml:space="preserve">, </w:t>
      </w:r>
      <w:proofErr w:type="spellStart"/>
      <w:r w:rsidRPr="00603F99">
        <w:t>sebagai</w:t>
      </w:r>
      <w:proofErr w:type="spellEnd"/>
      <w:r w:rsidRPr="00603F99">
        <w:t xml:space="preserve"> </w:t>
      </w:r>
      <w:proofErr w:type="spellStart"/>
      <w:r w:rsidRPr="00603F99">
        <w:t>contoh</w:t>
      </w:r>
      <w:proofErr w:type="spellEnd"/>
      <w:r w:rsidRPr="00603F99">
        <w:t xml:space="preserve"> user A </w:t>
      </w:r>
      <w:proofErr w:type="spellStart"/>
      <w:r w:rsidRPr="00603F99">
        <w:t>dengan</w:t>
      </w:r>
      <w:proofErr w:type="spellEnd"/>
      <w:r w:rsidRPr="00603F99">
        <w:t xml:space="preserve"> </w:t>
      </w:r>
      <w:proofErr w:type="spellStart"/>
      <w:r w:rsidRPr="00603F99">
        <w:t>departemen</w:t>
      </w:r>
      <w:proofErr w:type="spellEnd"/>
      <w:r w:rsidRPr="00603F99">
        <w:t xml:space="preserve"> Body Welding </w:t>
      </w:r>
      <w:proofErr w:type="spellStart"/>
      <w:r w:rsidRPr="00603F99">
        <w:t>diubah</w:t>
      </w:r>
      <w:proofErr w:type="spellEnd"/>
      <w:r w:rsidRPr="00603F99">
        <w:t xml:space="preserve"> </w:t>
      </w:r>
      <w:proofErr w:type="spellStart"/>
      <w:r w:rsidRPr="00603F99">
        <w:t>ke</w:t>
      </w:r>
      <w:proofErr w:type="spellEnd"/>
      <w:r w:rsidRPr="00603F99">
        <w:t xml:space="preserve"> </w:t>
      </w:r>
      <w:proofErr w:type="spellStart"/>
      <w:r w:rsidRPr="00603F99">
        <w:t>departemen</w:t>
      </w:r>
      <w:proofErr w:type="spellEnd"/>
      <w:r w:rsidRPr="00603F99">
        <w:t xml:space="preserve"> Painting Mini Bus. </w:t>
      </w:r>
    </w:p>
    <w:p w14:paraId="35DEAD2A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1179B944" wp14:editId="6BD7C760">
            <wp:extent cx="5040630" cy="27749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E1D9" w14:textId="77777777" w:rsidR="007556C5" w:rsidRPr="003F1588" w:rsidRDefault="007556C5" w:rsidP="007556C5">
      <w:pPr>
        <w:pStyle w:val="GambarDesc"/>
      </w:pPr>
      <w:bookmarkStart w:id="80" w:name="_Toc124434781"/>
      <w:bookmarkStart w:id="81" w:name="_Toc124435135"/>
      <w:bookmarkStart w:id="82" w:name="_Toc124436822"/>
      <w:bookmarkStart w:id="83" w:name="_Toc124436893"/>
      <w:r w:rsidRPr="003F1588">
        <w:t>Gambar 4.</w:t>
      </w:r>
      <w:r>
        <w:t>2</w:t>
      </w:r>
      <w:r w:rsidRPr="003F1588">
        <w:br/>
      </w:r>
      <w:r>
        <w:t>Desain Arsitektur Sistem Super Admin</w:t>
      </w:r>
      <w:bookmarkEnd w:id="80"/>
      <w:bookmarkEnd w:id="81"/>
      <w:bookmarkEnd w:id="82"/>
      <w:bookmarkEnd w:id="83"/>
    </w:p>
    <w:p w14:paraId="08D62783" w14:textId="77777777" w:rsidR="007556C5" w:rsidRDefault="007556C5" w:rsidP="007556C5">
      <w:pPr>
        <w:ind w:firstLine="0"/>
      </w:pPr>
    </w:p>
    <w:p w14:paraId="69279DA5" w14:textId="77777777" w:rsidR="007556C5" w:rsidRDefault="007556C5" w:rsidP="007556C5">
      <w:pPr>
        <w:rPr>
          <w:szCs w:val="24"/>
        </w:rPr>
      </w:pPr>
      <w:r>
        <w:rPr>
          <w:szCs w:val="24"/>
        </w:rPr>
        <w:t xml:space="preserve">Super Admin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data Master </w:t>
      </w:r>
      <w:proofErr w:type="spellStart"/>
      <w:r>
        <w:rPr>
          <w:szCs w:val="24"/>
        </w:rPr>
        <w:t>baru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berisikan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tipe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, model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tinggi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, pada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 mana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diproses</w:t>
      </w:r>
      <w:proofErr w:type="spellEnd"/>
      <w:r>
        <w:rPr>
          <w:szCs w:val="24"/>
        </w:rPr>
        <w:t xml:space="preserve">, pada stall </w:t>
      </w:r>
      <w:proofErr w:type="spellStart"/>
      <w:r>
        <w:rPr>
          <w:szCs w:val="24"/>
        </w:rPr>
        <w:t>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mobil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diproses</w:t>
      </w:r>
      <w:proofErr w:type="spellEnd"/>
      <w:r>
        <w:rPr>
          <w:szCs w:val="24"/>
        </w:rPr>
        <w:t xml:space="preserve">, dan </w:t>
      </w:r>
      <w:proofErr w:type="spellStart"/>
      <w:r>
        <w:rPr>
          <w:szCs w:val="24"/>
        </w:rPr>
        <w:t>jumlah</w:t>
      </w:r>
      <w:proofErr w:type="spellEnd"/>
      <w:r>
        <w:rPr>
          <w:szCs w:val="24"/>
        </w:rPr>
        <w:t xml:space="preserve"> stock.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parameter </w:t>
      </w:r>
      <w:proofErr w:type="spellStart"/>
      <w:r>
        <w:rPr>
          <w:szCs w:val="24"/>
        </w:rPr>
        <w:t>tambahan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komponen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sebelumnya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parameter </w:t>
      </w:r>
      <w:proofErr w:type="spellStart"/>
      <w:r>
        <w:rPr>
          <w:szCs w:val="24"/>
        </w:rPr>
        <w:t>kode</w:t>
      </w:r>
      <w:proofErr w:type="spellEnd"/>
      <w:r>
        <w:rPr>
          <w:szCs w:val="24"/>
        </w:rPr>
        <w:t xml:space="preserve"> kit. Fitur </w:t>
      </w:r>
      <w:proofErr w:type="spellStart"/>
      <w:r>
        <w:rPr>
          <w:szCs w:val="24"/>
        </w:rPr>
        <w:t>berikutnya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data SPK yang </w:t>
      </w:r>
      <w:proofErr w:type="spellStart"/>
      <w:r>
        <w:rPr>
          <w:szCs w:val="24"/>
        </w:rPr>
        <w:t>nanti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data –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Nama Stall, Stall,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Status, dan Waktu Update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order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 stall, dan stall.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history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order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. </w:t>
      </w:r>
    </w:p>
    <w:p w14:paraId="2FD7A5FF" w14:textId="77777777" w:rsidR="007556C5" w:rsidRPr="00437999" w:rsidRDefault="007556C5" w:rsidP="007556C5"/>
    <w:p w14:paraId="7F08066B" w14:textId="7AD1FC24" w:rsidR="007556C5" w:rsidRPr="00D9150A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bookmarkStart w:id="84" w:name="_Toc124444519"/>
      <w:proofErr w:type="spellStart"/>
      <w:r w:rsidRPr="00DA6FAA">
        <w:t>Arsitektur</w:t>
      </w:r>
      <w:proofErr w:type="spellEnd"/>
      <w:r w:rsidRPr="00DA6FAA">
        <w:t xml:space="preserve"> </w:t>
      </w:r>
      <w:proofErr w:type="spellStart"/>
      <w:r w:rsidRPr="00DA6FAA">
        <w:t>Sistem</w:t>
      </w:r>
      <w:proofErr w:type="spellEnd"/>
      <w:r w:rsidRPr="00DA6FAA">
        <w:t xml:space="preserve"> Admin</w:t>
      </w:r>
      <w:bookmarkEnd w:id="84"/>
    </w:p>
    <w:p w14:paraId="75E5C124" w14:textId="0CD958F5" w:rsidR="00D9150A" w:rsidRPr="00D9150A" w:rsidRDefault="00D9150A" w:rsidP="00D9150A">
      <w:r>
        <w:t xml:space="preserve">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database master, </w:t>
      </w:r>
      <w:proofErr w:type="spellStart"/>
      <w:r>
        <w:t>tarik</w:t>
      </w:r>
      <w:proofErr w:type="spellEnd"/>
      <w:r>
        <w:t xml:space="preserve"> data SPK, history, dan </w:t>
      </w:r>
      <w:proofErr w:type="spellStart"/>
      <w:r>
        <w:t>cek</w:t>
      </w:r>
      <w:proofErr w:type="spellEnd"/>
      <w:r>
        <w:t xml:space="preserve">. Pada master,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 </w:t>
      </w:r>
      <w:proofErr w:type="spellStart"/>
      <w:r>
        <w:t>baru</w:t>
      </w:r>
      <w:proofErr w:type="spellEnd"/>
      <w:r>
        <w:t xml:space="preserve">. Hal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model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pada </w:t>
      </w:r>
      <w:proofErr w:type="spellStart"/>
      <w:r>
        <w:t>departemen</w:t>
      </w:r>
      <w:proofErr w:type="spellEnd"/>
      <w:r>
        <w:t xml:space="preserve"> mana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, pada stall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stock.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parameter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14:paraId="71EB2E74" w14:textId="77777777" w:rsidR="007556C5" w:rsidRDefault="007556C5" w:rsidP="007556C5">
      <w:pPr>
        <w:pStyle w:val="Gambar"/>
        <w:rPr>
          <w:szCs w:val="24"/>
        </w:rPr>
      </w:pPr>
      <w:r>
        <w:lastRenderedPageBreak/>
        <w:drawing>
          <wp:inline distT="0" distB="0" distL="0" distR="0" wp14:anchorId="754FAC49" wp14:editId="0C9162C3">
            <wp:extent cx="5040630" cy="27749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1472" w14:textId="77777777" w:rsidR="007556C5" w:rsidRPr="003F1588" w:rsidRDefault="007556C5" w:rsidP="007556C5">
      <w:pPr>
        <w:pStyle w:val="GambarDesc"/>
      </w:pPr>
      <w:bookmarkStart w:id="85" w:name="_Toc124434782"/>
      <w:bookmarkStart w:id="86" w:name="_Toc124435136"/>
      <w:bookmarkStart w:id="87" w:name="_Toc124436823"/>
      <w:bookmarkStart w:id="88" w:name="_Toc124436894"/>
      <w:r w:rsidRPr="003F1588">
        <w:t>Gambar 4.</w:t>
      </w:r>
      <w:r>
        <w:t>3</w:t>
      </w:r>
      <w:r w:rsidRPr="003F1588">
        <w:br/>
      </w:r>
      <w:r>
        <w:t>Desain Arsitektur Sistem Admin</w:t>
      </w:r>
      <w:bookmarkEnd w:id="85"/>
      <w:bookmarkEnd w:id="86"/>
      <w:bookmarkEnd w:id="87"/>
      <w:bookmarkEnd w:id="88"/>
    </w:p>
    <w:p w14:paraId="5BB74070" w14:textId="77777777" w:rsidR="007556C5" w:rsidRPr="00DA6FAA" w:rsidRDefault="007556C5" w:rsidP="007556C5">
      <w:pPr>
        <w:pStyle w:val="STTSJudulSubBab"/>
        <w:ind w:left="0" w:firstLine="0"/>
        <w:rPr>
          <w:sz w:val="24"/>
          <w:szCs w:val="24"/>
        </w:rPr>
      </w:pPr>
    </w:p>
    <w:p w14:paraId="6C6A94AA" w14:textId="77777777" w:rsidR="007556C5" w:rsidRPr="001D40DF" w:rsidRDefault="007556C5" w:rsidP="007556C5"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disimpan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parameter </w:t>
      </w:r>
      <w:proofErr w:type="spellStart"/>
      <w:r>
        <w:rPr>
          <w:szCs w:val="24"/>
        </w:rPr>
        <w:t>kode</w:t>
      </w:r>
      <w:proofErr w:type="spellEnd"/>
      <w:r>
        <w:rPr>
          <w:szCs w:val="24"/>
        </w:rPr>
        <w:t xml:space="preserve"> kit. Fitur </w:t>
      </w:r>
      <w:proofErr w:type="spellStart"/>
      <w:r>
        <w:rPr>
          <w:szCs w:val="24"/>
        </w:rPr>
        <w:t>berikutnya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menarik</w:t>
      </w:r>
      <w:proofErr w:type="spellEnd"/>
      <w:r>
        <w:rPr>
          <w:szCs w:val="24"/>
        </w:rPr>
        <w:t xml:space="preserve"> data SPK yang </w:t>
      </w:r>
      <w:proofErr w:type="spellStart"/>
      <w:r>
        <w:rPr>
          <w:szCs w:val="24"/>
        </w:rPr>
        <w:t>nanti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data –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Nama Stall, Stall,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Status, dan Waktu Update </w:t>
      </w:r>
      <w:proofErr w:type="spellStart"/>
      <w:r>
        <w:rPr>
          <w:szCs w:val="24"/>
        </w:rPr>
        <w:t>terakhir</w:t>
      </w:r>
      <w:proofErr w:type="spellEnd"/>
      <w:r>
        <w:rPr>
          <w:szCs w:val="24"/>
        </w:rPr>
        <w:t xml:space="preserve">.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order </w:t>
      </w:r>
      <w:proofErr w:type="spellStart"/>
      <w:r>
        <w:rPr>
          <w:szCs w:val="24"/>
        </w:rPr>
        <w:t>dengan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memasukkan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nomor</w:t>
      </w:r>
      <w:proofErr w:type="spellEnd"/>
      <w:r>
        <w:rPr>
          <w:szCs w:val="24"/>
        </w:rPr>
        <w:t xml:space="preserve"> SPK, </w:t>
      </w:r>
      <w:proofErr w:type="spellStart"/>
      <w:r>
        <w:rPr>
          <w:szCs w:val="24"/>
        </w:rPr>
        <w:t>departemen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 stall, dan stall. Super Admin juga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seluruh</w:t>
      </w:r>
      <w:proofErr w:type="spellEnd"/>
      <w:r>
        <w:rPr>
          <w:szCs w:val="24"/>
        </w:rPr>
        <w:t xml:space="preserve"> history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order yang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. </w:t>
      </w:r>
    </w:p>
    <w:p w14:paraId="4FD6278E" w14:textId="77777777" w:rsidR="007556C5" w:rsidRPr="009C3D74" w:rsidRDefault="007556C5" w:rsidP="007556C5">
      <w:pPr>
        <w:rPr>
          <w:szCs w:val="24"/>
        </w:rPr>
      </w:pPr>
    </w:p>
    <w:p w14:paraId="65B85EB5" w14:textId="24D9D55F" w:rsidR="007556C5" w:rsidRPr="00D9150A" w:rsidRDefault="007556C5">
      <w:pPr>
        <w:pStyle w:val="STTSJudulSubBab"/>
        <w:numPr>
          <w:ilvl w:val="2"/>
          <w:numId w:val="51"/>
        </w:numPr>
        <w:rPr>
          <w:szCs w:val="24"/>
        </w:rPr>
      </w:pPr>
      <w:bookmarkStart w:id="89" w:name="_Toc124444520"/>
      <w:proofErr w:type="spellStart"/>
      <w:r>
        <w:t>Arsitektur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Staff</w:t>
      </w:r>
      <w:bookmarkEnd w:id="89"/>
    </w:p>
    <w:p w14:paraId="62918E9E" w14:textId="77777777" w:rsidR="00D9150A" w:rsidRPr="000742F4" w:rsidRDefault="00D9150A" w:rsidP="00D9150A">
      <w:r>
        <w:t xml:space="preserve">Role Staff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. Fitur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Staff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SPK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data –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SPK, Nama Stall, Stall, </w:t>
      </w:r>
      <w:proofErr w:type="spellStart"/>
      <w:r>
        <w:t>Departemen</w:t>
      </w:r>
      <w:proofErr w:type="spellEnd"/>
      <w:r>
        <w:t xml:space="preserve">, Status, dan Waktu Update </w:t>
      </w:r>
      <w:proofErr w:type="spellStart"/>
      <w:r>
        <w:t>terakhir</w:t>
      </w:r>
      <w:proofErr w:type="spellEnd"/>
      <w:r>
        <w:t xml:space="preserve">. Staff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order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stall, dan stall.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history </w:t>
      </w:r>
      <w:proofErr w:type="spellStart"/>
      <w:r>
        <w:t>dari</w:t>
      </w:r>
      <w:proofErr w:type="spellEnd"/>
      <w:r>
        <w:t xml:space="preserve"> order yang </w:t>
      </w:r>
      <w:proofErr w:type="spellStart"/>
      <w:r>
        <w:t>dilakukan</w:t>
      </w:r>
      <w:proofErr w:type="spellEnd"/>
      <w:r>
        <w:t xml:space="preserve">. </w:t>
      </w:r>
    </w:p>
    <w:p w14:paraId="248A23F1" w14:textId="77777777" w:rsidR="00D9150A" w:rsidRPr="005C0AB9" w:rsidRDefault="00D9150A" w:rsidP="00D9150A">
      <w:pPr>
        <w:pStyle w:val="STTSJudulSubBab"/>
        <w:rPr>
          <w:szCs w:val="24"/>
        </w:rPr>
      </w:pPr>
    </w:p>
    <w:p w14:paraId="6D1623B6" w14:textId="77777777" w:rsidR="007556C5" w:rsidRDefault="007556C5" w:rsidP="007556C5">
      <w:pPr>
        <w:pStyle w:val="Gambar"/>
        <w:rPr>
          <w:szCs w:val="24"/>
        </w:rPr>
      </w:pPr>
      <w:r>
        <w:lastRenderedPageBreak/>
        <w:drawing>
          <wp:inline distT="0" distB="0" distL="0" distR="0" wp14:anchorId="4086783B" wp14:editId="01BF3B6A">
            <wp:extent cx="5040630" cy="2774950"/>
            <wp:effectExtent l="0" t="0" r="762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F4C8" w14:textId="77777777" w:rsidR="007556C5" w:rsidRPr="003F1588" w:rsidRDefault="007556C5" w:rsidP="007556C5">
      <w:pPr>
        <w:pStyle w:val="GambarDesc"/>
      </w:pPr>
      <w:bookmarkStart w:id="90" w:name="_Toc124434783"/>
      <w:bookmarkStart w:id="91" w:name="_Toc124435137"/>
      <w:bookmarkStart w:id="92" w:name="_Toc124436824"/>
      <w:bookmarkStart w:id="93" w:name="_Toc124436895"/>
      <w:r w:rsidRPr="003F1588">
        <w:t>Gambar 4.</w:t>
      </w:r>
      <w:r>
        <w:t>4</w:t>
      </w:r>
      <w:r w:rsidRPr="003F1588">
        <w:br/>
      </w:r>
      <w:r>
        <w:t>Desain Arsitektur Sistem Admin</w:t>
      </w:r>
      <w:bookmarkEnd w:id="90"/>
      <w:bookmarkEnd w:id="91"/>
      <w:bookmarkEnd w:id="92"/>
      <w:bookmarkEnd w:id="93"/>
    </w:p>
    <w:p w14:paraId="0D0F5348" w14:textId="77777777" w:rsidR="007556C5" w:rsidRPr="00DA6FAA" w:rsidRDefault="007556C5" w:rsidP="007556C5">
      <w:pPr>
        <w:pStyle w:val="Gambar"/>
        <w:jc w:val="both"/>
        <w:rPr>
          <w:szCs w:val="24"/>
        </w:rPr>
      </w:pPr>
    </w:p>
    <w:p w14:paraId="6FEEF0F9" w14:textId="77777777" w:rsidR="007556C5" w:rsidRPr="00AC6A9A" w:rsidRDefault="007556C5" w:rsidP="007556C5"/>
    <w:p w14:paraId="3C9F84C8" w14:textId="314CD00A" w:rsidR="007556C5" w:rsidRPr="00D9150A" w:rsidRDefault="007556C5">
      <w:pPr>
        <w:pStyle w:val="STTSJudulSubBab"/>
        <w:numPr>
          <w:ilvl w:val="1"/>
          <w:numId w:val="51"/>
        </w:numPr>
        <w:ind w:left="720" w:hanging="720"/>
        <w:rPr>
          <w:sz w:val="24"/>
          <w:szCs w:val="24"/>
        </w:rPr>
      </w:pPr>
      <w:bookmarkStart w:id="94" w:name="_Toc124444521"/>
      <w:r>
        <w:t>Desain Database</w:t>
      </w:r>
      <w:bookmarkEnd w:id="94"/>
    </w:p>
    <w:p w14:paraId="5F653DED" w14:textId="550D1610" w:rsidR="00D9150A" w:rsidRDefault="00D9150A" w:rsidP="00F25F1C">
      <w:r>
        <w:t xml:space="preserve">CDM (conceptual Data Model)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Pada CDM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yang sangat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abstrak</w:t>
      </w:r>
      <w:proofErr w:type="spellEnd"/>
      <w:r>
        <w:t xml:space="preserve">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masing – masing </w:t>
      </w:r>
      <w:proofErr w:type="spellStart"/>
      <w:r>
        <w:t>tabel</w:t>
      </w:r>
      <w:proofErr w:type="spellEnd"/>
      <w:r>
        <w:t xml:space="preserve">. </w:t>
      </w:r>
      <w:r w:rsidR="00F25F1C">
        <w:t xml:space="preserve">CDM </w:t>
      </w:r>
      <w:proofErr w:type="spellStart"/>
      <w:r w:rsidR="00F25F1C">
        <w:t>merupakan</w:t>
      </w:r>
      <w:proofErr w:type="spellEnd"/>
      <w:r w:rsidR="00F25F1C">
        <w:t xml:space="preserve"> model </w:t>
      </w:r>
      <w:proofErr w:type="spellStart"/>
      <w:r w:rsidR="00F25F1C">
        <w:t>dasar</w:t>
      </w:r>
      <w:proofErr w:type="spellEnd"/>
      <w:r w:rsidR="00F25F1C">
        <w:t xml:space="preserve"> yang </w:t>
      </w:r>
      <w:proofErr w:type="spellStart"/>
      <w:r w:rsidR="00F25F1C">
        <w:t>nantinya</w:t>
      </w:r>
      <w:proofErr w:type="spellEnd"/>
      <w:r w:rsidR="00F25F1C">
        <w:t xml:space="preserve"> </w:t>
      </w:r>
      <w:proofErr w:type="spellStart"/>
      <w:r w:rsidR="00F25F1C">
        <w:t>dapat</w:t>
      </w:r>
      <w:proofErr w:type="spellEnd"/>
      <w:r w:rsidR="00F25F1C">
        <w:t xml:space="preserve"> </w:t>
      </w:r>
      <w:proofErr w:type="spellStart"/>
      <w:r w:rsidR="00F25F1C">
        <w:t>dipakai</w:t>
      </w:r>
      <w:proofErr w:type="spellEnd"/>
      <w:r w:rsidR="00F25F1C">
        <w:t xml:space="preserve"> </w:t>
      </w:r>
      <w:proofErr w:type="spellStart"/>
      <w:r w:rsidR="00F25F1C">
        <w:t>sebagai</w:t>
      </w:r>
      <w:proofErr w:type="spellEnd"/>
      <w:r w:rsidR="00F25F1C">
        <w:t xml:space="preserve"> </w:t>
      </w:r>
      <w:proofErr w:type="spellStart"/>
      <w:r w:rsidR="00F25F1C">
        <w:t>dasar</w:t>
      </w:r>
      <w:proofErr w:type="spellEnd"/>
      <w:r w:rsidR="00F25F1C">
        <w:t xml:space="preserve"> </w:t>
      </w:r>
      <w:proofErr w:type="spellStart"/>
      <w:r w:rsidR="00F25F1C">
        <w:t>pengembangan</w:t>
      </w:r>
      <w:proofErr w:type="spellEnd"/>
      <w:r w:rsidR="00F25F1C">
        <w:t xml:space="preserve"> model </w:t>
      </w:r>
      <w:proofErr w:type="spellStart"/>
      <w:r w:rsidR="00F25F1C">
        <w:t>lanjutannya</w:t>
      </w:r>
      <w:proofErr w:type="spellEnd"/>
      <w:r w:rsidR="00F25F1C">
        <w:t xml:space="preserve">. CDM juga </w:t>
      </w:r>
      <w:proofErr w:type="spellStart"/>
      <w:r w:rsidR="00F25F1C">
        <w:t>membangun</w:t>
      </w:r>
      <w:proofErr w:type="spellEnd"/>
      <w:r w:rsidR="00F25F1C">
        <w:t xml:space="preserve"> </w:t>
      </w:r>
      <w:proofErr w:type="spellStart"/>
      <w:r w:rsidR="00F25F1C">
        <w:t>logika</w:t>
      </w:r>
      <w:proofErr w:type="spellEnd"/>
      <w:r w:rsidR="00F25F1C">
        <w:t xml:space="preserve"> </w:t>
      </w:r>
      <w:proofErr w:type="spellStart"/>
      <w:r w:rsidR="00F25F1C">
        <w:t>dasar</w:t>
      </w:r>
      <w:proofErr w:type="spellEnd"/>
      <w:r w:rsidR="00F25F1C">
        <w:t xml:space="preserve">. Gambar CDM </w:t>
      </w:r>
      <w:proofErr w:type="spellStart"/>
      <w:r w:rsidR="00F25F1C">
        <w:t>dapat</w:t>
      </w:r>
      <w:proofErr w:type="spellEnd"/>
      <w:r w:rsidR="00F25F1C">
        <w:t xml:space="preserve"> </w:t>
      </w:r>
      <w:proofErr w:type="spellStart"/>
      <w:r w:rsidR="00F25F1C">
        <w:t>dilihat</w:t>
      </w:r>
      <w:proofErr w:type="spellEnd"/>
      <w:r w:rsidR="00F25F1C">
        <w:t xml:space="preserve"> pada </w:t>
      </w:r>
      <w:proofErr w:type="spellStart"/>
      <w:r w:rsidR="00F25F1C">
        <w:t>gambar</w:t>
      </w:r>
      <w:proofErr w:type="spellEnd"/>
      <w:r w:rsidR="00F25F1C">
        <w:t xml:space="preserve"> </w:t>
      </w:r>
      <w:proofErr w:type="spellStart"/>
      <w:r w:rsidR="00F25F1C">
        <w:t>dibawah</w:t>
      </w:r>
      <w:proofErr w:type="spellEnd"/>
    </w:p>
    <w:p w14:paraId="7214436B" w14:textId="77777777" w:rsidR="00F25F1C" w:rsidRPr="00F25F1C" w:rsidRDefault="00F25F1C" w:rsidP="00F25F1C"/>
    <w:p w14:paraId="4EB5BE1A" w14:textId="77777777" w:rsidR="007556C5" w:rsidRDefault="007556C5" w:rsidP="00D9150A">
      <w:pPr>
        <w:pStyle w:val="Gambar"/>
      </w:pPr>
      <w:r>
        <w:drawing>
          <wp:inline distT="0" distB="0" distL="0" distR="0" wp14:anchorId="20570C07" wp14:editId="02381B3E">
            <wp:extent cx="4527071" cy="2052775"/>
            <wp:effectExtent l="19050" t="19050" r="26035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08" cy="2056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C070D5" w14:textId="470419A7" w:rsidR="00F25F1C" w:rsidRDefault="007556C5" w:rsidP="00F25F1C">
      <w:pPr>
        <w:pStyle w:val="GambarDesc"/>
      </w:pPr>
      <w:bookmarkStart w:id="95" w:name="_Toc124434784"/>
      <w:bookmarkStart w:id="96" w:name="_Toc124435138"/>
      <w:bookmarkStart w:id="97" w:name="_Toc124436825"/>
      <w:bookmarkStart w:id="98" w:name="_Toc124436896"/>
      <w:r w:rsidRPr="002E51E9">
        <w:t>Gambar 4.</w:t>
      </w:r>
      <w:r>
        <w:t>5</w:t>
      </w:r>
      <w:r w:rsidRPr="002E51E9">
        <w:br/>
        <w:t>Desain CDM</w:t>
      </w:r>
      <w:bookmarkEnd w:id="95"/>
      <w:bookmarkEnd w:id="96"/>
      <w:bookmarkEnd w:id="97"/>
      <w:bookmarkEnd w:id="98"/>
    </w:p>
    <w:p w14:paraId="5EC18963" w14:textId="0E6B5763" w:rsidR="00F25F1C" w:rsidRDefault="00F25F1C" w:rsidP="00F25F1C">
      <w:proofErr w:type="spellStart"/>
      <w:r>
        <w:lastRenderedPageBreak/>
        <w:t>Terlihat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stall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stall.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spk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dan master kit </w:t>
      </w:r>
      <w:proofErr w:type="spellStart"/>
      <w:r>
        <w:t>sebagai</w:t>
      </w:r>
      <w:proofErr w:type="spellEnd"/>
      <w:r>
        <w:t xml:space="preserve"> result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. Account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dan stall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. </w:t>
      </w:r>
    </w:p>
    <w:p w14:paraId="169A3C0F" w14:textId="26B09143" w:rsidR="007556C5" w:rsidRDefault="007556C5" w:rsidP="007556C5">
      <w:r>
        <w:t xml:space="preserve">Karena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abstrak</w:t>
      </w:r>
      <w:proofErr w:type="spellEnd"/>
      <w:r>
        <w:t xml:space="preserve"> pada </w:t>
      </w:r>
      <w:proofErr w:type="spellStart"/>
      <w:r>
        <w:t>penggambaran</w:t>
      </w:r>
      <w:proofErr w:type="spellEnd"/>
      <w:r>
        <w:t xml:space="preserve"> CDM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setidaknya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. Maka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PDM (Physical data Model)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. Gambar PDM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4.6.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attribut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kelihatan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4.3 </w:t>
      </w:r>
      <w:proofErr w:type="spellStart"/>
      <w:r>
        <w:t>nantinya</w:t>
      </w:r>
      <w:proofErr w:type="spellEnd"/>
      <w:r>
        <w:t xml:space="preserve">. </w:t>
      </w:r>
    </w:p>
    <w:p w14:paraId="28CADFD9" w14:textId="77777777" w:rsidR="007556C5" w:rsidRPr="00DA142F" w:rsidRDefault="007556C5" w:rsidP="00D9150A">
      <w:pPr>
        <w:ind w:firstLine="0"/>
      </w:pPr>
    </w:p>
    <w:p w14:paraId="09FA638C" w14:textId="77777777" w:rsidR="007556C5" w:rsidRDefault="007556C5" w:rsidP="007556C5">
      <w:pPr>
        <w:pStyle w:val="Gambar"/>
      </w:pPr>
      <w:r>
        <w:drawing>
          <wp:inline distT="0" distB="0" distL="0" distR="0" wp14:anchorId="1AB47B76" wp14:editId="5D32DF03">
            <wp:extent cx="3633862" cy="3129592"/>
            <wp:effectExtent l="19050" t="19050" r="2413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712" cy="3155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5C9B1EC" w14:textId="77777777" w:rsidR="007556C5" w:rsidRPr="003F1588" w:rsidRDefault="007556C5" w:rsidP="007556C5">
      <w:pPr>
        <w:pStyle w:val="GambarDesc"/>
      </w:pPr>
      <w:bookmarkStart w:id="99" w:name="_Toc124434785"/>
      <w:bookmarkStart w:id="100" w:name="_Toc124435139"/>
      <w:bookmarkStart w:id="101" w:name="_Toc124436826"/>
      <w:bookmarkStart w:id="102" w:name="_Toc124436897"/>
      <w:r w:rsidRPr="003F1588">
        <w:t>Gambar 4.</w:t>
      </w:r>
      <w:r>
        <w:t>6</w:t>
      </w:r>
      <w:r w:rsidRPr="003F1588">
        <w:br/>
      </w:r>
      <w:r>
        <w:t>PDM Desain</w:t>
      </w:r>
      <w:bookmarkEnd w:id="99"/>
      <w:bookmarkEnd w:id="100"/>
      <w:bookmarkEnd w:id="101"/>
      <w:bookmarkEnd w:id="102"/>
    </w:p>
    <w:p w14:paraId="05BB9031" w14:textId="77777777" w:rsidR="007556C5" w:rsidRDefault="007556C5" w:rsidP="00077E60">
      <w:pPr>
        <w:pStyle w:val="STTSNormalDaftarIsi"/>
      </w:pPr>
    </w:p>
    <w:p w14:paraId="07975908" w14:textId="77777777" w:rsidR="007556C5" w:rsidRDefault="007556C5" w:rsidP="007556C5">
      <w:r>
        <w:t xml:space="preserve">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pada divisi </w:t>
      </w:r>
      <w:proofErr w:type="spellStart"/>
      <w:r>
        <w:t>perakitan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databasenya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user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database minimal 1 database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. Saat </w:t>
      </w:r>
      <w:proofErr w:type="spellStart"/>
      <w:r>
        <w:t>ini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database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SPKnya</w:t>
      </w:r>
      <w:proofErr w:type="spellEnd"/>
      <w:r>
        <w:t xml:space="preserve"> </w:t>
      </w:r>
      <w:proofErr w:type="spellStart"/>
      <w:r>
        <w:lastRenderedPageBreak/>
        <w:t>yaitu</w:t>
      </w:r>
      <w:proofErr w:type="spellEnd"/>
      <w:r>
        <w:t xml:space="preserve"> SPK Bus dan SPK Mini Bus. Adapun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database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543F4858" w14:textId="77777777" w:rsidR="007556C5" w:rsidRPr="001471AC" w:rsidRDefault="007556C5" w:rsidP="007556C5">
      <w:pPr>
        <w:pStyle w:val="BulletSubabAlphabet"/>
        <w:numPr>
          <w:ilvl w:val="0"/>
          <w:numId w:val="20"/>
        </w:numPr>
        <w:ind w:left="425" w:hanging="425"/>
        <w:rPr>
          <w:bCs w:val="0"/>
        </w:rPr>
      </w:pPr>
      <w:r w:rsidRPr="001471AC">
        <w:rPr>
          <w:bCs w:val="0"/>
        </w:rPr>
        <w:t>SPK Bus</w:t>
      </w:r>
      <w:r>
        <w:rPr>
          <w:bCs w:val="0"/>
        </w:rPr>
        <w:tab/>
      </w:r>
    </w:p>
    <w:p w14:paraId="1AC739E7" w14:textId="77777777" w:rsidR="007556C5" w:rsidRDefault="007556C5" w:rsidP="007556C5">
      <w:pPr>
        <w:pStyle w:val="BulletParagraphwithoutindent"/>
      </w:pPr>
      <w:r>
        <w:t xml:space="preserve">SPK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SPK yang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modelnya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bus. </w:t>
      </w:r>
      <w:proofErr w:type="spellStart"/>
      <w:r>
        <w:t>Spesifikasinya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kursinya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60-80 </w:t>
      </w:r>
      <w:proofErr w:type="spellStart"/>
      <w:r>
        <w:t>kursi</w:t>
      </w:r>
      <w:proofErr w:type="spellEnd"/>
      <w:r>
        <w:t xml:space="preserve">. Panjang </w:t>
      </w:r>
      <w:proofErr w:type="spellStart"/>
      <w:r>
        <w:t>mobilnya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12 meter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. </w:t>
      </w:r>
      <w:proofErr w:type="spellStart"/>
      <w:r>
        <w:t>Departemen</w:t>
      </w:r>
      <w:proofErr w:type="spellEnd"/>
      <w:r>
        <w:t xml:space="preserve"> pada divisi yang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SPK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80515E7" w14:textId="77777777" w:rsidR="007556C5" w:rsidRDefault="007556C5" w:rsidP="007556C5">
      <w:pPr>
        <w:pStyle w:val="BulletStyleLevel2"/>
      </w:pPr>
      <w:proofErr w:type="spellStart"/>
      <w:r>
        <w:t>Departemen</w:t>
      </w:r>
      <w:proofErr w:type="spellEnd"/>
      <w:r>
        <w:t xml:space="preserve"> Rangka Bus</w:t>
      </w:r>
    </w:p>
    <w:p w14:paraId="26262798" w14:textId="77777777" w:rsidR="007556C5" w:rsidRDefault="007556C5" w:rsidP="007556C5">
      <w:pPr>
        <w:pStyle w:val="BulletStyleLevel2"/>
      </w:pPr>
      <w:proofErr w:type="spellStart"/>
      <w:r w:rsidRPr="00DF5195">
        <w:rPr>
          <w:lang w:eastAsia="ja-JP"/>
        </w:rPr>
        <w:t>Departemen</w:t>
      </w:r>
      <w:proofErr w:type="spellEnd"/>
      <w:r w:rsidRPr="00DF5195">
        <w:rPr>
          <w:lang w:eastAsia="ja-JP"/>
        </w:rPr>
        <w:t xml:space="preserve"> Paneling</w:t>
      </w:r>
    </w:p>
    <w:p w14:paraId="20C9C28B" w14:textId="77777777" w:rsidR="007556C5" w:rsidRDefault="007556C5" w:rsidP="007556C5">
      <w:pPr>
        <w:pStyle w:val="BulletStyleLevel2"/>
      </w:pPr>
      <w:proofErr w:type="spellStart"/>
      <w:r w:rsidRPr="00DF5195">
        <w:rPr>
          <w:lang w:eastAsia="ja-JP"/>
        </w:rPr>
        <w:t>Departemen</w:t>
      </w:r>
      <w:proofErr w:type="spellEnd"/>
      <w:r w:rsidRPr="00DF5195">
        <w:rPr>
          <w:lang w:eastAsia="ja-JP"/>
        </w:rPr>
        <w:t xml:space="preserve"> Putty Bus</w:t>
      </w:r>
    </w:p>
    <w:p w14:paraId="77391D8B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Painting Bus</w:t>
      </w:r>
    </w:p>
    <w:p w14:paraId="652F4F89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Trimming Bus</w:t>
      </w:r>
    </w:p>
    <w:p w14:paraId="630B264A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Finishing Bus</w:t>
      </w:r>
    </w:p>
    <w:p w14:paraId="3DC8D7D3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Sub Assy Bus</w:t>
      </w:r>
    </w:p>
    <w:p w14:paraId="5D0C858E" w14:textId="77777777" w:rsidR="007556C5" w:rsidRDefault="007556C5" w:rsidP="007556C5">
      <w:pPr>
        <w:pStyle w:val="BulletStyleLevel2"/>
      </w:pPr>
      <w:proofErr w:type="spellStart"/>
      <w:r>
        <w:rPr>
          <w:lang w:eastAsia="ja-JP"/>
        </w:rPr>
        <w:t>Departemen</w:t>
      </w:r>
      <w:proofErr w:type="spellEnd"/>
      <w:r>
        <w:rPr>
          <w:lang w:eastAsia="ja-JP"/>
        </w:rPr>
        <w:t xml:space="preserve"> Other</w:t>
      </w:r>
    </w:p>
    <w:p w14:paraId="446C7280" w14:textId="77777777" w:rsidR="007556C5" w:rsidRDefault="007556C5" w:rsidP="007556C5">
      <w:pPr>
        <w:pStyle w:val="BulletSubabAlphabet"/>
        <w:numPr>
          <w:ilvl w:val="0"/>
          <w:numId w:val="20"/>
        </w:numPr>
        <w:ind w:left="425" w:hanging="425"/>
      </w:pPr>
      <w:r>
        <w:t>SPK Mini Bus</w:t>
      </w:r>
    </w:p>
    <w:p w14:paraId="0F717125" w14:textId="77777777" w:rsidR="007556C5" w:rsidRDefault="007556C5" w:rsidP="007556C5">
      <w:pPr>
        <w:pStyle w:val="BulletParagraphwithoutindent"/>
      </w:pPr>
      <w:r>
        <w:t xml:space="preserve">SPK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SPK yang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modelnya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bus. </w:t>
      </w:r>
      <w:proofErr w:type="spellStart"/>
      <w:r>
        <w:t>Spesifikasinya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kursinya</w:t>
      </w:r>
      <w:proofErr w:type="spellEnd"/>
      <w:r>
        <w:t xml:space="preserve"> </w:t>
      </w:r>
      <w:proofErr w:type="spellStart"/>
      <w:r>
        <w:t>kadang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25-35 </w:t>
      </w:r>
      <w:proofErr w:type="spellStart"/>
      <w:r>
        <w:t>kursi</w:t>
      </w:r>
      <w:proofErr w:type="spellEnd"/>
      <w:r>
        <w:t xml:space="preserve">. Panjang </w:t>
      </w:r>
      <w:proofErr w:type="spellStart"/>
      <w:r>
        <w:t>mobilnya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7 meter </w:t>
      </w:r>
      <w:proofErr w:type="spellStart"/>
      <w:r>
        <w:t>sampai</w:t>
      </w:r>
      <w:proofErr w:type="spellEnd"/>
      <w:r>
        <w:t xml:space="preserve"> 8,5 meter. </w:t>
      </w:r>
      <w:proofErr w:type="spellStart"/>
      <w:r>
        <w:t>Departemen</w:t>
      </w:r>
      <w:proofErr w:type="spellEnd"/>
      <w:r>
        <w:t xml:space="preserve"> pada divisi yang </w:t>
      </w:r>
      <w:proofErr w:type="spellStart"/>
      <w:r>
        <w:t>memegang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SPK mini bus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E0E475A" w14:textId="77777777" w:rsidR="007556C5" w:rsidRDefault="007556C5" w:rsidP="007556C5">
      <w:pPr>
        <w:pStyle w:val="BulletStyleLevel2"/>
      </w:pPr>
      <w:proofErr w:type="spellStart"/>
      <w:r>
        <w:t>Departemen</w:t>
      </w:r>
      <w:proofErr w:type="spellEnd"/>
      <w:r>
        <w:t xml:space="preserve"> Body Welding</w:t>
      </w:r>
    </w:p>
    <w:p w14:paraId="54D3EFEE" w14:textId="77777777" w:rsidR="007556C5" w:rsidRDefault="007556C5" w:rsidP="007556C5">
      <w:pPr>
        <w:pStyle w:val="BulletStyleLevel2"/>
      </w:pPr>
      <w:proofErr w:type="spellStart"/>
      <w:r>
        <w:t>Departemen</w:t>
      </w:r>
      <w:proofErr w:type="spellEnd"/>
      <w:r>
        <w:t xml:space="preserve"> Rangka Minibus</w:t>
      </w:r>
    </w:p>
    <w:p w14:paraId="61A86C0E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Putty Minibus</w:t>
      </w:r>
    </w:p>
    <w:p w14:paraId="154632D3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Painting Minibus</w:t>
      </w:r>
    </w:p>
    <w:p w14:paraId="4118850B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Trimming Minibus</w:t>
      </w:r>
    </w:p>
    <w:p w14:paraId="64B4E045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Finishing Minibus</w:t>
      </w:r>
    </w:p>
    <w:p w14:paraId="0A0C98C7" w14:textId="77777777" w:rsidR="007556C5" w:rsidRDefault="007556C5" w:rsidP="007556C5">
      <w:pPr>
        <w:pStyle w:val="BulletStyleLevel2"/>
      </w:pPr>
      <w:proofErr w:type="spellStart"/>
      <w:r w:rsidRPr="00031450">
        <w:rPr>
          <w:lang w:eastAsia="ja-JP"/>
        </w:rPr>
        <w:t>Departemen</w:t>
      </w:r>
      <w:proofErr w:type="spellEnd"/>
      <w:r w:rsidRPr="00031450">
        <w:rPr>
          <w:lang w:eastAsia="ja-JP"/>
        </w:rPr>
        <w:t xml:space="preserve"> Sub Assy Minibus</w:t>
      </w:r>
    </w:p>
    <w:p w14:paraId="204DB860" w14:textId="0358E759" w:rsidR="007556C5" w:rsidRDefault="007556C5" w:rsidP="007556C5">
      <w:pPr>
        <w:ind w:firstLine="0"/>
        <w:rPr>
          <w:szCs w:val="24"/>
        </w:rPr>
      </w:pPr>
    </w:p>
    <w:p w14:paraId="04B00658" w14:textId="6FF01C9B" w:rsidR="00F25F1C" w:rsidRDefault="00F25F1C" w:rsidP="007556C5">
      <w:pPr>
        <w:ind w:firstLine="0"/>
        <w:rPr>
          <w:szCs w:val="24"/>
        </w:rPr>
      </w:pPr>
    </w:p>
    <w:p w14:paraId="698660D0" w14:textId="77777777" w:rsidR="00F25F1C" w:rsidRDefault="00F25F1C" w:rsidP="007556C5">
      <w:pPr>
        <w:ind w:firstLine="0"/>
        <w:rPr>
          <w:szCs w:val="24"/>
        </w:rPr>
      </w:pPr>
    </w:p>
    <w:p w14:paraId="60A7098C" w14:textId="6026710D" w:rsidR="007556C5" w:rsidRPr="00DA6FAA" w:rsidRDefault="007556C5">
      <w:pPr>
        <w:pStyle w:val="STTSJudulBab"/>
        <w:numPr>
          <w:ilvl w:val="1"/>
          <w:numId w:val="51"/>
        </w:numPr>
        <w:ind w:left="720" w:hanging="720"/>
        <w:jc w:val="both"/>
        <w:rPr>
          <w:sz w:val="24"/>
          <w:szCs w:val="24"/>
        </w:rPr>
      </w:pPr>
      <w:bookmarkStart w:id="103" w:name="_Toc124444522"/>
      <w:proofErr w:type="spellStart"/>
      <w:r w:rsidRPr="00DA6FAA">
        <w:lastRenderedPageBreak/>
        <w:t>Struktur</w:t>
      </w:r>
      <w:proofErr w:type="spellEnd"/>
      <w:r w:rsidRPr="00DA6FAA">
        <w:t xml:space="preserve"> Tabel</w:t>
      </w:r>
      <w:bookmarkEnd w:id="103"/>
    </w:p>
    <w:p w14:paraId="0326356D" w14:textId="77777777" w:rsidR="007556C5" w:rsidRDefault="007556C5" w:rsidP="007556C5">
      <w:r>
        <w:t>Pada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dan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primary key, foreign key, dan </w:t>
      </w:r>
      <w:proofErr w:type="spellStart"/>
      <w:r>
        <w:t>sejenisnya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Dalam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field yang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kapan</w:t>
      </w:r>
      <w:proofErr w:type="spellEnd"/>
      <w:r>
        <w:t xml:space="preserve"> baris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diubah</w:t>
      </w:r>
      <w:proofErr w:type="spellEnd"/>
      <w:r>
        <w:t xml:space="preserve">, dan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6BDC49D9" w14:textId="77777777" w:rsidR="007556C5" w:rsidRDefault="007556C5" w:rsidP="007556C5">
      <w:r>
        <w:t xml:space="preserve">Database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MongoDB. MongoDB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DBMS (Database Management System) NoSQL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DBMS lain yang </w:t>
      </w:r>
      <w:proofErr w:type="spellStart"/>
      <w:r>
        <w:t>berjenis</w:t>
      </w:r>
      <w:proofErr w:type="spellEnd"/>
      <w:r>
        <w:t xml:space="preserve"> SQL yang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MongoDB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JSON.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baris – baris data </w:t>
      </w:r>
      <w:proofErr w:type="spellStart"/>
      <w:r>
        <w:t>tanpa</w:t>
      </w:r>
      <w:proofErr w:type="spellEnd"/>
      <w:r>
        <w:t xml:space="preserve"> schema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key-value. Key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(value)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angka</w:t>
      </w:r>
      <w:proofErr w:type="spellEnd"/>
      <w:r>
        <w:t xml:space="preserve">, string,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 dan </w:t>
      </w:r>
      <w:proofErr w:type="spellStart"/>
      <w:r>
        <w:t>kompleks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developer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scale out database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mengganggu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server. </w:t>
      </w:r>
    </w:p>
    <w:p w14:paraId="7D09ECF6" w14:textId="77777777" w:rsidR="007556C5" w:rsidRPr="00EC572A" w:rsidRDefault="007556C5" w:rsidP="007556C5"/>
    <w:p w14:paraId="00D49621" w14:textId="77777777" w:rsidR="007556C5" w:rsidRDefault="007556C5" w:rsidP="007556C5">
      <w:pPr>
        <w:pStyle w:val="Gambar"/>
        <w:rPr>
          <w:szCs w:val="24"/>
        </w:rPr>
      </w:pPr>
      <w:r>
        <w:drawing>
          <wp:inline distT="0" distB="0" distL="0" distR="0" wp14:anchorId="7560D58C" wp14:editId="1EED61C2">
            <wp:extent cx="3088256" cy="1874278"/>
            <wp:effectExtent l="19050" t="19050" r="17145" b="1206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2394" cy="189499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00DBB" w14:textId="77777777" w:rsidR="007556C5" w:rsidRDefault="007556C5" w:rsidP="007556C5">
      <w:pPr>
        <w:pStyle w:val="GambarDesc"/>
      </w:pPr>
      <w:bookmarkStart w:id="104" w:name="_Toc124434786"/>
      <w:bookmarkStart w:id="105" w:name="_Toc124435140"/>
      <w:bookmarkStart w:id="106" w:name="_Toc124436827"/>
      <w:bookmarkStart w:id="107" w:name="_Toc124436898"/>
      <w:r w:rsidRPr="00F31897">
        <w:t>Gambar 4.</w:t>
      </w:r>
      <w:r>
        <w:t>7</w:t>
      </w:r>
      <w:r>
        <w:br/>
      </w:r>
      <w:r w:rsidRPr="00F31897">
        <w:t>Tampilan MongoDB</w:t>
      </w:r>
      <w:bookmarkEnd w:id="104"/>
      <w:bookmarkEnd w:id="105"/>
      <w:bookmarkEnd w:id="106"/>
      <w:bookmarkEnd w:id="107"/>
    </w:p>
    <w:p w14:paraId="0F6BC369" w14:textId="77777777" w:rsidR="007556C5" w:rsidRPr="00F31897" w:rsidRDefault="007556C5" w:rsidP="007556C5"/>
    <w:p w14:paraId="3434578E" w14:textId="77777777" w:rsidR="007556C5" w:rsidRDefault="007556C5" w:rsidP="007556C5">
      <w:r>
        <w:lastRenderedPageBreak/>
        <w:t xml:space="preserve">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data </w:t>
      </w:r>
      <w:proofErr w:type="spellStart"/>
      <w:r>
        <w:t>kompleks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dinamis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, MongoDB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data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. MongoDB sangat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parameter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bervariasi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–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database </w:t>
      </w:r>
      <w:proofErr w:type="spellStart"/>
      <w:r>
        <w:t>aplikasi</w:t>
      </w:r>
      <w:proofErr w:type="spellEnd"/>
      <w:r>
        <w:t>.</w:t>
      </w:r>
    </w:p>
    <w:p w14:paraId="570FB634" w14:textId="77777777" w:rsidR="007556C5" w:rsidRPr="00FD7BE1" w:rsidRDefault="007556C5" w:rsidP="007556C5"/>
    <w:p w14:paraId="44CAA288" w14:textId="6260D380" w:rsidR="007556C5" w:rsidRPr="00EE2393" w:rsidRDefault="007556C5" w:rsidP="00F25F1C">
      <w:pPr>
        <w:pStyle w:val="captionTable"/>
      </w:pPr>
      <w:bookmarkStart w:id="108" w:name="_Toc124442626"/>
      <w:r w:rsidRPr="00EE2393">
        <w:t>Tabel 4.1</w:t>
      </w:r>
      <w:r w:rsidR="00DB0A86">
        <w:br/>
      </w:r>
      <w:r w:rsidRPr="00EE2393">
        <w:t xml:space="preserve">Tabel </w:t>
      </w:r>
      <w:proofErr w:type="spellStart"/>
      <w:r w:rsidRPr="00EE2393">
        <w:t>Accounts_DB</w:t>
      </w:r>
      <w:bookmarkEnd w:id="108"/>
      <w:proofErr w:type="spellEnd"/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561"/>
        <w:gridCol w:w="2030"/>
        <w:gridCol w:w="1938"/>
        <w:gridCol w:w="1557"/>
        <w:gridCol w:w="1842"/>
      </w:tblGrid>
      <w:tr w:rsidR="007556C5" w14:paraId="44B2BBC1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2CCA10E7" w14:textId="77777777" w:rsidR="007556C5" w:rsidRPr="00243776" w:rsidRDefault="007556C5" w:rsidP="00EA2B4F">
            <w:pPr>
              <w:pStyle w:val="ListParagraph"/>
              <w:ind w:left="0" w:right="-10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280" w:type="pct"/>
            <w:vAlign w:val="center"/>
          </w:tcPr>
          <w:p w14:paraId="5EF72B0F" w14:textId="77777777" w:rsidR="007556C5" w:rsidRPr="00243776" w:rsidRDefault="007556C5" w:rsidP="00EA2B4F">
            <w:pPr>
              <w:pStyle w:val="ListParagraph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22" w:type="pct"/>
            <w:vAlign w:val="center"/>
          </w:tcPr>
          <w:p w14:paraId="4B3BC0AE" w14:textId="77777777" w:rsidR="007556C5" w:rsidRPr="00243776" w:rsidRDefault="007556C5" w:rsidP="00EA2B4F">
            <w:pPr>
              <w:pStyle w:val="ListParagraph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2" w:type="pct"/>
            <w:vAlign w:val="center"/>
          </w:tcPr>
          <w:p w14:paraId="4E5BB212" w14:textId="77777777" w:rsidR="007556C5" w:rsidRPr="00243776" w:rsidRDefault="007556C5" w:rsidP="00EA2B4F">
            <w:pPr>
              <w:pStyle w:val="ListParagraph"/>
              <w:ind w:left="0" w:firstLine="35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162" w:type="pct"/>
            <w:vAlign w:val="center"/>
          </w:tcPr>
          <w:p w14:paraId="2ECB34BB" w14:textId="77777777" w:rsidR="007556C5" w:rsidRPr="00243776" w:rsidRDefault="007556C5" w:rsidP="00EA2B4F">
            <w:pPr>
              <w:pStyle w:val="ListParagraph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2C8AB60E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17D9C271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280" w:type="pct"/>
            <w:vAlign w:val="center"/>
          </w:tcPr>
          <w:p w14:paraId="18052F0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account_id</w:t>
            </w:r>
            <w:proofErr w:type="spellEnd"/>
          </w:p>
        </w:tc>
        <w:tc>
          <w:tcPr>
            <w:tcW w:w="1222" w:type="pct"/>
            <w:vAlign w:val="center"/>
          </w:tcPr>
          <w:p w14:paraId="19EA38C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82" w:type="pct"/>
            <w:vAlign w:val="center"/>
          </w:tcPr>
          <w:p w14:paraId="4990C8DD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162" w:type="pct"/>
            <w:vAlign w:val="center"/>
          </w:tcPr>
          <w:p w14:paraId="5276A45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548303B9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60770FE0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280" w:type="pct"/>
            <w:vAlign w:val="center"/>
          </w:tcPr>
          <w:p w14:paraId="52A8E79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account_username</w:t>
            </w:r>
            <w:proofErr w:type="spellEnd"/>
          </w:p>
        </w:tc>
        <w:tc>
          <w:tcPr>
            <w:tcW w:w="1222" w:type="pct"/>
            <w:vAlign w:val="center"/>
          </w:tcPr>
          <w:p w14:paraId="34C9057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2" w:type="pct"/>
            <w:vAlign w:val="center"/>
          </w:tcPr>
          <w:p w14:paraId="1EE45565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38ACB40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748F1A29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4132BD3A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280" w:type="pct"/>
            <w:vAlign w:val="center"/>
          </w:tcPr>
          <w:p w14:paraId="52923EE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account_password</w:t>
            </w:r>
            <w:proofErr w:type="spellEnd"/>
          </w:p>
        </w:tc>
        <w:tc>
          <w:tcPr>
            <w:tcW w:w="1222" w:type="pct"/>
            <w:vAlign w:val="center"/>
          </w:tcPr>
          <w:p w14:paraId="4F84D04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2" w:type="pct"/>
            <w:vAlign w:val="center"/>
          </w:tcPr>
          <w:p w14:paraId="353821BE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457354F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C55B3AC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30EB8AF6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280" w:type="pct"/>
            <w:vAlign w:val="center"/>
          </w:tcPr>
          <w:p w14:paraId="573EC0C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account_privileges</w:t>
            </w:r>
            <w:proofErr w:type="spellEnd"/>
          </w:p>
        </w:tc>
        <w:tc>
          <w:tcPr>
            <w:tcW w:w="1222" w:type="pct"/>
            <w:vAlign w:val="center"/>
          </w:tcPr>
          <w:p w14:paraId="1D76821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</w:t>
            </w:r>
          </w:p>
        </w:tc>
        <w:tc>
          <w:tcPr>
            <w:tcW w:w="982" w:type="pct"/>
            <w:vAlign w:val="center"/>
          </w:tcPr>
          <w:p w14:paraId="66696021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7399BF8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0BB372DA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2EDAC3A6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280" w:type="pct"/>
            <w:vAlign w:val="center"/>
          </w:tcPr>
          <w:p w14:paraId="19907C0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account_active</w:t>
            </w:r>
            <w:proofErr w:type="spellEnd"/>
          </w:p>
        </w:tc>
        <w:tc>
          <w:tcPr>
            <w:tcW w:w="1222" w:type="pct"/>
            <w:vAlign w:val="center"/>
          </w:tcPr>
          <w:p w14:paraId="56F26E9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2" w:type="pct"/>
            <w:vAlign w:val="center"/>
          </w:tcPr>
          <w:p w14:paraId="2D892EC2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02D3A02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ACD7DDD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7E49CCA4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280" w:type="pct"/>
            <w:vAlign w:val="center"/>
          </w:tcPr>
          <w:p w14:paraId="703CB04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22" w:type="pct"/>
            <w:vAlign w:val="center"/>
          </w:tcPr>
          <w:p w14:paraId="6344208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2" w:type="pct"/>
            <w:vAlign w:val="center"/>
          </w:tcPr>
          <w:p w14:paraId="47A1FCC5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2C6ADDD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474551DB" w14:textId="77777777" w:rsidTr="00EA2B4F">
        <w:trPr>
          <w:trHeight w:val="227"/>
          <w:jc w:val="center"/>
        </w:trPr>
        <w:tc>
          <w:tcPr>
            <w:tcW w:w="354" w:type="pct"/>
            <w:vAlign w:val="center"/>
          </w:tcPr>
          <w:p w14:paraId="58624B52" w14:textId="77777777" w:rsidR="007556C5" w:rsidRDefault="007556C5" w:rsidP="00EA2B4F">
            <w:pPr>
              <w:pStyle w:val="ListParagraph"/>
              <w:spacing w:line="240" w:lineRule="auto"/>
              <w:ind w:left="0" w:right="-10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280" w:type="pct"/>
            <w:vAlign w:val="center"/>
          </w:tcPr>
          <w:p w14:paraId="4DF05FE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22" w:type="pct"/>
            <w:vAlign w:val="center"/>
          </w:tcPr>
          <w:p w14:paraId="199D10D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2" w:type="pct"/>
            <w:vAlign w:val="center"/>
          </w:tcPr>
          <w:p w14:paraId="399AF639" w14:textId="77777777" w:rsidR="007556C5" w:rsidRDefault="007556C5" w:rsidP="00EA2B4F">
            <w:pPr>
              <w:pStyle w:val="ListParagraph"/>
              <w:spacing w:line="240" w:lineRule="auto"/>
              <w:ind w:left="0" w:firstLine="35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62" w:type="pct"/>
            <w:vAlign w:val="center"/>
          </w:tcPr>
          <w:p w14:paraId="08E4A97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4962176C" w14:textId="77777777" w:rsidR="007556C5" w:rsidRDefault="007556C5" w:rsidP="007556C5">
      <w:pPr>
        <w:pStyle w:val="ListParagraph"/>
        <w:spacing w:line="240" w:lineRule="auto"/>
        <w:ind w:left="0"/>
        <w:jc w:val="center"/>
        <w:rPr>
          <w:b/>
          <w:bCs/>
          <w:szCs w:val="24"/>
        </w:rPr>
      </w:pPr>
    </w:p>
    <w:p w14:paraId="53297468" w14:textId="77777777" w:rsidR="007556C5" w:rsidRPr="00EE2393" w:rsidRDefault="007556C5" w:rsidP="007556C5">
      <w:r w:rsidRPr="00EE2393">
        <w:t xml:space="preserve">Tabel </w:t>
      </w:r>
      <w:proofErr w:type="spellStart"/>
      <w:r w:rsidRPr="00EE2393">
        <w:t>Accounts_DB</w:t>
      </w:r>
      <w:proofErr w:type="spellEnd"/>
      <w:r w:rsidRPr="00EE2393">
        <w:t xml:space="preserve"> </w:t>
      </w:r>
      <w:proofErr w:type="spellStart"/>
      <w:r w:rsidRPr="00EE2393">
        <w:t>merupakan</w:t>
      </w:r>
      <w:proofErr w:type="spellEnd"/>
      <w:r w:rsidRPr="00EE2393">
        <w:t xml:space="preserve"> </w:t>
      </w:r>
      <w:proofErr w:type="spellStart"/>
      <w:r w:rsidRPr="00EE2393">
        <w:t>sebuah</w:t>
      </w:r>
      <w:proofErr w:type="spellEnd"/>
      <w:r w:rsidRPr="00EE2393">
        <w:t xml:space="preserve"> </w:t>
      </w:r>
      <w:proofErr w:type="spellStart"/>
      <w:r w:rsidRPr="00EE2393">
        <w:t>tabel</w:t>
      </w:r>
      <w:proofErr w:type="spellEnd"/>
      <w:r w:rsidRPr="00EE2393">
        <w:t xml:space="preserve"> yang </w:t>
      </w:r>
      <w:proofErr w:type="spellStart"/>
      <w:r w:rsidRPr="00EE2393">
        <w:t>digunakan</w:t>
      </w:r>
      <w:proofErr w:type="spellEnd"/>
      <w:r w:rsidRPr="00EE2393">
        <w:t xml:space="preserve"> </w:t>
      </w:r>
      <w:proofErr w:type="spellStart"/>
      <w:r w:rsidRPr="00EE2393">
        <w:t>untuk</w:t>
      </w:r>
      <w:proofErr w:type="spellEnd"/>
      <w:r w:rsidRPr="00EE2393">
        <w:t xml:space="preserve"> </w:t>
      </w:r>
      <w:proofErr w:type="spellStart"/>
      <w:r w:rsidRPr="00EE2393">
        <w:t>menyimpan</w:t>
      </w:r>
      <w:proofErr w:type="spellEnd"/>
      <w:r w:rsidRPr="00EE2393">
        <w:t xml:space="preserve"> </w:t>
      </w:r>
      <w:proofErr w:type="spellStart"/>
      <w:r w:rsidRPr="00EE2393">
        <w:t>seluruh</w:t>
      </w:r>
      <w:proofErr w:type="spellEnd"/>
      <w:r w:rsidRPr="00EE2393">
        <w:t xml:space="preserve"> data </w:t>
      </w:r>
      <w:proofErr w:type="spellStart"/>
      <w:r w:rsidRPr="00EE2393">
        <w:t>dari</w:t>
      </w:r>
      <w:proofErr w:type="spellEnd"/>
      <w:r w:rsidRPr="00EE2393">
        <w:t xml:space="preserve"> </w:t>
      </w:r>
      <w:proofErr w:type="spellStart"/>
      <w:r w:rsidRPr="00EE2393">
        <w:t>setiap</w:t>
      </w:r>
      <w:proofErr w:type="spellEnd"/>
      <w:r w:rsidRPr="00EE2393">
        <w:t xml:space="preserve"> user yang </w:t>
      </w:r>
      <w:proofErr w:type="spellStart"/>
      <w:r w:rsidRPr="00EE2393">
        <w:t>ada</w:t>
      </w:r>
      <w:proofErr w:type="spellEnd"/>
      <w:r w:rsidRPr="00EE2393">
        <w:t xml:space="preserve">. Pada </w:t>
      </w:r>
      <w:proofErr w:type="spellStart"/>
      <w:r w:rsidRPr="00EE2393">
        <w:t>tabel</w:t>
      </w:r>
      <w:proofErr w:type="spellEnd"/>
      <w:r w:rsidRPr="00EE2393">
        <w:t xml:space="preserve"> </w:t>
      </w:r>
      <w:proofErr w:type="spellStart"/>
      <w:r w:rsidRPr="00EE2393">
        <w:t>akan</w:t>
      </w:r>
      <w:proofErr w:type="spellEnd"/>
      <w:r w:rsidRPr="00EE2393">
        <w:t xml:space="preserve"> </w:t>
      </w:r>
      <w:proofErr w:type="spellStart"/>
      <w:r w:rsidRPr="00EE2393">
        <w:t>berisi</w:t>
      </w:r>
      <w:proofErr w:type="spellEnd"/>
      <w:r w:rsidRPr="00EE2393">
        <w:t xml:space="preserve"> field </w:t>
      </w:r>
      <w:proofErr w:type="spellStart"/>
      <w:r w:rsidRPr="00EE2393">
        <w:t>mengenai</w:t>
      </w:r>
      <w:proofErr w:type="spellEnd"/>
      <w:r w:rsidRPr="00EE2393">
        <w:t xml:space="preserve"> </w:t>
      </w:r>
      <w:proofErr w:type="spellStart"/>
      <w:r w:rsidRPr="00EE2393">
        <w:t>informasi</w:t>
      </w:r>
      <w:proofErr w:type="spellEnd"/>
      <w:r w:rsidRPr="00EE2393">
        <w:t xml:space="preserve"> username, </w:t>
      </w:r>
      <w:proofErr w:type="spellStart"/>
      <w:r w:rsidRPr="00EE2393">
        <w:t>nama</w:t>
      </w:r>
      <w:proofErr w:type="spellEnd"/>
      <w:r w:rsidRPr="00EE2393">
        <w:t xml:space="preserve">, password, role, </w:t>
      </w:r>
      <w:proofErr w:type="spellStart"/>
      <w:r w:rsidRPr="00EE2393">
        <w:t>departemen</w:t>
      </w:r>
      <w:proofErr w:type="spellEnd"/>
      <w:r w:rsidRPr="00EE2393">
        <w:t xml:space="preserve">, status, </w:t>
      </w:r>
      <w:proofErr w:type="spellStart"/>
      <w:r w:rsidRPr="00EE2393">
        <w:t>tanggal</w:t>
      </w:r>
      <w:proofErr w:type="spellEnd"/>
      <w:r w:rsidRPr="00EE2393">
        <w:t xml:space="preserve"> </w:t>
      </w:r>
      <w:proofErr w:type="spellStart"/>
      <w:r w:rsidRPr="00EE2393">
        <w:t>dibuat</w:t>
      </w:r>
      <w:proofErr w:type="spellEnd"/>
      <w:r w:rsidRPr="00EE2393">
        <w:t xml:space="preserve">, dan </w:t>
      </w:r>
      <w:proofErr w:type="spellStart"/>
      <w:r w:rsidRPr="00EE2393">
        <w:t>tanggal</w:t>
      </w:r>
      <w:proofErr w:type="spellEnd"/>
      <w:r w:rsidRPr="00EE2393">
        <w:t xml:space="preserve"> </w:t>
      </w:r>
      <w:proofErr w:type="spellStart"/>
      <w:r w:rsidRPr="00EE2393">
        <w:t>diubah</w:t>
      </w:r>
      <w:proofErr w:type="spellEnd"/>
      <w:r w:rsidRPr="00EE2393">
        <w:t xml:space="preserve">. Primary key </w:t>
      </w:r>
      <w:proofErr w:type="spellStart"/>
      <w:r w:rsidRPr="00EE2393">
        <w:t>dari</w:t>
      </w:r>
      <w:proofErr w:type="spellEnd"/>
      <w:r w:rsidRPr="00EE2393">
        <w:t xml:space="preserve"> </w:t>
      </w:r>
      <w:proofErr w:type="spellStart"/>
      <w:r w:rsidRPr="00EE2393">
        <w:t>tabel</w:t>
      </w:r>
      <w:proofErr w:type="spellEnd"/>
      <w:r w:rsidRPr="00EE2393">
        <w:t xml:space="preserve"> </w:t>
      </w:r>
      <w:proofErr w:type="spellStart"/>
      <w:r w:rsidRPr="00EE2393">
        <w:t>ini</w:t>
      </w:r>
      <w:proofErr w:type="spellEnd"/>
      <w:r w:rsidRPr="00EE2393">
        <w:t xml:space="preserve"> </w:t>
      </w:r>
      <w:proofErr w:type="spellStart"/>
      <w:r w:rsidRPr="00EE2393">
        <w:t>adalah</w:t>
      </w:r>
      <w:proofErr w:type="spellEnd"/>
      <w:r w:rsidRPr="00EE2393">
        <w:t xml:space="preserve"> </w:t>
      </w:r>
      <w:proofErr w:type="spellStart"/>
      <w:r w:rsidRPr="00EE2393">
        <w:t>account_id</w:t>
      </w:r>
      <w:proofErr w:type="spellEnd"/>
      <w:r w:rsidRPr="00EE2393">
        <w:t xml:space="preserve">. </w:t>
      </w:r>
      <w:proofErr w:type="spellStart"/>
      <w:r w:rsidRPr="00EE2393">
        <w:t>Account_id</w:t>
      </w:r>
      <w:proofErr w:type="spellEnd"/>
      <w:r w:rsidRPr="00EE2393">
        <w:t xml:space="preserve"> </w:t>
      </w:r>
      <w:proofErr w:type="spellStart"/>
      <w:r w:rsidRPr="00EE2393">
        <w:t>bersifat</w:t>
      </w:r>
      <w:proofErr w:type="spellEnd"/>
      <w:r w:rsidRPr="00EE2393">
        <w:t xml:space="preserve"> auto increment. </w:t>
      </w:r>
      <w:proofErr w:type="spellStart"/>
      <w:r w:rsidRPr="00EE2393">
        <w:t>Account_id</w:t>
      </w:r>
      <w:proofErr w:type="spellEnd"/>
      <w:r w:rsidRPr="00EE2393">
        <w:t xml:space="preserve"> pada database </w:t>
      </w:r>
      <w:proofErr w:type="spellStart"/>
      <w:r w:rsidRPr="00EE2393">
        <w:t>ini</w:t>
      </w:r>
      <w:proofErr w:type="spellEnd"/>
      <w:r w:rsidRPr="00EE2393">
        <w:t xml:space="preserve"> </w:t>
      </w:r>
      <w:proofErr w:type="spellStart"/>
      <w:r w:rsidRPr="00EE2393">
        <w:t>dibuat</w:t>
      </w:r>
      <w:proofErr w:type="spellEnd"/>
      <w:r w:rsidRPr="00EE2393">
        <w:t xml:space="preserve"> </w:t>
      </w:r>
      <w:proofErr w:type="spellStart"/>
      <w:r w:rsidRPr="00EE2393">
        <w:t>secara</w:t>
      </w:r>
      <w:proofErr w:type="spellEnd"/>
      <w:r w:rsidRPr="00EE2393">
        <w:t xml:space="preserve"> </w:t>
      </w:r>
      <w:proofErr w:type="spellStart"/>
      <w:r w:rsidRPr="00EE2393">
        <w:t>otomatis</w:t>
      </w:r>
      <w:proofErr w:type="spellEnd"/>
      <w:r w:rsidRPr="00EE2393">
        <w:t xml:space="preserve"> oleh MongoDB. Driver database MongoDB </w:t>
      </w:r>
      <w:proofErr w:type="spellStart"/>
      <w:r w:rsidRPr="00EE2393">
        <w:t>secara</w:t>
      </w:r>
      <w:proofErr w:type="spellEnd"/>
      <w:r w:rsidRPr="00EE2393">
        <w:t xml:space="preserve"> default meng-generate </w:t>
      </w:r>
      <w:proofErr w:type="spellStart"/>
      <w:r w:rsidRPr="00EE2393">
        <w:t>sebuah</w:t>
      </w:r>
      <w:proofErr w:type="spellEnd"/>
      <w:r w:rsidRPr="00EE2393">
        <w:t xml:space="preserve"> </w:t>
      </w:r>
      <w:proofErr w:type="spellStart"/>
      <w:r w:rsidRPr="00EE2393">
        <w:t>ObjectID</w:t>
      </w:r>
      <w:proofErr w:type="spellEnd"/>
      <w:r w:rsidRPr="00EE2393">
        <w:t xml:space="preserve"> yang </w:t>
      </w:r>
      <w:proofErr w:type="spellStart"/>
      <w:r w:rsidRPr="00EE2393">
        <w:t>ditetapkan</w:t>
      </w:r>
      <w:proofErr w:type="spellEnd"/>
      <w:r w:rsidRPr="00EE2393">
        <w:t xml:space="preserve"> </w:t>
      </w:r>
      <w:proofErr w:type="spellStart"/>
      <w:r w:rsidRPr="00EE2393">
        <w:t>ke</w:t>
      </w:r>
      <w:proofErr w:type="spellEnd"/>
      <w:r w:rsidRPr="00EE2393">
        <w:t xml:space="preserve"> </w:t>
      </w:r>
      <w:proofErr w:type="spellStart"/>
      <w:r w:rsidRPr="00EE2393">
        <w:t>dalam</w:t>
      </w:r>
      <w:proofErr w:type="spellEnd"/>
      <w:r w:rsidRPr="00EE2393">
        <w:t xml:space="preserve"> _id pada </w:t>
      </w:r>
      <w:proofErr w:type="spellStart"/>
      <w:r w:rsidRPr="00EE2393">
        <w:t>setiap</w:t>
      </w:r>
      <w:proofErr w:type="spellEnd"/>
      <w:r w:rsidRPr="00EE2393">
        <w:t xml:space="preserve"> </w:t>
      </w:r>
      <w:proofErr w:type="spellStart"/>
      <w:r w:rsidRPr="00EE2393">
        <w:t>dokumen</w:t>
      </w:r>
      <w:proofErr w:type="spellEnd"/>
      <w:r w:rsidRPr="00EE2393">
        <w:t xml:space="preserve">. </w:t>
      </w:r>
      <w:proofErr w:type="spellStart"/>
      <w:r w:rsidRPr="00EE2393">
        <w:t>ObjectID</w:t>
      </w:r>
      <w:proofErr w:type="spellEnd"/>
      <w:r w:rsidRPr="00EE2393">
        <w:t xml:space="preserve"> </w:t>
      </w:r>
      <w:proofErr w:type="spellStart"/>
      <w:r w:rsidRPr="00EE2393">
        <w:t>adalah</w:t>
      </w:r>
      <w:proofErr w:type="spellEnd"/>
      <w:r w:rsidRPr="00EE2393">
        <w:t xml:space="preserve"> timestamp 96-bit yang </w:t>
      </w:r>
      <w:proofErr w:type="spellStart"/>
      <w:r w:rsidRPr="00EE2393">
        <w:t>disusun</w:t>
      </w:r>
      <w:proofErr w:type="spellEnd"/>
      <w:r w:rsidRPr="00EE2393">
        <w:t xml:space="preserve"> </w:t>
      </w:r>
      <w:proofErr w:type="spellStart"/>
      <w:r w:rsidRPr="00EE2393">
        <w:t>dengan</w:t>
      </w:r>
      <w:proofErr w:type="spellEnd"/>
      <w:r w:rsidRPr="00EE2393">
        <w:t xml:space="preserve"> </w:t>
      </w:r>
      <w:proofErr w:type="spellStart"/>
      <w:r w:rsidRPr="00EE2393">
        <w:t>komponen</w:t>
      </w:r>
      <w:proofErr w:type="spellEnd"/>
      <w:r w:rsidRPr="00EE2393">
        <w:t xml:space="preserve"> – </w:t>
      </w:r>
      <w:proofErr w:type="spellStart"/>
      <w:r w:rsidRPr="00EE2393">
        <w:t>komponen</w:t>
      </w:r>
      <w:proofErr w:type="spellEnd"/>
      <w:r w:rsidRPr="00EE2393">
        <w:t xml:space="preserve"> </w:t>
      </w:r>
      <w:proofErr w:type="spellStart"/>
      <w:r w:rsidRPr="00EE2393">
        <w:t>sebagai</w:t>
      </w:r>
      <w:proofErr w:type="spellEnd"/>
      <w:r w:rsidRPr="00EE2393">
        <w:t xml:space="preserve"> </w:t>
      </w:r>
      <w:proofErr w:type="spellStart"/>
      <w:r w:rsidRPr="00EE2393">
        <w:t>berikut</w:t>
      </w:r>
      <w:proofErr w:type="spellEnd"/>
      <w:r w:rsidRPr="00EE2393">
        <w:t>:</w:t>
      </w:r>
    </w:p>
    <w:p w14:paraId="7863A261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Timestamp 4-bit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Unix epoch (yang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kehabisan</w:t>
      </w:r>
      <w:proofErr w:type="spellEnd"/>
      <w:r>
        <w:t xml:space="preserve"> </w:t>
      </w:r>
      <w:proofErr w:type="spellStart"/>
      <w:r>
        <w:t>detik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2106.</w:t>
      </w:r>
    </w:p>
    <w:p w14:paraId="215952F5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Nilai random 5-bit.</w:t>
      </w:r>
    </w:p>
    <w:p w14:paraId="7AD0543F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Nilai </w:t>
      </w:r>
      <w:proofErr w:type="spellStart"/>
      <w:r>
        <w:t>acak</w:t>
      </w:r>
      <w:proofErr w:type="spellEnd"/>
      <w:r>
        <w:t xml:space="preserve"> incrementing 3-bit yang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acak</w:t>
      </w:r>
      <w:proofErr w:type="spellEnd"/>
      <w:r>
        <w:t>.</w:t>
      </w:r>
    </w:p>
    <w:p w14:paraId="253CED86" w14:textId="77777777" w:rsidR="007556C5" w:rsidRPr="00EE2393" w:rsidRDefault="007556C5" w:rsidP="007556C5">
      <w:pPr>
        <w:pStyle w:val="Bulletstyle0"/>
        <w:ind w:left="0" w:firstLine="0"/>
        <w:rPr>
          <w:rStyle w:val="BulletstyleChar0"/>
        </w:rPr>
      </w:pPr>
    </w:p>
    <w:p w14:paraId="2D70F23E" w14:textId="77777777" w:rsidR="007556C5" w:rsidRPr="00F25F1C" w:rsidRDefault="007556C5" w:rsidP="00F25F1C">
      <w:pPr>
        <w:pStyle w:val="captionTable"/>
      </w:pPr>
      <w:bookmarkStart w:id="109" w:name="_Toc124442627"/>
      <w:r w:rsidRPr="00F25F1C">
        <w:lastRenderedPageBreak/>
        <w:t>Tabel 4.2</w:t>
      </w:r>
      <w:r w:rsidRPr="00F25F1C">
        <w:br/>
        <w:t>Tabel Object Privileges</w:t>
      </w:r>
      <w:bookmarkEnd w:id="109"/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510"/>
        <w:gridCol w:w="1658"/>
        <w:gridCol w:w="1982"/>
        <w:gridCol w:w="1468"/>
        <w:gridCol w:w="2310"/>
      </w:tblGrid>
      <w:tr w:rsidR="007556C5" w14:paraId="4B0CA85E" w14:textId="77777777" w:rsidTr="00EA2B4F">
        <w:trPr>
          <w:trHeight w:val="227"/>
          <w:jc w:val="center"/>
        </w:trPr>
        <w:tc>
          <w:tcPr>
            <w:tcW w:w="321" w:type="pct"/>
            <w:vAlign w:val="center"/>
          </w:tcPr>
          <w:p w14:paraId="6109EFB7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046" w:type="pct"/>
            <w:vAlign w:val="center"/>
          </w:tcPr>
          <w:p w14:paraId="553E2C5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50" w:type="pct"/>
            <w:vAlign w:val="center"/>
          </w:tcPr>
          <w:p w14:paraId="4D384F9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26" w:type="pct"/>
            <w:vAlign w:val="center"/>
          </w:tcPr>
          <w:p w14:paraId="0453087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457" w:type="pct"/>
            <w:vAlign w:val="center"/>
          </w:tcPr>
          <w:p w14:paraId="00795DB5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46E78A7C" w14:textId="77777777" w:rsidTr="00EA2B4F">
        <w:trPr>
          <w:trHeight w:val="227"/>
          <w:jc w:val="center"/>
        </w:trPr>
        <w:tc>
          <w:tcPr>
            <w:tcW w:w="321" w:type="pct"/>
            <w:vAlign w:val="center"/>
          </w:tcPr>
          <w:p w14:paraId="3FA4002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046" w:type="pct"/>
            <w:vAlign w:val="center"/>
          </w:tcPr>
          <w:p w14:paraId="11A6D3F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Account_title</w:t>
            </w:r>
            <w:proofErr w:type="spellEnd"/>
          </w:p>
        </w:tc>
        <w:tc>
          <w:tcPr>
            <w:tcW w:w="1250" w:type="pct"/>
            <w:vAlign w:val="center"/>
          </w:tcPr>
          <w:p w14:paraId="481DEDD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26" w:type="pct"/>
            <w:vAlign w:val="center"/>
          </w:tcPr>
          <w:p w14:paraId="3F392AE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57" w:type="pct"/>
            <w:vAlign w:val="center"/>
          </w:tcPr>
          <w:p w14:paraId="0F30317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account_privileges</w:t>
            </w:r>
            <w:proofErr w:type="spellEnd"/>
          </w:p>
        </w:tc>
      </w:tr>
      <w:tr w:rsidR="007556C5" w14:paraId="5206B383" w14:textId="77777777" w:rsidTr="00EA2B4F">
        <w:trPr>
          <w:trHeight w:val="227"/>
          <w:jc w:val="center"/>
        </w:trPr>
        <w:tc>
          <w:tcPr>
            <w:tcW w:w="321" w:type="pct"/>
            <w:vAlign w:val="center"/>
          </w:tcPr>
          <w:p w14:paraId="3BB89D7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046" w:type="pct"/>
            <w:vAlign w:val="center"/>
          </w:tcPr>
          <w:p w14:paraId="347E106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Account_dept</w:t>
            </w:r>
            <w:proofErr w:type="spellEnd"/>
          </w:p>
        </w:tc>
        <w:tc>
          <w:tcPr>
            <w:tcW w:w="1250" w:type="pct"/>
            <w:vAlign w:val="center"/>
          </w:tcPr>
          <w:p w14:paraId="634863B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26" w:type="pct"/>
            <w:vAlign w:val="center"/>
          </w:tcPr>
          <w:p w14:paraId="6B270A1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57" w:type="pct"/>
            <w:vAlign w:val="center"/>
          </w:tcPr>
          <w:p w14:paraId="53BB430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account_privileges</w:t>
            </w:r>
            <w:proofErr w:type="spellEnd"/>
          </w:p>
        </w:tc>
      </w:tr>
    </w:tbl>
    <w:p w14:paraId="6621983B" w14:textId="77777777" w:rsidR="007556C5" w:rsidRDefault="007556C5" w:rsidP="007556C5"/>
    <w:p w14:paraId="6B23E2C0" w14:textId="53FDFE91" w:rsidR="007556C5" w:rsidRPr="00726B2A" w:rsidRDefault="007556C5" w:rsidP="00726B2A">
      <w:r>
        <w:t xml:space="preserve">Tabel Object Privileges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field </w:t>
      </w:r>
      <w:proofErr w:type="spellStart"/>
      <w:r>
        <w:t>account_privileges</w:t>
      </w:r>
      <w:proofErr w:type="spellEnd"/>
      <w:r>
        <w:t xml:space="preserve">. Field </w:t>
      </w:r>
      <w:proofErr w:type="spellStart"/>
      <w:r>
        <w:t>account_privileges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field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JSON Object. JSON Object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key/value. </w:t>
      </w:r>
      <w:proofErr w:type="spellStart"/>
      <w:r>
        <w:t>Setiap</w:t>
      </w:r>
      <w:proofErr w:type="spellEnd"/>
      <w:r>
        <w:t xml:space="preserve"> key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String </w:t>
      </w:r>
      <w:proofErr w:type="spellStart"/>
      <w:r>
        <w:t>dalam</w:t>
      </w:r>
      <w:proofErr w:type="spellEnd"/>
      <w:r>
        <w:t xml:space="preserve"> JSON dan </w:t>
      </w:r>
      <w:proofErr w:type="spellStart"/>
      <w:r>
        <w:t>nilainya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apapun</w:t>
      </w:r>
      <w:proofErr w:type="spellEnd"/>
      <w:r>
        <w:t xml:space="preserve">. Key dan value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dua (:).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key/value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(,). </w:t>
      </w:r>
      <w:proofErr w:type="spellStart"/>
      <w:r>
        <w:t>Account_title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role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user </w:t>
      </w:r>
      <w:proofErr w:type="spellStart"/>
      <w:r>
        <w:t>elfan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account_title</w:t>
      </w:r>
      <w:proofErr w:type="spellEnd"/>
      <w:r>
        <w:t xml:space="preserve"> “Super Admin Role”. </w:t>
      </w:r>
      <w:proofErr w:type="spellStart"/>
      <w:r>
        <w:t>Account_dept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user Heru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account_dept</w:t>
      </w:r>
      <w:proofErr w:type="spellEnd"/>
      <w:r>
        <w:t xml:space="preserve"> “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MiniBus</w:t>
      </w:r>
      <w:proofErr w:type="spellEnd"/>
      <w:r>
        <w:t>”.</w:t>
      </w:r>
    </w:p>
    <w:p w14:paraId="5ABEDCE1" w14:textId="21EBC99B" w:rsidR="007556C5" w:rsidRPr="00F25F1C" w:rsidRDefault="007556C5" w:rsidP="00F25F1C">
      <w:pPr>
        <w:pStyle w:val="captionTable"/>
      </w:pPr>
      <w:bookmarkStart w:id="110" w:name="_Toc124442628"/>
      <w:r w:rsidRPr="00F25F1C">
        <w:t>Tabel</w:t>
      </w:r>
      <w:r w:rsidR="00726B2A" w:rsidRPr="00F25F1C">
        <w:t xml:space="preserve"> </w:t>
      </w:r>
      <w:r w:rsidRPr="00F25F1C">
        <w:t>4.3</w:t>
      </w:r>
      <w:r w:rsidRPr="00F25F1C">
        <w:br/>
        <w:t xml:space="preserve">Tabel </w:t>
      </w:r>
      <w:proofErr w:type="spellStart"/>
      <w:r w:rsidRPr="00F25F1C">
        <w:t>DB_Stall</w:t>
      </w:r>
      <w:bookmarkEnd w:id="110"/>
      <w:proofErr w:type="spellEnd"/>
    </w:p>
    <w:tbl>
      <w:tblPr>
        <w:tblStyle w:val="TableGrid"/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564"/>
        <w:gridCol w:w="1557"/>
        <w:gridCol w:w="1985"/>
        <w:gridCol w:w="1559"/>
        <w:gridCol w:w="2263"/>
      </w:tblGrid>
      <w:tr w:rsidR="007556C5" w14:paraId="42AAE68E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672C8AC3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982" w:type="pct"/>
            <w:vAlign w:val="center"/>
          </w:tcPr>
          <w:p w14:paraId="32D451AD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52" w:type="pct"/>
            <w:vAlign w:val="center"/>
          </w:tcPr>
          <w:p w14:paraId="164E36D6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3" w:type="pct"/>
            <w:vAlign w:val="center"/>
          </w:tcPr>
          <w:p w14:paraId="519A732D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427" w:type="pct"/>
            <w:vAlign w:val="center"/>
          </w:tcPr>
          <w:p w14:paraId="2D417178" w14:textId="77777777" w:rsidR="007556C5" w:rsidRPr="00243776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0F9D9D95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315BA6E2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982" w:type="pct"/>
            <w:vAlign w:val="center"/>
          </w:tcPr>
          <w:p w14:paraId="241E0904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Stall_id</w:t>
            </w:r>
            <w:proofErr w:type="spellEnd"/>
          </w:p>
        </w:tc>
        <w:tc>
          <w:tcPr>
            <w:tcW w:w="1252" w:type="pct"/>
            <w:vAlign w:val="center"/>
          </w:tcPr>
          <w:p w14:paraId="2F4C9AEC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83" w:type="pct"/>
            <w:vAlign w:val="center"/>
          </w:tcPr>
          <w:p w14:paraId="28E0199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427" w:type="pct"/>
            <w:vAlign w:val="center"/>
          </w:tcPr>
          <w:p w14:paraId="3843799F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302F28D4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2CB32849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982" w:type="pct"/>
            <w:vAlign w:val="center"/>
          </w:tcPr>
          <w:p w14:paraId="701D331C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NamaStall</w:t>
            </w:r>
            <w:proofErr w:type="spellEnd"/>
          </w:p>
        </w:tc>
        <w:tc>
          <w:tcPr>
            <w:tcW w:w="1252" w:type="pct"/>
            <w:vAlign w:val="center"/>
          </w:tcPr>
          <w:p w14:paraId="2B3EBB06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3" w:type="pct"/>
            <w:vAlign w:val="center"/>
          </w:tcPr>
          <w:p w14:paraId="2099A6C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27" w:type="pct"/>
            <w:vAlign w:val="center"/>
          </w:tcPr>
          <w:p w14:paraId="419FF2B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</w:p>
        </w:tc>
      </w:tr>
      <w:tr w:rsidR="007556C5" w14:paraId="163050CF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1C3E1865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982" w:type="pct"/>
            <w:vAlign w:val="center"/>
          </w:tcPr>
          <w:p w14:paraId="153AAA31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JumlahStall</w:t>
            </w:r>
            <w:proofErr w:type="spellEnd"/>
          </w:p>
        </w:tc>
        <w:tc>
          <w:tcPr>
            <w:tcW w:w="1252" w:type="pct"/>
            <w:vAlign w:val="center"/>
          </w:tcPr>
          <w:p w14:paraId="069FE8E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3" w:type="pct"/>
            <w:vAlign w:val="center"/>
          </w:tcPr>
          <w:p w14:paraId="3FB79EB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27" w:type="pct"/>
            <w:vAlign w:val="center"/>
          </w:tcPr>
          <w:p w14:paraId="0251C64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</w:p>
        </w:tc>
      </w:tr>
      <w:tr w:rsidR="007556C5" w14:paraId="3AD669A7" w14:textId="77777777" w:rsidTr="00EA2B4F">
        <w:trPr>
          <w:trHeight w:val="227"/>
          <w:jc w:val="center"/>
        </w:trPr>
        <w:tc>
          <w:tcPr>
            <w:tcW w:w="356" w:type="pct"/>
            <w:vAlign w:val="center"/>
          </w:tcPr>
          <w:p w14:paraId="5698E5D3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982" w:type="pct"/>
            <w:vAlign w:val="center"/>
          </w:tcPr>
          <w:p w14:paraId="42B5AB37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Nama</w:t>
            </w:r>
          </w:p>
          <w:p w14:paraId="4E763578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Departemen</w:t>
            </w:r>
            <w:proofErr w:type="spellEnd"/>
          </w:p>
        </w:tc>
        <w:tc>
          <w:tcPr>
            <w:tcW w:w="1252" w:type="pct"/>
            <w:vAlign w:val="center"/>
          </w:tcPr>
          <w:p w14:paraId="27EE2A4A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3" w:type="pct"/>
            <w:vAlign w:val="center"/>
          </w:tcPr>
          <w:p w14:paraId="76D92FB9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427" w:type="pct"/>
            <w:vAlign w:val="center"/>
          </w:tcPr>
          <w:p w14:paraId="0508BA0E" w14:textId="77777777" w:rsidR="007556C5" w:rsidRDefault="007556C5" w:rsidP="00EA2B4F">
            <w:pPr>
              <w:pStyle w:val="ListParagraph"/>
              <w:spacing w:line="240" w:lineRule="auto"/>
              <w:ind w:left="34" w:firstLine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Foreign Key </w:t>
            </w:r>
            <w:proofErr w:type="spellStart"/>
            <w:r>
              <w:rPr>
                <w:szCs w:val="24"/>
              </w:rPr>
              <w:t>ke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Departemen_DB</w:t>
            </w:r>
            <w:proofErr w:type="spellEnd"/>
            <w:r>
              <w:rPr>
                <w:szCs w:val="24"/>
              </w:rPr>
              <w:t xml:space="preserve"> (</w:t>
            </w:r>
            <w:proofErr w:type="spellStart"/>
            <w:r>
              <w:rPr>
                <w:szCs w:val="24"/>
              </w:rPr>
              <w:t>Nama_Departemen</w:t>
            </w:r>
            <w:proofErr w:type="spellEnd"/>
            <w:r>
              <w:rPr>
                <w:szCs w:val="24"/>
              </w:rPr>
              <w:t>)</w:t>
            </w:r>
          </w:p>
        </w:tc>
      </w:tr>
    </w:tbl>
    <w:p w14:paraId="4E9FF8D8" w14:textId="77777777" w:rsidR="007556C5" w:rsidRDefault="007556C5" w:rsidP="007556C5">
      <w:pPr>
        <w:pStyle w:val="ListParagraph"/>
        <w:spacing w:line="240" w:lineRule="auto"/>
        <w:ind w:left="0"/>
        <w:rPr>
          <w:b/>
          <w:bCs/>
          <w:szCs w:val="24"/>
        </w:rPr>
      </w:pPr>
    </w:p>
    <w:p w14:paraId="6A1A53C1" w14:textId="77777777" w:rsidR="007556C5" w:rsidRDefault="007556C5" w:rsidP="007556C5">
      <w:r>
        <w:t xml:space="preserve">Tabel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stall yang </w:t>
      </w:r>
      <w:proofErr w:type="spellStart"/>
      <w:r>
        <w:t>ada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Stall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pemberhentian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pada divisi assembly. Tabel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Stall_id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NamaStall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JumlahStall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NamaDepartemen</w:t>
      </w:r>
      <w:proofErr w:type="spellEnd"/>
      <w:r>
        <w:t xml:space="preserve">. Primary Key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field </w:t>
      </w:r>
      <w:proofErr w:type="spellStart"/>
      <w:r>
        <w:t>Stall_id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Foreign Key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DB_Stall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field </w:t>
      </w:r>
      <w:proofErr w:type="spellStart"/>
      <w:r>
        <w:t>NamaDepartemen</w:t>
      </w:r>
      <w:proofErr w:type="spellEnd"/>
      <w:r>
        <w:t xml:space="preserve"> yang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Nama_Departemen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Departemen_DB</w:t>
      </w:r>
      <w:proofErr w:type="spellEnd"/>
      <w:r>
        <w:t>.</w:t>
      </w:r>
    </w:p>
    <w:p w14:paraId="0F0BF26D" w14:textId="77777777" w:rsidR="007556C5" w:rsidRPr="00EC5204" w:rsidRDefault="007556C5" w:rsidP="007556C5"/>
    <w:p w14:paraId="7441EE78" w14:textId="5D8B7058" w:rsidR="007556C5" w:rsidRPr="000C2E5D" w:rsidRDefault="007556C5" w:rsidP="007556C5">
      <w:pPr>
        <w:pStyle w:val="captionTable"/>
      </w:pPr>
      <w:bookmarkStart w:id="111" w:name="_Toc124442629"/>
      <w:r w:rsidRPr="00243776">
        <w:lastRenderedPageBreak/>
        <w:t>Tabel 4.</w:t>
      </w:r>
      <w:r>
        <w:t>4</w:t>
      </w:r>
      <w:r w:rsidR="00DB0A86">
        <w:br/>
      </w:r>
      <w:r w:rsidRPr="00243776">
        <w:t>Tabel</w:t>
      </w:r>
      <w:r>
        <w:t xml:space="preserve"> </w:t>
      </w:r>
      <w:proofErr w:type="spellStart"/>
      <w:r>
        <w:t>Departemen_DB</w:t>
      </w:r>
      <w:bookmarkEnd w:id="111"/>
      <w:proofErr w:type="spellEnd"/>
    </w:p>
    <w:tbl>
      <w:tblPr>
        <w:tblStyle w:val="TableGrid"/>
        <w:tblW w:w="4914" w:type="pct"/>
        <w:jc w:val="center"/>
        <w:tblLook w:val="04A0" w:firstRow="1" w:lastRow="0" w:firstColumn="1" w:lastColumn="0" w:noHBand="0" w:noVBand="1"/>
      </w:tblPr>
      <w:tblGrid>
        <w:gridCol w:w="510"/>
        <w:gridCol w:w="2122"/>
        <w:gridCol w:w="1910"/>
        <w:gridCol w:w="1540"/>
        <w:gridCol w:w="1710"/>
      </w:tblGrid>
      <w:tr w:rsidR="007556C5" w14:paraId="5A6B087D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20665B2C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362" w:type="pct"/>
            <w:vAlign w:val="center"/>
          </w:tcPr>
          <w:p w14:paraId="11C457E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19" w:type="pct"/>
            <w:vAlign w:val="center"/>
          </w:tcPr>
          <w:p w14:paraId="346D76F0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93" w:type="pct"/>
            <w:vAlign w:val="center"/>
          </w:tcPr>
          <w:p w14:paraId="6678A13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100" w:type="pct"/>
            <w:vAlign w:val="center"/>
          </w:tcPr>
          <w:p w14:paraId="3CCE8903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63489506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5731796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362" w:type="pct"/>
            <w:vAlign w:val="center"/>
          </w:tcPr>
          <w:p w14:paraId="200C388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Departemen_id</w:t>
            </w:r>
            <w:proofErr w:type="spellEnd"/>
          </w:p>
        </w:tc>
        <w:tc>
          <w:tcPr>
            <w:tcW w:w="1219" w:type="pct"/>
            <w:vAlign w:val="center"/>
          </w:tcPr>
          <w:p w14:paraId="0FE10BB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93" w:type="pct"/>
            <w:vAlign w:val="center"/>
          </w:tcPr>
          <w:p w14:paraId="478AB38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100" w:type="pct"/>
            <w:vAlign w:val="center"/>
          </w:tcPr>
          <w:p w14:paraId="2F156821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47C20A9F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7289FB9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362" w:type="pct"/>
            <w:vAlign w:val="center"/>
          </w:tcPr>
          <w:p w14:paraId="3286C09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Nama_Departemen</w:t>
            </w:r>
            <w:proofErr w:type="spellEnd"/>
          </w:p>
        </w:tc>
        <w:tc>
          <w:tcPr>
            <w:tcW w:w="1219" w:type="pct"/>
            <w:vAlign w:val="center"/>
          </w:tcPr>
          <w:p w14:paraId="7696C20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93" w:type="pct"/>
            <w:vAlign w:val="center"/>
          </w:tcPr>
          <w:p w14:paraId="109FA08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56DF18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77E82211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7A1E5FE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362" w:type="pct"/>
            <w:vAlign w:val="center"/>
          </w:tcPr>
          <w:p w14:paraId="7A533C6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AksesTipeDatabase</w:t>
            </w:r>
            <w:proofErr w:type="spellEnd"/>
          </w:p>
        </w:tc>
        <w:tc>
          <w:tcPr>
            <w:tcW w:w="1219" w:type="pct"/>
            <w:vAlign w:val="center"/>
          </w:tcPr>
          <w:p w14:paraId="6641EAF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ARRAY</w:t>
            </w:r>
          </w:p>
        </w:tc>
        <w:tc>
          <w:tcPr>
            <w:tcW w:w="993" w:type="pct"/>
            <w:vAlign w:val="center"/>
          </w:tcPr>
          <w:p w14:paraId="09DF65E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5A5487B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2E9C792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1F6FE02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362" w:type="pct"/>
            <w:vAlign w:val="center"/>
          </w:tcPr>
          <w:p w14:paraId="21F753A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9" w:type="pct"/>
            <w:vAlign w:val="center"/>
          </w:tcPr>
          <w:p w14:paraId="2850B71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93" w:type="pct"/>
            <w:vAlign w:val="center"/>
          </w:tcPr>
          <w:p w14:paraId="3B8D82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3EDA974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3F6250A" w14:textId="77777777" w:rsidTr="00EA2B4F">
        <w:trPr>
          <w:trHeight w:val="227"/>
          <w:jc w:val="center"/>
        </w:trPr>
        <w:tc>
          <w:tcPr>
            <w:tcW w:w="327" w:type="pct"/>
            <w:vAlign w:val="center"/>
          </w:tcPr>
          <w:p w14:paraId="3D9A0AE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362" w:type="pct"/>
            <w:vAlign w:val="center"/>
          </w:tcPr>
          <w:p w14:paraId="59A0F1B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19" w:type="pct"/>
            <w:vAlign w:val="center"/>
          </w:tcPr>
          <w:p w14:paraId="0E66FE3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93" w:type="pct"/>
            <w:vAlign w:val="center"/>
          </w:tcPr>
          <w:p w14:paraId="20331E9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0" w:type="pct"/>
            <w:vAlign w:val="center"/>
          </w:tcPr>
          <w:p w14:paraId="6429001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64F7B591" w14:textId="77777777" w:rsidR="007556C5" w:rsidRDefault="007556C5" w:rsidP="007556C5">
      <w:pPr>
        <w:pStyle w:val="ListParagraph"/>
        <w:ind w:left="0"/>
        <w:rPr>
          <w:szCs w:val="24"/>
        </w:rPr>
      </w:pPr>
    </w:p>
    <w:p w14:paraId="0DFD59B7" w14:textId="77777777" w:rsidR="007556C5" w:rsidRDefault="007556C5" w:rsidP="007556C5">
      <w:r>
        <w:t xml:space="preserve">Tabel </w:t>
      </w:r>
      <w:proofErr w:type="spellStart"/>
      <w:r>
        <w:t>Departemen_DB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divisi assembly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Body Welding. Tabel </w:t>
      </w:r>
      <w:proofErr w:type="spellStart"/>
      <w:r>
        <w:t>Departemen_DB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Departemen_id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AksesTipeDatabase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Tabel </w:t>
      </w:r>
      <w:proofErr w:type="spellStart"/>
      <w:r>
        <w:t>Departemen_DB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yaitu</w:t>
      </w:r>
      <w:proofErr w:type="spellEnd"/>
      <w:r>
        <w:t xml:space="preserve"> field </w:t>
      </w:r>
      <w:proofErr w:type="spellStart"/>
      <w:r>
        <w:t>Departemen_id</w:t>
      </w:r>
      <w:proofErr w:type="spellEnd"/>
      <w:r>
        <w:t xml:space="preserve">. </w:t>
      </w:r>
    </w:p>
    <w:p w14:paraId="4B677362" w14:textId="77777777" w:rsidR="007556C5" w:rsidRPr="000A6BBC" w:rsidRDefault="007556C5" w:rsidP="007556C5"/>
    <w:p w14:paraId="6B6C9288" w14:textId="49329D0E" w:rsidR="007556C5" w:rsidRPr="00EC4343" w:rsidRDefault="007556C5" w:rsidP="007556C5">
      <w:pPr>
        <w:pStyle w:val="captionTable"/>
      </w:pPr>
      <w:bookmarkStart w:id="112" w:name="_Toc124442630"/>
      <w:r w:rsidRPr="00EC4343">
        <w:t>Tabel 4.5</w:t>
      </w:r>
      <w:r w:rsidR="00DB0A86">
        <w:br/>
      </w:r>
      <w:r w:rsidRPr="00EC4343">
        <w:t xml:space="preserve">Tabel </w:t>
      </w:r>
      <w:proofErr w:type="spellStart"/>
      <w:r w:rsidRPr="00EC4343">
        <w:t>MasterKit</w:t>
      </w:r>
      <w:bookmarkEnd w:id="112"/>
      <w:proofErr w:type="spellEnd"/>
    </w:p>
    <w:tbl>
      <w:tblPr>
        <w:tblStyle w:val="TableGrid2"/>
        <w:tblW w:w="5000" w:type="pct"/>
        <w:tblLook w:val="04A0" w:firstRow="1" w:lastRow="0" w:firstColumn="1" w:lastColumn="0" w:noHBand="0" w:noVBand="1"/>
      </w:tblPr>
      <w:tblGrid>
        <w:gridCol w:w="562"/>
        <w:gridCol w:w="1843"/>
        <w:gridCol w:w="2127"/>
        <w:gridCol w:w="1560"/>
        <w:gridCol w:w="1836"/>
      </w:tblGrid>
      <w:tr w:rsidR="007556C5" w:rsidRPr="00296EB2" w14:paraId="7FF9081E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3F3E5821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296EB2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162" w:type="pct"/>
            <w:vAlign w:val="center"/>
          </w:tcPr>
          <w:p w14:paraId="55C7B30B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296EB2">
              <w:rPr>
                <w:rFonts w:cs="Times New Roman"/>
                <w:b/>
                <w:bCs/>
                <w:szCs w:val="24"/>
              </w:rPr>
              <w:t>Kolom</w:t>
            </w:r>
          </w:p>
        </w:tc>
        <w:tc>
          <w:tcPr>
            <w:tcW w:w="1341" w:type="pct"/>
            <w:vAlign w:val="center"/>
          </w:tcPr>
          <w:p w14:paraId="692C8AA7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EB2">
              <w:rPr>
                <w:rFonts w:cs="Times New Roman"/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4" w:type="pct"/>
            <w:vAlign w:val="center"/>
          </w:tcPr>
          <w:p w14:paraId="6CD02AD1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296EB2">
              <w:rPr>
                <w:rFonts w:cs="Times New Roman"/>
                <w:b/>
                <w:bCs/>
                <w:szCs w:val="24"/>
              </w:rPr>
              <w:t>Constraint</w:t>
            </w:r>
          </w:p>
        </w:tc>
        <w:tc>
          <w:tcPr>
            <w:tcW w:w="1158" w:type="pct"/>
            <w:vAlign w:val="center"/>
          </w:tcPr>
          <w:p w14:paraId="0907815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EB2">
              <w:rPr>
                <w:rFonts w:cs="Times New Roman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:rsidRPr="00296EB2" w14:paraId="3CA8A627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0FB9653B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1</w:t>
            </w:r>
          </w:p>
        </w:tc>
        <w:tc>
          <w:tcPr>
            <w:tcW w:w="1162" w:type="pct"/>
            <w:vAlign w:val="center"/>
          </w:tcPr>
          <w:p w14:paraId="566D4580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Master_id</w:t>
            </w:r>
            <w:proofErr w:type="spellEnd"/>
          </w:p>
        </w:tc>
        <w:tc>
          <w:tcPr>
            <w:tcW w:w="1341" w:type="pct"/>
            <w:vAlign w:val="center"/>
          </w:tcPr>
          <w:p w14:paraId="39101AC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OBJECT_ID</w:t>
            </w:r>
          </w:p>
        </w:tc>
        <w:tc>
          <w:tcPr>
            <w:tcW w:w="984" w:type="pct"/>
            <w:vAlign w:val="center"/>
          </w:tcPr>
          <w:p w14:paraId="39DF8DD2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Primary Key</w:t>
            </w:r>
          </w:p>
        </w:tc>
        <w:tc>
          <w:tcPr>
            <w:tcW w:w="1158" w:type="pct"/>
            <w:vAlign w:val="center"/>
          </w:tcPr>
          <w:p w14:paraId="5050891B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Auto increment</w:t>
            </w:r>
          </w:p>
        </w:tc>
      </w:tr>
      <w:tr w:rsidR="007556C5" w:rsidRPr="00296EB2" w14:paraId="3A56690F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2CFAFBBD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2</w:t>
            </w:r>
          </w:p>
        </w:tc>
        <w:tc>
          <w:tcPr>
            <w:tcW w:w="1162" w:type="pct"/>
            <w:vAlign w:val="center"/>
          </w:tcPr>
          <w:p w14:paraId="339845C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Kode_kit</w:t>
            </w:r>
            <w:proofErr w:type="spellEnd"/>
          </w:p>
        </w:tc>
        <w:tc>
          <w:tcPr>
            <w:tcW w:w="1341" w:type="pct"/>
          </w:tcPr>
          <w:p w14:paraId="73B974AC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VARCHAR (255)</w:t>
            </w:r>
          </w:p>
        </w:tc>
        <w:tc>
          <w:tcPr>
            <w:tcW w:w="984" w:type="pct"/>
            <w:vAlign w:val="center"/>
          </w:tcPr>
          <w:p w14:paraId="2CBDF01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0DB02A60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5BE02B8D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2009498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3</w:t>
            </w:r>
          </w:p>
        </w:tc>
        <w:tc>
          <w:tcPr>
            <w:tcW w:w="1162" w:type="pct"/>
            <w:vAlign w:val="center"/>
          </w:tcPr>
          <w:p w14:paraId="1F569B2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Stall</w:t>
            </w:r>
          </w:p>
        </w:tc>
        <w:tc>
          <w:tcPr>
            <w:tcW w:w="1341" w:type="pct"/>
          </w:tcPr>
          <w:p w14:paraId="588B229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INT(20)</w:t>
            </w:r>
          </w:p>
        </w:tc>
        <w:tc>
          <w:tcPr>
            <w:tcW w:w="984" w:type="pct"/>
            <w:vAlign w:val="center"/>
          </w:tcPr>
          <w:p w14:paraId="6CBA417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406E2076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6CE797CA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41F3B48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4</w:t>
            </w:r>
          </w:p>
        </w:tc>
        <w:tc>
          <w:tcPr>
            <w:tcW w:w="1162" w:type="pct"/>
            <w:vAlign w:val="center"/>
          </w:tcPr>
          <w:p w14:paraId="3D60DBD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Nama_kit</w:t>
            </w:r>
          </w:p>
        </w:tc>
        <w:tc>
          <w:tcPr>
            <w:tcW w:w="1341" w:type="pct"/>
          </w:tcPr>
          <w:p w14:paraId="47DE56D7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VARCHAR (255)</w:t>
            </w:r>
          </w:p>
        </w:tc>
        <w:tc>
          <w:tcPr>
            <w:tcW w:w="984" w:type="pct"/>
            <w:vAlign w:val="center"/>
          </w:tcPr>
          <w:p w14:paraId="37B6557D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68FA7F0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7C655765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0BB70A56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5</w:t>
            </w:r>
          </w:p>
        </w:tc>
        <w:tc>
          <w:tcPr>
            <w:tcW w:w="1162" w:type="pct"/>
            <w:vAlign w:val="center"/>
          </w:tcPr>
          <w:p w14:paraId="081432BA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Kompoen</w:t>
            </w:r>
            <w:proofErr w:type="spellEnd"/>
          </w:p>
        </w:tc>
        <w:tc>
          <w:tcPr>
            <w:tcW w:w="1341" w:type="pct"/>
          </w:tcPr>
          <w:p w14:paraId="09EAC6DE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ARRAY</w:t>
            </w:r>
          </w:p>
        </w:tc>
        <w:tc>
          <w:tcPr>
            <w:tcW w:w="984" w:type="pct"/>
            <w:vAlign w:val="center"/>
          </w:tcPr>
          <w:p w14:paraId="0EDBD61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22B106FA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613B148D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56D6AED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6</w:t>
            </w:r>
          </w:p>
        </w:tc>
        <w:tc>
          <w:tcPr>
            <w:tcW w:w="1162" w:type="pct"/>
            <w:vAlign w:val="center"/>
          </w:tcPr>
          <w:p w14:paraId="04FE0603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Created_at</w:t>
            </w:r>
            <w:proofErr w:type="spellEnd"/>
          </w:p>
        </w:tc>
        <w:tc>
          <w:tcPr>
            <w:tcW w:w="1341" w:type="pct"/>
          </w:tcPr>
          <w:p w14:paraId="20395265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DATETIME</w:t>
            </w:r>
          </w:p>
        </w:tc>
        <w:tc>
          <w:tcPr>
            <w:tcW w:w="984" w:type="pct"/>
            <w:vAlign w:val="center"/>
          </w:tcPr>
          <w:p w14:paraId="521AB419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657C00E4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296EB2" w14:paraId="3C6A6D90" w14:textId="77777777" w:rsidTr="00EA2B4F">
        <w:trPr>
          <w:trHeight w:val="227"/>
        </w:trPr>
        <w:tc>
          <w:tcPr>
            <w:tcW w:w="354" w:type="pct"/>
            <w:vAlign w:val="center"/>
          </w:tcPr>
          <w:p w14:paraId="32904A61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7</w:t>
            </w:r>
          </w:p>
        </w:tc>
        <w:tc>
          <w:tcPr>
            <w:tcW w:w="1162" w:type="pct"/>
            <w:vAlign w:val="center"/>
          </w:tcPr>
          <w:p w14:paraId="648226F4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 w:rsidRPr="00296EB2">
              <w:rPr>
                <w:rFonts w:cs="Times New Roman"/>
                <w:szCs w:val="24"/>
              </w:rPr>
              <w:t>Updated_at</w:t>
            </w:r>
            <w:proofErr w:type="spellEnd"/>
          </w:p>
        </w:tc>
        <w:tc>
          <w:tcPr>
            <w:tcW w:w="1341" w:type="pct"/>
          </w:tcPr>
          <w:p w14:paraId="701D55ED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DATETIME</w:t>
            </w:r>
          </w:p>
        </w:tc>
        <w:tc>
          <w:tcPr>
            <w:tcW w:w="984" w:type="pct"/>
            <w:vAlign w:val="center"/>
          </w:tcPr>
          <w:p w14:paraId="30764588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 w:rsidRPr="00296EB2"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8" w:type="pct"/>
            <w:vAlign w:val="center"/>
          </w:tcPr>
          <w:p w14:paraId="4456438E" w14:textId="77777777" w:rsidR="007556C5" w:rsidRPr="00296EB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</w:tbl>
    <w:p w14:paraId="59F9F205" w14:textId="77777777" w:rsidR="007556C5" w:rsidRDefault="007556C5" w:rsidP="007556C5">
      <w:pPr>
        <w:pStyle w:val="ListParagraph"/>
        <w:ind w:left="0" w:firstLine="709"/>
        <w:rPr>
          <w:szCs w:val="24"/>
        </w:rPr>
      </w:pPr>
    </w:p>
    <w:p w14:paraId="64C6994F" w14:textId="77777777" w:rsidR="007556C5" w:rsidRDefault="007556C5" w:rsidP="007556C5">
      <w:r>
        <w:t xml:space="preserve">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kit (</w:t>
      </w:r>
      <w:proofErr w:type="spellStart"/>
      <w:r>
        <w:t>komponen</w:t>
      </w:r>
      <w:proofErr w:type="spellEnd"/>
      <w:r>
        <w:t xml:space="preserve">) yang </w:t>
      </w:r>
      <w:proofErr w:type="spellStart"/>
      <w:r>
        <w:t>ada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Kit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– </w:t>
      </w:r>
      <w:proofErr w:type="spellStart"/>
      <w:r>
        <w:t>tabel</w:t>
      </w:r>
      <w:proofErr w:type="spellEnd"/>
      <w:r>
        <w:t xml:space="preserve"> lain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master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Master_id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kode_kit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Stall,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lastRenderedPageBreak/>
        <w:t xml:space="preserve">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nama_kit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array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terbuatnya</w:t>
      </w:r>
      <w:proofErr w:type="spellEnd"/>
      <w:r>
        <w:t xml:space="preserve"> master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diubahnya</w:t>
      </w:r>
      <w:proofErr w:type="spellEnd"/>
      <w:r>
        <w:t xml:space="preserve"> master kit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array “</w:t>
      </w:r>
      <w:proofErr w:type="spellStart"/>
      <w:r>
        <w:t>Komponen</w:t>
      </w:r>
      <w:proofErr w:type="spellEnd"/>
      <w:r>
        <w:t xml:space="preserve">”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Object(JSON).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JSON Object,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. Tabel </w:t>
      </w:r>
      <w:proofErr w:type="spellStart"/>
      <w:r>
        <w:t>MasterKit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yaitu</w:t>
      </w:r>
      <w:proofErr w:type="spellEnd"/>
      <w:r>
        <w:t xml:space="preserve"> field </w:t>
      </w:r>
      <w:proofErr w:type="spellStart"/>
      <w:r>
        <w:t>Master_id</w:t>
      </w:r>
      <w:proofErr w:type="spellEnd"/>
      <w:r>
        <w:t xml:space="preserve">. </w:t>
      </w:r>
    </w:p>
    <w:p w14:paraId="31F45054" w14:textId="77777777" w:rsidR="007556C5" w:rsidRPr="00EC4343" w:rsidRDefault="007556C5" w:rsidP="007556C5"/>
    <w:p w14:paraId="0187987C" w14:textId="21C5FE0C" w:rsidR="007556C5" w:rsidRPr="00F25F1C" w:rsidRDefault="007556C5" w:rsidP="00F25F1C">
      <w:pPr>
        <w:pStyle w:val="captionTable"/>
      </w:pPr>
      <w:bookmarkStart w:id="113" w:name="_Toc124442631"/>
      <w:r w:rsidRPr="00F25F1C">
        <w:t>Tabel 4.6</w:t>
      </w:r>
      <w:r w:rsidR="00DB0A86">
        <w:br/>
      </w:r>
      <w:r w:rsidRPr="00F25F1C">
        <w:t>Tabel SPK</w:t>
      </w:r>
      <w:bookmarkEnd w:id="113"/>
    </w:p>
    <w:tbl>
      <w:tblPr>
        <w:tblStyle w:val="TableGrid"/>
        <w:tblW w:w="4917" w:type="pct"/>
        <w:jc w:val="center"/>
        <w:tblLook w:val="04A0" w:firstRow="1" w:lastRow="0" w:firstColumn="1" w:lastColumn="0" w:noHBand="0" w:noVBand="1"/>
      </w:tblPr>
      <w:tblGrid>
        <w:gridCol w:w="794"/>
        <w:gridCol w:w="1609"/>
        <w:gridCol w:w="1910"/>
        <w:gridCol w:w="1606"/>
        <w:gridCol w:w="1877"/>
      </w:tblGrid>
      <w:tr w:rsidR="007556C5" w14:paraId="032E2221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49F1847E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034" w:type="pct"/>
            <w:vAlign w:val="center"/>
          </w:tcPr>
          <w:p w14:paraId="5174BF7F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16" w:type="pct"/>
            <w:vAlign w:val="center"/>
          </w:tcPr>
          <w:p w14:paraId="06E35BC2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1032" w:type="pct"/>
            <w:vAlign w:val="center"/>
          </w:tcPr>
          <w:p w14:paraId="5B43D52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206" w:type="pct"/>
            <w:vAlign w:val="center"/>
          </w:tcPr>
          <w:p w14:paraId="545605EC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61D07185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1BDFF4F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034" w:type="pct"/>
            <w:vAlign w:val="center"/>
          </w:tcPr>
          <w:p w14:paraId="79C5DC0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spk_id</w:t>
            </w:r>
            <w:proofErr w:type="spellEnd"/>
          </w:p>
        </w:tc>
        <w:tc>
          <w:tcPr>
            <w:tcW w:w="1216" w:type="pct"/>
            <w:vAlign w:val="center"/>
          </w:tcPr>
          <w:p w14:paraId="36962A9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1032" w:type="pct"/>
            <w:vAlign w:val="center"/>
          </w:tcPr>
          <w:p w14:paraId="39EDCCD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206" w:type="pct"/>
            <w:vAlign w:val="center"/>
          </w:tcPr>
          <w:p w14:paraId="72D7F49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316824FE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149FDB9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034" w:type="pct"/>
            <w:vAlign w:val="center"/>
          </w:tcPr>
          <w:p w14:paraId="53B8661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NOSPK</w:t>
            </w:r>
          </w:p>
        </w:tc>
        <w:tc>
          <w:tcPr>
            <w:tcW w:w="1216" w:type="pct"/>
            <w:vAlign w:val="center"/>
          </w:tcPr>
          <w:p w14:paraId="643103E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1032" w:type="pct"/>
            <w:vAlign w:val="center"/>
          </w:tcPr>
          <w:p w14:paraId="476E96D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789CC61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3252EB6B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035FE67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034" w:type="pct"/>
            <w:vAlign w:val="center"/>
          </w:tcPr>
          <w:p w14:paraId="1118191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parameter</w:t>
            </w:r>
          </w:p>
        </w:tc>
        <w:tc>
          <w:tcPr>
            <w:tcW w:w="1216" w:type="pct"/>
            <w:vAlign w:val="center"/>
          </w:tcPr>
          <w:p w14:paraId="6486C531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</w:t>
            </w:r>
          </w:p>
        </w:tc>
        <w:tc>
          <w:tcPr>
            <w:tcW w:w="1032" w:type="pct"/>
            <w:vAlign w:val="center"/>
          </w:tcPr>
          <w:p w14:paraId="2147DA1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5C8696C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38FF8449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321E384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034" w:type="pct"/>
            <w:vAlign w:val="center"/>
          </w:tcPr>
          <w:p w14:paraId="4C61851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SPKActive</w:t>
            </w:r>
            <w:proofErr w:type="spellEnd"/>
          </w:p>
        </w:tc>
        <w:tc>
          <w:tcPr>
            <w:tcW w:w="1216" w:type="pct"/>
            <w:vAlign w:val="center"/>
          </w:tcPr>
          <w:p w14:paraId="543B648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1032" w:type="pct"/>
            <w:vAlign w:val="center"/>
          </w:tcPr>
          <w:p w14:paraId="058D3A9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160E2DC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81DEEAF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3D82BF8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034" w:type="pct"/>
            <w:vAlign w:val="center"/>
          </w:tcPr>
          <w:p w14:paraId="5BFB9F0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16" w:type="pct"/>
            <w:vAlign w:val="center"/>
          </w:tcPr>
          <w:p w14:paraId="5F108D5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1032" w:type="pct"/>
            <w:vAlign w:val="center"/>
          </w:tcPr>
          <w:p w14:paraId="190BD6A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763631B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4E390589" w14:textId="77777777" w:rsidTr="00EA2B4F">
        <w:trPr>
          <w:trHeight w:val="227"/>
          <w:jc w:val="center"/>
        </w:trPr>
        <w:tc>
          <w:tcPr>
            <w:tcW w:w="512" w:type="pct"/>
            <w:vAlign w:val="center"/>
          </w:tcPr>
          <w:p w14:paraId="4F5A61D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034" w:type="pct"/>
            <w:vAlign w:val="center"/>
          </w:tcPr>
          <w:p w14:paraId="5968BD7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16" w:type="pct"/>
            <w:vAlign w:val="center"/>
          </w:tcPr>
          <w:p w14:paraId="22394CD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1032" w:type="pct"/>
            <w:vAlign w:val="center"/>
          </w:tcPr>
          <w:p w14:paraId="0B454F9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206" w:type="pct"/>
            <w:vAlign w:val="center"/>
          </w:tcPr>
          <w:p w14:paraId="7D0BF16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7C964231" w14:textId="77777777" w:rsidR="007556C5" w:rsidRDefault="007556C5" w:rsidP="007556C5"/>
    <w:p w14:paraId="2B764172" w14:textId="77777777" w:rsidR="007556C5" w:rsidRDefault="007556C5" w:rsidP="007556C5">
      <w:r>
        <w:t xml:space="preserve">Tabel SPK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order. Tabel SPK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seitap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spk_id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NOSPK, </w:t>
      </w:r>
      <w:proofErr w:type="spellStart"/>
      <w:r>
        <w:t>menyimpan</w:t>
      </w:r>
      <w:proofErr w:type="spellEnd"/>
      <w:r>
        <w:t xml:space="preserve"> parameter yang </w:t>
      </w:r>
      <w:proofErr w:type="spellStart"/>
      <w:r>
        <w:t>berisi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parameter,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SPKactive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masuknya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diubahnya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Data </w:t>
      </w:r>
      <w:proofErr w:type="spellStart"/>
      <w:r>
        <w:t>dari</w:t>
      </w:r>
      <w:proofErr w:type="spellEnd"/>
      <w:r>
        <w:t xml:space="preserve"> status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dua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“true” </w:t>
      </w:r>
      <w:proofErr w:type="spellStart"/>
      <w:r>
        <w:t>atau</w:t>
      </w:r>
      <w:proofErr w:type="spellEnd"/>
      <w:r>
        <w:t xml:space="preserve"> “false”.  Tabel SPK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yaitu</w:t>
      </w:r>
      <w:proofErr w:type="spellEnd"/>
      <w:r>
        <w:t xml:space="preserve"> field </w:t>
      </w:r>
      <w:proofErr w:type="spellStart"/>
      <w:r>
        <w:t>spk_id</w:t>
      </w:r>
      <w:proofErr w:type="spellEnd"/>
      <w:r>
        <w:t>.</w:t>
      </w:r>
    </w:p>
    <w:p w14:paraId="72B97EC3" w14:textId="77777777" w:rsidR="007556C5" w:rsidRPr="00115F2A" w:rsidRDefault="007556C5" w:rsidP="007556C5"/>
    <w:p w14:paraId="460C34BD" w14:textId="79FF47D7" w:rsidR="007556C5" w:rsidRPr="000C2E5D" w:rsidRDefault="007556C5" w:rsidP="007556C5">
      <w:pPr>
        <w:pStyle w:val="captionTable"/>
        <w:rPr>
          <w:rFonts w:cs="Times New Roman"/>
        </w:rPr>
      </w:pPr>
      <w:bookmarkStart w:id="114" w:name="_Toc124442632"/>
      <w:r w:rsidRPr="00243776">
        <w:rPr>
          <w:rFonts w:cs="Times New Roman"/>
        </w:rPr>
        <w:t>Tabel 4.</w:t>
      </w:r>
      <w:r>
        <w:rPr>
          <w:rFonts w:cs="Times New Roman"/>
        </w:rPr>
        <w:t>7</w:t>
      </w:r>
      <w:r w:rsidR="00DB0A86">
        <w:rPr>
          <w:rFonts w:cs="Times New Roman"/>
        </w:rPr>
        <w:br/>
      </w:r>
      <w:r w:rsidRPr="00243776">
        <w:rPr>
          <w:rFonts w:cs="Times New Roman"/>
        </w:rPr>
        <w:t>Tabel</w:t>
      </w:r>
      <w:r>
        <w:rPr>
          <w:rFonts w:cs="Times New Roman"/>
        </w:rPr>
        <w:t xml:space="preserve"> </w:t>
      </w:r>
      <w:r w:rsidR="00DB0A86">
        <w:rPr>
          <w:rFonts w:cs="Times New Roman"/>
        </w:rPr>
        <w:t>P</w:t>
      </w:r>
      <w:r>
        <w:rPr>
          <w:rFonts w:cs="Times New Roman"/>
        </w:rPr>
        <w:t>arameter SPK</w:t>
      </w:r>
      <w:bookmarkEnd w:id="114"/>
    </w:p>
    <w:tbl>
      <w:tblPr>
        <w:tblStyle w:val="TableGrid"/>
        <w:tblW w:w="4825" w:type="pct"/>
        <w:jc w:val="center"/>
        <w:tblLook w:val="04A0" w:firstRow="1" w:lastRow="0" w:firstColumn="1" w:lastColumn="0" w:noHBand="0" w:noVBand="1"/>
      </w:tblPr>
      <w:tblGrid>
        <w:gridCol w:w="510"/>
        <w:gridCol w:w="1629"/>
        <w:gridCol w:w="1910"/>
        <w:gridCol w:w="1475"/>
        <w:gridCol w:w="2127"/>
      </w:tblGrid>
      <w:tr w:rsidR="007556C5" w14:paraId="1983BE01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5D501C1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065" w:type="pct"/>
            <w:vAlign w:val="center"/>
          </w:tcPr>
          <w:p w14:paraId="65535C20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48" w:type="pct"/>
            <w:vAlign w:val="center"/>
          </w:tcPr>
          <w:p w14:paraId="4A021E6D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64" w:type="pct"/>
            <w:vAlign w:val="center"/>
          </w:tcPr>
          <w:p w14:paraId="4E561D87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390" w:type="pct"/>
            <w:vAlign w:val="center"/>
          </w:tcPr>
          <w:p w14:paraId="58B7AD6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22B2023B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6E1CFCA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065" w:type="pct"/>
            <w:vAlign w:val="center"/>
          </w:tcPr>
          <w:p w14:paraId="6916BAF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ModelMobil</w:t>
            </w:r>
          </w:p>
        </w:tc>
        <w:tc>
          <w:tcPr>
            <w:tcW w:w="1248" w:type="pct"/>
            <w:vAlign w:val="center"/>
          </w:tcPr>
          <w:p w14:paraId="281047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64" w:type="pct"/>
            <w:vAlign w:val="center"/>
          </w:tcPr>
          <w:p w14:paraId="139A10B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1880DD2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  <w:tr w:rsidR="007556C5" w14:paraId="5AD80A0C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220C671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065" w:type="pct"/>
            <w:vAlign w:val="center"/>
          </w:tcPr>
          <w:p w14:paraId="50DB355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TinggiMobil</w:t>
            </w:r>
            <w:proofErr w:type="spellEnd"/>
          </w:p>
        </w:tc>
        <w:tc>
          <w:tcPr>
            <w:tcW w:w="1248" w:type="pct"/>
            <w:vAlign w:val="center"/>
          </w:tcPr>
          <w:p w14:paraId="049A4AF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64" w:type="pct"/>
            <w:vAlign w:val="center"/>
          </w:tcPr>
          <w:p w14:paraId="2E3A789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1431F02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  <w:tr w:rsidR="007556C5" w14:paraId="3ABC5CC7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2D06596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lastRenderedPageBreak/>
              <w:t>3</w:t>
            </w:r>
          </w:p>
        </w:tc>
        <w:tc>
          <w:tcPr>
            <w:tcW w:w="1065" w:type="pct"/>
            <w:vAlign w:val="center"/>
          </w:tcPr>
          <w:p w14:paraId="67A1C07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TipeMobil</w:t>
            </w:r>
            <w:proofErr w:type="spellEnd"/>
          </w:p>
        </w:tc>
        <w:tc>
          <w:tcPr>
            <w:tcW w:w="1248" w:type="pct"/>
            <w:vAlign w:val="center"/>
          </w:tcPr>
          <w:p w14:paraId="436106C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64" w:type="pct"/>
            <w:vAlign w:val="center"/>
          </w:tcPr>
          <w:p w14:paraId="7C4D8B3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45E3443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  <w:tr w:rsidR="007556C5" w14:paraId="03D72ADA" w14:textId="77777777" w:rsidTr="00EA2B4F">
        <w:trPr>
          <w:trHeight w:val="227"/>
          <w:jc w:val="center"/>
        </w:trPr>
        <w:tc>
          <w:tcPr>
            <w:tcW w:w="333" w:type="pct"/>
            <w:vAlign w:val="center"/>
          </w:tcPr>
          <w:p w14:paraId="6740089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065" w:type="pct"/>
            <w:vAlign w:val="center"/>
          </w:tcPr>
          <w:p w14:paraId="1E979CC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Newparameter</w:t>
            </w:r>
            <w:proofErr w:type="spellEnd"/>
          </w:p>
        </w:tc>
        <w:tc>
          <w:tcPr>
            <w:tcW w:w="1248" w:type="pct"/>
            <w:vAlign w:val="center"/>
          </w:tcPr>
          <w:p w14:paraId="3966FA3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ARRAY</w:t>
            </w:r>
          </w:p>
        </w:tc>
        <w:tc>
          <w:tcPr>
            <w:tcW w:w="964" w:type="pct"/>
            <w:vAlign w:val="center"/>
          </w:tcPr>
          <w:p w14:paraId="3E996A4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90" w:type="pct"/>
            <w:vAlign w:val="center"/>
          </w:tcPr>
          <w:p w14:paraId="1E8F8B1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parameter</w:t>
            </w:r>
          </w:p>
        </w:tc>
      </w:tr>
    </w:tbl>
    <w:p w14:paraId="7093A397" w14:textId="77777777" w:rsidR="007556C5" w:rsidRDefault="007556C5" w:rsidP="007556C5"/>
    <w:p w14:paraId="406AD1BB" w14:textId="73224AEC" w:rsidR="007556C5" w:rsidRPr="00C61202" w:rsidRDefault="007556C5" w:rsidP="00440AFE">
      <w:r>
        <w:t xml:space="preserve">Tabel parameter SPK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–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field parameter pada </w:t>
      </w:r>
      <w:proofErr w:type="spellStart"/>
      <w:r>
        <w:t>tabel</w:t>
      </w:r>
      <w:proofErr w:type="spellEnd"/>
      <w:r>
        <w:t xml:space="preserve"> SPK. Pada parameter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ModelMobil,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TinggiMobil</w:t>
      </w:r>
      <w:proofErr w:type="spellEnd"/>
      <w:r>
        <w:t xml:space="preserve">,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TipeMobil</w:t>
      </w:r>
      <w:proofErr w:type="spellEnd"/>
      <w:r>
        <w:t xml:space="preserve">, data </w:t>
      </w:r>
      <w:proofErr w:type="spellStart"/>
      <w:r>
        <w:t>dari</w:t>
      </w:r>
      <w:proofErr w:type="spellEnd"/>
      <w:r>
        <w:t xml:space="preserve"> parameter – parameter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field </w:t>
      </w:r>
      <w:proofErr w:type="spellStart"/>
      <w:r>
        <w:t>newparameter</w:t>
      </w:r>
      <w:proofErr w:type="spellEnd"/>
      <w:r>
        <w:t xml:space="preserve"> yang </w:t>
      </w:r>
      <w:proofErr w:type="spellStart"/>
      <w:r>
        <w:t>berbentuk</w:t>
      </w:r>
      <w:proofErr w:type="spellEnd"/>
      <w:r>
        <w:t xml:space="preserve"> array. Field parameter di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array.    </w:t>
      </w:r>
    </w:p>
    <w:p w14:paraId="5CFCD6D0" w14:textId="77777777" w:rsidR="007556C5" w:rsidRDefault="007556C5" w:rsidP="007556C5">
      <w:pPr>
        <w:pStyle w:val="ListParagraph"/>
        <w:spacing w:line="240" w:lineRule="auto"/>
        <w:ind w:left="0"/>
        <w:jc w:val="center"/>
        <w:rPr>
          <w:b/>
          <w:bCs/>
          <w:szCs w:val="24"/>
        </w:rPr>
      </w:pPr>
    </w:p>
    <w:p w14:paraId="5A14EFAF" w14:textId="27C811AF" w:rsidR="007556C5" w:rsidRPr="000C2E5D" w:rsidRDefault="007556C5" w:rsidP="007556C5">
      <w:pPr>
        <w:pStyle w:val="captionTable"/>
      </w:pPr>
      <w:bookmarkStart w:id="115" w:name="_Toc124442633"/>
      <w:r w:rsidRPr="00243776">
        <w:t>Tabel 4.</w:t>
      </w:r>
      <w:r>
        <w:t>8</w:t>
      </w:r>
      <w:r w:rsidR="00DB0A86">
        <w:br/>
      </w:r>
      <w:r w:rsidRPr="00243776">
        <w:t>Tabel</w:t>
      </w:r>
      <w:r>
        <w:t xml:space="preserve"> </w:t>
      </w:r>
      <w:proofErr w:type="spellStart"/>
      <w:r w:rsidR="00DB0A86">
        <w:t>K</w:t>
      </w:r>
      <w:r>
        <w:t>omponen</w:t>
      </w:r>
      <w:bookmarkEnd w:id="115"/>
      <w:proofErr w:type="spellEnd"/>
    </w:p>
    <w:tbl>
      <w:tblPr>
        <w:tblStyle w:val="TableGrid"/>
        <w:tblW w:w="4914" w:type="pct"/>
        <w:jc w:val="center"/>
        <w:tblLook w:val="04A0" w:firstRow="1" w:lastRow="0" w:firstColumn="1" w:lastColumn="0" w:noHBand="0" w:noVBand="1"/>
      </w:tblPr>
      <w:tblGrid>
        <w:gridCol w:w="702"/>
        <w:gridCol w:w="1923"/>
        <w:gridCol w:w="1910"/>
        <w:gridCol w:w="1535"/>
        <w:gridCol w:w="1722"/>
      </w:tblGrid>
      <w:tr w:rsidR="007556C5" w14:paraId="7043C92B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703BE6B6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1234" w:type="pct"/>
            <w:vAlign w:val="center"/>
          </w:tcPr>
          <w:p w14:paraId="450EC1A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222" w:type="pct"/>
            <w:vAlign w:val="center"/>
          </w:tcPr>
          <w:p w14:paraId="62285FD0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86" w:type="pct"/>
            <w:vAlign w:val="center"/>
          </w:tcPr>
          <w:p w14:paraId="41F08C39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106" w:type="pct"/>
            <w:vAlign w:val="center"/>
          </w:tcPr>
          <w:p w14:paraId="4440427F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10EBCE82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738957F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1234" w:type="pct"/>
            <w:vAlign w:val="center"/>
          </w:tcPr>
          <w:p w14:paraId="770003A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komponen_id</w:t>
            </w:r>
            <w:proofErr w:type="spellEnd"/>
          </w:p>
        </w:tc>
        <w:tc>
          <w:tcPr>
            <w:tcW w:w="1222" w:type="pct"/>
            <w:vAlign w:val="center"/>
          </w:tcPr>
          <w:p w14:paraId="569A148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OBJECT_ID</w:t>
            </w:r>
          </w:p>
        </w:tc>
        <w:tc>
          <w:tcPr>
            <w:tcW w:w="986" w:type="pct"/>
            <w:vAlign w:val="center"/>
          </w:tcPr>
          <w:p w14:paraId="70129C0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Primary Key</w:t>
            </w:r>
          </w:p>
        </w:tc>
        <w:tc>
          <w:tcPr>
            <w:tcW w:w="1106" w:type="pct"/>
            <w:vAlign w:val="center"/>
          </w:tcPr>
          <w:p w14:paraId="14F833E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Auto increment</w:t>
            </w:r>
          </w:p>
        </w:tc>
      </w:tr>
      <w:tr w:rsidR="007556C5" w14:paraId="647325B8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415DFD6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2</w:t>
            </w:r>
          </w:p>
        </w:tc>
        <w:tc>
          <w:tcPr>
            <w:tcW w:w="1234" w:type="pct"/>
            <w:vAlign w:val="center"/>
          </w:tcPr>
          <w:p w14:paraId="4DD06B9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Kode_komponen</w:t>
            </w:r>
            <w:proofErr w:type="spellEnd"/>
          </w:p>
        </w:tc>
        <w:tc>
          <w:tcPr>
            <w:tcW w:w="1222" w:type="pct"/>
            <w:vAlign w:val="center"/>
          </w:tcPr>
          <w:p w14:paraId="4FBD02CF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21218F7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1F88F6D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35E06160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307AEED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3</w:t>
            </w:r>
          </w:p>
        </w:tc>
        <w:tc>
          <w:tcPr>
            <w:tcW w:w="1234" w:type="pct"/>
            <w:vAlign w:val="center"/>
          </w:tcPr>
          <w:p w14:paraId="772996A1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Nama_komponen</w:t>
            </w:r>
            <w:proofErr w:type="spellEnd"/>
          </w:p>
        </w:tc>
        <w:tc>
          <w:tcPr>
            <w:tcW w:w="1222" w:type="pct"/>
            <w:vAlign w:val="center"/>
          </w:tcPr>
          <w:p w14:paraId="1184873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2445069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071B1AD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5BD0419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7C04621C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4</w:t>
            </w:r>
          </w:p>
        </w:tc>
        <w:tc>
          <w:tcPr>
            <w:tcW w:w="1234" w:type="pct"/>
            <w:vAlign w:val="center"/>
          </w:tcPr>
          <w:p w14:paraId="4F34BBE4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Kode_kit</w:t>
            </w:r>
            <w:proofErr w:type="spellEnd"/>
          </w:p>
        </w:tc>
        <w:tc>
          <w:tcPr>
            <w:tcW w:w="1222" w:type="pct"/>
            <w:vAlign w:val="center"/>
          </w:tcPr>
          <w:p w14:paraId="3518ED1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184BC42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2DB1B6C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524BF73A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0F5301D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234" w:type="pct"/>
            <w:vAlign w:val="center"/>
          </w:tcPr>
          <w:p w14:paraId="7E7A1E8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KIT</w:t>
            </w:r>
          </w:p>
        </w:tc>
        <w:tc>
          <w:tcPr>
            <w:tcW w:w="1222" w:type="pct"/>
            <w:vAlign w:val="center"/>
          </w:tcPr>
          <w:p w14:paraId="2DF2B65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534A7E4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6BDB2CA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4659B35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475844B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234" w:type="pct"/>
            <w:vAlign w:val="center"/>
          </w:tcPr>
          <w:p w14:paraId="2050CF63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Kode_mobil</w:t>
            </w:r>
            <w:proofErr w:type="spellEnd"/>
          </w:p>
        </w:tc>
        <w:tc>
          <w:tcPr>
            <w:tcW w:w="1222" w:type="pct"/>
            <w:vAlign w:val="center"/>
          </w:tcPr>
          <w:p w14:paraId="5730D79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OBJECT</w:t>
            </w:r>
          </w:p>
        </w:tc>
        <w:tc>
          <w:tcPr>
            <w:tcW w:w="986" w:type="pct"/>
            <w:vAlign w:val="center"/>
          </w:tcPr>
          <w:p w14:paraId="07CA9DE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0318AB05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6F19DA3B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2900298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7</w:t>
            </w:r>
          </w:p>
        </w:tc>
        <w:tc>
          <w:tcPr>
            <w:tcW w:w="1234" w:type="pct"/>
            <w:vAlign w:val="center"/>
          </w:tcPr>
          <w:p w14:paraId="064618C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Parameter_1</w:t>
            </w:r>
          </w:p>
        </w:tc>
        <w:tc>
          <w:tcPr>
            <w:tcW w:w="1222" w:type="pct"/>
            <w:vAlign w:val="center"/>
          </w:tcPr>
          <w:p w14:paraId="4A306F7E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86" w:type="pct"/>
            <w:vAlign w:val="center"/>
          </w:tcPr>
          <w:p w14:paraId="3F32044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7CDAC08D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2D62A757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4DD5F0C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8</w:t>
            </w:r>
          </w:p>
        </w:tc>
        <w:tc>
          <w:tcPr>
            <w:tcW w:w="1234" w:type="pct"/>
            <w:vAlign w:val="center"/>
          </w:tcPr>
          <w:p w14:paraId="23822EE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Created_at</w:t>
            </w:r>
            <w:proofErr w:type="spellEnd"/>
          </w:p>
        </w:tc>
        <w:tc>
          <w:tcPr>
            <w:tcW w:w="1222" w:type="pct"/>
            <w:vAlign w:val="center"/>
          </w:tcPr>
          <w:p w14:paraId="544E010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6" w:type="pct"/>
            <w:vAlign w:val="center"/>
          </w:tcPr>
          <w:p w14:paraId="4F8A2A5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0287C379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  <w:tr w:rsidR="007556C5" w14:paraId="119A4ADE" w14:textId="77777777" w:rsidTr="00EA2B4F">
        <w:trPr>
          <w:trHeight w:val="227"/>
          <w:jc w:val="center"/>
        </w:trPr>
        <w:tc>
          <w:tcPr>
            <w:tcW w:w="452" w:type="pct"/>
            <w:vAlign w:val="center"/>
          </w:tcPr>
          <w:p w14:paraId="3CBA78CB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9</w:t>
            </w:r>
          </w:p>
        </w:tc>
        <w:tc>
          <w:tcPr>
            <w:tcW w:w="1234" w:type="pct"/>
            <w:vAlign w:val="center"/>
          </w:tcPr>
          <w:p w14:paraId="58B8D97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Updated_at</w:t>
            </w:r>
            <w:proofErr w:type="spellEnd"/>
          </w:p>
        </w:tc>
        <w:tc>
          <w:tcPr>
            <w:tcW w:w="1222" w:type="pct"/>
            <w:vAlign w:val="center"/>
          </w:tcPr>
          <w:p w14:paraId="467B7C47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DATETIME</w:t>
            </w:r>
          </w:p>
        </w:tc>
        <w:tc>
          <w:tcPr>
            <w:tcW w:w="986" w:type="pct"/>
            <w:vAlign w:val="center"/>
          </w:tcPr>
          <w:p w14:paraId="0A5B85A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106" w:type="pct"/>
            <w:vAlign w:val="center"/>
          </w:tcPr>
          <w:p w14:paraId="74238460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</w:p>
        </w:tc>
      </w:tr>
    </w:tbl>
    <w:p w14:paraId="6736E104" w14:textId="77777777" w:rsidR="007556C5" w:rsidRDefault="007556C5" w:rsidP="007556C5"/>
    <w:p w14:paraId="3F634366" w14:textId="77777777" w:rsidR="007556C5" w:rsidRDefault="007556C5" w:rsidP="007556C5">
      <w:r>
        <w:t xml:space="preserve">Tabel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disatukan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kit. Tabel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komponen_id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kode_komponen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kit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kode_kit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dirakit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kode_mobil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parameter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parameter_1,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terbuatnya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diubahnya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.  Tabel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primary key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komponen_id</w:t>
      </w:r>
      <w:proofErr w:type="spellEnd"/>
      <w:r>
        <w:t xml:space="preserve">. </w:t>
      </w:r>
    </w:p>
    <w:p w14:paraId="5E1D7DF0" w14:textId="77777777" w:rsidR="007556C5" w:rsidRDefault="007556C5" w:rsidP="007556C5"/>
    <w:p w14:paraId="2BACA8C6" w14:textId="1A4B1BB1" w:rsidR="007556C5" w:rsidRPr="000C2E5D" w:rsidRDefault="007556C5" w:rsidP="007556C5">
      <w:pPr>
        <w:pStyle w:val="captionTable"/>
      </w:pPr>
      <w:bookmarkStart w:id="116" w:name="_Toc124442634"/>
      <w:r w:rsidRPr="00243776">
        <w:t>Tabel 4.</w:t>
      </w:r>
      <w:r>
        <w:t>9</w:t>
      </w:r>
      <w:r w:rsidR="00DB0A86">
        <w:br/>
      </w:r>
      <w:r w:rsidRPr="00243776">
        <w:t>Tabel</w:t>
      </w:r>
      <w:r>
        <w:t xml:space="preserve"> </w:t>
      </w:r>
      <w:proofErr w:type="spellStart"/>
      <w:r w:rsidR="00DB0A86">
        <w:t>K</w:t>
      </w:r>
      <w:r>
        <w:t>ode_</w:t>
      </w:r>
      <w:r w:rsidR="00DB0A86">
        <w:t>M</w:t>
      </w:r>
      <w:r>
        <w:t>obil</w:t>
      </w:r>
      <w:bookmarkEnd w:id="116"/>
      <w:proofErr w:type="spellEnd"/>
    </w:p>
    <w:tbl>
      <w:tblPr>
        <w:tblStyle w:val="TableGrid"/>
        <w:tblW w:w="4917" w:type="pct"/>
        <w:jc w:val="center"/>
        <w:tblLook w:val="04A0" w:firstRow="1" w:lastRow="0" w:firstColumn="1" w:lastColumn="0" w:noHBand="0" w:noVBand="1"/>
      </w:tblPr>
      <w:tblGrid>
        <w:gridCol w:w="801"/>
        <w:gridCol w:w="1327"/>
        <w:gridCol w:w="2030"/>
        <w:gridCol w:w="1475"/>
        <w:gridCol w:w="2163"/>
      </w:tblGrid>
      <w:tr w:rsidR="007556C5" w14:paraId="3CA31E87" w14:textId="77777777" w:rsidTr="00EA2B4F">
        <w:trPr>
          <w:trHeight w:val="227"/>
          <w:jc w:val="center"/>
        </w:trPr>
        <w:tc>
          <w:tcPr>
            <w:tcW w:w="514" w:type="pct"/>
            <w:vAlign w:val="center"/>
          </w:tcPr>
          <w:p w14:paraId="19D37006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No</w:t>
            </w:r>
          </w:p>
        </w:tc>
        <w:tc>
          <w:tcPr>
            <w:tcW w:w="851" w:type="pct"/>
            <w:vAlign w:val="center"/>
          </w:tcPr>
          <w:p w14:paraId="5F7D639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Kolom</w:t>
            </w:r>
          </w:p>
        </w:tc>
        <w:tc>
          <w:tcPr>
            <w:tcW w:w="1302" w:type="pct"/>
            <w:vAlign w:val="center"/>
          </w:tcPr>
          <w:p w14:paraId="686216F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946" w:type="pct"/>
            <w:vAlign w:val="center"/>
          </w:tcPr>
          <w:p w14:paraId="161787F4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r w:rsidRPr="00243776">
              <w:rPr>
                <w:b/>
                <w:bCs/>
                <w:szCs w:val="24"/>
              </w:rPr>
              <w:t>Constraint</w:t>
            </w:r>
          </w:p>
        </w:tc>
        <w:tc>
          <w:tcPr>
            <w:tcW w:w="1388" w:type="pct"/>
            <w:vAlign w:val="center"/>
          </w:tcPr>
          <w:p w14:paraId="1FC7520A" w14:textId="77777777" w:rsidR="007556C5" w:rsidRPr="00243776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b/>
                <w:bCs/>
                <w:szCs w:val="24"/>
              </w:rPr>
            </w:pPr>
            <w:proofErr w:type="spellStart"/>
            <w:r w:rsidRPr="00243776">
              <w:rPr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14:paraId="431744DE" w14:textId="77777777" w:rsidTr="00EA2B4F">
        <w:trPr>
          <w:trHeight w:val="227"/>
          <w:jc w:val="center"/>
        </w:trPr>
        <w:tc>
          <w:tcPr>
            <w:tcW w:w="514" w:type="pct"/>
            <w:vAlign w:val="center"/>
          </w:tcPr>
          <w:p w14:paraId="58D6F32A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851" w:type="pct"/>
            <w:vAlign w:val="center"/>
          </w:tcPr>
          <w:p w14:paraId="493B6F18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tipe_EL</w:t>
            </w:r>
            <w:proofErr w:type="spellEnd"/>
          </w:p>
        </w:tc>
        <w:tc>
          <w:tcPr>
            <w:tcW w:w="1302" w:type="pct"/>
            <w:vAlign w:val="center"/>
          </w:tcPr>
          <w:p w14:paraId="0821C796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VARCHAR(255)</w:t>
            </w:r>
          </w:p>
        </w:tc>
        <w:tc>
          <w:tcPr>
            <w:tcW w:w="946" w:type="pct"/>
            <w:vAlign w:val="center"/>
          </w:tcPr>
          <w:p w14:paraId="12F26D2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r>
              <w:rPr>
                <w:szCs w:val="24"/>
              </w:rPr>
              <w:t>NOT NULL</w:t>
            </w:r>
          </w:p>
        </w:tc>
        <w:tc>
          <w:tcPr>
            <w:tcW w:w="1388" w:type="pct"/>
            <w:vAlign w:val="center"/>
          </w:tcPr>
          <w:p w14:paraId="79516832" w14:textId="77777777" w:rsidR="007556C5" w:rsidRDefault="007556C5" w:rsidP="00EA2B4F">
            <w:pPr>
              <w:pStyle w:val="ListParagraph"/>
              <w:spacing w:line="240" w:lineRule="auto"/>
              <w:ind w:left="0" w:firstLine="0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Turunan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dari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kode_mobil</w:t>
            </w:r>
            <w:proofErr w:type="spellEnd"/>
          </w:p>
        </w:tc>
      </w:tr>
    </w:tbl>
    <w:p w14:paraId="6EB9D87B" w14:textId="77777777" w:rsidR="007556C5" w:rsidRDefault="007556C5" w:rsidP="007556C5">
      <w:pPr>
        <w:tabs>
          <w:tab w:val="left" w:pos="2478"/>
        </w:tabs>
        <w:ind w:firstLine="0"/>
        <w:rPr>
          <w:szCs w:val="24"/>
        </w:rPr>
      </w:pPr>
    </w:p>
    <w:p w14:paraId="6AB2CCBC" w14:textId="77777777" w:rsidR="007556C5" w:rsidRDefault="007556C5" w:rsidP="007556C5">
      <w:r>
        <w:t xml:space="preserve">Tabel </w:t>
      </w:r>
      <w:proofErr w:type="spellStart"/>
      <w:r>
        <w:t>kode_mobil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field </w:t>
      </w:r>
      <w:proofErr w:type="spellStart"/>
      <w:r>
        <w:t>kode_mobil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Field </w:t>
      </w:r>
      <w:proofErr w:type="spellStart"/>
      <w:r>
        <w:t>kode_mobil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object. </w:t>
      </w:r>
      <w:proofErr w:type="spellStart"/>
      <w:r>
        <w:t>Sehingga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field </w:t>
      </w:r>
      <w:proofErr w:type="spellStart"/>
      <w:r>
        <w:t>kode_mobil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Object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field yang flexible </w:t>
      </w:r>
      <w:proofErr w:type="spellStart"/>
      <w:r>
        <w:t>penamaannya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4.9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tipe_EL</w:t>
      </w:r>
      <w:proofErr w:type="spellEnd"/>
      <w:r>
        <w:t xml:space="preserve">. “EL”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order. </w:t>
      </w:r>
    </w:p>
    <w:p w14:paraId="6865316B" w14:textId="77777777" w:rsidR="007556C5" w:rsidRDefault="007556C5" w:rsidP="007556C5"/>
    <w:p w14:paraId="7EA9930C" w14:textId="3D05981F" w:rsidR="007556C5" w:rsidRDefault="007556C5" w:rsidP="007556C5">
      <w:pPr>
        <w:pStyle w:val="captionTable"/>
      </w:pPr>
      <w:bookmarkStart w:id="117" w:name="_Toc124442635"/>
      <w:r w:rsidRPr="00243776">
        <w:t>Tabel 4.</w:t>
      </w:r>
      <w:r>
        <w:t>10</w:t>
      </w:r>
      <w:r w:rsidR="00DB0A86">
        <w:br/>
      </w:r>
      <w:r w:rsidRPr="00243776">
        <w:t>Tabel</w:t>
      </w:r>
      <w:r>
        <w:t xml:space="preserve"> </w:t>
      </w:r>
      <w:proofErr w:type="spellStart"/>
      <w:r>
        <w:t>Konversi</w:t>
      </w:r>
      <w:bookmarkEnd w:id="117"/>
      <w:proofErr w:type="spellEnd"/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511"/>
        <w:gridCol w:w="2004"/>
        <w:gridCol w:w="1911"/>
        <w:gridCol w:w="1666"/>
        <w:gridCol w:w="1836"/>
      </w:tblGrid>
      <w:tr w:rsidR="007556C5" w:rsidRPr="00A327C2" w14:paraId="4C31B6F9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4A7B27A6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A327C2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264" w:type="pct"/>
            <w:vAlign w:val="center"/>
          </w:tcPr>
          <w:p w14:paraId="71ACE18B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A327C2">
              <w:rPr>
                <w:rFonts w:cs="Times New Roman"/>
                <w:b/>
                <w:bCs/>
                <w:szCs w:val="24"/>
              </w:rPr>
              <w:t>Kolom</w:t>
            </w:r>
          </w:p>
        </w:tc>
        <w:tc>
          <w:tcPr>
            <w:tcW w:w="1205" w:type="pct"/>
            <w:vAlign w:val="center"/>
          </w:tcPr>
          <w:p w14:paraId="1055945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A327C2">
              <w:rPr>
                <w:rFonts w:cs="Times New Roman"/>
                <w:b/>
                <w:bCs/>
                <w:szCs w:val="24"/>
              </w:rPr>
              <w:t>Tipe</w:t>
            </w:r>
            <w:proofErr w:type="spellEnd"/>
          </w:p>
        </w:tc>
        <w:tc>
          <w:tcPr>
            <w:tcW w:w="1051" w:type="pct"/>
            <w:vAlign w:val="center"/>
          </w:tcPr>
          <w:p w14:paraId="3E27ED5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r w:rsidRPr="00A327C2">
              <w:rPr>
                <w:rFonts w:cs="Times New Roman"/>
                <w:b/>
                <w:bCs/>
                <w:szCs w:val="24"/>
              </w:rPr>
              <w:t>Constraint</w:t>
            </w:r>
          </w:p>
        </w:tc>
        <w:tc>
          <w:tcPr>
            <w:tcW w:w="1159" w:type="pct"/>
            <w:vAlign w:val="center"/>
          </w:tcPr>
          <w:p w14:paraId="1CC8535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A327C2">
              <w:rPr>
                <w:rFonts w:cs="Times New Roman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7556C5" w:rsidRPr="00A327C2" w14:paraId="7220814F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2A455928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</w:p>
        </w:tc>
        <w:tc>
          <w:tcPr>
            <w:tcW w:w="1264" w:type="pct"/>
            <w:vAlign w:val="center"/>
          </w:tcPr>
          <w:p w14:paraId="417A202F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Konversi_id</w:t>
            </w:r>
            <w:proofErr w:type="spellEnd"/>
          </w:p>
        </w:tc>
        <w:tc>
          <w:tcPr>
            <w:tcW w:w="1205" w:type="pct"/>
            <w:vAlign w:val="center"/>
          </w:tcPr>
          <w:p w14:paraId="05317DF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OBJECT_ID</w:t>
            </w:r>
          </w:p>
        </w:tc>
        <w:tc>
          <w:tcPr>
            <w:tcW w:w="1051" w:type="pct"/>
            <w:vAlign w:val="center"/>
          </w:tcPr>
          <w:p w14:paraId="56B982B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Primary Key</w:t>
            </w:r>
          </w:p>
        </w:tc>
        <w:tc>
          <w:tcPr>
            <w:tcW w:w="1159" w:type="pct"/>
            <w:vAlign w:val="center"/>
          </w:tcPr>
          <w:p w14:paraId="25D832C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Auto increment</w:t>
            </w:r>
          </w:p>
        </w:tc>
      </w:tr>
      <w:tr w:rsidR="007556C5" w:rsidRPr="00A327C2" w14:paraId="00BA653E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640DBA6B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1264" w:type="pct"/>
            <w:vAlign w:val="center"/>
          </w:tcPr>
          <w:p w14:paraId="7DB58B7C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NOSPK</w:t>
            </w:r>
          </w:p>
        </w:tc>
        <w:tc>
          <w:tcPr>
            <w:tcW w:w="1205" w:type="pct"/>
            <w:vAlign w:val="center"/>
          </w:tcPr>
          <w:p w14:paraId="38B5147A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15DF4CB0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328DB08A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50BB4B20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09CABD7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1264" w:type="pct"/>
            <w:vAlign w:val="center"/>
          </w:tcPr>
          <w:p w14:paraId="41D32BB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Namastall</w:t>
            </w:r>
            <w:proofErr w:type="spellEnd"/>
          </w:p>
        </w:tc>
        <w:tc>
          <w:tcPr>
            <w:tcW w:w="1205" w:type="pct"/>
            <w:vAlign w:val="center"/>
          </w:tcPr>
          <w:p w14:paraId="5D40D446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1B1C59D9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29AF9A32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2F001467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C3DF819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264" w:type="pct"/>
            <w:vAlign w:val="center"/>
          </w:tcPr>
          <w:p w14:paraId="3063990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Departemen</w:t>
            </w:r>
            <w:proofErr w:type="spellEnd"/>
          </w:p>
        </w:tc>
        <w:tc>
          <w:tcPr>
            <w:tcW w:w="1205" w:type="pct"/>
            <w:vAlign w:val="center"/>
          </w:tcPr>
          <w:p w14:paraId="77F228A8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200EBF0D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70C41FAD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6486D655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11B8444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1264" w:type="pct"/>
            <w:vAlign w:val="center"/>
          </w:tcPr>
          <w:p w14:paraId="07ADFE2C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Stall</w:t>
            </w:r>
          </w:p>
        </w:tc>
        <w:tc>
          <w:tcPr>
            <w:tcW w:w="1205" w:type="pct"/>
            <w:vAlign w:val="center"/>
          </w:tcPr>
          <w:p w14:paraId="38FC8CD1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INT (50)</w:t>
            </w:r>
          </w:p>
        </w:tc>
        <w:tc>
          <w:tcPr>
            <w:tcW w:w="1051" w:type="pct"/>
            <w:vAlign w:val="center"/>
          </w:tcPr>
          <w:p w14:paraId="4BB2F58F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2B833B4D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6725E5D1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23D96128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</w:t>
            </w:r>
          </w:p>
        </w:tc>
        <w:tc>
          <w:tcPr>
            <w:tcW w:w="1264" w:type="pct"/>
            <w:vAlign w:val="center"/>
          </w:tcPr>
          <w:p w14:paraId="6571130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Checked</w:t>
            </w:r>
          </w:p>
        </w:tc>
        <w:tc>
          <w:tcPr>
            <w:tcW w:w="1205" w:type="pct"/>
            <w:vAlign w:val="center"/>
          </w:tcPr>
          <w:p w14:paraId="3DF49331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6ABFA4DA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5524282B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297E749D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3EE67DB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</w:t>
            </w:r>
          </w:p>
        </w:tc>
        <w:tc>
          <w:tcPr>
            <w:tcW w:w="1264" w:type="pct"/>
            <w:vAlign w:val="center"/>
          </w:tcPr>
          <w:p w14:paraId="5C1309B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Status</w:t>
            </w:r>
          </w:p>
        </w:tc>
        <w:tc>
          <w:tcPr>
            <w:tcW w:w="1205" w:type="pct"/>
            <w:vAlign w:val="center"/>
          </w:tcPr>
          <w:p w14:paraId="61694E9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VARCHAR(255)</w:t>
            </w:r>
          </w:p>
        </w:tc>
        <w:tc>
          <w:tcPr>
            <w:tcW w:w="1051" w:type="pct"/>
            <w:vAlign w:val="center"/>
          </w:tcPr>
          <w:p w14:paraId="1FF88971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1CBD6954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14648AB6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734C6E3E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</w:t>
            </w:r>
          </w:p>
        </w:tc>
        <w:tc>
          <w:tcPr>
            <w:tcW w:w="1264" w:type="pct"/>
            <w:vAlign w:val="center"/>
          </w:tcPr>
          <w:p w14:paraId="562E3E1A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Created_at</w:t>
            </w:r>
            <w:proofErr w:type="spellEnd"/>
          </w:p>
        </w:tc>
        <w:tc>
          <w:tcPr>
            <w:tcW w:w="1205" w:type="pct"/>
            <w:vAlign w:val="center"/>
          </w:tcPr>
          <w:p w14:paraId="471155C5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DATETIME</w:t>
            </w:r>
          </w:p>
        </w:tc>
        <w:tc>
          <w:tcPr>
            <w:tcW w:w="1051" w:type="pct"/>
            <w:vAlign w:val="center"/>
          </w:tcPr>
          <w:p w14:paraId="7F1436BC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4584D82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23D84A45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702A3358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</w:t>
            </w:r>
          </w:p>
        </w:tc>
        <w:tc>
          <w:tcPr>
            <w:tcW w:w="1264" w:type="pct"/>
            <w:vAlign w:val="center"/>
          </w:tcPr>
          <w:p w14:paraId="1E009EE6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Updated_at</w:t>
            </w:r>
            <w:proofErr w:type="spellEnd"/>
          </w:p>
        </w:tc>
        <w:tc>
          <w:tcPr>
            <w:tcW w:w="1205" w:type="pct"/>
            <w:vAlign w:val="center"/>
          </w:tcPr>
          <w:p w14:paraId="18DC8EA3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DATETIME</w:t>
            </w:r>
          </w:p>
        </w:tc>
        <w:tc>
          <w:tcPr>
            <w:tcW w:w="1051" w:type="pct"/>
            <w:vAlign w:val="center"/>
          </w:tcPr>
          <w:p w14:paraId="6058B5B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NOT NULL</w:t>
            </w:r>
          </w:p>
        </w:tc>
        <w:tc>
          <w:tcPr>
            <w:tcW w:w="1159" w:type="pct"/>
            <w:vAlign w:val="center"/>
          </w:tcPr>
          <w:p w14:paraId="464017A7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  <w:tr w:rsidR="007556C5" w:rsidRPr="00A327C2" w14:paraId="15CC565F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3BA6026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</w:t>
            </w:r>
          </w:p>
        </w:tc>
        <w:tc>
          <w:tcPr>
            <w:tcW w:w="1264" w:type="pct"/>
            <w:vAlign w:val="center"/>
          </w:tcPr>
          <w:p w14:paraId="6AB7BC67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Kit</w:t>
            </w:r>
          </w:p>
        </w:tc>
        <w:tc>
          <w:tcPr>
            <w:tcW w:w="1205" w:type="pct"/>
            <w:vAlign w:val="center"/>
          </w:tcPr>
          <w:p w14:paraId="25C3AD16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ARRAY</w:t>
            </w:r>
          </w:p>
        </w:tc>
        <w:tc>
          <w:tcPr>
            <w:tcW w:w="1051" w:type="pct"/>
            <w:vAlign w:val="center"/>
          </w:tcPr>
          <w:p w14:paraId="5ED3ED85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NOT NULL </w:t>
            </w:r>
          </w:p>
        </w:tc>
        <w:tc>
          <w:tcPr>
            <w:tcW w:w="1159" w:type="pct"/>
            <w:vAlign w:val="center"/>
          </w:tcPr>
          <w:p w14:paraId="034C00EE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Foreign key </w:t>
            </w:r>
            <w:proofErr w:type="spellStart"/>
            <w:r>
              <w:rPr>
                <w:rFonts w:cs="Times New Roman"/>
                <w:szCs w:val="24"/>
              </w:rPr>
              <w:t>ke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masterkit</w:t>
            </w:r>
            <w:proofErr w:type="spellEnd"/>
            <w:r>
              <w:rPr>
                <w:rFonts w:cs="Times New Roman"/>
                <w:szCs w:val="24"/>
              </w:rPr>
              <w:t xml:space="preserve"> (</w:t>
            </w:r>
            <w:proofErr w:type="spellStart"/>
            <w:r>
              <w:rPr>
                <w:rFonts w:cs="Times New Roman"/>
                <w:szCs w:val="24"/>
              </w:rPr>
              <w:t>kode_kit</w:t>
            </w:r>
            <w:proofErr w:type="spellEnd"/>
            <w:r>
              <w:rPr>
                <w:rFonts w:cs="Times New Roman"/>
                <w:szCs w:val="24"/>
              </w:rPr>
              <w:t>)</w:t>
            </w:r>
          </w:p>
        </w:tc>
      </w:tr>
      <w:tr w:rsidR="007556C5" w:rsidRPr="00A327C2" w14:paraId="4A7DAB5D" w14:textId="77777777" w:rsidTr="00EA2B4F">
        <w:trPr>
          <w:trHeight w:val="227"/>
        </w:trPr>
        <w:tc>
          <w:tcPr>
            <w:tcW w:w="322" w:type="pct"/>
            <w:vAlign w:val="center"/>
          </w:tcPr>
          <w:p w14:paraId="5B1A3EE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11</w:t>
            </w:r>
          </w:p>
        </w:tc>
        <w:tc>
          <w:tcPr>
            <w:tcW w:w="1264" w:type="pct"/>
            <w:vAlign w:val="center"/>
          </w:tcPr>
          <w:p w14:paraId="18ECCE5C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Errors</w:t>
            </w:r>
          </w:p>
        </w:tc>
        <w:tc>
          <w:tcPr>
            <w:tcW w:w="1205" w:type="pct"/>
            <w:vAlign w:val="center"/>
          </w:tcPr>
          <w:p w14:paraId="4FB5651B" w14:textId="77777777" w:rsidR="007556C5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ARRAY</w:t>
            </w:r>
          </w:p>
        </w:tc>
        <w:tc>
          <w:tcPr>
            <w:tcW w:w="1051" w:type="pct"/>
            <w:vAlign w:val="center"/>
          </w:tcPr>
          <w:p w14:paraId="7CF493CC" w14:textId="77777777" w:rsidR="007556C5" w:rsidRDefault="007556C5" w:rsidP="00EA2B4F">
            <w:pPr>
              <w:spacing w:line="240" w:lineRule="auto"/>
              <w:ind w:firstLine="0"/>
              <w:contextualSpacing/>
              <w:rPr>
                <w:rFonts w:cs="Times New Roman"/>
                <w:szCs w:val="24"/>
              </w:rPr>
            </w:pPr>
          </w:p>
        </w:tc>
        <w:tc>
          <w:tcPr>
            <w:tcW w:w="1159" w:type="pct"/>
            <w:vAlign w:val="center"/>
          </w:tcPr>
          <w:p w14:paraId="4DD6F4E4" w14:textId="77777777" w:rsidR="007556C5" w:rsidRPr="00A327C2" w:rsidRDefault="007556C5" w:rsidP="00EA2B4F">
            <w:pPr>
              <w:spacing w:line="240" w:lineRule="auto"/>
              <w:ind w:firstLine="0"/>
              <w:contextualSpacing/>
              <w:jc w:val="center"/>
              <w:rPr>
                <w:rFonts w:cs="Times New Roman"/>
                <w:szCs w:val="24"/>
              </w:rPr>
            </w:pPr>
          </w:p>
        </w:tc>
      </w:tr>
    </w:tbl>
    <w:p w14:paraId="5223F523" w14:textId="77777777" w:rsidR="007556C5" w:rsidRDefault="007556C5" w:rsidP="007556C5"/>
    <w:p w14:paraId="48801E33" w14:textId="77777777" w:rsidR="007556C5" w:rsidRDefault="007556C5" w:rsidP="007556C5">
      <w:r>
        <w:t xml:space="preserve">Tabel </w:t>
      </w:r>
      <w:proofErr w:type="spellStart"/>
      <w:r>
        <w:t>Saved_Conversion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konversi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order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detail </w:t>
      </w:r>
      <w:proofErr w:type="spellStart"/>
      <w:r>
        <w:t>dari</w:t>
      </w:r>
      <w:proofErr w:type="spellEnd"/>
      <w:r>
        <w:t xml:space="preserve"> order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Saved_Conversion</w:t>
      </w:r>
      <w:proofErr w:type="spellEnd"/>
      <w:r>
        <w:t xml:space="preserve">. Tabel </w:t>
      </w:r>
      <w:proofErr w:type="spellStart"/>
      <w:r>
        <w:t>Saved_Conversion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meyimpan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Konversi_id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 </w:t>
      </w:r>
      <w:proofErr w:type="spellStart"/>
      <w:r>
        <w:t>dengan</w:t>
      </w:r>
      <w:proofErr w:type="spellEnd"/>
      <w:r>
        <w:t xml:space="preserve"> field NOSPK,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Namastall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stall </w:t>
      </w:r>
      <w:proofErr w:type="spellStart"/>
      <w:r>
        <w:t>dengan</w:t>
      </w:r>
      <w:proofErr w:type="spellEnd"/>
      <w:r>
        <w:t xml:space="preserve"> field Stall, </w:t>
      </w:r>
      <w:proofErr w:type="spellStart"/>
      <w:r>
        <w:lastRenderedPageBreak/>
        <w:t>menyimpan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Checked, </w:t>
      </w:r>
      <w:proofErr w:type="spellStart"/>
      <w:r>
        <w:t>menyimpan</w:t>
      </w:r>
      <w:proofErr w:type="spellEnd"/>
      <w:r>
        <w:t xml:space="preserve"> status </w:t>
      </w:r>
      <w:proofErr w:type="spellStart"/>
      <w:r>
        <w:t>dengan</w:t>
      </w:r>
      <w:proofErr w:type="spellEnd"/>
      <w:r>
        <w:t xml:space="preserve"> field Status,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Created_at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histori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field </w:t>
      </w:r>
      <w:proofErr w:type="spellStart"/>
      <w:r>
        <w:t>Updated_at</w:t>
      </w:r>
      <w:proofErr w:type="spellEnd"/>
      <w:r>
        <w:t xml:space="preserve">, dan </w:t>
      </w:r>
      <w:proofErr w:type="spellStart"/>
      <w:r>
        <w:t>menyimpan</w:t>
      </w:r>
      <w:proofErr w:type="spellEnd"/>
      <w:r>
        <w:t xml:space="preserve"> data error </w:t>
      </w:r>
      <w:proofErr w:type="spellStart"/>
      <w:r>
        <w:t>dengan</w:t>
      </w:r>
      <w:proofErr w:type="spellEnd"/>
      <w:r>
        <w:t xml:space="preserve"> field Errors.</w:t>
      </w:r>
    </w:p>
    <w:p w14:paraId="7613663D" w14:textId="77777777" w:rsidR="007556C5" w:rsidRPr="00753805" w:rsidRDefault="007556C5" w:rsidP="007556C5"/>
    <w:p w14:paraId="61461896" w14:textId="7779A966" w:rsidR="007556C5" w:rsidRPr="005B095F" w:rsidRDefault="007556C5">
      <w:pPr>
        <w:pStyle w:val="JudulSubBabdenganNomor"/>
        <w:numPr>
          <w:ilvl w:val="1"/>
          <w:numId w:val="51"/>
        </w:numPr>
        <w:ind w:left="720" w:hanging="720"/>
        <w:rPr>
          <w:sz w:val="24"/>
          <w:szCs w:val="24"/>
        </w:rPr>
      </w:pPr>
      <w:bookmarkStart w:id="118" w:name="_Toc124444523"/>
      <w:r>
        <w:t>Desain Interface</w:t>
      </w:r>
      <w:bookmarkEnd w:id="118"/>
    </w:p>
    <w:p w14:paraId="592A1805" w14:textId="77777777" w:rsidR="007556C5" w:rsidRDefault="007556C5" w:rsidP="007556C5">
      <w:r>
        <w:t xml:space="preserve">Desain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(User </w:t>
      </w:r>
      <w:proofErr w:type="spellStart"/>
      <w:r>
        <w:t>Iterface</w:t>
      </w:r>
      <w:proofErr w:type="spellEnd"/>
      <w:r>
        <w:t xml:space="preserve"> Design)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peralatan</w:t>
      </w:r>
      <w:proofErr w:type="spellEnd"/>
      <w:r>
        <w:t xml:space="preserve">,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mobile,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dan situs web yang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(User </w:t>
      </w:r>
      <w:proofErr w:type="spellStart"/>
      <w:r>
        <w:t>Experence</w:t>
      </w:r>
      <w:proofErr w:type="spellEnd"/>
      <w:r>
        <w:t xml:space="preserve">) dan </w:t>
      </w:r>
      <w:proofErr w:type="spellStart"/>
      <w:r>
        <w:t>interaksi</w:t>
      </w:r>
      <w:proofErr w:type="spellEnd"/>
      <w:r>
        <w:t xml:space="preserve">. Tujuan </w:t>
      </w:r>
      <w:proofErr w:type="spellStart"/>
      <w:r>
        <w:t>dari</w:t>
      </w:r>
      <w:proofErr w:type="spellEnd"/>
      <w:r>
        <w:t xml:space="preserve"> Desain Interface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sesederhana</w:t>
      </w:r>
      <w:proofErr w:type="spellEnd"/>
      <w:r>
        <w:t xml:space="preserve"> dan </w:t>
      </w:r>
      <w:proofErr w:type="spellStart"/>
      <w:r>
        <w:t>seefisien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user-centered design.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Desain </w:t>
      </w:r>
      <w:proofErr w:type="spellStart"/>
      <w:r>
        <w:t>antarmuka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yang </w:t>
      </w:r>
      <w:proofErr w:type="spellStart"/>
      <w:r>
        <w:t>ada</w:t>
      </w:r>
      <w:proofErr w:type="spellEnd"/>
      <w:r>
        <w:t xml:space="preserve">. Desain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Super Admin, Admin, dan Staff. </w:t>
      </w:r>
    </w:p>
    <w:p w14:paraId="3EE85660" w14:textId="77777777" w:rsidR="007556C5" w:rsidRPr="00844F89" w:rsidRDefault="007556C5" w:rsidP="007556C5">
      <w:pPr>
        <w:ind w:firstLine="709"/>
        <w:rPr>
          <w:szCs w:val="24"/>
        </w:rPr>
      </w:pPr>
    </w:p>
    <w:p w14:paraId="7246838E" w14:textId="1563A99F" w:rsidR="007556C5" w:rsidRPr="009549A4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bookmarkStart w:id="119" w:name="_Toc124444524"/>
      <w:r>
        <w:t>Desain Interface Umum</w:t>
      </w:r>
      <w:bookmarkEnd w:id="119"/>
    </w:p>
    <w:p w14:paraId="1631C0E5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umum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semua</w:t>
      </w:r>
      <w:proofErr w:type="spellEnd"/>
      <w:r>
        <w:t xml:space="preserve"> role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login, dan </w:t>
      </w:r>
      <w:proofErr w:type="spellStart"/>
      <w:r>
        <w:t>halaman</w:t>
      </w:r>
      <w:proofErr w:type="spellEnd"/>
      <w:r>
        <w:t xml:space="preserve"> home. Desain interface </w:t>
      </w:r>
      <w:proofErr w:type="spellStart"/>
      <w:r>
        <w:t>dari</w:t>
      </w:r>
      <w:proofErr w:type="spellEnd"/>
      <w:r>
        <w:t xml:space="preserve"> masing – masing role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. Desain interface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Role Super Admin, Role Admin, dan Role Staff.</w:t>
      </w:r>
    </w:p>
    <w:p w14:paraId="0DC1D0A9" w14:textId="77777777" w:rsidR="007556C5" w:rsidRDefault="007556C5" w:rsidP="007556C5"/>
    <w:p w14:paraId="5F6E9119" w14:textId="766C5231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120" w:name="_Toc124444525"/>
      <w:r>
        <w:t xml:space="preserve">Halaman </w:t>
      </w:r>
      <w:proofErr w:type="spellStart"/>
      <w:r>
        <w:t>Depan</w:t>
      </w:r>
      <w:bookmarkEnd w:id="120"/>
      <w:proofErr w:type="spellEnd"/>
    </w:p>
    <w:p w14:paraId="2FC164A5" w14:textId="77777777" w:rsidR="007556C5" w:rsidRDefault="007556C5" w:rsidP="007556C5">
      <w:r>
        <w:t xml:space="preserve">Gambar 4.8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logo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slider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–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lastRenderedPageBreak/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next dan previous pada slider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–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login.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footer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Footer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pos, dan </w:t>
      </w:r>
      <w:proofErr w:type="spellStart"/>
      <w:r>
        <w:t>kota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293ECB62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690D4657" w14:textId="632E66A1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</w:t>
      </w:r>
    </w:p>
    <w:p w14:paraId="062412D2" w14:textId="7839C933" w:rsidR="00876DFA" w:rsidRDefault="00876DFA" w:rsidP="007556C5">
      <w:pPr>
        <w:pStyle w:val="BulletStyleNumber"/>
      </w:pPr>
      <w:r>
        <w:t xml:space="preserve">Logo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</w:p>
    <w:p w14:paraId="5BE8AF0C" w14:textId="656CD6A3" w:rsidR="00876DFA" w:rsidRDefault="00876DFA" w:rsidP="007556C5">
      <w:pPr>
        <w:pStyle w:val="BulletStyleNumber"/>
      </w:pPr>
      <w:r>
        <w:t xml:space="preserve">Slider </w:t>
      </w:r>
      <w:proofErr w:type="spellStart"/>
      <w:r>
        <w:t>gambar</w:t>
      </w:r>
      <w:proofErr w:type="spellEnd"/>
    </w:p>
    <w:p w14:paraId="1B731E4F" w14:textId="60F584D3" w:rsidR="00876DFA" w:rsidRDefault="00876DFA" w:rsidP="007556C5">
      <w:pPr>
        <w:pStyle w:val="BulletStyleNumber"/>
      </w:pPr>
      <w:r>
        <w:t>Footer</w:t>
      </w:r>
    </w:p>
    <w:p w14:paraId="45F58511" w14:textId="77777777" w:rsidR="00F25F1C" w:rsidRDefault="00F25F1C" w:rsidP="00F25F1C">
      <w:pPr>
        <w:pStyle w:val="BulletStyleNumber"/>
        <w:numPr>
          <w:ilvl w:val="0"/>
          <w:numId w:val="0"/>
        </w:numPr>
      </w:pPr>
    </w:p>
    <w:p w14:paraId="2A348298" w14:textId="77777777" w:rsidR="002D3031" w:rsidRDefault="000C52BF" w:rsidP="002D3031">
      <w:pPr>
        <w:pStyle w:val="Gambar"/>
      </w:pPr>
      <w:bookmarkStart w:id="121" w:name="_Toc124434787"/>
      <w:bookmarkStart w:id="122" w:name="_Toc124435141"/>
      <w:r>
        <w:drawing>
          <wp:inline distT="0" distB="0" distL="0" distR="0" wp14:anchorId="34D460B8" wp14:editId="0DF86315">
            <wp:extent cx="5039995" cy="238188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945A8" w14:textId="656E558B" w:rsidR="007556C5" w:rsidRPr="002D3031" w:rsidRDefault="007556C5" w:rsidP="002D3031">
      <w:pPr>
        <w:pStyle w:val="GambarDesc"/>
      </w:pPr>
      <w:bookmarkStart w:id="123" w:name="_Toc124436828"/>
      <w:bookmarkStart w:id="124" w:name="_Toc124436899"/>
      <w:r w:rsidRPr="00FF21F6">
        <w:t>Gambar 4.</w:t>
      </w:r>
      <w:r>
        <w:t>8</w:t>
      </w:r>
      <w:bookmarkStart w:id="125" w:name="_Toc124434788"/>
      <w:bookmarkStart w:id="126" w:name="_Toc124435142"/>
      <w:bookmarkEnd w:id="121"/>
      <w:bookmarkEnd w:id="122"/>
      <w:r w:rsidR="002D3031">
        <w:br/>
      </w:r>
      <w:r w:rsidRPr="00FF21F6">
        <w:rPr>
          <w:szCs w:val="24"/>
        </w:rPr>
        <w:t>Halaman Depan</w:t>
      </w:r>
      <w:bookmarkEnd w:id="123"/>
      <w:bookmarkEnd w:id="124"/>
      <w:bookmarkEnd w:id="125"/>
      <w:bookmarkEnd w:id="126"/>
    </w:p>
    <w:p w14:paraId="68D22821" w14:textId="77777777" w:rsidR="007556C5" w:rsidRDefault="007556C5" w:rsidP="007556C5"/>
    <w:p w14:paraId="615A5B9E" w14:textId="038134D9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127" w:name="_Toc124444526"/>
      <w:r>
        <w:t>Halaman Login</w:t>
      </w:r>
      <w:bookmarkEnd w:id="127"/>
    </w:p>
    <w:p w14:paraId="6279B03C" w14:textId="77777777" w:rsidR="007556C5" w:rsidRDefault="007556C5" w:rsidP="007556C5">
      <w:r>
        <w:t xml:space="preserve">Gambar 4.9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logo </w:t>
      </w:r>
      <w:proofErr w:type="spellStart"/>
      <w:r>
        <w:t>dari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username dan password. Di </w:t>
      </w:r>
      <w:proofErr w:type="spellStart"/>
      <w:r>
        <w:t>bawah</w:t>
      </w:r>
      <w:proofErr w:type="spellEnd"/>
      <w:r>
        <w:t xml:space="preserve"> dua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login. </w:t>
      </w:r>
    </w:p>
    <w:p w14:paraId="716AE6F4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2D2B13D4" w14:textId="77777777" w:rsidR="007556C5" w:rsidRPr="00772C24" w:rsidRDefault="007556C5">
      <w:pPr>
        <w:pStyle w:val="BulletStyleNumber"/>
        <w:numPr>
          <w:ilvl w:val="0"/>
          <w:numId w:val="53"/>
        </w:numPr>
        <w:ind w:left="426" w:hanging="426"/>
      </w:pPr>
      <w:r w:rsidRPr="00772C24">
        <w:t>Kolom username</w:t>
      </w:r>
    </w:p>
    <w:p w14:paraId="68A48926" w14:textId="77777777" w:rsidR="007556C5" w:rsidRDefault="007556C5" w:rsidP="007556C5">
      <w:pPr>
        <w:pStyle w:val="BulletStyleNumber"/>
      </w:pPr>
      <w:r>
        <w:lastRenderedPageBreak/>
        <w:t>Kolom password</w:t>
      </w:r>
    </w:p>
    <w:p w14:paraId="0B2E6E8B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login</w:t>
      </w:r>
    </w:p>
    <w:p w14:paraId="0F538804" w14:textId="77777777" w:rsidR="007556C5" w:rsidRDefault="007556C5" w:rsidP="007556C5">
      <w:pPr>
        <w:pStyle w:val="BulletStyleNumber"/>
        <w:numPr>
          <w:ilvl w:val="0"/>
          <w:numId w:val="0"/>
        </w:numPr>
        <w:ind w:left="425"/>
      </w:pPr>
    </w:p>
    <w:p w14:paraId="1295B9CD" w14:textId="77777777" w:rsidR="007556C5" w:rsidRDefault="007556C5" w:rsidP="007556C5">
      <w:pPr>
        <w:pStyle w:val="STTSGambar"/>
      </w:pPr>
      <w:r>
        <w:rPr>
          <w:noProof/>
        </w:rPr>
        <w:drawing>
          <wp:inline distT="0" distB="0" distL="0" distR="0" wp14:anchorId="6ADAC136" wp14:editId="65332801">
            <wp:extent cx="5038090" cy="1578634"/>
            <wp:effectExtent l="19050" t="19050" r="10160" b="215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09"/>
                    <a:stretch/>
                  </pic:blipFill>
                  <pic:spPr bwMode="auto">
                    <a:xfrm>
                      <a:off x="0" y="0"/>
                      <a:ext cx="5038090" cy="157863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5B7BB" w14:textId="77777777" w:rsidR="007556C5" w:rsidRDefault="007556C5" w:rsidP="007556C5">
      <w:pPr>
        <w:pStyle w:val="GambarDesc"/>
      </w:pPr>
      <w:bookmarkStart w:id="128" w:name="_Toc124434789"/>
      <w:bookmarkStart w:id="129" w:name="_Toc124435143"/>
      <w:bookmarkStart w:id="130" w:name="_Toc124436829"/>
      <w:bookmarkStart w:id="131" w:name="_Toc124436900"/>
      <w:r>
        <w:t>Gambar 4.9</w:t>
      </w:r>
      <w:r>
        <w:br/>
        <w:t>Halaman Login</w:t>
      </w:r>
      <w:bookmarkEnd w:id="128"/>
      <w:bookmarkEnd w:id="129"/>
      <w:bookmarkEnd w:id="130"/>
      <w:bookmarkEnd w:id="131"/>
    </w:p>
    <w:p w14:paraId="176634A3" w14:textId="77777777" w:rsidR="007556C5" w:rsidRPr="004303AA" w:rsidRDefault="007556C5" w:rsidP="007556C5"/>
    <w:p w14:paraId="46FE116E" w14:textId="77777777" w:rsidR="007556C5" w:rsidRPr="009F2E2D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Login</w:t>
      </w:r>
    </w:p>
    <w:p w14:paraId="1BEF75FD" w14:textId="77777777" w:rsidR="007556C5" w:rsidRDefault="007556C5" w:rsidP="007556C5">
      <w:pPr>
        <w:pStyle w:val="BulletParagraphwithoutindent"/>
      </w:pPr>
      <w:r>
        <w:t xml:space="preserve">Gambar 4.10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yang </w:t>
      </w:r>
      <w:proofErr w:type="spellStart"/>
      <w:r>
        <w:t>gagal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salah </w:t>
      </w:r>
      <w:proofErr w:type="spellStart"/>
      <w:r>
        <w:t>memasukkan</w:t>
      </w:r>
      <w:proofErr w:type="spellEnd"/>
      <w:r>
        <w:t xml:space="preserve"> username </w:t>
      </w:r>
      <w:proofErr w:type="spellStart"/>
      <w:r>
        <w:t>atau</w:t>
      </w:r>
      <w:proofErr w:type="spellEnd"/>
      <w:r>
        <w:t xml:space="preserve"> password,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4.7. Pada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tertutup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username dan password </w:t>
      </w:r>
      <w:proofErr w:type="spellStart"/>
      <w:r>
        <w:t>anda</w:t>
      </w:r>
      <w:proofErr w:type="spellEnd"/>
      <w:r>
        <w:t xml:space="preserve">”. </w:t>
      </w:r>
    </w:p>
    <w:p w14:paraId="4C8E3A42" w14:textId="77777777" w:rsidR="007556C5" w:rsidRDefault="007556C5" w:rsidP="007556C5">
      <w:pPr>
        <w:pStyle w:val="BulletParagraphwithoutindent"/>
      </w:pPr>
    </w:p>
    <w:p w14:paraId="2E1BA6BE" w14:textId="77777777" w:rsidR="002D3031" w:rsidRDefault="007556C5" w:rsidP="002D3031">
      <w:pPr>
        <w:pStyle w:val="Gambar"/>
        <w:rPr>
          <w:b/>
          <w:bCs/>
        </w:rPr>
      </w:pPr>
      <w:r w:rsidRPr="002D3031">
        <w:drawing>
          <wp:inline distT="0" distB="0" distL="0" distR="0" wp14:anchorId="7692A413" wp14:editId="72AD5473">
            <wp:extent cx="4415600" cy="1881002"/>
            <wp:effectExtent l="19050" t="19050" r="23495" b="2413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8" b="26207"/>
                    <a:stretch/>
                  </pic:blipFill>
                  <pic:spPr bwMode="auto">
                    <a:xfrm>
                      <a:off x="0" y="0"/>
                      <a:ext cx="4425414" cy="188518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DDD88" w14:textId="7E8ACE5C" w:rsidR="007556C5" w:rsidRDefault="007556C5" w:rsidP="002D3031">
      <w:pPr>
        <w:pStyle w:val="GambarDesc"/>
      </w:pPr>
      <w:bookmarkStart w:id="132" w:name="_Toc124436830"/>
      <w:bookmarkStart w:id="133" w:name="_Toc124436901"/>
      <w:r w:rsidRPr="005E3DD7">
        <w:t>Gambar 4.</w:t>
      </w:r>
      <w:r>
        <w:t>10</w:t>
      </w:r>
      <w:r w:rsidRPr="005E3DD7">
        <w:br/>
        <w:t>Tampilan Gagal Login</w:t>
      </w:r>
      <w:bookmarkEnd w:id="132"/>
      <w:bookmarkEnd w:id="133"/>
    </w:p>
    <w:p w14:paraId="37085EEF" w14:textId="77777777" w:rsidR="007556C5" w:rsidRDefault="007556C5" w:rsidP="007556C5">
      <w:pPr>
        <w:pStyle w:val="Gambar"/>
        <w:rPr>
          <w:b/>
          <w:bCs/>
        </w:rPr>
      </w:pPr>
    </w:p>
    <w:p w14:paraId="572EB6F6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362DE7CA" w14:textId="77777777" w:rsidR="007556C5" w:rsidRDefault="007556C5">
      <w:pPr>
        <w:pStyle w:val="BulletStyleNumber"/>
        <w:numPr>
          <w:ilvl w:val="0"/>
          <w:numId w:val="88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1A2203DB" w14:textId="77777777" w:rsidR="007556C5" w:rsidRPr="007972A0" w:rsidRDefault="007556C5" w:rsidP="007556C5">
      <w:pPr>
        <w:rPr>
          <w:szCs w:val="24"/>
        </w:rPr>
      </w:pPr>
    </w:p>
    <w:p w14:paraId="25FAA960" w14:textId="79D7883A" w:rsidR="007556C5" w:rsidRPr="004847CB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bookmarkStart w:id="134" w:name="_Toc124444527"/>
      <w:r>
        <w:t>Desain Interface Role Super Admin</w:t>
      </w:r>
      <w:bookmarkEnd w:id="134"/>
      <w:r>
        <w:t xml:space="preserve"> </w:t>
      </w:r>
    </w:p>
    <w:p w14:paraId="1C407FED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Role Super Admin. Role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lainnya</w:t>
      </w:r>
      <w:proofErr w:type="spellEnd"/>
      <w:r>
        <w:t xml:space="preserve">. Hal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Role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terbanyak</w:t>
      </w:r>
      <w:proofErr w:type="spellEnd"/>
      <w:r>
        <w:t xml:space="preserve">. Desain interface yang </w:t>
      </w:r>
      <w:proofErr w:type="spellStart"/>
      <w:r>
        <w:t>terdapat</w:t>
      </w:r>
      <w:proofErr w:type="spellEnd"/>
      <w:r>
        <w:t xml:space="preserve"> pada Role Super Admin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history, </w:t>
      </w:r>
      <w:proofErr w:type="spellStart"/>
      <w:r>
        <w:t>halaman</w:t>
      </w:r>
      <w:proofErr w:type="spellEnd"/>
      <w:r>
        <w:t xml:space="preserve"> master, </w:t>
      </w:r>
      <w:proofErr w:type="spellStart"/>
      <w:r>
        <w:t>halaman</w:t>
      </w:r>
      <w:proofErr w:type="spellEnd"/>
      <w:r>
        <w:t xml:space="preserve"> settings account, settings </w:t>
      </w:r>
      <w:proofErr w:type="spellStart"/>
      <w:r>
        <w:t>departemen</w:t>
      </w:r>
      <w:proofErr w:type="spellEnd"/>
      <w:r>
        <w:t xml:space="preserve">, dan settings stall.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pop-up yang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mendetail</w:t>
      </w:r>
      <w:proofErr w:type="spellEnd"/>
      <w:r>
        <w:t xml:space="preserve">. </w:t>
      </w:r>
    </w:p>
    <w:p w14:paraId="7178557A" w14:textId="77777777" w:rsidR="007556C5" w:rsidRPr="008E4AAA" w:rsidRDefault="007556C5" w:rsidP="007556C5">
      <w:pPr>
        <w:ind w:firstLine="0"/>
      </w:pPr>
    </w:p>
    <w:p w14:paraId="307413DF" w14:textId="4F7CCB5B" w:rsidR="007556C5" w:rsidRPr="00A54A7C" w:rsidRDefault="007556C5">
      <w:pPr>
        <w:pStyle w:val="STTSJudulSubBab"/>
        <w:numPr>
          <w:ilvl w:val="3"/>
          <w:numId w:val="51"/>
        </w:numPr>
        <w:ind w:left="1004" w:hanging="1004"/>
      </w:pPr>
      <w:bookmarkStart w:id="135" w:name="_Toc124444528"/>
      <w:r>
        <w:t>Halaman Input</w:t>
      </w:r>
      <w:bookmarkEnd w:id="135"/>
    </w:p>
    <w:p w14:paraId="702B10E0" w14:textId="77777777" w:rsidR="007556C5" w:rsidRDefault="007556C5" w:rsidP="007556C5">
      <w:pPr>
        <w:rPr>
          <w:szCs w:val="24"/>
        </w:rPr>
      </w:pPr>
      <w:r w:rsidRPr="00756B06">
        <w:rPr>
          <w:szCs w:val="24"/>
        </w:rPr>
        <w:t>Gambar 4.</w:t>
      </w:r>
      <w:r>
        <w:rPr>
          <w:szCs w:val="24"/>
        </w:rPr>
        <w:t>11</w:t>
      </w:r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merupakan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tampilan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dari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halaman</w:t>
      </w:r>
      <w:proofErr w:type="spellEnd"/>
      <w:r w:rsidRPr="00756B06">
        <w:rPr>
          <w:szCs w:val="24"/>
        </w:rPr>
        <w:t xml:space="preserve"> input </w:t>
      </w:r>
      <w:proofErr w:type="spellStart"/>
      <w:r w:rsidRPr="00756B06">
        <w:rPr>
          <w:szCs w:val="24"/>
        </w:rPr>
        <w:t>milik</w:t>
      </w:r>
      <w:proofErr w:type="spellEnd"/>
      <w:r w:rsidRPr="00756B06">
        <w:rPr>
          <w:szCs w:val="24"/>
        </w:rPr>
        <w:t xml:space="preserve"> role Super Admin pada </w:t>
      </w:r>
      <w:proofErr w:type="spellStart"/>
      <w:r w:rsidRPr="00756B06">
        <w:rPr>
          <w:szCs w:val="24"/>
        </w:rPr>
        <w:t>aplikasi</w:t>
      </w:r>
      <w:proofErr w:type="spellEnd"/>
      <w:r w:rsidRPr="00756B06">
        <w:rPr>
          <w:szCs w:val="24"/>
        </w:rPr>
        <w:t xml:space="preserve"> website PT. </w:t>
      </w:r>
      <w:proofErr w:type="spellStart"/>
      <w:r w:rsidRPr="00756B06">
        <w:rPr>
          <w:szCs w:val="24"/>
        </w:rPr>
        <w:t>Adiputro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Wirasejati</w:t>
      </w:r>
      <w:proofErr w:type="spellEnd"/>
      <w:r w:rsidRPr="00756B06">
        <w:rPr>
          <w:szCs w:val="24"/>
        </w:rPr>
        <w:t xml:space="preserve">. Pada </w:t>
      </w:r>
      <w:proofErr w:type="spellStart"/>
      <w:r w:rsidRPr="00756B06">
        <w:rPr>
          <w:szCs w:val="24"/>
        </w:rPr>
        <w:t>bagian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sudut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kanan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atas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terdapat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beberapa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tombol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navigasi</w:t>
      </w:r>
      <w:proofErr w:type="spellEnd"/>
      <w:r w:rsidRPr="00756B06">
        <w:rPr>
          <w:szCs w:val="24"/>
        </w:rPr>
        <w:t xml:space="preserve">, pada </w:t>
      </w:r>
      <w:proofErr w:type="spellStart"/>
      <w:r w:rsidRPr="00756B06">
        <w:rPr>
          <w:szCs w:val="24"/>
        </w:rPr>
        <w:t>bagian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utama</w:t>
      </w:r>
      <w:proofErr w:type="spellEnd"/>
      <w:r w:rsidRPr="00756B06">
        <w:rPr>
          <w:szCs w:val="24"/>
        </w:rPr>
        <w:t xml:space="preserve"> pada </w:t>
      </w:r>
      <w:proofErr w:type="spellStart"/>
      <w:r w:rsidRPr="00756B06">
        <w:rPr>
          <w:szCs w:val="24"/>
        </w:rPr>
        <w:t>halaman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ini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terdapat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beberapa</w:t>
      </w:r>
      <w:proofErr w:type="spellEnd"/>
      <w:r w:rsidRPr="00756B06">
        <w:rPr>
          <w:szCs w:val="24"/>
        </w:rPr>
        <w:t xml:space="preserve"> </w:t>
      </w:r>
      <w:proofErr w:type="spellStart"/>
      <w:r w:rsidRPr="00756B06">
        <w:rPr>
          <w:szCs w:val="24"/>
        </w:rPr>
        <w:t>tombol</w:t>
      </w:r>
      <w:proofErr w:type="spellEnd"/>
      <w:r w:rsidRPr="00756B06">
        <w:rPr>
          <w:szCs w:val="24"/>
        </w:rPr>
        <w:t xml:space="preserve">, drop-down option, dan juga </w:t>
      </w:r>
      <w:proofErr w:type="spellStart"/>
      <w:r w:rsidRPr="00756B06">
        <w:rPr>
          <w:szCs w:val="24"/>
        </w:rPr>
        <w:t>tabel</w:t>
      </w:r>
      <w:proofErr w:type="spellEnd"/>
      <w:r w:rsidRPr="00756B06">
        <w:rPr>
          <w:szCs w:val="24"/>
        </w:rPr>
        <w:t xml:space="preserve"> data. </w:t>
      </w:r>
    </w:p>
    <w:p w14:paraId="3F334A6D" w14:textId="77777777" w:rsidR="007556C5" w:rsidRDefault="007556C5" w:rsidP="007556C5">
      <w:pPr>
        <w:rPr>
          <w:szCs w:val="24"/>
        </w:rPr>
      </w:pPr>
    </w:p>
    <w:p w14:paraId="2DBB048D" w14:textId="77777777" w:rsidR="007556C5" w:rsidRDefault="007556C5" w:rsidP="007556C5">
      <w:pPr>
        <w:pStyle w:val="Gambar"/>
      </w:pPr>
      <w:r>
        <w:drawing>
          <wp:inline distT="0" distB="0" distL="0" distR="0" wp14:anchorId="7E8DC12D" wp14:editId="1F38CFDD">
            <wp:extent cx="3779520" cy="1507825"/>
            <wp:effectExtent l="19050" t="19050" r="11430" b="165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967"/>
                    <a:stretch/>
                  </pic:blipFill>
                  <pic:spPr bwMode="auto">
                    <a:xfrm>
                      <a:off x="0" y="0"/>
                      <a:ext cx="3780000" cy="1508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5C89D" w14:textId="560FDC6A" w:rsidR="007556C5" w:rsidRPr="009E266A" w:rsidRDefault="007556C5" w:rsidP="007556C5">
      <w:pPr>
        <w:pStyle w:val="GambarDesc"/>
      </w:pPr>
      <w:bookmarkStart w:id="136" w:name="_Toc124434790"/>
      <w:bookmarkStart w:id="137" w:name="_Toc124435144"/>
      <w:bookmarkStart w:id="138" w:name="_Toc124436831"/>
      <w:bookmarkStart w:id="139" w:name="_Toc124436902"/>
      <w:r>
        <w:t>Gambar 4.11</w:t>
      </w:r>
      <w:bookmarkStart w:id="140" w:name="_Toc124434791"/>
      <w:bookmarkStart w:id="141" w:name="_Toc124435145"/>
      <w:bookmarkEnd w:id="136"/>
      <w:bookmarkEnd w:id="137"/>
      <w:r w:rsidR="002D3031">
        <w:br/>
      </w:r>
      <w:r>
        <w:t>Tampilan Halaman Input Super Admin</w:t>
      </w:r>
      <w:bookmarkEnd w:id="138"/>
      <w:bookmarkEnd w:id="139"/>
      <w:bookmarkEnd w:id="140"/>
      <w:bookmarkEnd w:id="141"/>
    </w:p>
    <w:p w14:paraId="487E2FFD" w14:textId="77777777" w:rsidR="007556C5" w:rsidRPr="00A54A7C" w:rsidRDefault="007556C5" w:rsidP="007556C5">
      <w:pPr>
        <w:rPr>
          <w:szCs w:val="24"/>
        </w:rPr>
      </w:pPr>
    </w:p>
    <w:p w14:paraId="2C03C79D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280DAF8C" w14:textId="77777777" w:rsidR="007556C5" w:rsidRDefault="007556C5">
      <w:pPr>
        <w:pStyle w:val="BulletStyleNumber"/>
        <w:numPr>
          <w:ilvl w:val="0"/>
          <w:numId w:val="9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Home (</w:t>
      </w:r>
      <w:proofErr w:type="spellStart"/>
      <w:r>
        <w:t>utama</w:t>
      </w:r>
      <w:proofErr w:type="spellEnd"/>
      <w:r>
        <w:t>)</w:t>
      </w:r>
    </w:p>
    <w:p w14:paraId="30145BB6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</w:t>
      </w:r>
    </w:p>
    <w:p w14:paraId="180F2465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</w:t>
      </w:r>
    </w:p>
    <w:p w14:paraId="17F3F0EA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</w:t>
      </w:r>
    </w:p>
    <w:p w14:paraId="046DF9A8" w14:textId="77777777" w:rsidR="007556C5" w:rsidRDefault="007556C5" w:rsidP="007556C5">
      <w:pPr>
        <w:pStyle w:val="BulletStyleNumber"/>
      </w:pPr>
      <w:proofErr w:type="spellStart"/>
      <w:r>
        <w:lastRenderedPageBreak/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Logout</w:t>
      </w:r>
    </w:p>
    <w:p w14:paraId="0A0F61CD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</w:t>
      </w:r>
    </w:p>
    <w:p w14:paraId="0B2798B1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09198004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Departemen</w:t>
      </w:r>
      <w:proofErr w:type="spellEnd"/>
    </w:p>
    <w:p w14:paraId="3250D865" w14:textId="77777777" w:rsidR="007556C5" w:rsidRDefault="007556C5" w:rsidP="007556C5">
      <w:pPr>
        <w:pStyle w:val="BulletStyleNumber"/>
      </w:pPr>
      <w:r>
        <w:t>Drop-down option Nama Stall</w:t>
      </w:r>
    </w:p>
    <w:p w14:paraId="628A6458" w14:textId="77777777" w:rsidR="007556C5" w:rsidRDefault="007556C5" w:rsidP="007556C5">
      <w:pPr>
        <w:pStyle w:val="BulletStyleNumber"/>
      </w:pPr>
      <w:r>
        <w:t>Drop-down option Stall</w:t>
      </w:r>
    </w:p>
    <w:p w14:paraId="72387302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order</w:t>
      </w:r>
    </w:p>
    <w:p w14:paraId="7AA11B45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CEK</w:t>
      </w:r>
    </w:p>
    <w:p w14:paraId="11A01689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</w:t>
      </w:r>
    </w:p>
    <w:p w14:paraId="458D51F9" w14:textId="77777777" w:rsidR="007556C5" w:rsidRDefault="007556C5" w:rsidP="007556C5">
      <w:pPr>
        <w:pStyle w:val="BulletStyleNumber"/>
      </w:pPr>
      <w:r>
        <w:t>Tabel data SPK</w:t>
      </w:r>
    </w:p>
    <w:p w14:paraId="598E8CE1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Problem</w:t>
      </w:r>
    </w:p>
    <w:p w14:paraId="4CBF8242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SPK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</w:p>
    <w:p w14:paraId="69F4F4BE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baris pada </w:t>
      </w:r>
      <w:proofErr w:type="spellStart"/>
      <w:r>
        <w:t>tabel</w:t>
      </w:r>
      <w:proofErr w:type="spellEnd"/>
      <w:r>
        <w:t xml:space="preserve"> 14</w:t>
      </w:r>
    </w:p>
    <w:p w14:paraId="755E03E6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pagination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</w:p>
    <w:p w14:paraId="32C87775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pagination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berikutnya</w:t>
      </w:r>
      <w:proofErr w:type="spellEnd"/>
    </w:p>
    <w:p w14:paraId="4F9B825E" w14:textId="77777777" w:rsidR="007556C5" w:rsidRDefault="007556C5" w:rsidP="007556C5">
      <w:pPr>
        <w:pStyle w:val="BulletStyleNumber"/>
        <w:numPr>
          <w:ilvl w:val="0"/>
          <w:numId w:val="0"/>
        </w:numPr>
        <w:ind w:left="425"/>
      </w:pPr>
    </w:p>
    <w:p w14:paraId="1BE53933" w14:textId="18168C43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 w:rsidR="00567ACA">
        <w:t xml:space="preserve"> (Super Admin)</w:t>
      </w:r>
    </w:p>
    <w:p w14:paraId="43D02654" w14:textId="16DEDB60" w:rsidR="007556C5" w:rsidRDefault="007556C5" w:rsidP="007556C5">
      <w:pPr>
        <w:pStyle w:val="BulletParagraphwithoutindent"/>
      </w:pPr>
      <w:r>
        <w:t xml:space="preserve">Gambar 4.12 </w:t>
      </w:r>
      <w:proofErr w:type="spellStart"/>
      <w:r>
        <w:t>merupakan</w:t>
      </w:r>
      <w:proofErr w:type="spellEnd"/>
      <w:r w:rsidR="00F25F1C">
        <w:t xml:space="preserve"> </w:t>
      </w:r>
      <w:proofErr w:type="spellStart"/>
      <w:r w:rsidR="00F25F1C">
        <w:t>contoh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F25F1C">
        <w:t xml:space="preserve">proses </w:t>
      </w:r>
      <w:proofErr w:type="spellStart"/>
      <w:r w:rsidR="00F25F1C">
        <w:t>ketika</w:t>
      </w:r>
      <w:proofErr w:type="spellEnd"/>
      <w:r w:rsidR="00F25F1C">
        <w:t xml:space="preserve"> </w:t>
      </w:r>
      <w:proofErr w:type="spellStart"/>
      <w:r w:rsidR="00F25F1C">
        <w:t>terjadi</w:t>
      </w:r>
      <w:proofErr w:type="spellEnd"/>
      <w:r w:rsidR="00F25F1C">
        <w:t xml:space="preserve"> </w:t>
      </w:r>
      <w:proofErr w:type="spellStart"/>
      <w:r w:rsidR="00F25F1C">
        <w:t>ke</w:t>
      </w:r>
      <w:r>
        <w:t>gagal</w:t>
      </w:r>
      <w:r w:rsidR="00F25F1C">
        <w:t>an</w:t>
      </w:r>
      <w:proofErr w:type="spellEnd"/>
      <w:r w:rsidR="00F25F1C">
        <w:t xml:space="preserve"> </w:t>
      </w:r>
      <w:proofErr w:type="spellStart"/>
      <w:r w:rsidR="00F25F1C">
        <w:t>dalam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SPK pada </w:t>
      </w:r>
      <w:proofErr w:type="spellStart"/>
      <w:r>
        <w:t>halaman</w:t>
      </w:r>
      <w:proofErr w:type="spellEnd"/>
      <w:r>
        <w:t xml:space="preserve"> input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</w:t>
      </w:r>
      <w:r w:rsidR="00F25F1C"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  <w:r w:rsidR="00F25F1C">
        <w:t>.</w:t>
      </w:r>
      <w:r>
        <w:t xml:space="preserve"> </w:t>
      </w:r>
      <w:proofErr w:type="spellStart"/>
      <w:r>
        <w:t>tersebut</w:t>
      </w:r>
      <w:proofErr w:type="spellEnd"/>
      <w:r>
        <w:t>.</w:t>
      </w:r>
      <w:r w:rsidR="00F25F1C">
        <w:t xml:space="preserve"> </w:t>
      </w:r>
      <w:proofErr w:type="spellStart"/>
      <w:r w:rsidR="00F25F1C">
        <w:t>Tentu</w:t>
      </w:r>
      <w:proofErr w:type="spellEnd"/>
      <w:r w:rsidR="00F25F1C">
        <w:t xml:space="preserve"> </w:t>
      </w:r>
      <w:proofErr w:type="spellStart"/>
      <w:r w:rsidR="00F25F1C">
        <w:t>saja</w:t>
      </w:r>
      <w:proofErr w:type="spellEnd"/>
      <w:r w:rsidR="00F25F1C">
        <w:t xml:space="preserve"> </w:t>
      </w:r>
      <w:proofErr w:type="spellStart"/>
      <w:r w:rsidR="00F25F1C">
        <w:t>untuk</w:t>
      </w:r>
      <w:proofErr w:type="spellEnd"/>
      <w:r w:rsidR="00F25F1C">
        <w:t xml:space="preserve"> </w:t>
      </w:r>
      <w:proofErr w:type="spellStart"/>
      <w:r w:rsidR="00F25F1C">
        <w:t>melakukan</w:t>
      </w:r>
      <w:proofErr w:type="spellEnd"/>
      <w:r w:rsidR="00F25F1C">
        <w:t xml:space="preserve"> proses </w:t>
      </w:r>
      <w:proofErr w:type="spellStart"/>
      <w:r w:rsidR="00F25F1C">
        <w:t>datatable</w:t>
      </w:r>
      <w:proofErr w:type="spellEnd"/>
      <w:r w:rsidR="00F25F1C">
        <w:t xml:space="preserve"> </w:t>
      </w:r>
      <w:proofErr w:type="spellStart"/>
      <w:r w:rsidR="00F25F1C">
        <w:t>spk</w:t>
      </w:r>
      <w:proofErr w:type="spellEnd"/>
      <w:r w:rsidR="00F25F1C">
        <w:t xml:space="preserve"> </w:t>
      </w:r>
      <w:proofErr w:type="spellStart"/>
      <w:r w:rsidR="00F25F1C">
        <w:t>harus</w:t>
      </w:r>
      <w:proofErr w:type="spellEnd"/>
      <w:r w:rsidR="00F25F1C">
        <w:t xml:space="preserve"> </w:t>
      </w:r>
      <w:proofErr w:type="spellStart"/>
      <w:r w:rsidR="00F25F1C">
        <w:t>ditambah</w:t>
      </w:r>
      <w:proofErr w:type="spellEnd"/>
      <w:r w:rsidR="00F25F1C">
        <w:t xml:space="preserve"> </w:t>
      </w:r>
      <w:proofErr w:type="spellStart"/>
      <w:r w:rsidR="00F25F1C">
        <w:t>dulu</w:t>
      </w:r>
      <w:proofErr w:type="spellEnd"/>
      <w:r w:rsidR="00F25F1C">
        <w:t xml:space="preserve"> </w:t>
      </w:r>
      <w:proofErr w:type="spellStart"/>
      <w:r w:rsidR="00F25F1C">
        <w:t>dengan</w:t>
      </w:r>
      <w:proofErr w:type="spellEnd"/>
      <w:r w:rsidR="00F25F1C">
        <w:t xml:space="preserve"> SPK </w:t>
      </w:r>
      <w:proofErr w:type="spellStart"/>
      <w:r w:rsidR="00F25F1C">
        <w:t>dengan</w:t>
      </w:r>
      <w:proofErr w:type="spellEnd"/>
      <w:r w:rsidR="00F25F1C">
        <w:t xml:space="preserve"> </w:t>
      </w:r>
      <w:proofErr w:type="spellStart"/>
      <w:r w:rsidR="00F25F1C">
        <w:t>menekan</w:t>
      </w:r>
      <w:proofErr w:type="spellEnd"/>
      <w:r w:rsidR="00F25F1C">
        <w:t xml:space="preserve"> </w:t>
      </w:r>
      <w:proofErr w:type="spellStart"/>
      <w:r w:rsidR="00F25F1C">
        <w:t>tombol</w:t>
      </w:r>
      <w:proofErr w:type="spellEnd"/>
      <w:r w:rsidR="00F25F1C">
        <w:t xml:space="preserve"> </w:t>
      </w:r>
      <w:proofErr w:type="spellStart"/>
      <w:r w:rsidR="00F25F1C">
        <w:t>tambah</w:t>
      </w:r>
      <w:proofErr w:type="spellEnd"/>
      <w:r w:rsidR="00F25F1C">
        <w:t xml:space="preserve"> </w:t>
      </w:r>
      <w:proofErr w:type="spellStart"/>
      <w:r w:rsidR="00F25F1C">
        <w:t>sehingga</w:t>
      </w:r>
      <w:proofErr w:type="spellEnd"/>
      <w:r w:rsidR="00F25F1C">
        <w:t xml:space="preserve"> </w:t>
      </w:r>
      <w:proofErr w:type="spellStart"/>
      <w:r w:rsidR="00F25F1C">
        <w:t>datatable</w:t>
      </w:r>
      <w:proofErr w:type="spellEnd"/>
      <w:r w:rsidR="00F25F1C">
        <w:t xml:space="preserve"> </w:t>
      </w:r>
      <w:proofErr w:type="spellStart"/>
      <w:r w:rsidR="00F25F1C">
        <w:t>terisi</w:t>
      </w:r>
      <w:proofErr w:type="spellEnd"/>
      <w:r w:rsidR="00F25F1C">
        <w:t xml:space="preserve"> </w:t>
      </w:r>
      <w:proofErr w:type="spellStart"/>
      <w:r w:rsidR="00F25F1C">
        <w:t>dengan</w:t>
      </w:r>
      <w:proofErr w:type="spellEnd"/>
      <w:r w:rsidR="00F25F1C">
        <w:t xml:space="preserve"> data.</w:t>
      </w:r>
    </w:p>
    <w:p w14:paraId="235B4553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7F7F4EB3" w14:textId="77777777" w:rsidR="007556C5" w:rsidRPr="009F6C2D" w:rsidRDefault="007556C5">
      <w:pPr>
        <w:pStyle w:val="BulletStyleNumber"/>
        <w:numPr>
          <w:ilvl w:val="0"/>
          <w:numId w:val="94"/>
        </w:numPr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406BA455" w14:textId="77777777" w:rsidR="00F25F1C" w:rsidRDefault="00F25F1C" w:rsidP="00F25F1C">
      <w:pPr>
        <w:ind w:firstLine="0"/>
      </w:pPr>
    </w:p>
    <w:p w14:paraId="2B66AE63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618B1624" wp14:editId="2FDD6082">
            <wp:extent cx="4266419" cy="1679122"/>
            <wp:effectExtent l="19050" t="19050" r="20320" b="165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7"/>
                    <a:stretch/>
                  </pic:blipFill>
                  <pic:spPr bwMode="auto">
                    <a:xfrm>
                      <a:off x="0" y="0"/>
                      <a:ext cx="4323581" cy="17016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D10D" w14:textId="3EE11C86" w:rsidR="007556C5" w:rsidRDefault="007556C5" w:rsidP="007556C5">
      <w:pPr>
        <w:pStyle w:val="GambarDesc"/>
      </w:pPr>
      <w:bookmarkStart w:id="142" w:name="_Toc124434792"/>
      <w:bookmarkStart w:id="143" w:name="_Toc124435146"/>
      <w:bookmarkStart w:id="144" w:name="_Toc124436832"/>
      <w:bookmarkStart w:id="145" w:name="_Toc124436903"/>
      <w:r w:rsidRPr="00C87FDF">
        <w:t>Gambar 4.</w:t>
      </w:r>
      <w:r>
        <w:t>12</w:t>
      </w:r>
      <w:r w:rsidRPr="00C87FDF">
        <w:br/>
      </w:r>
      <w:r w:rsidR="00340949">
        <w:t xml:space="preserve">Pop-up </w:t>
      </w:r>
      <w:r w:rsidRPr="00C87FDF">
        <w:t>Gagal Tarik Data SPK</w:t>
      </w:r>
      <w:bookmarkEnd w:id="142"/>
      <w:bookmarkEnd w:id="143"/>
      <w:bookmarkEnd w:id="144"/>
      <w:bookmarkEnd w:id="145"/>
      <w:r w:rsidR="00F04EDF">
        <w:t xml:space="preserve"> (Super Admin</w:t>
      </w:r>
      <w:r w:rsidR="000C6839">
        <w:t>)</w:t>
      </w:r>
    </w:p>
    <w:p w14:paraId="412CA555" w14:textId="77777777" w:rsidR="007556C5" w:rsidRDefault="007556C5" w:rsidP="007556C5"/>
    <w:p w14:paraId="68CF7DE6" w14:textId="727A53F4" w:rsidR="007556C5" w:rsidRPr="00FE398F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FE398F">
        <w:t xml:space="preserve">Pop-up </w:t>
      </w:r>
      <w:proofErr w:type="spellStart"/>
      <w:r w:rsidRPr="00FE398F">
        <w:t>sukses</w:t>
      </w:r>
      <w:proofErr w:type="spellEnd"/>
      <w:r w:rsidRPr="00FE398F">
        <w:t xml:space="preserve"> </w:t>
      </w:r>
      <w:proofErr w:type="spellStart"/>
      <w:r w:rsidRPr="00FE398F">
        <w:t>tarik</w:t>
      </w:r>
      <w:proofErr w:type="spellEnd"/>
      <w:r w:rsidRPr="00FE398F">
        <w:t xml:space="preserve"> data Surat </w:t>
      </w:r>
      <w:proofErr w:type="spellStart"/>
      <w:r w:rsidRPr="00FE398F">
        <w:t>Perintah</w:t>
      </w:r>
      <w:proofErr w:type="spellEnd"/>
      <w:r w:rsidRPr="00FE398F">
        <w:t xml:space="preserve"> </w:t>
      </w:r>
      <w:proofErr w:type="spellStart"/>
      <w:r w:rsidRPr="00FE398F">
        <w:t>Kerja</w:t>
      </w:r>
      <w:proofErr w:type="spellEnd"/>
      <w:r w:rsidR="00B66F8D">
        <w:t xml:space="preserve"> (Super Admin)</w:t>
      </w:r>
    </w:p>
    <w:p w14:paraId="7B1DE074" w14:textId="77777777" w:rsidR="007556C5" w:rsidRDefault="007556C5" w:rsidP="007556C5">
      <w:pPr>
        <w:pStyle w:val="BulletParagraphwithoutindent"/>
      </w:pPr>
      <w:r>
        <w:t xml:space="preserve">Gambar 4.13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“Data SPK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4438C4AA" w14:textId="77777777" w:rsidR="007556C5" w:rsidRDefault="007556C5" w:rsidP="007556C5">
      <w:pPr>
        <w:pStyle w:val="BulletParagraphwithoutindent"/>
      </w:pPr>
    </w:p>
    <w:p w14:paraId="6CB459D1" w14:textId="77777777" w:rsidR="002D3031" w:rsidRDefault="007556C5" w:rsidP="002D3031">
      <w:pPr>
        <w:pStyle w:val="Gambar"/>
      </w:pPr>
      <w:bookmarkStart w:id="146" w:name="_Toc124434793"/>
      <w:bookmarkStart w:id="147" w:name="_Toc124435147"/>
      <w:r>
        <w:drawing>
          <wp:inline distT="0" distB="0" distL="0" distR="0" wp14:anchorId="5ACC379D" wp14:editId="677E5A73">
            <wp:extent cx="4032820" cy="1702872"/>
            <wp:effectExtent l="19050" t="19050" r="25400" b="120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6"/>
                    <a:stretch/>
                  </pic:blipFill>
                  <pic:spPr bwMode="auto">
                    <a:xfrm>
                      <a:off x="0" y="0"/>
                      <a:ext cx="4188688" cy="17686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D97C8" w14:textId="421482A0" w:rsidR="007556C5" w:rsidRDefault="007556C5" w:rsidP="007556C5">
      <w:pPr>
        <w:pStyle w:val="GambarDesc"/>
      </w:pPr>
      <w:bookmarkStart w:id="148" w:name="_Toc124436833"/>
      <w:bookmarkStart w:id="149" w:name="_Toc124436904"/>
      <w:r w:rsidRPr="00417428">
        <w:t>Gambar 4.1</w:t>
      </w:r>
      <w:r>
        <w:t>3</w:t>
      </w:r>
      <w:r w:rsidRPr="00417428">
        <w:br/>
      </w:r>
      <w:r w:rsidR="001A4A22">
        <w:t xml:space="preserve">Pop-up </w:t>
      </w:r>
      <w:r w:rsidRPr="00417428">
        <w:t>Sukses Tarik Data SPK</w:t>
      </w:r>
      <w:bookmarkEnd w:id="146"/>
      <w:bookmarkEnd w:id="147"/>
      <w:bookmarkEnd w:id="148"/>
      <w:bookmarkEnd w:id="149"/>
      <w:r w:rsidR="007E4797">
        <w:t xml:space="preserve"> (Super Admin)</w:t>
      </w:r>
    </w:p>
    <w:p w14:paraId="6014AE51" w14:textId="77777777" w:rsidR="007556C5" w:rsidRDefault="007556C5" w:rsidP="007556C5">
      <w:pPr>
        <w:pStyle w:val="BulletParagraphwithoutindent"/>
      </w:pPr>
    </w:p>
    <w:p w14:paraId="14705164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33EF1563" w14:textId="77777777" w:rsidR="007556C5" w:rsidRDefault="007556C5">
      <w:pPr>
        <w:pStyle w:val="BulletStyleNumber"/>
        <w:numPr>
          <w:ilvl w:val="0"/>
          <w:numId w:val="89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2561C28F" w14:textId="3271B833" w:rsidR="00F25F1C" w:rsidRDefault="00F25F1C" w:rsidP="00F25F1C">
      <w:pPr>
        <w:ind w:firstLine="0"/>
      </w:pPr>
    </w:p>
    <w:p w14:paraId="4FB4449C" w14:textId="51B8E478" w:rsidR="00F25F1C" w:rsidRDefault="00F25F1C" w:rsidP="00F25F1C">
      <w:pPr>
        <w:ind w:firstLine="0"/>
      </w:pPr>
    </w:p>
    <w:p w14:paraId="3D21BA98" w14:textId="77777777" w:rsidR="00F25F1C" w:rsidRPr="00A3411A" w:rsidRDefault="00F25F1C" w:rsidP="00F25F1C">
      <w:pPr>
        <w:ind w:firstLine="0"/>
      </w:pPr>
    </w:p>
    <w:p w14:paraId="034D4D72" w14:textId="56CD0DCE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lastRenderedPageBreak/>
        <w:t>Pop-up problem</w:t>
      </w:r>
      <w:r w:rsidR="009D615F">
        <w:t xml:space="preserve"> pada </w:t>
      </w:r>
      <w:proofErr w:type="spellStart"/>
      <w:r w:rsidR="009D615F">
        <w:t>halaman</w:t>
      </w:r>
      <w:proofErr w:type="spellEnd"/>
      <w:r w:rsidR="009D615F">
        <w:t xml:space="preserve"> input (Super Admin)</w:t>
      </w:r>
    </w:p>
    <w:p w14:paraId="47A0B7B3" w14:textId="77777777" w:rsidR="007556C5" w:rsidRDefault="007556C5" w:rsidP="007556C5">
      <w:pPr>
        <w:pStyle w:val="BulletParagraphwithoutindent"/>
      </w:pPr>
      <w:r>
        <w:t xml:space="preserve">Gambar 4.14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problem pada data </w:t>
      </w:r>
      <w:proofErr w:type="spellStart"/>
      <w:r>
        <w:t>tabel</w:t>
      </w:r>
      <w:proofErr w:type="spellEnd"/>
      <w:r>
        <w:t xml:space="preserve"> input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14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(15).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SPK yang </w:t>
      </w:r>
      <w:proofErr w:type="spellStart"/>
      <w:r>
        <w:t>bersangkutan</w:t>
      </w:r>
      <w:proofErr w:type="spellEnd"/>
      <w:r>
        <w:t xml:space="preserve">. </w:t>
      </w:r>
    </w:p>
    <w:p w14:paraId="7BB42B16" w14:textId="77777777" w:rsidR="007556C5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 </w:t>
      </w:r>
    </w:p>
    <w:p w14:paraId="49E5F2C3" w14:textId="77777777" w:rsidR="007556C5" w:rsidRPr="009F6C2D" w:rsidRDefault="007556C5">
      <w:pPr>
        <w:pStyle w:val="BulletStyleNumber"/>
        <w:numPr>
          <w:ilvl w:val="0"/>
          <w:numId w:val="93"/>
        </w:numPr>
      </w:pPr>
      <w:r>
        <w:t xml:space="preserve">Masalah </w:t>
      </w:r>
      <w:r w:rsidRPr="00485AFA">
        <w:rPr>
          <w:rFonts w:cs="Times New Roman"/>
          <w:bCs/>
          <w:szCs w:val="24"/>
        </w:rPr>
        <w:t xml:space="preserve">– </w:t>
      </w:r>
      <w:proofErr w:type="spellStart"/>
      <w:r w:rsidRPr="00485AFA">
        <w:rPr>
          <w:rFonts w:cs="Times New Roman"/>
          <w:bCs/>
          <w:szCs w:val="24"/>
        </w:rPr>
        <w:t>masalah</w:t>
      </w:r>
      <w:proofErr w:type="spellEnd"/>
      <w:r w:rsidRPr="00485AFA">
        <w:rPr>
          <w:rFonts w:cs="Times New Roman"/>
          <w:bCs/>
          <w:szCs w:val="24"/>
        </w:rPr>
        <w:t xml:space="preserve"> yang </w:t>
      </w:r>
      <w:proofErr w:type="spellStart"/>
      <w:r w:rsidRPr="00485AFA">
        <w:rPr>
          <w:rFonts w:cs="Times New Roman"/>
          <w:bCs/>
          <w:szCs w:val="24"/>
        </w:rPr>
        <w:t>ada</w:t>
      </w:r>
      <w:proofErr w:type="spellEnd"/>
      <w:r w:rsidRPr="00485AFA">
        <w:rPr>
          <w:rFonts w:cs="Times New Roman"/>
          <w:bCs/>
          <w:szCs w:val="24"/>
        </w:rPr>
        <w:t xml:space="preserve"> pada SPK yang </w:t>
      </w:r>
      <w:proofErr w:type="spellStart"/>
      <w:r w:rsidRPr="00485AFA">
        <w:rPr>
          <w:rFonts w:cs="Times New Roman"/>
          <w:bCs/>
          <w:szCs w:val="24"/>
        </w:rPr>
        <w:t>bersangkutan</w:t>
      </w:r>
      <w:proofErr w:type="spellEnd"/>
    </w:p>
    <w:p w14:paraId="159F01C7" w14:textId="77777777" w:rsidR="007556C5" w:rsidRPr="009F6C2D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cancel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menutup</w:t>
      </w:r>
      <w:proofErr w:type="spellEnd"/>
      <w:r>
        <w:rPr>
          <w:rFonts w:cs="Times New Roman"/>
          <w:bCs/>
          <w:szCs w:val="24"/>
        </w:rPr>
        <w:t xml:space="preserve"> pop-up</w:t>
      </w:r>
    </w:p>
    <w:p w14:paraId="1013E818" w14:textId="77777777" w:rsidR="007556C5" w:rsidRPr="009F6C2D" w:rsidRDefault="007556C5" w:rsidP="007556C5">
      <w:pPr>
        <w:pStyle w:val="BulletStyleNumber"/>
        <w:numPr>
          <w:ilvl w:val="0"/>
          <w:numId w:val="0"/>
        </w:numPr>
        <w:ind w:left="850"/>
      </w:pPr>
    </w:p>
    <w:p w14:paraId="66BB880E" w14:textId="77777777" w:rsidR="007556C5" w:rsidRDefault="007556C5" w:rsidP="007556C5">
      <w:pPr>
        <w:pStyle w:val="Gambar"/>
      </w:pPr>
      <w:r>
        <w:drawing>
          <wp:inline distT="0" distB="0" distL="0" distR="0" wp14:anchorId="7560D480" wp14:editId="1EC533D4">
            <wp:extent cx="3610099" cy="147185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3"/>
                    <a:stretch/>
                  </pic:blipFill>
                  <pic:spPr bwMode="auto">
                    <a:xfrm>
                      <a:off x="0" y="0"/>
                      <a:ext cx="3678331" cy="149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09387" w14:textId="3BDA93F4" w:rsidR="00F25F1C" w:rsidRDefault="007556C5" w:rsidP="00F25F1C">
      <w:pPr>
        <w:pStyle w:val="GambarDesc"/>
      </w:pPr>
      <w:bookmarkStart w:id="150" w:name="_Toc124434794"/>
      <w:bookmarkStart w:id="151" w:name="_Toc124435148"/>
      <w:bookmarkStart w:id="152" w:name="_Toc124436834"/>
      <w:bookmarkStart w:id="153" w:name="_Toc124436905"/>
      <w:r w:rsidRPr="006F0A11">
        <w:t>Gambar 4.1</w:t>
      </w:r>
      <w:r>
        <w:t>4</w:t>
      </w:r>
      <w:r w:rsidRPr="006F0A11">
        <w:br/>
        <w:t>Pop-up Problem</w:t>
      </w:r>
      <w:bookmarkEnd w:id="150"/>
      <w:bookmarkEnd w:id="151"/>
      <w:bookmarkEnd w:id="152"/>
      <w:bookmarkEnd w:id="153"/>
      <w:r w:rsidR="001C1450">
        <w:t xml:space="preserve"> pada halaman input (Super Admin</w:t>
      </w:r>
      <w:r w:rsidR="008D1D79">
        <w:t>)</w:t>
      </w:r>
    </w:p>
    <w:p w14:paraId="6BA247DF" w14:textId="77777777" w:rsidR="00F25F1C" w:rsidRDefault="00F25F1C" w:rsidP="00F25F1C">
      <w:pPr>
        <w:pStyle w:val="GambarDesc"/>
        <w:spacing w:line="360" w:lineRule="auto"/>
      </w:pPr>
    </w:p>
    <w:p w14:paraId="4A896FBA" w14:textId="41506303" w:rsidR="007556C5" w:rsidRDefault="007556C5" w:rsidP="00746321">
      <w:pPr>
        <w:pStyle w:val="Bulletstyle0"/>
        <w:numPr>
          <w:ilvl w:val="0"/>
          <w:numId w:val="11"/>
        </w:numPr>
        <w:ind w:left="425" w:hanging="425"/>
      </w:pPr>
      <w:r>
        <w:t>Pop-up hapus SPK</w:t>
      </w:r>
      <w:r w:rsidR="004327D4">
        <w:t xml:space="preserve"> pada </w:t>
      </w:r>
      <w:proofErr w:type="spellStart"/>
      <w:r w:rsidR="004327D4">
        <w:t>halaman</w:t>
      </w:r>
      <w:proofErr w:type="spellEnd"/>
      <w:r w:rsidR="004327D4">
        <w:t xml:space="preserve"> input (Super Admin)</w:t>
      </w:r>
    </w:p>
    <w:p w14:paraId="15901FBE" w14:textId="77777777" w:rsidR="007556C5" w:rsidRDefault="007556C5" w:rsidP="007556C5">
      <w:pPr>
        <w:pStyle w:val="BulletParagraphwithoutindent"/>
      </w:pPr>
      <w:r>
        <w:t xml:space="preserve">Gambar 4.15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(16).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551E8873" w14:textId="77777777" w:rsidR="007556C5" w:rsidRDefault="007556C5" w:rsidP="007556C5">
      <w:pPr>
        <w:pStyle w:val="BulletParagraphwithoutindent"/>
      </w:pPr>
    </w:p>
    <w:p w14:paraId="719121E6" w14:textId="77777777" w:rsidR="002D3031" w:rsidRDefault="007556C5" w:rsidP="002D3031">
      <w:pPr>
        <w:pStyle w:val="Gambar"/>
      </w:pPr>
      <w:bookmarkStart w:id="154" w:name="_Toc124434795"/>
      <w:bookmarkStart w:id="155" w:name="_Toc124435149"/>
      <w:r>
        <w:lastRenderedPageBreak/>
        <w:drawing>
          <wp:inline distT="0" distB="0" distL="0" distR="0" wp14:anchorId="0E621347" wp14:editId="638A344D">
            <wp:extent cx="3779149" cy="1385468"/>
            <wp:effectExtent l="19050" t="19050" r="12065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5"/>
                    <a:stretch/>
                  </pic:blipFill>
                  <pic:spPr bwMode="auto">
                    <a:xfrm>
                      <a:off x="0" y="0"/>
                      <a:ext cx="3780000" cy="13857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5881C" w14:textId="50A5F914" w:rsidR="007556C5" w:rsidRPr="007B1CEF" w:rsidRDefault="007556C5" w:rsidP="007556C5">
      <w:pPr>
        <w:pStyle w:val="GambarDesc"/>
      </w:pPr>
      <w:bookmarkStart w:id="156" w:name="_Toc124436835"/>
      <w:bookmarkStart w:id="157" w:name="_Toc124436906"/>
      <w:r w:rsidRPr="00CC4EBF">
        <w:t>Gambar 4.1</w:t>
      </w:r>
      <w:r>
        <w:t>5</w:t>
      </w:r>
      <w:r w:rsidRPr="00CC4EBF">
        <w:br/>
        <w:t>Pop-up Hapus SPK</w:t>
      </w:r>
      <w:bookmarkEnd w:id="154"/>
      <w:bookmarkEnd w:id="155"/>
      <w:bookmarkEnd w:id="156"/>
      <w:bookmarkEnd w:id="157"/>
      <w:r w:rsidR="00C832F7">
        <w:t xml:space="preserve"> pada halaman input (Super Admin)</w:t>
      </w:r>
    </w:p>
    <w:p w14:paraId="452355F7" w14:textId="77777777" w:rsidR="007556C5" w:rsidRDefault="007556C5" w:rsidP="007556C5"/>
    <w:p w14:paraId="77A5BC9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2C41FC13" w14:textId="77777777" w:rsidR="007556C5" w:rsidRPr="009F6C2D" w:rsidRDefault="007556C5">
      <w:pPr>
        <w:pStyle w:val="BulletStyleNumber"/>
        <w:numPr>
          <w:ilvl w:val="0"/>
          <w:numId w:val="92"/>
        </w:numPr>
      </w:pPr>
      <w:proofErr w:type="spellStart"/>
      <w:r>
        <w:t>T</w:t>
      </w:r>
      <w:r w:rsidRPr="00F924D4">
        <w:rPr>
          <w:rFonts w:cs="Times New Roman"/>
          <w:bCs/>
          <w:szCs w:val="24"/>
        </w:rPr>
        <w:t>ombol</w:t>
      </w:r>
      <w:proofErr w:type="spellEnd"/>
      <w:r w:rsidRPr="00F924D4">
        <w:rPr>
          <w:rFonts w:cs="Times New Roman"/>
          <w:bCs/>
          <w:szCs w:val="24"/>
        </w:rPr>
        <w:t xml:space="preserve"> Cancel </w:t>
      </w:r>
      <w:proofErr w:type="spellStart"/>
      <w:r w:rsidRPr="00F924D4">
        <w:rPr>
          <w:rFonts w:cs="Times New Roman"/>
          <w:bCs/>
          <w:szCs w:val="24"/>
        </w:rPr>
        <w:t>untuk</w:t>
      </w:r>
      <w:proofErr w:type="spellEnd"/>
      <w:r w:rsidRPr="00F924D4">
        <w:rPr>
          <w:rFonts w:cs="Times New Roman"/>
          <w:bCs/>
          <w:szCs w:val="24"/>
        </w:rPr>
        <w:t xml:space="preserve"> </w:t>
      </w:r>
      <w:proofErr w:type="spellStart"/>
      <w:r w:rsidRPr="00F924D4">
        <w:rPr>
          <w:rFonts w:cs="Times New Roman"/>
          <w:bCs/>
          <w:szCs w:val="24"/>
        </w:rPr>
        <w:t>membatalkan</w:t>
      </w:r>
      <w:proofErr w:type="spellEnd"/>
      <w:r w:rsidRPr="00F924D4">
        <w:rPr>
          <w:rFonts w:cs="Times New Roman"/>
          <w:bCs/>
          <w:szCs w:val="24"/>
        </w:rPr>
        <w:t xml:space="preserve"> </w:t>
      </w:r>
      <w:proofErr w:type="spellStart"/>
      <w:r w:rsidRPr="00F924D4">
        <w:rPr>
          <w:rFonts w:cs="Times New Roman"/>
          <w:bCs/>
          <w:szCs w:val="24"/>
        </w:rPr>
        <w:t>penghapusan</w:t>
      </w:r>
      <w:proofErr w:type="spellEnd"/>
    </w:p>
    <w:p w14:paraId="7A703659" w14:textId="77777777" w:rsidR="007556C5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OK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melakukan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penghapusan</w:t>
      </w:r>
      <w:proofErr w:type="spellEnd"/>
    </w:p>
    <w:p w14:paraId="3DE1DF2E" w14:textId="77777777" w:rsidR="007556C5" w:rsidRPr="00C87FDF" w:rsidRDefault="007556C5" w:rsidP="007556C5"/>
    <w:p w14:paraId="1D3BC274" w14:textId="464372CB" w:rsidR="007556C5" w:rsidRDefault="00EE1CF6">
      <w:pPr>
        <w:pStyle w:val="STTSJudulSubBab"/>
        <w:numPr>
          <w:ilvl w:val="3"/>
          <w:numId w:val="51"/>
        </w:numPr>
        <w:ind w:left="1004" w:hanging="1004"/>
      </w:pPr>
      <w:bookmarkStart w:id="158" w:name="_Toc124444529"/>
      <w:proofErr w:type="spellStart"/>
      <w:r>
        <w:t>Tampilan</w:t>
      </w:r>
      <w:proofErr w:type="spellEnd"/>
      <w:r>
        <w:t xml:space="preserve"> </w:t>
      </w:r>
      <w:r w:rsidR="007556C5">
        <w:t>Halaman CEK</w:t>
      </w:r>
      <w:bookmarkEnd w:id="158"/>
      <w:r>
        <w:t xml:space="preserve"> Super Admin</w:t>
      </w:r>
    </w:p>
    <w:p w14:paraId="189F8E58" w14:textId="45A51913" w:rsidR="007556C5" w:rsidRDefault="007556C5" w:rsidP="007556C5">
      <w:r w:rsidRPr="004028DF">
        <w:t xml:space="preserve">Pada </w:t>
      </w:r>
      <w:proofErr w:type="spellStart"/>
      <w:r w:rsidRPr="004028DF">
        <w:t>subbab</w:t>
      </w:r>
      <w:proofErr w:type="spellEnd"/>
      <w:r w:rsidRPr="004028DF">
        <w:t xml:space="preserve"> </w:t>
      </w:r>
      <w:proofErr w:type="spellStart"/>
      <w:r w:rsidRPr="004028DF">
        <w:t>ini</w:t>
      </w:r>
      <w:proofErr w:type="spellEnd"/>
      <w:r w:rsidRPr="004028DF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dijelaskan</w:t>
      </w:r>
      <w:proofErr w:type="spellEnd"/>
      <w:r w:rsidRPr="004028DF">
        <w:t xml:space="preserve"> </w:t>
      </w:r>
      <w:proofErr w:type="spellStart"/>
      <w:r w:rsidRPr="004028DF">
        <w:t>mengenai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</w:t>
      </w:r>
      <w:proofErr w:type="spellStart"/>
      <w:r w:rsidRPr="004028DF">
        <w:t>cek</w:t>
      </w:r>
      <w:proofErr w:type="spellEnd"/>
      <w:r w:rsidRPr="004028DF">
        <w:t xml:space="preserve">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aplikasi</w:t>
      </w:r>
      <w:proofErr w:type="spellEnd"/>
      <w:r w:rsidRPr="004028DF">
        <w:t xml:space="preserve"> website PT. </w:t>
      </w:r>
      <w:proofErr w:type="spellStart"/>
      <w:r w:rsidRPr="004028DF">
        <w:t>Adiputro</w:t>
      </w:r>
      <w:proofErr w:type="spellEnd"/>
      <w:r w:rsidRPr="004028DF">
        <w:t xml:space="preserve"> </w:t>
      </w:r>
      <w:proofErr w:type="spellStart"/>
      <w:r w:rsidRPr="004028DF">
        <w:t>Wirasejati</w:t>
      </w:r>
      <w:proofErr w:type="spellEnd"/>
      <w:r w:rsidRPr="004028DF">
        <w:t xml:space="preserve">. Halaman CEK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menampilkan</w:t>
      </w:r>
      <w:proofErr w:type="spellEnd"/>
      <w:r w:rsidRPr="004028DF">
        <w:t xml:space="preserve"> </w:t>
      </w:r>
      <w:proofErr w:type="spellStart"/>
      <w:r w:rsidRPr="004028DF">
        <w:t>seluruh</w:t>
      </w:r>
      <w:proofErr w:type="spellEnd"/>
      <w:r w:rsidRPr="004028DF">
        <w:t xml:space="preserve"> data </w:t>
      </w:r>
      <w:proofErr w:type="spellStart"/>
      <w:r w:rsidR="00044F14">
        <w:t>komponen</w:t>
      </w:r>
      <w:proofErr w:type="spellEnd"/>
      <w:r w:rsidR="00044F14">
        <w:t xml:space="preserve"> – </w:t>
      </w:r>
      <w:proofErr w:type="spellStart"/>
      <w:r w:rsidR="00044F14">
        <w:t>komponen</w:t>
      </w:r>
      <w:proofErr w:type="spellEnd"/>
      <w:r w:rsidR="00044F14">
        <w:t xml:space="preserve"> yang </w:t>
      </w:r>
      <w:proofErr w:type="spellStart"/>
      <w:r w:rsidR="00044F14">
        <w:t>diperlukan</w:t>
      </w:r>
      <w:proofErr w:type="spellEnd"/>
      <w:r w:rsidR="00044F14">
        <w:t xml:space="preserve"> </w:t>
      </w:r>
      <w:proofErr w:type="spellStart"/>
      <w:r w:rsidRPr="004028DF">
        <w:t>dari</w:t>
      </w:r>
      <w:proofErr w:type="spellEnd"/>
      <w:r w:rsidRPr="004028DF">
        <w:t xml:space="preserve">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="00044F14">
        <w:t xml:space="preserve"> yang </w:t>
      </w:r>
      <w:proofErr w:type="spellStart"/>
      <w:r w:rsidR="00044F14">
        <w:t>telah</w:t>
      </w:r>
      <w:proofErr w:type="spellEnd"/>
      <w:r w:rsidR="00044F14">
        <w:t xml:space="preserve"> </w:t>
      </w:r>
      <w:proofErr w:type="spellStart"/>
      <w:r w:rsidR="00044F14">
        <w:t>dipilih</w:t>
      </w:r>
      <w:proofErr w:type="spellEnd"/>
      <w:r w:rsidR="00044F14">
        <w:t xml:space="preserve">. Data yang </w:t>
      </w:r>
      <w:proofErr w:type="spellStart"/>
      <w:r w:rsidR="00044F14">
        <w:t>ditampilkan</w:t>
      </w:r>
      <w:proofErr w:type="spellEnd"/>
      <w:r w:rsidR="00044F14">
        <w:t xml:space="preserve"> </w:t>
      </w:r>
      <w:proofErr w:type="spellStart"/>
      <w:r w:rsidR="00044F14">
        <w:t>akan</w:t>
      </w:r>
      <w:proofErr w:type="spellEnd"/>
      <w:r w:rsidR="00044F14">
        <w:t xml:space="preserve"> </w:t>
      </w:r>
      <w:proofErr w:type="spellStart"/>
      <w:r w:rsidR="00044F14">
        <w:t>berupa</w:t>
      </w:r>
      <w:proofErr w:type="spellEnd"/>
      <w:r w:rsidR="00044F14">
        <w:t xml:space="preserve"> </w:t>
      </w:r>
      <w:proofErr w:type="spellStart"/>
      <w:r w:rsidR="00044F14">
        <w:t>komponen</w:t>
      </w:r>
      <w:proofErr w:type="spellEnd"/>
      <w:r w:rsidR="00044F14">
        <w:t xml:space="preserve"> – </w:t>
      </w:r>
      <w:proofErr w:type="spellStart"/>
      <w:r w:rsidR="00044F14">
        <w:t>komponen</w:t>
      </w:r>
      <w:proofErr w:type="spellEnd"/>
      <w:r w:rsidR="00044F14">
        <w:t xml:space="preserve"> yang </w:t>
      </w:r>
      <w:proofErr w:type="spellStart"/>
      <w:r w:rsidR="00044F14">
        <w:t>diperlukan</w:t>
      </w:r>
      <w:proofErr w:type="spellEnd"/>
      <w:r w:rsidR="00044F14">
        <w:t xml:space="preserve"> </w:t>
      </w:r>
      <w:proofErr w:type="spellStart"/>
      <w:r w:rsidR="00044F14">
        <w:t>dalam</w:t>
      </w:r>
      <w:proofErr w:type="spellEnd"/>
      <w:r w:rsidR="00044F14">
        <w:t xml:space="preserve"> proses </w:t>
      </w:r>
      <w:proofErr w:type="spellStart"/>
      <w:r w:rsidR="00044F14">
        <w:t>perakitan</w:t>
      </w:r>
      <w:proofErr w:type="spellEnd"/>
      <w:r w:rsidR="00044F14">
        <w:t xml:space="preserve">. </w:t>
      </w:r>
      <w:proofErr w:type="spellStart"/>
      <w:r w:rsidR="00044F14">
        <w:t>Nantinya</w:t>
      </w:r>
      <w:proofErr w:type="spellEnd"/>
      <w:r w:rsidR="00044F14">
        <w:t xml:space="preserve"> </w:t>
      </w:r>
      <w:proofErr w:type="spellStart"/>
      <w:r w:rsidR="00044F14">
        <w:t>hasil</w:t>
      </w:r>
      <w:proofErr w:type="spellEnd"/>
      <w:r w:rsidR="00044F14">
        <w:t xml:space="preserve"> </w:t>
      </w:r>
      <w:proofErr w:type="spellStart"/>
      <w:r w:rsidR="00044F14">
        <w:t>dari</w:t>
      </w:r>
      <w:proofErr w:type="spellEnd"/>
      <w:r w:rsidR="00044F14">
        <w:t xml:space="preserve"> proses </w:t>
      </w:r>
      <w:proofErr w:type="spellStart"/>
      <w:r w:rsidR="00044F14">
        <w:t>cek</w:t>
      </w:r>
      <w:proofErr w:type="spellEnd"/>
      <w:r w:rsidR="00044F14">
        <w:t xml:space="preserve"> </w:t>
      </w:r>
      <w:proofErr w:type="spellStart"/>
      <w:r w:rsidR="00044F14">
        <w:t>ini</w:t>
      </w:r>
      <w:proofErr w:type="spellEnd"/>
      <w:r w:rsidR="00044F14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="00044F14">
        <w:t>segera</w:t>
      </w:r>
      <w:proofErr w:type="spellEnd"/>
      <w:r w:rsidR="00044F14">
        <w:t xml:space="preserve"> </w:t>
      </w:r>
      <w:proofErr w:type="spellStart"/>
      <w:r w:rsidR="00044F14">
        <w:t>diberikan</w:t>
      </w:r>
      <w:proofErr w:type="spellEnd"/>
      <w:r w:rsidR="00044F14">
        <w:t xml:space="preserve"> </w:t>
      </w:r>
      <w:proofErr w:type="spellStart"/>
      <w:r w:rsidR="00044F14">
        <w:t>kepada</w:t>
      </w:r>
      <w:proofErr w:type="spellEnd"/>
      <w:r w:rsidR="00044F14">
        <w:t xml:space="preserve"> </w:t>
      </w:r>
      <w:r w:rsidRPr="004028DF">
        <w:t xml:space="preserve">divisi </w:t>
      </w:r>
      <w:proofErr w:type="spellStart"/>
      <w:r w:rsidRPr="004028DF">
        <w:t>gudang</w:t>
      </w:r>
      <w:proofErr w:type="spellEnd"/>
      <w:r w:rsidRPr="004028DF">
        <w:t xml:space="preserve"> dan divisi assembly. Pada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kolom</w:t>
      </w:r>
      <w:proofErr w:type="spellEnd"/>
      <w:r w:rsidRPr="004028DF">
        <w:t xml:space="preserve"> </w:t>
      </w:r>
      <w:proofErr w:type="spellStart"/>
      <w:r w:rsidRPr="004028DF">
        <w:t>pencarian</w:t>
      </w:r>
      <w:proofErr w:type="spellEnd"/>
      <w:r w:rsidRPr="004028DF">
        <w:t xml:space="preserve"> yang </w:t>
      </w:r>
      <w:proofErr w:type="spellStart"/>
      <w:r w:rsidRPr="004028DF">
        <w:t>berguna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filter </w:t>
      </w:r>
      <w:proofErr w:type="spellStart"/>
      <w:r w:rsidRPr="004028DF">
        <w:t>terhadap</w:t>
      </w:r>
      <w:proofErr w:type="spellEnd"/>
      <w:r w:rsidRPr="004028DF">
        <w:t xml:space="preserve"> data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</w:t>
      </w:r>
      <w:proofErr w:type="spellStart"/>
      <w:r w:rsidRPr="004028DF">
        <w:t>berdasarkan</w:t>
      </w:r>
      <w:proofErr w:type="spellEnd"/>
      <w:r w:rsidRPr="004028DF">
        <w:t xml:space="preserve"> id.</w:t>
      </w:r>
      <w:r w:rsidR="00044F14">
        <w:t xml:space="preserve"> Sangat </w:t>
      </w:r>
      <w:proofErr w:type="spellStart"/>
      <w:r w:rsidR="00044F14">
        <w:t>berguna</w:t>
      </w:r>
      <w:proofErr w:type="spellEnd"/>
      <w:r w:rsidR="00044F14">
        <w:t xml:space="preserve"> </w:t>
      </w:r>
      <w:proofErr w:type="spellStart"/>
      <w:r w:rsidR="00044F14">
        <w:t>jika</w:t>
      </w:r>
      <w:proofErr w:type="spellEnd"/>
      <w:r w:rsidR="00044F14">
        <w:t xml:space="preserve"> </w:t>
      </w:r>
      <w:proofErr w:type="spellStart"/>
      <w:r w:rsidR="00044F14">
        <w:t>terlalu</w:t>
      </w:r>
      <w:proofErr w:type="spellEnd"/>
      <w:r w:rsidR="00044F14">
        <w:t xml:space="preserve"> </w:t>
      </w:r>
      <w:proofErr w:type="spellStart"/>
      <w:r w:rsidR="00044F14">
        <w:t>banyak</w:t>
      </w:r>
      <w:proofErr w:type="spellEnd"/>
      <w:r w:rsidR="00044F14">
        <w:t xml:space="preserve"> data dan </w:t>
      </w:r>
      <w:proofErr w:type="spellStart"/>
      <w:r w:rsidR="00044F14">
        <w:t>diperlukan</w:t>
      </w:r>
      <w:proofErr w:type="spellEnd"/>
      <w:r w:rsidR="00044F14">
        <w:t xml:space="preserve"> </w:t>
      </w:r>
      <w:proofErr w:type="spellStart"/>
      <w:r w:rsidR="00044F14">
        <w:t>spesifik</w:t>
      </w:r>
      <w:proofErr w:type="spellEnd"/>
      <w:r w:rsidR="00044F14">
        <w:t xml:space="preserve"> data </w:t>
      </w:r>
      <w:proofErr w:type="spellStart"/>
      <w:r w:rsidR="00044F14">
        <w:t>untuk</w:t>
      </w:r>
      <w:proofErr w:type="spellEnd"/>
      <w:r w:rsidR="00044F14">
        <w:t xml:space="preserve"> </w:t>
      </w:r>
      <w:proofErr w:type="spellStart"/>
      <w:r w:rsidR="00044F14">
        <w:t>dicari</w:t>
      </w:r>
      <w:proofErr w:type="spellEnd"/>
      <w:r w:rsidR="00044F14">
        <w:t>.</w:t>
      </w:r>
      <w:r w:rsidRPr="004028DF">
        <w:t xml:space="preserve">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mengunduh</w:t>
      </w:r>
      <w:proofErr w:type="spellEnd"/>
      <w:r w:rsidRPr="004028DF">
        <w:t xml:space="preserve"> file </w:t>
      </w:r>
      <w:proofErr w:type="spellStart"/>
      <w:r w:rsidRPr="004028DF">
        <w:t>dengan</w:t>
      </w:r>
      <w:proofErr w:type="spellEnd"/>
      <w:r w:rsidRPr="004028DF">
        <w:t xml:space="preserve"> format excel, dan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</w:t>
      </w:r>
      <w:r w:rsidR="00F25F1C">
        <w:t xml:space="preserve">proses </w:t>
      </w:r>
      <w:proofErr w:type="spellStart"/>
      <w:r w:rsidR="00F25F1C">
        <w:t>cetak</w:t>
      </w:r>
      <w:proofErr w:type="spellEnd"/>
      <w:r w:rsidRPr="004028DF">
        <w:t xml:space="preserve">. </w:t>
      </w:r>
      <w:proofErr w:type="spellStart"/>
      <w:r w:rsidRPr="004028DF">
        <w:t>Apabila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dicetak</w:t>
      </w:r>
      <w:proofErr w:type="spellEnd"/>
      <w:r w:rsidRPr="004028DF">
        <w:t xml:space="preserve">, </w:t>
      </w:r>
      <w:proofErr w:type="spellStart"/>
      <w:r w:rsidRPr="004028DF">
        <w:t>maka</w:t>
      </w:r>
      <w:proofErr w:type="spellEnd"/>
      <w:r w:rsidRPr="004028DF">
        <w:t xml:space="preserve"> </w:t>
      </w:r>
      <w:proofErr w:type="spellStart"/>
      <w:r w:rsidRPr="004028DF">
        <w:t>secara</w:t>
      </w:r>
      <w:proofErr w:type="spellEnd"/>
      <w:r w:rsidRPr="004028DF">
        <w:t xml:space="preserve"> </w:t>
      </w:r>
      <w:proofErr w:type="spellStart"/>
      <w:r w:rsidRPr="004028DF">
        <w:t>otomatis</w:t>
      </w:r>
      <w:proofErr w:type="spellEnd"/>
      <w:r w:rsidRPr="004028DF">
        <w:t xml:space="preserve"> data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diteruskan</w:t>
      </w:r>
      <w:proofErr w:type="spellEnd"/>
      <w:r w:rsidRPr="004028DF">
        <w:t xml:space="preserve"> </w:t>
      </w:r>
      <w:proofErr w:type="spellStart"/>
      <w:r w:rsidRPr="004028DF">
        <w:t>ke</w:t>
      </w:r>
      <w:proofErr w:type="spellEnd"/>
      <w:r>
        <w:t xml:space="preserve"> </w:t>
      </w:r>
      <w:r w:rsidRPr="004028DF">
        <w:t xml:space="preserve">divisi assembly dan divisi </w:t>
      </w:r>
      <w:proofErr w:type="spellStart"/>
      <w:r w:rsidRPr="004028DF">
        <w:t>gudang</w:t>
      </w:r>
      <w:proofErr w:type="spellEnd"/>
      <w:r w:rsidRPr="004028DF">
        <w:t xml:space="preserve">. </w:t>
      </w:r>
    </w:p>
    <w:p w14:paraId="3C249445" w14:textId="77777777" w:rsidR="007556C5" w:rsidRPr="004028DF" w:rsidRDefault="007556C5" w:rsidP="007556C5">
      <w:pPr>
        <w:ind w:firstLine="0"/>
      </w:pPr>
      <w:proofErr w:type="spellStart"/>
      <w:r w:rsidRPr="004028DF">
        <w:t>Keterangan</w:t>
      </w:r>
      <w:proofErr w:type="spellEnd"/>
      <w:r w:rsidRPr="004028DF">
        <w:t>:</w:t>
      </w:r>
    </w:p>
    <w:p w14:paraId="6258EDC9" w14:textId="77777777" w:rsidR="007556C5" w:rsidRDefault="007556C5">
      <w:pPr>
        <w:pStyle w:val="BulletStyleNumber"/>
        <w:numPr>
          <w:ilvl w:val="0"/>
          <w:numId w:val="96"/>
        </w:numPr>
        <w:ind w:left="426" w:hanging="426"/>
      </w:pPr>
      <w:r w:rsidRPr="004028DF">
        <w:t xml:space="preserve">Kolom </w:t>
      </w:r>
      <w:proofErr w:type="spellStart"/>
      <w:r w:rsidRPr="004028DF">
        <w:t>pencarian</w:t>
      </w:r>
      <w:proofErr w:type="spellEnd"/>
      <w:r w:rsidRPr="004028DF">
        <w:t xml:space="preserve"> data (filter by id)</w:t>
      </w:r>
    </w:p>
    <w:p w14:paraId="08A7263E" w14:textId="77777777" w:rsidR="007556C5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download excel</w:t>
      </w:r>
    </w:p>
    <w:p w14:paraId="51C0A5C2" w14:textId="14DF2665" w:rsidR="00044F14" w:rsidRDefault="007556C5" w:rsidP="00044F14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</w:p>
    <w:p w14:paraId="1ACE77DB" w14:textId="77777777" w:rsidR="002D3031" w:rsidRDefault="007556C5" w:rsidP="002D3031">
      <w:pPr>
        <w:pStyle w:val="Gambar"/>
      </w:pPr>
      <w:bookmarkStart w:id="159" w:name="_Toc124434796"/>
      <w:bookmarkStart w:id="160" w:name="_Toc124435150"/>
      <w:r>
        <w:lastRenderedPageBreak/>
        <w:drawing>
          <wp:inline distT="0" distB="0" distL="0" distR="0" wp14:anchorId="48055FF0" wp14:editId="02E03980">
            <wp:extent cx="3780396" cy="1757991"/>
            <wp:effectExtent l="19050" t="19050" r="10795" b="13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94" cy="18128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4E3BAD" w14:textId="6A5C1682" w:rsidR="007556C5" w:rsidRDefault="007556C5" w:rsidP="002D3031">
      <w:pPr>
        <w:pStyle w:val="GambarDesc"/>
      </w:pPr>
      <w:bookmarkStart w:id="161" w:name="_Toc124436836"/>
      <w:bookmarkStart w:id="162" w:name="_Toc124436907"/>
      <w:r w:rsidRPr="004028DF">
        <w:t>Gambar 4.1</w:t>
      </w:r>
      <w:r>
        <w:t>6</w:t>
      </w:r>
      <w:bookmarkStart w:id="163" w:name="_Toc124434797"/>
      <w:bookmarkStart w:id="164" w:name="_Toc124435151"/>
      <w:bookmarkEnd w:id="159"/>
      <w:bookmarkEnd w:id="160"/>
      <w:r w:rsidR="002D3031">
        <w:br/>
      </w:r>
      <w:r w:rsidRPr="004028DF">
        <w:t>Halaman CEK</w:t>
      </w:r>
      <w:bookmarkEnd w:id="161"/>
      <w:bookmarkEnd w:id="162"/>
      <w:bookmarkEnd w:id="163"/>
      <w:bookmarkEnd w:id="164"/>
      <w:r w:rsidR="003C14E5">
        <w:t xml:space="preserve"> Super Admin</w:t>
      </w:r>
    </w:p>
    <w:p w14:paraId="7D54243A" w14:textId="77777777" w:rsidR="007556C5" w:rsidRPr="00C65534" w:rsidRDefault="007556C5" w:rsidP="007556C5">
      <w:pPr>
        <w:pStyle w:val="BulletParagraphwithoutindent"/>
      </w:pPr>
    </w:p>
    <w:p w14:paraId="1FFEB0BF" w14:textId="29BDED3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4028DF">
        <w:t xml:space="preserve">Halaman </w:t>
      </w:r>
      <w:proofErr w:type="spellStart"/>
      <w:r w:rsidRPr="004028DF">
        <w:t>tampilan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  <w:r w:rsidRPr="004028DF">
        <w:t xml:space="preserve"> data order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="009179C3">
        <w:t xml:space="preserve"> (Super Admin)</w:t>
      </w:r>
    </w:p>
    <w:p w14:paraId="08CF439E" w14:textId="77777777" w:rsidR="007556C5" w:rsidRPr="0099510D" w:rsidRDefault="007556C5" w:rsidP="007556C5">
      <w:pPr>
        <w:pStyle w:val="BulletParagraphwithoutindent"/>
      </w:pPr>
      <w:r w:rsidRPr="0099510D">
        <w:t>Gambar 4.1</w:t>
      </w:r>
      <w:r>
        <w:t>7</w:t>
      </w:r>
      <w:r w:rsidRPr="0099510D">
        <w:t xml:space="preserve"> </w:t>
      </w:r>
      <w:proofErr w:type="spellStart"/>
      <w:r w:rsidRPr="0099510D">
        <w:t>merupakan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dari</w:t>
      </w:r>
      <w:proofErr w:type="spellEnd"/>
      <w:r w:rsidRPr="0099510D">
        <w:t xml:space="preserve"> </w:t>
      </w:r>
      <w:proofErr w:type="spellStart"/>
      <w:r w:rsidRPr="0099510D">
        <w:t>halaman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data order Surat </w:t>
      </w:r>
      <w:proofErr w:type="spellStart"/>
      <w:r w:rsidRPr="0099510D">
        <w:t>Perintah</w:t>
      </w:r>
      <w:proofErr w:type="spellEnd"/>
      <w:r w:rsidRPr="0099510D">
        <w:t xml:space="preserve"> </w:t>
      </w:r>
      <w:proofErr w:type="spellStart"/>
      <w:r w:rsidRPr="0099510D">
        <w:t>Kerja</w:t>
      </w:r>
      <w:proofErr w:type="spellEnd"/>
      <w:r w:rsidRPr="0099510D">
        <w:t xml:space="preserve"> yang </w:t>
      </w:r>
      <w:proofErr w:type="spellStart"/>
      <w:r w:rsidRPr="0099510D">
        <w:t>ada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Halaman </w:t>
      </w:r>
      <w:proofErr w:type="spellStart"/>
      <w:r w:rsidRPr="0099510D">
        <w:t>ini</w:t>
      </w:r>
      <w:proofErr w:type="spellEnd"/>
      <w:r w:rsidRPr="0099510D">
        <w:t xml:space="preserve"> </w:t>
      </w:r>
      <w:proofErr w:type="spellStart"/>
      <w:r w:rsidRPr="0099510D">
        <w:t>akan</w:t>
      </w:r>
      <w:proofErr w:type="spellEnd"/>
      <w:r w:rsidRPr="0099510D">
        <w:t xml:space="preserve"> </w:t>
      </w:r>
      <w:proofErr w:type="spellStart"/>
      <w:r w:rsidRPr="0099510D">
        <w:t>muncul</w:t>
      </w:r>
      <w:proofErr w:type="spellEnd"/>
      <w:r w:rsidRPr="0099510D">
        <w:t xml:space="preserve"> </w:t>
      </w:r>
      <w:proofErr w:type="spellStart"/>
      <w:r w:rsidRPr="0099510D">
        <w:t>setelah</w:t>
      </w:r>
      <w:proofErr w:type="spellEnd"/>
      <w:r w:rsidRPr="0099510D">
        <w:t xml:space="preserve"> </w:t>
      </w:r>
      <w:proofErr w:type="spellStart"/>
      <w:r w:rsidRPr="0099510D">
        <w:t>pengguna</w:t>
      </w:r>
      <w:proofErr w:type="spellEnd"/>
      <w:r w:rsidRPr="0099510D">
        <w:t xml:space="preserve"> </w:t>
      </w:r>
      <w:proofErr w:type="spellStart"/>
      <w:r w:rsidRPr="0099510D">
        <w:t>menekan</w:t>
      </w:r>
      <w:proofErr w:type="spellEnd"/>
      <w:r w:rsidRPr="0099510D">
        <w:t xml:space="preserve">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Tidak </w:t>
      </w:r>
      <w:proofErr w:type="spellStart"/>
      <w:r w:rsidRPr="0099510D">
        <w:t>hanya</w:t>
      </w:r>
      <w:proofErr w:type="spellEnd"/>
      <w:r w:rsidRPr="0099510D">
        <w:t xml:space="preserve"> </w:t>
      </w:r>
      <w:proofErr w:type="spellStart"/>
      <w:r w:rsidRPr="0099510D">
        <w:t>menampilkan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,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juga </w:t>
      </w:r>
      <w:proofErr w:type="spellStart"/>
      <w:r w:rsidRPr="0099510D">
        <w:t>berfungsi</w:t>
      </w:r>
      <w:proofErr w:type="spellEnd"/>
      <w:r w:rsidRPr="0099510D">
        <w:t xml:space="preserve"> </w:t>
      </w:r>
      <w:proofErr w:type="spellStart"/>
      <w:r w:rsidRPr="0099510D">
        <w:t>untuk</w:t>
      </w:r>
      <w:proofErr w:type="spellEnd"/>
      <w:r w:rsidRPr="0099510D">
        <w:t xml:space="preserve"> </w:t>
      </w:r>
      <w:proofErr w:type="spellStart"/>
      <w:r w:rsidRPr="0099510D">
        <w:t>meneruskan</w:t>
      </w:r>
      <w:proofErr w:type="spellEnd"/>
      <w:r w:rsidRPr="0099510D">
        <w:t xml:space="preserve"> data yang </w:t>
      </w:r>
      <w:proofErr w:type="spellStart"/>
      <w:r w:rsidRPr="0099510D">
        <w:t>ada</w:t>
      </w:r>
      <w:proofErr w:type="spellEnd"/>
      <w:r w:rsidRPr="0099510D">
        <w:t xml:space="preserve"> </w:t>
      </w:r>
      <w:proofErr w:type="spellStart"/>
      <w:r w:rsidRPr="0099510D">
        <w:t>ke</w:t>
      </w:r>
      <w:proofErr w:type="spellEnd"/>
      <w:r w:rsidRPr="0099510D">
        <w:t xml:space="preserve"> divisi </w:t>
      </w:r>
      <w:proofErr w:type="spellStart"/>
      <w:r w:rsidRPr="0099510D">
        <w:t>gudang</w:t>
      </w:r>
      <w:proofErr w:type="spellEnd"/>
      <w:r w:rsidRPr="0099510D">
        <w:t xml:space="preserve"> dan divisi assembly. </w:t>
      </w:r>
    </w:p>
    <w:p w14:paraId="1261A8AB" w14:textId="77777777" w:rsidR="007556C5" w:rsidRPr="004028DF" w:rsidRDefault="007556C5" w:rsidP="007556C5">
      <w:pPr>
        <w:pStyle w:val="ListParagraph"/>
        <w:ind w:left="426" w:firstLine="0"/>
        <w:rPr>
          <w:szCs w:val="24"/>
        </w:rPr>
      </w:pPr>
    </w:p>
    <w:p w14:paraId="4790584D" w14:textId="77777777" w:rsidR="007556C5" w:rsidRDefault="007556C5" w:rsidP="007556C5">
      <w:pPr>
        <w:pStyle w:val="Gambar"/>
      </w:pPr>
      <w:r>
        <w:drawing>
          <wp:inline distT="0" distB="0" distL="0" distR="0" wp14:anchorId="20BFAFFB" wp14:editId="74CF03F3">
            <wp:extent cx="4463991" cy="1750374"/>
            <wp:effectExtent l="19050" t="19050" r="13335" b="215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524" cy="1789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41CC">
        <w:t xml:space="preserve"> </w:t>
      </w:r>
    </w:p>
    <w:p w14:paraId="79D939CF" w14:textId="7426CF82" w:rsidR="007556C5" w:rsidRDefault="007556C5" w:rsidP="002D3031">
      <w:pPr>
        <w:pStyle w:val="GambarDesc"/>
      </w:pPr>
      <w:bookmarkStart w:id="165" w:name="_Toc124434798"/>
      <w:bookmarkStart w:id="166" w:name="_Toc124435152"/>
      <w:bookmarkStart w:id="167" w:name="_Toc124436837"/>
      <w:bookmarkStart w:id="168" w:name="_Toc124436908"/>
      <w:r w:rsidRPr="007B3F78">
        <w:t>Gambar 4.1</w:t>
      </w:r>
      <w:r>
        <w:t>7</w:t>
      </w:r>
      <w:bookmarkStart w:id="169" w:name="_Toc124434799"/>
      <w:bookmarkStart w:id="170" w:name="_Toc124435153"/>
      <w:bookmarkEnd w:id="165"/>
      <w:bookmarkEnd w:id="166"/>
      <w:r w:rsidR="002D3031">
        <w:br/>
      </w:r>
      <w:r w:rsidRPr="007B3F78">
        <w:t xml:space="preserve">Tampilan Cetak </w:t>
      </w:r>
      <w:r w:rsidR="00D80D54">
        <w:t>D</w:t>
      </w:r>
      <w:r w:rsidRPr="007B3F78">
        <w:t xml:space="preserve">ata </w:t>
      </w:r>
      <w:r w:rsidR="00D80D54">
        <w:t>O</w:t>
      </w:r>
      <w:r w:rsidRPr="007B3F78">
        <w:t xml:space="preserve">rder </w:t>
      </w:r>
      <w:bookmarkEnd w:id="167"/>
      <w:bookmarkEnd w:id="168"/>
      <w:bookmarkEnd w:id="169"/>
      <w:bookmarkEnd w:id="170"/>
      <w:r w:rsidR="009179C3">
        <w:t>SPK (</w:t>
      </w:r>
      <w:r w:rsidR="007426BA">
        <w:t>Super Admin)</w:t>
      </w:r>
    </w:p>
    <w:p w14:paraId="1ACBD24E" w14:textId="77777777" w:rsidR="00BB3006" w:rsidRDefault="00BB3006" w:rsidP="007556C5">
      <w:pPr>
        <w:pStyle w:val="GambarDesc"/>
      </w:pPr>
    </w:p>
    <w:p w14:paraId="1D8BC4AB" w14:textId="77777777" w:rsidR="007556C5" w:rsidRPr="007B3F78" w:rsidRDefault="007556C5" w:rsidP="007556C5">
      <w:pPr>
        <w:spacing w:line="240" w:lineRule="auto"/>
        <w:jc w:val="center"/>
        <w:rPr>
          <w:b/>
          <w:bCs/>
          <w:szCs w:val="24"/>
        </w:rPr>
      </w:pPr>
    </w:p>
    <w:p w14:paraId="1604A160" w14:textId="368AFCCA" w:rsidR="007556C5" w:rsidRPr="004522A9" w:rsidRDefault="007556C5">
      <w:pPr>
        <w:pStyle w:val="STTSJudulSubBab"/>
        <w:numPr>
          <w:ilvl w:val="3"/>
          <w:numId w:val="51"/>
        </w:numPr>
        <w:ind w:left="1004" w:hanging="1004"/>
      </w:pPr>
      <w:bookmarkStart w:id="171" w:name="_Toc124444530"/>
      <w:r>
        <w:t>Halaman History</w:t>
      </w:r>
      <w:bookmarkEnd w:id="171"/>
      <w:r w:rsidR="009B59B8">
        <w:t xml:space="preserve"> Super Admin</w:t>
      </w:r>
    </w:p>
    <w:p w14:paraId="4AAF9DC4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history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Halaman history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menampilkan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penambahan</w:t>
      </w:r>
      <w:proofErr w:type="spellEnd"/>
      <w:r w:rsidRPr="00151375">
        <w:t xml:space="preserve">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pada </w:t>
      </w:r>
      <w:proofErr w:type="spellStart"/>
      <w:r w:rsidRPr="00151375">
        <w:t>halaman</w:t>
      </w:r>
      <w:proofErr w:type="spellEnd"/>
      <w:r w:rsidRPr="00151375">
        <w:t xml:space="preserve"> input. </w:t>
      </w:r>
      <w:proofErr w:type="spellStart"/>
      <w:r w:rsidRPr="00151375">
        <w:t>Terdapat</w:t>
      </w:r>
      <w:proofErr w:type="spellEnd"/>
      <w:r w:rsidRPr="00151375">
        <w:t xml:space="preserve"> </w:t>
      </w:r>
      <w:proofErr w:type="spellStart"/>
      <w:r w:rsidRPr="00151375">
        <w:t>sebuah</w:t>
      </w:r>
      <w:proofErr w:type="spellEnd"/>
      <w:r w:rsidRPr="00151375">
        <w:t xml:space="preserve"> </w:t>
      </w:r>
      <w:proofErr w:type="spellStart"/>
      <w:r w:rsidRPr="00151375">
        <w:t>tabel</w:t>
      </w:r>
      <w:proofErr w:type="spellEnd"/>
      <w:r w:rsidRPr="00151375">
        <w:t xml:space="preserve"> data </w:t>
      </w:r>
      <w:proofErr w:type="spellStart"/>
      <w:r w:rsidRPr="00151375">
        <w:t>dengan</w:t>
      </w:r>
      <w:proofErr w:type="spellEnd"/>
      <w:r w:rsidRPr="00151375">
        <w:t xml:space="preserve"> header </w:t>
      </w:r>
      <w:proofErr w:type="spellStart"/>
      <w:r w:rsidRPr="00151375">
        <w:t>Nomor</w:t>
      </w:r>
      <w:proofErr w:type="spellEnd"/>
      <w:r w:rsidRPr="00151375">
        <w:t xml:space="preserve"> SPK, Nama Stall, Stall, </w:t>
      </w:r>
      <w:proofErr w:type="spellStart"/>
      <w:r w:rsidRPr="00151375">
        <w:t>Departemen</w:t>
      </w:r>
      <w:proofErr w:type="spellEnd"/>
      <w:r w:rsidRPr="00151375">
        <w:t xml:space="preserve">, </w:t>
      </w:r>
      <w:r w:rsidRPr="00151375">
        <w:lastRenderedPageBreak/>
        <w:t xml:space="preserve">Status, Waktu Update </w:t>
      </w:r>
      <w:proofErr w:type="spellStart"/>
      <w:r w:rsidRPr="00151375">
        <w:t>Terakhir</w:t>
      </w:r>
      <w:proofErr w:type="spellEnd"/>
      <w:r w:rsidRPr="00151375">
        <w:t xml:space="preserve">, dan Action. Field action </w:t>
      </w:r>
      <w:proofErr w:type="spellStart"/>
      <w:r w:rsidRPr="00151375">
        <w:t>berisi</w:t>
      </w:r>
      <w:proofErr w:type="spellEnd"/>
      <w:r w:rsidRPr="00151375">
        <w:t xml:space="preserve"> dua </w:t>
      </w: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yaitu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dan </w:t>
      </w:r>
      <w:proofErr w:type="spellStart"/>
      <w:r w:rsidRPr="00151375">
        <w:t>tombol</w:t>
      </w:r>
      <w:proofErr w:type="spellEnd"/>
      <w:r w:rsidRPr="00151375">
        <w:t xml:space="preserve"> Hapus.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CEK. Bila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input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yang </w:t>
      </w:r>
      <w:proofErr w:type="spellStart"/>
      <w:r w:rsidRPr="00151375">
        <w:t>bersangkutan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dihapus</w:t>
      </w:r>
      <w:proofErr w:type="spellEnd"/>
      <w:r w:rsidRPr="00151375">
        <w:t xml:space="preserve">. </w:t>
      </w:r>
    </w:p>
    <w:p w14:paraId="4E444364" w14:textId="77777777" w:rsidR="007556C5" w:rsidRDefault="007556C5" w:rsidP="007556C5"/>
    <w:p w14:paraId="2BDA2F57" w14:textId="77777777" w:rsidR="007556C5" w:rsidRDefault="007556C5" w:rsidP="007556C5">
      <w:pPr>
        <w:pStyle w:val="Gambar"/>
      </w:pPr>
      <w:r>
        <w:drawing>
          <wp:inline distT="0" distB="0" distL="0" distR="0" wp14:anchorId="44D78454" wp14:editId="1AFC5885">
            <wp:extent cx="4849692" cy="1595994"/>
            <wp:effectExtent l="19050" t="19050" r="27305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636" cy="16305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F89C177" w14:textId="52153F9A" w:rsidR="007556C5" w:rsidRDefault="007556C5" w:rsidP="002D3031">
      <w:pPr>
        <w:pStyle w:val="GambarDesc"/>
      </w:pPr>
      <w:bookmarkStart w:id="172" w:name="_Toc124434800"/>
      <w:bookmarkStart w:id="173" w:name="_Toc124435154"/>
      <w:bookmarkStart w:id="174" w:name="_Toc124436838"/>
      <w:bookmarkStart w:id="175" w:name="_Toc124436909"/>
      <w:r w:rsidRPr="00151375">
        <w:t>Gambar 4.1</w:t>
      </w:r>
      <w:r>
        <w:t>8</w:t>
      </w:r>
      <w:bookmarkStart w:id="176" w:name="_Toc124434801"/>
      <w:bookmarkStart w:id="177" w:name="_Toc124435155"/>
      <w:bookmarkEnd w:id="172"/>
      <w:bookmarkEnd w:id="173"/>
      <w:r w:rsidR="00E243BA">
        <w:br/>
      </w:r>
      <w:r w:rsidRPr="00151375">
        <w:t>Tampilan Halaman History</w:t>
      </w:r>
      <w:bookmarkEnd w:id="174"/>
      <w:bookmarkEnd w:id="175"/>
      <w:bookmarkEnd w:id="176"/>
      <w:bookmarkEnd w:id="177"/>
      <w:r w:rsidR="00CA50DF">
        <w:t xml:space="preserve"> Super Admin</w:t>
      </w:r>
    </w:p>
    <w:p w14:paraId="42CFCB78" w14:textId="77777777" w:rsidR="007556C5" w:rsidRPr="00151375" w:rsidRDefault="007556C5" w:rsidP="007556C5">
      <w:pPr>
        <w:pStyle w:val="GambarDesc"/>
      </w:pPr>
    </w:p>
    <w:p w14:paraId="38BDA13F" w14:textId="77777777" w:rsidR="007556C5" w:rsidRPr="00151375" w:rsidRDefault="007556C5" w:rsidP="007556C5">
      <w:pPr>
        <w:ind w:firstLine="0"/>
      </w:pPr>
      <w:proofErr w:type="spellStart"/>
      <w:r w:rsidRPr="00151375">
        <w:t>Keterangan</w:t>
      </w:r>
      <w:proofErr w:type="spellEnd"/>
      <w:r w:rsidRPr="00151375">
        <w:t xml:space="preserve"> :</w:t>
      </w:r>
    </w:p>
    <w:p w14:paraId="5DDFC1E1" w14:textId="77777777" w:rsidR="007556C5" w:rsidRDefault="007556C5">
      <w:pPr>
        <w:pStyle w:val="BulletStyleNumber"/>
        <w:numPr>
          <w:ilvl w:val="0"/>
          <w:numId w:val="97"/>
        </w:numPr>
        <w:ind w:left="426" w:hanging="426"/>
      </w:pPr>
      <w:proofErr w:type="spellStart"/>
      <w:r w:rsidRPr="00151375">
        <w:t>Tombol</w:t>
      </w:r>
      <w:proofErr w:type="spellEnd"/>
      <w:r w:rsidRPr="00151375">
        <w:t xml:space="preserve"> CEK (</w:t>
      </w:r>
      <w:proofErr w:type="spellStart"/>
      <w:r w:rsidRPr="00151375">
        <w:t>menuju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Cek)</w:t>
      </w:r>
    </w:p>
    <w:p w14:paraId="6C1DC654" w14:textId="77777777" w:rsidR="007556C5" w:rsidRPr="0099510D" w:rsidRDefault="007556C5">
      <w:pPr>
        <w:pStyle w:val="BulletStyleNumber"/>
        <w:numPr>
          <w:ilvl w:val="0"/>
          <w:numId w:val="53"/>
        </w:numPr>
        <w:ind w:left="425" w:hanging="425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hapus </w:t>
      </w:r>
      <w:proofErr w:type="spellStart"/>
      <w:r w:rsidRPr="0099510D">
        <w:rPr>
          <w:rFonts w:cs="Times New Roman"/>
          <w:szCs w:val="24"/>
        </w:rPr>
        <w:t>histori</w:t>
      </w:r>
      <w:proofErr w:type="spellEnd"/>
    </w:p>
    <w:p w14:paraId="4D4E6C71" w14:textId="77777777" w:rsidR="007556C5" w:rsidRDefault="007556C5" w:rsidP="007556C5"/>
    <w:p w14:paraId="54A3027E" w14:textId="3D214B86" w:rsidR="007556C5" w:rsidRPr="008425EC" w:rsidRDefault="007556C5">
      <w:pPr>
        <w:pStyle w:val="STTSJudulSubBab"/>
        <w:numPr>
          <w:ilvl w:val="3"/>
          <w:numId w:val="51"/>
        </w:numPr>
        <w:ind w:left="1004" w:hanging="1004"/>
      </w:pPr>
      <w:bookmarkStart w:id="178" w:name="_Toc124444531"/>
      <w:r>
        <w:t>Halaman Master</w:t>
      </w:r>
      <w:bookmarkEnd w:id="178"/>
      <w:r w:rsidR="009E27F1">
        <w:t xml:space="preserve"> Super </w:t>
      </w:r>
      <w:r w:rsidR="009D776F">
        <w:t>Admin</w:t>
      </w:r>
    </w:p>
    <w:p w14:paraId="0CA374A4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desain</w:t>
      </w:r>
      <w:proofErr w:type="spellEnd"/>
      <w:r w:rsidRPr="00151375">
        <w:t xml:space="preserve"> interface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Master pada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Pada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data master yang </w:t>
      </w:r>
      <w:proofErr w:type="spellStart"/>
      <w:r w:rsidRPr="00151375">
        <w:t>berisikan</w:t>
      </w:r>
      <w:proofErr w:type="spellEnd"/>
      <w:r w:rsidRPr="00151375">
        <w:t xml:space="preserve"> </w:t>
      </w:r>
      <w:proofErr w:type="spellStart"/>
      <w:r w:rsidRPr="00151375">
        <w:t>nama</w:t>
      </w:r>
      <w:proofErr w:type="spellEnd"/>
      <w:r w:rsidRPr="00151375">
        <w:t xml:space="preserve"> kit dan </w:t>
      </w:r>
      <w:proofErr w:type="spellStart"/>
      <w:r w:rsidRPr="00151375">
        <w:t>kode</w:t>
      </w:r>
      <w:proofErr w:type="spellEnd"/>
      <w:r w:rsidRPr="00151375">
        <w:t xml:space="preserve"> kit yang </w:t>
      </w:r>
      <w:proofErr w:type="spellStart"/>
      <w:r w:rsidRPr="00151375">
        <w:t>dibutuhkan</w:t>
      </w:r>
      <w:proofErr w:type="spellEnd"/>
      <w:r w:rsidRPr="00151375">
        <w:t xml:space="preserve"> </w:t>
      </w:r>
      <w:proofErr w:type="spellStart"/>
      <w:r w:rsidRPr="00151375">
        <w:t>dalam</w:t>
      </w:r>
      <w:proofErr w:type="spellEnd"/>
      <w:r w:rsidRPr="00151375">
        <w:t xml:space="preserve"> proses </w:t>
      </w:r>
      <w:proofErr w:type="spellStart"/>
      <w:r w:rsidRPr="00151375">
        <w:t>perakitan</w:t>
      </w:r>
      <w:proofErr w:type="spellEnd"/>
      <w:r w:rsidRPr="00151375">
        <w:t xml:space="preserve"> </w:t>
      </w:r>
      <w:proofErr w:type="spellStart"/>
      <w:r w:rsidRPr="00151375">
        <w:t>kendaraan</w:t>
      </w:r>
      <w:proofErr w:type="spellEnd"/>
      <w:r w:rsidRPr="00151375">
        <w:t xml:space="preserve">. Data – data </w:t>
      </w:r>
      <w:proofErr w:type="spellStart"/>
      <w:r w:rsidRPr="00151375">
        <w:t>tersebut</w:t>
      </w:r>
      <w:proofErr w:type="spellEnd"/>
      <w:r w:rsidRPr="00151375">
        <w:t xml:space="preserve"> </w:t>
      </w:r>
      <w:proofErr w:type="spellStart"/>
      <w:r w:rsidRPr="00151375">
        <w:t>tersusun</w:t>
      </w:r>
      <w:proofErr w:type="spellEnd"/>
      <w:r w:rsidRPr="00151375">
        <w:t xml:space="preserve"> </w:t>
      </w:r>
      <w:proofErr w:type="spellStart"/>
      <w:r w:rsidRPr="00151375">
        <w:t>dengan</w:t>
      </w:r>
      <w:proofErr w:type="spellEnd"/>
      <w:r w:rsidRPr="00151375">
        <w:t xml:space="preserve"> </w:t>
      </w:r>
      <w:proofErr w:type="spellStart"/>
      <w:r w:rsidRPr="00151375">
        <w:t>rapi</w:t>
      </w:r>
      <w:proofErr w:type="spellEnd"/>
      <w:r w:rsidRPr="00151375">
        <w:t xml:space="preserve"> di </w:t>
      </w:r>
      <w:proofErr w:type="spellStart"/>
      <w:r w:rsidRPr="00151375">
        <w:t>dalam</w:t>
      </w:r>
      <w:proofErr w:type="spellEnd"/>
      <w:r w:rsidRPr="00151375">
        <w:t xml:space="preserve"> data </w:t>
      </w:r>
      <w:proofErr w:type="spellStart"/>
      <w:r w:rsidRPr="00151375">
        <w:t>tabel</w:t>
      </w:r>
      <w:proofErr w:type="spellEnd"/>
      <w:r w:rsidRPr="00151375">
        <w:t xml:space="preserve">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hendak</w:t>
      </w:r>
      <w:proofErr w:type="spellEnd"/>
      <w:r w:rsidRPr="00151375">
        <w:t xml:space="preserve"> </w:t>
      </w:r>
      <w:proofErr w:type="spellStart"/>
      <w:r w:rsidRPr="00151375">
        <w:t>melakukan</w:t>
      </w:r>
      <w:proofErr w:type="spellEnd"/>
      <w:r w:rsidRPr="00151375">
        <w:t xml:space="preserve"> </w:t>
      </w:r>
      <w:proofErr w:type="spellStart"/>
      <w:r w:rsidRPr="00151375">
        <w:t>pengubahan</w:t>
      </w:r>
      <w:proofErr w:type="spellEnd"/>
      <w:r w:rsidRPr="00151375">
        <w:t xml:space="preserve"> pada data yang </w:t>
      </w:r>
      <w:proofErr w:type="spellStart"/>
      <w:r w:rsidRPr="00151375">
        <w:t>ada</w:t>
      </w:r>
      <w:proofErr w:type="spellEnd"/>
      <w:r w:rsidRPr="00151375">
        <w:t xml:space="preserve">,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bisa</w:t>
      </w:r>
      <w:proofErr w:type="spellEnd"/>
      <w:r w:rsidRPr="00151375">
        <w:t xml:space="preserve"> </w:t>
      </w:r>
      <w:proofErr w:type="spellStart"/>
      <w:r w:rsidRPr="00151375">
        <w:t>menekan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Maka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langsung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 </w:t>
      </w:r>
      <w:proofErr w:type="spellStart"/>
      <w:r w:rsidRPr="00151375">
        <w:t>dengan</w:t>
      </w:r>
      <w:proofErr w:type="spellEnd"/>
      <w:r w:rsidRPr="00151375">
        <w:t xml:space="preserve"> data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dan </w:t>
      </w:r>
      <w:proofErr w:type="spellStart"/>
      <w:r w:rsidRPr="00151375">
        <w:t>siap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diubah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digunakan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menghapus</w:t>
      </w:r>
      <w:proofErr w:type="spellEnd"/>
      <w:r w:rsidRPr="00151375">
        <w:t xml:space="preserve"> data kit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ada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hanya</w:t>
      </w:r>
      <w:proofErr w:type="spellEnd"/>
      <w:r w:rsidRPr="00151375">
        <w:t xml:space="preserve"> </w:t>
      </w:r>
      <w:proofErr w:type="spellStart"/>
      <w:r w:rsidRPr="00151375">
        <w:t>tersedia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Role Super Admin. </w:t>
      </w:r>
    </w:p>
    <w:p w14:paraId="75BE7B63" w14:textId="77777777" w:rsidR="007556C5" w:rsidRDefault="007556C5" w:rsidP="007556C5">
      <w:pPr>
        <w:pStyle w:val="BulletParagraphMoreThan1"/>
      </w:pPr>
    </w:p>
    <w:p w14:paraId="27906D91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5DDC9D2A" wp14:editId="73862C98">
            <wp:extent cx="4841098" cy="2071007"/>
            <wp:effectExtent l="19050" t="19050" r="17145" b="2476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29"/>
                    <a:stretch/>
                  </pic:blipFill>
                  <pic:spPr bwMode="auto">
                    <a:xfrm>
                      <a:off x="0" y="0"/>
                      <a:ext cx="4861276" cy="20796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81D07" w14:textId="4615EAFC" w:rsidR="007556C5" w:rsidRDefault="007556C5" w:rsidP="007556C5">
      <w:pPr>
        <w:pStyle w:val="GambarDesc"/>
      </w:pPr>
      <w:bookmarkStart w:id="179" w:name="_Toc124434802"/>
      <w:bookmarkStart w:id="180" w:name="_Toc124435156"/>
      <w:bookmarkStart w:id="181" w:name="_Toc124436839"/>
      <w:bookmarkStart w:id="182" w:name="_Toc124436910"/>
      <w:r w:rsidRPr="00F639BD">
        <w:t>Gambar 4.1</w:t>
      </w:r>
      <w:r>
        <w:t>9</w:t>
      </w:r>
      <w:r w:rsidRPr="00F639BD">
        <w:br/>
        <w:t>Tampilan Halaman Master</w:t>
      </w:r>
      <w:bookmarkEnd w:id="179"/>
      <w:bookmarkEnd w:id="180"/>
      <w:bookmarkEnd w:id="181"/>
      <w:bookmarkEnd w:id="182"/>
      <w:r w:rsidR="00BF5528">
        <w:t xml:space="preserve"> Super Ad</w:t>
      </w:r>
      <w:r w:rsidR="000324DE">
        <w:t>min</w:t>
      </w:r>
    </w:p>
    <w:p w14:paraId="1A0E8F14" w14:textId="77777777" w:rsidR="007556C5" w:rsidRPr="00151375" w:rsidRDefault="007556C5" w:rsidP="007556C5">
      <w:pPr>
        <w:pStyle w:val="BulletParagraphMoreThan1"/>
      </w:pPr>
    </w:p>
    <w:p w14:paraId="3B93BDB8" w14:textId="77777777" w:rsidR="007556C5" w:rsidRPr="00151375" w:rsidRDefault="007556C5" w:rsidP="007556C5">
      <w:pPr>
        <w:ind w:firstLine="0"/>
        <w:rPr>
          <w:szCs w:val="24"/>
        </w:rPr>
      </w:pPr>
      <w:proofErr w:type="spellStart"/>
      <w:r w:rsidRPr="00151375">
        <w:rPr>
          <w:szCs w:val="24"/>
        </w:rPr>
        <w:t>Keterangan</w:t>
      </w:r>
      <w:proofErr w:type="spellEnd"/>
      <w:r w:rsidRPr="00151375">
        <w:rPr>
          <w:szCs w:val="24"/>
        </w:rPr>
        <w:t xml:space="preserve"> : </w:t>
      </w:r>
    </w:p>
    <w:p w14:paraId="2DE21250" w14:textId="77777777" w:rsidR="007556C5" w:rsidRDefault="007556C5">
      <w:pPr>
        <w:pStyle w:val="BulletStyleNumber"/>
        <w:numPr>
          <w:ilvl w:val="0"/>
          <w:numId w:val="98"/>
        </w:numPr>
        <w:ind w:left="426" w:hanging="426"/>
      </w:pP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</w:t>
      </w:r>
    </w:p>
    <w:p w14:paraId="54E55211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edit data kit</w:t>
      </w:r>
    </w:p>
    <w:p w14:paraId="7C8A2931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hapus data kit</w:t>
      </w:r>
    </w:p>
    <w:p w14:paraId="5B5B46E4" w14:textId="77777777" w:rsidR="007556C5" w:rsidRPr="00A54A7C" w:rsidRDefault="007556C5">
      <w:pPr>
        <w:pStyle w:val="BulletStyleNumber"/>
        <w:numPr>
          <w:ilvl w:val="0"/>
          <w:numId w:val="53"/>
        </w:numPr>
        <w:ind w:left="426" w:hanging="426"/>
      </w:pPr>
      <w:r w:rsidRPr="0099510D">
        <w:rPr>
          <w:rFonts w:cs="Times New Roman"/>
          <w:szCs w:val="24"/>
        </w:rPr>
        <w:t xml:space="preserve">Kolom </w:t>
      </w:r>
      <w:proofErr w:type="spellStart"/>
      <w:r w:rsidRPr="0099510D">
        <w:rPr>
          <w:rFonts w:cs="Times New Roman"/>
          <w:szCs w:val="24"/>
        </w:rPr>
        <w:t>pencarian</w:t>
      </w:r>
      <w:proofErr w:type="spellEnd"/>
      <w:r w:rsidRPr="0099510D">
        <w:rPr>
          <w:rFonts w:cs="Times New Roman"/>
          <w:szCs w:val="24"/>
        </w:rPr>
        <w:t xml:space="preserve"> data kit</w:t>
      </w:r>
    </w:p>
    <w:p w14:paraId="57BB900A" w14:textId="77777777" w:rsidR="007556C5" w:rsidRPr="0099510D" w:rsidRDefault="007556C5" w:rsidP="007556C5">
      <w:pPr>
        <w:pStyle w:val="BulletStyleNumber"/>
        <w:numPr>
          <w:ilvl w:val="0"/>
          <w:numId w:val="0"/>
        </w:numPr>
      </w:pPr>
    </w:p>
    <w:p w14:paraId="5191A919" w14:textId="584CB8D1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hapus data master</w:t>
      </w:r>
      <w:r w:rsidR="00D3304D">
        <w:t xml:space="preserve"> Super Admin</w:t>
      </w:r>
    </w:p>
    <w:p w14:paraId="5C10F946" w14:textId="77777777" w:rsidR="007556C5" w:rsidRDefault="007556C5" w:rsidP="007556C5">
      <w:pPr>
        <w:pStyle w:val="BulletParagraphwithoutindent"/>
      </w:pPr>
      <w:r>
        <w:t xml:space="preserve">Gambar 4.20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master,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 </w:t>
      </w:r>
    </w:p>
    <w:p w14:paraId="1237E06D" w14:textId="77777777" w:rsidR="007556C5" w:rsidRPr="0099510D" w:rsidRDefault="007556C5" w:rsidP="007556C5">
      <w:pPr>
        <w:pStyle w:val="BulletParagraphwithoutindent"/>
      </w:pPr>
      <w:proofErr w:type="spellStart"/>
      <w:r w:rsidRPr="0099510D">
        <w:t>Keterangan</w:t>
      </w:r>
      <w:proofErr w:type="spellEnd"/>
      <w:r w:rsidRPr="0099510D">
        <w:t xml:space="preserve"> :</w:t>
      </w:r>
    </w:p>
    <w:p w14:paraId="04A981F4" w14:textId="77777777" w:rsidR="007556C5" w:rsidRDefault="007556C5">
      <w:pPr>
        <w:pStyle w:val="BulletStyleNumber"/>
        <w:numPr>
          <w:ilvl w:val="0"/>
          <w:numId w:val="90"/>
        </w:numPr>
      </w:pPr>
      <w:proofErr w:type="spellStart"/>
      <w:r>
        <w:t>Tombol</w:t>
      </w:r>
      <w:proofErr w:type="spellEnd"/>
      <w:r>
        <w:t xml:space="preserve"> cancel </w:t>
      </w:r>
    </w:p>
    <w:p w14:paraId="75EB24A3" w14:textId="77777777" w:rsidR="007556C5" w:rsidRPr="0099510D" w:rsidRDefault="007556C5" w:rsidP="007556C5">
      <w:pPr>
        <w:pStyle w:val="BulletStyleNumberLevel2"/>
      </w:pPr>
      <w:proofErr w:type="spellStart"/>
      <w:r w:rsidRPr="00FE398F">
        <w:rPr>
          <w:rFonts w:cs="Times New Roman"/>
          <w:szCs w:val="24"/>
        </w:rPr>
        <w:t>Tombol</w:t>
      </w:r>
      <w:proofErr w:type="spellEnd"/>
      <w:r w:rsidRPr="00FE398F">
        <w:rPr>
          <w:rFonts w:cs="Times New Roman"/>
          <w:szCs w:val="24"/>
        </w:rPr>
        <w:t xml:space="preserve"> OK (</w:t>
      </w:r>
      <w:proofErr w:type="spellStart"/>
      <w:r w:rsidRPr="00FE398F">
        <w:rPr>
          <w:rFonts w:cs="Times New Roman"/>
          <w:szCs w:val="24"/>
        </w:rPr>
        <w:t>konfirmasi</w:t>
      </w:r>
      <w:proofErr w:type="spellEnd"/>
      <w:r w:rsidRPr="00FE398F">
        <w:rPr>
          <w:rFonts w:cs="Times New Roman"/>
          <w:szCs w:val="24"/>
        </w:rPr>
        <w:t xml:space="preserve"> </w:t>
      </w:r>
      <w:proofErr w:type="spellStart"/>
      <w:r w:rsidRPr="00FE398F">
        <w:rPr>
          <w:rFonts w:cs="Times New Roman"/>
          <w:szCs w:val="24"/>
        </w:rPr>
        <w:t>penghapusan</w:t>
      </w:r>
      <w:proofErr w:type="spellEnd"/>
      <w:r w:rsidRPr="00FE398F">
        <w:rPr>
          <w:rFonts w:cs="Times New Roman"/>
          <w:szCs w:val="24"/>
        </w:rPr>
        <w:t>)</w:t>
      </w:r>
    </w:p>
    <w:p w14:paraId="58E9677E" w14:textId="77777777" w:rsidR="007556C5" w:rsidRDefault="007556C5" w:rsidP="007556C5">
      <w:pPr>
        <w:pStyle w:val="BulletParagraphwithoutindent"/>
      </w:pPr>
    </w:p>
    <w:p w14:paraId="0D34245E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7D69C956" wp14:editId="5E5DEDD6">
            <wp:extent cx="3666327" cy="2059132"/>
            <wp:effectExtent l="19050" t="19050" r="10795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284" cy="2081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63EA97" w14:textId="3FAEA784" w:rsidR="007556C5" w:rsidRDefault="007556C5" w:rsidP="007556C5">
      <w:pPr>
        <w:pStyle w:val="GambarDesc"/>
      </w:pPr>
      <w:bookmarkStart w:id="183" w:name="_Toc124434803"/>
      <w:bookmarkStart w:id="184" w:name="_Toc124435157"/>
      <w:bookmarkStart w:id="185" w:name="_Toc124436840"/>
      <w:bookmarkStart w:id="186" w:name="_Toc124436911"/>
      <w:r w:rsidRPr="00195C05">
        <w:t>Gambar 4.</w:t>
      </w:r>
      <w:r>
        <w:t>20</w:t>
      </w:r>
      <w:r>
        <w:br/>
      </w:r>
      <w:r w:rsidRPr="00195C05">
        <w:t>Pop-up Hapus Data Master</w:t>
      </w:r>
      <w:bookmarkEnd w:id="183"/>
      <w:bookmarkEnd w:id="184"/>
      <w:bookmarkEnd w:id="185"/>
      <w:bookmarkEnd w:id="186"/>
      <w:r w:rsidR="00FB094F">
        <w:t xml:space="preserve"> </w:t>
      </w:r>
      <w:r w:rsidR="00FB094F">
        <w:t>Super Admin</w:t>
      </w:r>
    </w:p>
    <w:p w14:paraId="282B5E6D" w14:textId="77777777" w:rsidR="007556C5" w:rsidRDefault="007556C5" w:rsidP="007556C5"/>
    <w:p w14:paraId="22D23E96" w14:textId="77777777" w:rsidR="007556C5" w:rsidRDefault="007556C5" w:rsidP="007556C5"/>
    <w:p w14:paraId="76B7C2CD" w14:textId="0DE0A7EC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187" w:name="_Toc124444532"/>
      <w:r>
        <w:t xml:space="preserve">Halaman </w:t>
      </w:r>
      <w:proofErr w:type="spellStart"/>
      <w:r>
        <w:rPr>
          <w:bCs/>
          <w:szCs w:val="28"/>
        </w:rPr>
        <w:t>Tambah</w:t>
      </w:r>
      <w:proofErr w:type="spellEnd"/>
      <w:r>
        <w:rPr>
          <w:bCs/>
          <w:szCs w:val="28"/>
        </w:rPr>
        <w:t xml:space="preserve"> Data Master</w:t>
      </w:r>
      <w:bookmarkEnd w:id="187"/>
      <w:r w:rsidR="0051110B">
        <w:rPr>
          <w:bCs/>
          <w:szCs w:val="28"/>
        </w:rPr>
        <w:t xml:space="preserve"> </w:t>
      </w:r>
      <w:r w:rsidR="0051110B">
        <w:t>Super Admin</w:t>
      </w:r>
    </w:p>
    <w:p w14:paraId="02B9292A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Master.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dirakit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kit. </w:t>
      </w:r>
    </w:p>
    <w:p w14:paraId="146CD8F2" w14:textId="77777777" w:rsidR="007556C5" w:rsidRDefault="007556C5" w:rsidP="007556C5"/>
    <w:p w14:paraId="2ECB8798" w14:textId="77777777" w:rsidR="007556C5" w:rsidRDefault="007556C5" w:rsidP="007556C5">
      <w:pPr>
        <w:pStyle w:val="Gambar"/>
      </w:pPr>
      <w:r w:rsidRPr="00A54A7C">
        <w:drawing>
          <wp:inline distT="0" distB="0" distL="0" distR="0" wp14:anchorId="547A25D9" wp14:editId="6D0AE061">
            <wp:extent cx="3460420" cy="1943488"/>
            <wp:effectExtent l="19050" t="19050" r="26035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846" cy="1958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1DAE3B" w14:textId="28C2FFC5" w:rsidR="007556C5" w:rsidRDefault="007556C5" w:rsidP="007556C5">
      <w:pPr>
        <w:pStyle w:val="GambarDesc"/>
      </w:pPr>
      <w:bookmarkStart w:id="188" w:name="_Toc124434804"/>
      <w:bookmarkStart w:id="189" w:name="_Toc124435158"/>
      <w:bookmarkStart w:id="190" w:name="_Toc124436841"/>
      <w:bookmarkStart w:id="191" w:name="_Toc124436912"/>
      <w:r w:rsidRPr="00A54A7C">
        <w:t>Gambar 4.21</w:t>
      </w:r>
      <w:r w:rsidRPr="00A54A7C">
        <w:br/>
        <w:t>Halaman Tambah Data Master</w:t>
      </w:r>
      <w:bookmarkEnd w:id="188"/>
      <w:bookmarkEnd w:id="189"/>
      <w:bookmarkEnd w:id="190"/>
      <w:bookmarkEnd w:id="191"/>
      <w:r w:rsidR="003E0F0B">
        <w:t xml:space="preserve"> </w:t>
      </w:r>
      <w:r w:rsidR="003E0F0B">
        <w:t>Super Admin</w:t>
      </w:r>
    </w:p>
    <w:p w14:paraId="7AB1E95E" w14:textId="77777777" w:rsidR="007556C5" w:rsidRDefault="007556C5" w:rsidP="007556C5">
      <w:pPr>
        <w:ind w:firstLine="0"/>
      </w:pPr>
    </w:p>
    <w:p w14:paraId="1652B67C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7E2F65EB" w14:textId="77777777" w:rsidR="007556C5" w:rsidRDefault="007556C5">
      <w:pPr>
        <w:pStyle w:val="BulletStyleNumber"/>
        <w:numPr>
          <w:ilvl w:val="0"/>
          <w:numId w:val="99"/>
        </w:numPr>
        <w:ind w:left="426" w:hanging="426"/>
      </w:pPr>
      <w:r>
        <w:t xml:space="preserve">Kolom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7B65F562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lastRenderedPageBreak/>
        <w:t xml:space="preserve">Kolom model </w:t>
      </w:r>
      <w:proofErr w:type="spellStart"/>
      <w:r>
        <w:t>mobil</w:t>
      </w:r>
      <w:proofErr w:type="spellEnd"/>
    </w:p>
    <w:p w14:paraId="1183AB1D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03482A6A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Drop-down </w:t>
      </w:r>
      <w:proofErr w:type="spellStart"/>
      <w:r>
        <w:t>departemen</w:t>
      </w:r>
      <w:proofErr w:type="spellEnd"/>
    </w:p>
    <w:p w14:paraId="028FE4CD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>Drop-down stall</w:t>
      </w:r>
    </w:p>
    <w:p w14:paraId="65493A1B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>Kolom stock</w:t>
      </w:r>
    </w:p>
    <w:p w14:paraId="4547000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FD9307C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5A25EF5E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7C5CDFAE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11FE240E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stall</w:t>
      </w:r>
    </w:p>
    <w:p w14:paraId="5DB9DAB7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stock</w:t>
      </w:r>
    </w:p>
    <w:p w14:paraId="3E089012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698BEA76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37AEAE9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36CF57B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4612379D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stall</w:t>
      </w:r>
    </w:p>
    <w:p w14:paraId="43EC6A43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stock</w:t>
      </w:r>
    </w:p>
    <w:p w14:paraId="5FB55937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</w:t>
      </w:r>
    </w:p>
    <w:p w14:paraId="4B2C7AC1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generate </w:t>
      </w:r>
      <w:proofErr w:type="spellStart"/>
      <w:r>
        <w:t>kode</w:t>
      </w:r>
      <w:proofErr w:type="spellEnd"/>
      <w:r>
        <w:t xml:space="preserve"> kit</w:t>
      </w:r>
    </w:p>
    <w:p w14:paraId="046E2DE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11E3F76C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KIT</w:t>
      </w:r>
    </w:p>
    <w:p w14:paraId="7197B16A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>Kolom site ID</w:t>
      </w:r>
    </w:p>
    <w:p w14:paraId="637E1EC6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asal</w:t>
      </w:r>
      <w:proofErr w:type="spellEnd"/>
    </w:p>
    <w:p w14:paraId="786F8817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tujuan</w:t>
      </w:r>
      <w:proofErr w:type="spellEnd"/>
    </w:p>
    <w:p w14:paraId="69C4C55A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additional parameter</w:t>
      </w:r>
    </w:p>
    <w:p w14:paraId="3CD3F639" w14:textId="77777777" w:rsidR="007556C5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>
        <w:t>Tombol</w:t>
      </w:r>
      <w:proofErr w:type="spellEnd"/>
      <w:r>
        <w:t xml:space="preserve"> hapus additional parameter</w:t>
      </w:r>
    </w:p>
    <w:p w14:paraId="2A99AB18" w14:textId="77777777" w:rsidR="007556C5" w:rsidRPr="004E1275" w:rsidRDefault="007556C5" w:rsidP="007556C5">
      <w:pPr>
        <w:pStyle w:val="BulletStyleNumber"/>
        <w:numPr>
          <w:ilvl w:val="0"/>
          <w:numId w:val="0"/>
        </w:numPr>
        <w:ind w:left="426"/>
      </w:pPr>
    </w:p>
    <w:p w14:paraId="64458F02" w14:textId="2DC0E9FA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FE398F">
        <w:t xml:space="preserve">Halaman </w:t>
      </w:r>
      <w:proofErr w:type="spellStart"/>
      <w:r w:rsidRPr="00FE398F">
        <w:t>bawah</w:t>
      </w:r>
      <w:proofErr w:type="spellEnd"/>
      <w:r w:rsidRPr="00FE398F">
        <w:t xml:space="preserve"> </w:t>
      </w:r>
      <w:proofErr w:type="spellStart"/>
      <w:r w:rsidRPr="00FE398F">
        <w:t>tambah</w:t>
      </w:r>
      <w:proofErr w:type="spellEnd"/>
      <w:r w:rsidRPr="00FE398F">
        <w:t xml:space="preserve"> data master</w:t>
      </w:r>
      <w:r w:rsidR="00DC432F">
        <w:t xml:space="preserve"> </w:t>
      </w:r>
      <w:r w:rsidR="00DC432F">
        <w:t>Super Admin</w:t>
      </w:r>
    </w:p>
    <w:p w14:paraId="5B8C3104" w14:textId="77777777" w:rsidR="007556C5" w:rsidRDefault="007556C5" w:rsidP="007556C5">
      <w:pPr>
        <w:pStyle w:val="BulletParagraphwithoutindent"/>
      </w:pPr>
      <w:r>
        <w:t xml:space="preserve">Gambar 4.22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master. Halaman </w:t>
      </w:r>
      <w:proofErr w:type="spellStart"/>
      <w:r>
        <w:t>tambah</w:t>
      </w:r>
      <w:proofErr w:type="spellEnd"/>
      <w:r>
        <w:t xml:space="preserve"> master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lastRenderedPageBreak/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kit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SIMPAN yang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input data </w:t>
      </w:r>
      <w:proofErr w:type="spellStart"/>
      <w:r>
        <w:t>ke</w:t>
      </w:r>
      <w:proofErr w:type="spellEnd"/>
      <w:r>
        <w:t xml:space="preserve"> database master. </w:t>
      </w:r>
    </w:p>
    <w:p w14:paraId="2C4158DF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61FB247F" w14:textId="77777777" w:rsidR="007556C5" w:rsidRPr="001B6274" w:rsidRDefault="007556C5">
      <w:pPr>
        <w:pStyle w:val="BulletStyleNumber"/>
        <w:numPr>
          <w:ilvl w:val="0"/>
          <w:numId w:val="100"/>
        </w:numPr>
      </w:pPr>
      <w:proofErr w:type="spellStart"/>
      <w:r>
        <w:t>Tombol</w:t>
      </w:r>
      <w:proofErr w:type="spellEnd"/>
      <w:r>
        <w:t xml:space="preserve"> SIMPAN data master</w:t>
      </w:r>
    </w:p>
    <w:p w14:paraId="7AB412E5" w14:textId="77777777" w:rsidR="007556C5" w:rsidRPr="00FE398F" w:rsidRDefault="007556C5" w:rsidP="007556C5">
      <w:pPr>
        <w:pStyle w:val="Bulletstyle0"/>
        <w:ind w:firstLine="0"/>
      </w:pPr>
    </w:p>
    <w:p w14:paraId="6945D792" w14:textId="77777777" w:rsidR="007556C5" w:rsidRDefault="007556C5" w:rsidP="007556C5">
      <w:pPr>
        <w:pStyle w:val="Gambar"/>
      </w:pPr>
      <w:r>
        <w:drawing>
          <wp:inline distT="0" distB="0" distL="0" distR="0" wp14:anchorId="554ECE51" wp14:editId="4B4DD49D">
            <wp:extent cx="3353542" cy="1883461"/>
            <wp:effectExtent l="19050" t="19050" r="18415" b="215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792" cy="1885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6BE9F6" w14:textId="77777777" w:rsidR="007556C5" w:rsidRDefault="007556C5" w:rsidP="007556C5">
      <w:pPr>
        <w:pStyle w:val="GambarDesc"/>
      </w:pPr>
      <w:bookmarkStart w:id="192" w:name="_Toc124434805"/>
      <w:bookmarkStart w:id="193" w:name="_Toc124435159"/>
      <w:bookmarkStart w:id="194" w:name="_Toc124436842"/>
      <w:bookmarkStart w:id="195" w:name="_Toc124436913"/>
      <w:r w:rsidRPr="00F44B74">
        <w:t>Gambar 4.</w:t>
      </w:r>
      <w:r>
        <w:t>22</w:t>
      </w:r>
      <w:r w:rsidRPr="00F44B74">
        <w:br/>
        <w:t>Halaman Bawah Tambah Data Master</w:t>
      </w:r>
      <w:bookmarkEnd w:id="192"/>
      <w:bookmarkEnd w:id="193"/>
      <w:bookmarkEnd w:id="194"/>
      <w:bookmarkEnd w:id="195"/>
    </w:p>
    <w:p w14:paraId="41FB47C0" w14:textId="77777777" w:rsidR="007556C5" w:rsidRDefault="007556C5" w:rsidP="007556C5">
      <w:pPr>
        <w:ind w:firstLine="0"/>
      </w:pPr>
    </w:p>
    <w:p w14:paraId="5FFC723B" w14:textId="200907E0" w:rsidR="007556C5" w:rsidRPr="00952B4D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  <w:r w:rsidR="008C28DC">
        <w:t xml:space="preserve"> </w:t>
      </w:r>
      <w:r w:rsidR="008C28DC">
        <w:t>Super Admin</w:t>
      </w:r>
    </w:p>
    <w:p w14:paraId="72B72755" w14:textId="77777777" w:rsidR="007556C5" w:rsidRDefault="007556C5" w:rsidP="007556C5">
      <w:pPr>
        <w:pStyle w:val="BulletParagraphwithoutindent"/>
      </w:pPr>
      <w:r>
        <w:t xml:space="preserve">Gambar 4.23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pop-up </w:t>
      </w:r>
      <w:proofErr w:type="spellStart"/>
      <w:r>
        <w:t>sukses</w:t>
      </w:r>
      <w:proofErr w:type="spellEnd"/>
      <w:r>
        <w:t xml:space="preserve"> generate data </w:t>
      </w:r>
      <w:proofErr w:type="spellStart"/>
      <w:r>
        <w:t>kode</w:t>
      </w:r>
      <w:proofErr w:type="spellEnd"/>
      <w:r>
        <w:t xml:space="preserve"> kit.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Generate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 yang </w:t>
      </w:r>
      <w:proofErr w:type="spellStart"/>
      <w:r>
        <w:t>dimasukkan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 xml:space="preserve">. </w:t>
      </w:r>
    </w:p>
    <w:p w14:paraId="776CE947" w14:textId="77777777" w:rsidR="007556C5" w:rsidRDefault="007556C5" w:rsidP="007556C5">
      <w:pPr>
        <w:pStyle w:val="BulletParagraphwithoutindent"/>
      </w:pPr>
    </w:p>
    <w:p w14:paraId="283E3D4F" w14:textId="77777777" w:rsidR="007556C5" w:rsidRDefault="007556C5" w:rsidP="007556C5">
      <w:pPr>
        <w:pStyle w:val="Gambar"/>
      </w:pPr>
      <w:r>
        <w:drawing>
          <wp:inline distT="0" distB="0" distL="0" distR="0" wp14:anchorId="03E2670D" wp14:editId="1F98134C">
            <wp:extent cx="3329792" cy="1795838"/>
            <wp:effectExtent l="19050" t="19050" r="23495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302" cy="18036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FB7905" w14:textId="6D6A86DB" w:rsidR="007556C5" w:rsidRDefault="007556C5" w:rsidP="007556C5">
      <w:pPr>
        <w:pStyle w:val="GambarDesc"/>
      </w:pPr>
      <w:bookmarkStart w:id="196" w:name="_Toc124434806"/>
      <w:bookmarkStart w:id="197" w:name="_Toc124435160"/>
      <w:bookmarkStart w:id="198" w:name="_Toc124436843"/>
      <w:bookmarkStart w:id="199" w:name="_Toc124436914"/>
      <w:r w:rsidRPr="00C544CF">
        <w:t>Gambar 4.2</w:t>
      </w:r>
      <w:r>
        <w:t>3</w:t>
      </w:r>
      <w:bookmarkStart w:id="200" w:name="_Toc124434807"/>
      <w:bookmarkStart w:id="201" w:name="_Toc124435161"/>
      <w:bookmarkEnd w:id="196"/>
      <w:bookmarkEnd w:id="197"/>
      <w:r w:rsidR="002D3031">
        <w:br/>
      </w:r>
      <w:r w:rsidRPr="00C544CF">
        <w:t xml:space="preserve">Pop-up </w:t>
      </w:r>
      <w:r w:rsidR="0009151A">
        <w:t>S</w:t>
      </w:r>
      <w:r w:rsidRPr="00C544CF">
        <w:t xml:space="preserve">ukses </w:t>
      </w:r>
      <w:r w:rsidR="0009151A">
        <w:t>G</w:t>
      </w:r>
      <w:r w:rsidRPr="00C544CF">
        <w:t xml:space="preserve">enerate </w:t>
      </w:r>
      <w:r w:rsidR="0009151A">
        <w:t>K</w:t>
      </w:r>
      <w:r w:rsidRPr="00C544CF">
        <w:t xml:space="preserve">ode </w:t>
      </w:r>
      <w:r w:rsidR="0009151A">
        <w:t>K</w:t>
      </w:r>
      <w:r w:rsidRPr="00C544CF">
        <w:t>it</w:t>
      </w:r>
      <w:bookmarkEnd w:id="198"/>
      <w:bookmarkEnd w:id="199"/>
      <w:bookmarkEnd w:id="200"/>
      <w:bookmarkEnd w:id="201"/>
      <w:r w:rsidR="001D3AE1">
        <w:t xml:space="preserve"> </w:t>
      </w:r>
      <w:r w:rsidR="001D3AE1">
        <w:t>Super Admin</w:t>
      </w:r>
    </w:p>
    <w:p w14:paraId="525E6AFD" w14:textId="77777777" w:rsidR="007556C5" w:rsidRDefault="007556C5" w:rsidP="007556C5">
      <w:pPr>
        <w:pStyle w:val="BulletParagraphwithoutindent"/>
      </w:pPr>
      <w:proofErr w:type="spellStart"/>
      <w:r>
        <w:lastRenderedPageBreak/>
        <w:t>Keterangan</w:t>
      </w:r>
      <w:proofErr w:type="spellEnd"/>
      <w:r>
        <w:t xml:space="preserve"> : </w:t>
      </w:r>
    </w:p>
    <w:p w14:paraId="0B3B5244" w14:textId="77777777" w:rsidR="007556C5" w:rsidRDefault="007556C5">
      <w:pPr>
        <w:pStyle w:val="BulletStyleNumber"/>
        <w:numPr>
          <w:ilvl w:val="0"/>
          <w:numId w:val="101"/>
        </w:numPr>
      </w:pPr>
      <w:proofErr w:type="spellStart"/>
      <w:r>
        <w:t>Tombol</w:t>
      </w:r>
      <w:proofErr w:type="spellEnd"/>
      <w:r>
        <w:t xml:space="preserve"> OK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pop-up)</w:t>
      </w:r>
    </w:p>
    <w:p w14:paraId="7DCFB2D2" w14:textId="77777777" w:rsidR="007556C5" w:rsidRDefault="007556C5" w:rsidP="007556C5">
      <w:pPr>
        <w:rPr>
          <w:szCs w:val="24"/>
        </w:rPr>
      </w:pPr>
    </w:p>
    <w:p w14:paraId="240C245E" w14:textId="7E47CC49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  <w:r w:rsidR="00691416">
        <w:t xml:space="preserve"> </w:t>
      </w:r>
      <w:r w:rsidR="00691416">
        <w:t>Super Admin</w:t>
      </w:r>
    </w:p>
    <w:p w14:paraId="00DBEA37" w14:textId="77777777" w:rsidR="007556C5" w:rsidRDefault="007556C5" w:rsidP="007556C5">
      <w:pPr>
        <w:pStyle w:val="BulletParagraphwithoutindent"/>
      </w:pPr>
      <w:r w:rsidRPr="00360730">
        <w:t>Gambar 4.2</w:t>
      </w:r>
      <w:r>
        <w:t>4</w:t>
      </w:r>
      <w:r w:rsidRPr="00360730">
        <w:t xml:space="preserve"> </w:t>
      </w:r>
      <w:proofErr w:type="spellStart"/>
      <w:r w:rsidRPr="00360730">
        <w:t>merupakan</w:t>
      </w:r>
      <w:proofErr w:type="spellEnd"/>
      <w:r w:rsidRPr="00360730">
        <w:t xml:space="preserve"> </w:t>
      </w:r>
      <w:proofErr w:type="spellStart"/>
      <w:r w:rsidRPr="00360730">
        <w:t>gambar</w:t>
      </w:r>
      <w:proofErr w:type="spellEnd"/>
      <w:r w:rsidRPr="00360730">
        <w:t xml:space="preserve">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desain</w:t>
      </w:r>
      <w:proofErr w:type="spellEnd"/>
      <w:r w:rsidRPr="00360730">
        <w:t xml:space="preserve"> interface pop-up </w:t>
      </w:r>
      <w:proofErr w:type="spellStart"/>
      <w:r>
        <w:t>gagal</w:t>
      </w:r>
      <w:proofErr w:type="spellEnd"/>
      <w:r w:rsidRPr="00360730">
        <w:t xml:space="preserve"> generate data </w:t>
      </w:r>
      <w:proofErr w:type="spellStart"/>
      <w:r w:rsidRPr="00360730">
        <w:t>kode</w:t>
      </w:r>
      <w:proofErr w:type="spellEnd"/>
      <w:r w:rsidRPr="00360730">
        <w:t xml:space="preserve"> kit. </w:t>
      </w:r>
      <w:proofErr w:type="spellStart"/>
      <w:r w:rsidRPr="00360730">
        <w:t>Apabila</w:t>
      </w:r>
      <w:proofErr w:type="spellEnd"/>
      <w:r w:rsidRPr="00360730">
        <w:t xml:space="preserve">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ingin</w:t>
      </w:r>
      <w:proofErr w:type="spellEnd"/>
      <w:r w:rsidRPr="00360730">
        <w:t xml:space="preserve"> </w:t>
      </w:r>
      <w:proofErr w:type="spellStart"/>
      <w:r w:rsidRPr="00360730">
        <w:t>melakukan</w:t>
      </w:r>
      <w:proofErr w:type="spellEnd"/>
      <w:r w:rsidRPr="00360730">
        <w:t xml:space="preserve"> generate </w:t>
      </w:r>
      <w:proofErr w:type="spellStart"/>
      <w:r w:rsidRPr="00360730">
        <w:t>kode</w:t>
      </w:r>
      <w:proofErr w:type="spellEnd"/>
      <w:r w:rsidRPr="00360730">
        <w:t xml:space="preserve"> kit,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bisa</w:t>
      </w:r>
      <w:proofErr w:type="spellEnd"/>
      <w:r w:rsidRPr="00360730">
        <w:t xml:space="preserve"> </w:t>
      </w:r>
      <w:proofErr w:type="spellStart"/>
      <w:r w:rsidRPr="00360730">
        <w:t>mengisi</w:t>
      </w:r>
      <w:proofErr w:type="spellEnd"/>
      <w:r w:rsidRPr="00360730">
        <w:t xml:space="preserve"> </w:t>
      </w:r>
      <w:proofErr w:type="spellStart"/>
      <w:r w:rsidRPr="00360730">
        <w:t>kolom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 w:rsidRPr="00360730">
        <w:t>lalu</w:t>
      </w:r>
      <w:proofErr w:type="spellEnd"/>
      <w:r w:rsidRPr="00360730">
        <w:t xml:space="preserve"> </w:t>
      </w:r>
      <w:proofErr w:type="spellStart"/>
      <w:r w:rsidRPr="00360730">
        <w:t>menekan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Generate pada </w:t>
      </w:r>
      <w:proofErr w:type="spellStart"/>
      <w:r w:rsidRPr="00360730">
        <w:t>halaman</w:t>
      </w:r>
      <w:proofErr w:type="spellEnd"/>
      <w:r w:rsidRPr="00360730">
        <w:t xml:space="preserve"> </w:t>
      </w:r>
      <w:proofErr w:type="spellStart"/>
      <w:r w:rsidRPr="00360730">
        <w:t>Tambah</w:t>
      </w:r>
      <w:proofErr w:type="spellEnd"/>
      <w:r w:rsidRPr="00360730">
        <w:t xml:space="preserve"> Data Master. </w:t>
      </w:r>
      <w:proofErr w:type="spellStart"/>
      <w:r w:rsidRPr="00360730">
        <w:t>Apabila</w:t>
      </w:r>
      <w:proofErr w:type="spellEnd"/>
      <w:r w:rsidRPr="00360730">
        <w:t xml:space="preserve"> data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 w:rsidRPr="00360730">
        <w:t xml:space="preserve">, </w:t>
      </w:r>
      <w:proofErr w:type="spellStart"/>
      <w:r w:rsidRPr="00360730">
        <w:t>maka</w:t>
      </w:r>
      <w:proofErr w:type="spellEnd"/>
      <w:r w:rsidRPr="00360730">
        <w:t xml:space="preserve"> </w:t>
      </w:r>
      <w:proofErr w:type="spellStart"/>
      <w:r w:rsidRPr="00360730">
        <w:t>muncul</w:t>
      </w:r>
      <w:proofErr w:type="spellEnd"/>
      <w:r w:rsidRPr="00360730">
        <w:t xml:space="preserve"> pop-up </w:t>
      </w:r>
      <w:proofErr w:type="spellStart"/>
      <w:r w:rsidRPr="00360730">
        <w:t>dengan</w:t>
      </w:r>
      <w:proofErr w:type="spellEnd"/>
      <w:r w:rsidRPr="00360730">
        <w:t xml:space="preserve"> </w:t>
      </w:r>
      <w:proofErr w:type="spellStart"/>
      <w:r w:rsidRPr="00360730">
        <w:t>pesan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 w:rsidRPr="00360730">
        <w:t xml:space="preserve">. </w:t>
      </w:r>
      <w:proofErr w:type="spellStart"/>
      <w:r w:rsidRPr="00360730">
        <w:t>Terdapat</w:t>
      </w:r>
      <w:proofErr w:type="spellEnd"/>
      <w:r w:rsidRPr="00360730">
        <w:t xml:space="preserve"> </w:t>
      </w:r>
      <w:proofErr w:type="spellStart"/>
      <w:r w:rsidRPr="00360730">
        <w:t>sebuah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(OK) 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 </w:t>
      </w:r>
      <w:proofErr w:type="spellStart"/>
      <w:r w:rsidRPr="00360730">
        <w:t>tersebut</w:t>
      </w:r>
      <w:proofErr w:type="spellEnd"/>
      <w:r w:rsidRPr="00360730">
        <w:t xml:space="preserve">. </w:t>
      </w:r>
    </w:p>
    <w:p w14:paraId="0FB4FF13" w14:textId="77777777" w:rsidR="007556C5" w:rsidRDefault="007556C5" w:rsidP="007556C5">
      <w:pPr>
        <w:pStyle w:val="BulletParagraphwithoutindent"/>
      </w:pPr>
    </w:p>
    <w:p w14:paraId="2DAA2D22" w14:textId="77777777" w:rsidR="007556C5" w:rsidRDefault="007556C5" w:rsidP="007556C5">
      <w:pPr>
        <w:pStyle w:val="Gambar"/>
      </w:pPr>
      <w:r>
        <w:drawing>
          <wp:inline distT="0" distB="0" distL="0" distR="0" wp14:anchorId="28291F94" wp14:editId="4CAD49DB">
            <wp:extent cx="3780000" cy="2038646"/>
            <wp:effectExtent l="19050" t="19050" r="1143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038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923D4A" w14:textId="60B13CD3" w:rsidR="007556C5" w:rsidRDefault="007556C5" w:rsidP="007556C5">
      <w:pPr>
        <w:pStyle w:val="GambarDesc"/>
      </w:pPr>
      <w:bookmarkStart w:id="202" w:name="_Toc124434808"/>
      <w:bookmarkStart w:id="203" w:name="_Toc124435162"/>
      <w:bookmarkStart w:id="204" w:name="_Toc124436844"/>
      <w:bookmarkStart w:id="205" w:name="_Toc124436915"/>
      <w:r w:rsidRPr="00D74B8B">
        <w:t>Gambar 4.2</w:t>
      </w:r>
      <w:r>
        <w:t>4</w:t>
      </w:r>
      <w:r w:rsidRPr="00D74B8B">
        <w:br/>
        <w:t xml:space="preserve">Pop-up </w:t>
      </w:r>
      <w:r w:rsidR="0009151A">
        <w:t>G</w:t>
      </w:r>
      <w:r w:rsidRPr="00D74B8B">
        <w:t xml:space="preserve">agal </w:t>
      </w:r>
      <w:r w:rsidR="0009151A">
        <w:t>G</w:t>
      </w:r>
      <w:r w:rsidRPr="00D74B8B">
        <w:t xml:space="preserve">enerate </w:t>
      </w:r>
      <w:r w:rsidR="0009151A">
        <w:t>K</w:t>
      </w:r>
      <w:r w:rsidRPr="00D74B8B">
        <w:t xml:space="preserve">ode </w:t>
      </w:r>
      <w:r w:rsidR="0009151A">
        <w:t>K</w:t>
      </w:r>
      <w:r w:rsidRPr="00D74B8B">
        <w:t>it</w:t>
      </w:r>
      <w:bookmarkEnd w:id="202"/>
      <w:bookmarkEnd w:id="203"/>
      <w:bookmarkEnd w:id="204"/>
      <w:bookmarkEnd w:id="205"/>
      <w:r w:rsidR="00567A77">
        <w:t xml:space="preserve"> </w:t>
      </w:r>
      <w:r w:rsidR="00567A77">
        <w:t>Super Admin</w:t>
      </w:r>
    </w:p>
    <w:p w14:paraId="29463077" w14:textId="77777777" w:rsidR="007556C5" w:rsidRPr="00360730" w:rsidRDefault="007556C5" w:rsidP="007556C5">
      <w:pPr>
        <w:pStyle w:val="BulletParagraphwithoutindent"/>
      </w:pPr>
    </w:p>
    <w:p w14:paraId="04BE08BF" w14:textId="77777777" w:rsidR="007556C5" w:rsidRPr="00360730" w:rsidRDefault="007556C5" w:rsidP="007556C5">
      <w:pPr>
        <w:pStyle w:val="BulletParagraphwithoutindent"/>
      </w:pPr>
      <w:proofErr w:type="spellStart"/>
      <w:r w:rsidRPr="00360730">
        <w:t>Keterangan</w:t>
      </w:r>
      <w:proofErr w:type="spellEnd"/>
      <w:r w:rsidRPr="00360730">
        <w:t xml:space="preserve"> : </w:t>
      </w:r>
    </w:p>
    <w:p w14:paraId="09622DC1" w14:textId="77777777" w:rsidR="007556C5" w:rsidRDefault="007556C5">
      <w:pPr>
        <w:pStyle w:val="BulletStyleNumber"/>
        <w:numPr>
          <w:ilvl w:val="0"/>
          <w:numId w:val="102"/>
        </w:numPr>
      </w:pPr>
      <w:proofErr w:type="spellStart"/>
      <w:r w:rsidRPr="00360730">
        <w:t>Tombol</w:t>
      </w:r>
      <w:proofErr w:type="spellEnd"/>
      <w:r w:rsidRPr="00360730">
        <w:t xml:space="preserve"> OK (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pop-up)</w:t>
      </w:r>
    </w:p>
    <w:p w14:paraId="1681F898" w14:textId="77777777" w:rsidR="007556C5" w:rsidRPr="00D74B8B" w:rsidRDefault="007556C5" w:rsidP="007556C5">
      <w:pPr>
        <w:spacing w:line="240" w:lineRule="auto"/>
        <w:jc w:val="center"/>
        <w:rPr>
          <w:b/>
          <w:bCs/>
          <w:szCs w:val="24"/>
        </w:rPr>
      </w:pPr>
    </w:p>
    <w:p w14:paraId="132A8A88" w14:textId="067F1F2C" w:rsidR="007556C5" w:rsidRDefault="007556C5">
      <w:pPr>
        <w:pStyle w:val="ListParagraph"/>
        <w:numPr>
          <w:ilvl w:val="0"/>
          <w:numId w:val="50"/>
        </w:numPr>
        <w:ind w:left="426" w:hanging="426"/>
        <w:rPr>
          <w:szCs w:val="24"/>
        </w:rPr>
      </w:pPr>
      <w:r>
        <w:rPr>
          <w:szCs w:val="24"/>
        </w:rPr>
        <w:t xml:space="preserve">Pop-up </w:t>
      </w:r>
      <w:proofErr w:type="spellStart"/>
      <w:r>
        <w:rPr>
          <w:szCs w:val="24"/>
        </w:rPr>
        <w:t>sukses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data master</w:t>
      </w:r>
      <w:r w:rsidR="0065397C">
        <w:rPr>
          <w:szCs w:val="24"/>
        </w:rPr>
        <w:t xml:space="preserve"> </w:t>
      </w:r>
      <w:r w:rsidR="0065397C">
        <w:t>Super Admin</w:t>
      </w:r>
    </w:p>
    <w:p w14:paraId="6211366E" w14:textId="77777777" w:rsidR="007556C5" w:rsidRDefault="007556C5" w:rsidP="007556C5">
      <w:pPr>
        <w:pStyle w:val="BulletParagraphwithoutindent"/>
      </w:pPr>
      <w:r>
        <w:t xml:space="preserve">Gambar 4.22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dan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</w:p>
    <w:p w14:paraId="49620E8D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51D502F9" w14:textId="77777777" w:rsidR="007556C5" w:rsidRDefault="007556C5">
      <w:pPr>
        <w:pStyle w:val="BulletStyleNumber"/>
        <w:numPr>
          <w:ilvl w:val="0"/>
          <w:numId w:val="103"/>
        </w:numPr>
      </w:pPr>
      <w:proofErr w:type="spellStart"/>
      <w:r>
        <w:lastRenderedPageBreak/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73DFFCCB" w14:textId="77777777" w:rsidR="007556C5" w:rsidRDefault="007556C5" w:rsidP="007556C5">
      <w:pPr>
        <w:rPr>
          <w:szCs w:val="24"/>
        </w:rPr>
      </w:pPr>
    </w:p>
    <w:p w14:paraId="72F1FEFD" w14:textId="77777777" w:rsidR="007556C5" w:rsidRDefault="007556C5" w:rsidP="007556C5">
      <w:pPr>
        <w:pStyle w:val="Gambar"/>
      </w:pPr>
      <w:r>
        <w:drawing>
          <wp:inline distT="0" distB="0" distL="0" distR="0" wp14:anchorId="2EF72F46" wp14:editId="5BDD6CAA">
            <wp:extent cx="3691713" cy="2073389"/>
            <wp:effectExtent l="19050" t="19050" r="23495" b="222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837" cy="20785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8D02ADE" w14:textId="018A271B" w:rsidR="007556C5" w:rsidRDefault="007556C5" w:rsidP="007556C5">
      <w:pPr>
        <w:pStyle w:val="GambarDesc"/>
      </w:pPr>
      <w:bookmarkStart w:id="206" w:name="_Toc124434809"/>
      <w:bookmarkStart w:id="207" w:name="_Toc124435163"/>
      <w:bookmarkStart w:id="208" w:name="_Toc124436845"/>
      <w:bookmarkStart w:id="209" w:name="_Toc124436916"/>
      <w:r w:rsidRPr="00766F26">
        <w:t>Gambar 4.2</w:t>
      </w:r>
      <w:r>
        <w:t>5</w:t>
      </w:r>
      <w:r w:rsidRPr="00766F26">
        <w:br/>
        <w:t xml:space="preserve">Pop-up </w:t>
      </w:r>
      <w:r w:rsidR="0009151A">
        <w:t>S</w:t>
      </w:r>
      <w:r w:rsidRPr="00766F26">
        <w:t xml:space="preserve">ukses </w:t>
      </w:r>
      <w:r w:rsidR="0009151A">
        <w:t>M</w:t>
      </w:r>
      <w:r w:rsidRPr="00766F26">
        <w:t xml:space="preserve">enambahkan </w:t>
      </w:r>
      <w:r w:rsidR="0009151A">
        <w:t>D</w:t>
      </w:r>
      <w:r w:rsidRPr="00766F26">
        <w:t xml:space="preserve">ata </w:t>
      </w:r>
      <w:r w:rsidR="0009151A">
        <w:t>M</w:t>
      </w:r>
      <w:r w:rsidRPr="00766F26">
        <w:t>aster</w:t>
      </w:r>
      <w:bookmarkEnd w:id="206"/>
      <w:bookmarkEnd w:id="207"/>
      <w:bookmarkEnd w:id="208"/>
      <w:bookmarkEnd w:id="209"/>
      <w:r w:rsidR="00320C90">
        <w:t xml:space="preserve"> </w:t>
      </w:r>
      <w:r w:rsidR="00320C90">
        <w:t>Super Admin</w:t>
      </w:r>
    </w:p>
    <w:p w14:paraId="75096355" w14:textId="77777777" w:rsidR="007556C5" w:rsidRPr="00EB130F" w:rsidRDefault="007556C5" w:rsidP="007556C5">
      <w:pPr>
        <w:ind w:firstLine="0"/>
        <w:rPr>
          <w:szCs w:val="24"/>
        </w:rPr>
      </w:pPr>
    </w:p>
    <w:p w14:paraId="0434A82C" w14:textId="26299A84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</w:t>
      </w:r>
      <w:r w:rsidR="003E697C">
        <w:t xml:space="preserve"> </w:t>
      </w:r>
      <w:r w:rsidR="003E697C">
        <w:t>Super Admin</w:t>
      </w:r>
    </w:p>
    <w:p w14:paraId="73244FDC" w14:textId="77777777" w:rsidR="007556C5" w:rsidRPr="00F9509B" w:rsidRDefault="007556C5" w:rsidP="007556C5">
      <w:pPr>
        <w:pStyle w:val="BulletParagraphwithoutindent"/>
      </w:pPr>
      <w:r w:rsidRPr="00F9509B">
        <w:t>Gambar 4.2</w:t>
      </w:r>
      <w:r>
        <w:t>5</w:t>
      </w:r>
      <w:r w:rsidRPr="00F9509B">
        <w:t xml:space="preserve"> </w:t>
      </w:r>
      <w:proofErr w:type="spellStart"/>
      <w:r w:rsidRPr="00F9509B">
        <w:t>merupakan</w:t>
      </w:r>
      <w:proofErr w:type="spellEnd"/>
      <w:r w:rsidRPr="00F9509B">
        <w:t xml:space="preserve"> </w:t>
      </w:r>
      <w:proofErr w:type="spellStart"/>
      <w:r w:rsidRPr="00F9509B">
        <w:t>tampilan</w:t>
      </w:r>
      <w:proofErr w:type="spellEnd"/>
      <w:r w:rsidRPr="00F9509B">
        <w:t xml:space="preserve"> </w:t>
      </w:r>
      <w:proofErr w:type="spellStart"/>
      <w:r w:rsidRPr="00F9509B">
        <w:t>dari</w:t>
      </w:r>
      <w:proofErr w:type="spellEnd"/>
      <w:r w:rsidRPr="00F9509B">
        <w:t xml:space="preserve"> pop-up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>
        <w:t xml:space="preserve"> </w:t>
      </w:r>
      <w:r w:rsidRPr="00F9509B">
        <w:t xml:space="preserve"> </w:t>
      </w:r>
      <w:proofErr w:type="spellStart"/>
      <w:r w:rsidRPr="00F9509B">
        <w:t>menambahkan</w:t>
      </w:r>
      <w:proofErr w:type="spellEnd"/>
      <w:r w:rsidRPr="00F9509B">
        <w:t xml:space="preserve"> data master.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</w:t>
      </w:r>
      <w:proofErr w:type="spellStart"/>
      <w:r w:rsidRPr="00F9509B">
        <w:t>simpan</w:t>
      </w:r>
      <w:proofErr w:type="spellEnd"/>
      <w:r w:rsidRPr="00F9509B">
        <w:t xml:space="preserve"> pada </w:t>
      </w:r>
      <w:proofErr w:type="spellStart"/>
      <w:r w:rsidRPr="00F9509B">
        <w:t>halaman</w:t>
      </w:r>
      <w:proofErr w:type="spellEnd"/>
      <w:r w:rsidRPr="00F9509B">
        <w:t xml:space="preserve"> </w:t>
      </w:r>
      <w:proofErr w:type="spellStart"/>
      <w:r w:rsidRPr="00F9509B">
        <w:t>Tambah</w:t>
      </w:r>
      <w:proofErr w:type="spellEnd"/>
      <w:r w:rsidRPr="00F9509B">
        <w:t xml:space="preserve"> Data Master dan data yang </w:t>
      </w:r>
      <w:proofErr w:type="spellStart"/>
      <w:r w:rsidRPr="00F9509B"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</w:t>
      </w:r>
      <w:r w:rsidRPr="00F9509B">
        <w:t xml:space="preserve">, </w:t>
      </w:r>
      <w:proofErr w:type="spellStart"/>
      <w:r w:rsidRPr="00F9509B">
        <w:t>maka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pesan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 w:rsidRPr="00F9509B">
        <w:t xml:space="preserve"> </w:t>
      </w:r>
      <w:proofErr w:type="spellStart"/>
      <w:r w:rsidRPr="00F9509B">
        <w:t>akan</w:t>
      </w:r>
      <w:proofErr w:type="spellEnd"/>
      <w:r w:rsidRPr="00F9509B">
        <w:t xml:space="preserve"> </w:t>
      </w:r>
      <w:proofErr w:type="spellStart"/>
      <w:r w:rsidRPr="00F9509B">
        <w:t>muncul</w:t>
      </w:r>
      <w:proofErr w:type="spellEnd"/>
      <w:r w:rsidRPr="00F9509B">
        <w:t xml:space="preserve">. 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bisa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OK pada </w:t>
      </w:r>
      <w:proofErr w:type="spellStart"/>
      <w:r w:rsidRPr="00F9509B">
        <w:t>bagian</w:t>
      </w:r>
      <w:proofErr w:type="spellEnd"/>
      <w:r w:rsidRPr="00F9509B">
        <w:t xml:space="preserve"> </w:t>
      </w:r>
      <w:proofErr w:type="spellStart"/>
      <w:r w:rsidRPr="00F9509B">
        <w:t>bawah</w:t>
      </w:r>
      <w:proofErr w:type="spellEnd"/>
      <w:r w:rsidRPr="00F9509B">
        <w:t xml:space="preserve">. </w:t>
      </w:r>
    </w:p>
    <w:p w14:paraId="5318ADBF" w14:textId="77777777" w:rsidR="007556C5" w:rsidRPr="00F9509B" w:rsidRDefault="007556C5" w:rsidP="007556C5">
      <w:pPr>
        <w:pStyle w:val="BulletParagraphwithoutindent"/>
      </w:pPr>
      <w:proofErr w:type="spellStart"/>
      <w:r w:rsidRPr="00F9509B">
        <w:t>Keterangan</w:t>
      </w:r>
      <w:proofErr w:type="spellEnd"/>
      <w:r w:rsidRPr="00F9509B">
        <w:t xml:space="preserve"> :</w:t>
      </w:r>
    </w:p>
    <w:p w14:paraId="74CE57EB" w14:textId="77777777" w:rsidR="007556C5" w:rsidRDefault="007556C5">
      <w:pPr>
        <w:pStyle w:val="BulletStyleNumber"/>
        <w:numPr>
          <w:ilvl w:val="0"/>
          <w:numId w:val="104"/>
        </w:numPr>
      </w:pPr>
      <w:proofErr w:type="spellStart"/>
      <w:r w:rsidRPr="00F9509B">
        <w:t>Tombol</w:t>
      </w:r>
      <w:proofErr w:type="spellEnd"/>
      <w:r w:rsidRPr="00F9509B">
        <w:t xml:space="preserve"> (OK) </w:t>
      </w:r>
      <w:proofErr w:type="spellStart"/>
      <w:r w:rsidRPr="00F9509B">
        <w:t>untuk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</w:t>
      </w:r>
    </w:p>
    <w:p w14:paraId="2B0FC2EA" w14:textId="77777777" w:rsidR="007556C5" w:rsidRDefault="007556C5" w:rsidP="007556C5">
      <w:pPr>
        <w:pStyle w:val="BulletStyleNumber"/>
        <w:numPr>
          <w:ilvl w:val="0"/>
          <w:numId w:val="0"/>
        </w:numPr>
        <w:ind w:left="360"/>
      </w:pPr>
    </w:p>
    <w:p w14:paraId="16B55E42" w14:textId="77777777" w:rsidR="007556C5" w:rsidRDefault="007556C5" w:rsidP="007556C5">
      <w:pPr>
        <w:pStyle w:val="Gambar"/>
      </w:pPr>
      <w:r>
        <w:drawing>
          <wp:inline distT="0" distB="0" distL="0" distR="0" wp14:anchorId="589EA699" wp14:editId="596A2A8D">
            <wp:extent cx="2915536" cy="1637463"/>
            <wp:effectExtent l="19050" t="19050" r="1841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329" cy="165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6789E0" w14:textId="47429D56" w:rsidR="007556C5" w:rsidRPr="0075427C" w:rsidRDefault="007556C5" w:rsidP="007556C5">
      <w:pPr>
        <w:pStyle w:val="GambarDesc"/>
      </w:pPr>
      <w:bookmarkStart w:id="210" w:name="_Toc124434810"/>
      <w:bookmarkStart w:id="211" w:name="_Toc124435164"/>
      <w:bookmarkStart w:id="212" w:name="_Toc124436846"/>
      <w:bookmarkStart w:id="213" w:name="_Toc124436917"/>
      <w:r w:rsidRPr="0075427C">
        <w:t>Gambar 4.2</w:t>
      </w:r>
      <w:r>
        <w:t>6</w:t>
      </w:r>
      <w:bookmarkStart w:id="214" w:name="_Toc124434811"/>
      <w:bookmarkStart w:id="215" w:name="_Toc124435165"/>
      <w:bookmarkEnd w:id="210"/>
      <w:bookmarkEnd w:id="211"/>
      <w:r w:rsidR="002D3031">
        <w:br/>
      </w:r>
      <w:r w:rsidRPr="0075427C">
        <w:t xml:space="preserve">Pop-up </w:t>
      </w:r>
      <w:r w:rsidR="0009151A">
        <w:t>G</w:t>
      </w:r>
      <w:r w:rsidRPr="0075427C">
        <w:t xml:space="preserve">agal </w:t>
      </w:r>
      <w:r w:rsidR="0009151A">
        <w:t>M</w:t>
      </w:r>
      <w:r w:rsidRPr="0075427C">
        <w:t xml:space="preserve">enambahkan </w:t>
      </w:r>
      <w:r w:rsidR="0009151A">
        <w:t>D</w:t>
      </w:r>
      <w:r w:rsidRPr="0075427C">
        <w:t xml:space="preserve">ata </w:t>
      </w:r>
      <w:r w:rsidR="0009151A">
        <w:t>M</w:t>
      </w:r>
      <w:r w:rsidRPr="0075427C">
        <w:t>aster</w:t>
      </w:r>
      <w:bookmarkEnd w:id="212"/>
      <w:bookmarkEnd w:id="213"/>
      <w:bookmarkEnd w:id="214"/>
      <w:bookmarkEnd w:id="215"/>
      <w:r w:rsidR="009C1F2E">
        <w:t xml:space="preserve"> </w:t>
      </w:r>
      <w:r w:rsidR="009C1F2E">
        <w:t>Super Admin</w:t>
      </w:r>
    </w:p>
    <w:p w14:paraId="272129FF" w14:textId="77777777" w:rsidR="007556C5" w:rsidRPr="00895DE8" w:rsidRDefault="007556C5" w:rsidP="007556C5">
      <w:pPr>
        <w:rPr>
          <w:szCs w:val="24"/>
        </w:rPr>
      </w:pPr>
    </w:p>
    <w:p w14:paraId="3E54EA63" w14:textId="74CACF92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216" w:name="_Toc124444533"/>
      <w:r>
        <w:lastRenderedPageBreak/>
        <w:t>Halaman Settings Account</w:t>
      </w:r>
      <w:bookmarkEnd w:id="216"/>
    </w:p>
    <w:p w14:paraId="5AB0AE22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account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user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detail, </w:t>
      </w:r>
      <w:proofErr w:type="spellStart"/>
      <w:r>
        <w:t>menghapus</w:t>
      </w:r>
      <w:proofErr w:type="spellEnd"/>
      <w:r>
        <w:t xml:space="preserve">, dan </w:t>
      </w:r>
      <w:proofErr w:type="spellStart"/>
      <w:r>
        <w:t>mengubah</w:t>
      </w:r>
      <w:proofErr w:type="spellEnd"/>
      <w:r>
        <w:t xml:space="preserve"> status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meregistrasikan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</w:p>
    <w:p w14:paraId="471523D8" w14:textId="77777777" w:rsidR="007556C5" w:rsidRDefault="007556C5" w:rsidP="007556C5"/>
    <w:p w14:paraId="110CF8FA" w14:textId="77777777" w:rsidR="007556C5" w:rsidRDefault="007556C5" w:rsidP="007556C5">
      <w:pPr>
        <w:pStyle w:val="Gambar"/>
      </w:pPr>
      <w:r w:rsidRPr="00227800">
        <w:drawing>
          <wp:inline distT="0" distB="0" distL="0" distR="0" wp14:anchorId="58EF3D6F" wp14:editId="6D14BFD6">
            <wp:extent cx="2862374" cy="1618178"/>
            <wp:effectExtent l="19050" t="19050" r="14605" b="203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21" cy="1632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1620CB" w14:textId="14EA092D" w:rsidR="007556C5" w:rsidRPr="00227800" w:rsidRDefault="007556C5" w:rsidP="007556C5">
      <w:pPr>
        <w:pStyle w:val="GambarDesc"/>
      </w:pPr>
      <w:bookmarkStart w:id="217" w:name="_Toc124434812"/>
      <w:bookmarkStart w:id="218" w:name="_Toc124435166"/>
      <w:bookmarkStart w:id="219" w:name="_Toc124436847"/>
      <w:bookmarkStart w:id="220" w:name="_Toc124436918"/>
      <w:r w:rsidRPr="00227800">
        <w:t>Gambar 4.27</w:t>
      </w:r>
      <w:bookmarkStart w:id="221" w:name="_Toc124434813"/>
      <w:bookmarkStart w:id="222" w:name="_Toc124435167"/>
      <w:bookmarkEnd w:id="217"/>
      <w:bookmarkEnd w:id="218"/>
      <w:r w:rsidR="002D3031">
        <w:br/>
      </w:r>
      <w:r w:rsidRPr="00227800">
        <w:t xml:space="preserve">Halaman </w:t>
      </w:r>
      <w:r w:rsidR="0009151A">
        <w:t>S</w:t>
      </w:r>
      <w:r w:rsidRPr="00227800">
        <w:t xml:space="preserve">ettings </w:t>
      </w:r>
      <w:r w:rsidR="0009151A">
        <w:t>A</w:t>
      </w:r>
      <w:r w:rsidRPr="00227800">
        <w:t>ccount</w:t>
      </w:r>
      <w:bookmarkEnd w:id="219"/>
      <w:bookmarkEnd w:id="220"/>
      <w:bookmarkEnd w:id="221"/>
      <w:bookmarkEnd w:id="222"/>
      <w:r w:rsidRPr="00227800">
        <w:t xml:space="preserve"> </w:t>
      </w:r>
    </w:p>
    <w:p w14:paraId="61F50A4C" w14:textId="77777777" w:rsidR="007556C5" w:rsidRDefault="007556C5" w:rsidP="007556C5"/>
    <w:p w14:paraId="1098FDDF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 </w:t>
      </w:r>
    </w:p>
    <w:p w14:paraId="58501BF1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account</w:t>
      </w:r>
    </w:p>
    <w:p w14:paraId="144CD4C7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</w:p>
    <w:p w14:paraId="628BA32B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r>
        <w:t xml:space="preserve">Bar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stall</w:t>
      </w:r>
    </w:p>
    <w:p w14:paraId="21FF9066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register account</w:t>
      </w:r>
    </w:p>
    <w:p w14:paraId="6453627C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user</w:t>
      </w:r>
    </w:p>
    <w:p w14:paraId="6DF6092F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</w:t>
      </w:r>
    </w:p>
    <w:p w14:paraId="12CB3D9F" w14:textId="77777777" w:rsidR="007556C5" w:rsidRDefault="007556C5">
      <w:pPr>
        <w:pStyle w:val="BulletStyleNumber"/>
        <w:numPr>
          <w:ilvl w:val="0"/>
          <w:numId w:val="75"/>
        </w:numPr>
        <w:ind w:left="426" w:hanging="426"/>
      </w:pPr>
      <w:proofErr w:type="spellStart"/>
      <w:r>
        <w:t>Tombol</w:t>
      </w:r>
      <w:proofErr w:type="spellEnd"/>
      <w:r>
        <w:t xml:space="preserve"> toggle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menonaktifkan</w:t>
      </w:r>
      <w:proofErr w:type="spellEnd"/>
      <w:r>
        <w:t xml:space="preserve"> user</w:t>
      </w:r>
    </w:p>
    <w:p w14:paraId="1A07C5D2" w14:textId="77777777" w:rsidR="007556C5" w:rsidRDefault="007556C5" w:rsidP="007556C5">
      <w:pPr>
        <w:ind w:firstLine="0"/>
      </w:pPr>
    </w:p>
    <w:p w14:paraId="373CC096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</w:t>
      </w:r>
    </w:p>
    <w:p w14:paraId="30B51648" w14:textId="77777777" w:rsidR="007556C5" w:rsidRDefault="007556C5" w:rsidP="007556C5">
      <w:pPr>
        <w:pStyle w:val="BulletParagraphwithoutindent"/>
      </w:pPr>
      <w:r>
        <w:t xml:space="preserve">Gambar 4.28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pop-up </w:t>
      </w:r>
      <w:proofErr w:type="spellStart"/>
      <w:r>
        <w:t>saat</w:t>
      </w:r>
      <w:proofErr w:type="spellEnd"/>
      <w:r>
        <w:t xml:space="preserve"> Super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Delete.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makan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OK. </w:t>
      </w:r>
      <w:proofErr w:type="spellStart"/>
      <w:r>
        <w:lastRenderedPageBreak/>
        <w:t>Apabila</w:t>
      </w:r>
      <w:proofErr w:type="spellEnd"/>
      <w:r>
        <w:t xml:space="preserve"> Super 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 </w:t>
      </w:r>
    </w:p>
    <w:p w14:paraId="2E248F31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4B9605C5" w14:textId="77777777" w:rsidR="007556C5" w:rsidRDefault="007556C5">
      <w:pPr>
        <w:pStyle w:val="BulletStyleNumber"/>
        <w:numPr>
          <w:ilvl w:val="0"/>
          <w:numId w:val="76"/>
        </w:numPr>
        <w:ind w:left="850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penghapusan</w:t>
      </w:r>
      <w:proofErr w:type="spellEnd"/>
    </w:p>
    <w:p w14:paraId="55682E88" w14:textId="77777777" w:rsidR="007556C5" w:rsidRDefault="007556C5">
      <w:pPr>
        <w:pStyle w:val="BulletStyleNumber"/>
        <w:numPr>
          <w:ilvl w:val="0"/>
          <w:numId w:val="76"/>
        </w:numPr>
        <w:ind w:left="850" w:hanging="425"/>
      </w:pPr>
      <w:proofErr w:type="spellStart"/>
      <w:r>
        <w:t>Tombol</w:t>
      </w:r>
      <w:proofErr w:type="spellEnd"/>
      <w:r>
        <w:t xml:space="preserve"> OK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mengkonfirmasi</w:t>
      </w:r>
      <w:proofErr w:type="spellEnd"/>
      <w:r>
        <w:t xml:space="preserve"> </w:t>
      </w:r>
      <w:proofErr w:type="spellStart"/>
      <w:r>
        <w:t>penghapusan</w:t>
      </w:r>
      <w:proofErr w:type="spellEnd"/>
    </w:p>
    <w:p w14:paraId="18CDFAB0" w14:textId="77777777" w:rsidR="007556C5" w:rsidRDefault="007556C5" w:rsidP="007556C5">
      <w:pPr>
        <w:pStyle w:val="BulletParagraphwithoutindent"/>
      </w:pPr>
    </w:p>
    <w:p w14:paraId="3116FF44" w14:textId="77777777" w:rsidR="007556C5" w:rsidRDefault="007556C5" w:rsidP="007556C5">
      <w:pPr>
        <w:pStyle w:val="Gambar"/>
      </w:pPr>
      <w:r>
        <w:drawing>
          <wp:inline distT="0" distB="0" distL="0" distR="0" wp14:anchorId="50105FE4" wp14:editId="1F3B7E14">
            <wp:extent cx="2713518" cy="1534025"/>
            <wp:effectExtent l="19050" t="19050" r="10795" b="285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807" cy="15522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28A362" w14:textId="4C6340B5" w:rsidR="007556C5" w:rsidRDefault="007556C5" w:rsidP="007556C5">
      <w:pPr>
        <w:pStyle w:val="GambarDesc"/>
      </w:pPr>
      <w:bookmarkStart w:id="223" w:name="_Toc124434814"/>
      <w:bookmarkStart w:id="224" w:name="_Toc124435168"/>
      <w:bookmarkStart w:id="225" w:name="_Toc124436848"/>
      <w:bookmarkStart w:id="226" w:name="_Toc124436919"/>
      <w:r w:rsidRPr="0075427C">
        <w:t>Gambar 4.2</w:t>
      </w:r>
      <w:r>
        <w:t>8</w:t>
      </w:r>
      <w:bookmarkStart w:id="227" w:name="_Toc124434815"/>
      <w:bookmarkStart w:id="228" w:name="_Toc124435169"/>
      <w:bookmarkEnd w:id="223"/>
      <w:bookmarkEnd w:id="224"/>
      <w:r w:rsidR="002D3031">
        <w:br/>
      </w:r>
      <w:r>
        <w:t xml:space="preserve">Pop-up </w:t>
      </w:r>
      <w:r w:rsidR="0009151A">
        <w:t>H</w:t>
      </w:r>
      <w:r>
        <w:t xml:space="preserve">apus </w:t>
      </w:r>
      <w:r w:rsidR="0009151A">
        <w:t>U</w:t>
      </w:r>
      <w:r>
        <w:t>ser</w:t>
      </w:r>
      <w:bookmarkEnd w:id="225"/>
      <w:bookmarkEnd w:id="226"/>
      <w:bookmarkEnd w:id="227"/>
      <w:bookmarkEnd w:id="228"/>
      <w:r>
        <w:t xml:space="preserve"> </w:t>
      </w:r>
    </w:p>
    <w:p w14:paraId="2F109CA0" w14:textId="77777777" w:rsidR="007556C5" w:rsidRDefault="007556C5" w:rsidP="007556C5"/>
    <w:p w14:paraId="2B557E8B" w14:textId="7E2718B3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229" w:name="_Toc124444534"/>
      <w:r>
        <w:t>Halaman Edit User</w:t>
      </w:r>
      <w:bookmarkEnd w:id="229"/>
    </w:p>
    <w:p w14:paraId="09E45ADD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user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username,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password, </w:t>
      </w:r>
      <w:proofErr w:type="spellStart"/>
      <w:r>
        <w:t>departemen</w:t>
      </w:r>
      <w:proofErr w:type="spellEnd"/>
      <w:r>
        <w:t xml:space="preserve">, dan role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User. Maka pop-up edit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user. </w:t>
      </w:r>
    </w:p>
    <w:p w14:paraId="187E84E3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 </w:t>
      </w:r>
    </w:p>
    <w:p w14:paraId="48BCBF92" w14:textId="77777777" w:rsidR="007556C5" w:rsidRDefault="007556C5">
      <w:pPr>
        <w:pStyle w:val="BulletStyleNumber"/>
        <w:numPr>
          <w:ilvl w:val="0"/>
          <w:numId w:val="77"/>
        </w:numPr>
        <w:ind w:left="426" w:hanging="426"/>
      </w:pPr>
      <w:proofErr w:type="spellStart"/>
      <w:r>
        <w:t>Tombol</w:t>
      </w:r>
      <w:proofErr w:type="spellEnd"/>
      <w:r>
        <w:t xml:space="preserve"> Edit User</w:t>
      </w:r>
    </w:p>
    <w:p w14:paraId="0C0E2C58" w14:textId="77777777" w:rsidR="007556C5" w:rsidRDefault="007556C5">
      <w:pPr>
        <w:pStyle w:val="BulletStyleNumber"/>
        <w:numPr>
          <w:ilvl w:val="0"/>
          <w:numId w:val="77"/>
        </w:numPr>
        <w:ind w:left="426" w:hanging="426"/>
      </w:pPr>
      <w:proofErr w:type="spellStart"/>
      <w:r>
        <w:t>Informasi</w:t>
      </w:r>
      <w:proofErr w:type="spellEnd"/>
      <w:r>
        <w:t xml:space="preserve"> social media </w:t>
      </w:r>
      <w:proofErr w:type="spellStart"/>
      <w:r>
        <w:t>dari</w:t>
      </w:r>
      <w:proofErr w:type="spellEnd"/>
      <w:r>
        <w:t xml:space="preserve"> user</w:t>
      </w:r>
    </w:p>
    <w:p w14:paraId="16C7D974" w14:textId="77777777" w:rsidR="007556C5" w:rsidRDefault="007556C5">
      <w:pPr>
        <w:pStyle w:val="BulletStyleNumber"/>
        <w:numPr>
          <w:ilvl w:val="0"/>
          <w:numId w:val="77"/>
        </w:numPr>
        <w:ind w:left="426" w:hanging="426"/>
      </w:pPr>
      <w:proofErr w:type="spellStart"/>
      <w:r>
        <w:t>Informasi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</w:t>
      </w:r>
    </w:p>
    <w:p w14:paraId="68C51C6A" w14:textId="77777777" w:rsidR="00044F14" w:rsidRDefault="00044F14" w:rsidP="007556C5">
      <w:pPr>
        <w:ind w:firstLine="0"/>
      </w:pPr>
    </w:p>
    <w:p w14:paraId="42C71021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48608D59" wp14:editId="3B1B5F22">
            <wp:extent cx="3780000" cy="1585561"/>
            <wp:effectExtent l="19050" t="19050" r="11430" b="152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15855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654B3F" w14:textId="7E378159" w:rsidR="007556C5" w:rsidRDefault="007556C5" w:rsidP="007556C5">
      <w:pPr>
        <w:pStyle w:val="GambarDesc"/>
      </w:pPr>
      <w:bookmarkStart w:id="230" w:name="_Toc124434816"/>
      <w:bookmarkStart w:id="231" w:name="_Toc124435170"/>
      <w:bookmarkStart w:id="232" w:name="_Toc124436849"/>
      <w:bookmarkStart w:id="233" w:name="_Toc124436920"/>
      <w:r>
        <w:t>Gambar 4.29</w:t>
      </w:r>
      <w:bookmarkStart w:id="234" w:name="_Toc124434817"/>
      <w:bookmarkStart w:id="235" w:name="_Toc124435171"/>
      <w:bookmarkEnd w:id="230"/>
      <w:bookmarkEnd w:id="231"/>
      <w:r w:rsidR="002D3031">
        <w:br/>
      </w:r>
      <w:r>
        <w:t>Halaman Edit User</w:t>
      </w:r>
      <w:bookmarkEnd w:id="232"/>
      <w:bookmarkEnd w:id="233"/>
      <w:bookmarkEnd w:id="234"/>
      <w:bookmarkEnd w:id="235"/>
    </w:p>
    <w:p w14:paraId="6E04A107" w14:textId="77777777" w:rsidR="007556C5" w:rsidRPr="00D9773F" w:rsidRDefault="007556C5" w:rsidP="007556C5"/>
    <w:p w14:paraId="42A26E06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edit user</w:t>
      </w:r>
    </w:p>
    <w:p w14:paraId="6C63A5FB" w14:textId="77777777" w:rsidR="007556C5" w:rsidRDefault="007556C5" w:rsidP="007556C5">
      <w:pPr>
        <w:pStyle w:val="BulletParagraphwithoutindent"/>
      </w:pPr>
      <w:r>
        <w:t xml:space="preserve">Gambar 4.30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edit user pada </w:t>
      </w:r>
      <w:proofErr w:type="spellStart"/>
      <w:r>
        <w:t>halaman</w:t>
      </w:r>
      <w:proofErr w:type="spellEnd"/>
      <w:r>
        <w:t xml:space="preserve"> Edit User.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User pada </w:t>
      </w:r>
      <w:proofErr w:type="spellStart"/>
      <w:r>
        <w:t>halaman</w:t>
      </w:r>
      <w:proofErr w:type="spellEnd"/>
      <w:r>
        <w:t xml:space="preserve"> Edit User.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username,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password, drop-down option </w:t>
      </w:r>
      <w:proofErr w:type="spellStart"/>
      <w:r>
        <w:t>departemen</w:t>
      </w:r>
      <w:proofErr w:type="spellEnd"/>
      <w:r>
        <w:t xml:space="preserve">, dan drop-down option role user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isinya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user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>.</w:t>
      </w:r>
    </w:p>
    <w:p w14:paraId="45E38B2A" w14:textId="77777777" w:rsidR="007556C5" w:rsidRDefault="007556C5" w:rsidP="007556C5">
      <w:pPr>
        <w:pStyle w:val="BulletParagraphwithoutindent"/>
      </w:pPr>
    </w:p>
    <w:p w14:paraId="455EA333" w14:textId="77777777" w:rsidR="007556C5" w:rsidRPr="00227800" w:rsidRDefault="007556C5" w:rsidP="007556C5">
      <w:pPr>
        <w:pStyle w:val="Gambar"/>
        <w:rPr>
          <w:u w:val="double"/>
        </w:rPr>
      </w:pPr>
      <w:r w:rsidRPr="00227800">
        <w:drawing>
          <wp:inline distT="0" distB="0" distL="0" distR="0" wp14:anchorId="241D5FFD" wp14:editId="15F82F13">
            <wp:extent cx="2857500" cy="1617411"/>
            <wp:effectExtent l="19050" t="19050" r="19050" b="209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355" cy="16416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A3E2D0" w14:textId="1C07F98B" w:rsidR="007556C5" w:rsidRDefault="007556C5" w:rsidP="007556C5">
      <w:pPr>
        <w:pStyle w:val="GambarDesc"/>
      </w:pPr>
      <w:bookmarkStart w:id="236" w:name="_Toc124434818"/>
      <w:bookmarkStart w:id="237" w:name="_Toc124435172"/>
      <w:bookmarkStart w:id="238" w:name="_Toc124436850"/>
      <w:bookmarkStart w:id="239" w:name="_Toc124436921"/>
      <w:r>
        <w:t>Gambar 4.30</w:t>
      </w:r>
      <w:bookmarkStart w:id="240" w:name="_Toc124434819"/>
      <w:bookmarkStart w:id="241" w:name="_Toc124435173"/>
      <w:bookmarkEnd w:id="236"/>
      <w:bookmarkEnd w:id="237"/>
      <w:r w:rsidR="002D3031">
        <w:br/>
      </w:r>
      <w:r>
        <w:t xml:space="preserve">Pop-up </w:t>
      </w:r>
      <w:r w:rsidR="0009151A">
        <w:t>E</w:t>
      </w:r>
      <w:r>
        <w:t xml:space="preserve">dit </w:t>
      </w:r>
      <w:r w:rsidR="0009151A">
        <w:t>U</w:t>
      </w:r>
      <w:r>
        <w:t>ser</w:t>
      </w:r>
      <w:bookmarkEnd w:id="238"/>
      <w:bookmarkEnd w:id="239"/>
      <w:bookmarkEnd w:id="240"/>
      <w:bookmarkEnd w:id="241"/>
    </w:p>
    <w:p w14:paraId="664135A7" w14:textId="77777777" w:rsidR="007556C5" w:rsidRDefault="007556C5" w:rsidP="007556C5">
      <w:pPr>
        <w:pStyle w:val="BulletParagraphwithoutindent"/>
        <w:ind w:left="0"/>
      </w:pPr>
    </w:p>
    <w:p w14:paraId="6EB43DAD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 </w:t>
      </w:r>
    </w:p>
    <w:p w14:paraId="13AF1946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>Kolom username</w:t>
      </w:r>
    </w:p>
    <w:p w14:paraId="3F695CFC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</w:p>
    <w:p w14:paraId="4820FF1F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>Kolom password</w:t>
      </w:r>
    </w:p>
    <w:p w14:paraId="34E81E5B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t xml:space="preserve">Drop-down option </w:t>
      </w:r>
      <w:proofErr w:type="spellStart"/>
      <w:r>
        <w:t>departemen</w:t>
      </w:r>
      <w:proofErr w:type="spellEnd"/>
    </w:p>
    <w:p w14:paraId="47E15795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r>
        <w:lastRenderedPageBreak/>
        <w:t>Drop-down option role</w:t>
      </w:r>
    </w:p>
    <w:p w14:paraId="2AE9D6C2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edit user</w:t>
      </w:r>
    </w:p>
    <w:p w14:paraId="67E08BF8" w14:textId="77777777" w:rsidR="007556C5" w:rsidRDefault="007556C5">
      <w:pPr>
        <w:pStyle w:val="BulletStyleNumber"/>
        <w:numPr>
          <w:ilvl w:val="0"/>
          <w:numId w:val="78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detail user </w:t>
      </w:r>
    </w:p>
    <w:p w14:paraId="2C668B7A" w14:textId="77777777" w:rsidR="007556C5" w:rsidRDefault="007556C5" w:rsidP="007556C5"/>
    <w:p w14:paraId="75018DC0" w14:textId="24905855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242" w:name="_Toc124444535"/>
      <w:r>
        <w:t xml:space="preserve">Halaman </w:t>
      </w:r>
      <w:proofErr w:type="spellStart"/>
      <w:r>
        <w:t>Registrasi</w:t>
      </w:r>
      <w:proofErr w:type="spellEnd"/>
      <w:r>
        <w:t xml:space="preserve"> User</w:t>
      </w:r>
      <w:bookmarkEnd w:id="242"/>
    </w:p>
    <w:p w14:paraId="57A7F510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user. Role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user, Super Admin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pada </w:t>
      </w:r>
      <w:proofErr w:type="spellStart"/>
      <w:r>
        <w:t>halaman</w:t>
      </w:r>
      <w:proofErr w:type="spellEnd"/>
      <w:r>
        <w:t xml:space="preserve"> Settings Account.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username,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password,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password, drop-down option role user,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user.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Now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1713975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 </w:t>
      </w:r>
    </w:p>
    <w:p w14:paraId="4FB624C1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>Kolom username</w:t>
      </w:r>
    </w:p>
    <w:p w14:paraId="19ACE57E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</w:p>
    <w:p w14:paraId="18ECE366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>Kolom password</w:t>
      </w:r>
    </w:p>
    <w:p w14:paraId="52DC849D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 xml:space="preserve">Kolom </w:t>
      </w:r>
      <w:proofErr w:type="spellStart"/>
      <w:r>
        <w:t>konfirmasi</w:t>
      </w:r>
      <w:proofErr w:type="spellEnd"/>
      <w:r>
        <w:t xml:space="preserve"> password</w:t>
      </w:r>
    </w:p>
    <w:p w14:paraId="70D85C97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>Drop-down option role user</w:t>
      </w:r>
    </w:p>
    <w:p w14:paraId="3764F9BA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r>
        <w:t xml:space="preserve">Kolom </w:t>
      </w:r>
      <w:proofErr w:type="spellStart"/>
      <w:r>
        <w:t>departemen</w:t>
      </w:r>
      <w:proofErr w:type="spellEnd"/>
      <w:r>
        <w:t xml:space="preserve"> user</w:t>
      </w:r>
    </w:p>
    <w:p w14:paraId="37CD2B90" w14:textId="77777777" w:rsidR="007556C5" w:rsidRDefault="007556C5">
      <w:pPr>
        <w:pStyle w:val="BulletStyleNumber"/>
        <w:numPr>
          <w:ilvl w:val="0"/>
          <w:numId w:val="79"/>
        </w:numPr>
        <w:ind w:left="426" w:hanging="426"/>
      </w:pPr>
      <w:proofErr w:type="spellStart"/>
      <w:r>
        <w:t>Tombol</w:t>
      </w:r>
      <w:proofErr w:type="spellEnd"/>
      <w:r>
        <w:t xml:space="preserve">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user </w:t>
      </w:r>
      <w:proofErr w:type="spellStart"/>
      <w:r>
        <w:t>baru</w:t>
      </w:r>
      <w:proofErr w:type="spellEnd"/>
    </w:p>
    <w:p w14:paraId="550D08BB" w14:textId="77777777" w:rsidR="007556C5" w:rsidRDefault="007556C5" w:rsidP="007556C5">
      <w:pPr>
        <w:ind w:firstLine="0"/>
      </w:pPr>
    </w:p>
    <w:p w14:paraId="7014CA78" w14:textId="77777777" w:rsidR="007556C5" w:rsidRDefault="007556C5" w:rsidP="007556C5">
      <w:pPr>
        <w:pStyle w:val="Gambar"/>
      </w:pPr>
      <w:r>
        <w:drawing>
          <wp:inline distT="0" distB="0" distL="0" distR="0" wp14:anchorId="6D32AE49" wp14:editId="4C55242D">
            <wp:extent cx="3255778" cy="1842847"/>
            <wp:effectExtent l="19050" t="19050" r="20955" b="2413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248" cy="18487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A43798D" w14:textId="0EFE2402" w:rsidR="007556C5" w:rsidRDefault="007556C5" w:rsidP="007556C5">
      <w:pPr>
        <w:pStyle w:val="GambarDesc"/>
      </w:pPr>
      <w:bookmarkStart w:id="243" w:name="_Toc124434820"/>
      <w:bookmarkStart w:id="244" w:name="_Toc124435174"/>
      <w:bookmarkStart w:id="245" w:name="_Toc124436851"/>
      <w:bookmarkStart w:id="246" w:name="_Toc124436922"/>
      <w:r>
        <w:t>Gambar 4.31</w:t>
      </w:r>
      <w:bookmarkStart w:id="247" w:name="_Toc124434821"/>
      <w:bookmarkStart w:id="248" w:name="_Toc124435175"/>
      <w:bookmarkEnd w:id="243"/>
      <w:bookmarkEnd w:id="244"/>
      <w:r w:rsidR="002D3031">
        <w:br/>
      </w:r>
      <w:r>
        <w:t>Halaman Registrasi User</w:t>
      </w:r>
      <w:bookmarkEnd w:id="245"/>
      <w:bookmarkEnd w:id="246"/>
      <w:bookmarkEnd w:id="247"/>
      <w:bookmarkEnd w:id="248"/>
    </w:p>
    <w:p w14:paraId="299AD983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Pop-up user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34972E6A" w14:textId="77777777" w:rsidR="007556C5" w:rsidRDefault="007556C5" w:rsidP="007556C5">
      <w:pPr>
        <w:pStyle w:val="BulletParagraphwithoutindent"/>
      </w:pPr>
      <w:r>
        <w:t xml:space="preserve">Gambar 4.32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apabila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Pop-up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Register Now pada </w:t>
      </w:r>
      <w:proofErr w:type="spellStart"/>
      <w:r>
        <w:t>halaman</w:t>
      </w:r>
      <w:proofErr w:type="spellEnd"/>
      <w:r>
        <w:t xml:space="preserve"> Register User.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dan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ini</w:t>
      </w:r>
      <w:proofErr w:type="spellEnd"/>
      <w:r>
        <w:t>.</w:t>
      </w:r>
    </w:p>
    <w:p w14:paraId="26DC5859" w14:textId="77777777" w:rsidR="007556C5" w:rsidRDefault="007556C5" w:rsidP="007556C5">
      <w:pPr>
        <w:pStyle w:val="BulletParagraphwithoutindent"/>
      </w:pPr>
    </w:p>
    <w:p w14:paraId="6E361EE1" w14:textId="77777777" w:rsidR="007556C5" w:rsidRDefault="007556C5" w:rsidP="007556C5">
      <w:pPr>
        <w:pStyle w:val="Gambar"/>
      </w:pPr>
      <w:r>
        <w:drawing>
          <wp:inline distT="0" distB="0" distL="0" distR="0" wp14:anchorId="79599D59" wp14:editId="7DF658B6">
            <wp:extent cx="3200400" cy="180927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554" cy="181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4921" w14:textId="0271B012" w:rsidR="007556C5" w:rsidRDefault="007556C5" w:rsidP="007556C5">
      <w:pPr>
        <w:pStyle w:val="GambarDesc"/>
      </w:pPr>
      <w:bookmarkStart w:id="249" w:name="_Toc124434822"/>
      <w:bookmarkStart w:id="250" w:name="_Toc124435176"/>
      <w:bookmarkStart w:id="251" w:name="_Toc124436852"/>
      <w:bookmarkStart w:id="252" w:name="_Toc124436923"/>
      <w:r>
        <w:t>Gambar 4.32</w:t>
      </w:r>
      <w:bookmarkStart w:id="253" w:name="_Toc124434823"/>
      <w:bookmarkStart w:id="254" w:name="_Toc124435177"/>
      <w:bookmarkEnd w:id="249"/>
      <w:bookmarkEnd w:id="250"/>
      <w:r w:rsidR="002D3031">
        <w:br/>
      </w:r>
      <w:r>
        <w:t xml:space="preserve">Pop-up </w:t>
      </w:r>
      <w:r w:rsidR="0009151A">
        <w:t>R</w:t>
      </w:r>
      <w:r>
        <w:t xml:space="preserve">egistrasi </w:t>
      </w:r>
      <w:r w:rsidR="0009151A">
        <w:t>U</w:t>
      </w:r>
      <w:r>
        <w:t xml:space="preserve">ser </w:t>
      </w:r>
      <w:r w:rsidR="0009151A">
        <w:t>B</w:t>
      </w:r>
      <w:r>
        <w:t>erhasil</w:t>
      </w:r>
      <w:bookmarkEnd w:id="251"/>
      <w:bookmarkEnd w:id="252"/>
      <w:bookmarkEnd w:id="253"/>
      <w:bookmarkEnd w:id="254"/>
    </w:p>
    <w:p w14:paraId="5FF14B0E" w14:textId="77777777" w:rsidR="007556C5" w:rsidRDefault="007556C5" w:rsidP="007556C5"/>
    <w:p w14:paraId="46D950A5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19F7ADC0" w14:textId="77777777" w:rsidR="007556C5" w:rsidRDefault="007556C5">
      <w:pPr>
        <w:pStyle w:val="BulletStyleNumber"/>
        <w:numPr>
          <w:ilvl w:val="0"/>
          <w:numId w:val="91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4DD15021" w14:textId="77777777" w:rsidR="007556C5" w:rsidRDefault="007556C5" w:rsidP="007556C5"/>
    <w:p w14:paraId="71FBD05C" w14:textId="307C5412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255" w:name="_Toc124444536"/>
      <w:r>
        <w:t xml:space="preserve">Halaman Settings </w:t>
      </w:r>
      <w:proofErr w:type="spellStart"/>
      <w:r>
        <w:t>Departemen</w:t>
      </w:r>
      <w:bookmarkEnd w:id="255"/>
      <w:proofErr w:type="spellEnd"/>
    </w:p>
    <w:p w14:paraId="64755979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pengubahan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</w:p>
    <w:p w14:paraId="04F66122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7AF91796" w14:textId="77777777" w:rsidR="007556C5" w:rsidRDefault="007556C5">
      <w:pPr>
        <w:pStyle w:val="BulletStyleNumber"/>
        <w:numPr>
          <w:ilvl w:val="0"/>
          <w:numId w:val="80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410AC536" w14:textId="77777777" w:rsidR="007556C5" w:rsidRDefault="007556C5">
      <w:pPr>
        <w:pStyle w:val="BulletStyleNumber"/>
        <w:numPr>
          <w:ilvl w:val="0"/>
          <w:numId w:val="80"/>
        </w:numPr>
        <w:ind w:left="426" w:hanging="426"/>
      </w:pPr>
      <w:proofErr w:type="spellStart"/>
      <w:r>
        <w:t>Tombol</w:t>
      </w:r>
      <w:proofErr w:type="spellEnd"/>
      <w:r>
        <w:t xml:space="preserve"> update </w:t>
      </w:r>
      <w:proofErr w:type="spellStart"/>
      <w:r>
        <w:t>departemen</w:t>
      </w:r>
      <w:proofErr w:type="spellEnd"/>
    </w:p>
    <w:p w14:paraId="553C7BDD" w14:textId="77777777" w:rsidR="007556C5" w:rsidRDefault="007556C5">
      <w:pPr>
        <w:pStyle w:val="BulletStyleNumber"/>
        <w:numPr>
          <w:ilvl w:val="0"/>
          <w:numId w:val="80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departemen</w:t>
      </w:r>
      <w:proofErr w:type="spellEnd"/>
    </w:p>
    <w:p w14:paraId="0C689F8F" w14:textId="77777777" w:rsidR="007556C5" w:rsidRDefault="007556C5" w:rsidP="007556C5"/>
    <w:p w14:paraId="24BDF55C" w14:textId="77777777" w:rsidR="007556C5" w:rsidRDefault="007556C5" w:rsidP="007556C5">
      <w:pPr>
        <w:pStyle w:val="Gambar"/>
      </w:pPr>
      <w:r>
        <w:drawing>
          <wp:inline distT="0" distB="0" distL="0" distR="0" wp14:anchorId="6EB64835" wp14:editId="61FD1077">
            <wp:extent cx="4532215" cy="1873546"/>
            <wp:effectExtent l="19050" t="19050" r="20955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083" cy="19078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0DDABF" w14:textId="382C8A55" w:rsidR="007556C5" w:rsidRDefault="007556C5" w:rsidP="007556C5">
      <w:pPr>
        <w:pStyle w:val="GambarDesc"/>
      </w:pPr>
      <w:bookmarkStart w:id="256" w:name="_Toc124434824"/>
      <w:bookmarkStart w:id="257" w:name="_Toc124435178"/>
      <w:bookmarkStart w:id="258" w:name="_Toc124436853"/>
      <w:bookmarkStart w:id="259" w:name="_Toc124436924"/>
      <w:r>
        <w:t>Gambar 4.33</w:t>
      </w:r>
      <w:bookmarkStart w:id="260" w:name="_Toc124434825"/>
      <w:bookmarkStart w:id="261" w:name="_Toc124435179"/>
      <w:bookmarkEnd w:id="256"/>
      <w:bookmarkEnd w:id="257"/>
      <w:r w:rsidR="002D3031">
        <w:br/>
      </w:r>
      <w:r>
        <w:t>Halaman Settings Departemen</w:t>
      </w:r>
      <w:bookmarkEnd w:id="258"/>
      <w:bookmarkEnd w:id="259"/>
      <w:bookmarkEnd w:id="260"/>
      <w:bookmarkEnd w:id="261"/>
    </w:p>
    <w:p w14:paraId="338DA78E" w14:textId="77777777" w:rsidR="007556C5" w:rsidRDefault="007556C5" w:rsidP="007556C5"/>
    <w:p w14:paraId="5C61C81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2E458AC6" w14:textId="77777777" w:rsidR="007556C5" w:rsidRDefault="007556C5" w:rsidP="007556C5">
      <w:pPr>
        <w:pStyle w:val="BulletParagraphwithoutindent"/>
      </w:pPr>
      <w:r>
        <w:t xml:space="preserve">Gambar 4.34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drop-down </w:t>
      </w:r>
      <w:proofErr w:type="spellStart"/>
      <w:r>
        <w:t>akses</w:t>
      </w:r>
      <w:proofErr w:type="spellEnd"/>
      <w:r>
        <w:t xml:space="preserve"> database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database access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dan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</w:p>
    <w:p w14:paraId="3CE989CC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665835F7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611B4348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r>
        <w:t xml:space="preserve">Drop-down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</w:p>
    <w:p w14:paraId="6DF11957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Akses</w:t>
      </w:r>
    </w:p>
    <w:p w14:paraId="556605EE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r>
        <w:t>Kolom database access (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>)</w:t>
      </w:r>
    </w:p>
    <w:p w14:paraId="45FE67E2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Akses</w:t>
      </w:r>
    </w:p>
    <w:p w14:paraId="4BE41C92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0928F438" w14:textId="77777777" w:rsidR="007556C5" w:rsidRDefault="007556C5">
      <w:pPr>
        <w:pStyle w:val="BulletStyleNumber"/>
        <w:numPr>
          <w:ilvl w:val="0"/>
          <w:numId w:val="81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32DC065" w14:textId="77777777" w:rsidR="007556C5" w:rsidRDefault="007556C5" w:rsidP="007556C5">
      <w:pPr>
        <w:pStyle w:val="BulletParagraphwithoutindent"/>
      </w:pPr>
    </w:p>
    <w:p w14:paraId="0D3A9113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446D7EC5" wp14:editId="37A527BB">
            <wp:extent cx="4444842" cy="2511499"/>
            <wp:effectExtent l="19050" t="19050" r="13335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871" cy="25567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132A11" w14:textId="28314642" w:rsidR="007556C5" w:rsidRDefault="007556C5" w:rsidP="006D15E2">
      <w:pPr>
        <w:pStyle w:val="GambarDesc"/>
      </w:pPr>
      <w:bookmarkStart w:id="262" w:name="_Toc124434826"/>
      <w:bookmarkStart w:id="263" w:name="_Toc124435180"/>
      <w:bookmarkStart w:id="264" w:name="_Toc124436854"/>
      <w:bookmarkStart w:id="265" w:name="_Toc124436925"/>
      <w:r>
        <w:t>Gambar 4.34</w:t>
      </w:r>
      <w:bookmarkStart w:id="266" w:name="_Toc124434827"/>
      <w:bookmarkStart w:id="267" w:name="_Toc124435181"/>
      <w:bookmarkEnd w:id="262"/>
      <w:bookmarkEnd w:id="263"/>
      <w:r w:rsidR="006D15E2">
        <w:br/>
      </w:r>
      <w:r>
        <w:t xml:space="preserve">Pop-up </w:t>
      </w:r>
      <w:r w:rsidR="0009151A">
        <w:t>T</w:t>
      </w:r>
      <w:r>
        <w:t xml:space="preserve">ambah </w:t>
      </w:r>
      <w:r w:rsidR="0009151A">
        <w:t>D</w:t>
      </w:r>
      <w:r>
        <w:t xml:space="preserve">epartemen </w:t>
      </w:r>
      <w:r w:rsidR="0009151A">
        <w:t>B</w:t>
      </w:r>
      <w:r>
        <w:t>aru</w:t>
      </w:r>
      <w:bookmarkEnd w:id="264"/>
      <w:bookmarkEnd w:id="265"/>
      <w:bookmarkEnd w:id="266"/>
      <w:bookmarkEnd w:id="267"/>
    </w:p>
    <w:p w14:paraId="4A4190F9" w14:textId="77777777" w:rsidR="007556C5" w:rsidRDefault="007556C5" w:rsidP="007556C5"/>
    <w:p w14:paraId="50638AE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update </w:t>
      </w:r>
      <w:proofErr w:type="spellStart"/>
      <w:r>
        <w:t>departemen</w:t>
      </w:r>
      <w:proofErr w:type="spellEnd"/>
    </w:p>
    <w:p w14:paraId="15D43AAD" w14:textId="77777777" w:rsidR="007556C5" w:rsidRDefault="007556C5" w:rsidP="007556C5">
      <w:pPr>
        <w:pStyle w:val="BulletParagraphwithoutindent"/>
      </w:pPr>
      <w:r>
        <w:t xml:space="preserve">Gambar 4.35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update </w:t>
      </w:r>
      <w:proofErr w:type="spellStart"/>
      <w:r>
        <w:t>departemen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</w:t>
      </w:r>
      <w:proofErr w:type="spellStart"/>
      <w:r>
        <w:t>Departemen</w:t>
      </w:r>
      <w:proofErr w:type="spellEnd"/>
      <w:r>
        <w:t xml:space="preserve">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Update pada data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drop-down </w:t>
      </w:r>
      <w:proofErr w:type="spellStart"/>
      <w:r>
        <w:t>akses</w:t>
      </w:r>
      <w:proofErr w:type="spellEnd"/>
      <w:r>
        <w:t xml:space="preserve"> database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kolom</w:t>
      </w:r>
      <w:proofErr w:type="spellEnd"/>
      <w:r>
        <w:t xml:space="preserve"> database access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dan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09DBBD44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4DF898F1" w14:textId="77777777" w:rsidR="007556C5" w:rsidRDefault="007556C5">
      <w:pPr>
        <w:pStyle w:val="BulletStyleNumber"/>
        <w:numPr>
          <w:ilvl w:val="0"/>
          <w:numId w:val="86"/>
        </w:numPr>
      </w:pPr>
      <w:r>
        <w:t xml:space="preserve">Kolom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55103B14" w14:textId="77777777" w:rsidR="007556C5" w:rsidRDefault="007556C5">
      <w:pPr>
        <w:pStyle w:val="BulletStyleNumber"/>
        <w:numPr>
          <w:ilvl w:val="0"/>
          <w:numId w:val="86"/>
        </w:numPr>
      </w:pPr>
      <w:r>
        <w:t xml:space="preserve">Drop-down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</w:p>
    <w:p w14:paraId="6AB74CD3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Akses</w:t>
      </w:r>
    </w:p>
    <w:p w14:paraId="150B1D56" w14:textId="77777777" w:rsidR="007556C5" w:rsidRDefault="007556C5">
      <w:pPr>
        <w:pStyle w:val="BulletStyleNumber"/>
        <w:numPr>
          <w:ilvl w:val="0"/>
          <w:numId w:val="86"/>
        </w:numPr>
      </w:pPr>
      <w:r>
        <w:t>Kolom database access (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terisi</w:t>
      </w:r>
      <w:proofErr w:type="spellEnd"/>
      <w:r>
        <w:t>)</w:t>
      </w:r>
    </w:p>
    <w:p w14:paraId="6671282F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</w:t>
      </w:r>
      <w:proofErr w:type="spellStart"/>
      <w:r>
        <w:t>Bersihkan</w:t>
      </w:r>
      <w:proofErr w:type="spellEnd"/>
      <w:r>
        <w:t xml:space="preserve"> Akses</w:t>
      </w:r>
    </w:p>
    <w:p w14:paraId="1E1F78E7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386E09FD" w14:textId="77777777" w:rsidR="007556C5" w:rsidRDefault="007556C5">
      <w:pPr>
        <w:pStyle w:val="BulletStyleNumber"/>
        <w:numPr>
          <w:ilvl w:val="0"/>
          <w:numId w:val="86"/>
        </w:numPr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7082011B" w14:textId="77777777" w:rsidR="007556C5" w:rsidRDefault="007556C5" w:rsidP="007556C5">
      <w:pPr>
        <w:pStyle w:val="BulletStyleNumber"/>
        <w:numPr>
          <w:ilvl w:val="0"/>
          <w:numId w:val="0"/>
        </w:numPr>
        <w:ind w:left="786"/>
      </w:pPr>
    </w:p>
    <w:p w14:paraId="46714C9D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55F1F471" wp14:editId="3E3B8624">
            <wp:extent cx="2841108" cy="1605330"/>
            <wp:effectExtent l="19050" t="19050" r="1651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118" cy="16358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6572AC" w14:textId="261FD18E" w:rsidR="007556C5" w:rsidRDefault="007556C5" w:rsidP="006D15E2">
      <w:pPr>
        <w:pStyle w:val="GambarDesc"/>
      </w:pPr>
      <w:bookmarkStart w:id="268" w:name="_Toc124434828"/>
      <w:bookmarkStart w:id="269" w:name="_Toc124435182"/>
      <w:bookmarkStart w:id="270" w:name="_Toc124436855"/>
      <w:bookmarkStart w:id="271" w:name="_Toc124436926"/>
      <w:r>
        <w:t>Gambar 4.35</w:t>
      </w:r>
      <w:bookmarkStart w:id="272" w:name="_Toc124434829"/>
      <w:bookmarkStart w:id="273" w:name="_Toc124435183"/>
      <w:bookmarkEnd w:id="268"/>
      <w:bookmarkEnd w:id="269"/>
      <w:r w:rsidR="006D15E2">
        <w:br/>
      </w:r>
      <w:r>
        <w:t xml:space="preserve">Pop-up </w:t>
      </w:r>
      <w:r w:rsidR="0009151A">
        <w:t>U</w:t>
      </w:r>
      <w:r>
        <w:t xml:space="preserve">pdate </w:t>
      </w:r>
      <w:r w:rsidR="0009151A">
        <w:t>D</w:t>
      </w:r>
      <w:r>
        <w:t>epartemen</w:t>
      </w:r>
      <w:bookmarkEnd w:id="270"/>
      <w:bookmarkEnd w:id="271"/>
      <w:bookmarkEnd w:id="272"/>
      <w:bookmarkEnd w:id="273"/>
    </w:p>
    <w:p w14:paraId="1FECE3D0" w14:textId="77777777" w:rsidR="007556C5" w:rsidRDefault="007556C5" w:rsidP="007556C5"/>
    <w:p w14:paraId="5DEC664C" w14:textId="74E4E93D" w:rsidR="007556C5" w:rsidRDefault="007556C5">
      <w:pPr>
        <w:pStyle w:val="STTSJudulSubBab"/>
        <w:numPr>
          <w:ilvl w:val="3"/>
          <w:numId w:val="51"/>
        </w:numPr>
        <w:ind w:left="1004" w:hanging="1004"/>
      </w:pPr>
      <w:bookmarkStart w:id="274" w:name="_Toc124444537"/>
      <w:r>
        <w:t>Halaman Settings Stall</w:t>
      </w:r>
      <w:bookmarkEnd w:id="274"/>
    </w:p>
    <w:p w14:paraId="511D533D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settings stall pada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daftar stall yang </w:t>
      </w:r>
      <w:proofErr w:type="spellStart"/>
      <w:r>
        <w:t>ada</w:t>
      </w:r>
      <w:proofErr w:type="spellEnd"/>
      <w:r>
        <w:t xml:space="preserve">.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data –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Nama Stall, Nama </w:t>
      </w:r>
      <w:proofErr w:type="spellStart"/>
      <w:r>
        <w:t>Departemen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Stall, dan </w:t>
      </w:r>
      <w:proofErr w:type="spellStart"/>
      <w:r>
        <w:t>kolom</w:t>
      </w:r>
      <w:proofErr w:type="spellEnd"/>
      <w:r>
        <w:t xml:space="preserve"> Action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dan </w:t>
      </w:r>
      <w:proofErr w:type="spellStart"/>
      <w:r>
        <w:t>tombol</w:t>
      </w:r>
      <w:proofErr w:type="spellEnd"/>
      <w:r>
        <w:t xml:space="preserve"> Hapus. Super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pengubahan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data stall yang </w:t>
      </w:r>
      <w:proofErr w:type="spellStart"/>
      <w:r>
        <w:t>ada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pop-up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Stall yang </w:t>
      </w:r>
      <w:proofErr w:type="spellStart"/>
      <w:r>
        <w:t>bersangkutan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Super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. </w:t>
      </w:r>
    </w:p>
    <w:p w14:paraId="6D0F3EFF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>:</w:t>
      </w:r>
    </w:p>
    <w:p w14:paraId="7CF0B5CB" w14:textId="77777777" w:rsidR="007556C5" w:rsidRDefault="007556C5">
      <w:pPr>
        <w:pStyle w:val="BulletStyleNumber"/>
        <w:numPr>
          <w:ilvl w:val="0"/>
          <w:numId w:val="82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stall </w:t>
      </w:r>
      <w:proofErr w:type="spellStart"/>
      <w:r>
        <w:t>baru</w:t>
      </w:r>
      <w:proofErr w:type="spellEnd"/>
    </w:p>
    <w:p w14:paraId="397B2202" w14:textId="77777777" w:rsidR="007556C5" w:rsidRDefault="007556C5">
      <w:pPr>
        <w:pStyle w:val="BulletStyleNumber"/>
        <w:numPr>
          <w:ilvl w:val="0"/>
          <w:numId w:val="82"/>
        </w:numPr>
        <w:ind w:left="426" w:hanging="426"/>
      </w:pPr>
      <w:proofErr w:type="spellStart"/>
      <w:r>
        <w:t>Tombol</w:t>
      </w:r>
      <w:proofErr w:type="spellEnd"/>
      <w:r>
        <w:t xml:space="preserve"> edit stall</w:t>
      </w:r>
    </w:p>
    <w:p w14:paraId="43D48AE8" w14:textId="77777777" w:rsidR="007556C5" w:rsidRDefault="007556C5">
      <w:pPr>
        <w:pStyle w:val="BulletStyleNumber"/>
        <w:numPr>
          <w:ilvl w:val="0"/>
          <w:numId w:val="82"/>
        </w:numPr>
        <w:ind w:left="426" w:hanging="426"/>
      </w:pPr>
      <w:proofErr w:type="spellStart"/>
      <w:r>
        <w:t>Tombol</w:t>
      </w:r>
      <w:proofErr w:type="spellEnd"/>
      <w:r>
        <w:t xml:space="preserve"> hapus stall</w:t>
      </w:r>
    </w:p>
    <w:p w14:paraId="4BE1BA80" w14:textId="77777777" w:rsidR="007556C5" w:rsidRDefault="007556C5" w:rsidP="007556C5"/>
    <w:p w14:paraId="2DBCA0A2" w14:textId="77777777" w:rsidR="007556C5" w:rsidRDefault="007556C5" w:rsidP="007556C5">
      <w:pPr>
        <w:pStyle w:val="Gambar"/>
      </w:pPr>
      <w:r>
        <w:drawing>
          <wp:inline distT="0" distB="0" distL="0" distR="0" wp14:anchorId="0C95ECEC" wp14:editId="6EAEC50A">
            <wp:extent cx="3662301" cy="1530189"/>
            <wp:effectExtent l="19050" t="19050" r="1460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70" cy="153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DFB501" w14:textId="3A5F6977" w:rsidR="007556C5" w:rsidRPr="005D6556" w:rsidRDefault="007556C5" w:rsidP="006D15E2">
      <w:pPr>
        <w:pStyle w:val="GambarDesc"/>
      </w:pPr>
      <w:bookmarkStart w:id="275" w:name="_Toc124434830"/>
      <w:bookmarkStart w:id="276" w:name="_Toc124435184"/>
      <w:bookmarkStart w:id="277" w:name="_Toc124436856"/>
      <w:bookmarkStart w:id="278" w:name="_Toc124436927"/>
      <w:r>
        <w:t>Gambar 4.36</w:t>
      </w:r>
      <w:bookmarkStart w:id="279" w:name="_Toc124434831"/>
      <w:bookmarkStart w:id="280" w:name="_Toc124435185"/>
      <w:bookmarkEnd w:id="275"/>
      <w:bookmarkEnd w:id="276"/>
      <w:r w:rsidR="006D15E2">
        <w:br/>
      </w:r>
      <w:r>
        <w:t>Halaman Settings Stall</w:t>
      </w:r>
      <w:bookmarkEnd w:id="277"/>
      <w:bookmarkEnd w:id="278"/>
      <w:bookmarkEnd w:id="279"/>
      <w:bookmarkEnd w:id="280"/>
    </w:p>
    <w:p w14:paraId="722F8854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Pop-up </w:t>
      </w:r>
      <w:proofErr w:type="spellStart"/>
      <w:r>
        <w:t>tambah</w:t>
      </w:r>
      <w:proofErr w:type="spellEnd"/>
      <w:r>
        <w:t xml:space="preserve"> stall</w:t>
      </w:r>
    </w:p>
    <w:p w14:paraId="248DFBB9" w14:textId="77777777" w:rsidR="007556C5" w:rsidRDefault="007556C5" w:rsidP="007556C5">
      <w:pPr>
        <w:pStyle w:val="BulletParagraphwithoutindent"/>
      </w:pPr>
      <w:r>
        <w:t xml:space="preserve">Gambar 4.37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tambah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Stall.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Settings Stall.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stall, drop-down </w:t>
      </w:r>
      <w:proofErr w:type="spellStart"/>
      <w:r>
        <w:t>departemen</w:t>
      </w:r>
      <w:proofErr w:type="spellEnd"/>
      <w:r>
        <w:t xml:space="preserve">,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 xml:space="preserve">. </w:t>
      </w:r>
    </w:p>
    <w:p w14:paraId="75FEAFC3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46A9B796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stall</w:t>
      </w:r>
    </w:p>
    <w:p w14:paraId="77F4D71F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Drop-down </w:t>
      </w:r>
      <w:proofErr w:type="spellStart"/>
      <w:r>
        <w:t>departemen</w:t>
      </w:r>
      <w:proofErr w:type="spellEnd"/>
    </w:p>
    <w:p w14:paraId="06EDB41B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Kolom </w:t>
      </w:r>
      <w:proofErr w:type="spellStart"/>
      <w:r>
        <w:t>jumlah</w:t>
      </w:r>
      <w:proofErr w:type="spellEnd"/>
      <w:r>
        <w:t xml:space="preserve"> stall</w:t>
      </w:r>
    </w:p>
    <w:p w14:paraId="68231C64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stall</w:t>
      </w:r>
    </w:p>
    <w:p w14:paraId="26050517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>.</w:t>
      </w:r>
    </w:p>
    <w:p w14:paraId="29A11840" w14:textId="77777777" w:rsidR="007556C5" w:rsidRDefault="007556C5" w:rsidP="007556C5">
      <w:pPr>
        <w:pStyle w:val="BulletParagraphwithoutindent"/>
      </w:pPr>
    </w:p>
    <w:p w14:paraId="242C2160" w14:textId="77777777" w:rsidR="007556C5" w:rsidRDefault="007556C5" w:rsidP="007556C5">
      <w:pPr>
        <w:pStyle w:val="Gambar"/>
      </w:pPr>
      <w:r>
        <w:drawing>
          <wp:inline distT="0" distB="0" distL="0" distR="0" wp14:anchorId="41CA1063" wp14:editId="7FE37443">
            <wp:extent cx="3974405" cy="2245684"/>
            <wp:effectExtent l="19050" t="19050" r="26670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51" cy="2268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AB3032" w14:textId="0C8F315B" w:rsidR="007556C5" w:rsidRDefault="007556C5" w:rsidP="006D15E2">
      <w:pPr>
        <w:pStyle w:val="GambarDesc"/>
      </w:pPr>
      <w:bookmarkStart w:id="281" w:name="_Toc124434832"/>
      <w:bookmarkStart w:id="282" w:name="_Toc124435186"/>
      <w:bookmarkStart w:id="283" w:name="_Toc124436857"/>
      <w:bookmarkStart w:id="284" w:name="_Toc124436928"/>
      <w:r>
        <w:t>Gambar 4.37</w:t>
      </w:r>
      <w:bookmarkStart w:id="285" w:name="_Toc124434833"/>
      <w:bookmarkStart w:id="286" w:name="_Toc124435187"/>
      <w:bookmarkEnd w:id="281"/>
      <w:bookmarkEnd w:id="282"/>
      <w:r w:rsidR="006D15E2">
        <w:br/>
      </w:r>
      <w:r>
        <w:t xml:space="preserve">Pop-up </w:t>
      </w:r>
      <w:r w:rsidR="0009151A">
        <w:t>T</w:t>
      </w:r>
      <w:r>
        <w:t xml:space="preserve">ambah </w:t>
      </w:r>
      <w:r w:rsidR="0009151A">
        <w:t>S</w:t>
      </w:r>
      <w:r>
        <w:t>tall</w:t>
      </w:r>
      <w:bookmarkEnd w:id="283"/>
      <w:bookmarkEnd w:id="284"/>
      <w:bookmarkEnd w:id="285"/>
      <w:bookmarkEnd w:id="286"/>
    </w:p>
    <w:p w14:paraId="2964BC2B" w14:textId="77777777" w:rsidR="007556C5" w:rsidRPr="00A46531" w:rsidRDefault="007556C5" w:rsidP="007556C5"/>
    <w:p w14:paraId="18937479" w14:textId="7777777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edit stall</w:t>
      </w:r>
    </w:p>
    <w:p w14:paraId="6BE7F7EF" w14:textId="77777777" w:rsidR="007556C5" w:rsidRDefault="007556C5" w:rsidP="007556C5">
      <w:pPr>
        <w:pStyle w:val="BulletParagraphwithoutindent"/>
      </w:pPr>
      <w:r>
        <w:t xml:space="preserve">Gambar 4.38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pop-up edit stall pada </w:t>
      </w:r>
      <w:proofErr w:type="spellStart"/>
      <w:r>
        <w:t>halaman</w:t>
      </w:r>
      <w:proofErr w:type="spellEnd"/>
      <w:r>
        <w:t xml:space="preserve"> Settings Stall.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pada data stall yang </w:t>
      </w:r>
      <w:proofErr w:type="spellStart"/>
      <w:r>
        <w:t>bersangkutan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stall, drop-down </w:t>
      </w:r>
      <w:proofErr w:type="spellStart"/>
      <w:r>
        <w:t>departemen</w:t>
      </w:r>
      <w:proofErr w:type="spellEnd"/>
      <w:r>
        <w:t xml:space="preserve">, dan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stall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Stall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super admin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lastRenderedPageBreak/>
        <w:t>mengubah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, super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3D1F6B95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796F125C" w14:textId="77777777" w:rsidR="007556C5" w:rsidRDefault="007556C5">
      <w:pPr>
        <w:pStyle w:val="BulletStyleNumber"/>
        <w:numPr>
          <w:ilvl w:val="0"/>
          <w:numId w:val="87"/>
        </w:numPr>
        <w:ind w:left="851" w:hanging="425"/>
      </w:pPr>
      <w:r>
        <w:t xml:space="preserve">Kolom </w:t>
      </w:r>
      <w:proofErr w:type="spellStart"/>
      <w:r>
        <w:t>nama</w:t>
      </w:r>
      <w:proofErr w:type="spellEnd"/>
      <w:r>
        <w:t xml:space="preserve"> stall</w:t>
      </w:r>
    </w:p>
    <w:p w14:paraId="35204E75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Drop-down </w:t>
      </w:r>
      <w:proofErr w:type="spellStart"/>
      <w:r>
        <w:t>departemen</w:t>
      </w:r>
      <w:proofErr w:type="spellEnd"/>
    </w:p>
    <w:p w14:paraId="336E9BDF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r>
        <w:t xml:space="preserve">Kolom </w:t>
      </w:r>
      <w:proofErr w:type="spellStart"/>
      <w:r>
        <w:t>jumlah</w:t>
      </w:r>
      <w:proofErr w:type="spellEnd"/>
      <w:r>
        <w:t xml:space="preserve"> stall</w:t>
      </w:r>
    </w:p>
    <w:p w14:paraId="355E8AC9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stall</w:t>
      </w:r>
    </w:p>
    <w:p w14:paraId="06FF1385" w14:textId="77777777" w:rsidR="007556C5" w:rsidRDefault="007556C5">
      <w:pPr>
        <w:pStyle w:val="BulletStyleNumber"/>
        <w:numPr>
          <w:ilvl w:val="0"/>
          <w:numId w:val="83"/>
        </w:numPr>
        <w:ind w:left="851" w:hanging="425"/>
      </w:pPr>
      <w:proofErr w:type="spellStart"/>
      <w:r>
        <w:t>Tombol</w:t>
      </w:r>
      <w:proofErr w:type="spellEnd"/>
      <w:r>
        <w:t xml:space="preserve">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stall </w:t>
      </w:r>
      <w:proofErr w:type="spellStart"/>
      <w:r>
        <w:t>baru</w:t>
      </w:r>
      <w:proofErr w:type="spellEnd"/>
      <w:r>
        <w:t>.</w:t>
      </w:r>
    </w:p>
    <w:p w14:paraId="029C8846" w14:textId="77777777" w:rsidR="007556C5" w:rsidRDefault="007556C5" w:rsidP="007556C5">
      <w:pPr>
        <w:pStyle w:val="BulletParagraphwithoutindent"/>
      </w:pPr>
    </w:p>
    <w:p w14:paraId="4A248653" w14:textId="77777777" w:rsidR="007556C5" w:rsidRDefault="007556C5" w:rsidP="007556C5">
      <w:pPr>
        <w:pStyle w:val="Gambar"/>
      </w:pPr>
      <w:r>
        <w:drawing>
          <wp:inline distT="0" distB="0" distL="0" distR="0" wp14:anchorId="53F0276C" wp14:editId="3F254874">
            <wp:extent cx="3917955" cy="2213787"/>
            <wp:effectExtent l="19050" t="19050" r="25400" b="152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318" cy="22269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556526" w14:textId="3408A712" w:rsidR="007556C5" w:rsidRDefault="007556C5" w:rsidP="006D15E2">
      <w:pPr>
        <w:pStyle w:val="GambarDesc"/>
      </w:pPr>
      <w:bookmarkStart w:id="287" w:name="_Toc124434834"/>
      <w:bookmarkStart w:id="288" w:name="_Toc124435188"/>
      <w:bookmarkStart w:id="289" w:name="_Toc124436858"/>
      <w:bookmarkStart w:id="290" w:name="_Toc124436929"/>
      <w:r>
        <w:t>Gambar 4.38</w:t>
      </w:r>
      <w:bookmarkStart w:id="291" w:name="_Toc124434835"/>
      <w:bookmarkStart w:id="292" w:name="_Toc124435189"/>
      <w:bookmarkEnd w:id="287"/>
      <w:bookmarkEnd w:id="288"/>
      <w:r w:rsidR="006D15E2">
        <w:br/>
      </w:r>
      <w:r>
        <w:t xml:space="preserve">Pop-up </w:t>
      </w:r>
      <w:r w:rsidR="0009151A">
        <w:t>U</w:t>
      </w:r>
      <w:r>
        <w:t xml:space="preserve">pdate </w:t>
      </w:r>
      <w:r w:rsidR="0009151A">
        <w:t>S</w:t>
      </w:r>
      <w:r>
        <w:t>tall</w:t>
      </w:r>
      <w:bookmarkEnd w:id="289"/>
      <w:bookmarkEnd w:id="290"/>
      <w:bookmarkEnd w:id="291"/>
      <w:bookmarkEnd w:id="292"/>
    </w:p>
    <w:p w14:paraId="19163E25" w14:textId="77777777" w:rsidR="007556C5" w:rsidRPr="006254DA" w:rsidRDefault="007556C5" w:rsidP="007556C5"/>
    <w:p w14:paraId="055AD508" w14:textId="611D96B7" w:rsidR="007556C5" w:rsidRPr="001965C6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bookmarkStart w:id="293" w:name="_Toc124444538"/>
      <w:r>
        <w:t>Desain Interface Role Admin</w:t>
      </w:r>
      <w:bookmarkEnd w:id="293"/>
    </w:p>
    <w:p w14:paraId="08AB413E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Role Admin. Role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Super Admin. Desain interface yang </w:t>
      </w:r>
      <w:proofErr w:type="spellStart"/>
      <w:r>
        <w:t>terdapat</w:t>
      </w:r>
      <w:proofErr w:type="spellEnd"/>
      <w:r>
        <w:t xml:space="preserve"> pada Role Admin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history, dan </w:t>
      </w:r>
      <w:proofErr w:type="spellStart"/>
      <w:r>
        <w:t>halaman</w:t>
      </w:r>
      <w:proofErr w:type="spellEnd"/>
      <w:r>
        <w:t xml:space="preserve"> master.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2CF296E1" w14:textId="77777777" w:rsidR="007556C5" w:rsidRDefault="007556C5" w:rsidP="007556C5"/>
    <w:p w14:paraId="719307C8" w14:textId="2690E26E" w:rsidR="007556C5" w:rsidRPr="00DC5DB9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294" w:name="_Toc124444539"/>
      <w:r>
        <w:t>Halaman Input</w:t>
      </w:r>
      <w:bookmarkEnd w:id="294"/>
    </w:p>
    <w:p w14:paraId="309E7FE3" w14:textId="77777777" w:rsidR="007556C5" w:rsidRDefault="007556C5" w:rsidP="007556C5">
      <w:pPr>
        <w:rPr>
          <w:szCs w:val="24"/>
        </w:rPr>
      </w:pPr>
      <w:r w:rsidRPr="00FF252D">
        <w:rPr>
          <w:szCs w:val="24"/>
        </w:rPr>
        <w:t>Gambar 4.</w:t>
      </w:r>
      <w:r>
        <w:rPr>
          <w:szCs w:val="24"/>
        </w:rPr>
        <w:t>39</w:t>
      </w:r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merupakan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tampilan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dari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halaman</w:t>
      </w:r>
      <w:proofErr w:type="spellEnd"/>
      <w:r w:rsidRPr="00FF252D">
        <w:rPr>
          <w:szCs w:val="24"/>
        </w:rPr>
        <w:t xml:space="preserve"> input </w:t>
      </w:r>
      <w:proofErr w:type="spellStart"/>
      <w:r w:rsidRPr="00FF252D">
        <w:rPr>
          <w:szCs w:val="24"/>
        </w:rPr>
        <w:t>milik</w:t>
      </w:r>
      <w:proofErr w:type="spellEnd"/>
      <w:r w:rsidRPr="00FF252D">
        <w:rPr>
          <w:szCs w:val="24"/>
        </w:rPr>
        <w:t xml:space="preserve"> role Admin pada </w:t>
      </w:r>
      <w:proofErr w:type="spellStart"/>
      <w:r w:rsidRPr="00FF252D">
        <w:rPr>
          <w:szCs w:val="24"/>
        </w:rPr>
        <w:t>aplikasi</w:t>
      </w:r>
      <w:proofErr w:type="spellEnd"/>
      <w:r w:rsidRPr="00FF252D">
        <w:rPr>
          <w:szCs w:val="24"/>
        </w:rPr>
        <w:t xml:space="preserve"> website PT. </w:t>
      </w:r>
      <w:proofErr w:type="spellStart"/>
      <w:r w:rsidRPr="00FF252D">
        <w:rPr>
          <w:szCs w:val="24"/>
        </w:rPr>
        <w:t>Adiputro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Wirasejati</w:t>
      </w:r>
      <w:proofErr w:type="spellEnd"/>
      <w:r w:rsidRPr="00FF252D">
        <w:rPr>
          <w:szCs w:val="24"/>
        </w:rPr>
        <w:t xml:space="preserve">. Pada </w:t>
      </w:r>
      <w:proofErr w:type="spellStart"/>
      <w:r w:rsidRPr="00FF252D">
        <w:rPr>
          <w:szCs w:val="24"/>
        </w:rPr>
        <w:t>bagian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sudut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kanan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atas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lastRenderedPageBreak/>
        <w:t>terdapat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beberapa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tombol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navigasi</w:t>
      </w:r>
      <w:proofErr w:type="spellEnd"/>
      <w:r w:rsidRPr="00FF252D">
        <w:rPr>
          <w:szCs w:val="24"/>
        </w:rPr>
        <w:t xml:space="preserve">, pada </w:t>
      </w:r>
      <w:proofErr w:type="spellStart"/>
      <w:r w:rsidRPr="00FF252D">
        <w:rPr>
          <w:szCs w:val="24"/>
        </w:rPr>
        <w:t>bagian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utama</w:t>
      </w:r>
      <w:proofErr w:type="spellEnd"/>
      <w:r w:rsidRPr="00FF252D">
        <w:rPr>
          <w:szCs w:val="24"/>
        </w:rPr>
        <w:t xml:space="preserve"> pada </w:t>
      </w:r>
      <w:proofErr w:type="spellStart"/>
      <w:r w:rsidRPr="00FF252D">
        <w:rPr>
          <w:szCs w:val="24"/>
        </w:rPr>
        <w:t>halaman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ini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terdapat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beberapa</w:t>
      </w:r>
      <w:proofErr w:type="spellEnd"/>
      <w:r w:rsidRPr="00FF252D">
        <w:rPr>
          <w:szCs w:val="24"/>
        </w:rPr>
        <w:t xml:space="preserve"> </w:t>
      </w:r>
      <w:proofErr w:type="spellStart"/>
      <w:r w:rsidRPr="00FF252D">
        <w:rPr>
          <w:szCs w:val="24"/>
        </w:rPr>
        <w:t>tombol</w:t>
      </w:r>
      <w:proofErr w:type="spellEnd"/>
      <w:r w:rsidRPr="00FF252D">
        <w:rPr>
          <w:szCs w:val="24"/>
        </w:rPr>
        <w:t xml:space="preserve">, drop-down option, dan juga </w:t>
      </w:r>
      <w:proofErr w:type="spellStart"/>
      <w:r w:rsidRPr="00FF252D">
        <w:rPr>
          <w:szCs w:val="24"/>
        </w:rPr>
        <w:t>tabel</w:t>
      </w:r>
      <w:proofErr w:type="spellEnd"/>
      <w:r w:rsidRPr="00FF252D">
        <w:rPr>
          <w:szCs w:val="24"/>
        </w:rPr>
        <w:t xml:space="preserve"> data. </w:t>
      </w:r>
      <w:r>
        <w:rPr>
          <w:szCs w:val="24"/>
        </w:rPr>
        <w:t xml:space="preserve">Tidak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Role Super Admin, role Admin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memiliki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tombol</w:t>
      </w:r>
      <w:proofErr w:type="spellEnd"/>
      <w:r>
        <w:rPr>
          <w:szCs w:val="24"/>
        </w:rPr>
        <w:t xml:space="preserve"> HAPUS pada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SPK yang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pada data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>.</w:t>
      </w:r>
    </w:p>
    <w:p w14:paraId="4B9D0799" w14:textId="77777777" w:rsidR="007556C5" w:rsidRDefault="007556C5" w:rsidP="007556C5">
      <w:pPr>
        <w:rPr>
          <w:szCs w:val="24"/>
        </w:rPr>
      </w:pPr>
    </w:p>
    <w:p w14:paraId="62395425" w14:textId="77777777" w:rsidR="007556C5" w:rsidRDefault="007556C5" w:rsidP="007556C5">
      <w:pPr>
        <w:pStyle w:val="Gambar"/>
      </w:pPr>
      <w:r>
        <w:drawing>
          <wp:inline distT="0" distB="0" distL="0" distR="0" wp14:anchorId="14596B67" wp14:editId="4579F90D">
            <wp:extent cx="4231758" cy="15279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50" cy="153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78328" w14:textId="33407080" w:rsidR="007556C5" w:rsidRDefault="007556C5" w:rsidP="006D15E2">
      <w:pPr>
        <w:pStyle w:val="GambarDesc"/>
      </w:pPr>
      <w:bookmarkStart w:id="295" w:name="_Toc124434836"/>
      <w:bookmarkStart w:id="296" w:name="_Toc124435190"/>
      <w:bookmarkStart w:id="297" w:name="_Toc124436859"/>
      <w:bookmarkStart w:id="298" w:name="_Toc124436930"/>
      <w:r>
        <w:t>Gambar 4.39</w:t>
      </w:r>
      <w:bookmarkStart w:id="299" w:name="_Toc124434837"/>
      <w:bookmarkStart w:id="300" w:name="_Toc124435191"/>
      <w:bookmarkEnd w:id="295"/>
      <w:bookmarkEnd w:id="296"/>
      <w:r w:rsidR="006D15E2">
        <w:br/>
      </w:r>
      <w:r>
        <w:t>Halaman Input Role Admin</w:t>
      </w:r>
      <w:bookmarkEnd w:id="297"/>
      <w:bookmarkEnd w:id="298"/>
      <w:bookmarkEnd w:id="299"/>
      <w:bookmarkEnd w:id="300"/>
    </w:p>
    <w:p w14:paraId="548F6C5F" w14:textId="77777777" w:rsidR="007556C5" w:rsidRPr="00FF252D" w:rsidRDefault="007556C5" w:rsidP="007556C5">
      <w:pPr>
        <w:pStyle w:val="Gambar"/>
      </w:pPr>
    </w:p>
    <w:p w14:paraId="1D3D665C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578C95D6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</w:t>
      </w:r>
    </w:p>
    <w:p w14:paraId="475D1858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master</w:t>
      </w:r>
    </w:p>
    <w:p w14:paraId="597BCD7F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logout</w:t>
      </w:r>
    </w:p>
    <w:p w14:paraId="7D875FB1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</w:t>
      </w:r>
    </w:p>
    <w:p w14:paraId="4D6F1258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 xml:space="preserve">Drop-down </w:t>
      </w:r>
      <w:proofErr w:type="spellStart"/>
      <w:r>
        <w:t>Nomor</w:t>
      </w:r>
      <w:proofErr w:type="spellEnd"/>
      <w:r>
        <w:t xml:space="preserve"> SPK</w:t>
      </w:r>
    </w:p>
    <w:p w14:paraId="391F9C5A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 xml:space="preserve">Drop-down </w:t>
      </w:r>
      <w:proofErr w:type="spellStart"/>
      <w:r>
        <w:t>departemen</w:t>
      </w:r>
      <w:proofErr w:type="spellEnd"/>
    </w:p>
    <w:p w14:paraId="0CBDEF22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 xml:space="preserve">Drop-down </w:t>
      </w:r>
      <w:proofErr w:type="spellStart"/>
      <w:r>
        <w:t>nama</w:t>
      </w:r>
      <w:proofErr w:type="spellEnd"/>
      <w:r>
        <w:t xml:space="preserve"> stall</w:t>
      </w:r>
    </w:p>
    <w:p w14:paraId="6D8B94EF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r>
        <w:t>Kolom Stall</w:t>
      </w:r>
    </w:p>
    <w:p w14:paraId="1EDD8DC3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order</w:t>
      </w:r>
    </w:p>
    <w:p w14:paraId="34942BE9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</w:p>
    <w:p w14:paraId="33655AB8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history</w:t>
      </w:r>
    </w:p>
    <w:p w14:paraId="52560CD9" w14:textId="77777777" w:rsidR="007556C5" w:rsidRDefault="007556C5">
      <w:pPr>
        <w:pStyle w:val="BulletStyleNumber"/>
        <w:numPr>
          <w:ilvl w:val="0"/>
          <w:numId w:val="84"/>
        </w:numPr>
        <w:ind w:left="426" w:hanging="426"/>
      </w:pPr>
      <w:proofErr w:type="spellStart"/>
      <w:r>
        <w:t>Tombol</w:t>
      </w:r>
      <w:proofErr w:type="spellEnd"/>
      <w:r>
        <w:t xml:space="preserve"> hapus SPK</w:t>
      </w:r>
    </w:p>
    <w:p w14:paraId="4A37D006" w14:textId="77777777" w:rsidR="007556C5" w:rsidRDefault="007556C5" w:rsidP="007556C5">
      <w:pPr>
        <w:pStyle w:val="BulletStyleNumber"/>
        <w:numPr>
          <w:ilvl w:val="0"/>
          <w:numId w:val="0"/>
        </w:numPr>
        <w:ind w:left="426"/>
      </w:pPr>
    </w:p>
    <w:p w14:paraId="5A34654C" w14:textId="4D867614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 w:rsidR="00081EC8">
        <w:t xml:space="preserve"> (Admin)</w:t>
      </w:r>
    </w:p>
    <w:p w14:paraId="271EFCC3" w14:textId="77777777" w:rsidR="007556C5" w:rsidRDefault="007556C5" w:rsidP="007556C5">
      <w:pPr>
        <w:pStyle w:val="BulletParagraphwithoutindent"/>
      </w:pPr>
      <w:r>
        <w:t xml:space="preserve">Gambar 4.40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SPK pada </w:t>
      </w:r>
      <w:proofErr w:type="spellStart"/>
      <w:r>
        <w:t>halaman</w:t>
      </w:r>
      <w:proofErr w:type="spellEnd"/>
      <w:r>
        <w:t xml:space="preserve"> input Role Admin. Saat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lastRenderedPageBreak/>
        <w:t>tarik</w:t>
      </w:r>
      <w:proofErr w:type="spellEnd"/>
      <w:r>
        <w:t xml:space="preserve"> data SPK”.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6AD38ABF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507EAD48" w14:textId="77777777" w:rsidR="007556C5" w:rsidRPr="009F6C2D" w:rsidRDefault="007556C5">
      <w:pPr>
        <w:pStyle w:val="BulletStyleNumber"/>
        <w:numPr>
          <w:ilvl w:val="0"/>
          <w:numId w:val="85"/>
        </w:numPr>
        <w:ind w:left="851" w:hanging="425"/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26CA9294" w14:textId="77777777" w:rsidR="007556C5" w:rsidRDefault="007556C5" w:rsidP="007556C5">
      <w:pPr>
        <w:pStyle w:val="BulletStyleNumber"/>
        <w:numPr>
          <w:ilvl w:val="0"/>
          <w:numId w:val="0"/>
        </w:numPr>
        <w:ind w:left="425" w:hanging="425"/>
      </w:pPr>
    </w:p>
    <w:p w14:paraId="4465EF10" w14:textId="77777777" w:rsidR="007556C5" w:rsidRDefault="007556C5" w:rsidP="007556C5">
      <w:pPr>
        <w:pStyle w:val="Gambar"/>
      </w:pPr>
      <w:r>
        <w:drawing>
          <wp:inline distT="0" distB="0" distL="0" distR="0" wp14:anchorId="73544F1F" wp14:editId="046C4B95">
            <wp:extent cx="3040912" cy="1706466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96" cy="171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1EF9" w14:textId="359DBA7B" w:rsidR="007556C5" w:rsidRDefault="007556C5" w:rsidP="006D15E2">
      <w:pPr>
        <w:pStyle w:val="GambarDesc"/>
      </w:pPr>
      <w:bookmarkStart w:id="301" w:name="_Toc124434838"/>
      <w:bookmarkStart w:id="302" w:name="_Toc124435192"/>
      <w:bookmarkStart w:id="303" w:name="_Toc124436860"/>
      <w:bookmarkStart w:id="304" w:name="_Toc124436931"/>
      <w:r>
        <w:t>Gambar 4.40</w:t>
      </w:r>
      <w:bookmarkStart w:id="305" w:name="_Toc124434839"/>
      <w:bookmarkStart w:id="306" w:name="_Toc124435193"/>
      <w:bookmarkEnd w:id="301"/>
      <w:bookmarkEnd w:id="302"/>
      <w:r w:rsidR="006D15E2">
        <w:br/>
      </w:r>
      <w:r>
        <w:t>Pop-up Gagal Tarik Data SPK</w:t>
      </w:r>
      <w:bookmarkEnd w:id="303"/>
      <w:bookmarkEnd w:id="304"/>
      <w:bookmarkEnd w:id="305"/>
      <w:bookmarkEnd w:id="306"/>
      <w:r w:rsidR="00975DE4">
        <w:t xml:space="preserve"> (Admin)</w:t>
      </w:r>
    </w:p>
    <w:p w14:paraId="40413E27" w14:textId="77777777" w:rsidR="007556C5" w:rsidRDefault="007556C5" w:rsidP="007556C5"/>
    <w:p w14:paraId="21FA3636" w14:textId="41A5757B" w:rsidR="007556C5" w:rsidRPr="00FE398F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FE398F">
        <w:t xml:space="preserve">Pop-up </w:t>
      </w:r>
      <w:proofErr w:type="spellStart"/>
      <w:r w:rsidRPr="00FE398F">
        <w:t>sukses</w:t>
      </w:r>
      <w:proofErr w:type="spellEnd"/>
      <w:r w:rsidRPr="00FE398F">
        <w:t xml:space="preserve"> </w:t>
      </w:r>
      <w:proofErr w:type="spellStart"/>
      <w:r w:rsidRPr="00FE398F">
        <w:t>tarik</w:t>
      </w:r>
      <w:proofErr w:type="spellEnd"/>
      <w:r w:rsidRPr="00FE398F">
        <w:t xml:space="preserve"> data Surat </w:t>
      </w:r>
      <w:proofErr w:type="spellStart"/>
      <w:r w:rsidRPr="00FE398F">
        <w:t>Perintah</w:t>
      </w:r>
      <w:proofErr w:type="spellEnd"/>
      <w:r w:rsidRPr="00FE398F">
        <w:t xml:space="preserve"> </w:t>
      </w:r>
      <w:proofErr w:type="spellStart"/>
      <w:r w:rsidRPr="00FE398F">
        <w:t>Kerja</w:t>
      </w:r>
      <w:proofErr w:type="spellEnd"/>
      <w:r w:rsidR="00EA1785">
        <w:t xml:space="preserve"> (Admin)</w:t>
      </w:r>
    </w:p>
    <w:p w14:paraId="16FE7981" w14:textId="77777777" w:rsidR="007556C5" w:rsidRDefault="007556C5" w:rsidP="007556C5">
      <w:pPr>
        <w:pStyle w:val="BulletParagraphwithoutindent"/>
      </w:pPr>
      <w:r>
        <w:t xml:space="preserve">Gambar 4.41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Input.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“Data SPK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3B881312" w14:textId="77777777" w:rsidR="007556C5" w:rsidRDefault="007556C5" w:rsidP="007556C5">
      <w:pPr>
        <w:pStyle w:val="BulletParagraphwithoutindent"/>
      </w:pPr>
    </w:p>
    <w:p w14:paraId="6E505EC5" w14:textId="77777777" w:rsidR="007556C5" w:rsidRDefault="007556C5" w:rsidP="007556C5">
      <w:pPr>
        <w:pStyle w:val="Gambar"/>
      </w:pPr>
      <w:r>
        <w:drawing>
          <wp:inline distT="0" distB="0" distL="0" distR="0" wp14:anchorId="499C3539" wp14:editId="08B297FD">
            <wp:extent cx="3807503" cy="1607731"/>
            <wp:effectExtent l="19050" t="19050" r="21590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6"/>
                    <a:stretch/>
                  </pic:blipFill>
                  <pic:spPr bwMode="auto">
                    <a:xfrm>
                      <a:off x="0" y="0"/>
                      <a:ext cx="3945927" cy="16661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9012D" w14:textId="22B48401" w:rsidR="007556C5" w:rsidRDefault="007556C5" w:rsidP="006D15E2">
      <w:pPr>
        <w:pStyle w:val="GambarDesc"/>
      </w:pPr>
      <w:bookmarkStart w:id="307" w:name="_Toc124434840"/>
      <w:bookmarkStart w:id="308" w:name="_Toc124435194"/>
      <w:bookmarkStart w:id="309" w:name="_Toc124436861"/>
      <w:bookmarkStart w:id="310" w:name="_Toc124436932"/>
      <w:r>
        <w:t>Gambar 4.41</w:t>
      </w:r>
      <w:bookmarkStart w:id="311" w:name="_Toc124434841"/>
      <w:bookmarkStart w:id="312" w:name="_Toc124435195"/>
      <w:bookmarkEnd w:id="307"/>
      <w:bookmarkEnd w:id="308"/>
      <w:r w:rsidR="006D15E2">
        <w:br/>
      </w:r>
      <w:r>
        <w:t>Pop-up Sukses Tarik Data SPK</w:t>
      </w:r>
      <w:bookmarkEnd w:id="309"/>
      <w:bookmarkEnd w:id="310"/>
      <w:bookmarkEnd w:id="311"/>
      <w:bookmarkEnd w:id="312"/>
      <w:r w:rsidR="00AE3C22">
        <w:t xml:space="preserve"> (Admin)</w:t>
      </w:r>
    </w:p>
    <w:p w14:paraId="71DEFC9A" w14:textId="77777777" w:rsidR="007556C5" w:rsidRDefault="007556C5" w:rsidP="007556C5">
      <w:pPr>
        <w:pStyle w:val="BulletParagraphwithoutindent"/>
      </w:pPr>
      <w:proofErr w:type="spellStart"/>
      <w:r>
        <w:lastRenderedPageBreak/>
        <w:t>Keterangan</w:t>
      </w:r>
      <w:proofErr w:type="spellEnd"/>
      <w:r>
        <w:t xml:space="preserve"> :</w:t>
      </w:r>
    </w:p>
    <w:p w14:paraId="128D974F" w14:textId="77777777" w:rsidR="007556C5" w:rsidRDefault="007556C5">
      <w:pPr>
        <w:pStyle w:val="BulletParagraphwithoutindent"/>
        <w:numPr>
          <w:ilvl w:val="0"/>
          <w:numId w:val="58"/>
        </w:numPr>
      </w:pP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5CF272CF" w14:textId="77777777" w:rsidR="007556C5" w:rsidRDefault="007556C5" w:rsidP="007556C5">
      <w:pPr>
        <w:pStyle w:val="BulletParagraphwithoutindent"/>
        <w:ind w:left="786"/>
      </w:pPr>
    </w:p>
    <w:p w14:paraId="5C2B697B" w14:textId="39FBD9AC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problem</w:t>
      </w:r>
      <w:r w:rsidR="00330F04">
        <w:t xml:space="preserve"> pada </w:t>
      </w:r>
      <w:proofErr w:type="spellStart"/>
      <w:r w:rsidR="00330F04">
        <w:t>halaman</w:t>
      </w:r>
      <w:proofErr w:type="spellEnd"/>
      <w:r w:rsidR="00330F04">
        <w:t xml:space="preserve"> Input (</w:t>
      </w:r>
      <w:r w:rsidR="00820324">
        <w:t>Admin)</w:t>
      </w:r>
    </w:p>
    <w:p w14:paraId="087A7E4F" w14:textId="77777777" w:rsidR="007556C5" w:rsidRDefault="007556C5" w:rsidP="007556C5">
      <w:pPr>
        <w:pStyle w:val="BulletParagraphwithoutindent"/>
      </w:pPr>
      <w:r>
        <w:t xml:space="preserve">Gambar 4.42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problem pada data </w:t>
      </w:r>
      <w:proofErr w:type="spellStart"/>
      <w:r>
        <w:t>tabel</w:t>
      </w:r>
      <w:proofErr w:type="spellEnd"/>
      <w:r>
        <w:t xml:space="preserve"> input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14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SPK yang </w:t>
      </w:r>
      <w:proofErr w:type="spellStart"/>
      <w:r>
        <w:t>bersangkutan</w:t>
      </w:r>
      <w:proofErr w:type="spellEnd"/>
      <w:r>
        <w:t xml:space="preserve">. </w:t>
      </w:r>
    </w:p>
    <w:p w14:paraId="5E4C6262" w14:textId="77777777" w:rsidR="007556C5" w:rsidRDefault="007556C5" w:rsidP="007556C5"/>
    <w:p w14:paraId="33672098" w14:textId="77777777" w:rsidR="007556C5" w:rsidRDefault="007556C5" w:rsidP="007556C5">
      <w:pPr>
        <w:pStyle w:val="Gambar"/>
      </w:pPr>
      <w:r>
        <w:drawing>
          <wp:inline distT="0" distB="0" distL="0" distR="0" wp14:anchorId="467D74F0" wp14:editId="55FC0596">
            <wp:extent cx="3839674" cy="1565453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3"/>
                    <a:stretch/>
                  </pic:blipFill>
                  <pic:spPr bwMode="auto">
                    <a:xfrm>
                      <a:off x="0" y="0"/>
                      <a:ext cx="3849172" cy="156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515C1" w14:textId="037D6BC8" w:rsidR="007556C5" w:rsidRDefault="007556C5" w:rsidP="007556C5">
      <w:pPr>
        <w:pStyle w:val="GambarDesc"/>
      </w:pPr>
      <w:bookmarkStart w:id="313" w:name="_Toc124434842"/>
      <w:bookmarkStart w:id="314" w:name="_Toc124435196"/>
      <w:bookmarkStart w:id="315" w:name="_Toc124436862"/>
      <w:bookmarkStart w:id="316" w:name="_Toc124436933"/>
      <w:r>
        <w:t>Gambar 4.42</w:t>
      </w:r>
      <w:bookmarkStart w:id="317" w:name="_Toc124434843"/>
      <w:bookmarkStart w:id="318" w:name="_Toc124435197"/>
      <w:bookmarkEnd w:id="313"/>
      <w:bookmarkEnd w:id="314"/>
      <w:r w:rsidR="006D15E2">
        <w:br/>
      </w:r>
      <w:r>
        <w:t>Pop-up Problem</w:t>
      </w:r>
      <w:bookmarkEnd w:id="315"/>
      <w:bookmarkEnd w:id="316"/>
      <w:bookmarkEnd w:id="317"/>
      <w:bookmarkEnd w:id="318"/>
      <w:r w:rsidR="005F65EA">
        <w:t xml:space="preserve"> pada halaman input (Admin)</w:t>
      </w:r>
    </w:p>
    <w:p w14:paraId="6FB04D19" w14:textId="77777777" w:rsidR="007556C5" w:rsidRDefault="007556C5" w:rsidP="007556C5"/>
    <w:p w14:paraId="598ABCE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 w:rsidRPr="009F6C2D">
        <w:t xml:space="preserve">: </w:t>
      </w:r>
    </w:p>
    <w:p w14:paraId="3A7ED240" w14:textId="77777777" w:rsidR="007556C5" w:rsidRPr="009F6C2D" w:rsidRDefault="007556C5">
      <w:pPr>
        <w:pStyle w:val="BulletStyleNumber"/>
        <w:numPr>
          <w:ilvl w:val="0"/>
          <w:numId w:val="62"/>
        </w:numPr>
        <w:ind w:left="851" w:hanging="425"/>
      </w:pPr>
      <w:r>
        <w:t xml:space="preserve">Masalah </w:t>
      </w:r>
      <w:r w:rsidRPr="00DB3E07">
        <w:rPr>
          <w:rFonts w:cs="Times New Roman"/>
          <w:bCs/>
          <w:szCs w:val="24"/>
        </w:rPr>
        <w:t xml:space="preserve">– </w:t>
      </w:r>
      <w:proofErr w:type="spellStart"/>
      <w:r w:rsidRPr="00DB3E07">
        <w:rPr>
          <w:rFonts w:cs="Times New Roman"/>
          <w:bCs/>
          <w:szCs w:val="24"/>
        </w:rPr>
        <w:t>masalah</w:t>
      </w:r>
      <w:proofErr w:type="spellEnd"/>
      <w:r w:rsidRPr="00DB3E07">
        <w:rPr>
          <w:rFonts w:cs="Times New Roman"/>
          <w:bCs/>
          <w:szCs w:val="24"/>
        </w:rPr>
        <w:t xml:space="preserve"> yang </w:t>
      </w:r>
      <w:proofErr w:type="spellStart"/>
      <w:r w:rsidRPr="00DB3E07">
        <w:rPr>
          <w:rFonts w:cs="Times New Roman"/>
          <w:bCs/>
          <w:szCs w:val="24"/>
        </w:rPr>
        <w:t>ada</w:t>
      </w:r>
      <w:proofErr w:type="spellEnd"/>
      <w:r w:rsidRPr="00DB3E07">
        <w:rPr>
          <w:rFonts w:cs="Times New Roman"/>
          <w:bCs/>
          <w:szCs w:val="24"/>
        </w:rPr>
        <w:t xml:space="preserve"> pada SPK yang </w:t>
      </w:r>
      <w:proofErr w:type="spellStart"/>
      <w:r w:rsidRPr="00DB3E07">
        <w:rPr>
          <w:rFonts w:cs="Times New Roman"/>
          <w:bCs/>
          <w:szCs w:val="24"/>
        </w:rPr>
        <w:t>bersangkutan</w:t>
      </w:r>
      <w:proofErr w:type="spellEnd"/>
    </w:p>
    <w:p w14:paraId="2E54A849" w14:textId="77777777" w:rsidR="007556C5" w:rsidRPr="009F6C2D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cancel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menutup</w:t>
      </w:r>
      <w:proofErr w:type="spellEnd"/>
      <w:r>
        <w:rPr>
          <w:rFonts w:cs="Times New Roman"/>
          <w:bCs/>
          <w:szCs w:val="24"/>
        </w:rPr>
        <w:t xml:space="preserve"> pop-up</w:t>
      </w:r>
    </w:p>
    <w:p w14:paraId="00C8B37E" w14:textId="77777777" w:rsidR="007556C5" w:rsidRDefault="007556C5" w:rsidP="007556C5">
      <w:pPr>
        <w:ind w:firstLine="0"/>
      </w:pPr>
    </w:p>
    <w:p w14:paraId="2E9A9A61" w14:textId="018EDDE4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hapus SPK</w:t>
      </w:r>
      <w:r w:rsidR="00A97BE1">
        <w:t xml:space="preserve"> pada </w:t>
      </w:r>
      <w:proofErr w:type="spellStart"/>
      <w:r w:rsidR="00A97BE1">
        <w:t>halaman</w:t>
      </w:r>
      <w:proofErr w:type="spellEnd"/>
      <w:r w:rsidR="00A97BE1">
        <w:t xml:space="preserve"> input (Admin)</w:t>
      </w:r>
    </w:p>
    <w:p w14:paraId="7C213827" w14:textId="77777777" w:rsidR="007556C5" w:rsidRDefault="007556C5" w:rsidP="007556C5">
      <w:pPr>
        <w:pStyle w:val="BulletParagraphwithoutindent"/>
      </w:pPr>
      <w:r>
        <w:t xml:space="preserve">Gambar 4.43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lastRenderedPageBreak/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21742F5C" w14:textId="77777777" w:rsidR="007556C5" w:rsidRDefault="007556C5" w:rsidP="007556C5">
      <w:pPr>
        <w:pStyle w:val="BulletParagraphwithoutindent"/>
      </w:pPr>
    </w:p>
    <w:p w14:paraId="0149AFF9" w14:textId="77777777" w:rsidR="007556C5" w:rsidRDefault="007556C5" w:rsidP="007556C5">
      <w:pPr>
        <w:pStyle w:val="Gambar"/>
      </w:pPr>
      <w:r>
        <w:drawing>
          <wp:inline distT="0" distB="0" distL="0" distR="0" wp14:anchorId="406F22A2" wp14:editId="02908436">
            <wp:extent cx="3779149" cy="1385468"/>
            <wp:effectExtent l="19050" t="19050" r="12065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5"/>
                    <a:stretch/>
                  </pic:blipFill>
                  <pic:spPr bwMode="auto">
                    <a:xfrm>
                      <a:off x="0" y="0"/>
                      <a:ext cx="3780000" cy="13857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65FAA" w14:textId="1167F336" w:rsidR="007556C5" w:rsidRPr="009F6C2D" w:rsidRDefault="007556C5" w:rsidP="007556C5">
      <w:pPr>
        <w:pStyle w:val="GambarDesc"/>
      </w:pPr>
      <w:bookmarkStart w:id="319" w:name="_Toc124434844"/>
      <w:bookmarkStart w:id="320" w:name="_Toc124435198"/>
      <w:bookmarkStart w:id="321" w:name="_Toc124436863"/>
      <w:bookmarkStart w:id="322" w:name="_Toc124436934"/>
      <w:r>
        <w:t>Gambar 4.43</w:t>
      </w:r>
      <w:bookmarkStart w:id="323" w:name="_Toc124434845"/>
      <w:bookmarkStart w:id="324" w:name="_Toc124435199"/>
      <w:bookmarkEnd w:id="319"/>
      <w:bookmarkEnd w:id="320"/>
      <w:r w:rsidR="006D15E2">
        <w:br/>
      </w:r>
      <w:r>
        <w:t xml:space="preserve">Pop-up </w:t>
      </w:r>
      <w:r w:rsidR="0009151A">
        <w:t>H</w:t>
      </w:r>
      <w:r>
        <w:t>apus SPK</w:t>
      </w:r>
      <w:bookmarkEnd w:id="321"/>
      <w:bookmarkEnd w:id="322"/>
      <w:bookmarkEnd w:id="323"/>
      <w:bookmarkEnd w:id="324"/>
      <w:r w:rsidR="002E1733">
        <w:t xml:space="preserve"> pada halaman input (Admin)</w:t>
      </w:r>
    </w:p>
    <w:p w14:paraId="5CA98A95" w14:textId="77777777" w:rsidR="007556C5" w:rsidRDefault="007556C5" w:rsidP="007556C5">
      <w:pPr>
        <w:pStyle w:val="BulletParagraphwithoutindent"/>
      </w:pPr>
    </w:p>
    <w:p w14:paraId="6F3666B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15108774" w14:textId="77777777" w:rsidR="007556C5" w:rsidRPr="009F6C2D" w:rsidRDefault="007556C5">
      <w:pPr>
        <w:pStyle w:val="BulletStyleNumber"/>
        <w:numPr>
          <w:ilvl w:val="0"/>
          <w:numId w:val="63"/>
        </w:numPr>
        <w:ind w:left="851" w:hanging="425"/>
      </w:pPr>
      <w:proofErr w:type="spellStart"/>
      <w:r>
        <w:t>T</w:t>
      </w:r>
      <w:r w:rsidRPr="00701E81">
        <w:rPr>
          <w:rFonts w:cs="Times New Roman"/>
          <w:bCs/>
          <w:szCs w:val="24"/>
        </w:rPr>
        <w:t>ombol</w:t>
      </w:r>
      <w:proofErr w:type="spellEnd"/>
      <w:r w:rsidRPr="00701E81">
        <w:rPr>
          <w:rFonts w:cs="Times New Roman"/>
          <w:bCs/>
          <w:szCs w:val="24"/>
        </w:rPr>
        <w:t xml:space="preserve"> Cancel </w:t>
      </w:r>
      <w:proofErr w:type="spellStart"/>
      <w:r w:rsidRPr="00701E81">
        <w:rPr>
          <w:rFonts w:cs="Times New Roman"/>
          <w:bCs/>
          <w:szCs w:val="24"/>
        </w:rPr>
        <w:t>untuk</w:t>
      </w:r>
      <w:proofErr w:type="spellEnd"/>
      <w:r w:rsidRPr="00701E81">
        <w:rPr>
          <w:rFonts w:cs="Times New Roman"/>
          <w:bCs/>
          <w:szCs w:val="24"/>
        </w:rPr>
        <w:t xml:space="preserve"> </w:t>
      </w:r>
      <w:proofErr w:type="spellStart"/>
      <w:r w:rsidRPr="00701E81">
        <w:rPr>
          <w:rFonts w:cs="Times New Roman"/>
          <w:bCs/>
          <w:szCs w:val="24"/>
        </w:rPr>
        <w:t>membatalkan</w:t>
      </w:r>
      <w:proofErr w:type="spellEnd"/>
      <w:r w:rsidRPr="00701E81">
        <w:rPr>
          <w:rFonts w:cs="Times New Roman"/>
          <w:bCs/>
          <w:szCs w:val="24"/>
        </w:rPr>
        <w:t xml:space="preserve"> </w:t>
      </w:r>
      <w:proofErr w:type="spellStart"/>
      <w:r w:rsidRPr="00701E81">
        <w:rPr>
          <w:rFonts w:cs="Times New Roman"/>
          <w:bCs/>
          <w:szCs w:val="24"/>
        </w:rPr>
        <w:t>penghapusan</w:t>
      </w:r>
      <w:proofErr w:type="spellEnd"/>
    </w:p>
    <w:p w14:paraId="36292D81" w14:textId="77777777" w:rsidR="007556C5" w:rsidRPr="00232AC2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OK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melakukan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penghapusan</w:t>
      </w:r>
      <w:proofErr w:type="spellEnd"/>
    </w:p>
    <w:p w14:paraId="64C388D3" w14:textId="77777777" w:rsidR="007556C5" w:rsidRDefault="007556C5" w:rsidP="007556C5"/>
    <w:p w14:paraId="3C64F420" w14:textId="03DADC2E" w:rsidR="007556C5" w:rsidRPr="00684CBC" w:rsidRDefault="009F5B08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325" w:name="_Toc124444540"/>
      <w:proofErr w:type="spellStart"/>
      <w:r>
        <w:t>Tampilan</w:t>
      </w:r>
      <w:proofErr w:type="spellEnd"/>
      <w:r>
        <w:t xml:space="preserve"> </w:t>
      </w:r>
      <w:r w:rsidR="007556C5">
        <w:t>Halaman CEK</w:t>
      </w:r>
      <w:bookmarkEnd w:id="325"/>
      <w:r w:rsidR="002A3EF9">
        <w:t xml:space="preserve"> Admin</w:t>
      </w:r>
    </w:p>
    <w:p w14:paraId="07F63191" w14:textId="77777777" w:rsidR="007556C5" w:rsidRDefault="007556C5" w:rsidP="007556C5">
      <w:r w:rsidRPr="004028DF">
        <w:t xml:space="preserve">Pada </w:t>
      </w:r>
      <w:proofErr w:type="spellStart"/>
      <w:r w:rsidRPr="004028DF">
        <w:t>subbab</w:t>
      </w:r>
      <w:proofErr w:type="spellEnd"/>
      <w:r w:rsidRPr="004028DF">
        <w:t xml:space="preserve"> </w:t>
      </w:r>
      <w:proofErr w:type="spellStart"/>
      <w:r w:rsidRPr="004028DF">
        <w:t>ini</w:t>
      </w:r>
      <w:proofErr w:type="spellEnd"/>
      <w:r w:rsidRPr="004028DF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dijelaskan</w:t>
      </w:r>
      <w:proofErr w:type="spellEnd"/>
      <w:r w:rsidRPr="004028DF">
        <w:t xml:space="preserve"> </w:t>
      </w:r>
      <w:proofErr w:type="spellStart"/>
      <w:r w:rsidRPr="004028DF">
        <w:t>mengenai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</w:t>
      </w:r>
      <w:proofErr w:type="spellStart"/>
      <w:r w:rsidRPr="004028DF">
        <w:t>cek</w:t>
      </w:r>
      <w:proofErr w:type="spellEnd"/>
      <w:r w:rsidRPr="004028DF">
        <w:t xml:space="preserve">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aplikasi</w:t>
      </w:r>
      <w:proofErr w:type="spellEnd"/>
      <w:r w:rsidRPr="004028DF">
        <w:t xml:space="preserve"> website PT. </w:t>
      </w:r>
      <w:proofErr w:type="spellStart"/>
      <w:r w:rsidRPr="004028DF">
        <w:t>Adiputro</w:t>
      </w:r>
      <w:proofErr w:type="spellEnd"/>
      <w:r w:rsidRPr="004028DF">
        <w:t xml:space="preserve"> </w:t>
      </w:r>
      <w:proofErr w:type="spellStart"/>
      <w:r w:rsidRPr="004028DF">
        <w:t>Wirasejati</w:t>
      </w:r>
      <w:proofErr w:type="spellEnd"/>
      <w:r>
        <w:t xml:space="preserve"> pada Role Admin</w:t>
      </w:r>
      <w:r w:rsidRPr="004028DF">
        <w:t xml:space="preserve">. Halaman CEK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menampilkan</w:t>
      </w:r>
      <w:proofErr w:type="spellEnd"/>
      <w:r w:rsidRPr="004028DF">
        <w:t xml:space="preserve"> </w:t>
      </w:r>
      <w:proofErr w:type="spellStart"/>
      <w:r w:rsidRPr="004028DF">
        <w:t>seluruh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yang </w:t>
      </w:r>
      <w:proofErr w:type="spellStart"/>
      <w:r w:rsidRPr="004028DF">
        <w:t>akan</w:t>
      </w:r>
      <w:proofErr w:type="spellEnd"/>
      <w:r w:rsidRPr="004028DF">
        <w:t xml:space="preserve"> disorder </w:t>
      </w:r>
      <w:proofErr w:type="spellStart"/>
      <w:r w:rsidRPr="004028DF">
        <w:t>menuju</w:t>
      </w:r>
      <w:proofErr w:type="spellEnd"/>
      <w:r w:rsidRPr="004028DF">
        <w:t xml:space="preserve"> divisi </w:t>
      </w:r>
      <w:proofErr w:type="spellStart"/>
      <w:r w:rsidRPr="004028DF">
        <w:t>gudang</w:t>
      </w:r>
      <w:proofErr w:type="spellEnd"/>
      <w:r w:rsidRPr="004028DF">
        <w:t xml:space="preserve"> dan divisi assembly. Pada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kolom</w:t>
      </w:r>
      <w:proofErr w:type="spellEnd"/>
      <w:r w:rsidRPr="004028DF">
        <w:t xml:space="preserve"> </w:t>
      </w:r>
      <w:proofErr w:type="spellStart"/>
      <w:r w:rsidRPr="004028DF">
        <w:t>pencarian</w:t>
      </w:r>
      <w:proofErr w:type="spellEnd"/>
      <w:r w:rsidRPr="004028DF">
        <w:t xml:space="preserve"> yang </w:t>
      </w:r>
      <w:proofErr w:type="spellStart"/>
      <w:r w:rsidRPr="004028DF">
        <w:t>berguna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filter </w:t>
      </w:r>
      <w:proofErr w:type="spellStart"/>
      <w:r w:rsidRPr="004028DF">
        <w:t>terhadap</w:t>
      </w:r>
      <w:proofErr w:type="spellEnd"/>
      <w:r w:rsidRPr="004028DF">
        <w:t xml:space="preserve"> data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</w:t>
      </w:r>
      <w:proofErr w:type="spellStart"/>
      <w:r w:rsidRPr="004028DF">
        <w:t>berdasarkan</w:t>
      </w:r>
      <w:proofErr w:type="spellEnd"/>
      <w:r w:rsidRPr="004028DF">
        <w:t xml:space="preserve"> id.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mengunduh</w:t>
      </w:r>
      <w:proofErr w:type="spellEnd"/>
      <w:r w:rsidRPr="004028DF">
        <w:t xml:space="preserve"> file </w:t>
      </w:r>
      <w:proofErr w:type="spellStart"/>
      <w:r w:rsidRPr="004028DF">
        <w:t>dengan</w:t>
      </w:r>
      <w:proofErr w:type="spellEnd"/>
      <w:r w:rsidRPr="004028DF">
        <w:t xml:space="preserve"> format excel, dan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</w:t>
      </w:r>
      <w:proofErr w:type="spellStart"/>
      <w:r w:rsidRPr="004028DF">
        <w:t>penyetakkan</w:t>
      </w:r>
      <w:proofErr w:type="spellEnd"/>
      <w:r w:rsidRPr="004028DF">
        <w:t xml:space="preserve">. </w:t>
      </w:r>
      <w:proofErr w:type="spellStart"/>
      <w:r w:rsidRPr="004028DF">
        <w:t>Apabila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dicetak</w:t>
      </w:r>
      <w:proofErr w:type="spellEnd"/>
      <w:r w:rsidRPr="004028DF">
        <w:t xml:space="preserve">, </w:t>
      </w:r>
      <w:proofErr w:type="spellStart"/>
      <w:r w:rsidRPr="004028DF">
        <w:t>maka</w:t>
      </w:r>
      <w:proofErr w:type="spellEnd"/>
      <w:r w:rsidRPr="004028DF">
        <w:t xml:space="preserve"> </w:t>
      </w:r>
      <w:proofErr w:type="spellStart"/>
      <w:r w:rsidRPr="004028DF">
        <w:t>secara</w:t>
      </w:r>
      <w:proofErr w:type="spellEnd"/>
      <w:r w:rsidRPr="004028DF">
        <w:t xml:space="preserve"> </w:t>
      </w:r>
      <w:proofErr w:type="spellStart"/>
      <w:r w:rsidRPr="004028DF">
        <w:t>otomatis</w:t>
      </w:r>
      <w:proofErr w:type="spellEnd"/>
      <w:r w:rsidRPr="004028DF">
        <w:t xml:space="preserve"> data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diteruskan</w:t>
      </w:r>
      <w:proofErr w:type="spellEnd"/>
      <w:r w:rsidRPr="004028DF">
        <w:t xml:space="preserve"> </w:t>
      </w:r>
      <w:proofErr w:type="spellStart"/>
      <w:r w:rsidRPr="004028DF">
        <w:t>ke</w:t>
      </w:r>
      <w:proofErr w:type="spellEnd"/>
      <w:r>
        <w:t xml:space="preserve"> </w:t>
      </w:r>
      <w:r w:rsidRPr="004028DF">
        <w:t xml:space="preserve">divisi assembly dan divisi </w:t>
      </w:r>
      <w:proofErr w:type="spellStart"/>
      <w:r w:rsidRPr="004028DF">
        <w:t>gudang</w:t>
      </w:r>
      <w:proofErr w:type="spellEnd"/>
      <w:r w:rsidRPr="004028DF">
        <w:t xml:space="preserve">. </w:t>
      </w:r>
    </w:p>
    <w:p w14:paraId="0AD83529" w14:textId="77777777" w:rsidR="007556C5" w:rsidRPr="004028DF" w:rsidRDefault="007556C5" w:rsidP="007556C5">
      <w:pPr>
        <w:ind w:firstLine="0"/>
      </w:pPr>
      <w:proofErr w:type="spellStart"/>
      <w:r w:rsidRPr="004028DF">
        <w:t>Keterangan</w:t>
      </w:r>
      <w:proofErr w:type="spellEnd"/>
      <w:r w:rsidRPr="004028DF">
        <w:t>:</w:t>
      </w:r>
    </w:p>
    <w:p w14:paraId="237C2330" w14:textId="77777777" w:rsidR="007556C5" w:rsidRDefault="007556C5">
      <w:pPr>
        <w:pStyle w:val="BulletStyleNumber"/>
        <w:numPr>
          <w:ilvl w:val="0"/>
          <w:numId w:val="59"/>
        </w:numPr>
        <w:ind w:left="426" w:hanging="426"/>
      </w:pPr>
      <w:r w:rsidRPr="004028DF">
        <w:t xml:space="preserve">Kolom </w:t>
      </w:r>
      <w:proofErr w:type="spellStart"/>
      <w:r w:rsidRPr="004028DF">
        <w:t>pencarian</w:t>
      </w:r>
      <w:proofErr w:type="spellEnd"/>
      <w:r w:rsidRPr="004028DF">
        <w:t xml:space="preserve"> data (filter by id)</w:t>
      </w:r>
    </w:p>
    <w:p w14:paraId="6C5EB23D" w14:textId="77777777" w:rsidR="007556C5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download excel</w:t>
      </w:r>
    </w:p>
    <w:p w14:paraId="07E8CB25" w14:textId="77777777" w:rsidR="007556C5" w:rsidRPr="004028DF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</w:p>
    <w:p w14:paraId="2E887399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7D2CB98B" wp14:editId="37D716F7">
            <wp:extent cx="3934047" cy="1829444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584" cy="184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06C1" w14:textId="08AF093A" w:rsidR="007556C5" w:rsidRDefault="007556C5" w:rsidP="007556C5">
      <w:pPr>
        <w:pStyle w:val="GambarDesc"/>
      </w:pPr>
      <w:bookmarkStart w:id="326" w:name="_Toc124434846"/>
      <w:bookmarkStart w:id="327" w:name="_Toc124435200"/>
      <w:bookmarkStart w:id="328" w:name="_Toc124436864"/>
      <w:bookmarkStart w:id="329" w:name="_Toc124436935"/>
      <w:r w:rsidRPr="004028DF">
        <w:t>Gambar 4.</w:t>
      </w:r>
      <w:r>
        <w:t>44</w:t>
      </w:r>
      <w:bookmarkStart w:id="330" w:name="_Toc124434847"/>
      <w:bookmarkStart w:id="331" w:name="_Toc124435201"/>
      <w:bookmarkEnd w:id="326"/>
      <w:bookmarkEnd w:id="327"/>
      <w:r w:rsidR="006D15E2">
        <w:br/>
      </w:r>
      <w:r w:rsidRPr="004028DF">
        <w:t>Halaman CEK</w:t>
      </w:r>
      <w:bookmarkEnd w:id="328"/>
      <w:bookmarkEnd w:id="329"/>
      <w:bookmarkEnd w:id="330"/>
      <w:bookmarkEnd w:id="331"/>
      <w:r w:rsidR="008B6064">
        <w:t xml:space="preserve"> Admin</w:t>
      </w:r>
    </w:p>
    <w:p w14:paraId="5E781020" w14:textId="77777777" w:rsidR="007556C5" w:rsidRPr="004028DF" w:rsidRDefault="007556C5" w:rsidP="007556C5">
      <w:pPr>
        <w:pStyle w:val="GambarDesc"/>
      </w:pPr>
    </w:p>
    <w:p w14:paraId="3F0F78B0" w14:textId="2C51453E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 w:rsidRPr="004028DF">
        <w:t xml:space="preserve">Halaman </w:t>
      </w:r>
      <w:proofErr w:type="spellStart"/>
      <w:r w:rsidRPr="004028DF">
        <w:t>tampilan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  <w:r w:rsidRPr="004028DF">
        <w:t xml:space="preserve"> data order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="00410BD4">
        <w:t xml:space="preserve"> (Admin)</w:t>
      </w:r>
    </w:p>
    <w:p w14:paraId="4F95C257" w14:textId="77777777" w:rsidR="007556C5" w:rsidRPr="0099510D" w:rsidRDefault="007556C5" w:rsidP="007556C5">
      <w:pPr>
        <w:pStyle w:val="BulletParagraphwithoutindent"/>
      </w:pPr>
      <w:r w:rsidRPr="0099510D">
        <w:t>Gambar 4.</w:t>
      </w:r>
      <w:r>
        <w:t>45</w:t>
      </w:r>
      <w:r w:rsidRPr="0099510D">
        <w:t xml:space="preserve"> </w:t>
      </w:r>
      <w:proofErr w:type="spellStart"/>
      <w:r w:rsidRPr="0099510D">
        <w:t>merupakan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dari</w:t>
      </w:r>
      <w:proofErr w:type="spellEnd"/>
      <w:r w:rsidRPr="0099510D">
        <w:t xml:space="preserve"> </w:t>
      </w:r>
      <w:proofErr w:type="spellStart"/>
      <w:r w:rsidRPr="0099510D">
        <w:t>halaman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data order Surat </w:t>
      </w:r>
      <w:proofErr w:type="spellStart"/>
      <w:r w:rsidRPr="0099510D">
        <w:t>Perintah</w:t>
      </w:r>
      <w:proofErr w:type="spellEnd"/>
      <w:r w:rsidRPr="0099510D">
        <w:t xml:space="preserve"> </w:t>
      </w:r>
      <w:proofErr w:type="spellStart"/>
      <w:r w:rsidRPr="0099510D">
        <w:t>Kerja</w:t>
      </w:r>
      <w:proofErr w:type="spellEnd"/>
      <w:r w:rsidRPr="0099510D">
        <w:t xml:space="preserve"> yang </w:t>
      </w:r>
      <w:proofErr w:type="spellStart"/>
      <w:r w:rsidRPr="0099510D">
        <w:t>ada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Halaman </w:t>
      </w:r>
      <w:proofErr w:type="spellStart"/>
      <w:r w:rsidRPr="0099510D">
        <w:t>ini</w:t>
      </w:r>
      <w:proofErr w:type="spellEnd"/>
      <w:r w:rsidRPr="0099510D">
        <w:t xml:space="preserve"> </w:t>
      </w:r>
      <w:proofErr w:type="spellStart"/>
      <w:r w:rsidRPr="0099510D">
        <w:t>akan</w:t>
      </w:r>
      <w:proofErr w:type="spellEnd"/>
      <w:r w:rsidRPr="0099510D">
        <w:t xml:space="preserve"> </w:t>
      </w:r>
      <w:proofErr w:type="spellStart"/>
      <w:r w:rsidRPr="0099510D">
        <w:t>muncul</w:t>
      </w:r>
      <w:proofErr w:type="spellEnd"/>
      <w:r w:rsidRPr="0099510D">
        <w:t xml:space="preserve"> </w:t>
      </w:r>
      <w:proofErr w:type="spellStart"/>
      <w:r w:rsidRPr="0099510D">
        <w:t>setelah</w:t>
      </w:r>
      <w:proofErr w:type="spellEnd"/>
      <w:r w:rsidRPr="0099510D">
        <w:t xml:space="preserve"> </w:t>
      </w:r>
      <w:proofErr w:type="spellStart"/>
      <w:r w:rsidRPr="0099510D">
        <w:t>pengguna</w:t>
      </w:r>
      <w:proofErr w:type="spellEnd"/>
      <w:r w:rsidRPr="0099510D">
        <w:t xml:space="preserve"> </w:t>
      </w:r>
      <w:proofErr w:type="spellStart"/>
      <w:r w:rsidRPr="0099510D">
        <w:t>menekan</w:t>
      </w:r>
      <w:proofErr w:type="spellEnd"/>
      <w:r w:rsidRPr="0099510D">
        <w:t xml:space="preserve">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Tidak </w:t>
      </w:r>
      <w:proofErr w:type="spellStart"/>
      <w:r w:rsidRPr="0099510D">
        <w:t>hanya</w:t>
      </w:r>
      <w:proofErr w:type="spellEnd"/>
      <w:r w:rsidRPr="0099510D">
        <w:t xml:space="preserve"> </w:t>
      </w:r>
      <w:proofErr w:type="spellStart"/>
      <w:r w:rsidRPr="0099510D">
        <w:t>menampilkan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,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juga </w:t>
      </w:r>
      <w:proofErr w:type="spellStart"/>
      <w:r w:rsidRPr="0099510D">
        <w:t>berfungsi</w:t>
      </w:r>
      <w:proofErr w:type="spellEnd"/>
      <w:r w:rsidRPr="0099510D">
        <w:t xml:space="preserve"> </w:t>
      </w:r>
      <w:proofErr w:type="spellStart"/>
      <w:r w:rsidRPr="0099510D">
        <w:t>untuk</w:t>
      </w:r>
      <w:proofErr w:type="spellEnd"/>
      <w:r w:rsidRPr="0099510D">
        <w:t xml:space="preserve"> </w:t>
      </w:r>
      <w:proofErr w:type="spellStart"/>
      <w:r w:rsidRPr="0099510D">
        <w:t>meneruskan</w:t>
      </w:r>
      <w:proofErr w:type="spellEnd"/>
      <w:r w:rsidRPr="0099510D">
        <w:t xml:space="preserve"> data yang </w:t>
      </w:r>
      <w:proofErr w:type="spellStart"/>
      <w:r w:rsidRPr="0099510D">
        <w:t>ada</w:t>
      </w:r>
      <w:proofErr w:type="spellEnd"/>
      <w:r w:rsidRPr="0099510D">
        <w:t xml:space="preserve"> </w:t>
      </w:r>
      <w:proofErr w:type="spellStart"/>
      <w:r w:rsidRPr="0099510D">
        <w:t>ke</w:t>
      </w:r>
      <w:proofErr w:type="spellEnd"/>
      <w:r w:rsidRPr="0099510D">
        <w:t xml:space="preserve"> divisi </w:t>
      </w:r>
      <w:proofErr w:type="spellStart"/>
      <w:r w:rsidRPr="0099510D">
        <w:t>gudang</w:t>
      </w:r>
      <w:proofErr w:type="spellEnd"/>
      <w:r w:rsidRPr="0099510D">
        <w:t xml:space="preserve"> dan divisi assembly. </w:t>
      </w:r>
    </w:p>
    <w:p w14:paraId="3F4D6B9B" w14:textId="77777777" w:rsidR="007556C5" w:rsidRPr="004028DF" w:rsidRDefault="007556C5" w:rsidP="007556C5">
      <w:pPr>
        <w:pStyle w:val="ListParagraph"/>
        <w:ind w:left="426" w:firstLine="0"/>
        <w:rPr>
          <w:szCs w:val="24"/>
        </w:rPr>
      </w:pPr>
    </w:p>
    <w:p w14:paraId="1825F7A5" w14:textId="77777777" w:rsidR="007556C5" w:rsidRDefault="007556C5" w:rsidP="007556C5">
      <w:pPr>
        <w:pStyle w:val="Gambar"/>
      </w:pPr>
      <w:r>
        <w:drawing>
          <wp:inline distT="0" distB="0" distL="0" distR="0" wp14:anchorId="5198C9E3" wp14:editId="6D85E03B">
            <wp:extent cx="4647953" cy="1822507"/>
            <wp:effectExtent l="19050" t="19050" r="19685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391" cy="18634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41CC">
        <w:t xml:space="preserve"> </w:t>
      </w:r>
    </w:p>
    <w:p w14:paraId="4FFE5526" w14:textId="5A922AA8" w:rsidR="007556C5" w:rsidRDefault="007556C5" w:rsidP="007556C5">
      <w:pPr>
        <w:pStyle w:val="GambarDesc"/>
      </w:pPr>
      <w:bookmarkStart w:id="332" w:name="_Toc124434848"/>
      <w:bookmarkStart w:id="333" w:name="_Toc124435202"/>
      <w:bookmarkStart w:id="334" w:name="_Toc124436865"/>
      <w:bookmarkStart w:id="335" w:name="_Toc124436936"/>
      <w:r w:rsidRPr="007B3F78">
        <w:t>Gambar 4.</w:t>
      </w:r>
      <w:r>
        <w:t>45</w:t>
      </w:r>
      <w:bookmarkStart w:id="336" w:name="_Toc124434849"/>
      <w:bookmarkStart w:id="337" w:name="_Toc124435203"/>
      <w:bookmarkEnd w:id="332"/>
      <w:bookmarkEnd w:id="333"/>
      <w:r w:rsidR="006D15E2">
        <w:br/>
      </w:r>
      <w:r w:rsidR="00E243BA">
        <w:t>T</w:t>
      </w:r>
      <w:r w:rsidRPr="007B3F78">
        <w:t xml:space="preserve">ampilan Cetak </w:t>
      </w:r>
      <w:r w:rsidR="0009151A">
        <w:t>D</w:t>
      </w:r>
      <w:r w:rsidRPr="007B3F78">
        <w:t xml:space="preserve">ata </w:t>
      </w:r>
      <w:r w:rsidR="0009151A">
        <w:t>O</w:t>
      </w:r>
      <w:r w:rsidRPr="007B3F78">
        <w:t xml:space="preserve">rder </w:t>
      </w:r>
      <w:bookmarkEnd w:id="334"/>
      <w:bookmarkEnd w:id="335"/>
      <w:bookmarkEnd w:id="336"/>
      <w:bookmarkEnd w:id="337"/>
      <w:r w:rsidR="00535D9C">
        <w:t>SPK (Admin)</w:t>
      </w:r>
    </w:p>
    <w:p w14:paraId="6B157782" w14:textId="77777777" w:rsidR="007556C5" w:rsidRDefault="007556C5" w:rsidP="007556C5">
      <w:pPr>
        <w:ind w:firstLine="0"/>
      </w:pPr>
    </w:p>
    <w:p w14:paraId="319694DD" w14:textId="2B56AE01" w:rsidR="007556C5" w:rsidRPr="00DE18E8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338" w:name="_Toc124444541"/>
      <w:r>
        <w:t>Halaman History</w:t>
      </w:r>
      <w:bookmarkEnd w:id="338"/>
      <w:r w:rsidR="005F3B43">
        <w:t xml:space="preserve"> Admin</w:t>
      </w:r>
    </w:p>
    <w:p w14:paraId="78D9A5A4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history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Halaman history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menampilkan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penambahan</w:t>
      </w:r>
      <w:proofErr w:type="spellEnd"/>
      <w:r w:rsidRPr="00151375">
        <w:t xml:space="preserve">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pada </w:t>
      </w:r>
      <w:proofErr w:type="spellStart"/>
      <w:r w:rsidRPr="00151375">
        <w:t>halaman</w:t>
      </w:r>
      <w:proofErr w:type="spellEnd"/>
      <w:r w:rsidRPr="00151375">
        <w:t xml:space="preserve"> input. </w:t>
      </w:r>
      <w:proofErr w:type="spellStart"/>
      <w:r w:rsidRPr="00151375">
        <w:t>Terdapat</w:t>
      </w:r>
      <w:proofErr w:type="spellEnd"/>
      <w:r w:rsidRPr="00151375">
        <w:t xml:space="preserve"> </w:t>
      </w:r>
      <w:proofErr w:type="spellStart"/>
      <w:r w:rsidRPr="00151375">
        <w:t>sebuah</w:t>
      </w:r>
      <w:proofErr w:type="spellEnd"/>
      <w:r w:rsidRPr="00151375">
        <w:t xml:space="preserve"> </w:t>
      </w:r>
      <w:proofErr w:type="spellStart"/>
      <w:r w:rsidRPr="00151375">
        <w:t>tabel</w:t>
      </w:r>
      <w:proofErr w:type="spellEnd"/>
      <w:r w:rsidRPr="00151375">
        <w:t xml:space="preserve"> data </w:t>
      </w:r>
      <w:proofErr w:type="spellStart"/>
      <w:r w:rsidRPr="00151375">
        <w:t>dengan</w:t>
      </w:r>
      <w:proofErr w:type="spellEnd"/>
      <w:r w:rsidRPr="00151375">
        <w:t xml:space="preserve"> header </w:t>
      </w:r>
      <w:proofErr w:type="spellStart"/>
      <w:r w:rsidRPr="00151375">
        <w:t>Nomor</w:t>
      </w:r>
      <w:proofErr w:type="spellEnd"/>
      <w:r w:rsidRPr="00151375">
        <w:t xml:space="preserve"> SPK, Nama Stall, Stall, </w:t>
      </w:r>
      <w:proofErr w:type="spellStart"/>
      <w:r w:rsidRPr="00151375">
        <w:t>Departemen</w:t>
      </w:r>
      <w:proofErr w:type="spellEnd"/>
      <w:r w:rsidRPr="00151375">
        <w:t xml:space="preserve">, </w:t>
      </w:r>
      <w:r w:rsidRPr="00151375">
        <w:lastRenderedPageBreak/>
        <w:t xml:space="preserve">Status, Waktu Update </w:t>
      </w:r>
      <w:proofErr w:type="spellStart"/>
      <w:r w:rsidRPr="00151375">
        <w:t>Terakhir</w:t>
      </w:r>
      <w:proofErr w:type="spellEnd"/>
      <w:r w:rsidRPr="00151375">
        <w:t xml:space="preserve">, dan Action. Field action </w:t>
      </w:r>
      <w:proofErr w:type="spellStart"/>
      <w:r w:rsidRPr="00151375">
        <w:t>berisi</w:t>
      </w:r>
      <w:proofErr w:type="spellEnd"/>
      <w:r w:rsidRPr="00151375">
        <w:t xml:space="preserve"> </w:t>
      </w:r>
      <w:proofErr w:type="spellStart"/>
      <w:r>
        <w:t>sebuah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yaitu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 </w:t>
      </w:r>
      <w:proofErr w:type="spellStart"/>
      <w:r>
        <w:t>dari</w:t>
      </w:r>
      <w:proofErr w:type="spellEnd"/>
      <w:r>
        <w:t xml:space="preserve"> Role Admin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Hapus, pada </w:t>
      </w:r>
      <w:proofErr w:type="spellStart"/>
      <w:r>
        <w:t>halaman</w:t>
      </w:r>
      <w:proofErr w:type="spellEnd"/>
      <w:r>
        <w:t xml:space="preserve"> history Role Admin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CEK.</w:t>
      </w:r>
    </w:p>
    <w:p w14:paraId="50B49018" w14:textId="77777777" w:rsidR="007556C5" w:rsidRPr="00151375" w:rsidRDefault="007556C5" w:rsidP="007556C5">
      <w:pPr>
        <w:ind w:firstLine="0"/>
      </w:pPr>
      <w:proofErr w:type="spellStart"/>
      <w:r w:rsidRPr="00151375">
        <w:t>Keterangan</w:t>
      </w:r>
      <w:proofErr w:type="spellEnd"/>
      <w:r w:rsidRPr="00151375">
        <w:t xml:space="preserve"> :</w:t>
      </w:r>
    </w:p>
    <w:p w14:paraId="3A08CAF3" w14:textId="77777777" w:rsidR="007556C5" w:rsidRDefault="007556C5">
      <w:pPr>
        <w:pStyle w:val="BulletStyleNumber"/>
        <w:numPr>
          <w:ilvl w:val="0"/>
          <w:numId w:val="60"/>
        </w:numPr>
        <w:ind w:left="426" w:hanging="426"/>
      </w:pPr>
      <w:proofErr w:type="spellStart"/>
      <w:r w:rsidRPr="00C95E52">
        <w:rPr>
          <w:rFonts w:cs="Times New Roman"/>
          <w:szCs w:val="24"/>
        </w:rPr>
        <w:t>Tombol</w:t>
      </w:r>
      <w:proofErr w:type="spellEnd"/>
      <w:r w:rsidRPr="00C95E52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menuju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halaman</w:t>
      </w:r>
      <w:proofErr w:type="spellEnd"/>
      <w:r>
        <w:rPr>
          <w:rFonts w:cs="Times New Roman"/>
          <w:szCs w:val="24"/>
        </w:rPr>
        <w:t xml:space="preserve"> CEK</w:t>
      </w:r>
    </w:p>
    <w:p w14:paraId="7E5EAB22" w14:textId="77777777" w:rsidR="007556C5" w:rsidRPr="0099510D" w:rsidRDefault="007556C5" w:rsidP="007556C5">
      <w:pPr>
        <w:pStyle w:val="BulletStyleNumber"/>
        <w:numPr>
          <w:ilvl w:val="0"/>
          <w:numId w:val="0"/>
        </w:numPr>
        <w:ind w:left="426"/>
      </w:pPr>
    </w:p>
    <w:p w14:paraId="10D835E9" w14:textId="77777777" w:rsidR="007556C5" w:rsidRDefault="007556C5" w:rsidP="007556C5">
      <w:pPr>
        <w:pStyle w:val="Gambar"/>
      </w:pPr>
      <w:r>
        <w:drawing>
          <wp:inline distT="0" distB="0" distL="0" distR="0" wp14:anchorId="43F81E4F" wp14:editId="20AFA5AD">
            <wp:extent cx="4512624" cy="904572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502" cy="90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3C7A4" w14:textId="2DC4AD28" w:rsidR="007556C5" w:rsidRDefault="007556C5" w:rsidP="006D15E2">
      <w:pPr>
        <w:pStyle w:val="GambarDesc"/>
      </w:pPr>
      <w:bookmarkStart w:id="339" w:name="_Toc124434850"/>
      <w:bookmarkStart w:id="340" w:name="_Toc124435204"/>
      <w:bookmarkStart w:id="341" w:name="_Toc124436866"/>
      <w:bookmarkStart w:id="342" w:name="_Toc124436937"/>
      <w:r>
        <w:t>Gambar 4.46</w:t>
      </w:r>
      <w:bookmarkStart w:id="343" w:name="_Toc124434851"/>
      <w:bookmarkStart w:id="344" w:name="_Toc124435205"/>
      <w:bookmarkEnd w:id="339"/>
      <w:bookmarkEnd w:id="340"/>
      <w:r w:rsidR="006D15E2">
        <w:br/>
      </w:r>
      <w:r>
        <w:t>Halaman History Role Admin</w:t>
      </w:r>
      <w:bookmarkEnd w:id="341"/>
      <w:bookmarkEnd w:id="342"/>
      <w:bookmarkEnd w:id="343"/>
      <w:bookmarkEnd w:id="344"/>
    </w:p>
    <w:p w14:paraId="2D8EC6CE" w14:textId="77777777" w:rsidR="007556C5" w:rsidRDefault="007556C5" w:rsidP="007556C5">
      <w:pPr>
        <w:ind w:firstLine="0"/>
      </w:pPr>
    </w:p>
    <w:p w14:paraId="596D99C9" w14:textId="0928AE3B" w:rsidR="007556C5" w:rsidRPr="00130CB1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345" w:name="_Toc124444542"/>
      <w:r>
        <w:t>Halaman Master</w:t>
      </w:r>
      <w:bookmarkEnd w:id="345"/>
      <w:r w:rsidR="006573B6">
        <w:t xml:space="preserve"> Admin</w:t>
      </w:r>
    </w:p>
    <w:p w14:paraId="5CB1A2C3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desain</w:t>
      </w:r>
      <w:proofErr w:type="spellEnd"/>
      <w:r w:rsidRPr="00151375">
        <w:t xml:space="preserve"> interface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Master pada</w:t>
      </w:r>
      <w:r>
        <w:t xml:space="preserve"> role Admin</w:t>
      </w:r>
      <w:r w:rsidRPr="00151375">
        <w:t xml:space="preserve">. Pada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data master yang </w:t>
      </w:r>
      <w:proofErr w:type="spellStart"/>
      <w:r w:rsidRPr="00151375">
        <w:t>berisikan</w:t>
      </w:r>
      <w:proofErr w:type="spellEnd"/>
      <w:r w:rsidRPr="00151375">
        <w:t xml:space="preserve"> </w:t>
      </w:r>
      <w:proofErr w:type="spellStart"/>
      <w:r w:rsidRPr="00151375">
        <w:t>nama</w:t>
      </w:r>
      <w:proofErr w:type="spellEnd"/>
      <w:r w:rsidRPr="00151375">
        <w:t xml:space="preserve"> kit dan </w:t>
      </w:r>
      <w:proofErr w:type="spellStart"/>
      <w:r w:rsidRPr="00151375">
        <w:t>kode</w:t>
      </w:r>
      <w:proofErr w:type="spellEnd"/>
      <w:r w:rsidRPr="00151375">
        <w:t xml:space="preserve"> kit yang </w:t>
      </w:r>
      <w:proofErr w:type="spellStart"/>
      <w:r w:rsidRPr="00151375">
        <w:t>dibutuhkan</w:t>
      </w:r>
      <w:proofErr w:type="spellEnd"/>
      <w:r w:rsidRPr="00151375">
        <w:t xml:space="preserve"> </w:t>
      </w:r>
      <w:proofErr w:type="spellStart"/>
      <w:r w:rsidRPr="00151375">
        <w:t>dalam</w:t>
      </w:r>
      <w:proofErr w:type="spellEnd"/>
      <w:r w:rsidRPr="00151375">
        <w:t xml:space="preserve"> proses </w:t>
      </w:r>
      <w:proofErr w:type="spellStart"/>
      <w:r w:rsidRPr="00151375">
        <w:t>perakitan</w:t>
      </w:r>
      <w:proofErr w:type="spellEnd"/>
      <w:r w:rsidRPr="00151375">
        <w:t xml:space="preserve"> </w:t>
      </w:r>
      <w:proofErr w:type="spellStart"/>
      <w:r w:rsidRPr="00151375">
        <w:t>kendaraan</w:t>
      </w:r>
      <w:proofErr w:type="spellEnd"/>
      <w:r w:rsidRPr="00151375">
        <w:t xml:space="preserve">. Data – data </w:t>
      </w:r>
      <w:proofErr w:type="spellStart"/>
      <w:r w:rsidRPr="00151375">
        <w:t>tersebut</w:t>
      </w:r>
      <w:proofErr w:type="spellEnd"/>
      <w:r w:rsidRPr="00151375">
        <w:t xml:space="preserve"> </w:t>
      </w:r>
      <w:proofErr w:type="spellStart"/>
      <w:r w:rsidRPr="00151375">
        <w:t>tersusun</w:t>
      </w:r>
      <w:proofErr w:type="spellEnd"/>
      <w:r w:rsidRPr="00151375">
        <w:t xml:space="preserve"> </w:t>
      </w:r>
      <w:proofErr w:type="spellStart"/>
      <w:r w:rsidRPr="00151375">
        <w:t>dengan</w:t>
      </w:r>
      <w:proofErr w:type="spellEnd"/>
      <w:r w:rsidRPr="00151375">
        <w:t xml:space="preserve"> </w:t>
      </w:r>
      <w:proofErr w:type="spellStart"/>
      <w:r w:rsidRPr="00151375">
        <w:t>rapi</w:t>
      </w:r>
      <w:proofErr w:type="spellEnd"/>
      <w:r w:rsidRPr="00151375">
        <w:t xml:space="preserve"> di </w:t>
      </w:r>
      <w:proofErr w:type="spellStart"/>
      <w:r w:rsidRPr="00151375">
        <w:t>dalam</w:t>
      </w:r>
      <w:proofErr w:type="spellEnd"/>
      <w:r w:rsidRPr="00151375">
        <w:t xml:space="preserve"> data </w:t>
      </w:r>
      <w:proofErr w:type="spellStart"/>
      <w:r w:rsidRPr="00151375">
        <w:t>tabel</w:t>
      </w:r>
      <w:proofErr w:type="spellEnd"/>
      <w:r w:rsidRPr="00151375">
        <w:t xml:space="preserve">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hendak</w:t>
      </w:r>
      <w:proofErr w:type="spellEnd"/>
      <w:r w:rsidRPr="00151375">
        <w:t xml:space="preserve"> </w:t>
      </w:r>
      <w:proofErr w:type="spellStart"/>
      <w:r w:rsidRPr="00151375">
        <w:t>melakukan</w:t>
      </w:r>
      <w:proofErr w:type="spellEnd"/>
      <w:r w:rsidRPr="00151375">
        <w:t xml:space="preserve"> </w:t>
      </w:r>
      <w:proofErr w:type="spellStart"/>
      <w:r w:rsidRPr="00151375">
        <w:t>pengubahan</w:t>
      </w:r>
      <w:proofErr w:type="spellEnd"/>
      <w:r w:rsidRPr="00151375">
        <w:t xml:space="preserve"> pada data yang </w:t>
      </w:r>
      <w:proofErr w:type="spellStart"/>
      <w:r w:rsidRPr="00151375">
        <w:t>ada</w:t>
      </w:r>
      <w:proofErr w:type="spellEnd"/>
      <w:r w:rsidRPr="00151375">
        <w:t xml:space="preserve">,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bisa</w:t>
      </w:r>
      <w:proofErr w:type="spellEnd"/>
      <w:r w:rsidRPr="00151375">
        <w:t xml:space="preserve"> </w:t>
      </w:r>
      <w:proofErr w:type="spellStart"/>
      <w:r w:rsidRPr="00151375">
        <w:t>menekan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Maka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langsung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 </w:t>
      </w:r>
      <w:proofErr w:type="spellStart"/>
      <w:r w:rsidRPr="00151375">
        <w:t>dengan</w:t>
      </w:r>
      <w:proofErr w:type="spellEnd"/>
      <w:r w:rsidRPr="00151375">
        <w:t xml:space="preserve"> data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tertera</w:t>
      </w:r>
      <w:proofErr w:type="spellEnd"/>
      <w:r w:rsidRPr="00151375">
        <w:t xml:space="preserve"> dan </w:t>
      </w:r>
      <w:proofErr w:type="spellStart"/>
      <w:r w:rsidRPr="00151375">
        <w:t>siap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diubah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digunakan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</w:t>
      </w:r>
      <w:proofErr w:type="spellStart"/>
      <w:r w:rsidRPr="00151375">
        <w:t>menghapus</w:t>
      </w:r>
      <w:proofErr w:type="spellEnd"/>
      <w:r w:rsidRPr="00151375">
        <w:t xml:space="preserve"> data kit yang </w:t>
      </w:r>
      <w:proofErr w:type="spellStart"/>
      <w:r w:rsidRPr="00151375">
        <w:t>sudah</w:t>
      </w:r>
      <w:proofErr w:type="spellEnd"/>
      <w:r w:rsidRPr="00151375">
        <w:t xml:space="preserve"> </w:t>
      </w:r>
      <w:proofErr w:type="spellStart"/>
      <w:r w:rsidRPr="00151375">
        <w:t>ada</w:t>
      </w:r>
      <w:proofErr w:type="spellEnd"/>
      <w:r w:rsidRPr="00151375">
        <w:t xml:space="preserve">. </w:t>
      </w:r>
      <w:proofErr w:type="spellStart"/>
      <w:r w:rsidRPr="00151375">
        <w:t>Tombol</w:t>
      </w:r>
      <w:proofErr w:type="spellEnd"/>
      <w:r w:rsidRPr="00151375">
        <w:t xml:space="preserve"> hapus </w:t>
      </w:r>
      <w:proofErr w:type="spellStart"/>
      <w:r w:rsidRPr="00151375">
        <w:t>hanya</w:t>
      </w:r>
      <w:proofErr w:type="spellEnd"/>
      <w:r w:rsidRPr="00151375">
        <w:t xml:space="preserve"> </w:t>
      </w:r>
      <w:proofErr w:type="spellStart"/>
      <w:r w:rsidRPr="00151375">
        <w:t>tersedia</w:t>
      </w:r>
      <w:proofErr w:type="spellEnd"/>
      <w:r w:rsidRPr="00151375">
        <w:t xml:space="preserve"> </w:t>
      </w:r>
      <w:proofErr w:type="spellStart"/>
      <w:r w:rsidRPr="00151375">
        <w:t>untuk</w:t>
      </w:r>
      <w:proofErr w:type="spellEnd"/>
      <w:r w:rsidRPr="00151375">
        <w:t xml:space="preserve"> Role Super Admin. </w:t>
      </w:r>
    </w:p>
    <w:p w14:paraId="25BDFE84" w14:textId="77777777" w:rsidR="007556C5" w:rsidRDefault="007556C5" w:rsidP="007556C5"/>
    <w:p w14:paraId="04D9C21B" w14:textId="77777777" w:rsidR="007556C5" w:rsidRDefault="007556C5" w:rsidP="007556C5">
      <w:pPr>
        <w:pStyle w:val="Gambar"/>
      </w:pPr>
      <w:r>
        <w:drawing>
          <wp:inline distT="0" distB="0" distL="0" distR="0" wp14:anchorId="0D73A3AF" wp14:editId="285B2F24">
            <wp:extent cx="3567298" cy="1456590"/>
            <wp:effectExtent l="19050" t="19050" r="14605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80" cy="14589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F84978" w14:textId="7CD3F101" w:rsidR="007556C5" w:rsidRPr="00151375" w:rsidRDefault="007556C5" w:rsidP="007556C5">
      <w:pPr>
        <w:pStyle w:val="GambarDesc"/>
      </w:pPr>
      <w:bookmarkStart w:id="346" w:name="_Toc124434852"/>
      <w:bookmarkStart w:id="347" w:name="_Toc124435206"/>
      <w:bookmarkStart w:id="348" w:name="_Toc124436867"/>
      <w:bookmarkStart w:id="349" w:name="_Toc124436938"/>
      <w:r w:rsidRPr="00F639BD">
        <w:t>Gambar 4.</w:t>
      </w:r>
      <w:r>
        <w:t>47</w:t>
      </w:r>
      <w:r w:rsidRPr="00F639BD">
        <w:br/>
        <w:t>Tampilan Halaman Master</w:t>
      </w:r>
      <w:bookmarkEnd w:id="346"/>
      <w:bookmarkEnd w:id="347"/>
      <w:bookmarkEnd w:id="348"/>
      <w:bookmarkEnd w:id="349"/>
      <w:r w:rsidR="005162EC">
        <w:t xml:space="preserve"> </w:t>
      </w:r>
      <w:r w:rsidR="005162EC">
        <w:t>Admin</w:t>
      </w:r>
    </w:p>
    <w:p w14:paraId="40275B42" w14:textId="77777777" w:rsidR="007556C5" w:rsidRPr="00151375" w:rsidRDefault="007556C5" w:rsidP="007556C5">
      <w:pPr>
        <w:ind w:firstLine="0"/>
        <w:rPr>
          <w:szCs w:val="24"/>
        </w:rPr>
      </w:pPr>
      <w:proofErr w:type="spellStart"/>
      <w:r w:rsidRPr="00151375">
        <w:rPr>
          <w:szCs w:val="24"/>
        </w:rPr>
        <w:lastRenderedPageBreak/>
        <w:t>Keterangan</w:t>
      </w:r>
      <w:proofErr w:type="spellEnd"/>
      <w:r w:rsidRPr="00151375">
        <w:rPr>
          <w:szCs w:val="24"/>
        </w:rPr>
        <w:t xml:space="preserve"> : </w:t>
      </w:r>
    </w:p>
    <w:p w14:paraId="40E4C493" w14:textId="77777777" w:rsidR="007556C5" w:rsidRDefault="007556C5">
      <w:pPr>
        <w:pStyle w:val="BulletStyleNumber"/>
        <w:numPr>
          <w:ilvl w:val="0"/>
          <w:numId w:val="61"/>
        </w:numPr>
        <w:ind w:left="426" w:hanging="426"/>
      </w:pP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Tambah</w:t>
      </w:r>
      <w:proofErr w:type="spellEnd"/>
      <w:r w:rsidRPr="00151375">
        <w:t xml:space="preserve"> Master</w:t>
      </w:r>
    </w:p>
    <w:p w14:paraId="23560DD3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edit data kit</w:t>
      </w:r>
    </w:p>
    <w:p w14:paraId="375D2A00" w14:textId="77777777" w:rsidR="007556C5" w:rsidRPr="0099510D" w:rsidRDefault="007556C5">
      <w:pPr>
        <w:pStyle w:val="BulletStyleNumber"/>
        <w:numPr>
          <w:ilvl w:val="0"/>
          <w:numId w:val="53"/>
        </w:numPr>
        <w:ind w:left="426" w:hanging="426"/>
      </w:pPr>
      <w:proofErr w:type="spellStart"/>
      <w:r w:rsidRPr="0099510D">
        <w:rPr>
          <w:rFonts w:cs="Times New Roman"/>
          <w:szCs w:val="24"/>
        </w:rPr>
        <w:t>Tombol</w:t>
      </w:r>
      <w:proofErr w:type="spellEnd"/>
      <w:r w:rsidRPr="0099510D">
        <w:rPr>
          <w:rFonts w:cs="Times New Roman"/>
          <w:szCs w:val="24"/>
        </w:rPr>
        <w:t xml:space="preserve"> hapus data kit</w:t>
      </w:r>
    </w:p>
    <w:p w14:paraId="0C210D62" w14:textId="77777777" w:rsidR="007556C5" w:rsidRDefault="007556C5" w:rsidP="007556C5">
      <w:pPr>
        <w:pStyle w:val="GambarDesc"/>
        <w:jc w:val="both"/>
      </w:pPr>
    </w:p>
    <w:p w14:paraId="6B0B11BC" w14:textId="5148BAC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>Pop-up hapus data master</w:t>
      </w:r>
      <w:r w:rsidR="007A135F">
        <w:t xml:space="preserve"> Admin</w:t>
      </w:r>
      <w:r w:rsidR="00B03A28">
        <w:t xml:space="preserve"> </w:t>
      </w:r>
    </w:p>
    <w:p w14:paraId="22B44EC9" w14:textId="77777777" w:rsidR="007556C5" w:rsidRDefault="007556C5" w:rsidP="007556C5">
      <w:pPr>
        <w:pStyle w:val="BulletParagraphwithoutindent"/>
      </w:pPr>
      <w:r>
        <w:t xml:space="preserve">Gambar 4.48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 pada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master,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yakin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Cancel.</w:t>
      </w:r>
    </w:p>
    <w:p w14:paraId="7A3F47AA" w14:textId="77777777" w:rsidR="007556C5" w:rsidRDefault="007556C5" w:rsidP="007556C5"/>
    <w:p w14:paraId="68AD2C02" w14:textId="77777777" w:rsidR="007556C5" w:rsidRDefault="007556C5" w:rsidP="007556C5">
      <w:pPr>
        <w:pStyle w:val="Gambar"/>
      </w:pPr>
      <w:r>
        <w:drawing>
          <wp:inline distT="0" distB="0" distL="0" distR="0" wp14:anchorId="4D2C4541" wp14:editId="3669ABE6">
            <wp:extent cx="3780000" cy="2122975"/>
            <wp:effectExtent l="19050" t="19050" r="11430" b="107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122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7E2E41" w14:textId="32D9A7D7" w:rsidR="007556C5" w:rsidRDefault="007556C5" w:rsidP="007556C5">
      <w:pPr>
        <w:pStyle w:val="GambarDesc"/>
      </w:pPr>
      <w:bookmarkStart w:id="350" w:name="_Toc124434853"/>
      <w:bookmarkStart w:id="351" w:name="_Toc124435207"/>
      <w:bookmarkStart w:id="352" w:name="_Toc124436868"/>
      <w:bookmarkStart w:id="353" w:name="_Toc124436939"/>
      <w:r w:rsidRPr="00195C05">
        <w:t>Gambar 4.</w:t>
      </w:r>
      <w:r>
        <w:t>48</w:t>
      </w:r>
      <w:r>
        <w:br/>
      </w:r>
      <w:r w:rsidRPr="00195C05">
        <w:t>Pop-up Hapus Data Master</w:t>
      </w:r>
      <w:bookmarkEnd w:id="350"/>
      <w:bookmarkEnd w:id="351"/>
      <w:bookmarkEnd w:id="352"/>
      <w:bookmarkEnd w:id="353"/>
      <w:r w:rsidR="005162EC">
        <w:t xml:space="preserve"> Admin</w:t>
      </w:r>
    </w:p>
    <w:p w14:paraId="41C1522C" w14:textId="77777777" w:rsidR="007556C5" w:rsidRDefault="007556C5" w:rsidP="007556C5"/>
    <w:p w14:paraId="307A44AB" w14:textId="77777777" w:rsidR="007556C5" w:rsidRPr="0099510D" w:rsidRDefault="007556C5" w:rsidP="007556C5">
      <w:pPr>
        <w:pStyle w:val="BulletParagraphwithoutindent"/>
      </w:pPr>
      <w:proofErr w:type="spellStart"/>
      <w:r w:rsidRPr="0099510D">
        <w:t>Keterangan</w:t>
      </w:r>
      <w:proofErr w:type="spellEnd"/>
      <w:r w:rsidRPr="0099510D">
        <w:t xml:space="preserve"> :</w:t>
      </w:r>
    </w:p>
    <w:p w14:paraId="5DA91010" w14:textId="77777777" w:rsidR="007556C5" w:rsidRDefault="007556C5">
      <w:pPr>
        <w:pStyle w:val="BulletStyleNumber"/>
        <w:numPr>
          <w:ilvl w:val="0"/>
          <w:numId w:val="64"/>
        </w:numPr>
        <w:ind w:left="851" w:hanging="425"/>
      </w:pPr>
      <w:proofErr w:type="spellStart"/>
      <w:r>
        <w:t>Tombol</w:t>
      </w:r>
      <w:proofErr w:type="spellEnd"/>
      <w:r>
        <w:t xml:space="preserve"> cancel </w:t>
      </w:r>
    </w:p>
    <w:p w14:paraId="39DA1BA4" w14:textId="77777777" w:rsidR="007556C5" w:rsidRPr="0099510D" w:rsidRDefault="007556C5">
      <w:pPr>
        <w:pStyle w:val="BulletStyleNumber"/>
        <w:numPr>
          <w:ilvl w:val="0"/>
          <w:numId w:val="64"/>
        </w:numPr>
        <w:ind w:left="851" w:hanging="425"/>
      </w:pPr>
      <w:proofErr w:type="spellStart"/>
      <w:r w:rsidRPr="00623962">
        <w:rPr>
          <w:rFonts w:cs="Times New Roman"/>
          <w:szCs w:val="24"/>
        </w:rPr>
        <w:t>Tombol</w:t>
      </w:r>
      <w:proofErr w:type="spellEnd"/>
      <w:r w:rsidRPr="00623962">
        <w:rPr>
          <w:rFonts w:cs="Times New Roman"/>
          <w:szCs w:val="24"/>
        </w:rPr>
        <w:t xml:space="preserve"> OK (</w:t>
      </w:r>
      <w:proofErr w:type="spellStart"/>
      <w:r w:rsidRPr="00623962">
        <w:rPr>
          <w:rFonts w:cs="Times New Roman"/>
          <w:szCs w:val="24"/>
        </w:rPr>
        <w:t>konfirmasi</w:t>
      </w:r>
      <w:proofErr w:type="spellEnd"/>
      <w:r w:rsidRPr="00623962">
        <w:rPr>
          <w:rFonts w:cs="Times New Roman"/>
          <w:szCs w:val="24"/>
        </w:rPr>
        <w:t xml:space="preserve"> </w:t>
      </w:r>
      <w:proofErr w:type="spellStart"/>
      <w:r w:rsidRPr="00623962">
        <w:rPr>
          <w:rFonts w:cs="Times New Roman"/>
          <w:szCs w:val="24"/>
        </w:rPr>
        <w:t>penghapusan</w:t>
      </w:r>
      <w:proofErr w:type="spellEnd"/>
      <w:r w:rsidRPr="00623962">
        <w:rPr>
          <w:rFonts w:cs="Times New Roman"/>
          <w:szCs w:val="24"/>
        </w:rPr>
        <w:t>)</w:t>
      </w:r>
    </w:p>
    <w:p w14:paraId="7F6336A5" w14:textId="77777777" w:rsidR="007556C5" w:rsidRPr="004028DF" w:rsidRDefault="007556C5" w:rsidP="007556C5">
      <w:pPr>
        <w:pStyle w:val="GambarDesc"/>
        <w:jc w:val="both"/>
      </w:pPr>
    </w:p>
    <w:p w14:paraId="1C345081" w14:textId="133B0C97" w:rsidR="007556C5" w:rsidRPr="00A422E9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354" w:name="_Toc124444543"/>
      <w:r>
        <w:t xml:space="preserve">Halaman </w:t>
      </w:r>
      <w:proofErr w:type="spellStart"/>
      <w:r>
        <w:t>Tambah</w:t>
      </w:r>
      <w:proofErr w:type="spellEnd"/>
      <w:r>
        <w:t xml:space="preserve"> Master</w:t>
      </w:r>
      <w:bookmarkEnd w:id="354"/>
      <w:r w:rsidR="00485B36">
        <w:t xml:space="preserve"> </w:t>
      </w:r>
      <w:r w:rsidR="00485B36">
        <w:t>Admin</w:t>
      </w:r>
    </w:p>
    <w:p w14:paraId="1E012262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pada role Admin.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 Master. Pada </w:t>
      </w:r>
      <w:proofErr w:type="spellStart"/>
      <w:r>
        <w:lastRenderedPageBreak/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dirakit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kit. </w:t>
      </w:r>
    </w:p>
    <w:p w14:paraId="2C90C1F3" w14:textId="77777777" w:rsidR="007556C5" w:rsidRDefault="007556C5" w:rsidP="007556C5"/>
    <w:p w14:paraId="486D5188" w14:textId="77777777" w:rsidR="007556C5" w:rsidRDefault="007556C5" w:rsidP="007556C5">
      <w:pPr>
        <w:pStyle w:val="Gambar"/>
      </w:pPr>
      <w:r>
        <w:drawing>
          <wp:inline distT="0" distB="0" distL="0" distR="0" wp14:anchorId="0EF475DE" wp14:editId="535A7AEC">
            <wp:extent cx="3780000" cy="2121930"/>
            <wp:effectExtent l="19050" t="19050" r="1143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121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DDA879" w14:textId="2CD31D92" w:rsidR="007556C5" w:rsidRDefault="007556C5" w:rsidP="007556C5">
      <w:pPr>
        <w:pStyle w:val="GambarDesc"/>
      </w:pPr>
      <w:bookmarkStart w:id="355" w:name="_Toc124434854"/>
      <w:bookmarkStart w:id="356" w:name="_Toc124435208"/>
      <w:bookmarkStart w:id="357" w:name="_Toc124436869"/>
      <w:bookmarkStart w:id="358" w:name="_Toc124436940"/>
      <w:r>
        <w:t>Gambar 4.49</w:t>
      </w:r>
      <w:r>
        <w:br/>
        <w:t>Halaman Tambah Data Master</w:t>
      </w:r>
      <w:bookmarkEnd w:id="355"/>
      <w:bookmarkEnd w:id="356"/>
      <w:bookmarkEnd w:id="357"/>
      <w:bookmarkEnd w:id="358"/>
      <w:r w:rsidR="009553BC">
        <w:t xml:space="preserve"> </w:t>
      </w:r>
      <w:r w:rsidR="009553BC">
        <w:t>Admin</w:t>
      </w:r>
    </w:p>
    <w:p w14:paraId="6694EA2B" w14:textId="77777777" w:rsidR="007556C5" w:rsidRDefault="007556C5" w:rsidP="007556C5"/>
    <w:p w14:paraId="79E86702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63C4AD70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0B3E8951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model </w:t>
      </w:r>
      <w:proofErr w:type="spellStart"/>
      <w:r>
        <w:t>mobil</w:t>
      </w:r>
      <w:proofErr w:type="spellEnd"/>
    </w:p>
    <w:p w14:paraId="7926A3EA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5A6B50C0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Drop-down </w:t>
      </w:r>
      <w:proofErr w:type="spellStart"/>
      <w:r>
        <w:t>departemen</w:t>
      </w:r>
      <w:proofErr w:type="spellEnd"/>
    </w:p>
    <w:p w14:paraId="6205C29E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>Drop-down stall</w:t>
      </w:r>
    </w:p>
    <w:p w14:paraId="120824AF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>Kolom stock</w:t>
      </w:r>
    </w:p>
    <w:p w14:paraId="5D73F5A9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4A4350D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6A9419B3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4EAACA08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0915853A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stall</w:t>
      </w:r>
    </w:p>
    <w:p w14:paraId="19A4C043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stock</w:t>
      </w:r>
    </w:p>
    <w:p w14:paraId="60709B09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5AF89A29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model </w:t>
      </w:r>
      <w:proofErr w:type="spellStart"/>
      <w:r>
        <w:t>mobil</w:t>
      </w:r>
      <w:proofErr w:type="spellEnd"/>
    </w:p>
    <w:p w14:paraId="0E3EF455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</w:p>
    <w:p w14:paraId="203027C3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lastRenderedPageBreak/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departemen</w:t>
      </w:r>
      <w:proofErr w:type="spellEnd"/>
    </w:p>
    <w:p w14:paraId="7272373B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stall</w:t>
      </w:r>
    </w:p>
    <w:p w14:paraId="22BDD902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</w:t>
      </w:r>
      <w:proofErr w:type="spellStart"/>
      <w:r>
        <w:t>komponen</w:t>
      </w:r>
      <w:proofErr w:type="spellEnd"/>
      <w:r>
        <w:t xml:space="preserve"> stock</w:t>
      </w:r>
    </w:p>
    <w:p w14:paraId="683ADDE4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kit</w:t>
      </w:r>
    </w:p>
    <w:p w14:paraId="355F6E90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generate </w:t>
      </w:r>
      <w:proofErr w:type="spellStart"/>
      <w:r>
        <w:t>kode</w:t>
      </w:r>
      <w:proofErr w:type="spellEnd"/>
      <w:r>
        <w:t xml:space="preserve"> kit</w:t>
      </w:r>
    </w:p>
    <w:p w14:paraId="29215205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</w:p>
    <w:p w14:paraId="7E545D22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KIT</w:t>
      </w:r>
    </w:p>
    <w:p w14:paraId="0585E0F5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>Kolom site ID</w:t>
      </w:r>
    </w:p>
    <w:p w14:paraId="7C13D75D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asal</w:t>
      </w:r>
      <w:proofErr w:type="spellEnd"/>
    </w:p>
    <w:p w14:paraId="203A0C1D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r>
        <w:t xml:space="preserve">Kolom </w:t>
      </w:r>
      <w:proofErr w:type="spellStart"/>
      <w:r>
        <w:t>rak</w:t>
      </w:r>
      <w:proofErr w:type="spellEnd"/>
      <w:r>
        <w:t xml:space="preserve"> </w:t>
      </w:r>
      <w:proofErr w:type="spellStart"/>
      <w:r>
        <w:t>tujuan</w:t>
      </w:r>
      <w:proofErr w:type="spellEnd"/>
    </w:p>
    <w:p w14:paraId="6DEF7BCA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additional parameter</w:t>
      </w:r>
    </w:p>
    <w:p w14:paraId="176CEA9F" w14:textId="77777777" w:rsidR="007556C5" w:rsidRDefault="007556C5">
      <w:pPr>
        <w:pStyle w:val="BulletStyleNumber"/>
        <w:numPr>
          <w:ilvl w:val="0"/>
          <w:numId w:val="57"/>
        </w:numPr>
        <w:ind w:left="426" w:hanging="426"/>
      </w:pPr>
      <w:proofErr w:type="spellStart"/>
      <w:r>
        <w:t>Tombol</w:t>
      </w:r>
      <w:proofErr w:type="spellEnd"/>
      <w:r>
        <w:t xml:space="preserve"> hapus additional parameter</w:t>
      </w:r>
    </w:p>
    <w:p w14:paraId="4871A184" w14:textId="77777777" w:rsidR="007556C5" w:rsidRDefault="007556C5" w:rsidP="007556C5">
      <w:pPr>
        <w:ind w:firstLine="0"/>
      </w:pPr>
    </w:p>
    <w:p w14:paraId="4A4E10EE" w14:textId="610372C4" w:rsidR="007556C5" w:rsidRPr="00952B4D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  <w:r w:rsidR="0076303F">
        <w:t xml:space="preserve"> </w:t>
      </w:r>
      <w:r w:rsidR="0076303F">
        <w:t>Admin</w:t>
      </w:r>
    </w:p>
    <w:p w14:paraId="2FEC5B58" w14:textId="77777777" w:rsidR="007556C5" w:rsidRDefault="007556C5" w:rsidP="007556C5">
      <w:pPr>
        <w:pStyle w:val="BulletParagraphwithoutindent"/>
      </w:pPr>
      <w:r>
        <w:t xml:space="preserve">Gambar 4.50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pop-up </w:t>
      </w:r>
      <w:proofErr w:type="spellStart"/>
      <w:r>
        <w:t>sukses</w:t>
      </w:r>
      <w:proofErr w:type="spellEnd"/>
      <w:r>
        <w:t xml:space="preserve"> generate data </w:t>
      </w:r>
      <w:proofErr w:type="spellStart"/>
      <w:r>
        <w:t>kode</w:t>
      </w:r>
      <w:proofErr w:type="spellEnd"/>
      <w:r>
        <w:t xml:space="preserve"> kit.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Generate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 yang </w:t>
      </w:r>
      <w:proofErr w:type="spellStart"/>
      <w:r>
        <w:t>dimasukkan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 xml:space="preserve">. </w:t>
      </w:r>
    </w:p>
    <w:p w14:paraId="1979137E" w14:textId="77777777" w:rsidR="007556C5" w:rsidRDefault="007556C5" w:rsidP="007556C5">
      <w:pPr>
        <w:pStyle w:val="BulletParagraphwithoutindent"/>
      </w:pPr>
    </w:p>
    <w:p w14:paraId="54ED780D" w14:textId="77777777" w:rsidR="007556C5" w:rsidRDefault="007556C5" w:rsidP="007556C5">
      <w:pPr>
        <w:pStyle w:val="Gambar"/>
      </w:pPr>
      <w:r>
        <w:drawing>
          <wp:inline distT="0" distB="0" distL="0" distR="0" wp14:anchorId="512A8F31" wp14:editId="68C4345F">
            <wp:extent cx="3780000" cy="2038646"/>
            <wp:effectExtent l="19050" t="19050" r="1143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038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5F3140" w14:textId="0FC3B938" w:rsidR="007556C5" w:rsidRDefault="007556C5" w:rsidP="006D15E2">
      <w:pPr>
        <w:pStyle w:val="GambarDesc"/>
      </w:pPr>
      <w:bookmarkStart w:id="359" w:name="_Toc124434855"/>
      <w:bookmarkStart w:id="360" w:name="_Toc124435209"/>
      <w:bookmarkStart w:id="361" w:name="_Toc124436870"/>
      <w:bookmarkStart w:id="362" w:name="_Toc124436941"/>
      <w:r w:rsidRPr="00C544CF">
        <w:t>Gambar 4.</w:t>
      </w:r>
      <w:r>
        <w:t>50</w:t>
      </w:r>
      <w:bookmarkStart w:id="363" w:name="_Toc124434856"/>
      <w:bookmarkStart w:id="364" w:name="_Toc124435210"/>
      <w:bookmarkEnd w:id="359"/>
      <w:bookmarkEnd w:id="360"/>
      <w:r w:rsidR="006D15E2">
        <w:br/>
      </w:r>
      <w:r w:rsidRPr="00C544CF">
        <w:t xml:space="preserve">Pop-up </w:t>
      </w:r>
      <w:r w:rsidR="0009151A">
        <w:t>S</w:t>
      </w:r>
      <w:r w:rsidRPr="00C544CF">
        <w:t xml:space="preserve">ukses </w:t>
      </w:r>
      <w:r w:rsidR="0009151A">
        <w:t>G</w:t>
      </w:r>
      <w:r w:rsidRPr="00C544CF">
        <w:t xml:space="preserve">enerate </w:t>
      </w:r>
      <w:r w:rsidR="0009151A">
        <w:t>K</w:t>
      </w:r>
      <w:r w:rsidRPr="00C544CF">
        <w:t xml:space="preserve">ode </w:t>
      </w:r>
      <w:r w:rsidR="0009151A">
        <w:t>K</w:t>
      </w:r>
      <w:r w:rsidRPr="00C544CF">
        <w:t>it</w:t>
      </w:r>
      <w:bookmarkEnd w:id="361"/>
      <w:bookmarkEnd w:id="362"/>
      <w:bookmarkEnd w:id="363"/>
      <w:bookmarkEnd w:id="364"/>
      <w:r w:rsidR="00710D2B">
        <w:t xml:space="preserve"> </w:t>
      </w:r>
      <w:r w:rsidR="00710D2B">
        <w:t>Admin</w:t>
      </w:r>
    </w:p>
    <w:p w14:paraId="37F11D7F" w14:textId="77777777" w:rsidR="007556C5" w:rsidRDefault="007556C5" w:rsidP="007556C5">
      <w:pPr>
        <w:pStyle w:val="BulletParagraphwithoutindent"/>
      </w:pPr>
    </w:p>
    <w:p w14:paraId="38056249" w14:textId="77777777" w:rsidR="007556C5" w:rsidRDefault="007556C5" w:rsidP="007556C5">
      <w:pPr>
        <w:pStyle w:val="BulletParagraphwithoutindent"/>
      </w:pPr>
      <w:proofErr w:type="spellStart"/>
      <w:r>
        <w:lastRenderedPageBreak/>
        <w:t>Keterangan</w:t>
      </w:r>
      <w:proofErr w:type="spellEnd"/>
      <w:r>
        <w:t xml:space="preserve"> : </w:t>
      </w:r>
    </w:p>
    <w:p w14:paraId="4198597F" w14:textId="77777777" w:rsidR="007556C5" w:rsidRDefault="007556C5">
      <w:pPr>
        <w:pStyle w:val="BulletStyleNumber"/>
        <w:numPr>
          <w:ilvl w:val="0"/>
          <w:numId w:val="65"/>
        </w:numPr>
        <w:ind w:left="851" w:hanging="425"/>
      </w:pPr>
      <w:proofErr w:type="spellStart"/>
      <w:r>
        <w:t>Tombol</w:t>
      </w:r>
      <w:proofErr w:type="spellEnd"/>
      <w:r>
        <w:t xml:space="preserve"> OK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pop-up)</w:t>
      </w:r>
    </w:p>
    <w:p w14:paraId="0CAE21D9" w14:textId="77777777" w:rsidR="007556C5" w:rsidRDefault="007556C5" w:rsidP="007556C5">
      <w:pPr>
        <w:pStyle w:val="STTSJudulSubBab"/>
        <w:ind w:left="0" w:firstLine="0"/>
        <w:rPr>
          <w:sz w:val="24"/>
          <w:szCs w:val="24"/>
        </w:rPr>
      </w:pPr>
    </w:p>
    <w:p w14:paraId="0F554AF7" w14:textId="610BBFA1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generate </w:t>
      </w:r>
      <w:proofErr w:type="spellStart"/>
      <w:r>
        <w:t>kode</w:t>
      </w:r>
      <w:proofErr w:type="spellEnd"/>
      <w:r>
        <w:t xml:space="preserve"> kit</w:t>
      </w:r>
      <w:r w:rsidR="001136EF">
        <w:t xml:space="preserve"> </w:t>
      </w:r>
      <w:r w:rsidR="001136EF">
        <w:t>Admin</w:t>
      </w:r>
    </w:p>
    <w:p w14:paraId="5629A3FF" w14:textId="77777777" w:rsidR="007556C5" w:rsidRDefault="007556C5" w:rsidP="007556C5">
      <w:pPr>
        <w:pStyle w:val="BulletParagraphwithoutindent"/>
      </w:pPr>
      <w:r w:rsidRPr="00360730">
        <w:t>Gambar 4.</w:t>
      </w:r>
      <w:r>
        <w:t>51</w:t>
      </w:r>
      <w:r w:rsidRPr="00360730">
        <w:t xml:space="preserve"> </w:t>
      </w:r>
      <w:proofErr w:type="spellStart"/>
      <w:r w:rsidRPr="00360730">
        <w:t>merupakan</w:t>
      </w:r>
      <w:proofErr w:type="spellEnd"/>
      <w:r w:rsidRPr="00360730">
        <w:t xml:space="preserve"> </w:t>
      </w:r>
      <w:proofErr w:type="spellStart"/>
      <w:r w:rsidRPr="00360730">
        <w:t>gambar</w:t>
      </w:r>
      <w:proofErr w:type="spellEnd"/>
      <w:r w:rsidRPr="00360730">
        <w:t xml:space="preserve">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desain</w:t>
      </w:r>
      <w:proofErr w:type="spellEnd"/>
      <w:r w:rsidRPr="00360730">
        <w:t xml:space="preserve"> interface pop-up </w:t>
      </w:r>
      <w:proofErr w:type="spellStart"/>
      <w:r>
        <w:t>gagal</w:t>
      </w:r>
      <w:proofErr w:type="spellEnd"/>
      <w:r w:rsidRPr="00360730">
        <w:t xml:space="preserve"> generate data </w:t>
      </w:r>
      <w:proofErr w:type="spellStart"/>
      <w:r w:rsidRPr="00360730">
        <w:t>kode</w:t>
      </w:r>
      <w:proofErr w:type="spellEnd"/>
      <w:r w:rsidRPr="00360730">
        <w:t xml:space="preserve"> kit. </w:t>
      </w:r>
      <w:proofErr w:type="spellStart"/>
      <w:r w:rsidRPr="00360730">
        <w:t>Apabila</w:t>
      </w:r>
      <w:proofErr w:type="spellEnd"/>
      <w:r w:rsidRPr="00360730">
        <w:t xml:space="preserve">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ingin</w:t>
      </w:r>
      <w:proofErr w:type="spellEnd"/>
      <w:r w:rsidRPr="00360730">
        <w:t xml:space="preserve"> </w:t>
      </w:r>
      <w:proofErr w:type="spellStart"/>
      <w:r w:rsidRPr="00360730">
        <w:t>melakukan</w:t>
      </w:r>
      <w:proofErr w:type="spellEnd"/>
      <w:r w:rsidRPr="00360730">
        <w:t xml:space="preserve"> generate </w:t>
      </w:r>
      <w:proofErr w:type="spellStart"/>
      <w:r w:rsidRPr="00360730">
        <w:t>kode</w:t>
      </w:r>
      <w:proofErr w:type="spellEnd"/>
      <w:r w:rsidRPr="00360730">
        <w:t xml:space="preserve"> kit, </w:t>
      </w:r>
      <w:proofErr w:type="spellStart"/>
      <w:r w:rsidRPr="00360730">
        <w:t>pengguna</w:t>
      </w:r>
      <w:proofErr w:type="spellEnd"/>
      <w:r w:rsidRPr="00360730">
        <w:t xml:space="preserve"> </w:t>
      </w:r>
      <w:proofErr w:type="spellStart"/>
      <w:r w:rsidRPr="00360730">
        <w:t>bisa</w:t>
      </w:r>
      <w:proofErr w:type="spellEnd"/>
      <w:r w:rsidRPr="00360730">
        <w:t xml:space="preserve"> </w:t>
      </w:r>
      <w:proofErr w:type="spellStart"/>
      <w:r w:rsidRPr="00360730">
        <w:t>mengisi</w:t>
      </w:r>
      <w:proofErr w:type="spellEnd"/>
      <w:r w:rsidRPr="00360730">
        <w:t xml:space="preserve"> </w:t>
      </w:r>
      <w:proofErr w:type="spellStart"/>
      <w:r w:rsidRPr="00360730">
        <w:t>kolom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 w:rsidRPr="00360730">
        <w:t>lalu</w:t>
      </w:r>
      <w:proofErr w:type="spellEnd"/>
      <w:r w:rsidRPr="00360730">
        <w:t xml:space="preserve"> </w:t>
      </w:r>
      <w:proofErr w:type="spellStart"/>
      <w:r w:rsidRPr="00360730">
        <w:t>menekan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Generate pada </w:t>
      </w:r>
      <w:proofErr w:type="spellStart"/>
      <w:r w:rsidRPr="00360730">
        <w:t>halaman</w:t>
      </w:r>
      <w:proofErr w:type="spellEnd"/>
      <w:r w:rsidRPr="00360730">
        <w:t xml:space="preserve"> </w:t>
      </w:r>
      <w:proofErr w:type="spellStart"/>
      <w:r w:rsidRPr="00360730">
        <w:t>Tambah</w:t>
      </w:r>
      <w:proofErr w:type="spellEnd"/>
      <w:r w:rsidRPr="00360730">
        <w:t xml:space="preserve"> Data Master. </w:t>
      </w:r>
      <w:proofErr w:type="spellStart"/>
      <w:r w:rsidRPr="00360730">
        <w:t>Apabila</w:t>
      </w:r>
      <w:proofErr w:type="spellEnd"/>
      <w:r w:rsidRPr="00360730">
        <w:t xml:space="preserve"> data </w:t>
      </w:r>
      <w:proofErr w:type="spellStart"/>
      <w:r w:rsidRPr="00360730">
        <w:t>dari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 w:rsidRPr="00360730">
        <w:t xml:space="preserve">, </w:t>
      </w:r>
      <w:proofErr w:type="spellStart"/>
      <w:r w:rsidRPr="00360730">
        <w:t>maka</w:t>
      </w:r>
      <w:proofErr w:type="spellEnd"/>
      <w:r w:rsidRPr="00360730">
        <w:t xml:space="preserve"> </w:t>
      </w:r>
      <w:proofErr w:type="spellStart"/>
      <w:r w:rsidRPr="00360730">
        <w:t>muncul</w:t>
      </w:r>
      <w:proofErr w:type="spellEnd"/>
      <w:r w:rsidRPr="00360730">
        <w:t xml:space="preserve"> pop-up </w:t>
      </w:r>
      <w:proofErr w:type="spellStart"/>
      <w:r w:rsidRPr="00360730">
        <w:t>dengan</w:t>
      </w:r>
      <w:proofErr w:type="spellEnd"/>
      <w:r w:rsidRPr="00360730">
        <w:t xml:space="preserve"> </w:t>
      </w:r>
      <w:proofErr w:type="spellStart"/>
      <w:r w:rsidRPr="00360730">
        <w:t>pesan</w:t>
      </w:r>
      <w:proofErr w:type="spellEnd"/>
      <w:r w:rsidRPr="00360730">
        <w:t xml:space="preserve"> </w:t>
      </w:r>
      <w:proofErr w:type="spellStart"/>
      <w:r w:rsidRPr="00360730">
        <w:t>kode</w:t>
      </w:r>
      <w:proofErr w:type="spellEnd"/>
      <w:r w:rsidRPr="00360730">
        <w:t xml:space="preserve"> kit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 w:rsidRPr="00360730">
        <w:t xml:space="preserve">. </w:t>
      </w:r>
      <w:proofErr w:type="spellStart"/>
      <w:r w:rsidRPr="00360730">
        <w:t>Terdapat</w:t>
      </w:r>
      <w:proofErr w:type="spellEnd"/>
      <w:r w:rsidRPr="00360730">
        <w:t xml:space="preserve"> </w:t>
      </w:r>
      <w:proofErr w:type="spellStart"/>
      <w:r w:rsidRPr="00360730">
        <w:t>sebuah</w:t>
      </w:r>
      <w:proofErr w:type="spellEnd"/>
      <w:r w:rsidRPr="00360730">
        <w:t xml:space="preserve"> </w:t>
      </w:r>
      <w:proofErr w:type="spellStart"/>
      <w:r w:rsidRPr="00360730">
        <w:t>tombol</w:t>
      </w:r>
      <w:proofErr w:type="spellEnd"/>
      <w:r w:rsidRPr="00360730">
        <w:t xml:space="preserve"> (OK) 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 </w:t>
      </w:r>
      <w:proofErr w:type="spellStart"/>
      <w:r w:rsidRPr="00360730">
        <w:t>tersebut</w:t>
      </w:r>
      <w:proofErr w:type="spellEnd"/>
      <w:r w:rsidRPr="00360730">
        <w:t xml:space="preserve">. </w:t>
      </w:r>
    </w:p>
    <w:p w14:paraId="1685454E" w14:textId="77777777" w:rsidR="007556C5" w:rsidRDefault="007556C5" w:rsidP="007556C5">
      <w:pPr>
        <w:pStyle w:val="BulletParagraphwithoutindent"/>
      </w:pPr>
    </w:p>
    <w:p w14:paraId="11C088BF" w14:textId="77777777" w:rsidR="007556C5" w:rsidRDefault="007556C5" w:rsidP="007556C5">
      <w:pPr>
        <w:pStyle w:val="Gambar"/>
      </w:pPr>
      <w:r>
        <w:drawing>
          <wp:inline distT="0" distB="0" distL="0" distR="0" wp14:anchorId="4A1A1E17" wp14:editId="670142AD">
            <wp:extent cx="3780000" cy="2038646"/>
            <wp:effectExtent l="19050" t="19050" r="1143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0" cy="20386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24ABED6" w14:textId="42A0ADFA" w:rsidR="007556C5" w:rsidRDefault="007556C5" w:rsidP="007556C5">
      <w:pPr>
        <w:pStyle w:val="GambarDesc"/>
      </w:pPr>
      <w:bookmarkStart w:id="365" w:name="_Toc124434857"/>
      <w:bookmarkStart w:id="366" w:name="_Toc124435211"/>
      <w:bookmarkStart w:id="367" w:name="_Toc124436871"/>
      <w:bookmarkStart w:id="368" w:name="_Toc124436942"/>
      <w:r w:rsidRPr="00D74B8B">
        <w:t>Gambar 4.</w:t>
      </w:r>
      <w:r>
        <w:t>51</w:t>
      </w:r>
      <w:r w:rsidRPr="00D74B8B">
        <w:br/>
        <w:t xml:space="preserve">Pop-up </w:t>
      </w:r>
      <w:r w:rsidR="0009151A">
        <w:t>G</w:t>
      </w:r>
      <w:r w:rsidRPr="00D74B8B">
        <w:t xml:space="preserve">agal </w:t>
      </w:r>
      <w:r w:rsidR="0009151A">
        <w:t>G</w:t>
      </w:r>
      <w:r w:rsidRPr="00D74B8B">
        <w:t xml:space="preserve">enerate </w:t>
      </w:r>
      <w:r w:rsidR="0009151A">
        <w:t>K</w:t>
      </w:r>
      <w:r w:rsidRPr="00D74B8B">
        <w:t xml:space="preserve">ode </w:t>
      </w:r>
      <w:r w:rsidR="0009151A">
        <w:t>K</w:t>
      </w:r>
      <w:r w:rsidRPr="00D74B8B">
        <w:t>it</w:t>
      </w:r>
      <w:bookmarkEnd w:id="365"/>
      <w:bookmarkEnd w:id="366"/>
      <w:bookmarkEnd w:id="367"/>
      <w:bookmarkEnd w:id="368"/>
      <w:r w:rsidR="00141086">
        <w:t xml:space="preserve"> </w:t>
      </w:r>
      <w:r w:rsidR="00141086">
        <w:t>Admin</w:t>
      </w:r>
    </w:p>
    <w:p w14:paraId="2887DB1B" w14:textId="77777777" w:rsidR="007556C5" w:rsidRPr="00360730" w:rsidRDefault="007556C5" w:rsidP="007556C5"/>
    <w:p w14:paraId="7EED5998" w14:textId="77777777" w:rsidR="007556C5" w:rsidRPr="00360730" w:rsidRDefault="007556C5" w:rsidP="007556C5">
      <w:pPr>
        <w:pStyle w:val="BulletParagraphwithoutindent"/>
      </w:pPr>
      <w:proofErr w:type="spellStart"/>
      <w:r w:rsidRPr="00360730">
        <w:t>Keterangan</w:t>
      </w:r>
      <w:proofErr w:type="spellEnd"/>
      <w:r w:rsidRPr="00360730">
        <w:t xml:space="preserve"> : </w:t>
      </w:r>
    </w:p>
    <w:p w14:paraId="729324A9" w14:textId="77777777" w:rsidR="007556C5" w:rsidRDefault="007556C5">
      <w:pPr>
        <w:pStyle w:val="BulletStyleNumber"/>
        <w:numPr>
          <w:ilvl w:val="0"/>
          <w:numId w:val="66"/>
        </w:numPr>
        <w:ind w:left="851" w:hanging="425"/>
      </w:pPr>
      <w:proofErr w:type="spellStart"/>
      <w:r w:rsidRPr="00360730">
        <w:t>Tombol</w:t>
      </w:r>
      <w:proofErr w:type="spellEnd"/>
      <w:r w:rsidRPr="00360730">
        <w:t xml:space="preserve"> OK (</w:t>
      </w:r>
      <w:proofErr w:type="spellStart"/>
      <w:r w:rsidRPr="00360730">
        <w:t>untuk</w:t>
      </w:r>
      <w:proofErr w:type="spellEnd"/>
      <w:r w:rsidRPr="00360730">
        <w:t xml:space="preserve"> </w:t>
      </w:r>
      <w:proofErr w:type="spellStart"/>
      <w:r w:rsidRPr="00360730">
        <w:t>menutup</w:t>
      </w:r>
      <w:proofErr w:type="spellEnd"/>
      <w:r w:rsidRPr="00360730">
        <w:t xml:space="preserve"> pop-up)</w:t>
      </w:r>
    </w:p>
    <w:p w14:paraId="11F25EC2" w14:textId="77777777" w:rsidR="007556C5" w:rsidRDefault="007556C5" w:rsidP="007556C5">
      <w:pPr>
        <w:pStyle w:val="BulletStyleNumber"/>
        <w:numPr>
          <w:ilvl w:val="0"/>
          <w:numId w:val="0"/>
        </w:numPr>
        <w:ind w:left="425" w:hanging="425"/>
      </w:pPr>
    </w:p>
    <w:p w14:paraId="1A29F998" w14:textId="3781EF46" w:rsidR="007556C5" w:rsidRDefault="007556C5">
      <w:pPr>
        <w:pStyle w:val="ListParagraph"/>
        <w:numPr>
          <w:ilvl w:val="0"/>
          <w:numId w:val="50"/>
        </w:numPr>
        <w:ind w:left="426" w:hanging="426"/>
        <w:rPr>
          <w:szCs w:val="24"/>
        </w:rPr>
      </w:pPr>
      <w:r>
        <w:rPr>
          <w:szCs w:val="24"/>
        </w:rPr>
        <w:t xml:space="preserve">Pop-up </w:t>
      </w:r>
      <w:proofErr w:type="spellStart"/>
      <w:r>
        <w:rPr>
          <w:szCs w:val="24"/>
        </w:rPr>
        <w:t>sukses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menambahkan</w:t>
      </w:r>
      <w:proofErr w:type="spellEnd"/>
      <w:r>
        <w:rPr>
          <w:szCs w:val="24"/>
        </w:rPr>
        <w:t xml:space="preserve"> data master</w:t>
      </w:r>
      <w:r w:rsidR="00371405">
        <w:rPr>
          <w:szCs w:val="24"/>
        </w:rPr>
        <w:t xml:space="preserve"> </w:t>
      </w:r>
      <w:r w:rsidR="00371405">
        <w:t>Admin</w:t>
      </w:r>
    </w:p>
    <w:p w14:paraId="5758E9C6" w14:textId="77777777" w:rsidR="007556C5" w:rsidRDefault="007556C5" w:rsidP="007556C5">
      <w:pPr>
        <w:pStyle w:val="BulletParagraphwithoutindent"/>
      </w:pPr>
      <w:r>
        <w:t xml:space="preserve">Gambar 4.52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Master dan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OK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. </w:t>
      </w:r>
    </w:p>
    <w:p w14:paraId="090D3B8E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5BB27C45" w14:textId="77777777" w:rsidR="007556C5" w:rsidRDefault="007556C5">
      <w:pPr>
        <w:pStyle w:val="BulletStyleNumber"/>
        <w:numPr>
          <w:ilvl w:val="0"/>
          <w:numId w:val="67"/>
        </w:numPr>
        <w:ind w:left="851" w:hanging="425"/>
      </w:pPr>
      <w:proofErr w:type="spellStart"/>
      <w:r>
        <w:lastRenderedPageBreak/>
        <w:t>Tombol</w:t>
      </w:r>
      <w:proofErr w:type="spellEnd"/>
      <w:r>
        <w:t xml:space="preserve"> (OK)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</w:t>
      </w:r>
    </w:p>
    <w:p w14:paraId="69563A0E" w14:textId="77777777" w:rsidR="007556C5" w:rsidRDefault="007556C5" w:rsidP="007556C5">
      <w:pPr>
        <w:rPr>
          <w:szCs w:val="24"/>
        </w:rPr>
      </w:pPr>
    </w:p>
    <w:p w14:paraId="2BFE26DE" w14:textId="77777777" w:rsidR="007556C5" w:rsidRDefault="007556C5" w:rsidP="007556C5">
      <w:pPr>
        <w:pStyle w:val="Gambar"/>
      </w:pPr>
      <w:r>
        <w:drawing>
          <wp:inline distT="0" distB="0" distL="0" distR="0" wp14:anchorId="3667DD63" wp14:editId="49A4E014">
            <wp:extent cx="3519797" cy="1976835"/>
            <wp:effectExtent l="19050" t="19050" r="24130" b="2349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898" cy="1984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25EF2F" w14:textId="2C028718" w:rsidR="007556C5" w:rsidRDefault="007556C5" w:rsidP="007556C5">
      <w:pPr>
        <w:pStyle w:val="GambarDesc"/>
      </w:pPr>
      <w:bookmarkStart w:id="369" w:name="_Toc124434858"/>
      <w:bookmarkStart w:id="370" w:name="_Toc124435212"/>
      <w:bookmarkStart w:id="371" w:name="_Toc124436872"/>
      <w:bookmarkStart w:id="372" w:name="_Toc124436943"/>
      <w:r w:rsidRPr="00766F26">
        <w:t>Gambar 4.</w:t>
      </w:r>
      <w:r>
        <w:t>52</w:t>
      </w:r>
      <w:r w:rsidRPr="00766F26">
        <w:br/>
        <w:t xml:space="preserve">Pop-up </w:t>
      </w:r>
      <w:r w:rsidR="0009151A">
        <w:t>S</w:t>
      </w:r>
      <w:r w:rsidRPr="00766F26">
        <w:t xml:space="preserve">ukses </w:t>
      </w:r>
      <w:r w:rsidR="0009151A">
        <w:t>M</w:t>
      </w:r>
      <w:r w:rsidRPr="00766F26">
        <w:t xml:space="preserve">enambahkan </w:t>
      </w:r>
      <w:r w:rsidR="0009151A">
        <w:t>D</w:t>
      </w:r>
      <w:r w:rsidRPr="00766F26">
        <w:t xml:space="preserve">ata </w:t>
      </w:r>
      <w:r w:rsidR="0009151A">
        <w:t>M</w:t>
      </w:r>
      <w:r w:rsidRPr="00766F26">
        <w:t>aster</w:t>
      </w:r>
      <w:bookmarkEnd w:id="369"/>
      <w:bookmarkEnd w:id="370"/>
      <w:bookmarkEnd w:id="371"/>
      <w:bookmarkEnd w:id="372"/>
      <w:r w:rsidR="00DE226B">
        <w:t xml:space="preserve"> </w:t>
      </w:r>
      <w:r w:rsidR="00DE226B">
        <w:t>Admin</w:t>
      </w:r>
    </w:p>
    <w:p w14:paraId="5A55C46D" w14:textId="77777777" w:rsidR="007556C5" w:rsidRPr="00EB130F" w:rsidRDefault="007556C5" w:rsidP="007556C5">
      <w:pPr>
        <w:rPr>
          <w:szCs w:val="24"/>
        </w:rPr>
      </w:pPr>
    </w:p>
    <w:p w14:paraId="275D6816" w14:textId="31F2F94B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master</w:t>
      </w:r>
      <w:r w:rsidR="00E72C45">
        <w:t xml:space="preserve"> </w:t>
      </w:r>
      <w:r w:rsidR="00E72C45">
        <w:t>Admin</w:t>
      </w:r>
    </w:p>
    <w:p w14:paraId="456EC957" w14:textId="77777777" w:rsidR="007556C5" w:rsidRPr="00F9509B" w:rsidRDefault="007556C5" w:rsidP="007556C5">
      <w:pPr>
        <w:pStyle w:val="BulletParagraphwithoutindent"/>
      </w:pPr>
      <w:r w:rsidRPr="00F9509B">
        <w:t>Gambar 4.</w:t>
      </w:r>
      <w:r>
        <w:t>53</w:t>
      </w:r>
      <w:r w:rsidRPr="00F9509B">
        <w:t xml:space="preserve"> </w:t>
      </w:r>
      <w:proofErr w:type="spellStart"/>
      <w:r w:rsidRPr="00F9509B">
        <w:t>merupakan</w:t>
      </w:r>
      <w:proofErr w:type="spellEnd"/>
      <w:r w:rsidRPr="00F9509B">
        <w:t xml:space="preserve"> </w:t>
      </w:r>
      <w:proofErr w:type="spellStart"/>
      <w:r w:rsidRPr="00F9509B">
        <w:t>tampilan</w:t>
      </w:r>
      <w:proofErr w:type="spellEnd"/>
      <w:r w:rsidRPr="00F9509B">
        <w:t xml:space="preserve"> </w:t>
      </w:r>
      <w:proofErr w:type="spellStart"/>
      <w:r w:rsidRPr="00F9509B">
        <w:t>dari</w:t>
      </w:r>
      <w:proofErr w:type="spellEnd"/>
      <w:r w:rsidRPr="00F9509B">
        <w:t xml:space="preserve"> pop-up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>
        <w:t xml:space="preserve"> </w:t>
      </w:r>
      <w:r w:rsidRPr="00F9509B">
        <w:t xml:space="preserve"> </w:t>
      </w:r>
      <w:proofErr w:type="spellStart"/>
      <w:r w:rsidRPr="00F9509B">
        <w:t>menambahkan</w:t>
      </w:r>
      <w:proofErr w:type="spellEnd"/>
      <w:r w:rsidRPr="00F9509B">
        <w:t xml:space="preserve"> data master. </w:t>
      </w:r>
      <w:proofErr w:type="spellStart"/>
      <w:r w:rsidRPr="00F9509B">
        <w:t>Apabila</w:t>
      </w:r>
      <w:proofErr w:type="spellEnd"/>
      <w:r w:rsidRPr="00F9509B">
        <w:t xml:space="preserve">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</w:t>
      </w:r>
      <w:proofErr w:type="spellStart"/>
      <w:r w:rsidRPr="00F9509B">
        <w:t>simpan</w:t>
      </w:r>
      <w:proofErr w:type="spellEnd"/>
      <w:r w:rsidRPr="00F9509B">
        <w:t xml:space="preserve"> pada </w:t>
      </w:r>
      <w:proofErr w:type="spellStart"/>
      <w:r w:rsidRPr="00F9509B">
        <w:t>halaman</w:t>
      </w:r>
      <w:proofErr w:type="spellEnd"/>
      <w:r w:rsidRPr="00F9509B">
        <w:t xml:space="preserve"> </w:t>
      </w:r>
      <w:proofErr w:type="spellStart"/>
      <w:r w:rsidRPr="00F9509B">
        <w:t>Tambah</w:t>
      </w:r>
      <w:proofErr w:type="spellEnd"/>
      <w:r w:rsidRPr="00F9509B">
        <w:t xml:space="preserve"> Data Master dan data yang </w:t>
      </w:r>
      <w:proofErr w:type="spellStart"/>
      <w:r w:rsidRPr="00F9509B">
        <w:t>dimasukkan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data 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valid</w:t>
      </w:r>
      <w:r w:rsidRPr="00F9509B">
        <w:t xml:space="preserve">, </w:t>
      </w:r>
      <w:proofErr w:type="spellStart"/>
      <w:r w:rsidRPr="00F9509B">
        <w:t>maka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pesan</w:t>
      </w:r>
      <w:proofErr w:type="spellEnd"/>
      <w:r w:rsidRPr="00F9509B">
        <w:t xml:space="preserve"> </w:t>
      </w:r>
      <w:proofErr w:type="spellStart"/>
      <w:r>
        <w:t>gagal</w:t>
      </w:r>
      <w:proofErr w:type="spellEnd"/>
      <w:r w:rsidRPr="00F9509B">
        <w:t xml:space="preserve"> </w:t>
      </w:r>
      <w:proofErr w:type="spellStart"/>
      <w:r w:rsidRPr="00F9509B">
        <w:t>akan</w:t>
      </w:r>
      <w:proofErr w:type="spellEnd"/>
      <w:r w:rsidRPr="00F9509B">
        <w:t xml:space="preserve"> </w:t>
      </w:r>
      <w:proofErr w:type="spellStart"/>
      <w:r w:rsidRPr="00F9509B">
        <w:t>muncul</w:t>
      </w:r>
      <w:proofErr w:type="spellEnd"/>
      <w:r w:rsidRPr="00F9509B">
        <w:t xml:space="preserve">.  </w:t>
      </w:r>
      <w:proofErr w:type="spellStart"/>
      <w:r w:rsidRPr="00F9509B">
        <w:t>Pengguna</w:t>
      </w:r>
      <w:proofErr w:type="spellEnd"/>
      <w:r w:rsidRPr="00F9509B">
        <w:t xml:space="preserve"> </w:t>
      </w:r>
      <w:proofErr w:type="spellStart"/>
      <w:r w:rsidRPr="00F9509B">
        <w:t>bisa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 </w:t>
      </w:r>
      <w:proofErr w:type="spellStart"/>
      <w:r w:rsidRPr="00F9509B">
        <w:t>dengan</w:t>
      </w:r>
      <w:proofErr w:type="spellEnd"/>
      <w:r w:rsidRPr="00F9509B">
        <w:t xml:space="preserve"> </w:t>
      </w:r>
      <w:proofErr w:type="spellStart"/>
      <w:r w:rsidRPr="00F9509B">
        <w:t>menekan</w:t>
      </w:r>
      <w:proofErr w:type="spellEnd"/>
      <w:r w:rsidRPr="00F9509B">
        <w:t xml:space="preserve"> </w:t>
      </w:r>
      <w:proofErr w:type="spellStart"/>
      <w:r w:rsidRPr="00F9509B">
        <w:t>tombol</w:t>
      </w:r>
      <w:proofErr w:type="spellEnd"/>
      <w:r w:rsidRPr="00F9509B">
        <w:t xml:space="preserve"> OK pada </w:t>
      </w:r>
      <w:proofErr w:type="spellStart"/>
      <w:r w:rsidRPr="00F9509B">
        <w:t>bagian</w:t>
      </w:r>
      <w:proofErr w:type="spellEnd"/>
      <w:r w:rsidRPr="00F9509B">
        <w:t xml:space="preserve"> </w:t>
      </w:r>
      <w:proofErr w:type="spellStart"/>
      <w:r w:rsidRPr="00F9509B">
        <w:t>bawah</w:t>
      </w:r>
      <w:proofErr w:type="spellEnd"/>
      <w:r w:rsidRPr="00F9509B">
        <w:t xml:space="preserve">. </w:t>
      </w:r>
    </w:p>
    <w:p w14:paraId="462EF508" w14:textId="77777777" w:rsidR="007556C5" w:rsidRPr="00F9509B" w:rsidRDefault="007556C5" w:rsidP="007556C5">
      <w:pPr>
        <w:pStyle w:val="BulletParagraphwithoutindent"/>
      </w:pPr>
      <w:proofErr w:type="spellStart"/>
      <w:r w:rsidRPr="00F9509B">
        <w:t>Keterangan</w:t>
      </w:r>
      <w:proofErr w:type="spellEnd"/>
      <w:r w:rsidRPr="00F9509B">
        <w:t xml:space="preserve"> :</w:t>
      </w:r>
    </w:p>
    <w:p w14:paraId="127B195D" w14:textId="77777777" w:rsidR="007556C5" w:rsidRDefault="007556C5">
      <w:pPr>
        <w:pStyle w:val="BulletStyleNumber"/>
        <w:numPr>
          <w:ilvl w:val="0"/>
          <w:numId w:val="68"/>
        </w:numPr>
      </w:pPr>
      <w:proofErr w:type="spellStart"/>
      <w:r w:rsidRPr="00F9509B">
        <w:t>Tombol</w:t>
      </w:r>
      <w:proofErr w:type="spellEnd"/>
      <w:r w:rsidRPr="00F9509B">
        <w:t xml:space="preserve"> (OK) </w:t>
      </w:r>
      <w:proofErr w:type="spellStart"/>
      <w:r w:rsidRPr="00F9509B">
        <w:t>untuk</w:t>
      </w:r>
      <w:proofErr w:type="spellEnd"/>
      <w:r w:rsidRPr="00F9509B">
        <w:t xml:space="preserve"> </w:t>
      </w:r>
      <w:proofErr w:type="spellStart"/>
      <w:r w:rsidRPr="00F9509B">
        <w:t>menutup</w:t>
      </w:r>
      <w:proofErr w:type="spellEnd"/>
      <w:r w:rsidRPr="00F9509B">
        <w:t xml:space="preserve"> pop-up</w:t>
      </w:r>
    </w:p>
    <w:p w14:paraId="1788B604" w14:textId="77777777" w:rsidR="007556C5" w:rsidRDefault="007556C5" w:rsidP="007556C5">
      <w:pPr>
        <w:pStyle w:val="BulletStyleNumber"/>
        <w:numPr>
          <w:ilvl w:val="0"/>
          <w:numId w:val="0"/>
        </w:numPr>
        <w:ind w:left="360"/>
      </w:pPr>
    </w:p>
    <w:p w14:paraId="72BB77E4" w14:textId="77777777" w:rsidR="007556C5" w:rsidRDefault="007556C5" w:rsidP="007556C5">
      <w:pPr>
        <w:pStyle w:val="Gambar"/>
      </w:pPr>
      <w:r>
        <w:drawing>
          <wp:inline distT="0" distB="0" distL="0" distR="0" wp14:anchorId="5535332F" wp14:editId="74F97CB2">
            <wp:extent cx="3420094" cy="19208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140" cy="192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C6E7" w14:textId="6353DBF9" w:rsidR="007556C5" w:rsidRPr="0040077E" w:rsidRDefault="007556C5" w:rsidP="006D15E2">
      <w:pPr>
        <w:pStyle w:val="GambarDesc"/>
      </w:pPr>
      <w:bookmarkStart w:id="373" w:name="_Toc124434859"/>
      <w:bookmarkStart w:id="374" w:name="_Toc124435213"/>
      <w:bookmarkStart w:id="375" w:name="_Toc124436873"/>
      <w:bookmarkStart w:id="376" w:name="_Toc124436944"/>
      <w:r w:rsidRPr="0075427C">
        <w:t>Gambar 4.</w:t>
      </w:r>
      <w:r>
        <w:t>53</w:t>
      </w:r>
      <w:bookmarkStart w:id="377" w:name="_Toc124434860"/>
      <w:bookmarkStart w:id="378" w:name="_Toc124435214"/>
      <w:bookmarkEnd w:id="373"/>
      <w:bookmarkEnd w:id="374"/>
      <w:r w:rsidR="006D15E2">
        <w:br/>
      </w:r>
      <w:r w:rsidRPr="0075427C">
        <w:t xml:space="preserve">Pop-up </w:t>
      </w:r>
      <w:r w:rsidR="0009151A">
        <w:t>G</w:t>
      </w:r>
      <w:r w:rsidRPr="0075427C">
        <w:t xml:space="preserve">agal </w:t>
      </w:r>
      <w:r w:rsidR="0009151A">
        <w:t>M</w:t>
      </w:r>
      <w:r w:rsidRPr="0075427C">
        <w:t xml:space="preserve">enambahkan </w:t>
      </w:r>
      <w:r w:rsidR="0009151A">
        <w:t>D</w:t>
      </w:r>
      <w:r w:rsidRPr="0075427C">
        <w:t xml:space="preserve">ata </w:t>
      </w:r>
      <w:r w:rsidR="0009151A">
        <w:t>M</w:t>
      </w:r>
      <w:r w:rsidRPr="0075427C">
        <w:t>aster</w:t>
      </w:r>
      <w:bookmarkEnd w:id="375"/>
      <w:bookmarkEnd w:id="376"/>
      <w:bookmarkEnd w:id="377"/>
      <w:bookmarkEnd w:id="378"/>
      <w:r w:rsidR="00183F2D">
        <w:t xml:space="preserve"> </w:t>
      </w:r>
      <w:r w:rsidR="00183F2D">
        <w:t>Admin</w:t>
      </w:r>
    </w:p>
    <w:p w14:paraId="041F5534" w14:textId="0D87B9A3" w:rsidR="007556C5" w:rsidRPr="00DF458F" w:rsidRDefault="007556C5">
      <w:pPr>
        <w:pStyle w:val="STTSJudulSubBab"/>
        <w:numPr>
          <w:ilvl w:val="2"/>
          <w:numId w:val="51"/>
        </w:numPr>
        <w:rPr>
          <w:sz w:val="24"/>
          <w:szCs w:val="24"/>
        </w:rPr>
      </w:pPr>
      <w:bookmarkStart w:id="379" w:name="_Toc124444544"/>
      <w:r>
        <w:lastRenderedPageBreak/>
        <w:t>Desain Interface Role Staff</w:t>
      </w:r>
      <w:bookmarkEnd w:id="379"/>
    </w:p>
    <w:p w14:paraId="411451BB" w14:textId="77777777" w:rsidR="007556C5" w:rsidRDefault="007556C5" w:rsidP="007556C5"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yang </w:t>
      </w:r>
      <w:proofErr w:type="spellStart"/>
      <w:r>
        <w:t>ada</w:t>
      </w:r>
      <w:proofErr w:type="spellEnd"/>
      <w:r>
        <w:t xml:space="preserve"> pada Role Staff. Role Staff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interface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paling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lainnya</w:t>
      </w:r>
      <w:proofErr w:type="spellEnd"/>
      <w:r>
        <w:t xml:space="preserve">. Hal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Role Super Admin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terbatas</w:t>
      </w:r>
      <w:proofErr w:type="spellEnd"/>
      <w:r>
        <w:t xml:space="preserve">. Desain interface yang </w:t>
      </w:r>
      <w:proofErr w:type="spellStart"/>
      <w:r>
        <w:t>terdapat</w:t>
      </w:r>
      <w:proofErr w:type="spellEnd"/>
      <w:r>
        <w:t xml:space="preserve"> pada Role Super Admin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, dan </w:t>
      </w:r>
      <w:proofErr w:type="spellStart"/>
      <w:r>
        <w:t>halaman</w:t>
      </w:r>
      <w:proofErr w:type="spellEnd"/>
      <w:r>
        <w:t xml:space="preserve"> history.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390425C" w14:textId="77777777" w:rsidR="007556C5" w:rsidRPr="00673090" w:rsidRDefault="007556C5" w:rsidP="007556C5">
      <w:pPr>
        <w:ind w:firstLine="0"/>
        <w:rPr>
          <w:szCs w:val="24"/>
        </w:rPr>
      </w:pPr>
    </w:p>
    <w:p w14:paraId="104E8B95" w14:textId="20D8BA98" w:rsidR="007556C5" w:rsidRPr="00FD0928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380" w:name="_Toc124444545"/>
      <w:r>
        <w:t>Halaman Input</w:t>
      </w:r>
      <w:bookmarkEnd w:id="380"/>
      <w:r w:rsidR="00057CCB">
        <w:t xml:space="preserve"> Staff</w:t>
      </w:r>
    </w:p>
    <w:p w14:paraId="304D8389" w14:textId="77777777" w:rsidR="007556C5" w:rsidRDefault="007556C5" w:rsidP="007556C5">
      <w:r w:rsidRPr="001532A7">
        <w:t>Gambar 4.</w:t>
      </w:r>
      <w:r>
        <w:t>54</w:t>
      </w:r>
      <w:r w:rsidRPr="001532A7">
        <w:t xml:space="preserve"> </w:t>
      </w:r>
      <w:proofErr w:type="spellStart"/>
      <w:r w:rsidRPr="001532A7">
        <w:t>merupakan</w:t>
      </w:r>
      <w:proofErr w:type="spellEnd"/>
      <w:r w:rsidRPr="001532A7">
        <w:t xml:space="preserve"> </w:t>
      </w:r>
      <w:proofErr w:type="spellStart"/>
      <w:r w:rsidRPr="001532A7">
        <w:t>tampilan</w:t>
      </w:r>
      <w:proofErr w:type="spellEnd"/>
      <w:r w:rsidRPr="001532A7">
        <w:t xml:space="preserve"> </w:t>
      </w:r>
      <w:proofErr w:type="spellStart"/>
      <w:r w:rsidRPr="001532A7">
        <w:t>dari</w:t>
      </w:r>
      <w:proofErr w:type="spellEnd"/>
      <w:r w:rsidRPr="001532A7">
        <w:t xml:space="preserve"> </w:t>
      </w:r>
      <w:proofErr w:type="spellStart"/>
      <w:r w:rsidRPr="001532A7">
        <w:t>halaman</w:t>
      </w:r>
      <w:proofErr w:type="spellEnd"/>
      <w:r w:rsidRPr="001532A7">
        <w:t xml:space="preserve"> input </w:t>
      </w:r>
      <w:proofErr w:type="spellStart"/>
      <w:r w:rsidRPr="001532A7">
        <w:t>milik</w:t>
      </w:r>
      <w:proofErr w:type="spellEnd"/>
      <w:r w:rsidRPr="001532A7">
        <w:t xml:space="preserve"> role Super Admin pada </w:t>
      </w:r>
      <w:proofErr w:type="spellStart"/>
      <w:r w:rsidRPr="001532A7">
        <w:t>aplikasi</w:t>
      </w:r>
      <w:proofErr w:type="spellEnd"/>
      <w:r w:rsidRPr="001532A7">
        <w:t xml:space="preserve"> website PT. </w:t>
      </w:r>
      <w:proofErr w:type="spellStart"/>
      <w:r w:rsidRPr="001532A7">
        <w:t>Adiputro</w:t>
      </w:r>
      <w:proofErr w:type="spellEnd"/>
      <w:r w:rsidRPr="001532A7">
        <w:t xml:space="preserve"> </w:t>
      </w:r>
      <w:proofErr w:type="spellStart"/>
      <w:r w:rsidRPr="001532A7">
        <w:t>Wirasejati</w:t>
      </w:r>
      <w:proofErr w:type="spellEnd"/>
      <w:r w:rsidRPr="001532A7">
        <w:t xml:space="preserve">. Pada </w:t>
      </w:r>
      <w:proofErr w:type="spellStart"/>
      <w:r w:rsidRPr="001532A7">
        <w:t>bagian</w:t>
      </w:r>
      <w:proofErr w:type="spellEnd"/>
      <w:r w:rsidRPr="001532A7">
        <w:t xml:space="preserve"> </w:t>
      </w:r>
      <w:proofErr w:type="spellStart"/>
      <w:r w:rsidRPr="001532A7">
        <w:t>sudut</w:t>
      </w:r>
      <w:proofErr w:type="spellEnd"/>
      <w:r w:rsidRPr="001532A7">
        <w:t xml:space="preserve"> </w:t>
      </w:r>
      <w:proofErr w:type="spellStart"/>
      <w:r w:rsidRPr="001532A7">
        <w:t>kanan</w:t>
      </w:r>
      <w:proofErr w:type="spellEnd"/>
      <w:r w:rsidRPr="001532A7">
        <w:t xml:space="preserve"> </w:t>
      </w:r>
      <w:proofErr w:type="spellStart"/>
      <w:r w:rsidRPr="001532A7">
        <w:t>atas</w:t>
      </w:r>
      <w:proofErr w:type="spellEnd"/>
      <w:r w:rsidRPr="001532A7">
        <w:t xml:space="preserve"> </w:t>
      </w:r>
      <w:proofErr w:type="spellStart"/>
      <w:r w:rsidRPr="001532A7">
        <w:t>terdapat</w:t>
      </w:r>
      <w:proofErr w:type="spellEnd"/>
      <w:r w:rsidRPr="001532A7">
        <w:t xml:space="preserve"> </w:t>
      </w:r>
      <w:proofErr w:type="spellStart"/>
      <w:r w:rsidRPr="001532A7">
        <w:t>beberapa</w:t>
      </w:r>
      <w:proofErr w:type="spellEnd"/>
      <w:r w:rsidRPr="001532A7">
        <w:t xml:space="preserve"> </w:t>
      </w:r>
      <w:proofErr w:type="spellStart"/>
      <w:r w:rsidRPr="001532A7">
        <w:t>tombol</w:t>
      </w:r>
      <w:proofErr w:type="spellEnd"/>
      <w:r w:rsidRPr="001532A7">
        <w:t xml:space="preserve"> </w:t>
      </w:r>
      <w:proofErr w:type="spellStart"/>
      <w:r w:rsidRPr="001532A7">
        <w:t>navigasi</w:t>
      </w:r>
      <w:proofErr w:type="spellEnd"/>
      <w:r w:rsidRPr="001532A7">
        <w:t xml:space="preserve">, pada </w:t>
      </w:r>
      <w:proofErr w:type="spellStart"/>
      <w:r w:rsidRPr="001532A7">
        <w:t>bagian</w:t>
      </w:r>
      <w:proofErr w:type="spellEnd"/>
      <w:r w:rsidRPr="001532A7">
        <w:t xml:space="preserve"> </w:t>
      </w:r>
      <w:proofErr w:type="spellStart"/>
      <w:r w:rsidRPr="001532A7">
        <w:t>utama</w:t>
      </w:r>
      <w:proofErr w:type="spellEnd"/>
      <w:r w:rsidRPr="001532A7">
        <w:t xml:space="preserve"> pada </w:t>
      </w:r>
      <w:proofErr w:type="spellStart"/>
      <w:r w:rsidRPr="001532A7">
        <w:t>halaman</w:t>
      </w:r>
      <w:proofErr w:type="spellEnd"/>
      <w:r w:rsidRPr="001532A7">
        <w:t xml:space="preserve"> </w:t>
      </w:r>
      <w:proofErr w:type="spellStart"/>
      <w:r w:rsidRPr="001532A7">
        <w:t>ini</w:t>
      </w:r>
      <w:proofErr w:type="spellEnd"/>
      <w:r w:rsidRPr="001532A7">
        <w:t xml:space="preserve"> </w:t>
      </w:r>
      <w:proofErr w:type="spellStart"/>
      <w:r w:rsidRPr="001532A7">
        <w:t>terdapat</w:t>
      </w:r>
      <w:proofErr w:type="spellEnd"/>
      <w:r w:rsidRPr="001532A7">
        <w:t xml:space="preserve"> </w:t>
      </w:r>
      <w:proofErr w:type="spellStart"/>
      <w:r w:rsidRPr="001532A7">
        <w:t>beberapa</w:t>
      </w:r>
      <w:proofErr w:type="spellEnd"/>
      <w:r w:rsidRPr="001532A7">
        <w:t xml:space="preserve"> </w:t>
      </w:r>
      <w:proofErr w:type="spellStart"/>
      <w:r w:rsidRPr="001532A7">
        <w:t>tombol</w:t>
      </w:r>
      <w:proofErr w:type="spellEnd"/>
      <w:r w:rsidRPr="001532A7">
        <w:t xml:space="preserve">, drop-down option, dan juga </w:t>
      </w:r>
      <w:proofErr w:type="spellStart"/>
      <w:r w:rsidRPr="001532A7">
        <w:t>tabel</w:t>
      </w:r>
      <w:proofErr w:type="spellEnd"/>
      <w:r w:rsidRPr="001532A7">
        <w:t xml:space="preserve"> data. </w:t>
      </w:r>
    </w:p>
    <w:p w14:paraId="28BBDF49" w14:textId="77777777" w:rsidR="007556C5" w:rsidRDefault="007556C5" w:rsidP="007556C5">
      <w:pPr>
        <w:rPr>
          <w:noProof/>
        </w:rPr>
      </w:pPr>
    </w:p>
    <w:p w14:paraId="4A71B60E" w14:textId="77777777" w:rsidR="007556C5" w:rsidRDefault="007556C5" w:rsidP="007556C5">
      <w:pPr>
        <w:pStyle w:val="Gambar"/>
      </w:pPr>
      <w:r>
        <w:drawing>
          <wp:inline distT="0" distB="0" distL="0" distR="0" wp14:anchorId="2231A4B6" wp14:editId="6588B142">
            <wp:extent cx="5039995" cy="1839433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963"/>
                    <a:stretch/>
                  </pic:blipFill>
                  <pic:spPr bwMode="auto">
                    <a:xfrm>
                      <a:off x="0" y="0"/>
                      <a:ext cx="5039995" cy="183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5121C" w14:textId="5D99C23B" w:rsidR="007556C5" w:rsidRPr="001532A7" w:rsidRDefault="007556C5" w:rsidP="006D15E2">
      <w:pPr>
        <w:pStyle w:val="GambarDesc"/>
      </w:pPr>
      <w:bookmarkStart w:id="381" w:name="_Toc124434861"/>
      <w:bookmarkStart w:id="382" w:name="_Toc124435215"/>
      <w:bookmarkStart w:id="383" w:name="_Toc124436874"/>
      <w:bookmarkStart w:id="384" w:name="_Toc124436945"/>
      <w:r>
        <w:t>Gambar 4.54</w:t>
      </w:r>
      <w:bookmarkStart w:id="385" w:name="_Toc124434862"/>
      <w:bookmarkStart w:id="386" w:name="_Toc124435216"/>
      <w:bookmarkEnd w:id="381"/>
      <w:bookmarkEnd w:id="382"/>
      <w:r w:rsidR="006D15E2">
        <w:br/>
      </w:r>
      <w:r>
        <w:t xml:space="preserve">Halaman </w:t>
      </w:r>
      <w:r w:rsidR="0009151A">
        <w:t>I</w:t>
      </w:r>
      <w:r>
        <w:t>nput Staff</w:t>
      </w:r>
      <w:bookmarkEnd w:id="383"/>
      <w:bookmarkEnd w:id="384"/>
      <w:bookmarkEnd w:id="385"/>
      <w:bookmarkEnd w:id="386"/>
    </w:p>
    <w:p w14:paraId="43F4AF56" w14:textId="77777777" w:rsidR="007556C5" w:rsidRDefault="007556C5" w:rsidP="007556C5">
      <w:pPr>
        <w:ind w:firstLine="0"/>
      </w:pPr>
    </w:p>
    <w:p w14:paraId="1CF7570D" w14:textId="77777777" w:rsidR="007556C5" w:rsidRDefault="007556C5" w:rsidP="007556C5">
      <w:pPr>
        <w:ind w:firstLine="0"/>
      </w:pPr>
      <w:proofErr w:type="spellStart"/>
      <w:r>
        <w:t>Keterangan</w:t>
      </w:r>
      <w:proofErr w:type="spellEnd"/>
      <w:r>
        <w:t xml:space="preserve"> :</w:t>
      </w:r>
    </w:p>
    <w:p w14:paraId="57D35B46" w14:textId="77777777" w:rsidR="007556C5" w:rsidRDefault="007556C5">
      <w:pPr>
        <w:pStyle w:val="BulletStyleNumber"/>
        <w:numPr>
          <w:ilvl w:val="0"/>
          <w:numId w:val="69"/>
        </w:numPr>
        <w:ind w:left="426" w:hanging="426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Input</w:t>
      </w:r>
    </w:p>
    <w:p w14:paraId="62616631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Logout</w:t>
      </w:r>
    </w:p>
    <w:p w14:paraId="4D9A56DE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</w:t>
      </w:r>
    </w:p>
    <w:p w14:paraId="35036029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nomor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5D8CD2BE" w14:textId="77777777" w:rsidR="007556C5" w:rsidRDefault="007556C5" w:rsidP="007556C5">
      <w:pPr>
        <w:pStyle w:val="BulletStyleNumber"/>
      </w:pPr>
      <w:r>
        <w:t xml:space="preserve">Drop-down option </w:t>
      </w:r>
      <w:proofErr w:type="spellStart"/>
      <w:r>
        <w:t>Departemen</w:t>
      </w:r>
      <w:proofErr w:type="spellEnd"/>
    </w:p>
    <w:p w14:paraId="7E7DB8A8" w14:textId="77777777" w:rsidR="007556C5" w:rsidRDefault="007556C5" w:rsidP="007556C5">
      <w:pPr>
        <w:pStyle w:val="BulletStyleNumber"/>
      </w:pPr>
      <w:r>
        <w:t>Drop-down option Nama Stall</w:t>
      </w:r>
    </w:p>
    <w:p w14:paraId="38220BFA" w14:textId="77777777" w:rsidR="007556C5" w:rsidRDefault="007556C5" w:rsidP="007556C5">
      <w:pPr>
        <w:pStyle w:val="BulletStyleNumber"/>
      </w:pPr>
      <w:r>
        <w:lastRenderedPageBreak/>
        <w:t>Drop-down option Stall</w:t>
      </w:r>
    </w:p>
    <w:p w14:paraId="0D3254E8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order</w:t>
      </w:r>
    </w:p>
    <w:p w14:paraId="5EF00F03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CEK</w:t>
      </w:r>
    </w:p>
    <w:p w14:paraId="3A7CD1EA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</w:t>
      </w:r>
    </w:p>
    <w:p w14:paraId="618DC018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Problem</w:t>
      </w:r>
    </w:p>
    <w:p w14:paraId="160F3A81" w14:textId="77777777" w:rsidR="007556C5" w:rsidRDefault="007556C5" w:rsidP="007556C5">
      <w:pPr>
        <w:pStyle w:val="BulletStyleNumber"/>
      </w:pPr>
      <w:proofErr w:type="spellStart"/>
      <w:r>
        <w:t>Tombol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SPK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</w:p>
    <w:p w14:paraId="61441BE9" w14:textId="77777777" w:rsidR="007556C5" w:rsidRDefault="007556C5" w:rsidP="007556C5">
      <w:pPr>
        <w:pStyle w:val="BulletStyleNumber"/>
        <w:numPr>
          <w:ilvl w:val="0"/>
          <w:numId w:val="0"/>
        </w:numPr>
        <w:ind w:left="425" w:hanging="425"/>
      </w:pPr>
    </w:p>
    <w:p w14:paraId="0CEFAA91" w14:textId="19F57F9C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r>
        <w:t xml:space="preserve">Pop-up </w:t>
      </w:r>
      <w:proofErr w:type="spellStart"/>
      <w:r>
        <w:t>gagal</w:t>
      </w:r>
      <w:proofErr w:type="spellEnd"/>
      <w:r>
        <w:t xml:space="preserve"> </w:t>
      </w:r>
      <w:proofErr w:type="spellStart"/>
      <w:r w:rsidRPr="0032161D">
        <w:t>tarik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 w:rsidR="002F11EC">
        <w:t xml:space="preserve"> (Staff)</w:t>
      </w:r>
    </w:p>
    <w:p w14:paraId="616F25E2" w14:textId="77777777" w:rsidR="007556C5" w:rsidRDefault="007556C5" w:rsidP="007556C5">
      <w:pPr>
        <w:pStyle w:val="BulletParagraphwithoutindent"/>
      </w:pPr>
      <w:r>
        <w:t xml:space="preserve">Gambar 4.55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gagalnya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SPK pada </w:t>
      </w:r>
      <w:proofErr w:type="spellStart"/>
      <w:r>
        <w:t>halaman</w:t>
      </w:r>
      <w:proofErr w:type="spellEnd"/>
      <w:r>
        <w:t xml:space="preserve"> input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Saat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tarik</w:t>
      </w:r>
      <w:proofErr w:type="spellEnd"/>
      <w:r>
        <w:t xml:space="preserve"> data SPK”.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(TARIK DATA 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000D4B90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19187B7A" w14:textId="77777777" w:rsidR="007556C5" w:rsidRPr="009F6C2D" w:rsidRDefault="007556C5">
      <w:pPr>
        <w:pStyle w:val="BulletStyleNumber"/>
        <w:numPr>
          <w:ilvl w:val="0"/>
          <w:numId w:val="70"/>
        </w:numPr>
        <w:ind w:left="851" w:hanging="425"/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5B45B895" w14:textId="77777777" w:rsidR="007556C5" w:rsidRDefault="007556C5" w:rsidP="007556C5"/>
    <w:p w14:paraId="1CC71BA5" w14:textId="77777777" w:rsidR="007556C5" w:rsidRDefault="007556C5" w:rsidP="007556C5">
      <w:pPr>
        <w:pStyle w:val="Gambar"/>
      </w:pPr>
      <w:r>
        <w:drawing>
          <wp:inline distT="0" distB="0" distL="0" distR="0" wp14:anchorId="48051455" wp14:editId="05E9D52D">
            <wp:extent cx="4236244" cy="1667246"/>
            <wp:effectExtent l="19050" t="19050" r="12065" b="285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7"/>
                    <a:stretch/>
                  </pic:blipFill>
                  <pic:spPr bwMode="auto">
                    <a:xfrm>
                      <a:off x="0" y="0"/>
                      <a:ext cx="4322955" cy="17013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2">
                          <a:lumMod val="75000"/>
                        </a:scheme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C3F57" w14:textId="71C6CEF9" w:rsidR="007556C5" w:rsidRDefault="007556C5" w:rsidP="007556C5">
      <w:pPr>
        <w:pStyle w:val="GambarDesc"/>
      </w:pPr>
      <w:bookmarkStart w:id="387" w:name="_Toc124434863"/>
      <w:bookmarkStart w:id="388" w:name="_Toc124435217"/>
      <w:bookmarkStart w:id="389" w:name="_Toc124436875"/>
      <w:bookmarkStart w:id="390" w:name="_Toc124436946"/>
      <w:r w:rsidRPr="00C87FDF">
        <w:t>Gambar 4.</w:t>
      </w:r>
      <w:r>
        <w:t>55</w:t>
      </w:r>
      <w:r w:rsidRPr="00C87FDF">
        <w:br/>
      </w:r>
      <w:r w:rsidR="008C5133">
        <w:t>Pop-up</w:t>
      </w:r>
      <w:r w:rsidRPr="00C87FDF">
        <w:t xml:space="preserve"> Gagal Tarik Data SPK</w:t>
      </w:r>
      <w:bookmarkEnd w:id="387"/>
      <w:bookmarkEnd w:id="388"/>
      <w:bookmarkEnd w:id="389"/>
      <w:bookmarkEnd w:id="390"/>
      <w:r w:rsidR="008C5133">
        <w:t xml:space="preserve"> (Staff)</w:t>
      </w:r>
    </w:p>
    <w:p w14:paraId="4296C180" w14:textId="77777777" w:rsidR="007556C5" w:rsidRDefault="007556C5" w:rsidP="007556C5"/>
    <w:p w14:paraId="2C8A1D9F" w14:textId="5118FB0A" w:rsidR="007556C5" w:rsidRPr="00FE398F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391" w:name="_Hlk124290858"/>
      <w:r w:rsidRPr="00FE398F">
        <w:t xml:space="preserve">Pop-up </w:t>
      </w:r>
      <w:proofErr w:type="spellStart"/>
      <w:r w:rsidRPr="00FE398F">
        <w:t>sukses</w:t>
      </w:r>
      <w:proofErr w:type="spellEnd"/>
      <w:r w:rsidRPr="00FE398F">
        <w:t xml:space="preserve"> </w:t>
      </w:r>
      <w:proofErr w:type="spellStart"/>
      <w:r w:rsidRPr="00FE398F">
        <w:t>tarik</w:t>
      </w:r>
      <w:proofErr w:type="spellEnd"/>
      <w:r w:rsidRPr="00FE398F">
        <w:t xml:space="preserve"> data Surat </w:t>
      </w:r>
      <w:proofErr w:type="spellStart"/>
      <w:r w:rsidRPr="00FE398F">
        <w:t>Perintah</w:t>
      </w:r>
      <w:proofErr w:type="spellEnd"/>
      <w:r w:rsidRPr="00FE398F">
        <w:t xml:space="preserve"> </w:t>
      </w:r>
      <w:proofErr w:type="spellStart"/>
      <w:r w:rsidRPr="00FE398F">
        <w:t>Kerja</w:t>
      </w:r>
      <w:proofErr w:type="spellEnd"/>
      <w:r w:rsidR="00C70C64">
        <w:t xml:space="preserve"> (Staff)</w:t>
      </w:r>
    </w:p>
    <w:p w14:paraId="499F3999" w14:textId="77777777" w:rsidR="007556C5" w:rsidRDefault="007556C5" w:rsidP="007556C5">
      <w:pPr>
        <w:pStyle w:val="BulletParagraphwithoutindent"/>
      </w:pPr>
      <w:r>
        <w:t xml:space="preserve">Gambar 4.56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pop-up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“Data SPK </w:t>
      </w:r>
      <w:proofErr w:type="spellStart"/>
      <w:r>
        <w:t>sukses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”.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6 (TARIK DATA </w:t>
      </w:r>
      <w:r>
        <w:lastRenderedPageBreak/>
        <w:t xml:space="preserve">SPK).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pop-up </w:t>
      </w:r>
      <w:proofErr w:type="spellStart"/>
      <w:r>
        <w:t>tersebut</w:t>
      </w:r>
      <w:proofErr w:type="spellEnd"/>
      <w:r>
        <w:t>.</w:t>
      </w:r>
    </w:p>
    <w:p w14:paraId="594CBE93" w14:textId="77777777" w:rsidR="002D3031" w:rsidRDefault="007556C5" w:rsidP="002D3031">
      <w:pPr>
        <w:pStyle w:val="Gambar"/>
      </w:pPr>
      <w:bookmarkStart w:id="392" w:name="_Toc124434864"/>
      <w:bookmarkStart w:id="393" w:name="_Toc124435218"/>
      <w:bookmarkEnd w:id="391"/>
      <w:r>
        <w:drawing>
          <wp:inline distT="0" distB="0" distL="0" distR="0" wp14:anchorId="76A3E015" wp14:editId="07D88370">
            <wp:extent cx="3610965" cy="1524742"/>
            <wp:effectExtent l="19050" t="19050" r="27940" b="184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926"/>
                    <a:stretch/>
                  </pic:blipFill>
                  <pic:spPr bwMode="auto">
                    <a:xfrm>
                      <a:off x="0" y="0"/>
                      <a:ext cx="3735658" cy="15773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17E71" w14:textId="696F3C9C" w:rsidR="007556C5" w:rsidRDefault="007556C5" w:rsidP="007556C5">
      <w:pPr>
        <w:pStyle w:val="GambarDesc"/>
      </w:pPr>
      <w:bookmarkStart w:id="394" w:name="_Toc124436876"/>
      <w:bookmarkStart w:id="395" w:name="_Toc124436947"/>
      <w:r w:rsidRPr="00417428">
        <w:t>Gambar 4.</w:t>
      </w:r>
      <w:r>
        <w:t>56</w:t>
      </w:r>
      <w:r w:rsidRPr="00417428">
        <w:br/>
      </w:r>
      <w:r w:rsidR="009D6775">
        <w:t>Pop-up</w:t>
      </w:r>
      <w:r w:rsidRPr="00417428">
        <w:t xml:space="preserve"> Sukses Tarik Data SPK</w:t>
      </w:r>
      <w:bookmarkEnd w:id="392"/>
      <w:bookmarkEnd w:id="393"/>
      <w:bookmarkEnd w:id="394"/>
      <w:bookmarkEnd w:id="395"/>
      <w:r w:rsidR="00041732">
        <w:t xml:space="preserve"> (Staff</w:t>
      </w:r>
      <w:r w:rsidR="002B2989">
        <w:t>)</w:t>
      </w:r>
    </w:p>
    <w:p w14:paraId="290CA96B" w14:textId="77777777" w:rsidR="007556C5" w:rsidRDefault="007556C5" w:rsidP="007556C5"/>
    <w:p w14:paraId="65CC24CB" w14:textId="77777777" w:rsidR="007556C5" w:rsidRPr="009F6C2D" w:rsidRDefault="007556C5" w:rsidP="007556C5">
      <w:pPr>
        <w:pStyle w:val="BulletParagraphwithoutindent"/>
      </w:pPr>
      <w:proofErr w:type="spellStart"/>
      <w:r w:rsidRPr="009F6C2D">
        <w:t>Keterangan</w:t>
      </w:r>
      <w:proofErr w:type="spellEnd"/>
      <w:r w:rsidRPr="009F6C2D">
        <w:t xml:space="preserve"> :</w:t>
      </w:r>
    </w:p>
    <w:p w14:paraId="63AC5F0E" w14:textId="77777777" w:rsidR="007556C5" w:rsidRPr="009F6C2D" w:rsidRDefault="007556C5">
      <w:pPr>
        <w:pStyle w:val="BulletStyleNumber"/>
        <w:numPr>
          <w:ilvl w:val="0"/>
          <w:numId w:val="71"/>
        </w:numPr>
      </w:pPr>
      <w:proofErr w:type="spellStart"/>
      <w:r w:rsidRPr="009F6C2D">
        <w:t>Tombol</w:t>
      </w:r>
      <w:proofErr w:type="spellEnd"/>
      <w:r w:rsidRPr="009F6C2D">
        <w:t xml:space="preserve"> “OK” </w:t>
      </w:r>
      <w:proofErr w:type="spellStart"/>
      <w:r w:rsidRPr="009F6C2D">
        <w:t>untuk</w:t>
      </w:r>
      <w:proofErr w:type="spellEnd"/>
      <w:r w:rsidRPr="009F6C2D">
        <w:t xml:space="preserve"> </w:t>
      </w:r>
      <w:proofErr w:type="spellStart"/>
      <w:r w:rsidRPr="009F6C2D">
        <w:t>menutup</w:t>
      </w:r>
      <w:proofErr w:type="spellEnd"/>
      <w:r w:rsidRPr="009F6C2D">
        <w:t xml:space="preserve"> pop-up</w:t>
      </w:r>
    </w:p>
    <w:p w14:paraId="66C777B9" w14:textId="77777777" w:rsidR="007556C5" w:rsidRPr="00A3411A" w:rsidRDefault="007556C5" w:rsidP="007556C5"/>
    <w:p w14:paraId="0D48D3AB" w14:textId="3348D487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396" w:name="_Hlk124290948"/>
      <w:r>
        <w:t>Pop-up problem</w:t>
      </w:r>
      <w:r w:rsidR="004C1725">
        <w:t xml:space="preserve"> pada </w:t>
      </w:r>
      <w:proofErr w:type="spellStart"/>
      <w:r w:rsidR="004C1725">
        <w:t>halaman</w:t>
      </w:r>
      <w:proofErr w:type="spellEnd"/>
      <w:r w:rsidR="004C1725">
        <w:t xml:space="preserve"> input (Staff)</w:t>
      </w:r>
    </w:p>
    <w:p w14:paraId="3DED0A55" w14:textId="77777777" w:rsidR="007556C5" w:rsidRDefault="007556C5" w:rsidP="007556C5">
      <w:pPr>
        <w:pStyle w:val="BulletParagraphwithoutindent"/>
      </w:pPr>
      <w:r>
        <w:t xml:space="preserve">Gambar 4.57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problem pada data </w:t>
      </w:r>
      <w:proofErr w:type="spellStart"/>
      <w:r>
        <w:t>tabel</w:t>
      </w:r>
      <w:proofErr w:type="spellEnd"/>
      <w:r>
        <w:t xml:space="preserve"> input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data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data 14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dan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pada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(15).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</w:t>
      </w:r>
      <w:proofErr w:type="spellStart"/>
      <w:r>
        <w:t>ditekan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pop-up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. Pada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–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SPK yang </w:t>
      </w:r>
      <w:proofErr w:type="spellStart"/>
      <w:r>
        <w:t>bersangkutan</w:t>
      </w:r>
      <w:proofErr w:type="spellEnd"/>
      <w:r>
        <w:t xml:space="preserve">. </w:t>
      </w:r>
    </w:p>
    <w:p w14:paraId="49B23618" w14:textId="77777777" w:rsidR="007556C5" w:rsidRDefault="007556C5" w:rsidP="007556C5">
      <w:pPr>
        <w:pStyle w:val="BulletParagraphwithoutindent"/>
      </w:pPr>
    </w:p>
    <w:p w14:paraId="54D2210B" w14:textId="77777777" w:rsidR="007556C5" w:rsidRDefault="007556C5" w:rsidP="007556C5">
      <w:pPr>
        <w:pStyle w:val="Gambar"/>
      </w:pPr>
      <w:r>
        <w:drawing>
          <wp:inline distT="0" distB="0" distL="0" distR="0" wp14:anchorId="18371244" wp14:editId="13C4857C">
            <wp:extent cx="3839674" cy="156545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513"/>
                    <a:stretch/>
                  </pic:blipFill>
                  <pic:spPr bwMode="auto">
                    <a:xfrm>
                      <a:off x="0" y="0"/>
                      <a:ext cx="3849172" cy="156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A732C" w14:textId="066B0DFC" w:rsidR="007556C5" w:rsidRDefault="007556C5" w:rsidP="007556C5">
      <w:pPr>
        <w:pStyle w:val="GambarDesc"/>
      </w:pPr>
      <w:bookmarkStart w:id="397" w:name="_Toc124434865"/>
      <w:bookmarkStart w:id="398" w:name="_Toc124435219"/>
      <w:bookmarkStart w:id="399" w:name="_Toc124436877"/>
      <w:bookmarkStart w:id="400" w:name="_Toc124436948"/>
      <w:r w:rsidRPr="006F0A11">
        <w:t>Gambar 4.</w:t>
      </w:r>
      <w:r>
        <w:t>57</w:t>
      </w:r>
      <w:r w:rsidRPr="006F0A11">
        <w:br/>
        <w:t>Pop-up Problem</w:t>
      </w:r>
      <w:bookmarkEnd w:id="397"/>
      <w:bookmarkEnd w:id="398"/>
      <w:bookmarkEnd w:id="399"/>
      <w:bookmarkEnd w:id="400"/>
      <w:r w:rsidR="00673361">
        <w:t xml:space="preserve"> pada halaman input (Staff)</w:t>
      </w:r>
    </w:p>
    <w:p w14:paraId="6F312018" w14:textId="77777777" w:rsidR="007556C5" w:rsidRDefault="007556C5" w:rsidP="007556C5">
      <w:pPr>
        <w:pStyle w:val="BulletParagraphwithoutindent"/>
        <w:ind w:left="0"/>
      </w:pPr>
    </w:p>
    <w:p w14:paraId="4AA93300" w14:textId="77777777" w:rsidR="007556C5" w:rsidRDefault="007556C5" w:rsidP="007556C5">
      <w:pPr>
        <w:pStyle w:val="BulletParagraphwithoutindent"/>
      </w:pPr>
      <w:proofErr w:type="spellStart"/>
      <w:r w:rsidRPr="009F6C2D">
        <w:lastRenderedPageBreak/>
        <w:t>Keterangan</w:t>
      </w:r>
      <w:proofErr w:type="spellEnd"/>
      <w:r w:rsidRPr="009F6C2D">
        <w:t xml:space="preserve"> : </w:t>
      </w:r>
    </w:p>
    <w:p w14:paraId="5816719F" w14:textId="77777777" w:rsidR="007556C5" w:rsidRPr="009F6C2D" w:rsidRDefault="007556C5">
      <w:pPr>
        <w:pStyle w:val="BulletStyleNumber"/>
        <w:numPr>
          <w:ilvl w:val="0"/>
          <w:numId w:val="72"/>
        </w:numPr>
        <w:ind w:left="709" w:hanging="283"/>
      </w:pPr>
      <w:r>
        <w:t xml:space="preserve">Masalah </w:t>
      </w:r>
      <w:r w:rsidRPr="00D8374C">
        <w:rPr>
          <w:rFonts w:cs="Times New Roman"/>
          <w:bCs/>
          <w:szCs w:val="24"/>
        </w:rPr>
        <w:t xml:space="preserve">– </w:t>
      </w:r>
      <w:proofErr w:type="spellStart"/>
      <w:r w:rsidRPr="00D8374C">
        <w:rPr>
          <w:rFonts w:cs="Times New Roman"/>
          <w:bCs/>
          <w:szCs w:val="24"/>
        </w:rPr>
        <w:t>masalah</w:t>
      </w:r>
      <w:proofErr w:type="spellEnd"/>
      <w:r w:rsidRPr="00D8374C">
        <w:rPr>
          <w:rFonts w:cs="Times New Roman"/>
          <w:bCs/>
          <w:szCs w:val="24"/>
        </w:rPr>
        <w:t xml:space="preserve"> yang </w:t>
      </w:r>
      <w:proofErr w:type="spellStart"/>
      <w:r w:rsidRPr="00D8374C">
        <w:rPr>
          <w:rFonts w:cs="Times New Roman"/>
          <w:bCs/>
          <w:szCs w:val="24"/>
        </w:rPr>
        <w:t>ada</w:t>
      </w:r>
      <w:proofErr w:type="spellEnd"/>
      <w:r w:rsidRPr="00D8374C">
        <w:rPr>
          <w:rFonts w:cs="Times New Roman"/>
          <w:bCs/>
          <w:szCs w:val="24"/>
        </w:rPr>
        <w:t xml:space="preserve"> pada SPK yang </w:t>
      </w:r>
      <w:proofErr w:type="spellStart"/>
      <w:r w:rsidRPr="00D8374C">
        <w:rPr>
          <w:rFonts w:cs="Times New Roman"/>
          <w:bCs/>
          <w:szCs w:val="24"/>
        </w:rPr>
        <w:t>bersangkutan</w:t>
      </w:r>
      <w:proofErr w:type="spellEnd"/>
    </w:p>
    <w:p w14:paraId="7011CCCE" w14:textId="77777777" w:rsidR="007556C5" w:rsidRPr="009F6C2D" w:rsidRDefault="007556C5">
      <w:pPr>
        <w:pStyle w:val="BulletStyleNumber"/>
        <w:numPr>
          <w:ilvl w:val="0"/>
          <w:numId w:val="53"/>
        </w:numPr>
        <w:ind w:left="709" w:hanging="284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cancel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menutup</w:t>
      </w:r>
      <w:proofErr w:type="spellEnd"/>
      <w:r>
        <w:rPr>
          <w:rFonts w:cs="Times New Roman"/>
          <w:bCs/>
          <w:szCs w:val="24"/>
        </w:rPr>
        <w:t xml:space="preserve"> pop-up</w:t>
      </w:r>
    </w:p>
    <w:bookmarkEnd w:id="396"/>
    <w:p w14:paraId="75EAF830" w14:textId="77777777" w:rsidR="007556C5" w:rsidRDefault="007556C5" w:rsidP="007556C5">
      <w:pPr>
        <w:pStyle w:val="GambarDesc"/>
        <w:jc w:val="both"/>
      </w:pPr>
    </w:p>
    <w:p w14:paraId="5240454B" w14:textId="77777777" w:rsidR="007556C5" w:rsidRDefault="007556C5" w:rsidP="007556C5">
      <w:pPr>
        <w:pStyle w:val="GambarDesc"/>
      </w:pPr>
    </w:p>
    <w:p w14:paraId="06AF31D4" w14:textId="44F3CD62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401" w:name="_Hlk124291063"/>
      <w:r>
        <w:t>Pop-up hapus SPK</w:t>
      </w:r>
      <w:r w:rsidR="00862342">
        <w:t xml:space="preserve"> pada </w:t>
      </w:r>
      <w:proofErr w:type="spellStart"/>
      <w:r w:rsidR="00862342">
        <w:t>halaman</w:t>
      </w:r>
      <w:proofErr w:type="spellEnd"/>
      <w:r w:rsidR="00862342">
        <w:t xml:space="preserve"> input (Staff)</w:t>
      </w:r>
    </w:p>
    <w:p w14:paraId="0A1754DB" w14:textId="77777777" w:rsidR="007556C5" w:rsidRDefault="007556C5" w:rsidP="007556C5">
      <w:pPr>
        <w:pStyle w:val="BulletParagraphwithoutindent"/>
      </w:pPr>
      <w:r>
        <w:t xml:space="preserve">Gambar 4.58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pop-up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Pop-up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Pop-up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“OK”,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“Cancel”.</w:t>
      </w:r>
    </w:p>
    <w:p w14:paraId="3C1F09EF" w14:textId="77777777" w:rsidR="007556C5" w:rsidRDefault="007556C5" w:rsidP="007556C5">
      <w:pPr>
        <w:pStyle w:val="BulletParagraphwithoutindent"/>
      </w:pPr>
      <w:proofErr w:type="spellStart"/>
      <w:r>
        <w:t>Keterangan</w:t>
      </w:r>
      <w:proofErr w:type="spellEnd"/>
      <w:r>
        <w:t xml:space="preserve"> :</w:t>
      </w:r>
    </w:p>
    <w:p w14:paraId="0DCCEE65" w14:textId="77777777" w:rsidR="007556C5" w:rsidRPr="009F6C2D" w:rsidRDefault="007556C5">
      <w:pPr>
        <w:pStyle w:val="BulletStyleNumber"/>
        <w:numPr>
          <w:ilvl w:val="0"/>
          <w:numId w:val="73"/>
        </w:numPr>
        <w:ind w:left="851" w:hanging="425"/>
      </w:pPr>
      <w:proofErr w:type="spellStart"/>
      <w:r>
        <w:t>T</w:t>
      </w:r>
      <w:r w:rsidRPr="0095147A">
        <w:rPr>
          <w:rFonts w:cs="Times New Roman"/>
          <w:bCs/>
          <w:szCs w:val="24"/>
        </w:rPr>
        <w:t>ombol</w:t>
      </w:r>
      <w:proofErr w:type="spellEnd"/>
      <w:r w:rsidRPr="0095147A">
        <w:rPr>
          <w:rFonts w:cs="Times New Roman"/>
          <w:bCs/>
          <w:szCs w:val="24"/>
        </w:rPr>
        <w:t xml:space="preserve"> Cancel </w:t>
      </w:r>
      <w:proofErr w:type="spellStart"/>
      <w:r w:rsidRPr="0095147A">
        <w:rPr>
          <w:rFonts w:cs="Times New Roman"/>
          <w:bCs/>
          <w:szCs w:val="24"/>
        </w:rPr>
        <w:t>untuk</w:t>
      </w:r>
      <w:proofErr w:type="spellEnd"/>
      <w:r w:rsidRPr="0095147A">
        <w:rPr>
          <w:rFonts w:cs="Times New Roman"/>
          <w:bCs/>
          <w:szCs w:val="24"/>
        </w:rPr>
        <w:t xml:space="preserve"> </w:t>
      </w:r>
      <w:proofErr w:type="spellStart"/>
      <w:r w:rsidRPr="0095147A">
        <w:rPr>
          <w:rFonts w:cs="Times New Roman"/>
          <w:bCs/>
          <w:szCs w:val="24"/>
        </w:rPr>
        <w:t>membatalkan</w:t>
      </w:r>
      <w:proofErr w:type="spellEnd"/>
      <w:r w:rsidRPr="0095147A">
        <w:rPr>
          <w:rFonts w:cs="Times New Roman"/>
          <w:bCs/>
          <w:szCs w:val="24"/>
        </w:rPr>
        <w:t xml:space="preserve"> </w:t>
      </w:r>
      <w:proofErr w:type="spellStart"/>
      <w:r w:rsidRPr="0095147A">
        <w:rPr>
          <w:rFonts w:cs="Times New Roman"/>
          <w:bCs/>
          <w:szCs w:val="24"/>
        </w:rPr>
        <w:t>penghapusan</w:t>
      </w:r>
      <w:proofErr w:type="spellEnd"/>
    </w:p>
    <w:p w14:paraId="09E240A2" w14:textId="77777777" w:rsidR="007556C5" w:rsidRPr="009F6C2D" w:rsidRDefault="007556C5">
      <w:pPr>
        <w:pStyle w:val="BulletStyleNumber"/>
        <w:numPr>
          <w:ilvl w:val="0"/>
          <w:numId w:val="53"/>
        </w:numPr>
        <w:ind w:left="850" w:hanging="425"/>
      </w:pPr>
      <w:proofErr w:type="spellStart"/>
      <w:r>
        <w:rPr>
          <w:rFonts w:cs="Times New Roman"/>
          <w:bCs/>
          <w:szCs w:val="24"/>
        </w:rPr>
        <w:t>Tombol</w:t>
      </w:r>
      <w:proofErr w:type="spellEnd"/>
      <w:r>
        <w:rPr>
          <w:rFonts w:cs="Times New Roman"/>
          <w:bCs/>
          <w:szCs w:val="24"/>
        </w:rPr>
        <w:t xml:space="preserve"> OK </w:t>
      </w:r>
      <w:proofErr w:type="spellStart"/>
      <w:r>
        <w:rPr>
          <w:rFonts w:cs="Times New Roman"/>
          <w:bCs/>
          <w:szCs w:val="24"/>
        </w:rPr>
        <w:t>untuk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melakukan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penghapusan</w:t>
      </w:r>
      <w:proofErr w:type="spellEnd"/>
    </w:p>
    <w:bookmarkEnd w:id="401"/>
    <w:p w14:paraId="47D63335" w14:textId="77777777" w:rsidR="007556C5" w:rsidRDefault="007556C5" w:rsidP="007556C5"/>
    <w:p w14:paraId="18BDF89D" w14:textId="77777777" w:rsidR="00E243BA" w:rsidRDefault="007556C5" w:rsidP="00E243BA">
      <w:pPr>
        <w:pStyle w:val="Gambar"/>
        <w:rPr>
          <w:b/>
        </w:rPr>
      </w:pPr>
      <w:r w:rsidRPr="00E243BA">
        <w:drawing>
          <wp:inline distT="0" distB="0" distL="0" distR="0" wp14:anchorId="7541A429" wp14:editId="7243A8FC">
            <wp:extent cx="4515365" cy="1655371"/>
            <wp:effectExtent l="19050" t="19050" r="19050" b="215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25"/>
                    <a:stretch/>
                  </pic:blipFill>
                  <pic:spPr bwMode="auto">
                    <a:xfrm>
                      <a:off x="0" y="0"/>
                      <a:ext cx="4558677" cy="167124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76678" w14:textId="4948B28F" w:rsidR="007556C5" w:rsidRDefault="007556C5" w:rsidP="00E243BA">
      <w:pPr>
        <w:pStyle w:val="GambarDesc"/>
      </w:pPr>
      <w:bookmarkStart w:id="402" w:name="_Toc124436878"/>
      <w:bookmarkStart w:id="403" w:name="_Toc124436949"/>
      <w:r w:rsidRPr="00CC4EBF">
        <w:t>Gambar 4.</w:t>
      </w:r>
      <w:r>
        <w:t>58</w:t>
      </w:r>
      <w:r w:rsidRPr="00CC4EBF">
        <w:br/>
        <w:t>Pop-up Hapus SPK</w:t>
      </w:r>
      <w:bookmarkEnd w:id="402"/>
      <w:bookmarkEnd w:id="403"/>
      <w:r w:rsidR="008E3C8C">
        <w:t xml:space="preserve"> pada halaman input (Staff)</w:t>
      </w:r>
    </w:p>
    <w:p w14:paraId="22A31137" w14:textId="77777777" w:rsidR="007556C5" w:rsidRPr="007B1CEF" w:rsidRDefault="007556C5" w:rsidP="007556C5"/>
    <w:p w14:paraId="64D83C20" w14:textId="0F00FA30" w:rsidR="007556C5" w:rsidRPr="00745AC8" w:rsidRDefault="005C6BC4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404" w:name="_Toc124444546"/>
      <w:proofErr w:type="spellStart"/>
      <w:r>
        <w:t>Tampilan</w:t>
      </w:r>
      <w:proofErr w:type="spellEnd"/>
      <w:r>
        <w:t xml:space="preserve"> </w:t>
      </w:r>
      <w:r w:rsidR="007556C5">
        <w:t>Halaman Cek</w:t>
      </w:r>
      <w:bookmarkEnd w:id="404"/>
      <w:r w:rsidR="00131676">
        <w:t xml:space="preserve"> Staff</w:t>
      </w:r>
    </w:p>
    <w:p w14:paraId="56878CF6" w14:textId="77777777" w:rsidR="007556C5" w:rsidRDefault="007556C5" w:rsidP="007556C5">
      <w:r w:rsidRPr="004028DF">
        <w:t xml:space="preserve">Pada </w:t>
      </w:r>
      <w:proofErr w:type="spellStart"/>
      <w:r w:rsidRPr="004028DF">
        <w:t>subbab</w:t>
      </w:r>
      <w:proofErr w:type="spellEnd"/>
      <w:r w:rsidRPr="004028DF">
        <w:t xml:space="preserve"> </w:t>
      </w:r>
      <w:proofErr w:type="spellStart"/>
      <w:r w:rsidRPr="004028DF">
        <w:t>ini</w:t>
      </w:r>
      <w:proofErr w:type="spellEnd"/>
      <w:r w:rsidRPr="004028DF">
        <w:t xml:space="preserve">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dijelaskan</w:t>
      </w:r>
      <w:proofErr w:type="spellEnd"/>
      <w:r w:rsidRPr="004028DF">
        <w:t xml:space="preserve"> </w:t>
      </w:r>
      <w:proofErr w:type="spellStart"/>
      <w:r w:rsidRPr="004028DF">
        <w:t>mengenai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</w:t>
      </w:r>
      <w:proofErr w:type="spellStart"/>
      <w:r w:rsidRPr="004028DF">
        <w:t>cek</w:t>
      </w:r>
      <w:proofErr w:type="spellEnd"/>
      <w:r w:rsidRPr="004028DF">
        <w:t xml:space="preserve">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aplikasi</w:t>
      </w:r>
      <w:proofErr w:type="spellEnd"/>
      <w:r w:rsidRPr="004028DF">
        <w:t xml:space="preserve"> website PT. </w:t>
      </w:r>
      <w:proofErr w:type="spellStart"/>
      <w:r w:rsidRPr="004028DF">
        <w:t>Adiputro</w:t>
      </w:r>
      <w:proofErr w:type="spellEnd"/>
      <w:r w:rsidRPr="004028DF">
        <w:t xml:space="preserve"> </w:t>
      </w:r>
      <w:proofErr w:type="spellStart"/>
      <w:r w:rsidRPr="004028DF">
        <w:t>Wirasejati</w:t>
      </w:r>
      <w:proofErr w:type="spellEnd"/>
      <w:r w:rsidRPr="004028DF">
        <w:t xml:space="preserve">. Halaman CEK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menampilkan</w:t>
      </w:r>
      <w:proofErr w:type="spellEnd"/>
      <w:r w:rsidRPr="004028DF">
        <w:t xml:space="preserve"> </w:t>
      </w:r>
      <w:proofErr w:type="spellStart"/>
      <w:r w:rsidRPr="004028DF">
        <w:t>seluruh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yang </w:t>
      </w:r>
      <w:proofErr w:type="spellStart"/>
      <w:r w:rsidRPr="004028DF">
        <w:t>akan</w:t>
      </w:r>
      <w:proofErr w:type="spellEnd"/>
      <w:r w:rsidRPr="004028DF">
        <w:t xml:space="preserve"> disorder </w:t>
      </w:r>
      <w:proofErr w:type="spellStart"/>
      <w:r w:rsidRPr="004028DF">
        <w:t>menuju</w:t>
      </w:r>
      <w:proofErr w:type="spellEnd"/>
      <w:r w:rsidRPr="004028DF">
        <w:t xml:space="preserve"> divisi </w:t>
      </w:r>
      <w:proofErr w:type="spellStart"/>
      <w:r w:rsidRPr="004028DF">
        <w:t>gudang</w:t>
      </w:r>
      <w:proofErr w:type="spellEnd"/>
      <w:r w:rsidRPr="004028DF">
        <w:t xml:space="preserve"> dan divisi assembly. Pada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kolom</w:t>
      </w:r>
      <w:proofErr w:type="spellEnd"/>
      <w:r w:rsidRPr="004028DF">
        <w:t xml:space="preserve"> </w:t>
      </w:r>
      <w:proofErr w:type="spellStart"/>
      <w:r w:rsidRPr="004028DF">
        <w:t>pencarian</w:t>
      </w:r>
      <w:proofErr w:type="spellEnd"/>
      <w:r w:rsidRPr="004028DF">
        <w:t xml:space="preserve"> yang </w:t>
      </w:r>
      <w:proofErr w:type="spellStart"/>
      <w:r w:rsidRPr="004028DF">
        <w:t>berguna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filter </w:t>
      </w:r>
      <w:proofErr w:type="spellStart"/>
      <w:r w:rsidRPr="004028DF">
        <w:t>terhadap</w:t>
      </w:r>
      <w:proofErr w:type="spellEnd"/>
      <w:r w:rsidRPr="004028DF">
        <w:t xml:space="preserve"> data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Pr="004028DF">
        <w:t xml:space="preserve"> </w:t>
      </w:r>
      <w:proofErr w:type="spellStart"/>
      <w:r w:rsidRPr="004028DF">
        <w:t>berdasarkan</w:t>
      </w:r>
      <w:proofErr w:type="spellEnd"/>
      <w:r w:rsidRPr="004028DF">
        <w:t xml:space="preserve"> id. </w:t>
      </w:r>
      <w:proofErr w:type="spellStart"/>
      <w:r w:rsidRPr="004028DF">
        <w:t>Terdapat</w:t>
      </w:r>
      <w:proofErr w:type="spellEnd"/>
      <w:r w:rsidRPr="004028DF">
        <w:t xml:space="preserve">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lastRenderedPageBreak/>
        <w:t>mengunduh</w:t>
      </w:r>
      <w:proofErr w:type="spellEnd"/>
      <w:r w:rsidRPr="004028DF">
        <w:t xml:space="preserve"> file </w:t>
      </w:r>
      <w:proofErr w:type="spellStart"/>
      <w:r w:rsidRPr="004028DF">
        <w:t>dengan</w:t>
      </w:r>
      <w:proofErr w:type="spellEnd"/>
      <w:r w:rsidRPr="004028DF">
        <w:t xml:space="preserve"> format excel, dan </w:t>
      </w: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untuk</w:t>
      </w:r>
      <w:proofErr w:type="spellEnd"/>
      <w:r w:rsidRPr="004028DF">
        <w:t xml:space="preserve"> </w:t>
      </w:r>
      <w:proofErr w:type="spellStart"/>
      <w:r w:rsidRPr="004028DF">
        <w:t>melakukan</w:t>
      </w:r>
      <w:proofErr w:type="spellEnd"/>
      <w:r w:rsidRPr="004028DF">
        <w:t xml:space="preserve"> </w:t>
      </w:r>
      <w:proofErr w:type="spellStart"/>
      <w:r w:rsidRPr="004028DF">
        <w:t>penyetakkan</w:t>
      </w:r>
      <w:proofErr w:type="spellEnd"/>
      <w:r w:rsidRPr="004028DF">
        <w:t xml:space="preserve">. </w:t>
      </w:r>
      <w:proofErr w:type="spellStart"/>
      <w:r w:rsidRPr="004028DF">
        <w:t>Apabila</w:t>
      </w:r>
      <w:proofErr w:type="spellEnd"/>
      <w:r w:rsidRPr="004028DF">
        <w:t xml:space="preserve"> data </w:t>
      </w:r>
      <w:proofErr w:type="spellStart"/>
      <w:r w:rsidRPr="004028DF">
        <w:t>dari</w:t>
      </w:r>
      <w:proofErr w:type="spellEnd"/>
      <w:r w:rsidRPr="004028DF">
        <w:t xml:space="preserve"> </w:t>
      </w:r>
      <w:proofErr w:type="spellStart"/>
      <w:r w:rsidRPr="004028DF">
        <w:t>halaman</w:t>
      </w:r>
      <w:proofErr w:type="spellEnd"/>
      <w:r w:rsidRPr="004028DF">
        <w:t xml:space="preserve"> CEK </w:t>
      </w:r>
      <w:proofErr w:type="spellStart"/>
      <w:r w:rsidRPr="004028DF">
        <w:t>dicetak</w:t>
      </w:r>
      <w:proofErr w:type="spellEnd"/>
      <w:r w:rsidRPr="004028DF">
        <w:t xml:space="preserve">, </w:t>
      </w:r>
      <w:proofErr w:type="spellStart"/>
      <w:r w:rsidRPr="004028DF">
        <w:t>maka</w:t>
      </w:r>
      <w:proofErr w:type="spellEnd"/>
      <w:r w:rsidRPr="004028DF">
        <w:t xml:space="preserve"> </w:t>
      </w:r>
      <w:proofErr w:type="spellStart"/>
      <w:r w:rsidRPr="004028DF">
        <w:t>secara</w:t>
      </w:r>
      <w:proofErr w:type="spellEnd"/>
      <w:r w:rsidRPr="004028DF">
        <w:t xml:space="preserve"> </w:t>
      </w:r>
      <w:proofErr w:type="spellStart"/>
      <w:r w:rsidRPr="004028DF">
        <w:t>otomatis</w:t>
      </w:r>
      <w:proofErr w:type="spellEnd"/>
      <w:r w:rsidRPr="004028DF">
        <w:t xml:space="preserve"> data </w:t>
      </w:r>
      <w:proofErr w:type="spellStart"/>
      <w:r w:rsidRPr="004028DF">
        <w:t>akan</w:t>
      </w:r>
      <w:proofErr w:type="spellEnd"/>
      <w:r w:rsidRPr="004028DF">
        <w:t xml:space="preserve"> </w:t>
      </w:r>
      <w:proofErr w:type="spellStart"/>
      <w:r w:rsidRPr="004028DF">
        <w:t>diteruskan</w:t>
      </w:r>
      <w:proofErr w:type="spellEnd"/>
      <w:r w:rsidRPr="004028DF">
        <w:t xml:space="preserve"> </w:t>
      </w:r>
      <w:proofErr w:type="spellStart"/>
      <w:r w:rsidRPr="004028DF">
        <w:t>ke</w:t>
      </w:r>
      <w:proofErr w:type="spellEnd"/>
      <w:r>
        <w:t xml:space="preserve"> </w:t>
      </w:r>
      <w:r w:rsidRPr="004028DF">
        <w:t xml:space="preserve">divisi assembly dan divisi </w:t>
      </w:r>
      <w:proofErr w:type="spellStart"/>
      <w:r w:rsidRPr="004028DF">
        <w:t>gudang</w:t>
      </w:r>
      <w:proofErr w:type="spellEnd"/>
      <w:r w:rsidRPr="004028DF">
        <w:t xml:space="preserve">. </w:t>
      </w:r>
    </w:p>
    <w:p w14:paraId="2937A471" w14:textId="77777777" w:rsidR="007556C5" w:rsidRPr="004028DF" w:rsidRDefault="007556C5" w:rsidP="007556C5">
      <w:pPr>
        <w:ind w:firstLine="0"/>
      </w:pPr>
      <w:proofErr w:type="spellStart"/>
      <w:r w:rsidRPr="004028DF">
        <w:t>Keterangan</w:t>
      </w:r>
      <w:proofErr w:type="spellEnd"/>
      <w:r w:rsidRPr="004028DF">
        <w:t>:</w:t>
      </w:r>
    </w:p>
    <w:p w14:paraId="56AC4C2E" w14:textId="77777777" w:rsidR="007556C5" w:rsidRDefault="007556C5">
      <w:pPr>
        <w:pStyle w:val="BulletStyleNumber"/>
        <w:numPr>
          <w:ilvl w:val="0"/>
          <w:numId w:val="74"/>
        </w:numPr>
        <w:ind w:left="426" w:hanging="426"/>
      </w:pPr>
      <w:r w:rsidRPr="004028DF">
        <w:t xml:space="preserve">Kolom </w:t>
      </w:r>
      <w:proofErr w:type="spellStart"/>
      <w:r w:rsidRPr="004028DF">
        <w:t>pencarian</w:t>
      </w:r>
      <w:proofErr w:type="spellEnd"/>
      <w:r w:rsidRPr="004028DF">
        <w:t xml:space="preserve"> data (filter by id)</w:t>
      </w:r>
    </w:p>
    <w:p w14:paraId="2AF36557" w14:textId="77777777" w:rsidR="007556C5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download excel</w:t>
      </w:r>
    </w:p>
    <w:p w14:paraId="56839245" w14:textId="77777777" w:rsidR="007556C5" w:rsidRPr="004028DF" w:rsidRDefault="007556C5" w:rsidP="007556C5">
      <w:pPr>
        <w:pStyle w:val="BulletStyleNumber"/>
      </w:pPr>
      <w:proofErr w:type="spellStart"/>
      <w:r w:rsidRPr="004028DF">
        <w:t>Tombol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</w:p>
    <w:p w14:paraId="108F4ED7" w14:textId="77777777" w:rsidR="007556C5" w:rsidRDefault="007556C5" w:rsidP="007556C5">
      <w:pPr>
        <w:ind w:firstLine="0"/>
      </w:pPr>
    </w:p>
    <w:p w14:paraId="24F16FA0" w14:textId="77777777" w:rsidR="002D3031" w:rsidRDefault="007556C5" w:rsidP="002D3031">
      <w:pPr>
        <w:pStyle w:val="Gambar"/>
      </w:pPr>
      <w:bookmarkStart w:id="405" w:name="_Toc124434866"/>
      <w:bookmarkStart w:id="406" w:name="_Toc124435220"/>
      <w:r>
        <w:drawing>
          <wp:inline distT="0" distB="0" distL="0" distR="0" wp14:anchorId="28B6C190" wp14:editId="062C6817">
            <wp:extent cx="4989782" cy="2320389"/>
            <wp:effectExtent l="19050" t="19050" r="20955" b="228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21" cy="2396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091BF3" w14:textId="63E3FDD4" w:rsidR="007556C5" w:rsidRDefault="007556C5" w:rsidP="006D15E2">
      <w:pPr>
        <w:pStyle w:val="GambarDesc"/>
      </w:pPr>
      <w:bookmarkStart w:id="407" w:name="_Toc124436879"/>
      <w:bookmarkStart w:id="408" w:name="_Toc124436950"/>
      <w:r w:rsidRPr="004028DF">
        <w:t>Gambar 4.</w:t>
      </w:r>
      <w:r>
        <w:t>59</w:t>
      </w:r>
      <w:bookmarkStart w:id="409" w:name="_Toc124434867"/>
      <w:bookmarkStart w:id="410" w:name="_Toc124435221"/>
      <w:bookmarkEnd w:id="405"/>
      <w:bookmarkEnd w:id="406"/>
      <w:r w:rsidR="006D15E2">
        <w:br/>
      </w:r>
      <w:r w:rsidRPr="004028DF">
        <w:t>Halaman CEK</w:t>
      </w:r>
      <w:bookmarkEnd w:id="407"/>
      <w:bookmarkEnd w:id="408"/>
      <w:bookmarkEnd w:id="409"/>
      <w:bookmarkEnd w:id="410"/>
      <w:r w:rsidR="003F2C54">
        <w:t xml:space="preserve"> Staff</w:t>
      </w:r>
    </w:p>
    <w:p w14:paraId="6981F811" w14:textId="77777777" w:rsidR="007556C5" w:rsidRPr="004028DF" w:rsidRDefault="007556C5" w:rsidP="007556C5"/>
    <w:p w14:paraId="3A168642" w14:textId="372BD7DD" w:rsidR="007556C5" w:rsidRDefault="007556C5" w:rsidP="007556C5">
      <w:pPr>
        <w:pStyle w:val="Bulletstyle0"/>
        <w:numPr>
          <w:ilvl w:val="0"/>
          <w:numId w:val="11"/>
        </w:numPr>
        <w:ind w:left="425" w:hanging="425"/>
      </w:pPr>
      <w:bookmarkStart w:id="411" w:name="_Hlk124291208"/>
      <w:r w:rsidRPr="004028DF">
        <w:t xml:space="preserve">Halaman </w:t>
      </w:r>
      <w:proofErr w:type="spellStart"/>
      <w:r w:rsidRPr="004028DF">
        <w:t>tampilan</w:t>
      </w:r>
      <w:proofErr w:type="spellEnd"/>
      <w:r w:rsidRPr="004028DF">
        <w:t xml:space="preserve"> </w:t>
      </w:r>
      <w:proofErr w:type="spellStart"/>
      <w:r w:rsidRPr="004028DF">
        <w:t>cetak</w:t>
      </w:r>
      <w:proofErr w:type="spellEnd"/>
      <w:r w:rsidRPr="004028DF">
        <w:t xml:space="preserve"> data order Surat </w:t>
      </w:r>
      <w:proofErr w:type="spellStart"/>
      <w:r w:rsidRPr="004028DF">
        <w:t>Perintah</w:t>
      </w:r>
      <w:proofErr w:type="spellEnd"/>
      <w:r w:rsidRPr="004028DF">
        <w:t xml:space="preserve"> </w:t>
      </w:r>
      <w:proofErr w:type="spellStart"/>
      <w:r w:rsidRPr="004028DF">
        <w:t>Kerja</w:t>
      </w:r>
      <w:proofErr w:type="spellEnd"/>
      <w:r w:rsidR="008B4164">
        <w:t xml:space="preserve"> (Staff</w:t>
      </w:r>
      <w:r w:rsidR="00A84EDC">
        <w:t>)</w:t>
      </w:r>
    </w:p>
    <w:p w14:paraId="0D2962E7" w14:textId="77777777" w:rsidR="007556C5" w:rsidRPr="0099510D" w:rsidRDefault="007556C5" w:rsidP="007556C5">
      <w:pPr>
        <w:pStyle w:val="BulletParagraphwithoutindent"/>
      </w:pPr>
      <w:r w:rsidRPr="0099510D">
        <w:t>Gambar 4.</w:t>
      </w:r>
      <w:r>
        <w:t>60</w:t>
      </w:r>
      <w:r w:rsidRPr="0099510D">
        <w:t xml:space="preserve"> </w:t>
      </w:r>
      <w:proofErr w:type="spellStart"/>
      <w:r w:rsidRPr="0099510D">
        <w:t>merupakan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dari</w:t>
      </w:r>
      <w:proofErr w:type="spellEnd"/>
      <w:r w:rsidRPr="0099510D">
        <w:t xml:space="preserve"> </w:t>
      </w:r>
      <w:proofErr w:type="spellStart"/>
      <w:r w:rsidRPr="0099510D">
        <w:t>halaman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data order Surat </w:t>
      </w:r>
      <w:proofErr w:type="spellStart"/>
      <w:r w:rsidRPr="0099510D">
        <w:t>Perintah</w:t>
      </w:r>
      <w:proofErr w:type="spellEnd"/>
      <w:r w:rsidRPr="0099510D">
        <w:t xml:space="preserve"> </w:t>
      </w:r>
      <w:proofErr w:type="spellStart"/>
      <w:r w:rsidRPr="0099510D">
        <w:t>Kerja</w:t>
      </w:r>
      <w:proofErr w:type="spellEnd"/>
      <w:r w:rsidRPr="0099510D">
        <w:t xml:space="preserve"> yang </w:t>
      </w:r>
      <w:proofErr w:type="spellStart"/>
      <w:r w:rsidRPr="0099510D">
        <w:t>ada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Halaman </w:t>
      </w:r>
      <w:proofErr w:type="spellStart"/>
      <w:r w:rsidRPr="0099510D">
        <w:t>ini</w:t>
      </w:r>
      <w:proofErr w:type="spellEnd"/>
      <w:r w:rsidRPr="0099510D">
        <w:t xml:space="preserve"> </w:t>
      </w:r>
      <w:proofErr w:type="spellStart"/>
      <w:r w:rsidRPr="0099510D">
        <w:t>akan</w:t>
      </w:r>
      <w:proofErr w:type="spellEnd"/>
      <w:r w:rsidRPr="0099510D">
        <w:t xml:space="preserve"> </w:t>
      </w:r>
      <w:proofErr w:type="spellStart"/>
      <w:r w:rsidRPr="0099510D">
        <w:t>muncul</w:t>
      </w:r>
      <w:proofErr w:type="spellEnd"/>
      <w:r w:rsidRPr="0099510D">
        <w:t xml:space="preserve"> </w:t>
      </w:r>
      <w:proofErr w:type="spellStart"/>
      <w:r w:rsidRPr="0099510D">
        <w:t>setelah</w:t>
      </w:r>
      <w:proofErr w:type="spellEnd"/>
      <w:r w:rsidRPr="0099510D">
        <w:t xml:space="preserve"> </w:t>
      </w:r>
      <w:proofErr w:type="spellStart"/>
      <w:r w:rsidRPr="0099510D">
        <w:t>pengguna</w:t>
      </w:r>
      <w:proofErr w:type="spellEnd"/>
      <w:r w:rsidRPr="0099510D">
        <w:t xml:space="preserve"> </w:t>
      </w:r>
      <w:proofErr w:type="spellStart"/>
      <w:r w:rsidRPr="0099510D">
        <w:t>menekan</w:t>
      </w:r>
      <w:proofErr w:type="spellEnd"/>
      <w:r w:rsidRPr="0099510D">
        <w:t xml:space="preserve">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pada </w:t>
      </w:r>
      <w:proofErr w:type="spellStart"/>
      <w:r w:rsidRPr="0099510D">
        <w:t>halaman</w:t>
      </w:r>
      <w:proofErr w:type="spellEnd"/>
      <w:r w:rsidRPr="0099510D">
        <w:t xml:space="preserve"> CEK. Tidak </w:t>
      </w:r>
      <w:proofErr w:type="spellStart"/>
      <w:r w:rsidRPr="0099510D">
        <w:t>hanya</w:t>
      </w:r>
      <w:proofErr w:type="spellEnd"/>
      <w:r w:rsidRPr="0099510D">
        <w:t xml:space="preserve"> </w:t>
      </w:r>
      <w:proofErr w:type="spellStart"/>
      <w:r w:rsidRPr="0099510D">
        <w:t>menampilkan</w:t>
      </w:r>
      <w:proofErr w:type="spellEnd"/>
      <w:r w:rsidRPr="0099510D">
        <w:t xml:space="preserve"> </w:t>
      </w:r>
      <w:proofErr w:type="spellStart"/>
      <w:r w:rsidRPr="0099510D">
        <w:t>tampilan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, </w:t>
      </w:r>
      <w:proofErr w:type="spellStart"/>
      <w:r w:rsidRPr="0099510D">
        <w:t>tombol</w:t>
      </w:r>
      <w:proofErr w:type="spellEnd"/>
      <w:r w:rsidRPr="0099510D">
        <w:t xml:space="preserve"> </w:t>
      </w:r>
      <w:proofErr w:type="spellStart"/>
      <w:r w:rsidRPr="0099510D">
        <w:t>cetak</w:t>
      </w:r>
      <w:proofErr w:type="spellEnd"/>
      <w:r w:rsidRPr="0099510D">
        <w:t xml:space="preserve"> juga </w:t>
      </w:r>
      <w:proofErr w:type="spellStart"/>
      <w:r w:rsidRPr="0099510D">
        <w:t>berfungsi</w:t>
      </w:r>
      <w:proofErr w:type="spellEnd"/>
      <w:r w:rsidRPr="0099510D">
        <w:t xml:space="preserve"> </w:t>
      </w:r>
      <w:proofErr w:type="spellStart"/>
      <w:r w:rsidRPr="0099510D">
        <w:t>untuk</w:t>
      </w:r>
      <w:proofErr w:type="spellEnd"/>
      <w:r w:rsidRPr="0099510D">
        <w:t xml:space="preserve"> </w:t>
      </w:r>
      <w:proofErr w:type="spellStart"/>
      <w:r w:rsidRPr="0099510D">
        <w:t>meneruskan</w:t>
      </w:r>
      <w:proofErr w:type="spellEnd"/>
      <w:r w:rsidRPr="0099510D">
        <w:t xml:space="preserve"> data yang </w:t>
      </w:r>
      <w:proofErr w:type="spellStart"/>
      <w:r w:rsidRPr="0099510D">
        <w:t>ada</w:t>
      </w:r>
      <w:proofErr w:type="spellEnd"/>
      <w:r w:rsidRPr="0099510D">
        <w:t xml:space="preserve"> </w:t>
      </w:r>
      <w:proofErr w:type="spellStart"/>
      <w:r w:rsidRPr="0099510D">
        <w:t>ke</w:t>
      </w:r>
      <w:proofErr w:type="spellEnd"/>
      <w:r w:rsidRPr="0099510D">
        <w:t xml:space="preserve"> divisi </w:t>
      </w:r>
      <w:proofErr w:type="spellStart"/>
      <w:r w:rsidRPr="0099510D">
        <w:t>gudang</w:t>
      </w:r>
      <w:proofErr w:type="spellEnd"/>
      <w:r w:rsidRPr="0099510D">
        <w:t xml:space="preserve"> dan divisi assembly. </w:t>
      </w: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Logo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, dan </w:t>
      </w:r>
      <w:proofErr w:type="spellStart"/>
      <w:r>
        <w:t>tabel</w:t>
      </w:r>
      <w:proofErr w:type="spellEnd"/>
      <w:r>
        <w:t xml:space="preserve"> list daftar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dibawahnya</w:t>
      </w:r>
      <w:proofErr w:type="spellEnd"/>
      <w:r>
        <w:t xml:space="preserve">.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data –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SPK, Kode Kit, Nama Kit, Nama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SiteId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rak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rak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. </w:t>
      </w:r>
    </w:p>
    <w:p w14:paraId="07C3F1FE" w14:textId="77777777" w:rsidR="007556C5" w:rsidRPr="004028DF" w:rsidRDefault="007556C5" w:rsidP="007556C5">
      <w:pPr>
        <w:pStyle w:val="ListParagraph"/>
        <w:ind w:left="426" w:firstLine="0"/>
        <w:rPr>
          <w:szCs w:val="24"/>
        </w:rPr>
      </w:pPr>
    </w:p>
    <w:p w14:paraId="032747FD" w14:textId="77777777" w:rsidR="007556C5" w:rsidRDefault="007556C5" w:rsidP="007556C5">
      <w:pPr>
        <w:pStyle w:val="Gambar"/>
      </w:pPr>
      <w:r>
        <w:lastRenderedPageBreak/>
        <w:drawing>
          <wp:inline distT="0" distB="0" distL="0" distR="0" wp14:anchorId="70A1E55D" wp14:editId="0DE904AB">
            <wp:extent cx="5039419" cy="1976005"/>
            <wp:effectExtent l="19050" t="19050" r="8890" b="247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201" cy="20645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8841CC">
        <w:t xml:space="preserve"> </w:t>
      </w:r>
    </w:p>
    <w:p w14:paraId="6F624E6A" w14:textId="3538A40E" w:rsidR="007556C5" w:rsidRDefault="007556C5" w:rsidP="006D15E2">
      <w:pPr>
        <w:pStyle w:val="GambarDesc"/>
      </w:pPr>
      <w:bookmarkStart w:id="412" w:name="_Toc124434868"/>
      <w:bookmarkStart w:id="413" w:name="_Toc124435222"/>
      <w:bookmarkStart w:id="414" w:name="_Toc124436880"/>
      <w:bookmarkStart w:id="415" w:name="_Toc124436951"/>
      <w:r w:rsidRPr="007B3F78">
        <w:t>Gambar 4.</w:t>
      </w:r>
      <w:r>
        <w:t>60</w:t>
      </w:r>
      <w:bookmarkStart w:id="416" w:name="_Toc124434869"/>
      <w:bookmarkStart w:id="417" w:name="_Toc124435223"/>
      <w:bookmarkEnd w:id="412"/>
      <w:bookmarkEnd w:id="413"/>
      <w:r w:rsidR="006D15E2">
        <w:br/>
      </w:r>
      <w:r w:rsidRPr="007B3F78">
        <w:t xml:space="preserve">Tampilan Cetak data order </w:t>
      </w:r>
      <w:bookmarkEnd w:id="414"/>
      <w:bookmarkEnd w:id="415"/>
      <w:bookmarkEnd w:id="416"/>
      <w:bookmarkEnd w:id="417"/>
      <w:r w:rsidR="009013ED">
        <w:t>SPk (Staff)</w:t>
      </w:r>
    </w:p>
    <w:p w14:paraId="29673EA2" w14:textId="77777777" w:rsidR="007556C5" w:rsidRPr="0000073D" w:rsidRDefault="007556C5" w:rsidP="007556C5"/>
    <w:p w14:paraId="78DA85B8" w14:textId="7881FC44" w:rsidR="007556C5" w:rsidRPr="003C409E" w:rsidRDefault="007556C5">
      <w:pPr>
        <w:pStyle w:val="STTSJudulSubBab"/>
        <w:numPr>
          <w:ilvl w:val="3"/>
          <w:numId w:val="51"/>
        </w:numPr>
        <w:ind w:left="1004" w:hanging="1004"/>
        <w:rPr>
          <w:sz w:val="24"/>
          <w:szCs w:val="24"/>
        </w:rPr>
      </w:pPr>
      <w:bookmarkStart w:id="418" w:name="_Toc124444547"/>
      <w:bookmarkEnd w:id="411"/>
      <w:r>
        <w:t>Halaman History</w:t>
      </w:r>
      <w:bookmarkStart w:id="419" w:name="_Hlk124202665"/>
      <w:bookmarkEnd w:id="418"/>
      <w:r w:rsidR="0090662F">
        <w:t xml:space="preserve"> Staff</w:t>
      </w:r>
    </w:p>
    <w:p w14:paraId="7248DEE0" w14:textId="77777777" w:rsidR="007556C5" w:rsidRDefault="007556C5" w:rsidP="007556C5">
      <w:r w:rsidRPr="00151375">
        <w:t xml:space="preserve">Pada </w:t>
      </w:r>
      <w:proofErr w:type="spellStart"/>
      <w:r w:rsidRPr="00151375">
        <w:t>subbab</w:t>
      </w:r>
      <w:proofErr w:type="spellEnd"/>
      <w:r w:rsidRPr="00151375">
        <w:t xml:space="preserve"> </w:t>
      </w:r>
      <w:proofErr w:type="spellStart"/>
      <w:r w:rsidRPr="00151375">
        <w:t>ini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dijelaskan</w:t>
      </w:r>
      <w:proofErr w:type="spellEnd"/>
      <w:r w:rsidRPr="00151375">
        <w:t xml:space="preserve"> </w:t>
      </w:r>
      <w:proofErr w:type="spellStart"/>
      <w:r w:rsidRPr="00151375">
        <w:t>mengenai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history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aplikasi</w:t>
      </w:r>
      <w:proofErr w:type="spellEnd"/>
      <w:r w:rsidRPr="00151375">
        <w:t xml:space="preserve"> website PT. </w:t>
      </w:r>
      <w:proofErr w:type="spellStart"/>
      <w:r w:rsidRPr="00151375">
        <w:t>Adiputro</w:t>
      </w:r>
      <w:proofErr w:type="spellEnd"/>
      <w:r w:rsidRPr="00151375">
        <w:t xml:space="preserve"> </w:t>
      </w:r>
      <w:proofErr w:type="spellStart"/>
      <w:r w:rsidRPr="00151375">
        <w:t>Wirasejati</w:t>
      </w:r>
      <w:proofErr w:type="spellEnd"/>
      <w:r w:rsidRPr="00151375">
        <w:t xml:space="preserve">. Halaman history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menampilkan</w:t>
      </w:r>
      <w:proofErr w:type="spellEnd"/>
      <w:r w:rsidRPr="00151375">
        <w:t xml:space="preserve"> </w:t>
      </w:r>
      <w:proofErr w:type="spellStart"/>
      <w:r w:rsidRPr="00151375">
        <w:t>seluruh</w:t>
      </w:r>
      <w:proofErr w:type="spellEnd"/>
      <w:r w:rsidRPr="00151375">
        <w:t xml:space="preserve"> </w:t>
      </w:r>
      <w:proofErr w:type="spellStart"/>
      <w:r w:rsidRPr="00151375">
        <w:t>histori</w:t>
      </w:r>
      <w:proofErr w:type="spellEnd"/>
      <w:r w:rsidRPr="00151375">
        <w:t xml:space="preserve"> </w:t>
      </w:r>
      <w:proofErr w:type="spellStart"/>
      <w:r w:rsidRPr="00151375">
        <w:t>dari</w:t>
      </w:r>
      <w:proofErr w:type="spellEnd"/>
      <w:r w:rsidRPr="00151375">
        <w:t xml:space="preserve"> </w:t>
      </w:r>
      <w:proofErr w:type="spellStart"/>
      <w:r w:rsidRPr="00151375">
        <w:t>penambahan</w:t>
      </w:r>
      <w:proofErr w:type="spellEnd"/>
      <w:r w:rsidRPr="00151375">
        <w:t xml:space="preserve"> data Surat </w:t>
      </w:r>
      <w:proofErr w:type="spellStart"/>
      <w:r w:rsidRPr="00151375">
        <w:t>Perintah</w:t>
      </w:r>
      <w:proofErr w:type="spellEnd"/>
      <w:r w:rsidRPr="00151375">
        <w:t xml:space="preserve"> </w:t>
      </w:r>
      <w:proofErr w:type="spellStart"/>
      <w:r w:rsidRPr="00151375">
        <w:t>Kerja</w:t>
      </w:r>
      <w:proofErr w:type="spellEnd"/>
      <w:r w:rsidRPr="00151375">
        <w:t xml:space="preserve"> pada </w:t>
      </w:r>
      <w:proofErr w:type="spellStart"/>
      <w:r w:rsidRPr="00151375">
        <w:t>halaman</w:t>
      </w:r>
      <w:proofErr w:type="spellEnd"/>
      <w:r w:rsidRPr="00151375">
        <w:t xml:space="preserve"> input. </w:t>
      </w:r>
      <w:proofErr w:type="spellStart"/>
      <w:r w:rsidRPr="00151375">
        <w:t>Terdapat</w:t>
      </w:r>
      <w:proofErr w:type="spellEnd"/>
      <w:r w:rsidRPr="00151375">
        <w:t xml:space="preserve"> </w:t>
      </w:r>
      <w:proofErr w:type="spellStart"/>
      <w:r w:rsidRPr="00151375">
        <w:t>sebuah</w:t>
      </w:r>
      <w:proofErr w:type="spellEnd"/>
      <w:r w:rsidRPr="00151375">
        <w:t xml:space="preserve"> </w:t>
      </w:r>
      <w:proofErr w:type="spellStart"/>
      <w:r w:rsidRPr="00151375">
        <w:t>tabel</w:t>
      </w:r>
      <w:proofErr w:type="spellEnd"/>
      <w:r w:rsidRPr="00151375">
        <w:t xml:space="preserve"> data </w:t>
      </w:r>
      <w:proofErr w:type="spellStart"/>
      <w:r w:rsidRPr="00151375">
        <w:t>dengan</w:t>
      </w:r>
      <w:proofErr w:type="spellEnd"/>
      <w:r w:rsidRPr="00151375">
        <w:t xml:space="preserve"> header </w:t>
      </w:r>
      <w:proofErr w:type="spellStart"/>
      <w:r w:rsidRPr="00151375">
        <w:t>Nomor</w:t>
      </w:r>
      <w:proofErr w:type="spellEnd"/>
      <w:r w:rsidRPr="00151375">
        <w:t xml:space="preserve"> SPK, Nama Stall, Stall, </w:t>
      </w:r>
      <w:proofErr w:type="spellStart"/>
      <w:r w:rsidRPr="00151375">
        <w:t>Departemen</w:t>
      </w:r>
      <w:proofErr w:type="spellEnd"/>
      <w:r w:rsidRPr="00151375">
        <w:t xml:space="preserve">, Status, Waktu Update </w:t>
      </w:r>
      <w:proofErr w:type="spellStart"/>
      <w:r w:rsidRPr="00151375">
        <w:t>Terakhir</w:t>
      </w:r>
      <w:proofErr w:type="spellEnd"/>
      <w:r w:rsidRPr="00151375">
        <w:t xml:space="preserve">, dan Action. Field action </w:t>
      </w:r>
      <w:proofErr w:type="spellStart"/>
      <w:r w:rsidRPr="00151375">
        <w:t>berisi</w:t>
      </w:r>
      <w:proofErr w:type="spellEnd"/>
      <w:r w:rsidRPr="00151375">
        <w:t xml:space="preserve"> </w:t>
      </w:r>
      <w:proofErr w:type="spellStart"/>
      <w:r>
        <w:t>sebuah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</w:t>
      </w:r>
      <w:proofErr w:type="spellStart"/>
      <w:r w:rsidRPr="00151375">
        <w:t>yaitu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CEK. </w:t>
      </w:r>
      <w:proofErr w:type="spellStart"/>
      <w:r w:rsidRPr="00151375">
        <w:t>Apabila</w:t>
      </w:r>
      <w:proofErr w:type="spellEnd"/>
      <w:r w:rsidRPr="00151375">
        <w:t xml:space="preserve"> </w:t>
      </w:r>
      <w:proofErr w:type="spellStart"/>
      <w:r w:rsidRPr="00151375">
        <w:t>tombol</w:t>
      </w:r>
      <w:proofErr w:type="spellEnd"/>
      <w:r w:rsidRPr="00151375">
        <w:t xml:space="preserve"> CEK </w:t>
      </w:r>
      <w:proofErr w:type="spellStart"/>
      <w:r w:rsidRPr="00151375">
        <w:t>ditekan</w:t>
      </w:r>
      <w:proofErr w:type="spellEnd"/>
      <w:r w:rsidRPr="00151375">
        <w:t xml:space="preserve">, </w:t>
      </w:r>
      <w:proofErr w:type="spellStart"/>
      <w:r w:rsidRPr="00151375">
        <w:t>maka</w:t>
      </w:r>
      <w:proofErr w:type="spellEnd"/>
      <w:r w:rsidRPr="00151375">
        <w:t xml:space="preserve"> </w:t>
      </w:r>
      <w:proofErr w:type="spellStart"/>
      <w:r w:rsidRPr="00151375">
        <w:t>pengguna</w:t>
      </w:r>
      <w:proofErr w:type="spellEnd"/>
      <w:r w:rsidRPr="00151375">
        <w:t xml:space="preserve"> </w:t>
      </w:r>
      <w:proofErr w:type="spellStart"/>
      <w:r w:rsidRPr="00151375">
        <w:t>akan</w:t>
      </w:r>
      <w:proofErr w:type="spellEnd"/>
      <w:r w:rsidRPr="00151375">
        <w:t xml:space="preserve"> </w:t>
      </w:r>
      <w:proofErr w:type="spellStart"/>
      <w:r w:rsidRPr="00151375">
        <w:t>diarahkan</w:t>
      </w:r>
      <w:proofErr w:type="spellEnd"/>
      <w:r w:rsidRPr="00151375">
        <w:t xml:space="preserve"> </w:t>
      </w:r>
      <w:proofErr w:type="spellStart"/>
      <w:r w:rsidRPr="00151375">
        <w:t>ke</w:t>
      </w:r>
      <w:proofErr w:type="spellEnd"/>
      <w:r w:rsidRPr="00151375">
        <w:t xml:space="preserve"> </w:t>
      </w:r>
      <w:proofErr w:type="spellStart"/>
      <w:r w:rsidRPr="00151375">
        <w:t>halaman</w:t>
      </w:r>
      <w:proofErr w:type="spellEnd"/>
      <w:r w:rsidRPr="00151375">
        <w:t xml:space="preserve"> CEK.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history pada Role Super Admin, </w:t>
      </w:r>
      <w:proofErr w:type="spellStart"/>
      <w:r>
        <w:t>tombol</w:t>
      </w:r>
      <w:proofErr w:type="spellEnd"/>
      <w:r>
        <w:t xml:space="preserve"> action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history Role Staff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CEK.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pembatasan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role yang </w:t>
      </w:r>
      <w:proofErr w:type="spellStart"/>
      <w:r>
        <w:t>ada</w:t>
      </w:r>
      <w:proofErr w:type="spellEnd"/>
      <w:r>
        <w:t>.</w:t>
      </w:r>
    </w:p>
    <w:p w14:paraId="709B1B1A" w14:textId="77777777" w:rsidR="007556C5" w:rsidRDefault="007556C5" w:rsidP="007556C5"/>
    <w:p w14:paraId="096BABA9" w14:textId="77777777" w:rsidR="007556C5" w:rsidRDefault="007556C5" w:rsidP="007556C5">
      <w:pPr>
        <w:pStyle w:val="Gambar"/>
      </w:pPr>
      <w:r>
        <w:drawing>
          <wp:inline distT="0" distB="0" distL="0" distR="0" wp14:anchorId="3F64CC8B" wp14:editId="1907C1B9">
            <wp:extent cx="5038725" cy="1028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2E34" w14:textId="606EFBA6" w:rsidR="007556C5" w:rsidRDefault="007556C5" w:rsidP="006D15E2">
      <w:pPr>
        <w:pStyle w:val="GambarDesc"/>
      </w:pPr>
      <w:bookmarkStart w:id="420" w:name="_Toc124434870"/>
      <w:bookmarkStart w:id="421" w:name="_Toc124435224"/>
      <w:bookmarkStart w:id="422" w:name="_Toc124436881"/>
      <w:bookmarkStart w:id="423" w:name="_Toc124436952"/>
      <w:r>
        <w:t>Gambar 4.61</w:t>
      </w:r>
      <w:bookmarkStart w:id="424" w:name="_Toc124434871"/>
      <w:bookmarkStart w:id="425" w:name="_Toc124435225"/>
      <w:bookmarkEnd w:id="420"/>
      <w:bookmarkEnd w:id="421"/>
      <w:r w:rsidR="006D15E2">
        <w:br/>
      </w:r>
      <w:r>
        <w:t>Tampilan Halaman History</w:t>
      </w:r>
      <w:bookmarkEnd w:id="422"/>
      <w:bookmarkEnd w:id="423"/>
      <w:bookmarkEnd w:id="424"/>
      <w:bookmarkEnd w:id="425"/>
      <w:r w:rsidR="002E65F9">
        <w:t xml:space="preserve"> </w:t>
      </w:r>
      <w:r w:rsidR="00C814A6">
        <w:t>Staff</w:t>
      </w:r>
    </w:p>
    <w:p w14:paraId="39BC4467" w14:textId="77777777" w:rsidR="007556C5" w:rsidRDefault="007556C5" w:rsidP="007556C5">
      <w:pPr>
        <w:pStyle w:val="GambarDesc"/>
      </w:pPr>
    </w:p>
    <w:p w14:paraId="06990727" w14:textId="77777777" w:rsidR="007556C5" w:rsidRDefault="007556C5" w:rsidP="007556C5">
      <w:pPr>
        <w:ind w:firstLine="0"/>
      </w:pPr>
      <w:proofErr w:type="spellStart"/>
      <w:r w:rsidRPr="00151375">
        <w:t>Keterangan</w:t>
      </w:r>
      <w:proofErr w:type="spellEnd"/>
      <w:r w:rsidRPr="00151375">
        <w:t xml:space="preserve"> :</w:t>
      </w:r>
    </w:p>
    <w:p w14:paraId="04C36F9A" w14:textId="37B40D94" w:rsidR="00060A47" w:rsidRPr="00904514" w:rsidRDefault="007556C5" w:rsidP="00E2100E">
      <w:pPr>
        <w:pStyle w:val="BulletStyleNumber"/>
        <w:numPr>
          <w:ilvl w:val="0"/>
          <w:numId w:val="105"/>
        </w:numPr>
        <w:ind w:left="426" w:hanging="426"/>
      </w:pPr>
      <w:proofErr w:type="spellStart"/>
      <w:r w:rsidRPr="00087993">
        <w:t>Tombol</w:t>
      </w:r>
      <w:proofErr w:type="spellEnd"/>
      <w:r w:rsidRPr="00087993"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CEK</w:t>
      </w:r>
    </w:p>
    <w:p w14:paraId="5CC0B37D" w14:textId="058B8F4E" w:rsidR="00A833A8" w:rsidRPr="000D2707" w:rsidRDefault="00A833A8" w:rsidP="00060A47">
      <w:pPr>
        <w:pStyle w:val="STTSJudulBab"/>
        <w:rPr>
          <w:b w:val="0"/>
          <w:bCs/>
          <w:szCs w:val="24"/>
          <w:highlight w:val="yellow"/>
        </w:rPr>
      </w:pPr>
    </w:p>
    <w:p w14:paraId="3DAD9123" w14:textId="77777777" w:rsidR="002E396D" w:rsidRDefault="002E396D" w:rsidP="00206F62">
      <w:pPr>
        <w:pStyle w:val="STTSJudulBab"/>
        <w:sectPr w:rsidR="002E396D" w:rsidSect="002E396D">
          <w:pgSz w:w="11907" w:h="16840" w:code="9"/>
          <w:pgMar w:top="2268" w:right="1701" w:bottom="1701" w:left="2268" w:header="1418" w:footer="851" w:gutter="0"/>
          <w:cols w:space="720"/>
          <w:titlePg/>
          <w:docGrid w:linePitch="360"/>
        </w:sectPr>
      </w:pPr>
      <w:bookmarkStart w:id="426" w:name="_Toc123231058"/>
      <w:bookmarkStart w:id="427" w:name="_Toc124444548"/>
      <w:bookmarkEnd w:id="419"/>
    </w:p>
    <w:p w14:paraId="304D8877" w14:textId="76874C14" w:rsidR="00206F62" w:rsidRPr="00206F62" w:rsidRDefault="00206F62" w:rsidP="00206F62">
      <w:pPr>
        <w:pStyle w:val="STTSJudulBab"/>
        <w:rPr>
          <w:rFonts w:eastAsiaTheme="minorHAnsi"/>
          <w:szCs w:val="24"/>
        </w:rPr>
      </w:pPr>
      <w:r w:rsidRPr="00206F62">
        <w:lastRenderedPageBreak/>
        <w:t>BAB V</w:t>
      </w:r>
      <w:bookmarkStart w:id="428" w:name="_Toc123231059"/>
      <w:bookmarkEnd w:id="426"/>
      <w:r>
        <w:rPr>
          <w:rFonts w:eastAsiaTheme="minorHAnsi"/>
          <w:szCs w:val="24"/>
        </w:rPr>
        <w:br/>
      </w:r>
      <w:r>
        <w:rPr>
          <w:szCs w:val="32"/>
        </w:rPr>
        <w:t>IMPLEMENTASI</w:t>
      </w:r>
      <w:bookmarkEnd w:id="427"/>
      <w:bookmarkEnd w:id="428"/>
    </w:p>
    <w:p w14:paraId="2978F833" w14:textId="77777777" w:rsidR="00206F62" w:rsidRDefault="00206F62" w:rsidP="00206F62">
      <w:pPr>
        <w:rPr>
          <w:b/>
          <w:bCs/>
          <w:sz w:val="32"/>
          <w:szCs w:val="32"/>
        </w:rPr>
      </w:pPr>
    </w:p>
    <w:p w14:paraId="20D6947F" w14:textId="77777777" w:rsidR="00206F62" w:rsidRDefault="00206F62" w:rsidP="00206F62">
      <w:pPr>
        <w:rPr>
          <w:szCs w:val="24"/>
        </w:rPr>
      </w:pPr>
      <w:proofErr w:type="spellStart"/>
      <w:r>
        <w:rPr>
          <w:szCs w:val="24"/>
        </w:rPr>
        <w:t>Implementasi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merelealisasikan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desain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kita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wujud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nyata</w:t>
      </w:r>
      <w:proofErr w:type="spellEnd"/>
      <w:r>
        <w:rPr>
          <w:szCs w:val="24"/>
        </w:rPr>
        <w:t xml:space="preserve">. Pada </w:t>
      </w:r>
      <w:proofErr w:type="spellStart"/>
      <w:r>
        <w:rPr>
          <w:szCs w:val="24"/>
        </w:rPr>
        <w:t>bab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mengenai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segmen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dijalankan</w:t>
      </w:r>
      <w:proofErr w:type="spellEnd"/>
      <w:r>
        <w:rPr>
          <w:szCs w:val="24"/>
        </w:rPr>
        <w:t xml:space="preserve"> pada masing – masing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. Selain </w:t>
      </w:r>
      <w:proofErr w:type="spellStart"/>
      <w:r>
        <w:rPr>
          <w:szCs w:val="24"/>
        </w:rPr>
        <w:t>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segmen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mungkin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sifatnya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terlalu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 xml:space="preserve">. Bagian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bagaimana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sekiranya</w:t>
      </w:r>
      <w:proofErr w:type="spellEnd"/>
      <w:r>
        <w:rPr>
          <w:szCs w:val="24"/>
        </w:rPr>
        <w:t xml:space="preserve"> code yang </w:t>
      </w:r>
      <w:proofErr w:type="spellStart"/>
      <w:r>
        <w:rPr>
          <w:szCs w:val="24"/>
        </w:rPr>
        <w:t>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bekerja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Semua</w:t>
      </w:r>
      <w:proofErr w:type="spellEnd"/>
      <w:r>
        <w:rPr>
          <w:szCs w:val="24"/>
        </w:rPr>
        <w:t xml:space="preserve"> detail </w:t>
      </w:r>
      <w:proofErr w:type="spellStart"/>
      <w:r>
        <w:rPr>
          <w:szCs w:val="24"/>
        </w:rPr>
        <w:t>terkait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dijelaskan</w:t>
      </w:r>
      <w:proofErr w:type="spellEnd"/>
      <w:r>
        <w:rPr>
          <w:szCs w:val="24"/>
        </w:rPr>
        <w:t>.</w:t>
      </w:r>
    </w:p>
    <w:p w14:paraId="630B890D" w14:textId="77777777" w:rsidR="00206F62" w:rsidRDefault="00206F62" w:rsidP="00206F62">
      <w:pPr>
        <w:rPr>
          <w:szCs w:val="24"/>
        </w:rPr>
      </w:pPr>
    </w:p>
    <w:p w14:paraId="4C95AB69" w14:textId="3BEECCF0" w:rsidR="00206F62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29" w:name="_Toc124444549"/>
      <w:r>
        <w:t>General</w:t>
      </w:r>
      <w:bookmarkEnd w:id="429"/>
    </w:p>
    <w:p w14:paraId="24DDC65E" w14:textId="5FC7491A" w:rsidR="00206F62" w:rsidRDefault="00206F62" w:rsidP="00206F62">
      <w:pPr>
        <w:ind w:firstLine="709"/>
        <w:rPr>
          <w:szCs w:val="24"/>
        </w:rPr>
      </w:pPr>
      <w:r>
        <w:rPr>
          <w:szCs w:val="24"/>
        </w:rPr>
        <w:t xml:space="preserve">General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menjelaskan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sekiranya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diatur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Disini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banyak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terkait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settingan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ditulis</w:t>
      </w:r>
      <w:proofErr w:type="spellEnd"/>
      <w:r>
        <w:rPr>
          <w:szCs w:val="24"/>
        </w:rPr>
        <w:t xml:space="preserve">. Program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berjalan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hampir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setiap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halaman</w:t>
      </w:r>
      <w:proofErr w:type="spellEnd"/>
      <w:r>
        <w:rPr>
          <w:szCs w:val="24"/>
        </w:rPr>
        <w:t xml:space="preserve"> program. </w:t>
      </w:r>
      <w:proofErr w:type="spellStart"/>
      <w:r>
        <w:rPr>
          <w:szCs w:val="24"/>
        </w:rPr>
        <w:t>Namun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diingat</w:t>
      </w:r>
      <w:proofErr w:type="spellEnd"/>
      <w:r>
        <w:rPr>
          <w:szCs w:val="24"/>
        </w:rPr>
        <w:t xml:space="preserve"> program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ketika</w:t>
      </w:r>
      <w:proofErr w:type="spellEnd"/>
      <w:r>
        <w:rPr>
          <w:szCs w:val="24"/>
        </w:rPr>
        <w:t xml:space="preserve"> </w:t>
      </w:r>
      <w:r w:rsidRPr="007E28EE">
        <w:rPr>
          <w:i/>
          <w:iCs/>
          <w:szCs w:val="24"/>
        </w:rPr>
        <w:t>code</w:t>
      </w:r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program yang </w:t>
      </w:r>
      <w:proofErr w:type="spellStart"/>
      <w:r>
        <w:rPr>
          <w:szCs w:val="24"/>
        </w:rPr>
        <w:t>dibuat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tidak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dipanggil</w:t>
      </w:r>
      <w:proofErr w:type="spellEnd"/>
      <w:r>
        <w:rPr>
          <w:szCs w:val="24"/>
        </w:rPr>
        <w:t xml:space="preserve">. </w:t>
      </w:r>
    </w:p>
    <w:p w14:paraId="7B4C5D9B" w14:textId="77777777" w:rsidR="004421FF" w:rsidRDefault="004421FF" w:rsidP="004421FF"/>
    <w:p w14:paraId="5996109E" w14:textId="77777777" w:rsidR="00206F62" w:rsidRPr="004421FF" w:rsidRDefault="00206F62" w:rsidP="004421FF">
      <w:pPr>
        <w:widowControl w:val="0"/>
        <w:ind w:firstLine="0"/>
        <w:rPr>
          <w:b/>
          <w:vanish/>
          <w:sz w:val="28"/>
        </w:rPr>
      </w:pPr>
    </w:p>
    <w:p w14:paraId="6D08671F" w14:textId="1A1759C6" w:rsidR="00206F62" w:rsidRPr="008D16EB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bookmarkStart w:id="430" w:name="_Toc124444550"/>
      <w:proofErr w:type="spellStart"/>
      <w:r>
        <w:t>Koneksi</w:t>
      </w:r>
      <w:proofErr w:type="spellEnd"/>
      <w:r>
        <w:t xml:space="preserve"> Database</w:t>
      </w:r>
      <w:bookmarkEnd w:id="430"/>
    </w:p>
    <w:p w14:paraId="7668F569" w14:textId="4E9C4681" w:rsidR="00206F62" w:rsidRDefault="00206F62" w:rsidP="00206F62">
      <w:proofErr w:type="spellStart"/>
      <w:r>
        <w:t>Koneksi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program database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.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3D33D0">
        <w:rPr>
          <w:i/>
          <w:iCs/>
        </w:rPr>
        <w:t>insert</w:t>
      </w:r>
      <w:r>
        <w:t>,</w:t>
      </w:r>
      <w:r>
        <w:rPr>
          <w:i/>
          <w:iCs/>
        </w:rPr>
        <w:t>update</w:t>
      </w:r>
      <w:r>
        <w:t>,dan</w:t>
      </w:r>
      <w:proofErr w:type="spellEnd"/>
      <w:r>
        <w:t xml:space="preserve"> delete data </w:t>
      </w:r>
      <w:proofErr w:type="spellStart"/>
      <w:r>
        <w:t>ke</w:t>
      </w:r>
      <w:proofErr w:type="spellEnd"/>
      <w:r>
        <w:t xml:space="preserve"> database. Bisa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database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helper yang </w:t>
      </w:r>
      <w:proofErr w:type="spellStart"/>
      <w:r>
        <w:t>membantu</w:t>
      </w:r>
      <w:proofErr w:type="spellEnd"/>
      <w:r>
        <w:t xml:space="preserve"> programmer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–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database. </w:t>
      </w:r>
    </w:p>
    <w:p w14:paraId="5C49AF48" w14:textId="77777777" w:rsidR="00992C54" w:rsidRDefault="00992C54" w:rsidP="00206F62"/>
    <w:p w14:paraId="79FDC297" w14:textId="77777777" w:rsidR="00206F62" w:rsidRPr="00E40D86" w:rsidRDefault="00206F62" w:rsidP="00206F62">
      <w:pPr>
        <w:pStyle w:val="STTSAlgoritma"/>
      </w:pPr>
      <w:bookmarkStart w:id="431" w:name="_Toc124442792"/>
      <w:proofErr w:type="spellStart"/>
      <w:r w:rsidRPr="00E40D86">
        <w:t>Segmen</w:t>
      </w:r>
      <w:proofErr w:type="spellEnd"/>
      <w:r w:rsidRPr="00E40D86">
        <w:t xml:space="preserve"> Program </w:t>
      </w:r>
      <w:r>
        <w:t>5.1</w:t>
      </w:r>
      <w:r w:rsidRPr="00E40D86">
        <w:t xml:space="preserve"> </w:t>
      </w:r>
      <w:proofErr w:type="spellStart"/>
      <w:r>
        <w:t>Koneksi</w:t>
      </w:r>
      <w:bookmarkEnd w:id="431"/>
      <w:proofErr w:type="spellEnd"/>
    </w:p>
    <w:p w14:paraId="171F2061" w14:textId="77777777" w:rsidR="00206F62" w:rsidRPr="00C648B7" w:rsidRDefault="00206F62" w:rsidP="00206F62">
      <w:pPr>
        <w:pStyle w:val="STTSAlgoritmaContent"/>
        <w:widowControl w:val="0"/>
        <w:ind w:left="567" w:hanging="567"/>
      </w:pPr>
      <w:r w:rsidRPr="00C648B7">
        <w:t>'connections' =&gt; [</w:t>
      </w:r>
    </w:p>
    <w:p w14:paraId="2029F717" w14:textId="77777777" w:rsidR="00206F62" w:rsidRPr="00C648B7" w:rsidRDefault="00206F62" w:rsidP="00206F62">
      <w:pPr>
        <w:pStyle w:val="STTSAlgoritmaContent"/>
        <w:widowControl w:val="0"/>
        <w:ind w:left="1134" w:hanging="1134"/>
      </w:pPr>
      <w:r w:rsidRPr="00C648B7">
        <w:t> '</w:t>
      </w:r>
      <w:proofErr w:type="spellStart"/>
      <w:r w:rsidRPr="00C648B7">
        <w:t>mongodb</w:t>
      </w:r>
      <w:proofErr w:type="spellEnd"/>
      <w:r w:rsidRPr="00C648B7">
        <w:t>' =&gt; [</w:t>
      </w:r>
    </w:p>
    <w:p w14:paraId="04F8FCA2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'driver' =&gt; '</w:t>
      </w:r>
      <w:proofErr w:type="spellStart"/>
      <w:r w:rsidRPr="00C648B7">
        <w:t>mongodb</w:t>
      </w:r>
      <w:proofErr w:type="spellEnd"/>
      <w:r w:rsidRPr="00C648B7">
        <w:t>',</w:t>
      </w:r>
    </w:p>
    <w:p w14:paraId="5F008D12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'host' =&gt; env('DB_HOST', '127.0.0.1'),</w:t>
      </w:r>
    </w:p>
    <w:p w14:paraId="3330CA8D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'port' =&gt; env('DB_PORT', 27017),</w:t>
      </w:r>
    </w:p>
    <w:p w14:paraId="71D742FC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'database' =&gt; env('DB_DATABASE', 'homestead'),</w:t>
      </w:r>
    </w:p>
    <w:p w14:paraId="6A31AD7D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'username' =&gt; env('DB_USERNAME', 'homestead'),</w:t>
      </w:r>
    </w:p>
    <w:p w14:paraId="2BE267AB" w14:textId="4420986E" w:rsidR="00B75DB7" w:rsidRDefault="00B75DB7" w:rsidP="00B75DB7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5.1</w:t>
      </w:r>
      <w:r w:rsidRPr="00E40D86">
        <w:t xml:space="preserve"> </w:t>
      </w:r>
      <w:r w:rsidR="00992C54">
        <w:t>(</w:t>
      </w:r>
      <w:proofErr w:type="spellStart"/>
      <w:r w:rsidR="00992C54">
        <w:t>Lanjutan</w:t>
      </w:r>
      <w:proofErr w:type="spellEnd"/>
      <w:r w:rsidR="00992C54">
        <w:t>)</w:t>
      </w:r>
    </w:p>
    <w:p w14:paraId="0ED97CA4" w14:textId="2F7B651A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'password' =&gt; env('DB_PASSWORD', 'secret'),</w:t>
      </w:r>
    </w:p>
    <w:p w14:paraId="488F4617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'options' =&gt; [</w:t>
      </w:r>
    </w:p>
    <w:p w14:paraId="3B80C822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'database'=&gt;env('DB_AUTHENTICATION_DATABASE'</w:t>
      </w:r>
      <w:r>
        <w:t xml:space="preserve"> </w:t>
      </w:r>
      <w:r w:rsidRPr="00C648B7">
        <w:t xml:space="preserve">,'admin'), </w:t>
      </w:r>
    </w:p>
    <w:p w14:paraId="568A89C8" w14:textId="77777777" w:rsidR="00206F62" w:rsidRPr="00C648B7" w:rsidRDefault="00206F62" w:rsidP="00206F62">
      <w:pPr>
        <w:pStyle w:val="STTSAlgoritmaContent"/>
        <w:widowControl w:val="0"/>
        <w:ind w:left="1701" w:hanging="1701"/>
      </w:pPr>
      <w:r w:rsidRPr="00C648B7">
        <w:t>],</w:t>
      </w:r>
    </w:p>
    <w:p w14:paraId="1BD497CC" w14:textId="77777777" w:rsidR="00206F62" w:rsidRPr="00C648B7" w:rsidRDefault="00206F62" w:rsidP="00206F62">
      <w:pPr>
        <w:pStyle w:val="STTSAlgoritmaContent"/>
        <w:widowControl w:val="0"/>
        <w:ind w:left="1276" w:hanging="1276"/>
      </w:pPr>
      <w:r w:rsidRPr="00C648B7">
        <w:t>],</w:t>
      </w:r>
    </w:p>
    <w:p w14:paraId="45D0344B" w14:textId="77777777" w:rsidR="00206F62" w:rsidRDefault="00206F62" w:rsidP="00206F62">
      <w:pPr>
        <w:pStyle w:val="STTSAlgoritmaContent"/>
        <w:widowControl w:val="0"/>
        <w:ind w:left="567" w:hanging="567"/>
      </w:pPr>
      <w:r w:rsidRPr="00C648B7">
        <w:t>],</w:t>
      </w:r>
    </w:p>
    <w:p w14:paraId="5F72EA26" w14:textId="77777777" w:rsidR="00206F62" w:rsidRDefault="00206F62" w:rsidP="00206F62"/>
    <w:p w14:paraId="568DA9E4" w14:textId="77777777" w:rsidR="00206F62" w:rsidRPr="00C648B7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13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code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line 2 </w:t>
      </w:r>
      <w:proofErr w:type="spellStart"/>
      <w:r>
        <w:t>hinnga</w:t>
      </w:r>
      <w:proofErr w:type="spellEnd"/>
      <w:r>
        <w:t xml:space="preserve"> 12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dua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‘</w:t>
      </w:r>
      <w:r w:rsidRPr="00C648B7">
        <w:rPr>
          <w:i/>
          <w:iCs/>
        </w:rPr>
        <w:t>connection</w:t>
      </w:r>
      <w:r>
        <w:t xml:space="preserve">’. Line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koneksinya</w:t>
      </w:r>
      <w:proofErr w:type="spellEnd"/>
      <w:r>
        <w:t xml:space="preserve">. Line 3 </w:t>
      </w:r>
      <w:proofErr w:type="spellStart"/>
      <w:r>
        <w:t>adalah</w:t>
      </w:r>
      <w:proofErr w:type="spellEnd"/>
      <w:r>
        <w:t xml:space="preserve"> driver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sqlserver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Line 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host di mana,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di setting di </w:t>
      </w:r>
      <w:r w:rsidRPr="00C648B7">
        <w:rPr>
          <w:i/>
          <w:iCs/>
        </w:rPr>
        <w:t>environment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defaultnya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nembak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C648B7">
        <w:rPr>
          <w:i/>
          <w:iCs/>
        </w:rPr>
        <w:t>localhost</w:t>
      </w:r>
      <w:r>
        <w:t xml:space="preserve">. Line 5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port yang </w:t>
      </w:r>
      <w:proofErr w:type="spellStart"/>
      <w:r>
        <w:t>digunakan</w:t>
      </w:r>
      <w:proofErr w:type="spellEnd"/>
      <w:r>
        <w:t xml:space="preserve">. Line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database yang </w:t>
      </w:r>
      <w:proofErr w:type="spellStart"/>
      <w:r>
        <w:t>digunakan</w:t>
      </w:r>
      <w:proofErr w:type="spellEnd"/>
      <w:r>
        <w:t xml:space="preserve">. Line 7 </w:t>
      </w:r>
      <w:proofErr w:type="spellStart"/>
      <w:r>
        <w:t>hingga</w:t>
      </w:r>
      <w:proofErr w:type="spellEnd"/>
      <w:r>
        <w:t xml:space="preserve"> 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username dan password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database. Line 10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databasenya</w:t>
      </w:r>
      <w:proofErr w:type="spellEnd"/>
      <w:r>
        <w:t>.</w:t>
      </w:r>
    </w:p>
    <w:p w14:paraId="13BB73DC" w14:textId="77777777" w:rsidR="00206F62" w:rsidRDefault="00206F62" w:rsidP="00206F62">
      <w:pPr>
        <w:ind w:firstLine="624"/>
        <w:rPr>
          <w:szCs w:val="24"/>
          <w:lang w:val="en-ID"/>
        </w:rPr>
      </w:pPr>
    </w:p>
    <w:p w14:paraId="19588535" w14:textId="4D45A1B1" w:rsidR="00206F62" w:rsidRPr="008D16EB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bookmarkStart w:id="432" w:name="_Toc124444551"/>
      <w:proofErr w:type="spellStart"/>
      <w:r>
        <w:t>Authentikasi</w:t>
      </w:r>
      <w:proofErr w:type="spellEnd"/>
      <w:r>
        <w:t xml:space="preserve"> dan persist data login</w:t>
      </w:r>
      <w:bookmarkEnd w:id="432"/>
    </w:p>
    <w:p w14:paraId="73FB0443" w14:textId="77777777" w:rsidR="00206F62" w:rsidRPr="00960978" w:rsidRDefault="00206F62" w:rsidP="00206F62">
      <w:proofErr w:type="spellStart"/>
      <w:r>
        <w:t>Autentikasi</w:t>
      </w:r>
      <w:proofErr w:type="spellEnd"/>
      <w:r>
        <w:t xml:space="preserve"> </w:t>
      </w:r>
      <w:proofErr w:type="spellStart"/>
      <w:r>
        <w:t>dipastikan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user yang login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Data user yang </w:t>
      </w:r>
      <w:proofErr w:type="spellStart"/>
      <w:r>
        <w:t>berhasil</w:t>
      </w:r>
      <w:proofErr w:type="spellEnd"/>
      <w:r>
        <w:t xml:space="preserve"> login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cookie </w:t>
      </w:r>
      <w:proofErr w:type="spellStart"/>
      <w:r>
        <w:t>sehingga</w:t>
      </w:r>
      <w:proofErr w:type="spellEnd"/>
      <w:r>
        <w:t xml:space="preserve"> user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browsernya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login.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Pr="00960978">
        <w:rPr>
          <w:i/>
          <w:iCs/>
        </w:rPr>
        <w:t>user experience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login. </w:t>
      </w:r>
      <w:proofErr w:type="spellStart"/>
      <w:r>
        <w:t>Penyimpanan</w:t>
      </w:r>
      <w:proofErr w:type="spellEnd"/>
      <w:r>
        <w:t xml:space="preserve"> pada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library </w:t>
      </w:r>
      <w:proofErr w:type="spellStart"/>
      <w:r>
        <w:t>Pinia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14:paraId="7FDF7F83" w14:textId="77777777" w:rsidR="00206F62" w:rsidRDefault="00206F62" w:rsidP="00206F62">
      <w:pPr>
        <w:ind w:firstLine="624"/>
        <w:rPr>
          <w:szCs w:val="24"/>
          <w:lang w:val="en-ID"/>
        </w:rPr>
      </w:pPr>
    </w:p>
    <w:p w14:paraId="3C2BCA7D" w14:textId="77777777" w:rsidR="00206F62" w:rsidRPr="00E40D86" w:rsidRDefault="00206F62" w:rsidP="00206F62">
      <w:pPr>
        <w:pStyle w:val="STTSAlgoritma"/>
      </w:pPr>
      <w:bookmarkStart w:id="433" w:name="_Toc124442793"/>
      <w:proofErr w:type="spellStart"/>
      <w:r w:rsidRPr="00E40D86">
        <w:t>Segmen</w:t>
      </w:r>
      <w:proofErr w:type="spellEnd"/>
      <w:r w:rsidRPr="00E40D86">
        <w:t xml:space="preserve"> Program </w:t>
      </w:r>
      <w:r>
        <w:t>5.2</w:t>
      </w:r>
      <w:r w:rsidRPr="00E40D86">
        <w:t xml:space="preserve"> </w:t>
      </w:r>
      <w:r>
        <w:t xml:space="preserve">Auth Store </w:t>
      </w:r>
      <w:proofErr w:type="spellStart"/>
      <w:r>
        <w:t>Pinia</w:t>
      </w:r>
      <w:bookmarkEnd w:id="433"/>
      <w:proofErr w:type="spellEnd"/>
    </w:p>
    <w:p w14:paraId="7703E7A9" w14:textId="77777777" w:rsidR="00206F62" w:rsidRPr="00960978" w:rsidRDefault="00206F62">
      <w:pPr>
        <w:pStyle w:val="STTSAlgoritmaContent"/>
        <w:widowControl w:val="0"/>
        <w:numPr>
          <w:ilvl w:val="0"/>
          <w:numId w:val="6"/>
        </w:numPr>
        <w:ind w:left="567" w:hanging="567"/>
      </w:pPr>
      <w:r w:rsidRPr="00960978">
        <w:t xml:space="preserve">export const </w:t>
      </w:r>
      <w:proofErr w:type="spellStart"/>
      <w:r w:rsidRPr="00960978">
        <w:t>useAuth</w:t>
      </w:r>
      <w:proofErr w:type="spellEnd"/>
      <w:r w:rsidRPr="00960978">
        <w:t xml:space="preserve"> = </w:t>
      </w:r>
      <w:proofErr w:type="spellStart"/>
      <w:r w:rsidRPr="00960978">
        <w:t>defineStore</w:t>
      </w:r>
      <w:proofErr w:type="spellEnd"/>
      <w:r w:rsidRPr="00960978">
        <w:t>("auth", {</w:t>
      </w:r>
    </w:p>
    <w:p w14:paraId="6BDB3ED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state: () =&gt; ({</w:t>
      </w:r>
    </w:p>
    <w:p w14:paraId="5505E504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authuser</w:t>
      </w:r>
      <w:proofErr w:type="spellEnd"/>
      <w:r w:rsidRPr="00960978">
        <w:t>: null,</w:t>
      </w:r>
    </w:p>
    <w:p w14:paraId="5E2FA57D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authErrors</w:t>
      </w:r>
      <w:proofErr w:type="spellEnd"/>
      <w:r w:rsidRPr="00960978">
        <w:t>: []</w:t>
      </w:r>
    </w:p>
    <w:p w14:paraId="64ECA0D9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}),</w:t>
      </w:r>
    </w:p>
    <w:p w14:paraId="64E3890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getters: {</w:t>
      </w:r>
    </w:p>
    <w:p w14:paraId="080C0C50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 xml:space="preserve">user: (state) =&gt; </w:t>
      </w:r>
      <w:proofErr w:type="spellStart"/>
      <w:r w:rsidRPr="00960978">
        <w:t>state.authuser</w:t>
      </w:r>
      <w:proofErr w:type="spellEnd"/>
      <w:r w:rsidRPr="00960978">
        <w:t>,</w:t>
      </w:r>
    </w:p>
    <w:p w14:paraId="514112D5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 xml:space="preserve">errors: (state) =&gt; </w:t>
      </w:r>
      <w:proofErr w:type="spellStart"/>
      <w:r w:rsidRPr="00960978">
        <w:t>state.authErrors</w:t>
      </w:r>
      <w:proofErr w:type="spellEnd"/>
    </w:p>
    <w:p w14:paraId="487C50F1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643A060A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actions: {</w:t>
      </w:r>
    </w:p>
    <w:p w14:paraId="5EF09058" w14:textId="283BF925" w:rsidR="00992C54" w:rsidRDefault="00992C54" w:rsidP="00992C54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5.2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21069B54" w14:textId="4E744E66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 xml:space="preserve">async </w:t>
      </w:r>
      <w:proofErr w:type="spellStart"/>
      <w:r w:rsidRPr="00960978">
        <w:t>getUser</w:t>
      </w:r>
      <w:proofErr w:type="spellEnd"/>
      <w:r w:rsidRPr="00960978">
        <w:t>() {</w:t>
      </w:r>
    </w:p>
    <w:p w14:paraId="1581BC5C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this.authuser</w:t>
      </w:r>
      <w:proofErr w:type="spellEnd"/>
      <w:r w:rsidRPr="00960978">
        <w:t xml:space="preserve"> = </w:t>
      </w:r>
      <w:proofErr w:type="spellStart"/>
      <w:r w:rsidRPr="00960978">
        <w:t>this.authuser</w:t>
      </w:r>
      <w:proofErr w:type="spellEnd"/>
    </w:p>
    <w:p w14:paraId="2D23DCE8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53DE6EB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 xml:space="preserve">async </w:t>
      </w:r>
      <w:proofErr w:type="spellStart"/>
      <w:r w:rsidRPr="00960978">
        <w:t>handleLogin</w:t>
      </w:r>
      <w:proofErr w:type="spellEnd"/>
      <w:r w:rsidRPr="00960978">
        <w:t>(data) {</w:t>
      </w:r>
    </w:p>
    <w:p w14:paraId="17498845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this.authErrors</w:t>
      </w:r>
      <w:proofErr w:type="spellEnd"/>
      <w:r w:rsidRPr="00960978">
        <w:t xml:space="preserve"> = [];</w:t>
      </w:r>
    </w:p>
    <w:p w14:paraId="7AFD7E3A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try {</w:t>
      </w:r>
    </w:p>
    <w:p w14:paraId="69E07BFE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 xml:space="preserve">await </w:t>
      </w:r>
      <w:proofErr w:type="spellStart"/>
      <w:r w:rsidRPr="00960978">
        <w:t>axios.post</w:t>
      </w:r>
      <w:proofErr w:type="spellEnd"/>
      <w:r w:rsidRPr="00960978">
        <w:t>('/</w:t>
      </w:r>
      <w:proofErr w:type="spellStart"/>
      <w:r w:rsidRPr="00960978">
        <w:t>api</w:t>
      </w:r>
      <w:proofErr w:type="spellEnd"/>
      <w:r w:rsidRPr="00960978">
        <w:t>/login', data).then((response) =&gt; {</w:t>
      </w:r>
    </w:p>
    <w:p w14:paraId="6401A21A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r w:rsidRPr="00960978">
        <w:t>if (</w:t>
      </w:r>
      <w:proofErr w:type="spellStart"/>
      <w:r w:rsidRPr="00960978">
        <w:t>response.data</w:t>
      </w:r>
      <w:proofErr w:type="spellEnd"/>
      <w:r w:rsidRPr="00960978">
        <w:t>[0] == null) {</w:t>
      </w:r>
    </w:p>
    <w:p w14:paraId="2DB4AFB0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proofErr w:type="spellStart"/>
      <w:r w:rsidRPr="00960978">
        <w:t>this.authuser</w:t>
      </w:r>
      <w:proofErr w:type="spellEnd"/>
      <w:r w:rsidRPr="00960978">
        <w:t xml:space="preserve"> = null</w:t>
      </w:r>
    </w:p>
    <w:p w14:paraId="07C4D087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</w:t>
      </w:r>
    </w:p>
    <w:p w14:paraId="24807980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r w:rsidRPr="00960978">
        <w:t>else {</w:t>
      </w:r>
    </w:p>
    <w:p w14:paraId="6FC1EEA7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proofErr w:type="spellStart"/>
      <w:r w:rsidRPr="00960978">
        <w:t>this.authuser</w:t>
      </w:r>
      <w:proofErr w:type="spellEnd"/>
      <w:r w:rsidRPr="00960978">
        <w:t xml:space="preserve"> = </w:t>
      </w:r>
      <w:proofErr w:type="spellStart"/>
      <w:r w:rsidRPr="00960978">
        <w:t>response.data</w:t>
      </w:r>
      <w:proofErr w:type="spellEnd"/>
      <w:r w:rsidRPr="00960978">
        <w:t>[0].user</w:t>
      </w:r>
    </w:p>
    <w:p w14:paraId="7DED5D9F" w14:textId="77777777" w:rsidR="00206F62" w:rsidRPr="00960978" w:rsidRDefault="00206F62" w:rsidP="00206F62">
      <w:pPr>
        <w:pStyle w:val="STTSAlgoritmaContent"/>
        <w:widowControl w:val="0"/>
        <w:ind w:left="1701" w:hanging="1701"/>
      </w:pPr>
      <w:r w:rsidRPr="00960978">
        <w:t>}</w:t>
      </w:r>
    </w:p>
    <w:p w14:paraId="162D9EC4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});</w:t>
      </w:r>
    </w:p>
    <w:p w14:paraId="6F307E5F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 catch (error) {}</w:t>
      </w:r>
    </w:p>
    <w:p w14:paraId="326CF30E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18B53356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 xml:space="preserve">async </w:t>
      </w:r>
      <w:proofErr w:type="spellStart"/>
      <w:r w:rsidRPr="00960978">
        <w:t>handleLogout</w:t>
      </w:r>
      <w:proofErr w:type="spellEnd"/>
      <w:r w:rsidRPr="00960978">
        <w:t>() {</w:t>
      </w:r>
    </w:p>
    <w:p w14:paraId="7A7F1626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try {</w:t>
      </w:r>
    </w:p>
    <w:p w14:paraId="78819A93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proofErr w:type="spellStart"/>
      <w:r w:rsidRPr="00960978">
        <w:t>this.authuser</w:t>
      </w:r>
      <w:proofErr w:type="spellEnd"/>
      <w:r w:rsidRPr="00960978">
        <w:t xml:space="preserve"> = null;</w:t>
      </w:r>
    </w:p>
    <w:p w14:paraId="1F13F376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 catch (error) {</w:t>
      </w:r>
    </w:p>
    <w:p w14:paraId="5B6FCBA9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</w:t>
      </w:r>
    </w:p>
    <w:p w14:paraId="6AE4EB68" w14:textId="77777777" w:rsidR="00206F62" w:rsidRPr="00960978" w:rsidRDefault="00206F62" w:rsidP="00206F62">
      <w:pPr>
        <w:pStyle w:val="STTSAlgoritmaContent"/>
        <w:widowControl w:val="0"/>
        <w:ind w:left="1134" w:hanging="1134"/>
      </w:pPr>
      <w:r w:rsidRPr="00960978">
        <w:t>},</w:t>
      </w:r>
    </w:p>
    <w:p w14:paraId="6B27ECE4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},</w:t>
      </w:r>
    </w:p>
    <w:p w14:paraId="75B7C742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persist: true</w:t>
      </w:r>
    </w:p>
    <w:p w14:paraId="2664267D" w14:textId="77777777" w:rsidR="00206F62" w:rsidRPr="00960978" w:rsidRDefault="00206F62" w:rsidP="00206F62">
      <w:pPr>
        <w:pStyle w:val="STTSAlgoritmaContent"/>
        <w:widowControl w:val="0"/>
        <w:ind w:left="567" w:hanging="567"/>
      </w:pPr>
      <w:r w:rsidRPr="00960978">
        <w:t>})</w:t>
      </w:r>
    </w:p>
    <w:p w14:paraId="6B255875" w14:textId="77777777" w:rsidR="00206F62" w:rsidRDefault="00206F62" w:rsidP="00206F62">
      <w:pPr>
        <w:ind w:firstLine="624"/>
        <w:rPr>
          <w:szCs w:val="24"/>
          <w:lang w:val="en-ID"/>
        </w:rPr>
      </w:pPr>
    </w:p>
    <w:p w14:paraId="12BF728C" w14:textId="77777777" w:rsidR="00206F62" w:rsidRPr="00C648B7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storenya</w:t>
      </w:r>
      <w:proofErr w:type="spellEnd"/>
      <w:r>
        <w:t xml:space="preserve">. Line 2 </w:t>
      </w:r>
      <w:proofErr w:type="spellStart"/>
      <w:r>
        <w:t>hingga</w:t>
      </w:r>
      <w:proofErr w:type="spellEnd"/>
      <w:r>
        <w:t xml:space="preserve"> line 5 </w:t>
      </w:r>
      <w:proofErr w:type="spellStart"/>
      <w:r>
        <w:t>menjelaskan</w:t>
      </w:r>
      <w:proofErr w:type="spellEnd"/>
      <w:r>
        <w:t xml:space="preserve"> model data </w:t>
      </w:r>
      <w:proofErr w:type="spellStart"/>
      <w:r>
        <w:t>dari</w:t>
      </w:r>
      <w:proofErr w:type="spellEnd"/>
      <w:r>
        <w:t xml:space="preserve"> store yang </w:t>
      </w:r>
      <w:proofErr w:type="spellStart"/>
      <w:r>
        <w:t>dibuat</w:t>
      </w:r>
      <w:proofErr w:type="spellEnd"/>
      <w:r>
        <w:t xml:space="preserve">. Line 6 </w:t>
      </w:r>
      <w:proofErr w:type="spellStart"/>
      <w:r>
        <w:t>hingga</w:t>
      </w:r>
      <w:proofErr w:type="spellEnd"/>
      <w:r>
        <w:t xml:space="preserve"> 8 </w:t>
      </w:r>
      <w:proofErr w:type="spellStart"/>
      <w:r>
        <w:t>adalah</w:t>
      </w:r>
      <w:proofErr w:type="spellEnd"/>
      <w:r>
        <w:t xml:space="preserve"> </w:t>
      </w:r>
      <w:r w:rsidRPr="00AD2204">
        <w:rPr>
          <w:i/>
          <w:iCs/>
        </w:rPr>
        <w:t>getter</w:t>
      </w:r>
      <w:r>
        <w:t xml:space="preserve"> </w:t>
      </w:r>
      <w:proofErr w:type="spellStart"/>
      <w:r>
        <w:t>seperti</w:t>
      </w:r>
      <w:proofErr w:type="spellEnd"/>
      <w:r>
        <w:t xml:space="preserve"> pada java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data. Line 11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store </w:t>
      </w:r>
      <w:proofErr w:type="spellStart"/>
      <w:r>
        <w:t>ini</w:t>
      </w:r>
      <w:proofErr w:type="spellEnd"/>
      <w:r>
        <w:t xml:space="preserve">. Line 11 </w:t>
      </w:r>
      <w:proofErr w:type="spellStart"/>
      <w:r>
        <w:t>hingga</w:t>
      </w:r>
      <w:proofErr w:type="spellEnd"/>
      <w:r>
        <w:t xml:space="preserve"> 13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user </w:t>
      </w:r>
      <w:proofErr w:type="spellStart"/>
      <w:r>
        <w:t>sekarang</w:t>
      </w:r>
      <w:proofErr w:type="spellEnd"/>
      <w:r>
        <w:t xml:space="preserve">. Line 14 </w:t>
      </w:r>
      <w:proofErr w:type="spellStart"/>
      <w:r>
        <w:t>hingga</w:t>
      </w:r>
      <w:proofErr w:type="spellEnd"/>
      <w:r>
        <w:t xml:space="preserve"> 26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Line 27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logout user. Line 34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data user yang login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logout.</w:t>
      </w:r>
    </w:p>
    <w:p w14:paraId="559A2A04" w14:textId="77777777" w:rsidR="00206F62" w:rsidRDefault="00206F62" w:rsidP="00206F62">
      <w:pPr>
        <w:ind w:firstLine="0"/>
        <w:rPr>
          <w:szCs w:val="24"/>
          <w:lang w:val="en-ID"/>
        </w:rPr>
      </w:pPr>
    </w:p>
    <w:p w14:paraId="164ACE65" w14:textId="1B0AF0C6" w:rsidR="00206F62" w:rsidRPr="00112A7E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bookmarkStart w:id="434" w:name="_Toc124444552"/>
      <w:r>
        <w:t>Tarik Data Database Perusahaan (SQL Server)</w:t>
      </w:r>
      <w:bookmarkEnd w:id="434"/>
    </w:p>
    <w:p w14:paraId="4EDCC498" w14:textId="77777777" w:rsidR="00206F62" w:rsidRDefault="00206F62" w:rsidP="00206F62">
      <w:proofErr w:type="spellStart"/>
      <w:r>
        <w:t>Perbedaan</w:t>
      </w:r>
      <w:proofErr w:type="spellEnd"/>
      <w:r>
        <w:t xml:space="preserve"> database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miliki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,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data. Saat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database </w:t>
      </w:r>
      <w:proofErr w:type="spellStart"/>
      <w:r>
        <w:t>berbasis</w:t>
      </w:r>
      <w:proofErr w:type="spellEnd"/>
      <w:r>
        <w:t xml:space="preserve"> SQL yang </w:t>
      </w:r>
      <w:proofErr w:type="spellStart"/>
      <w:r>
        <w:t>bernama</w:t>
      </w:r>
      <w:proofErr w:type="spellEnd"/>
      <w:r>
        <w:t xml:space="preserve"> Microsoft SQL Server.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semerta</w:t>
      </w:r>
      <w:proofErr w:type="spellEnd"/>
      <w:r>
        <w:t xml:space="preserve"> </w:t>
      </w:r>
      <w:proofErr w:type="spellStart"/>
      <w:r>
        <w:t>merta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terjadi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SQL query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json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mongodb</w:t>
      </w:r>
      <w:proofErr w:type="spellEnd"/>
      <w:r>
        <w:t>.</w:t>
      </w:r>
    </w:p>
    <w:p w14:paraId="066ED523" w14:textId="77777777" w:rsidR="00206F62" w:rsidRDefault="00206F62" w:rsidP="00206F62">
      <w:pPr>
        <w:ind w:firstLine="0"/>
        <w:rPr>
          <w:szCs w:val="24"/>
          <w:lang w:val="en-ID"/>
        </w:rPr>
      </w:pPr>
    </w:p>
    <w:p w14:paraId="64F351FD" w14:textId="77777777" w:rsidR="00206F62" w:rsidRPr="00E40D86" w:rsidRDefault="00206F62" w:rsidP="00206F62">
      <w:pPr>
        <w:pStyle w:val="STTSAlgoritma"/>
      </w:pPr>
      <w:bookmarkStart w:id="435" w:name="_Toc124442794"/>
      <w:proofErr w:type="spellStart"/>
      <w:r w:rsidRPr="00E40D86">
        <w:t>Segmen</w:t>
      </w:r>
      <w:proofErr w:type="spellEnd"/>
      <w:r w:rsidRPr="00E40D86">
        <w:t xml:space="preserve"> Program </w:t>
      </w:r>
      <w:r>
        <w:t>5.3</w:t>
      </w:r>
      <w:r w:rsidRPr="00E40D86">
        <w:t xml:space="preserve"> </w:t>
      </w:r>
      <w:r>
        <w:t>Tarik Data SPK</w:t>
      </w:r>
      <w:bookmarkEnd w:id="435"/>
    </w:p>
    <w:p w14:paraId="659D528A" w14:textId="77777777" w:rsidR="00206F62" w:rsidRPr="000D1DAF" w:rsidRDefault="00206F62">
      <w:pPr>
        <w:pStyle w:val="STTSAlgoritmaContent"/>
        <w:widowControl w:val="0"/>
        <w:numPr>
          <w:ilvl w:val="0"/>
          <w:numId w:val="55"/>
        </w:numPr>
        <w:ind w:left="567" w:hanging="567"/>
      </w:pPr>
      <w:r w:rsidRPr="000D1DAF">
        <w:t>$</w:t>
      </w:r>
      <w:proofErr w:type="spellStart"/>
      <w:r w:rsidRPr="000D1DAF">
        <w:t>datas</w:t>
      </w:r>
      <w:proofErr w:type="spellEnd"/>
      <w:r w:rsidRPr="000D1DAF">
        <w:t>=DB::connection('</w:t>
      </w:r>
      <w:proofErr w:type="spellStart"/>
      <w:r w:rsidRPr="000D1DAF">
        <w:t>sqlsrv</w:t>
      </w:r>
      <w:proofErr w:type="spellEnd"/>
      <w:r w:rsidRPr="000D1DAF">
        <w:t>')-&gt;</w:t>
      </w:r>
      <w:r>
        <w:t xml:space="preserve"> </w:t>
      </w:r>
      <w:r w:rsidRPr="000D1DAF">
        <w:t>table('SURATPERINTAHKERJA')</w:t>
      </w:r>
    </w:p>
    <w:p w14:paraId="5F746D18" w14:textId="77777777" w:rsidR="00206F62" w:rsidRPr="000D1DAF" w:rsidRDefault="00206F62" w:rsidP="00206F62">
      <w:pPr>
        <w:pStyle w:val="STTSAlgoritmaContent"/>
        <w:widowControl w:val="0"/>
        <w:ind w:left="1134" w:hanging="1134"/>
      </w:pPr>
      <w:r w:rsidRPr="000D1DAF">
        <w:t>-&gt;join('SPECIFICATION', 'SPECIFICATION.SPK Number', '=', 'SURATPERINTAHKERJA.SPK Number')</w:t>
      </w:r>
    </w:p>
    <w:p w14:paraId="108A2051" w14:textId="77777777" w:rsidR="00206F62" w:rsidRDefault="00206F62" w:rsidP="00206F62">
      <w:pPr>
        <w:pStyle w:val="STTSAlgoritmaContent"/>
        <w:widowControl w:val="0"/>
        <w:ind w:left="1134" w:hanging="1134"/>
      </w:pPr>
      <w:r w:rsidRPr="000D1DAF">
        <w:t>-&gt;get();</w:t>
      </w:r>
    </w:p>
    <w:p w14:paraId="1E067ACD" w14:textId="77777777" w:rsidR="00206F62" w:rsidRPr="00937629" w:rsidRDefault="00206F62" w:rsidP="00206F62">
      <w:pPr>
        <w:pStyle w:val="STTSAlgoritmaContent"/>
        <w:widowControl w:val="0"/>
        <w:ind w:left="567" w:hanging="567"/>
      </w:pPr>
      <w:r w:rsidRPr="00937629">
        <w:t>foreach ($</w:t>
      </w:r>
      <w:proofErr w:type="spellStart"/>
      <w:r w:rsidRPr="00937629">
        <w:t>datas</w:t>
      </w:r>
      <w:proofErr w:type="spellEnd"/>
      <w:r w:rsidRPr="00937629">
        <w:t xml:space="preserve"> as $data) {</w:t>
      </w:r>
    </w:p>
    <w:p w14:paraId="79A1C6DD" w14:textId="77777777" w:rsidR="00206F62" w:rsidRPr="00937629" w:rsidRDefault="00206F62" w:rsidP="00206F62">
      <w:pPr>
        <w:pStyle w:val="STTSAlgoritmaContent"/>
        <w:widowControl w:val="0"/>
        <w:ind w:left="1134" w:hanging="1134"/>
      </w:pPr>
      <w:r w:rsidRPr="00937629">
        <w:t>$</w:t>
      </w:r>
      <w:proofErr w:type="spellStart"/>
      <w:r w:rsidRPr="00937629">
        <w:t>newdata</w:t>
      </w:r>
      <w:proofErr w:type="spellEnd"/>
      <w:r w:rsidRPr="00937629">
        <w:t xml:space="preserve"> = SPK::create([</w:t>
      </w:r>
    </w:p>
    <w:p w14:paraId="4E56F58F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"NOSPK" =&gt; trim($data-&gt;{'SPK Number'}),</w:t>
      </w:r>
    </w:p>
    <w:p w14:paraId="791750BA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Tipe</w:t>
      </w:r>
      <w:proofErr w:type="spellEnd"/>
      <w:r w:rsidRPr="00937629">
        <w:t>"=&gt;trim($data-&gt;{'SPK Type'}),</w:t>
      </w:r>
    </w:p>
    <w:p w14:paraId="0E80F159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 xml:space="preserve">"AirSuspensi"=&gt;trim($data-&gt;{'Air </w:t>
      </w:r>
      <w:proofErr w:type="spellStart"/>
      <w:r w:rsidRPr="00937629">
        <w:t>Suspensi</w:t>
      </w:r>
      <w:proofErr w:type="spellEnd"/>
      <w:r w:rsidRPr="00937629">
        <w:t>'}),</w:t>
      </w:r>
    </w:p>
    <w:p w14:paraId="03B7ADE4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Semi_Monocoque</w:t>
      </w:r>
      <w:proofErr w:type="spellEnd"/>
      <w:r w:rsidRPr="00937629">
        <w:t>"=&gt;trim($data-&gt;{'Semi Monocoque'}),</w:t>
      </w:r>
    </w:p>
    <w:p w14:paraId="3896AD0A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No_Rangka</w:t>
      </w:r>
      <w:proofErr w:type="spellEnd"/>
      <w:r w:rsidRPr="00937629">
        <w:t>"=&gt;trim($data-&gt;{'No Rangka'}),</w:t>
      </w:r>
    </w:p>
    <w:p w14:paraId="07792EBB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No_Mesin</w:t>
      </w:r>
      <w:proofErr w:type="spellEnd"/>
      <w:r w:rsidRPr="00937629">
        <w:t xml:space="preserve">"=&gt;trim($data-&gt;{'No </w:t>
      </w:r>
      <w:proofErr w:type="spellStart"/>
      <w:r w:rsidRPr="00937629">
        <w:t>Mesin</w:t>
      </w:r>
      <w:proofErr w:type="spellEnd"/>
      <w:r w:rsidRPr="00937629">
        <w:t>'}),</w:t>
      </w:r>
    </w:p>
    <w:p w14:paraId="4F026418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"parameter" =&gt;</w:t>
      </w:r>
      <w:r>
        <w:t xml:space="preserve"> </w:t>
      </w:r>
      <w:r w:rsidRPr="00937629">
        <w:t>[</w:t>
      </w:r>
    </w:p>
    <w:p w14:paraId="29C6D459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"ModelMobil" =&gt; trim($data-&gt;{'Merk'}),</w:t>
      </w:r>
    </w:p>
    <w:p w14:paraId="4BCD15D3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TipeMobil</w:t>
      </w:r>
      <w:proofErr w:type="spellEnd"/>
      <w:r w:rsidRPr="00937629">
        <w:t>" =&gt; trim($data-&gt;{'Type'}),</w:t>
      </w:r>
    </w:p>
    <w:p w14:paraId="15CB2209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TinggiMobil</w:t>
      </w:r>
      <w:proofErr w:type="spellEnd"/>
      <w:r w:rsidRPr="00937629">
        <w:t>" =&gt; "",</w:t>
      </w:r>
    </w:p>
    <w:p w14:paraId="2CE579B4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newparameter</w:t>
      </w:r>
      <w:proofErr w:type="spellEnd"/>
      <w:r w:rsidRPr="00937629">
        <w:t>" =&gt;</w:t>
      </w:r>
      <w:r>
        <w:t xml:space="preserve"> </w:t>
      </w:r>
      <w:r w:rsidRPr="00937629">
        <w:t>[</w:t>
      </w:r>
    </w:p>
    <w:p w14:paraId="7A7ABE56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[</w:t>
      </w:r>
    </w:p>
    <w:p w14:paraId="51E4E22D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</w:t>
      </w:r>
      <w:proofErr w:type="spellStart"/>
      <w:r w:rsidRPr="00937629">
        <w:t>Newparam</w:t>
      </w:r>
      <w:proofErr w:type="spellEnd"/>
      <w:r w:rsidRPr="00937629">
        <w:t>" =&gt; trim($data-&gt;{'User Defined'}),</w:t>
      </w:r>
    </w:p>
    <w:p w14:paraId="54C5B8C8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"Component" =&gt; [trim($data-&gt;{'User</w:t>
      </w:r>
      <w:r>
        <w:t xml:space="preserve"> </w:t>
      </w:r>
      <w:r w:rsidRPr="00937629">
        <w:t>Defined Desc'})],</w:t>
      </w:r>
    </w:p>
    <w:p w14:paraId="404EA1BB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],</w:t>
      </w:r>
    </w:p>
    <w:p w14:paraId="239F4AF1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]</w:t>
      </w:r>
    </w:p>
    <w:p w14:paraId="310AC862" w14:textId="77777777" w:rsidR="00206F62" w:rsidRPr="00937629" w:rsidRDefault="00206F62" w:rsidP="00206F62">
      <w:pPr>
        <w:pStyle w:val="STTSAlgoritmaContent"/>
        <w:widowControl w:val="0"/>
        <w:ind w:left="1701" w:hanging="1701"/>
      </w:pPr>
      <w:r w:rsidRPr="00937629">
        <w:t>]</w:t>
      </w:r>
    </w:p>
    <w:p w14:paraId="05B6205C" w14:textId="77777777" w:rsidR="00206F62" w:rsidRPr="00937629" w:rsidRDefault="00206F62" w:rsidP="00206F62">
      <w:pPr>
        <w:pStyle w:val="STTSAlgoritmaContent"/>
        <w:widowControl w:val="0"/>
        <w:ind w:left="1134" w:hanging="1134"/>
      </w:pPr>
      <w:r w:rsidRPr="00937629">
        <w:t>]);</w:t>
      </w:r>
    </w:p>
    <w:p w14:paraId="37042B36" w14:textId="77777777" w:rsidR="00206F62" w:rsidRPr="00937629" w:rsidRDefault="00206F62" w:rsidP="00206F62">
      <w:pPr>
        <w:pStyle w:val="STTSAlgoritmaContent"/>
        <w:widowControl w:val="0"/>
        <w:ind w:left="567" w:hanging="567"/>
      </w:pPr>
      <w:r w:rsidRPr="00937629">
        <w:t>}</w:t>
      </w:r>
    </w:p>
    <w:p w14:paraId="35FA7C87" w14:textId="77777777" w:rsidR="00206F62" w:rsidRDefault="00206F62" w:rsidP="00206F62"/>
    <w:p w14:paraId="65880C93" w14:textId="77777777" w:rsidR="00206F62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SPK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Baris 4 </w:t>
      </w:r>
      <w:proofErr w:type="spellStart"/>
      <w:r>
        <w:t>hingga</w:t>
      </w:r>
      <w:proofErr w:type="spellEnd"/>
      <w:r>
        <w:t xml:space="preserve"> 24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looping baris data yang </w:t>
      </w:r>
      <w:proofErr w:type="spellStart"/>
      <w:r>
        <w:t>didapat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didatpatkan</w:t>
      </w:r>
      <w:proofErr w:type="spellEnd"/>
      <w:r>
        <w:t xml:space="preserve"> </w:t>
      </w:r>
      <w:proofErr w:type="spellStart"/>
      <w:r>
        <w:t>dibuatlah</w:t>
      </w:r>
      <w:proofErr w:type="spellEnd"/>
      <w:r>
        <w:t xml:space="preserve"> Model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SPK </w:t>
      </w:r>
      <w:proofErr w:type="spellStart"/>
      <w:r>
        <w:t>untuk</w:t>
      </w:r>
      <w:proofErr w:type="spellEnd"/>
      <w:r>
        <w:t xml:space="preserve"> proses insert data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line 5 </w:t>
      </w:r>
      <w:proofErr w:type="spellStart"/>
      <w:r>
        <w:t>hingga</w:t>
      </w:r>
      <w:proofErr w:type="spellEnd"/>
      <w:r>
        <w:t xml:space="preserve"> 23. </w:t>
      </w:r>
      <w:proofErr w:type="spellStart"/>
      <w:r>
        <w:t>Segmen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database master </w:t>
      </w:r>
      <w:proofErr w:type="spellStart"/>
      <w:r>
        <w:t>milik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. </w:t>
      </w:r>
      <w:proofErr w:type="spellStart"/>
      <w:r>
        <w:t>Perbedaannya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if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data.</w:t>
      </w:r>
    </w:p>
    <w:p w14:paraId="2F5752D2" w14:textId="77777777" w:rsidR="00206F62" w:rsidRPr="00367A0A" w:rsidRDefault="00206F62" w:rsidP="00206F62">
      <w:pPr>
        <w:pStyle w:val="STTSJudulSubBab"/>
        <w:ind w:left="0" w:firstLine="0"/>
        <w:rPr>
          <w:sz w:val="24"/>
        </w:rPr>
      </w:pPr>
    </w:p>
    <w:p w14:paraId="44111FF3" w14:textId="1A577C68" w:rsidR="00206F62" w:rsidRPr="00112A7E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bookmarkStart w:id="436" w:name="_Toc124444553"/>
      <w:r>
        <w:t>Routing</w:t>
      </w:r>
      <w:bookmarkEnd w:id="436"/>
    </w:p>
    <w:p w14:paraId="60038910" w14:textId="11D656FE" w:rsidR="00206F62" w:rsidRDefault="00206F62" w:rsidP="00206F62">
      <w:r>
        <w:t xml:space="preserve">Routing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pada website yang mana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path website </w:t>
      </w:r>
      <w:proofErr w:type="spellStart"/>
      <w:r>
        <w:t>didefinisikan</w:t>
      </w:r>
      <w:proofErr w:type="spellEnd"/>
      <w:r>
        <w:t xml:space="preserve">. Karena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frontendnya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route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library </w:t>
      </w:r>
      <w:proofErr w:type="spellStart"/>
      <w:r>
        <w:lastRenderedPageBreak/>
        <w:t>bernama</w:t>
      </w:r>
      <w:proofErr w:type="spellEnd"/>
      <w:r>
        <w:t xml:space="preserve"> </w:t>
      </w:r>
      <w:proofErr w:type="spellStart"/>
      <w:r>
        <w:t>vue</w:t>
      </w:r>
      <w:proofErr w:type="spellEnd"/>
      <w:r>
        <w:t xml:space="preserve">-router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middleware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web user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path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haknya</w:t>
      </w:r>
      <w:proofErr w:type="spellEnd"/>
      <w:r>
        <w:t xml:space="preserve">. </w:t>
      </w:r>
    </w:p>
    <w:p w14:paraId="66D40F16" w14:textId="77777777" w:rsidR="00992C54" w:rsidRPr="000B47E7" w:rsidRDefault="00992C54" w:rsidP="00206F62"/>
    <w:p w14:paraId="02AE1836" w14:textId="77777777" w:rsidR="00206F62" w:rsidRPr="00E40D86" w:rsidRDefault="00206F62" w:rsidP="00206F62">
      <w:pPr>
        <w:pStyle w:val="STTSAlgoritma"/>
      </w:pPr>
      <w:bookmarkStart w:id="437" w:name="_Toc124442795"/>
      <w:proofErr w:type="spellStart"/>
      <w:r w:rsidRPr="00E40D86">
        <w:t>Segmen</w:t>
      </w:r>
      <w:proofErr w:type="spellEnd"/>
      <w:r w:rsidRPr="00E40D86">
        <w:t xml:space="preserve"> Program </w:t>
      </w:r>
      <w:r>
        <w:t>5.4</w:t>
      </w:r>
      <w:r w:rsidRPr="00E40D86">
        <w:t xml:space="preserve"> </w:t>
      </w:r>
      <w:r>
        <w:t>Routing</w:t>
      </w:r>
      <w:bookmarkEnd w:id="437"/>
    </w:p>
    <w:p w14:paraId="6BE38A95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import Vue from '</w:t>
      </w:r>
      <w:proofErr w:type="spellStart"/>
      <w:r w:rsidRPr="00234BF8">
        <w:t>vue</w:t>
      </w:r>
      <w:proofErr w:type="spellEnd"/>
      <w:r w:rsidRPr="00234BF8">
        <w:t>';</w:t>
      </w:r>
    </w:p>
    <w:p w14:paraId="13487477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 xml:space="preserve">import </w:t>
      </w:r>
      <w:proofErr w:type="spellStart"/>
      <w:r w:rsidRPr="00234BF8">
        <w:t>VueRouter</w:t>
      </w:r>
      <w:proofErr w:type="spellEnd"/>
      <w:r w:rsidRPr="00234BF8">
        <w:t xml:space="preserve"> from '</w:t>
      </w:r>
      <w:proofErr w:type="spellStart"/>
      <w:r w:rsidRPr="00234BF8">
        <w:t>vue</w:t>
      </w:r>
      <w:proofErr w:type="spellEnd"/>
      <w:r w:rsidRPr="00234BF8">
        <w:t>-router'</w:t>
      </w:r>
    </w:p>
    <w:p w14:paraId="5DA8A6DC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 xml:space="preserve">import { </w:t>
      </w:r>
      <w:proofErr w:type="spellStart"/>
      <w:r w:rsidRPr="00234BF8">
        <w:t>useAuth</w:t>
      </w:r>
      <w:proofErr w:type="spellEnd"/>
      <w:r w:rsidRPr="00234BF8">
        <w:t xml:space="preserve"> } from '../../Stores/Auth'</w:t>
      </w:r>
    </w:p>
    <w:p w14:paraId="2A163784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proofErr w:type="spellStart"/>
      <w:r w:rsidRPr="00234BF8">
        <w:t>Vue.use</w:t>
      </w:r>
      <w:proofErr w:type="spellEnd"/>
      <w:r w:rsidRPr="00234BF8">
        <w:t>(</w:t>
      </w:r>
      <w:proofErr w:type="spellStart"/>
      <w:r w:rsidRPr="00234BF8">
        <w:t>VueRouter</w:t>
      </w:r>
      <w:proofErr w:type="spellEnd"/>
      <w:r w:rsidRPr="00234BF8">
        <w:t>)</w:t>
      </w:r>
    </w:p>
    <w:p w14:paraId="315C8484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const routes = [{</w:t>
      </w:r>
    </w:p>
    <w:p w14:paraId="45549352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name: 'Home',</w:t>
      </w:r>
    </w:p>
    <w:p w14:paraId="58A482AF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path: '/',</w:t>
      </w:r>
    </w:p>
    <w:p w14:paraId="3A3661DF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component:()=&gt; import("../components/Pages/Home/</w:t>
      </w:r>
      <w:proofErr w:type="spellStart"/>
      <w:r w:rsidRPr="00234BF8">
        <w:t>Home.vue</w:t>
      </w:r>
      <w:proofErr w:type="spellEnd"/>
      <w:r w:rsidRPr="00234BF8">
        <w:t>"),</w:t>
      </w:r>
    </w:p>
    <w:p w14:paraId="535569DF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meta: {</w:t>
      </w:r>
    </w:p>
    <w:p w14:paraId="0ECB8341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proofErr w:type="spellStart"/>
      <w:r w:rsidRPr="00234BF8">
        <w:t>guestPageAccess</w:t>
      </w:r>
      <w:proofErr w:type="spellEnd"/>
      <w:r w:rsidRPr="00234BF8">
        <w:t>: true,</w:t>
      </w:r>
    </w:p>
    <w:p w14:paraId="30771607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}</w:t>
      </w:r>
    </w:p>
    <w:p w14:paraId="6394D3F9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},</w:t>
      </w:r>
    </w:p>
    <w:p w14:paraId="5F94D198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{</w:t>
      </w:r>
    </w:p>
    <w:p w14:paraId="6B39A1C3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 xml:space="preserve">name: 'Register', // register user </w:t>
      </w:r>
      <w:proofErr w:type="spellStart"/>
      <w:r w:rsidRPr="00234BF8">
        <w:t>baru</w:t>
      </w:r>
      <w:proofErr w:type="spellEnd"/>
    </w:p>
    <w:p w14:paraId="1CFFA51C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path: '/user/create',</w:t>
      </w:r>
    </w:p>
    <w:p w14:paraId="166DF2F9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component:()=&gt;import("../components/Pages/Register/Register.vue"),</w:t>
      </w:r>
    </w:p>
    <w:p w14:paraId="130EFF18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meta: {</w:t>
      </w:r>
    </w:p>
    <w:p w14:paraId="415CFDE1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proofErr w:type="spellStart"/>
      <w:r w:rsidRPr="00234BF8">
        <w:t>guestPageAccess</w:t>
      </w:r>
      <w:proofErr w:type="spellEnd"/>
      <w:r w:rsidRPr="00234BF8">
        <w:t>: false,</w:t>
      </w:r>
    </w:p>
    <w:p w14:paraId="2784897D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proofErr w:type="spellStart"/>
      <w:r w:rsidRPr="00234BF8">
        <w:t>levelAccess</w:t>
      </w:r>
      <w:proofErr w:type="spellEnd"/>
      <w:r w:rsidRPr="00234BF8">
        <w:t>: 'Super Admin Role'</w:t>
      </w:r>
    </w:p>
    <w:p w14:paraId="229B57B4" w14:textId="77777777" w:rsidR="00206F62" w:rsidRPr="00234BF8" w:rsidRDefault="00206F62" w:rsidP="00206F62">
      <w:pPr>
        <w:pStyle w:val="STTSSegmenProgramContent"/>
        <w:widowControl w:val="0"/>
        <w:ind w:left="1134" w:hanging="1134"/>
      </w:pPr>
      <w:r w:rsidRPr="00234BF8">
        <w:t>}</w:t>
      </w:r>
    </w:p>
    <w:p w14:paraId="3C805F52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},</w:t>
      </w:r>
    </w:p>
    <w:p w14:paraId="23D598D8" w14:textId="77777777" w:rsidR="00206F62" w:rsidRPr="00234BF8" w:rsidRDefault="00206F62" w:rsidP="00206F62">
      <w:pPr>
        <w:pStyle w:val="STTSSegmenProgramContent"/>
        <w:widowControl w:val="0"/>
        <w:ind w:left="567" w:hanging="567"/>
      </w:pPr>
      <w:r w:rsidRPr="00234BF8">
        <w:t>]</w:t>
      </w:r>
    </w:p>
    <w:p w14:paraId="545557F5" w14:textId="77777777" w:rsidR="00206F62" w:rsidRPr="00234BF8" w:rsidRDefault="00206F62" w:rsidP="00206F62"/>
    <w:p w14:paraId="691C2266" w14:textId="77777777" w:rsidR="00206F62" w:rsidRPr="00234BF8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library. Line 5 </w:t>
      </w:r>
      <w:proofErr w:type="spellStart"/>
      <w:r>
        <w:t>hingga</w:t>
      </w:r>
      <w:proofErr w:type="spellEnd"/>
      <w:r>
        <w:t xml:space="preserve"> 22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r w:rsidRPr="00234BF8">
        <w:rPr>
          <w:i/>
          <w:iCs/>
        </w:rPr>
        <w:t>route</w:t>
      </w:r>
      <w:r>
        <w:t xml:space="preserve"> </w:t>
      </w:r>
      <w:proofErr w:type="spellStart"/>
      <w:r>
        <w:t>ditaruh</w:t>
      </w:r>
      <w:proofErr w:type="spellEnd"/>
      <w:r>
        <w:t xml:space="preserve">. Line 5 </w:t>
      </w:r>
      <w:proofErr w:type="spellStart"/>
      <w:r>
        <w:t>hingga</w:t>
      </w:r>
      <w:proofErr w:type="spellEnd"/>
      <w:r>
        <w:t xml:space="preserve"> 12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route </w:t>
      </w:r>
      <w:proofErr w:type="spellStart"/>
      <w:r>
        <w:t>begitu</w:t>
      </w:r>
      <w:proofErr w:type="spellEnd"/>
      <w:r>
        <w:t xml:space="preserve"> juga line 13 </w:t>
      </w:r>
      <w:proofErr w:type="spellStart"/>
      <w:r>
        <w:t>hingga</w:t>
      </w:r>
      <w:proofErr w:type="spellEnd"/>
      <w:r>
        <w:t xml:space="preserve"> 21. Baris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alias path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. Baris 7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234BF8">
        <w:rPr>
          <w:i/>
          <w:iCs/>
        </w:rPr>
        <w:t>pathnya</w:t>
      </w:r>
      <w:proofErr w:type="spellEnd"/>
      <w:r>
        <w:t xml:space="preserve">. Baris 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diload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 w:rsidRPr="00234BF8">
        <w:rPr>
          <w:i/>
          <w:iCs/>
        </w:rPr>
        <w:t>path</w:t>
      </w:r>
      <w:r>
        <w:t>.baris</w:t>
      </w:r>
      <w:proofErr w:type="spellEnd"/>
      <w:r>
        <w:t xml:space="preserve"> 11 </w:t>
      </w:r>
      <w:proofErr w:type="spellStart"/>
      <w:r>
        <w:t>hingga</w:t>
      </w:r>
      <w:proofErr w:type="spellEnd"/>
      <w:r>
        <w:t xml:space="preserve"> 11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level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middleware pada </w:t>
      </w:r>
      <w:proofErr w:type="spellStart"/>
      <w:r>
        <w:t>segmen</w:t>
      </w:r>
      <w:proofErr w:type="spellEnd"/>
      <w:r>
        <w:t xml:space="preserve"> program 5.5. Meta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di declare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yang </w:t>
      </w:r>
      <w:proofErr w:type="spellStart"/>
      <w:r>
        <w:t>belum</w:t>
      </w:r>
      <w:proofErr w:type="spellEnd"/>
      <w:r>
        <w:t xml:space="preserve"> login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menagkses</w:t>
      </w:r>
      <w:proofErr w:type="spellEnd"/>
      <w:r>
        <w:t xml:space="preserve"> path yang </w:t>
      </w:r>
      <w:proofErr w:type="spellStart"/>
      <w:r>
        <w:t>bersangkutan</w:t>
      </w:r>
      <w:proofErr w:type="spellEnd"/>
      <w:r>
        <w:t>.</w:t>
      </w:r>
    </w:p>
    <w:p w14:paraId="77609F6F" w14:textId="77777777" w:rsidR="00206F62" w:rsidRDefault="00206F62" w:rsidP="00206F62"/>
    <w:p w14:paraId="50D1533E" w14:textId="77777777" w:rsidR="00206F62" w:rsidRPr="00E40D86" w:rsidRDefault="00206F62" w:rsidP="00206F62">
      <w:pPr>
        <w:pStyle w:val="STTSAlgoritma"/>
      </w:pPr>
      <w:bookmarkStart w:id="438" w:name="_Toc124442796"/>
      <w:proofErr w:type="spellStart"/>
      <w:r w:rsidRPr="00E40D86">
        <w:t>Segmen</w:t>
      </w:r>
      <w:proofErr w:type="spellEnd"/>
      <w:r w:rsidRPr="00E40D86">
        <w:t xml:space="preserve"> Program </w:t>
      </w:r>
      <w:r>
        <w:t>5.5</w:t>
      </w:r>
      <w:r w:rsidRPr="00E40D86">
        <w:t xml:space="preserve"> </w:t>
      </w:r>
      <w:r>
        <w:t>Middleware</w:t>
      </w:r>
      <w:bookmarkEnd w:id="438"/>
    </w:p>
    <w:p w14:paraId="09735D59" w14:textId="77777777" w:rsidR="00206F62" w:rsidRPr="00FB1BFA" w:rsidRDefault="00206F62">
      <w:pPr>
        <w:pStyle w:val="STTSSegmenProgramContent"/>
        <w:widowControl w:val="0"/>
        <w:numPr>
          <w:ilvl w:val="0"/>
          <w:numId w:val="29"/>
        </w:numPr>
        <w:ind w:left="567" w:hanging="567"/>
      </w:pPr>
      <w:proofErr w:type="spellStart"/>
      <w:r w:rsidRPr="00FB1BFA">
        <w:t>router.beforeEach</w:t>
      </w:r>
      <w:proofErr w:type="spellEnd"/>
      <w:r w:rsidRPr="00FB1BFA">
        <w:t>((to, from, next) =&gt; {</w:t>
      </w:r>
    </w:p>
    <w:p w14:paraId="29D0E16C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 xml:space="preserve">const store = </w:t>
      </w:r>
      <w:proofErr w:type="spellStart"/>
      <w:r w:rsidRPr="00FB1BFA">
        <w:t>useAuth</w:t>
      </w:r>
      <w:proofErr w:type="spellEnd"/>
      <w:r w:rsidRPr="00FB1BFA">
        <w:t>();</w:t>
      </w:r>
    </w:p>
    <w:p w14:paraId="0F97E92C" w14:textId="77AB88CD" w:rsidR="00992C54" w:rsidRDefault="00992C54" w:rsidP="00992C54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</w:t>
      </w:r>
      <w:r w:rsidR="00CF5C5C">
        <w:t>5</w:t>
      </w:r>
      <w:r>
        <w:t xml:space="preserve"> (</w:t>
      </w:r>
      <w:proofErr w:type="spellStart"/>
      <w:r>
        <w:t>Lanjutan</w:t>
      </w:r>
      <w:proofErr w:type="spellEnd"/>
      <w:r>
        <w:t>)</w:t>
      </w:r>
    </w:p>
    <w:p w14:paraId="4D64A7A7" w14:textId="0D65A5D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if (!</w:t>
      </w:r>
      <w:proofErr w:type="spellStart"/>
      <w:r w:rsidRPr="00FB1BFA">
        <w:t>to.meta.guestPageAccess</w:t>
      </w:r>
      <w:proofErr w:type="spellEnd"/>
      <w:r w:rsidRPr="00FB1BFA">
        <w:t>) {</w:t>
      </w:r>
    </w:p>
    <w:p w14:paraId="29808D15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proofErr w:type="spellStart"/>
      <w:r w:rsidRPr="00FB1BFA">
        <w:t>store.getUser</w:t>
      </w:r>
      <w:proofErr w:type="spellEnd"/>
      <w:r w:rsidRPr="00FB1BFA">
        <w:t>();</w:t>
      </w:r>
    </w:p>
    <w:p w14:paraId="43B1292F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const routes = [</w:t>
      </w:r>
    </w:p>
    <w:p w14:paraId="7E85BFA5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if (</w:t>
      </w:r>
      <w:proofErr w:type="spellStart"/>
      <w:r w:rsidRPr="00FB1BFA">
        <w:t>store.user</w:t>
      </w:r>
      <w:proofErr w:type="spellEnd"/>
      <w:r w:rsidRPr="00FB1BFA">
        <w:t>) {</w:t>
      </w:r>
    </w:p>
    <w:p w14:paraId="6C161965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if (</w:t>
      </w:r>
      <w:proofErr w:type="spellStart"/>
      <w:r w:rsidRPr="00FB1BFA">
        <w:t>store.user.account_privileges.title</w:t>
      </w:r>
      <w:proofErr w:type="spellEnd"/>
      <w:r w:rsidRPr="00FB1BFA">
        <w:t xml:space="preserve"> == "Super Admin Role") {</w:t>
      </w:r>
    </w:p>
    <w:p w14:paraId="26D92CA8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next()</w:t>
      </w:r>
    </w:p>
    <w:p w14:paraId="7492F156" w14:textId="77777777" w:rsidR="00206F62" w:rsidRDefault="00206F62" w:rsidP="00206F62">
      <w:pPr>
        <w:pStyle w:val="STTSSegmenProgramContent"/>
        <w:widowControl w:val="0"/>
        <w:ind w:left="1134" w:hanging="1134"/>
      </w:pPr>
      <w:r w:rsidRPr="00FB1BFA">
        <w:t>}</w:t>
      </w:r>
    </w:p>
    <w:p w14:paraId="444154F2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else if (</w:t>
      </w:r>
      <w:proofErr w:type="spellStart"/>
      <w:r w:rsidRPr="00FB1BFA">
        <w:t>store.user.account_privileges.title</w:t>
      </w:r>
      <w:proofErr w:type="spellEnd"/>
      <w:r w:rsidRPr="00FB1BFA">
        <w:t xml:space="preserve"> == "Admin Role") {</w:t>
      </w:r>
    </w:p>
    <w:p w14:paraId="1964A68D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if (</w:t>
      </w:r>
      <w:proofErr w:type="spellStart"/>
      <w:r w:rsidRPr="00FB1BFA">
        <w:t>to.meta.levelAccess</w:t>
      </w:r>
      <w:proofErr w:type="spellEnd"/>
      <w:r w:rsidRPr="00FB1BFA">
        <w:t xml:space="preserve"> == "Admin Role" || </w:t>
      </w:r>
      <w:proofErr w:type="spellStart"/>
      <w:r w:rsidRPr="00FB1BFA">
        <w:t>to.meta.levelAccess</w:t>
      </w:r>
      <w:proofErr w:type="spellEnd"/>
      <w:r w:rsidRPr="00FB1BFA">
        <w:t xml:space="preserve"> == "Staff Role") {</w:t>
      </w:r>
    </w:p>
    <w:p w14:paraId="45563282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next()</w:t>
      </w:r>
    </w:p>
    <w:p w14:paraId="16DC836A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</w:t>
      </w:r>
    </w:p>
    <w:p w14:paraId="24AA3959" w14:textId="77777777" w:rsidR="00206F62" w:rsidRDefault="00206F62" w:rsidP="00206F62">
      <w:pPr>
        <w:pStyle w:val="STTSSegmenProgramContent"/>
        <w:widowControl w:val="0"/>
        <w:ind w:left="1134" w:hanging="1134"/>
      </w:pPr>
      <w:r w:rsidRPr="00FB1BFA">
        <w:t>}</w:t>
      </w:r>
    </w:p>
    <w:p w14:paraId="3166DBE2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else if (</w:t>
      </w:r>
      <w:proofErr w:type="spellStart"/>
      <w:r w:rsidRPr="00FB1BFA">
        <w:t>store.user.account_privileges.title</w:t>
      </w:r>
      <w:proofErr w:type="spellEnd"/>
      <w:r w:rsidRPr="00FB1BFA">
        <w:t xml:space="preserve"> == "Staff Role") {</w:t>
      </w:r>
    </w:p>
    <w:p w14:paraId="520E2AB1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if (</w:t>
      </w:r>
      <w:proofErr w:type="spellStart"/>
      <w:r w:rsidRPr="00FB1BFA">
        <w:t>to.meta.levelAccess</w:t>
      </w:r>
      <w:proofErr w:type="spellEnd"/>
      <w:r w:rsidRPr="00FB1BFA">
        <w:t xml:space="preserve"> == "Staff Role") {</w:t>
      </w:r>
    </w:p>
    <w:p w14:paraId="0488ADFC" w14:textId="77777777" w:rsidR="00206F62" w:rsidRDefault="00206F62" w:rsidP="00206F62">
      <w:pPr>
        <w:pStyle w:val="STTSSegmenProgramContent"/>
        <w:widowControl w:val="0"/>
        <w:ind w:left="1701" w:hanging="1701"/>
      </w:pPr>
      <w:r w:rsidRPr="00FB1BFA">
        <w:t>next()</w:t>
      </w:r>
    </w:p>
    <w:p w14:paraId="0A873C52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</w:t>
      </w:r>
    </w:p>
    <w:p w14:paraId="0121C9DE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}else{</w:t>
      </w:r>
    </w:p>
    <w:p w14:paraId="084A0658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next({</w:t>
      </w:r>
    </w:p>
    <w:p w14:paraId="1AE21665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name: '</w:t>
      </w:r>
      <w:proofErr w:type="spellStart"/>
      <w:r w:rsidRPr="00FB1BFA">
        <w:t>NotFound</w:t>
      </w:r>
      <w:proofErr w:type="spellEnd"/>
      <w:r w:rsidRPr="00FB1BFA">
        <w:t>'</w:t>
      </w:r>
    </w:p>
    <w:p w14:paraId="6E81D70D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})</w:t>
      </w:r>
    </w:p>
    <w:p w14:paraId="0623F251" w14:textId="77777777" w:rsidR="00206F62" w:rsidRPr="00FB1BFA" w:rsidRDefault="00206F62" w:rsidP="00206F62">
      <w:pPr>
        <w:pStyle w:val="STTSSegmenProgramContent"/>
        <w:widowControl w:val="0"/>
        <w:ind w:left="1701" w:hanging="1701"/>
      </w:pPr>
      <w:r w:rsidRPr="00FB1BFA">
        <w:t>}</w:t>
      </w:r>
    </w:p>
    <w:p w14:paraId="2C13CE8A" w14:textId="77777777" w:rsidR="00206F62" w:rsidRDefault="00206F62" w:rsidP="00206F62">
      <w:pPr>
        <w:pStyle w:val="STTSSegmenProgramContent"/>
        <w:widowControl w:val="0"/>
        <w:ind w:left="1134" w:hanging="1134"/>
      </w:pPr>
      <w:r w:rsidRPr="00FB1BFA">
        <w:t>}</w:t>
      </w:r>
    </w:p>
    <w:p w14:paraId="0EE7580E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else {</w:t>
      </w:r>
    </w:p>
    <w:p w14:paraId="5C29D558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next({</w:t>
      </w:r>
    </w:p>
    <w:p w14:paraId="4BEA7D04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name: 'Login'</w:t>
      </w:r>
    </w:p>
    <w:p w14:paraId="7DCAD971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})}</w:t>
      </w:r>
    </w:p>
    <w:p w14:paraId="6A04BFD4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}</w:t>
      </w:r>
    </w:p>
    <w:p w14:paraId="53402AEA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else {</w:t>
      </w:r>
    </w:p>
    <w:p w14:paraId="5FBB395C" w14:textId="77777777" w:rsidR="00206F62" w:rsidRPr="00FB1BFA" w:rsidRDefault="00206F62" w:rsidP="00206F62">
      <w:pPr>
        <w:pStyle w:val="STTSSegmenProgramContent"/>
        <w:widowControl w:val="0"/>
        <w:ind w:left="1134" w:hanging="1134"/>
      </w:pPr>
      <w:r w:rsidRPr="00FB1BFA">
        <w:t>next()</w:t>
      </w:r>
    </w:p>
    <w:p w14:paraId="2C945CE8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}</w:t>
      </w:r>
    </w:p>
    <w:p w14:paraId="52BD0BFE" w14:textId="77777777" w:rsidR="00206F62" w:rsidRPr="00FB1BFA" w:rsidRDefault="00206F62" w:rsidP="00206F62">
      <w:pPr>
        <w:pStyle w:val="STTSSegmenProgramContent"/>
        <w:widowControl w:val="0"/>
        <w:ind w:left="567" w:hanging="567"/>
      </w:pPr>
      <w:r w:rsidRPr="00FB1BFA">
        <w:t>})</w:t>
      </w:r>
    </w:p>
    <w:p w14:paraId="3981F5B3" w14:textId="77777777" w:rsidR="00206F62" w:rsidRDefault="00206F62" w:rsidP="00206F62"/>
    <w:p w14:paraId="49BBB97B" w14:textId="77777777" w:rsidR="00206F62" w:rsidRPr="00234BF8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middleware. Line 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store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pinia</w:t>
      </w:r>
      <w:proofErr w:type="spellEnd"/>
      <w:r>
        <w:t xml:space="preserve">. Line 3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user </w:t>
      </w:r>
      <w:proofErr w:type="spellStart"/>
      <w:r>
        <w:t>sedang</w:t>
      </w:r>
      <w:proofErr w:type="spellEnd"/>
      <w:r>
        <w:t xml:space="preserve"> login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role </w:t>
      </w:r>
      <w:proofErr w:type="spellStart"/>
      <w:r>
        <w:t>dari</w:t>
      </w:r>
      <w:proofErr w:type="spellEnd"/>
      <w:r>
        <w:t xml:space="preserve"> user. Line 5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rute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user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rolenya</w:t>
      </w:r>
      <w:proofErr w:type="spellEnd"/>
      <w:r>
        <w:t xml:space="preserve">. Line 6 </w:t>
      </w:r>
      <w:proofErr w:type="spellStart"/>
      <w:r>
        <w:t>hingga</w:t>
      </w:r>
      <w:proofErr w:type="spellEnd"/>
      <w:r>
        <w:t xml:space="preserve"> 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8A3912">
        <w:rPr>
          <w:i/>
          <w:iCs/>
        </w:rPr>
        <w:t>path</w:t>
      </w:r>
      <w:r>
        <w:t xml:space="preserve"> user </w:t>
      </w:r>
      <w:proofErr w:type="spellStart"/>
      <w:r>
        <w:t>dengan</w:t>
      </w:r>
      <w:proofErr w:type="spellEnd"/>
      <w:r>
        <w:t xml:space="preserve"> role super admin. Line 10 </w:t>
      </w:r>
      <w:proofErr w:type="spellStart"/>
      <w:r>
        <w:t>sampai</w:t>
      </w:r>
      <w:proofErr w:type="spellEnd"/>
      <w:r>
        <w:t xml:space="preserve"> 14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8A3912">
        <w:rPr>
          <w:i/>
          <w:iCs/>
        </w:rPr>
        <w:t>path</w:t>
      </w:r>
      <w:r>
        <w:t xml:space="preserve"> user yang </w:t>
      </w:r>
      <w:proofErr w:type="spellStart"/>
      <w:r>
        <w:t>memiliki</w:t>
      </w:r>
      <w:proofErr w:type="spellEnd"/>
      <w:r>
        <w:t xml:space="preserve"> role admin. Line 15 </w:t>
      </w:r>
      <w:proofErr w:type="spellStart"/>
      <w:r>
        <w:t>hingga</w:t>
      </w:r>
      <w:proofErr w:type="spellEnd"/>
      <w:r>
        <w:t xml:space="preserve"> 24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path user </w:t>
      </w:r>
      <w:proofErr w:type="spellStart"/>
      <w:r>
        <w:t>dengan</w:t>
      </w:r>
      <w:proofErr w:type="spellEnd"/>
      <w:r>
        <w:t xml:space="preserve"> role staff. Line 25 </w:t>
      </w:r>
      <w:proofErr w:type="spellStart"/>
      <w:r>
        <w:t>hingga</w:t>
      </w:r>
      <w:proofErr w:type="spellEnd"/>
      <w:r>
        <w:t xml:space="preserve"> 29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8A3912">
        <w:rPr>
          <w:i/>
          <w:iCs/>
        </w:rPr>
        <w:t>redirect</w:t>
      </w:r>
      <w:r>
        <w:t xml:space="preserve"> </w:t>
      </w:r>
      <w:proofErr w:type="spellStart"/>
      <w:r>
        <w:t>ke</w:t>
      </w:r>
      <w:proofErr w:type="spellEnd"/>
      <w:r>
        <w:t xml:space="preserve"> path login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mengakses</w:t>
      </w:r>
      <w:proofErr w:type="spellEnd"/>
      <w:r>
        <w:t xml:space="preserve"> path yang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rolenya</w:t>
      </w:r>
      <w:proofErr w:type="spellEnd"/>
      <w:r>
        <w:t xml:space="preserve">. Dan line 30 </w:t>
      </w:r>
      <w:proofErr w:type="spellStart"/>
      <w:r>
        <w:t>hingga</w:t>
      </w:r>
      <w:proofErr w:type="spellEnd"/>
      <w:r>
        <w:t xml:space="preserve"> 32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path user yang </w:t>
      </w:r>
      <w:proofErr w:type="spellStart"/>
      <w:r>
        <w:t>belum</w:t>
      </w:r>
      <w:proofErr w:type="spellEnd"/>
      <w:r>
        <w:t xml:space="preserve"> login.</w:t>
      </w:r>
    </w:p>
    <w:p w14:paraId="41C77B46" w14:textId="77777777" w:rsidR="00206F62" w:rsidRPr="00367A0A" w:rsidRDefault="00206F62" w:rsidP="00206F62">
      <w:pPr>
        <w:pStyle w:val="STTSJudulSubBab"/>
        <w:ind w:left="0" w:firstLine="0"/>
        <w:rPr>
          <w:sz w:val="24"/>
        </w:rPr>
      </w:pPr>
    </w:p>
    <w:p w14:paraId="1CD1133C" w14:textId="66F0D989" w:rsidR="00206F62" w:rsidRPr="00112A7E" w:rsidRDefault="00206F62">
      <w:pPr>
        <w:pStyle w:val="STTSJudulSubBab"/>
        <w:widowControl w:val="0"/>
        <w:numPr>
          <w:ilvl w:val="2"/>
          <w:numId w:val="28"/>
        </w:numPr>
        <w:rPr>
          <w:szCs w:val="24"/>
        </w:rPr>
      </w:pPr>
      <w:bookmarkStart w:id="439" w:name="_Toc124444554"/>
      <w:r>
        <w:t xml:space="preserve">Helper </w:t>
      </w:r>
      <w:proofErr w:type="spellStart"/>
      <w:r>
        <w:t>Konversi</w:t>
      </w:r>
      <w:proofErr w:type="spellEnd"/>
      <w:r>
        <w:t xml:space="preserve"> Waktu</w:t>
      </w:r>
      <w:bookmarkEnd w:id="439"/>
    </w:p>
    <w:p w14:paraId="1BDBA05E" w14:textId="77777777" w:rsidR="00206F62" w:rsidRDefault="00206F62" w:rsidP="00206F62">
      <w:proofErr w:type="spellStart"/>
      <w:r>
        <w:t>Konversi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format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keinginan</w:t>
      </w:r>
      <w:proofErr w:type="spellEnd"/>
      <w:r>
        <w:t xml:space="preserve">. Di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 </w:t>
      </w:r>
      <w:proofErr w:type="spellStart"/>
      <w:r>
        <w:t>penyimpanan</w:t>
      </w:r>
      <w:proofErr w:type="spellEnd"/>
      <w:r>
        <w:t xml:space="preserve"> yang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datetime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model data UTC </w:t>
      </w:r>
      <w:proofErr w:type="spellStart"/>
      <w:r>
        <w:t>miliseconds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epoch.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code yang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datetime </w:t>
      </w:r>
      <w:proofErr w:type="spellStart"/>
      <w:r>
        <w:t>dibuatlah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global yang </w:t>
      </w:r>
      <w:proofErr w:type="spellStart"/>
      <w:r>
        <w:t>membantu</w:t>
      </w:r>
      <w:proofErr w:type="spellEnd"/>
      <w:r>
        <w:t>.</w:t>
      </w:r>
    </w:p>
    <w:p w14:paraId="53A3F922" w14:textId="77777777" w:rsidR="00206F62" w:rsidRDefault="00206F62" w:rsidP="00206F62"/>
    <w:p w14:paraId="54997607" w14:textId="77777777" w:rsidR="00206F62" w:rsidRPr="00E40D86" w:rsidRDefault="00206F62" w:rsidP="00206F62">
      <w:pPr>
        <w:pStyle w:val="STTSAlgoritma"/>
      </w:pPr>
      <w:bookmarkStart w:id="440" w:name="_Toc124442797"/>
      <w:proofErr w:type="spellStart"/>
      <w:r w:rsidRPr="00E40D86">
        <w:t>Segmen</w:t>
      </w:r>
      <w:proofErr w:type="spellEnd"/>
      <w:r w:rsidRPr="00E40D86">
        <w:t xml:space="preserve"> Program </w:t>
      </w:r>
      <w:r>
        <w:t>5.6</w:t>
      </w:r>
      <w:r w:rsidRPr="00E40D86">
        <w:t xml:space="preserve"> </w:t>
      </w:r>
      <w:proofErr w:type="spellStart"/>
      <w:r>
        <w:t>Konversi</w:t>
      </w:r>
      <w:proofErr w:type="spellEnd"/>
      <w:r>
        <w:t xml:space="preserve"> Format Waktu</w:t>
      </w:r>
      <w:bookmarkEnd w:id="440"/>
    </w:p>
    <w:p w14:paraId="1E51BADE" w14:textId="77777777" w:rsidR="00206F62" w:rsidRPr="00381DE9" w:rsidRDefault="00206F62">
      <w:pPr>
        <w:pStyle w:val="STTSAlgoritmaContent"/>
        <w:widowControl w:val="0"/>
        <w:numPr>
          <w:ilvl w:val="0"/>
          <w:numId w:val="40"/>
        </w:numPr>
        <w:ind w:left="567" w:hanging="567"/>
      </w:pPr>
      <w:r w:rsidRPr="00381DE9">
        <w:t xml:space="preserve">import { format, </w:t>
      </w:r>
      <w:proofErr w:type="spellStart"/>
      <w:r w:rsidRPr="00381DE9">
        <w:t>parseISO</w:t>
      </w:r>
      <w:proofErr w:type="spellEnd"/>
      <w:r w:rsidRPr="00381DE9">
        <w:t xml:space="preserve"> } from "date-</w:t>
      </w:r>
      <w:proofErr w:type="spellStart"/>
      <w:r w:rsidRPr="00381DE9">
        <w:t>fns</w:t>
      </w:r>
      <w:proofErr w:type="spellEnd"/>
      <w:r w:rsidRPr="00381DE9">
        <w:t>"</w:t>
      </w:r>
    </w:p>
    <w:p w14:paraId="407AA5B3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import { id } from 'date-</w:t>
      </w:r>
      <w:proofErr w:type="spellStart"/>
      <w:r w:rsidRPr="00381DE9">
        <w:t>fns</w:t>
      </w:r>
      <w:proofErr w:type="spellEnd"/>
      <w:r w:rsidRPr="00381DE9">
        <w:t>/locale';</w:t>
      </w:r>
    </w:p>
    <w:p w14:paraId="3C338FB5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export default {</w:t>
      </w:r>
    </w:p>
    <w:p w14:paraId="211CD7C4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methods: {</w:t>
      </w:r>
    </w:p>
    <w:p w14:paraId="6A8E38D7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 xml:space="preserve">        </w:t>
      </w:r>
      <w:proofErr w:type="spellStart"/>
      <w:r w:rsidRPr="00381DE9">
        <w:t>converttime</w:t>
      </w:r>
      <w:proofErr w:type="spellEnd"/>
      <w:r w:rsidRPr="00381DE9">
        <w:t>(date) {</w:t>
      </w:r>
    </w:p>
    <w:p w14:paraId="6D278A9C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const str = format(</w:t>
      </w:r>
    </w:p>
    <w:p w14:paraId="20FD8234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    new Date(date),</w:t>
      </w:r>
    </w:p>
    <w:p w14:paraId="3878BE5D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    'dd-MMMM-</w:t>
      </w:r>
      <w:proofErr w:type="spellStart"/>
      <w:r w:rsidRPr="00381DE9">
        <w:t>yyyy</w:t>
      </w:r>
      <w:proofErr w:type="spellEnd"/>
      <w:r w:rsidRPr="00381DE9">
        <w:t xml:space="preserve"> </w:t>
      </w:r>
      <w:proofErr w:type="spellStart"/>
      <w:r w:rsidRPr="00381DE9">
        <w:t>HH:mm:ss</w:t>
      </w:r>
      <w:proofErr w:type="spellEnd"/>
      <w:r w:rsidRPr="00381DE9">
        <w:t>', { locale: id }</w:t>
      </w:r>
    </w:p>
    <w:p w14:paraId="0B2BB57A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);</w:t>
      </w:r>
    </w:p>
    <w:p w14:paraId="26DDCBEF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    return str;</w:t>
      </w:r>
    </w:p>
    <w:p w14:paraId="25E555A9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    },</w:t>
      </w:r>
    </w:p>
    <w:p w14:paraId="6A13F2F5" w14:textId="77777777" w:rsidR="00206F62" w:rsidRPr="00381DE9" w:rsidRDefault="00206F62" w:rsidP="00206F62">
      <w:pPr>
        <w:pStyle w:val="STTSAlgoritmaContent"/>
        <w:widowControl w:val="0"/>
        <w:ind w:left="567" w:hanging="567"/>
      </w:pPr>
      <w:r w:rsidRPr="00381DE9">
        <w:t>    }</w:t>
      </w:r>
    </w:p>
    <w:p w14:paraId="1A5C948C" w14:textId="77777777" w:rsidR="00206F62" w:rsidRPr="00381DE9" w:rsidRDefault="00206F62">
      <w:pPr>
        <w:pStyle w:val="STTSAlgoritmaContent"/>
        <w:widowControl w:val="0"/>
        <w:ind w:left="567" w:hanging="567"/>
      </w:pPr>
      <w:r w:rsidRPr="00381DE9">
        <w:t>};</w:t>
      </w:r>
    </w:p>
    <w:p w14:paraId="6CBB75C8" w14:textId="77777777" w:rsidR="00206F62" w:rsidRDefault="00206F62" w:rsidP="00206F62"/>
    <w:p w14:paraId="6EA258F6" w14:textId="77777777" w:rsidR="00206F62" w:rsidRDefault="00206F62" w:rsidP="00206F62">
      <w:r>
        <w:t xml:space="preserve">Line 1 dan 2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mengimpor</w:t>
      </w:r>
      <w:proofErr w:type="spellEnd"/>
      <w:r>
        <w:t xml:space="preserve"> library yang </w:t>
      </w:r>
      <w:proofErr w:type="spellStart"/>
      <w:r>
        <w:t>diperlukan</w:t>
      </w:r>
      <w:proofErr w:type="spellEnd"/>
      <w:r>
        <w:t xml:space="preserve">. Line 3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mendaklarasikan</w:t>
      </w:r>
      <w:proofErr w:type="spellEnd"/>
      <w:r>
        <w:t xml:space="preserve"> agar </w:t>
      </w:r>
      <w:proofErr w:type="spellStart"/>
      <w:r>
        <w:t>segmen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global. </w:t>
      </w:r>
      <w:proofErr w:type="spellStart"/>
      <w:r>
        <w:t>Selanjutnya</w:t>
      </w:r>
      <w:proofErr w:type="spellEnd"/>
      <w:r>
        <w:t xml:space="preserve"> line 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methodnya</w:t>
      </w:r>
      <w:proofErr w:type="spellEnd"/>
      <w:r>
        <w:t xml:space="preserve">. Line 5 </w:t>
      </w:r>
      <w:proofErr w:type="spellStart"/>
      <w:r>
        <w:t>sampai</w:t>
      </w:r>
      <w:proofErr w:type="spellEnd"/>
      <w:r>
        <w:t xml:space="preserve"> 11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. Dimana pada line 6 </w:t>
      </w:r>
      <w:proofErr w:type="spellStart"/>
      <w:r>
        <w:t>hingga</w:t>
      </w:r>
      <w:proofErr w:type="spellEnd"/>
      <w:r>
        <w:t xml:space="preserve"> 9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konversi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datetime local </w:t>
      </w:r>
      <w:proofErr w:type="spellStart"/>
      <w:r>
        <w:t>indonesia</w:t>
      </w:r>
      <w:proofErr w:type="spellEnd"/>
      <w:r>
        <w:t xml:space="preserve">. </w:t>
      </w:r>
    </w:p>
    <w:p w14:paraId="653BD75E" w14:textId="77777777" w:rsidR="00206F62" w:rsidRPr="00381DE9" w:rsidRDefault="00206F62" w:rsidP="00206F62"/>
    <w:p w14:paraId="43C210AF" w14:textId="04A9AE8C" w:rsidR="00206F62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41" w:name="_Toc124444555"/>
      <w:r>
        <w:t>Master</w:t>
      </w:r>
      <w:bookmarkEnd w:id="441"/>
    </w:p>
    <w:p w14:paraId="0706D3C2" w14:textId="77777777" w:rsidR="00206F62" w:rsidRDefault="00206F62" w:rsidP="00206F62"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master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master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sebutkan</w:t>
      </w:r>
      <w:proofErr w:type="spellEnd"/>
      <w:r>
        <w:t xml:space="preserve"> pada </w:t>
      </w:r>
      <w:proofErr w:type="spellStart"/>
      <w:r>
        <w:t>pembagian</w:t>
      </w:r>
      <w:proofErr w:type="spellEnd"/>
      <w:r>
        <w:t xml:space="preserve"> role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pengirisan</w:t>
      </w:r>
      <w:proofErr w:type="spellEnd"/>
      <w:r>
        <w:t xml:space="preserve"> master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dua role </w:t>
      </w:r>
      <w:proofErr w:type="spellStart"/>
      <w:r>
        <w:t>yaitu</w:t>
      </w:r>
      <w:proofErr w:type="spellEnd"/>
      <w:r>
        <w:t xml:space="preserve"> Super admin dan admin. Proses </w:t>
      </w:r>
      <w:proofErr w:type="spellStart"/>
      <w:r>
        <w:t>penambahan</w:t>
      </w:r>
      <w:proofErr w:type="spellEnd"/>
      <w:r>
        <w:t xml:space="preserve"> master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2 </w:t>
      </w:r>
      <w:proofErr w:type="spellStart"/>
      <w:r>
        <w:t>macam</w:t>
      </w:r>
      <w:proofErr w:type="spellEnd"/>
      <w:r>
        <w:t xml:space="preserve"> form yang </w:t>
      </w:r>
      <w:proofErr w:type="spellStart"/>
      <w:r>
        <w:t>terbagi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</w:t>
      </w:r>
      <w:proofErr w:type="spellStart"/>
      <w:r>
        <w:t>kedua</w:t>
      </w:r>
      <w:proofErr w:type="spellEnd"/>
      <w:r>
        <w:t xml:space="preserve"> form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Database master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tambah</w:t>
      </w:r>
      <w:proofErr w:type="spellEnd"/>
      <w:r>
        <w:t xml:space="preserve"> , edit, dan </w:t>
      </w:r>
      <w:proofErr w:type="spellStart"/>
      <w:r>
        <w:t>dihapus</w:t>
      </w:r>
      <w:proofErr w:type="spellEnd"/>
      <w:r>
        <w:t xml:space="preserve"> (</w:t>
      </w:r>
      <w:r w:rsidRPr="00DF672A">
        <w:rPr>
          <w:i/>
          <w:iCs/>
        </w:rPr>
        <w:t>soft delete</w:t>
      </w:r>
      <w:r>
        <w:t xml:space="preserve">)  </w:t>
      </w:r>
      <w:proofErr w:type="spellStart"/>
      <w:r>
        <w:t>seperti</w:t>
      </w:r>
      <w:proofErr w:type="spellEnd"/>
      <w:r>
        <w:t xml:space="preserve"> data pada </w:t>
      </w:r>
      <w:proofErr w:type="spellStart"/>
      <w:r>
        <w:t>umumnya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edit dan hapus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pada </w:t>
      </w:r>
      <w:proofErr w:type="spellStart"/>
      <w:r>
        <w:t>segmen</w:t>
      </w:r>
      <w:proofErr w:type="spellEnd"/>
      <w:r>
        <w:t xml:space="preserve"> </w:t>
      </w:r>
      <w:r>
        <w:lastRenderedPageBreak/>
        <w:t xml:space="preserve">program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edit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perbedaannya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, yang mana data yang </w:t>
      </w:r>
      <w:proofErr w:type="spellStart"/>
      <w:r>
        <w:t>mau</w:t>
      </w:r>
      <w:proofErr w:type="spellEnd"/>
      <w:r>
        <w:t xml:space="preserve"> di update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. Lalu data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master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delete juga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programnya</w:t>
      </w:r>
      <w:proofErr w:type="spellEnd"/>
      <w:r>
        <w:t xml:space="preserve"> yang sangat </w:t>
      </w:r>
      <w:proofErr w:type="spellStart"/>
      <w:r>
        <w:t>singkat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id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sebaris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delete</w:t>
      </w:r>
    </w:p>
    <w:p w14:paraId="2BF66636" w14:textId="77777777" w:rsidR="00206F62" w:rsidRDefault="00206F62" w:rsidP="00206F62"/>
    <w:p w14:paraId="26BBE9F4" w14:textId="77777777" w:rsidR="00206F62" w:rsidRPr="00E40D86" w:rsidRDefault="00206F62" w:rsidP="00206F62">
      <w:pPr>
        <w:pStyle w:val="STTSAlgoritma"/>
      </w:pPr>
      <w:bookmarkStart w:id="442" w:name="_Toc124442798"/>
      <w:proofErr w:type="spellStart"/>
      <w:r w:rsidRPr="00E40D86">
        <w:t>Segmen</w:t>
      </w:r>
      <w:proofErr w:type="spellEnd"/>
      <w:r w:rsidRPr="00E40D86">
        <w:t xml:space="preserve"> Program </w:t>
      </w:r>
      <w:r>
        <w:t>5.7</w:t>
      </w:r>
      <w:r w:rsidRPr="00E40D86">
        <w:t xml:space="preserve"> </w:t>
      </w:r>
      <w:r>
        <w:t>Format Input</w:t>
      </w:r>
      <w:bookmarkEnd w:id="442"/>
    </w:p>
    <w:p w14:paraId="120B024C" w14:textId="77777777" w:rsidR="00206F62" w:rsidRPr="00386200" w:rsidRDefault="00206F62">
      <w:pPr>
        <w:pStyle w:val="STTSSegmenProgramContent"/>
        <w:widowControl w:val="0"/>
        <w:numPr>
          <w:ilvl w:val="0"/>
          <w:numId w:val="30"/>
        </w:numPr>
        <w:ind w:left="567" w:hanging="567"/>
      </w:pPr>
      <w:r w:rsidRPr="00386200">
        <w:t>$param = $request-&gt;</w:t>
      </w:r>
      <w:proofErr w:type="spellStart"/>
      <w:r w:rsidRPr="00386200">
        <w:t>dataparam</w:t>
      </w:r>
      <w:proofErr w:type="spellEnd"/>
      <w:r w:rsidRPr="00386200">
        <w:t>;</w:t>
      </w:r>
    </w:p>
    <w:p w14:paraId="4B63CA1E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$kit = $request-&gt;</w:t>
      </w:r>
      <w:proofErr w:type="spellStart"/>
      <w:r w:rsidRPr="00386200">
        <w:t>datakit</w:t>
      </w:r>
      <w:proofErr w:type="spellEnd"/>
      <w:r w:rsidRPr="00386200">
        <w:t>;</w:t>
      </w:r>
    </w:p>
    <w:p w14:paraId="4E4DB6B1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 xml:space="preserve"> = 0;</w:t>
      </w:r>
    </w:p>
    <w:p w14:paraId="16667D52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foreach ($param['</w:t>
      </w:r>
      <w:proofErr w:type="spellStart"/>
      <w:r w:rsidRPr="00386200">
        <w:t>TipeMobil</w:t>
      </w:r>
      <w:proofErr w:type="spellEnd"/>
      <w:r w:rsidRPr="00386200">
        <w:t>'] as $item) {</w:t>
      </w:r>
    </w:p>
    <w:p w14:paraId="74E25E2B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$param['</w:t>
      </w:r>
      <w:proofErr w:type="spellStart"/>
      <w:r w:rsidRPr="00386200">
        <w:t>TipeMobil</w:t>
      </w:r>
      <w:proofErr w:type="spellEnd"/>
      <w:r w:rsidRPr="00386200">
        <w:t>'][$</w:t>
      </w:r>
      <w:proofErr w:type="spellStart"/>
      <w:r w:rsidRPr="00386200">
        <w:t>i</w:t>
      </w:r>
      <w:proofErr w:type="spellEnd"/>
      <w:r w:rsidRPr="00386200">
        <w:t xml:space="preserve">] = </w:t>
      </w:r>
      <w:proofErr w:type="spellStart"/>
      <w:r w:rsidRPr="00386200">
        <w:t>ucwords</w:t>
      </w:r>
      <w:proofErr w:type="spellEnd"/>
      <w:r w:rsidRPr="00386200">
        <w:t>($item);</w:t>
      </w:r>
    </w:p>
    <w:p w14:paraId="2B439E58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>++;</w:t>
      </w:r>
    </w:p>
    <w:p w14:paraId="5C1E6039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}</w:t>
      </w:r>
    </w:p>
    <w:p w14:paraId="145E44C6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 xml:space="preserve"> = 0;</w:t>
      </w:r>
    </w:p>
    <w:p w14:paraId="7F812024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foreach ($param['ModelMobil'] as $item) {</w:t>
      </w:r>
    </w:p>
    <w:p w14:paraId="17BAF878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$param['ModelMobil'][$</w:t>
      </w:r>
      <w:proofErr w:type="spellStart"/>
      <w:r w:rsidRPr="00386200">
        <w:t>i</w:t>
      </w:r>
      <w:proofErr w:type="spellEnd"/>
      <w:r w:rsidRPr="00386200">
        <w:t xml:space="preserve">] = </w:t>
      </w:r>
      <w:proofErr w:type="spellStart"/>
      <w:r w:rsidRPr="00386200">
        <w:t>ucwords</w:t>
      </w:r>
      <w:proofErr w:type="spellEnd"/>
      <w:r w:rsidRPr="00386200">
        <w:t>($item);</w:t>
      </w:r>
    </w:p>
    <w:p w14:paraId="7ADAE2F1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>++;</w:t>
      </w:r>
    </w:p>
    <w:p w14:paraId="3A411F1A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}</w:t>
      </w:r>
    </w:p>
    <w:p w14:paraId="6F53037B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 xml:space="preserve"> = 0;</w:t>
      </w:r>
    </w:p>
    <w:p w14:paraId="5EB97A1F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foreach ($param['</w:t>
      </w:r>
      <w:proofErr w:type="spellStart"/>
      <w:r w:rsidRPr="00386200">
        <w:t>TinggiMobil</w:t>
      </w:r>
      <w:proofErr w:type="spellEnd"/>
      <w:r w:rsidRPr="00386200">
        <w:t>'] as $item) {</w:t>
      </w:r>
    </w:p>
    <w:p w14:paraId="0C8EDB98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$param['</w:t>
      </w:r>
      <w:proofErr w:type="spellStart"/>
      <w:r w:rsidRPr="00386200">
        <w:t>TinggiMobil</w:t>
      </w:r>
      <w:proofErr w:type="spellEnd"/>
      <w:r w:rsidRPr="00386200">
        <w:t>'][$</w:t>
      </w:r>
      <w:proofErr w:type="spellStart"/>
      <w:r w:rsidRPr="00386200">
        <w:t>i</w:t>
      </w:r>
      <w:proofErr w:type="spellEnd"/>
      <w:r w:rsidRPr="00386200">
        <w:t xml:space="preserve">] = </w:t>
      </w:r>
      <w:proofErr w:type="spellStart"/>
      <w:r w:rsidRPr="00386200">
        <w:t>ucwords</w:t>
      </w:r>
      <w:proofErr w:type="spellEnd"/>
      <w:r w:rsidRPr="00386200">
        <w:t>($item);</w:t>
      </w:r>
    </w:p>
    <w:p w14:paraId="5F8B1203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$</w:t>
      </w:r>
      <w:proofErr w:type="spellStart"/>
      <w:r w:rsidRPr="00386200">
        <w:t>i</w:t>
      </w:r>
      <w:proofErr w:type="spellEnd"/>
      <w:r w:rsidRPr="00386200">
        <w:t>++;</w:t>
      </w:r>
    </w:p>
    <w:p w14:paraId="753ED4FA" w14:textId="77777777" w:rsidR="00206F62" w:rsidRPr="00386200" w:rsidRDefault="00206F62" w:rsidP="00206F62">
      <w:pPr>
        <w:pStyle w:val="STTSSegmenProgramContent"/>
        <w:widowControl w:val="0"/>
        <w:ind w:left="567" w:hanging="567"/>
      </w:pPr>
      <w:r w:rsidRPr="00386200">
        <w:t>}</w:t>
      </w:r>
    </w:p>
    <w:p w14:paraId="067D7D80" w14:textId="77777777" w:rsidR="00206F62" w:rsidRDefault="00206F62" w:rsidP="00206F62"/>
    <w:p w14:paraId="17444296" w14:textId="77777777" w:rsidR="00206F62" w:rsidRDefault="00206F62" w:rsidP="00206F62">
      <w:proofErr w:type="spellStart"/>
      <w:r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format input yang </w:t>
      </w:r>
      <w:proofErr w:type="spellStart"/>
      <w:r>
        <w:t>dilakukan</w:t>
      </w:r>
      <w:proofErr w:type="spellEnd"/>
      <w:r>
        <w:t xml:space="preserve"> oleh user. </w:t>
      </w:r>
      <w:proofErr w:type="spellStart"/>
      <w:r>
        <w:t>Fungsinya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kata pada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berhuruf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pada kata </w:t>
      </w:r>
      <w:proofErr w:type="spellStart"/>
      <w:r>
        <w:t>tersebut.pada</w:t>
      </w:r>
      <w:proofErr w:type="spellEnd"/>
      <w:r>
        <w:t xml:space="preserve"> baris 1 dan 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user. Pada baris 3 </w:t>
      </w:r>
      <w:proofErr w:type="spellStart"/>
      <w:r>
        <w:t>hingga</w:t>
      </w:r>
      <w:proofErr w:type="spellEnd"/>
      <w:r>
        <w:t xml:space="preserve"> 7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looping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field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Baris 8 </w:t>
      </w:r>
      <w:proofErr w:type="spellStart"/>
      <w:r>
        <w:t>hingga</w:t>
      </w:r>
      <w:proofErr w:type="spellEnd"/>
      <w:r>
        <w:t xml:space="preserve"> 12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format di field model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. dan pada baris 13 </w:t>
      </w:r>
      <w:proofErr w:type="spellStart"/>
      <w:r>
        <w:t>hingga</w:t>
      </w:r>
      <w:proofErr w:type="spellEnd"/>
      <w:r>
        <w:t xml:space="preserve"> 17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megganti</w:t>
      </w:r>
      <w:proofErr w:type="spellEnd"/>
      <w:r>
        <w:t xml:space="preserve"> format pada field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0BB38FA" w14:textId="77777777" w:rsidR="00206F62" w:rsidRDefault="00206F62" w:rsidP="00206F62">
      <w:pPr>
        <w:ind w:firstLine="0"/>
      </w:pPr>
    </w:p>
    <w:p w14:paraId="1985A969" w14:textId="77777777" w:rsidR="00206F62" w:rsidRPr="00E40D86" w:rsidRDefault="00206F62" w:rsidP="00206F62">
      <w:pPr>
        <w:pStyle w:val="STTSAlgoritma"/>
      </w:pPr>
      <w:bookmarkStart w:id="443" w:name="_Toc124442799"/>
      <w:proofErr w:type="spellStart"/>
      <w:r w:rsidRPr="00E40D86">
        <w:t>Segmen</w:t>
      </w:r>
      <w:proofErr w:type="spellEnd"/>
      <w:r w:rsidRPr="00E40D86">
        <w:t xml:space="preserve"> Program </w:t>
      </w:r>
      <w:r>
        <w:t>5.8</w:t>
      </w:r>
      <w:r w:rsidRPr="00E40D86">
        <w:t xml:space="preserve"> </w:t>
      </w:r>
      <w:r>
        <w:t xml:space="preserve">Cek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Kosong</w:t>
      </w:r>
      <w:bookmarkEnd w:id="443"/>
      <w:proofErr w:type="spellEnd"/>
    </w:p>
    <w:p w14:paraId="37C0EBC6" w14:textId="77777777" w:rsidR="00206F62" w:rsidRPr="004B17B0" w:rsidRDefault="00206F62">
      <w:pPr>
        <w:pStyle w:val="STTSAlgoritmaContent"/>
        <w:widowControl w:val="0"/>
        <w:numPr>
          <w:ilvl w:val="0"/>
          <w:numId w:val="6"/>
        </w:numPr>
        <w:ind w:left="567" w:hanging="567"/>
      </w:pPr>
      <w:r w:rsidRPr="004B17B0">
        <w:t xml:space="preserve">function </w:t>
      </w:r>
      <w:proofErr w:type="spellStart"/>
      <w:r w:rsidRPr="004B17B0">
        <w:t>FungsicekKosong</w:t>
      </w:r>
      <w:proofErr w:type="spellEnd"/>
      <w:r w:rsidRPr="004B17B0">
        <w:t>(array $</w:t>
      </w:r>
      <w:proofErr w:type="spellStart"/>
      <w:r w:rsidRPr="004B17B0">
        <w:t>cek</w:t>
      </w:r>
      <w:proofErr w:type="spellEnd"/>
      <w:r w:rsidRPr="004B17B0">
        <w:t>)</w:t>
      </w:r>
    </w:p>
    <w:p w14:paraId="7F21E178" w14:textId="77777777" w:rsidR="00206F62" w:rsidRPr="004B17B0" w:rsidRDefault="00206F62" w:rsidP="00206F62">
      <w:pPr>
        <w:pStyle w:val="STTSAlgoritmaContent"/>
        <w:widowControl w:val="0"/>
        <w:ind w:left="567" w:hanging="567"/>
      </w:pPr>
      <w:r w:rsidRPr="004B17B0">
        <w:t>{</w:t>
      </w:r>
    </w:p>
    <w:p w14:paraId="51D3B0EE" w14:textId="77777777" w:rsidR="00206F62" w:rsidRPr="004B17B0" w:rsidRDefault="00206F62" w:rsidP="00206F62">
      <w:pPr>
        <w:pStyle w:val="STTSAlgoritmaContent"/>
        <w:widowControl w:val="0"/>
        <w:ind w:left="1134" w:hanging="1134"/>
      </w:pPr>
      <w:r w:rsidRPr="004B17B0">
        <w:t>if (count($</w:t>
      </w:r>
      <w:proofErr w:type="spellStart"/>
      <w:r w:rsidRPr="004B17B0">
        <w:t>cek</w:t>
      </w:r>
      <w:proofErr w:type="spellEnd"/>
      <w:r w:rsidRPr="004B17B0">
        <w:t>) == 0) {</w:t>
      </w:r>
    </w:p>
    <w:p w14:paraId="41376983" w14:textId="77777777" w:rsidR="00206F62" w:rsidRPr="004B17B0" w:rsidRDefault="00206F62" w:rsidP="00206F62">
      <w:pPr>
        <w:pStyle w:val="STTSAlgoritmaContent"/>
        <w:widowControl w:val="0"/>
        <w:ind w:left="1701" w:hanging="1701"/>
      </w:pPr>
      <w:r w:rsidRPr="004B17B0">
        <w:t>return true;</w:t>
      </w:r>
    </w:p>
    <w:p w14:paraId="05D79245" w14:textId="77777777" w:rsidR="00206F62" w:rsidRPr="004B17B0" w:rsidRDefault="00206F62" w:rsidP="00206F62">
      <w:pPr>
        <w:pStyle w:val="STTSAlgoritmaContent"/>
        <w:widowControl w:val="0"/>
        <w:ind w:left="1134" w:hanging="1134"/>
      </w:pPr>
      <w:r w:rsidRPr="004B17B0">
        <w:t>}</w:t>
      </w:r>
    </w:p>
    <w:p w14:paraId="3A132613" w14:textId="77777777" w:rsidR="00206F62" w:rsidRPr="004B17B0" w:rsidRDefault="00206F62" w:rsidP="00206F62">
      <w:pPr>
        <w:pStyle w:val="STTSAlgoritmaContent"/>
        <w:widowControl w:val="0"/>
        <w:ind w:left="567" w:hanging="567"/>
      </w:pPr>
      <w:r w:rsidRPr="004B17B0">
        <w:t>}</w:t>
      </w:r>
    </w:p>
    <w:p w14:paraId="31A2A7AF" w14:textId="1C23BD86" w:rsidR="00CF5C5C" w:rsidRDefault="00CF5C5C" w:rsidP="00CF5C5C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5.8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0BA88BE9" w14:textId="079D1E5E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false;</w:t>
      </w:r>
    </w:p>
    <w:p w14:paraId="5C0C176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56EB89C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</w:t>
      </w:r>
      <w:proofErr w:type="spellStart"/>
      <w:r w:rsidRPr="002A6EF7">
        <w:t>TipeMobil</w:t>
      </w:r>
      <w:proofErr w:type="spellEnd"/>
      <w:r w:rsidRPr="002A6EF7">
        <w:t>']);</w:t>
      </w:r>
    </w:p>
    <w:p w14:paraId="2510DD8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30F35CC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498F9DF6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($param['ModelMobil']);</w:t>
      </w:r>
    </w:p>
    <w:p w14:paraId="25ABD1D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4B9D048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61C3CBC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</w:t>
      </w:r>
      <w:proofErr w:type="spellStart"/>
      <w:r w:rsidRPr="002A6EF7">
        <w:t>TinggiMobil</w:t>
      </w:r>
      <w:proofErr w:type="spellEnd"/>
      <w:r w:rsidRPr="002A6EF7">
        <w:t>']);</w:t>
      </w:r>
    </w:p>
    <w:p w14:paraId="2F6E044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AA740A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6D693D1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</w:t>
      </w:r>
      <w:proofErr w:type="spellStart"/>
      <w:r w:rsidRPr="002A6EF7">
        <w:t>Departemen</w:t>
      </w:r>
      <w:proofErr w:type="spellEnd"/>
      <w:r w:rsidRPr="002A6EF7">
        <w:t>']);</w:t>
      </w:r>
    </w:p>
    <w:p w14:paraId="795941B7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03B09AE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paramkosong</w:t>
      </w:r>
      <w:proofErr w:type="spellEnd"/>
      <w:r w:rsidRPr="002A6EF7">
        <w:t>) {</w:t>
      </w:r>
    </w:p>
    <w:p w14:paraId="23EF505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paramkosong</w:t>
      </w:r>
      <w:proofErr w:type="spellEnd"/>
      <w:r w:rsidRPr="002A6EF7">
        <w:t xml:space="preserve"> = </w:t>
      </w:r>
      <w:proofErr w:type="spellStart"/>
      <w:r w:rsidRPr="002A6EF7">
        <w:t>FungsicekKosong</w:t>
      </w:r>
      <w:proofErr w:type="spellEnd"/>
      <w:r w:rsidRPr="002A6EF7">
        <w:t>($param['Stall']);</w:t>
      </w:r>
    </w:p>
    <w:p w14:paraId="2EE93A3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446B6DC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paramkosong</w:t>
      </w:r>
      <w:proofErr w:type="spellEnd"/>
      <w:r w:rsidRPr="002A6EF7">
        <w:t>) {</w:t>
      </w:r>
    </w:p>
    <w:p w14:paraId="685F59A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2CFF9797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"success" =&gt; true,</w:t>
      </w:r>
    </w:p>
    <w:p w14:paraId="6467449C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401,</w:t>
      </w:r>
    </w:p>
    <w:p w14:paraId="68BFFCD2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]);</w:t>
      </w:r>
    </w:p>
    <w:p w14:paraId="2852F090" w14:textId="77777777" w:rsidR="00206F62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0E389D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paramtambahankosong</w:t>
      </w:r>
      <w:proofErr w:type="spellEnd"/>
      <w:r w:rsidRPr="002A6EF7">
        <w:t xml:space="preserve"> = false;</w:t>
      </w:r>
    </w:p>
    <w:p w14:paraId="042C12E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($param['</w:t>
      </w:r>
      <w:proofErr w:type="spellStart"/>
      <w:r w:rsidRPr="002A6EF7">
        <w:t>NewParameter</w:t>
      </w:r>
      <w:proofErr w:type="spellEnd"/>
      <w:r w:rsidRPr="002A6EF7">
        <w:t>'] as $</w:t>
      </w:r>
      <w:proofErr w:type="spellStart"/>
      <w:r w:rsidRPr="002A6EF7">
        <w:t>newparam</w:t>
      </w:r>
      <w:proofErr w:type="spellEnd"/>
      <w:r w:rsidRPr="002A6EF7">
        <w:t>) {</w:t>
      </w:r>
    </w:p>
    <w:p w14:paraId="29DD6C2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newparam</w:t>
      </w:r>
      <w:proofErr w:type="spellEnd"/>
      <w:r w:rsidRPr="002A6EF7">
        <w:t>['</w:t>
      </w:r>
      <w:proofErr w:type="spellStart"/>
      <w:r w:rsidRPr="002A6EF7">
        <w:t>Newparam</w:t>
      </w:r>
      <w:proofErr w:type="spellEnd"/>
      <w:r w:rsidRPr="002A6EF7">
        <w:t>'] == "" || $</w:t>
      </w:r>
      <w:proofErr w:type="spellStart"/>
      <w:r w:rsidRPr="002A6EF7">
        <w:t>newparam</w:t>
      </w:r>
      <w:proofErr w:type="spellEnd"/>
      <w:r w:rsidRPr="002A6EF7">
        <w:t>['</w:t>
      </w:r>
      <w:proofErr w:type="spellStart"/>
      <w:r w:rsidRPr="002A6EF7">
        <w:t>Newparam</w:t>
      </w:r>
      <w:proofErr w:type="spellEnd"/>
      <w:r w:rsidRPr="002A6EF7">
        <w:t>'] == null) {</w:t>
      </w:r>
    </w:p>
    <w:p w14:paraId="2E89E36A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paramtambahankosong</w:t>
      </w:r>
      <w:proofErr w:type="spellEnd"/>
      <w:r w:rsidRPr="002A6EF7">
        <w:t xml:space="preserve"> = true;</w:t>
      </w:r>
    </w:p>
    <w:p w14:paraId="7AE6208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break;</w:t>
      </w:r>
    </w:p>
    <w:p w14:paraId="697B2F7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35D8C04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</w:t>
      </w:r>
      <w:proofErr w:type="spellStart"/>
      <w:r w:rsidRPr="002A6EF7">
        <w:t>newparam</w:t>
      </w:r>
      <w:proofErr w:type="spellEnd"/>
      <w:r w:rsidRPr="002A6EF7">
        <w:t>['Component'] as $</w:t>
      </w:r>
      <w:proofErr w:type="spellStart"/>
      <w:r w:rsidRPr="002A6EF7">
        <w:t>komponen</w:t>
      </w:r>
      <w:proofErr w:type="spellEnd"/>
      <w:r w:rsidRPr="002A6EF7">
        <w:t>) {</w:t>
      </w:r>
    </w:p>
    <w:p w14:paraId="5755015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($</w:t>
      </w:r>
      <w:proofErr w:type="spellStart"/>
      <w:r w:rsidRPr="002A6EF7">
        <w:t>komponen</w:t>
      </w:r>
      <w:proofErr w:type="spellEnd"/>
      <w:r w:rsidRPr="002A6EF7">
        <w:t xml:space="preserve"> == "" || $</w:t>
      </w:r>
      <w:proofErr w:type="spellStart"/>
      <w:r w:rsidRPr="002A6EF7">
        <w:t>komponen</w:t>
      </w:r>
      <w:proofErr w:type="spellEnd"/>
      <w:r w:rsidRPr="002A6EF7">
        <w:t xml:space="preserve"> == null) {</w:t>
      </w:r>
    </w:p>
    <w:p w14:paraId="732049A1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paramtambahankosong</w:t>
      </w:r>
      <w:proofErr w:type="spellEnd"/>
      <w:r w:rsidRPr="002A6EF7">
        <w:t xml:space="preserve"> = true;</w:t>
      </w:r>
    </w:p>
    <w:p w14:paraId="38B59116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break;</w:t>
      </w:r>
    </w:p>
    <w:p w14:paraId="288BCC8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63291EB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D14984C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paramtambahankosong</w:t>
      </w:r>
      <w:proofErr w:type="spellEnd"/>
      <w:r w:rsidRPr="002A6EF7">
        <w:t>) {</w:t>
      </w:r>
    </w:p>
    <w:p w14:paraId="0A2370B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break;</w:t>
      </w:r>
    </w:p>
    <w:p w14:paraId="0CA8769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35DA9C0E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EA1A21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paramtambahankosong</w:t>
      </w:r>
      <w:proofErr w:type="spellEnd"/>
      <w:r w:rsidRPr="002A6EF7">
        <w:t>) {</w:t>
      </w:r>
    </w:p>
    <w:p w14:paraId="39D37657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006FAD5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"success" =&gt; true,</w:t>
      </w:r>
    </w:p>
    <w:p w14:paraId="575AA6B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403,</w:t>
      </w:r>
    </w:p>
    <w:p w14:paraId="4BBBBEA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]);</w:t>
      </w:r>
    </w:p>
    <w:p w14:paraId="7C8F27F2" w14:textId="77777777" w:rsidR="00206F62" w:rsidRDefault="00206F62" w:rsidP="00206F62"/>
    <w:p w14:paraId="616501E3" w14:textId="3010AEF1" w:rsidR="00206F62" w:rsidRDefault="00206F62" w:rsidP="00753B8E">
      <w:r>
        <w:t xml:space="preserve">Line 1 </w:t>
      </w:r>
      <w:proofErr w:type="spellStart"/>
      <w:r>
        <w:t>hingga</w:t>
      </w:r>
      <w:proofErr w:type="spellEnd"/>
      <w:r>
        <w:t xml:space="preserve"> 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parameter. Line 18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user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. Line 19 </w:t>
      </w:r>
      <w:proofErr w:type="spellStart"/>
      <w:r>
        <w:t>hingga</w:t>
      </w:r>
      <w:proofErr w:type="spellEnd"/>
      <w:r>
        <w:t xml:space="preserve"> 21 </w:t>
      </w:r>
      <w:proofErr w:type="spellStart"/>
      <w:r>
        <w:t>mengecek</w:t>
      </w:r>
      <w:proofErr w:type="spellEnd"/>
      <w:r>
        <w:t xml:space="preserve"> parameter </w:t>
      </w:r>
      <w:proofErr w:type="spellStart"/>
      <w:r>
        <w:t>tipe</w:t>
      </w:r>
      <w:proofErr w:type="spellEnd"/>
      <w:r>
        <w:t xml:space="preserve"> </w:t>
      </w:r>
      <w:proofErr w:type="spellStart"/>
      <w:r>
        <w:lastRenderedPageBreak/>
        <w:t>mobil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22 </w:t>
      </w:r>
      <w:proofErr w:type="spellStart"/>
      <w:r>
        <w:t>hingga</w:t>
      </w:r>
      <w:proofErr w:type="spellEnd"/>
      <w:r>
        <w:t xml:space="preserve"> 24 </w:t>
      </w:r>
      <w:proofErr w:type="spellStart"/>
      <w:r>
        <w:t>mengecek</w:t>
      </w:r>
      <w:proofErr w:type="spellEnd"/>
      <w:r>
        <w:t xml:space="preserve"> parameter model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25 </w:t>
      </w:r>
      <w:proofErr w:type="spellStart"/>
      <w:r>
        <w:t>hingga</w:t>
      </w:r>
      <w:proofErr w:type="spellEnd"/>
      <w:r>
        <w:t xml:space="preserve"> 27 </w:t>
      </w:r>
      <w:proofErr w:type="spellStart"/>
      <w:r>
        <w:t>mengecek</w:t>
      </w:r>
      <w:proofErr w:type="spellEnd"/>
      <w:r>
        <w:t xml:space="preserve"> parameter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28 </w:t>
      </w:r>
      <w:proofErr w:type="spellStart"/>
      <w:r>
        <w:t>hingga</w:t>
      </w:r>
      <w:proofErr w:type="spellEnd"/>
      <w:r>
        <w:t xml:space="preserve"> 30 </w:t>
      </w:r>
      <w:proofErr w:type="spellStart"/>
      <w:r>
        <w:t>mengecek</w:t>
      </w:r>
      <w:proofErr w:type="spellEnd"/>
      <w:r>
        <w:t xml:space="preserve"> parameter </w:t>
      </w:r>
      <w:proofErr w:type="spellStart"/>
      <w:r>
        <w:t>departemen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31 </w:t>
      </w:r>
      <w:proofErr w:type="spellStart"/>
      <w:r>
        <w:t>hingga</w:t>
      </w:r>
      <w:proofErr w:type="spellEnd"/>
      <w:r>
        <w:t xml:space="preserve"> 33 </w:t>
      </w:r>
      <w:proofErr w:type="spellStart"/>
      <w:r>
        <w:t>mengecek</w:t>
      </w:r>
      <w:proofErr w:type="spellEnd"/>
      <w:r>
        <w:t xml:space="preserve"> parameter stall </w:t>
      </w:r>
      <w:proofErr w:type="spellStart"/>
      <w:r>
        <w:t>terisi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34 </w:t>
      </w:r>
      <w:proofErr w:type="spellStart"/>
      <w:r>
        <w:t>hingga</w:t>
      </w:r>
      <w:proofErr w:type="spellEnd"/>
      <w:r>
        <w:t xml:space="preserve"> 39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parameter yang </w:t>
      </w:r>
      <w:proofErr w:type="spellStart"/>
      <w:r>
        <w:t>kosong</w:t>
      </w:r>
      <w:proofErr w:type="spellEnd"/>
      <w:r>
        <w:t xml:space="preserve">. </w:t>
      </w:r>
    </w:p>
    <w:p w14:paraId="7B065201" w14:textId="77777777" w:rsidR="00206F62" w:rsidRPr="002A6EF7" w:rsidRDefault="00206F62" w:rsidP="00206F62">
      <w:proofErr w:type="spellStart"/>
      <w:r>
        <w:t>Untuk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pada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line 40 </w:t>
      </w:r>
      <w:proofErr w:type="spellStart"/>
      <w:r>
        <w:t>hingga</w:t>
      </w:r>
      <w:proofErr w:type="spellEnd"/>
      <w:r>
        <w:t xml:space="preserve"> 60. Line 42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looping pada area </w:t>
      </w:r>
      <w:proofErr w:type="spellStart"/>
      <w:r>
        <w:t>inoputan</w:t>
      </w:r>
      <w:proofErr w:type="spellEnd"/>
      <w:r>
        <w:t xml:space="preserve"> new parameter. Line 42 </w:t>
      </w:r>
      <w:proofErr w:type="spellStart"/>
      <w:r>
        <w:t>hingga</w:t>
      </w:r>
      <w:proofErr w:type="spellEnd"/>
      <w:r>
        <w:t xml:space="preserve"> 45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Line 46 </w:t>
      </w:r>
      <w:proofErr w:type="spellStart"/>
      <w:r>
        <w:t>hingga</w:t>
      </w:r>
      <w:proofErr w:type="spellEnd"/>
      <w:r>
        <w:t xml:space="preserve"> 49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. Line 52 </w:t>
      </w:r>
      <w:proofErr w:type="spellStart"/>
      <w:r>
        <w:t>hingga</w:t>
      </w:r>
      <w:proofErr w:type="spellEnd"/>
      <w:r>
        <w:t xml:space="preserve"> 54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menghentikan</w:t>
      </w:r>
      <w:proofErr w:type="spellEnd"/>
      <w:r>
        <w:t xml:space="preserve"> proses looping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. Line 56 </w:t>
      </w:r>
      <w:proofErr w:type="spellStart"/>
      <w:r>
        <w:t>hingga</w:t>
      </w:r>
      <w:proofErr w:type="spellEnd"/>
      <w:r>
        <w:t xml:space="preserve"> 60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>.</w:t>
      </w:r>
    </w:p>
    <w:p w14:paraId="3C84E9D3" w14:textId="77777777" w:rsidR="00206F62" w:rsidRDefault="00206F62" w:rsidP="00206F62">
      <w:pPr>
        <w:ind w:firstLine="0"/>
      </w:pPr>
    </w:p>
    <w:p w14:paraId="520B0810" w14:textId="77777777" w:rsidR="00206F62" w:rsidRPr="00E40D86" w:rsidRDefault="00206F62" w:rsidP="00206F62">
      <w:pPr>
        <w:pStyle w:val="STTSAlgoritma"/>
      </w:pPr>
      <w:bookmarkStart w:id="444" w:name="_Toc124442800"/>
      <w:proofErr w:type="spellStart"/>
      <w:r w:rsidRPr="00E40D86">
        <w:t>Segmen</w:t>
      </w:r>
      <w:proofErr w:type="spellEnd"/>
      <w:r w:rsidRPr="00E40D86">
        <w:t xml:space="preserve"> Program </w:t>
      </w:r>
      <w:r>
        <w:t>5.9</w:t>
      </w:r>
      <w:r w:rsidRPr="00E40D86"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bookmarkEnd w:id="444"/>
      <w:proofErr w:type="spellEnd"/>
    </w:p>
    <w:p w14:paraId="0C412170" w14:textId="77777777" w:rsidR="00206F62" w:rsidRPr="002A6EF7" w:rsidRDefault="00206F62">
      <w:pPr>
        <w:pStyle w:val="STTSSegmenProgramContent"/>
        <w:widowControl w:val="0"/>
        <w:numPr>
          <w:ilvl w:val="0"/>
          <w:numId w:val="31"/>
        </w:numPr>
        <w:ind w:left="567" w:hanging="567"/>
      </w:pPr>
      <w:r w:rsidRPr="002A6EF7">
        <w:t xml:space="preserve">function </w:t>
      </w:r>
      <w:proofErr w:type="spellStart"/>
      <w:r w:rsidRPr="002A6EF7">
        <w:t>fungsiceksama</w:t>
      </w:r>
      <w:proofErr w:type="spellEnd"/>
      <w:r w:rsidRPr="002A6EF7">
        <w:t>(array $</w:t>
      </w:r>
      <w:proofErr w:type="spellStart"/>
      <w:r w:rsidRPr="002A6EF7">
        <w:t>cek</w:t>
      </w:r>
      <w:proofErr w:type="spellEnd"/>
      <w:r w:rsidRPr="002A6EF7">
        <w:t>)</w:t>
      </w:r>
    </w:p>
    <w:p w14:paraId="39AC6E1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{</w:t>
      </w:r>
    </w:p>
    <w:p w14:paraId="2707A512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(count($</w:t>
      </w:r>
      <w:proofErr w:type="spellStart"/>
      <w:r w:rsidRPr="002A6EF7">
        <w:t>cek</w:t>
      </w:r>
      <w:proofErr w:type="spellEnd"/>
      <w:r w:rsidRPr="002A6EF7">
        <w:t>) !== count(</w:t>
      </w:r>
      <w:proofErr w:type="spellStart"/>
      <w:r w:rsidRPr="002A6EF7">
        <w:t>array_unique</w:t>
      </w:r>
      <w:proofErr w:type="spellEnd"/>
      <w:r w:rsidRPr="002A6EF7">
        <w:t>($</w:t>
      </w:r>
      <w:proofErr w:type="spellStart"/>
      <w:r w:rsidRPr="002A6EF7">
        <w:t>cek</w:t>
      </w:r>
      <w:proofErr w:type="spellEnd"/>
      <w:r w:rsidRPr="002A6EF7">
        <w:t>))) {</w:t>
      </w:r>
    </w:p>
    <w:p w14:paraId="6B54790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true;</w:t>
      </w:r>
    </w:p>
    <w:p w14:paraId="22B40B6A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70269D5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4704AB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false;</w:t>
      </w:r>
    </w:p>
    <w:p w14:paraId="32EFE6A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386FDAF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</w:t>
      </w:r>
      <w:proofErr w:type="spellStart"/>
      <w:r w:rsidRPr="002A6EF7">
        <w:t>TipeMobil</w:t>
      </w:r>
      <w:proofErr w:type="spellEnd"/>
      <w:r w:rsidRPr="002A6EF7">
        <w:t>']);</w:t>
      </w:r>
    </w:p>
    <w:p w14:paraId="3630618B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91AD83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15E614E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($param['ModelMobil']);</w:t>
      </w:r>
    </w:p>
    <w:p w14:paraId="36BC575B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270007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4DCDECB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</w:t>
      </w:r>
      <w:proofErr w:type="spellStart"/>
      <w:r w:rsidRPr="002A6EF7">
        <w:t>TinggiMobil</w:t>
      </w:r>
      <w:proofErr w:type="spellEnd"/>
      <w:r w:rsidRPr="002A6EF7">
        <w:t>']);</w:t>
      </w:r>
    </w:p>
    <w:p w14:paraId="6FFEA6C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1750338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7AD472DD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</w:t>
      </w:r>
      <w:proofErr w:type="spellStart"/>
      <w:r w:rsidRPr="002A6EF7">
        <w:t>Departemen</w:t>
      </w:r>
      <w:proofErr w:type="spellEnd"/>
      <w:r w:rsidRPr="002A6EF7">
        <w:t>']);</w:t>
      </w:r>
    </w:p>
    <w:p w14:paraId="43477F6C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8F024E2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1FC3B2F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($param['Stall']);</w:t>
      </w:r>
    </w:p>
    <w:p w14:paraId="31B6794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4057DC82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(!$</w:t>
      </w:r>
      <w:proofErr w:type="spellStart"/>
      <w:r w:rsidRPr="002A6EF7">
        <w:t>paramsama</w:t>
      </w:r>
      <w:proofErr w:type="spellEnd"/>
      <w:r w:rsidRPr="002A6EF7">
        <w:t>) {</w:t>
      </w:r>
    </w:p>
    <w:p w14:paraId="05B32BC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paramsama</w:t>
      </w:r>
      <w:proofErr w:type="spellEnd"/>
      <w:r w:rsidRPr="002A6EF7">
        <w:t xml:space="preserve"> = </w:t>
      </w:r>
      <w:proofErr w:type="spellStart"/>
      <w:r w:rsidRPr="002A6EF7">
        <w:t>fungsiceksama</w:t>
      </w:r>
      <w:proofErr w:type="spellEnd"/>
      <w:r w:rsidRPr="002A6EF7">
        <w:t>($param['Stock']);</w:t>
      </w:r>
    </w:p>
    <w:p w14:paraId="45A39F9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312DB74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 ($</w:t>
      </w:r>
      <w:proofErr w:type="spellStart"/>
      <w:r w:rsidRPr="002A6EF7">
        <w:t>paramsama</w:t>
      </w:r>
      <w:proofErr w:type="spellEnd"/>
      <w:r w:rsidRPr="002A6EF7">
        <w:t>) {</w:t>
      </w:r>
    </w:p>
    <w:p w14:paraId="41DCCF5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4F0B57C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"success" =&gt; true,</w:t>
      </w:r>
    </w:p>
    <w:p w14:paraId="01337451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402,</w:t>
      </w:r>
    </w:p>
    <w:p w14:paraId="2E02070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]);</w:t>
      </w:r>
    </w:p>
    <w:p w14:paraId="1BF2EEC2" w14:textId="6EC1F145" w:rsidR="009B40EB" w:rsidRDefault="009B40EB" w:rsidP="009B40EB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5.9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1ED4ECA4" w14:textId="140B98D5" w:rsidR="00206F62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6987250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paramtambahansama</w:t>
      </w:r>
      <w:proofErr w:type="spellEnd"/>
      <w:r w:rsidRPr="002A6EF7">
        <w:t xml:space="preserve"> = false;</w:t>
      </w:r>
    </w:p>
    <w:p w14:paraId="00A4971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judulparamtambahankembar</w:t>
      </w:r>
      <w:proofErr w:type="spellEnd"/>
      <w:r w:rsidRPr="002A6EF7">
        <w:t xml:space="preserve"> = array();</w:t>
      </w:r>
    </w:p>
    <w:p w14:paraId="4545DE3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($param['</w:t>
      </w:r>
      <w:proofErr w:type="spellStart"/>
      <w:r w:rsidRPr="002A6EF7">
        <w:t>NewParameter</w:t>
      </w:r>
      <w:proofErr w:type="spellEnd"/>
      <w:r w:rsidRPr="002A6EF7">
        <w:t>'] as $</w:t>
      </w:r>
      <w:proofErr w:type="spellStart"/>
      <w:r w:rsidRPr="002A6EF7">
        <w:t>newparam</w:t>
      </w:r>
      <w:proofErr w:type="spellEnd"/>
      <w:r w:rsidRPr="002A6EF7">
        <w:t>) {</w:t>
      </w:r>
    </w:p>
    <w:p w14:paraId="246BDEE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proofErr w:type="spellStart"/>
      <w:r w:rsidRPr="002A6EF7">
        <w:t>array_push</w:t>
      </w:r>
      <w:proofErr w:type="spellEnd"/>
      <w:r w:rsidRPr="002A6EF7">
        <w:t>($</w:t>
      </w:r>
      <w:proofErr w:type="spellStart"/>
      <w:r w:rsidRPr="002A6EF7">
        <w:t>judulparamtambahankembar</w:t>
      </w:r>
      <w:proofErr w:type="spellEnd"/>
      <w:r w:rsidRPr="002A6EF7">
        <w:t>, $</w:t>
      </w:r>
      <w:proofErr w:type="spellStart"/>
      <w:r w:rsidRPr="002A6EF7">
        <w:t>newparam</w:t>
      </w:r>
      <w:proofErr w:type="spellEnd"/>
      <w:r w:rsidRPr="002A6EF7">
        <w:t>['</w:t>
      </w:r>
      <w:proofErr w:type="spellStart"/>
      <w:r w:rsidRPr="002A6EF7">
        <w:t>Newparam</w:t>
      </w:r>
      <w:proofErr w:type="spellEnd"/>
      <w:r w:rsidRPr="002A6EF7">
        <w:t>']);</w:t>
      </w:r>
    </w:p>
    <w:p w14:paraId="5952CB7C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if(count($</w:t>
      </w:r>
      <w:proofErr w:type="spellStart"/>
      <w:r w:rsidRPr="002A6EF7">
        <w:t>newparam</w:t>
      </w:r>
      <w:proofErr w:type="spellEnd"/>
      <w:r w:rsidRPr="002A6EF7">
        <w:t>['Component'])!==count(</w:t>
      </w:r>
      <w:proofErr w:type="spellStart"/>
      <w:r w:rsidRPr="002A6EF7">
        <w:t>array_unique</w:t>
      </w:r>
      <w:proofErr w:type="spellEnd"/>
      <w:r w:rsidRPr="002A6EF7">
        <w:t>(</w:t>
      </w:r>
      <w:r>
        <w:t xml:space="preserve"> </w:t>
      </w:r>
      <w:r w:rsidRPr="002A6EF7">
        <w:t>$</w:t>
      </w:r>
      <w:proofErr w:type="spellStart"/>
      <w:r w:rsidRPr="002A6EF7">
        <w:t>newparam</w:t>
      </w:r>
      <w:proofErr w:type="spellEnd"/>
      <w:r w:rsidRPr="002A6EF7">
        <w:t>['Component']))) {</w:t>
      </w:r>
    </w:p>
    <w:p w14:paraId="58553B26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$</w:t>
      </w:r>
      <w:proofErr w:type="spellStart"/>
      <w:r w:rsidRPr="002A6EF7">
        <w:t>paramtambahansama</w:t>
      </w:r>
      <w:proofErr w:type="spellEnd"/>
      <w:r w:rsidRPr="002A6EF7">
        <w:t xml:space="preserve"> = true;</w:t>
      </w:r>
    </w:p>
    <w:p w14:paraId="58CAF83F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break;</w:t>
      </w:r>
    </w:p>
    <w:p w14:paraId="7DA261C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598CECEC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0E6A026A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if(count($</w:t>
      </w:r>
      <w:proofErr w:type="spellStart"/>
      <w:r w:rsidRPr="002A6EF7">
        <w:t>judulparamtambahankembar</w:t>
      </w:r>
      <w:proofErr w:type="spellEnd"/>
      <w:r w:rsidRPr="002A6EF7">
        <w:t>)!== count(</w:t>
      </w:r>
      <w:proofErr w:type="spellStart"/>
      <w:r w:rsidRPr="002A6EF7">
        <w:t>array_unique</w:t>
      </w:r>
      <w:proofErr w:type="spellEnd"/>
      <w:r w:rsidRPr="002A6EF7">
        <w:t>($</w:t>
      </w:r>
      <w:proofErr w:type="spellStart"/>
      <w:r w:rsidRPr="002A6EF7">
        <w:t>judulparamtambahankembar</w:t>
      </w:r>
      <w:proofErr w:type="spellEnd"/>
      <w:r w:rsidRPr="002A6EF7">
        <w:t>))) {</w:t>
      </w:r>
    </w:p>
    <w:p w14:paraId="13EB4678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$</w:t>
      </w:r>
      <w:proofErr w:type="spellStart"/>
      <w:r w:rsidRPr="002A6EF7">
        <w:t>paramtambahansama</w:t>
      </w:r>
      <w:proofErr w:type="spellEnd"/>
      <w:r w:rsidRPr="002A6EF7">
        <w:t xml:space="preserve"> = true;</w:t>
      </w:r>
    </w:p>
    <w:p w14:paraId="43FB38A5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17B8DD9F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($</w:t>
      </w:r>
      <w:proofErr w:type="spellStart"/>
      <w:r w:rsidRPr="002A6EF7">
        <w:t>paramtambahansama</w:t>
      </w:r>
      <w:proofErr w:type="spellEnd"/>
      <w:r w:rsidRPr="002A6EF7">
        <w:t>) {</w:t>
      </w:r>
    </w:p>
    <w:p w14:paraId="2A1AE1C6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return response()-&gt;</w:t>
      </w:r>
      <w:proofErr w:type="spellStart"/>
      <w:r w:rsidRPr="002A6EF7">
        <w:t>json</w:t>
      </w:r>
      <w:proofErr w:type="spellEnd"/>
      <w:r w:rsidRPr="002A6EF7">
        <w:t>([</w:t>
      </w:r>
    </w:p>
    <w:p w14:paraId="64542791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"success" =&gt; true,</w:t>
      </w:r>
    </w:p>
    <w:p w14:paraId="0B7EE030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"</w:t>
      </w:r>
      <w:proofErr w:type="spellStart"/>
      <w:r w:rsidRPr="002A6EF7">
        <w:t>statuscode</w:t>
      </w:r>
      <w:proofErr w:type="spellEnd"/>
      <w:r w:rsidRPr="002A6EF7">
        <w:t>" =&gt; 404,</w:t>
      </w:r>
    </w:p>
    <w:p w14:paraId="1D6B443E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]);</w:t>
      </w:r>
    </w:p>
    <w:p w14:paraId="3725B7D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3D0AB196" w14:textId="77777777" w:rsidR="00206F62" w:rsidRPr="002A6EF7" w:rsidRDefault="00206F62">
      <w:pPr>
        <w:pStyle w:val="STTSSegmenProgramContent"/>
        <w:widowControl w:val="0"/>
        <w:ind w:left="1134" w:hanging="1134"/>
      </w:pPr>
      <w:r w:rsidRPr="002A6EF7">
        <w:t xml:space="preserve">function </w:t>
      </w:r>
      <w:proofErr w:type="spellStart"/>
      <w:r w:rsidRPr="002A6EF7">
        <w:t>fungsicekparameterterdaftar</w:t>
      </w:r>
      <w:proofErr w:type="spellEnd"/>
      <w:r w:rsidRPr="002A6EF7">
        <w:t>(array $array1, array $array2){</w:t>
      </w:r>
    </w:p>
    <w:p w14:paraId="5E4B925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jumlahkesamaan</w:t>
      </w:r>
      <w:proofErr w:type="spellEnd"/>
      <w:r w:rsidRPr="002A6EF7">
        <w:t xml:space="preserve"> = 0;</w:t>
      </w:r>
    </w:p>
    <w:p w14:paraId="143A256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foreach ($array2 as $isiarray2) {</w:t>
      </w:r>
    </w:p>
    <w:p w14:paraId="15BA3F7B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foreach ($array1 as $isiarray1) {</w:t>
      </w:r>
    </w:p>
    <w:p w14:paraId="252221B5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if(</w:t>
      </w:r>
      <w:proofErr w:type="spellStart"/>
      <w:r w:rsidRPr="002A6EF7">
        <w:t>strtoupper</w:t>
      </w:r>
      <w:proofErr w:type="spellEnd"/>
      <w:r w:rsidRPr="002A6EF7">
        <w:t>($isiarray1)==</w:t>
      </w:r>
      <w:proofErr w:type="spellStart"/>
      <w:r w:rsidRPr="002A6EF7">
        <w:t>strtoupper</w:t>
      </w:r>
      <w:proofErr w:type="spellEnd"/>
      <w:r w:rsidRPr="002A6EF7">
        <w:t>($isiarray2)){</w:t>
      </w:r>
    </w:p>
    <w:p w14:paraId="2973F64B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$</w:t>
      </w:r>
      <w:proofErr w:type="spellStart"/>
      <w:r w:rsidRPr="002A6EF7">
        <w:t>jumlahkesamaan</w:t>
      </w:r>
      <w:proofErr w:type="spellEnd"/>
      <w:r w:rsidRPr="002A6EF7">
        <w:t>++;</w:t>
      </w:r>
    </w:p>
    <w:p w14:paraId="60BC7768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break;</w:t>
      </w:r>
    </w:p>
    <w:p w14:paraId="393DBAA8" w14:textId="77777777" w:rsidR="00206F62" w:rsidRPr="002A6EF7" w:rsidRDefault="00206F62" w:rsidP="00206F62">
      <w:pPr>
        <w:pStyle w:val="STTSSegmenProgramContent"/>
        <w:widowControl w:val="0"/>
        <w:ind w:left="1701" w:hanging="1701"/>
      </w:pPr>
      <w:r w:rsidRPr="002A6EF7">
        <w:t>}</w:t>
      </w:r>
    </w:p>
    <w:p w14:paraId="102E8BC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64B46B5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7885D41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if ($</w:t>
      </w:r>
      <w:proofErr w:type="spellStart"/>
      <w:r w:rsidRPr="002A6EF7">
        <w:t>jumlahkesamaan</w:t>
      </w:r>
      <w:proofErr w:type="spellEnd"/>
      <w:r w:rsidRPr="002A6EF7">
        <w:t xml:space="preserve"> == count($array2)) {</w:t>
      </w:r>
    </w:p>
    <w:p w14:paraId="41269C79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return true;</w:t>
      </w:r>
    </w:p>
    <w:p w14:paraId="014D9C43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}</w:t>
      </w:r>
    </w:p>
    <w:p w14:paraId="197062B3" w14:textId="77777777" w:rsidR="00206F62" w:rsidRDefault="00206F62">
      <w:pPr>
        <w:pStyle w:val="STTSSegmenProgramContent"/>
        <w:widowControl w:val="0"/>
        <w:ind w:left="567" w:hanging="567"/>
      </w:pPr>
      <w:r w:rsidRPr="002A6EF7">
        <w:t>}</w:t>
      </w:r>
    </w:p>
    <w:p w14:paraId="078734E3" w14:textId="77777777" w:rsidR="00206F62" w:rsidRDefault="00206F62" w:rsidP="0084727A"/>
    <w:p w14:paraId="6904AEDC" w14:textId="77777777" w:rsidR="00206F62" w:rsidRDefault="00206F62" w:rsidP="00206F62">
      <w:r>
        <w:t xml:space="preserve">Line 1 </w:t>
      </w:r>
      <w:proofErr w:type="spellStart"/>
      <w:r>
        <w:t>sampai</w:t>
      </w:r>
      <w:proofErr w:type="spellEnd"/>
      <w:r>
        <w:t xml:space="preserve"> 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kembar</w:t>
      </w:r>
      <w:proofErr w:type="spellEnd"/>
      <w:r>
        <w:t xml:space="preserve">. Line 7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kembar</w:t>
      </w:r>
      <w:proofErr w:type="spellEnd"/>
      <w:r>
        <w:t xml:space="preserve">. Line 8 </w:t>
      </w:r>
      <w:proofErr w:type="spellStart"/>
      <w:r>
        <w:t>hingga</w:t>
      </w:r>
      <w:proofErr w:type="spellEnd"/>
      <w:r>
        <w:t xml:space="preserve"> 10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Line 11 </w:t>
      </w:r>
      <w:proofErr w:type="spellStart"/>
      <w:r>
        <w:t>sampai</w:t>
      </w:r>
      <w:proofErr w:type="spellEnd"/>
      <w:r>
        <w:t xml:space="preserve"> 13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model </w:t>
      </w:r>
      <w:proofErr w:type="spellStart"/>
      <w:r>
        <w:t>mobil</w:t>
      </w:r>
      <w:proofErr w:type="spellEnd"/>
      <w:r>
        <w:t xml:space="preserve">. Line 14 </w:t>
      </w:r>
      <w:proofErr w:type="spellStart"/>
      <w:r>
        <w:t>sampai</w:t>
      </w:r>
      <w:proofErr w:type="spellEnd"/>
      <w:r>
        <w:t xml:space="preserve"> 16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Line 17 </w:t>
      </w:r>
      <w:proofErr w:type="spellStart"/>
      <w:r>
        <w:t>sampai</w:t>
      </w:r>
      <w:proofErr w:type="spellEnd"/>
      <w:r>
        <w:t xml:space="preserve"> 19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departemen</w:t>
      </w:r>
      <w:proofErr w:type="spellEnd"/>
      <w:r>
        <w:t xml:space="preserve">. Line 20 </w:t>
      </w:r>
      <w:proofErr w:type="spellStart"/>
      <w:r>
        <w:t>sampai</w:t>
      </w:r>
      <w:proofErr w:type="spellEnd"/>
      <w:r>
        <w:t xml:space="preserve"> 22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stall. Line 23 </w:t>
      </w:r>
      <w:proofErr w:type="spellStart"/>
      <w:r>
        <w:t>sampai</w:t>
      </w:r>
      <w:proofErr w:type="spellEnd"/>
      <w:r>
        <w:t xml:space="preserve"> 25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stock. Line 26 </w:t>
      </w:r>
      <w:proofErr w:type="spellStart"/>
      <w:r>
        <w:t>sampai</w:t>
      </w:r>
      <w:proofErr w:type="spellEnd"/>
      <w:r>
        <w:t xml:space="preserve"> 31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response </w:t>
      </w:r>
      <w:proofErr w:type="spellStart"/>
      <w:r>
        <w:t>ke</w:t>
      </w:r>
      <w:proofErr w:type="spellEnd"/>
      <w:r>
        <w:t xml:space="preserve"> user. </w:t>
      </w:r>
    </w:p>
    <w:p w14:paraId="73B50D91" w14:textId="15A8F69D" w:rsidR="00206F62" w:rsidRDefault="00206F62" w:rsidP="00206F62">
      <w:r>
        <w:lastRenderedPageBreak/>
        <w:t xml:space="preserve">Line 32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pada parameter </w:t>
      </w:r>
      <w:proofErr w:type="spellStart"/>
      <w:r>
        <w:t>baru</w:t>
      </w:r>
      <w:proofErr w:type="spellEnd"/>
      <w:r>
        <w:t xml:space="preserve">. Line 33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array </w:t>
      </w:r>
      <w:proofErr w:type="spellStart"/>
      <w:r>
        <w:t>kosong</w:t>
      </w:r>
      <w:proofErr w:type="spellEnd"/>
      <w:r>
        <w:t xml:space="preserve">. Line 34 </w:t>
      </w:r>
      <w:proofErr w:type="spellStart"/>
      <w:r>
        <w:t>sampai</w:t>
      </w:r>
      <w:proofErr w:type="spellEnd"/>
      <w:r>
        <w:t xml:space="preserve"> 63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looping,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pada parameter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yang </w:t>
      </w:r>
      <w:proofErr w:type="spellStart"/>
      <w:r>
        <w:t>kembar</w:t>
      </w:r>
      <w:proofErr w:type="spellEnd"/>
      <w:r>
        <w:t xml:space="preserve">.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parameter yang </w:t>
      </w:r>
      <w:proofErr w:type="spellStart"/>
      <w:r>
        <w:t>baru</w:t>
      </w:r>
      <w:proofErr w:type="spellEnd"/>
      <w:r>
        <w:t xml:space="preserve">.  dan line 44 </w:t>
      </w:r>
      <w:proofErr w:type="spellStart"/>
      <w:r>
        <w:t>hingga</w:t>
      </w:r>
      <w:proofErr w:type="spellEnd"/>
      <w:r>
        <w:t xml:space="preserve"> 49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>.</w:t>
      </w:r>
    </w:p>
    <w:p w14:paraId="0E09A840" w14:textId="77777777" w:rsidR="0084727A" w:rsidRPr="002A6EF7" w:rsidRDefault="0084727A" w:rsidP="00206F62"/>
    <w:p w14:paraId="03D65B88" w14:textId="77777777" w:rsidR="00206F62" w:rsidRPr="00E40D86" w:rsidRDefault="00206F62" w:rsidP="00206F62">
      <w:pPr>
        <w:pStyle w:val="STTSAlgoritma"/>
      </w:pPr>
      <w:bookmarkStart w:id="445" w:name="_Toc124442801"/>
      <w:proofErr w:type="spellStart"/>
      <w:r w:rsidRPr="00E40D86">
        <w:t>Segmen</w:t>
      </w:r>
      <w:proofErr w:type="spellEnd"/>
      <w:r w:rsidRPr="00E40D86">
        <w:t xml:space="preserve"> Program </w:t>
      </w:r>
      <w:r>
        <w:t>5.10</w:t>
      </w:r>
      <w:r w:rsidRPr="00E40D86">
        <w:t xml:space="preserve"> </w:t>
      </w:r>
      <w:proofErr w:type="spellStart"/>
      <w:r>
        <w:t>Pengecekkan</w:t>
      </w:r>
      <w:proofErr w:type="spellEnd"/>
      <w:r>
        <w:t xml:space="preserve"> Data Input </w:t>
      </w:r>
      <w:proofErr w:type="spellStart"/>
      <w:r>
        <w:t>Dengan</w:t>
      </w:r>
      <w:proofErr w:type="spellEnd"/>
      <w:r>
        <w:t xml:space="preserve"> Data Master</w:t>
      </w:r>
      <w:bookmarkEnd w:id="445"/>
    </w:p>
    <w:p w14:paraId="51821A97" w14:textId="77777777" w:rsidR="00206F62" w:rsidRPr="002A6EF7" w:rsidRDefault="00206F62">
      <w:pPr>
        <w:pStyle w:val="STTSSegmenProgramContent"/>
        <w:widowControl w:val="0"/>
        <w:numPr>
          <w:ilvl w:val="0"/>
          <w:numId w:val="32"/>
        </w:numPr>
        <w:ind w:left="567" w:hanging="567"/>
      </w:pPr>
      <w:r w:rsidRPr="002A6EF7">
        <w:t>$</w:t>
      </w:r>
      <w:proofErr w:type="spellStart"/>
      <w:r w:rsidRPr="002A6EF7">
        <w:t>allmaster</w:t>
      </w:r>
      <w:proofErr w:type="spellEnd"/>
      <w:r w:rsidRPr="002A6EF7">
        <w:t xml:space="preserve"> = Master::all();</w:t>
      </w:r>
    </w:p>
    <w:p w14:paraId="0742F6D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foreach ($</w:t>
      </w:r>
      <w:proofErr w:type="spellStart"/>
      <w:r w:rsidRPr="002A6EF7">
        <w:t>allmaster</w:t>
      </w:r>
      <w:proofErr w:type="spellEnd"/>
      <w:r w:rsidRPr="002A6EF7">
        <w:t xml:space="preserve"> as $master) {</w:t>
      </w:r>
    </w:p>
    <w:p w14:paraId="2F0348E1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$saved = $master-&gt;Parameter;</w:t>
      </w:r>
    </w:p>
    <w:p w14:paraId="2C0FA5D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cekTipeMobil</w:t>
      </w:r>
      <w:proofErr w:type="spellEnd"/>
      <w:r w:rsidRPr="002A6EF7">
        <w:t xml:space="preserve"> = false;</w:t>
      </w:r>
    </w:p>
    <w:p w14:paraId="6F5B3673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cekModelMobil</w:t>
      </w:r>
      <w:proofErr w:type="spellEnd"/>
      <w:r w:rsidRPr="002A6EF7">
        <w:t xml:space="preserve"> = false;</w:t>
      </w:r>
    </w:p>
    <w:p w14:paraId="1944BCD6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cekTinggiMobil</w:t>
      </w:r>
      <w:proofErr w:type="spellEnd"/>
      <w:r w:rsidRPr="002A6EF7">
        <w:t xml:space="preserve"> = false;</w:t>
      </w:r>
    </w:p>
    <w:p w14:paraId="7D0D164F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cekDepartemen</w:t>
      </w:r>
      <w:proofErr w:type="spellEnd"/>
      <w:r w:rsidRPr="002A6EF7">
        <w:t xml:space="preserve"> = false;</w:t>
      </w:r>
    </w:p>
    <w:p w14:paraId="7A1DDA3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cekstall</w:t>
      </w:r>
      <w:proofErr w:type="spellEnd"/>
      <w:r w:rsidRPr="002A6EF7">
        <w:t xml:space="preserve"> = false;</w:t>
      </w:r>
    </w:p>
    <w:p w14:paraId="66498A8E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cekStock</w:t>
      </w:r>
      <w:proofErr w:type="spellEnd"/>
      <w:r w:rsidRPr="002A6EF7">
        <w:t xml:space="preserve"> = false;</w:t>
      </w:r>
    </w:p>
    <w:p w14:paraId="2E555F4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cekAdditionaParameter</w:t>
      </w:r>
      <w:proofErr w:type="spellEnd"/>
      <w:r w:rsidRPr="002A6EF7">
        <w:t xml:space="preserve"> = false;</w:t>
      </w:r>
    </w:p>
    <w:p w14:paraId="1C35CE2A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cekTipeMobil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</w:t>
      </w:r>
      <w:proofErr w:type="spellStart"/>
      <w:r w:rsidRPr="002A6EF7">
        <w:t>TipeMobil</w:t>
      </w:r>
      <w:proofErr w:type="spellEnd"/>
      <w:r w:rsidRPr="002A6EF7">
        <w:t>'], $param['</w:t>
      </w:r>
      <w:proofErr w:type="spellStart"/>
      <w:r w:rsidRPr="002A6EF7">
        <w:t>TipeMobil</w:t>
      </w:r>
      <w:proofErr w:type="spellEnd"/>
      <w:r w:rsidRPr="002A6EF7">
        <w:t>']);</w:t>
      </w:r>
    </w:p>
    <w:p w14:paraId="5732D5C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cekModelMobil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($saved['ModelMobil'], $param['ModelMobil']);</w:t>
      </w:r>
    </w:p>
    <w:p w14:paraId="54404028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$cekTinggiMobil=fungsicekparameterterdaftar($saved['TinggiMobil'], $param['</w:t>
      </w:r>
      <w:proofErr w:type="spellStart"/>
      <w:r w:rsidRPr="002A6EF7">
        <w:t>TinggiMobil</w:t>
      </w:r>
      <w:proofErr w:type="spellEnd"/>
      <w:r w:rsidRPr="002A6EF7">
        <w:t>']);</w:t>
      </w:r>
    </w:p>
    <w:p w14:paraId="3FEA2AF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</w:t>
      </w:r>
      <w:proofErr w:type="spellStart"/>
      <w:r w:rsidRPr="002A6EF7">
        <w:t>cekDepartemen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</w:t>
      </w:r>
      <w:proofErr w:type="spellStart"/>
      <w:r w:rsidRPr="002A6EF7">
        <w:t>Departemen</w:t>
      </w:r>
      <w:proofErr w:type="spellEnd"/>
      <w:r w:rsidRPr="002A6EF7">
        <w:t>'], $param['</w:t>
      </w:r>
      <w:proofErr w:type="spellStart"/>
      <w:r w:rsidRPr="002A6EF7">
        <w:t>Departemen</w:t>
      </w:r>
      <w:proofErr w:type="spellEnd"/>
      <w:r w:rsidRPr="002A6EF7">
        <w:t>']);</w:t>
      </w:r>
    </w:p>
    <w:p w14:paraId="157EA61D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$cekstall=fungsicekparameterterdaftar($saved['Stall'],$param['Stall']);</w:t>
      </w:r>
    </w:p>
    <w:p w14:paraId="36B76759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if(count($param['Stock'])==0&amp;&amp;count($saved['Stock']) == 0) {</w:t>
      </w:r>
    </w:p>
    <w:p w14:paraId="35049FBE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cekStock</w:t>
      </w:r>
      <w:proofErr w:type="spellEnd"/>
      <w:r w:rsidRPr="002A6EF7">
        <w:t xml:space="preserve"> = true;</w:t>
      </w:r>
    </w:p>
    <w:p w14:paraId="0D7110C5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}else{</w:t>
      </w:r>
    </w:p>
    <w:p w14:paraId="459D19C0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cekStock</w:t>
      </w:r>
      <w:proofErr w:type="spellEnd"/>
      <w:r w:rsidRPr="002A6EF7">
        <w:t>=</w:t>
      </w:r>
      <w:proofErr w:type="spellStart"/>
      <w:r w:rsidRPr="002A6EF7">
        <w:t>fungsicekparameterterdaftar</w:t>
      </w:r>
      <w:proofErr w:type="spellEnd"/>
      <w:r w:rsidRPr="002A6EF7">
        <w:t>($saved['Stock'], $param['Stock']);</w:t>
      </w:r>
    </w:p>
    <w:p w14:paraId="36F1BFD4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73590320" w14:textId="77777777" w:rsidR="00206F62" w:rsidRPr="002A6EF7" w:rsidRDefault="00206F62" w:rsidP="00206F62">
      <w:pPr>
        <w:pStyle w:val="STTSSegmenProgramContent"/>
        <w:widowControl w:val="0"/>
        <w:ind w:left="567" w:hanging="567"/>
      </w:pPr>
      <w:r w:rsidRPr="002A6EF7">
        <w:t>if(count($param['NewParameter'])==0&amp;&amp;count($saved['NewParameter']) == 0){</w:t>
      </w:r>
    </w:p>
    <w:p w14:paraId="38D9DE08" w14:textId="77777777" w:rsidR="00206F62" w:rsidRPr="002A6EF7" w:rsidRDefault="00206F62" w:rsidP="00206F62">
      <w:pPr>
        <w:pStyle w:val="STTSSegmenProgramContent"/>
        <w:widowControl w:val="0"/>
        <w:ind w:left="1134" w:hanging="1134"/>
      </w:pPr>
      <w:r w:rsidRPr="002A6EF7">
        <w:t>$</w:t>
      </w:r>
      <w:proofErr w:type="spellStart"/>
      <w:r w:rsidRPr="002A6EF7">
        <w:t>cekAdditionaParameter</w:t>
      </w:r>
      <w:proofErr w:type="spellEnd"/>
      <w:r w:rsidRPr="002A6EF7">
        <w:t xml:space="preserve"> = true;</w:t>
      </w:r>
    </w:p>
    <w:p w14:paraId="1927B90B" w14:textId="77777777" w:rsidR="00206F62" w:rsidRDefault="00206F62" w:rsidP="00206F62">
      <w:pPr>
        <w:pStyle w:val="STTSSegmenProgramContent"/>
        <w:widowControl w:val="0"/>
        <w:ind w:left="567" w:hanging="567"/>
      </w:pPr>
      <w:r w:rsidRPr="002A6EF7">
        <w:t>}</w:t>
      </w:r>
    </w:p>
    <w:p w14:paraId="23F29032" w14:textId="77777777" w:rsidR="00206F62" w:rsidRPr="004F4A26" w:rsidRDefault="00206F62" w:rsidP="00206F62">
      <w:pPr>
        <w:pStyle w:val="STTSSegmenProgramContent"/>
        <w:widowControl w:val="0"/>
        <w:ind w:left="567" w:hanging="567"/>
      </w:pPr>
      <w:r w:rsidRPr="004F4A26">
        <w:t>if ($</w:t>
      </w:r>
      <w:proofErr w:type="spellStart"/>
      <w:r w:rsidRPr="004F4A26">
        <w:t>cekTipeMobil</w:t>
      </w:r>
      <w:proofErr w:type="spellEnd"/>
      <w:r>
        <w:t xml:space="preserve"> </w:t>
      </w:r>
      <w:r w:rsidRPr="004F4A26">
        <w:t>&amp;&amp;</w:t>
      </w:r>
      <w:r>
        <w:t xml:space="preserve"> </w:t>
      </w:r>
      <w:r w:rsidRPr="004F4A26">
        <w:t>$</w:t>
      </w:r>
      <w:proofErr w:type="spellStart"/>
      <w:r w:rsidRPr="004F4A26">
        <w:t>cekModelMobil</w:t>
      </w:r>
      <w:proofErr w:type="spellEnd"/>
      <w:r>
        <w:t xml:space="preserve"> </w:t>
      </w:r>
      <w:r w:rsidRPr="004F4A26">
        <w:t>&amp;&amp; $</w:t>
      </w:r>
      <w:proofErr w:type="spellStart"/>
      <w:r w:rsidRPr="004F4A26">
        <w:t>cekTinggiMobil</w:t>
      </w:r>
      <w:proofErr w:type="spellEnd"/>
      <w:r w:rsidRPr="004F4A26">
        <w:t xml:space="preserve"> &amp;&amp; $</w:t>
      </w:r>
      <w:proofErr w:type="spellStart"/>
      <w:r w:rsidRPr="004F4A26">
        <w:t>cekDepartemen</w:t>
      </w:r>
      <w:proofErr w:type="spellEnd"/>
      <w:r w:rsidRPr="004F4A26">
        <w:t>&amp;&amp;</w:t>
      </w:r>
      <w:r>
        <w:t xml:space="preserve"> </w:t>
      </w:r>
      <w:r w:rsidRPr="004F4A26">
        <w:t>$</w:t>
      </w:r>
      <w:proofErr w:type="spellStart"/>
      <w:r w:rsidRPr="004F4A26">
        <w:t>cekStock</w:t>
      </w:r>
      <w:proofErr w:type="spellEnd"/>
      <w:r w:rsidRPr="004F4A26">
        <w:t xml:space="preserve"> &amp;&amp; $</w:t>
      </w:r>
      <w:proofErr w:type="spellStart"/>
      <w:r w:rsidRPr="004F4A26">
        <w:t>cekstall</w:t>
      </w:r>
      <w:proofErr w:type="spellEnd"/>
      <w:r w:rsidRPr="004F4A26">
        <w:t xml:space="preserve"> &amp;&amp; $</w:t>
      </w:r>
      <w:proofErr w:type="spellStart"/>
      <w:r w:rsidRPr="004F4A26">
        <w:t>cekAdditionaParameter</w:t>
      </w:r>
      <w:proofErr w:type="spellEnd"/>
      <w:r w:rsidRPr="004F4A26">
        <w:t>) {</w:t>
      </w:r>
    </w:p>
    <w:p w14:paraId="2B92A6A8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return response()-&gt;</w:t>
      </w:r>
      <w:proofErr w:type="spellStart"/>
      <w:r w:rsidRPr="004F4A26">
        <w:t>json</w:t>
      </w:r>
      <w:proofErr w:type="spellEnd"/>
      <w:r w:rsidRPr="004F4A26">
        <w:t>([</w:t>
      </w:r>
    </w:p>
    <w:p w14:paraId="3410425D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"success" =&gt; true,</w:t>
      </w:r>
    </w:p>
    <w:p w14:paraId="6ECEC0A0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"</w:t>
      </w:r>
      <w:proofErr w:type="spellStart"/>
      <w:r w:rsidRPr="004F4A26">
        <w:t>statuscode</w:t>
      </w:r>
      <w:proofErr w:type="spellEnd"/>
      <w:r w:rsidRPr="004F4A26">
        <w:t>" =&gt; 406,</w:t>
      </w:r>
    </w:p>
    <w:p w14:paraId="0CC0A7F9" w14:textId="77777777" w:rsidR="00206F62" w:rsidRPr="004F4A26" w:rsidRDefault="00206F62" w:rsidP="00206F62">
      <w:pPr>
        <w:pStyle w:val="STTSSegmenProgramContent"/>
        <w:widowControl w:val="0"/>
        <w:ind w:left="1134" w:hanging="1134"/>
      </w:pPr>
      <w:r w:rsidRPr="004F4A26">
        <w:t>]);</w:t>
      </w:r>
    </w:p>
    <w:p w14:paraId="55F8BA05" w14:textId="77777777" w:rsidR="00206F62" w:rsidRPr="004F4A26" w:rsidRDefault="00206F62" w:rsidP="00206F62">
      <w:pPr>
        <w:pStyle w:val="STTSSegmenProgramContent"/>
        <w:widowControl w:val="0"/>
        <w:ind w:left="567" w:hanging="567"/>
      </w:pPr>
      <w:r w:rsidRPr="004F4A26">
        <w:t>}</w:t>
      </w:r>
      <w:r>
        <w:t>}</w:t>
      </w:r>
    </w:p>
    <w:p w14:paraId="3771C6DE" w14:textId="77777777" w:rsidR="0084727A" w:rsidRDefault="0084727A" w:rsidP="0084727A">
      <w:pPr>
        <w:ind w:firstLine="0"/>
      </w:pPr>
    </w:p>
    <w:p w14:paraId="5F429158" w14:textId="77777777" w:rsidR="00206F62" w:rsidRDefault="00206F62" w:rsidP="00206F62">
      <w:r>
        <w:lastRenderedPageBreak/>
        <w:t xml:space="preserve">Line 1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ada</w:t>
      </w:r>
      <w:proofErr w:type="spellEnd"/>
      <w:r>
        <w:t xml:space="preserve"> pada master. </w:t>
      </w:r>
      <w:proofErr w:type="spellStart"/>
      <w:r>
        <w:t>Kemudian</w:t>
      </w:r>
      <w:proofErr w:type="spellEnd"/>
      <w:r>
        <w:t xml:space="preserve"> pada line 2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looping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. Baris 3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mengambil</w:t>
      </w:r>
      <w:proofErr w:type="spellEnd"/>
      <w:r>
        <w:t xml:space="preserve"> parameter pada database master. Line 4 </w:t>
      </w:r>
      <w:proofErr w:type="spellStart"/>
      <w:r>
        <w:t>sampai</w:t>
      </w:r>
      <w:proofErr w:type="spellEnd"/>
      <w:r>
        <w:t xml:space="preserve"> 10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parameter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.  </w:t>
      </w:r>
      <w:proofErr w:type="spellStart"/>
      <w:r>
        <w:t>Kemudian</w:t>
      </w:r>
      <w:proofErr w:type="spellEnd"/>
      <w:r>
        <w:t xml:space="preserve"> pada line 11 </w:t>
      </w:r>
      <w:proofErr w:type="spellStart"/>
      <w:r>
        <w:t>hingga</w:t>
      </w:r>
      <w:proofErr w:type="spellEnd"/>
      <w:r>
        <w:t xml:space="preserve"> 23 proses </w:t>
      </w:r>
      <w:proofErr w:type="spellStart"/>
      <w:r>
        <w:t>pengecekkan</w:t>
      </w:r>
      <w:proofErr w:type="spellEnd"/>
      <w:r>
        <w:t xml:space="preserve"> parameter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Dimulau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Mobil, Model Mobil, Tinggi Mobil, </w:t>
      </w:r>
      <w:proofErr w:type="spellStart"/>
      <w:r>
        <w:t>Departemen</w:t>
      </w:r>
      <w:proofErr w:type="spellEnd"/>
      <w:r>
        <w:t xml:space="preserve">, Stock, dan new parameter. Lalu pada Line 24 </w:t>
      </w:r>
      <w:proofErr w:type="spellStart"/>
      <w:r>
        <w:t>hingga</w:t>
      </w:r>
      <w:proofErr w:type="spellEnd"/>
      <w:r>
        <w:t xml:space="preserve"> 29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parameter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. </w:t>
      </w:r>
    </w:p>
    <w:p w14:paraId="17CEBC48" w14:textId="77777777" w:rsidR="00206F62" w:rsidRDefault="00206F62" w:rsidP="00206F62">
      <w:pPr>
        <w:ind w:firstLine="0"/>
      </w:pPr>
    </w:p>
    <w:p w14:paraId="7119CB6D" w14:textId="77777777" w:rsidR="00206F62" w:rsidRPr="00E40D86" w:rsidRDefault="00206F62" w:rsidP="00206F62">
      <w:pPr>
        <w:pStyle w:val="STTSAlgoritma"/>
      </w:pPr>
      <w:bookmarkStart w:id="446" w:name="_Toc124442802"/>
      <w:proofErr w:type="spellStart"/>
      <w:r w:rsidRPr="00E40D86">
        <w:t>Segmen</w:t>
      </w:r>
      <w:proofErr w:type="spellEnd"/>
      <w:r w:rsidRPr="00E40D86">
        <w:t xml:space="preserve"> Program </w:t>
      </w:r>
      <w:r>
        <w:t>5.11</w:t>
      </w:r>
      <w:r w:rsidRPr="00E40D86">
        <w:t xml:space="preserve"> </w:t>
      </w:r>
      <w:proofErr w:type="spellStart"/>
      <w:r>
        <w:t>Pembuatan</w:t>
      </w:r>
      <w:proofErr w:type="spellEnd"/>
      <w:r>
        <w:t xml:space="preserve"> Hasil Result</w:t>
      </w:r>
      <w:bookmarkEnd w:id="446"/>
    </w:p>
    <w:p w14:paraId="059E1A6C" w14:textId="77777777" w:rsidR="00206F62" w:rsidRPr="00763004" w:rsidRDefault="00206F62">
      <w:pPr>
        <w:pStyle w:val="STTSAlgoritmaContent"/>
        <w:widowControl w:val="0"/>
        <w:numPr>
          <w:ilvl w:val="0"/>
          <w:numId w:val="35"/>
        </w:numPr>
        <w:ind w:left="567" w:hanging="567"/>
      </w:pPr>
      <w:r w:rsidRPr="00763004">
        <w:t>$</w:t>
      </w:r>
      <w:proofErr w:type="spellStart"/>
      <w:r w:rsidRPr="00763004">
        <w:t>listmasterkit</w:t>
      </w:r>
      <w:proofErr w:type="spellEnd"/>
      <w:r w:rsidRPr="00763004">
        <w:t xml:space="preserve"> = </w:t>
      </w:r>
      <w:proofErr w:type="spellStart"/>
      <w:r w:rsidRPr="00763004">
        <w:t>Masterkit</w:t>
      </w:r>
      <w:proofErr w:type="spellEnd"/>
      <w:r w:rsidRPr="00763004">
        <w:t>::all();</w:t>
      </w:r>
    </w:p>
    <w:p w14:paraId="1D686499" w14:textId="77777777" w:rsidR="00206F62" w:rsidRPr="000D2843" w:rsidRDefault="00206F62">
      <w:pPr>
        <w:pStyle w:val="STTSAlgoritmaContent"/>
        <w:widowControl w:val="0"/>
        <w:numPr>
          <w:ilvl w:val="0"/>
          <w:numId w:val="35"/>
        </w:numPr>
        <w:ind w:left="567" w:hanging="567"/>
        <w:rPr>
          <w:lang w:eastAsia="ja-JP"/>
        </w:rPr>
      </w:pPr>
      <w:r w:rsidRPr="000D2843">
        <w:rPr>
          <w:lang w:eastAsia="ja-JP"/>
        </w:rPr>
        <w:t>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 xml:space="preserve"> = new 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>();</w:t>
      </w:r>
    </w:p>
    <w:p w14:paraId="48E8005F" w14:textId="77777777" w:rsidR="00206F62" w:rsidRPr="000D2843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foreach ($</w:t>
      </w:r>
      <w:proofErr w:type="spellStart"/>
      <w:r w:rsidRPr="000D2843">
        <w:rPr>
          <w:lang w:eastAsia="ja-JP"/>
        </w:rPr>
        <w:t>listmasterkit</w:t>
      </w:r>
      <w:proofErr w:type="spellEnd"/>
      <w:r w:rsidRPr="000D2843">
        <w:rPr>
          <w:lang w:eastAsia="ja-JP"/>
        </w:rPr>
        <w:t xml:space="preserve"> as $kit) {</w:t>
      </w:r>
    </w:p>
    <w:p w14:paraId="07631E99" w14:textId="77777777" w:rsidR="00206F62" w:rsidRPr="000D2843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if(</w:t>
      </w:r>
      <w:proofErr w:type="spellStart"/>
      <w:r w:rsidRPr="000D2843">
        <w:rPr>
          <w:lang w:eastAsia="ja-JP"/>
        </w:rPr>
        <w:t>strtoupper</w:t>
      </w:r>
      <w:proofErr w:type="spellEnd"/>
      <w:r w:rsidRPr="000D2843">
        <w:rPr>
          <w:lang w:eastAsia="ja-JP"/>
        </w:rPr>
        <w:t>($kit-&gt;</w:t>
      </w:r>
      <w:proofErr w:type="spellStart"/>
      <w:r w:rsidRPr="000D2843">
        <w:rPr>
          <w:lang w:eastAsia="ja-JP"/>
        </w:rPr>
        <w:t>kode_kit</w:t>
      </w:r>
      <w:proofErr w:type="spellEnd"/>
      <w:r w:rsidRPr="000D2843">
        <w:rPr>
          <w:lang w:eastAsia="ja-JP"/>
        </w:rPr>
        <w:t>) ==</w:t>
      </w:r>
      <w:proofErr w:type="spellStart"/>
      <w:r w:rsidRPr="000D2843">
        <w:rPr>
          <w:lang w:eastAsia="ja-JP"/>
        </w:rPr>
        <w:t>strtoupper</w:t>
      </w:r>
      <w:proofErr w:type="spellEnd"/>
      <w:r w:rsidRPr="000D2843">
        <w:rPr>
          <w:lang w:eastAsia="ja-JP"/>
        </w:rPr>
        <w:t>($request-&gt;param)){</w:t>
      </w:r>
    </w:p>
    <w:p w14:paraId="00997E25" w14:textId="77777777" w:rsidR="00206F62" w:rsidRPr="000D2843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0D2843">
        <w:rPr>
          <w:lang w:eastAsia="ja-JP"/>
        </w:rPr>
        <w:t>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 xml:space="preserve"> = $kit;</w:t>
      </w:r>
    </w:p>
    <w:p w14:paraId="1B890B83" w14:textId="77777777" w:rsidR="00206F62" w:rsidRPr="000D2843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0D2843">
        <w:rPr>
          <w:lang w:eastAsia="ja-JP"/>
        </w:rPr>
        <w:t>return response()-&gt;</w:t>
      </w:r>
      <w:proofErr w:type="spellStart"/>
      <w:r w:rsidRPr="000D2843">
        <w:rPr>
          <w:lang w:eastAsia="ja-JP"/>
        </w:rPr>
        <w:t>json</w:t>
      </w:r>
      <w:proofErr w:type="spellEnd"/>
      <w:r w:rsidRPr="000D2843">
        <w:rPr>
          <w:lang w:eastAsia="ja-JP"/>
        </w:rPr>
        <w:t>([</w:t>
      </w:r>
    </w:p>
    <w:p w14:paraId="738B71A9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"success" =&gt; true,</w:t>
      </w:r>
    </w:p>
    <w:p w14:paraId="47945A44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</w:t>
      </w:r>
      <w:proofErr w:type="spellStart"/>
      <w:r w:rsidRPr="000D2843">
        <w:rPr>
          <w:lang w:eastAsia="ja-JP"/>
        </w:rPr>
        <w:t>statuscode</w:t>
      </w:r>
      <w:proofErr w:type="spellEnd"/>
      <w:r w:rsidRPr="000D2843">
        <w:rPr>
          <w:lang w:eastAsia="ja-JP"/>
        </w:rPr>
        <w:t>" =&gt; 201,</w:t>
      </w:r>
    </w:p>
    <w:p w14:paraId="2157BA4C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"data" =&gt;  </w:t>
      </w:r>
      <w:proofErr w:type="spellStart"/>
      <w:r w:rsidRPr="000D2843">
        <w:rPr>
          <w:lang w:eastAsia="ja-JP"/>
        </w:rPr>
        <w:t>strtoupper</w:t>
      </w:r>
      <w:proofErr w:type="spellEnd"/>
      <w:r w:rsidRPr="000D2843">
        <w:rPr>
          <w:lang w:eastAsia="ja-JP"/>
        </w:rPr>
        <w:t>($request-&gt;param),</w:t>
      </w:r>
    </w:p>
    <w:p w14:paraId="3D92B60C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"message" =&gt; 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>,</w:t>
      </w:r>
    </w:p>
    <w:p w14:paraId="405ECC4A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"result" =&gt; $</w:t>
      </w:r>
      <w:proofErr w:type="spellStart"/>
      <w:r w:rsidRPr="000D2843">
        <w:rPr>
          <w:lang w:eastAsia="ja-JP"/>
        </w:rPr>
        <w:t>masterkit</w:t>
      </w:r>
      <w:proofErr w:type="spellEnd"/>
      <w:r w:rsidRPr="000D2843">
        <w:rPr>
          <w:lang w:eastAsia="ja-JP"/>
        </w:rPr>
        <w:t>,</w:t>
      </w:r>
    </w:p>
    <w:p w14:paraId="0FD01C3C" w14:textId="77777777" w:rsidR="00206F62" w:rsidRPr="000D2843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0D2843">
        <w:rPr>
          <w:lang w:eastAsia="ja-JP"/>
        </w:rPr>
        <w:t>"</w:t>
      </w:r>
      <w:proofErr w:type="spellStart"/>
      <w:r w:rsidRPr="000D2843">
        <w:rPr>
          <w:lang w:eastAsia="ja-JP"/>
        </w:rPr>
        <w:t>hasil</w:t>
      </w:r>
      <w:proofErr w:type="spellEnd"/>
      <w:r w:rsidRPr="000D2843">
        <w:rPr>
          <w:lang w:eastAsia="ja-JP"/>
        </w:rPr>
        <w:t>" =&gt; $</w:t>
      </w:r>
      <w:proofErr w:type="spellStart"/>
      <w:r w:rsidRPr="000D2843">
        <w:rPr>
          <w:lang w:eastAsia="ja-JP"/>
        </w:rPr>
        <w:t>kitsudahada</w:t>
      </w:r>
      <w:proofErr w:type="spellEnd"/>
    </w:p>
    <w:p w14:paraId="3DD7EC1C" w14:textId="77777777" w:rsidR="00206F62" w:rsidRPr="000D2843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0D2843">
        <w:rPr>
          <w:lang w:eastAsia="ja-JP"/>
        </w:rPr>
        <w:t>]);</w:t>
      </w:r>
    </w:p>
    <w:p w14:paraId="1F89BE7F" w14:textId="77777777" w:rsidR="00206F62" w:rsidRPr="000D2843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}</w:t>
      </w:r>
    </w:p>
    <w:p w14:paraId="025DDD31" w14:textId="77777777" w:rsidR="00206F62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 w:rsidRPr="000D2843">
        <w:rPr>
          <w:lang w:eastAsia="ja-JP"/>
        </w:rPr>
        <w:t>}</w:t>
      </w:r>
    </w:p>
    <w:p w14:paraId="65FB461D" w14:textId="77777777" w:rsidR="00206F62" w:rsidRDefault="00206F62">
      <w:pPr>
        <w:pStyle w:val="STTSAlgoritmaContent"/>
        <w:widowControl w:val="0"/>
        <w:ind w:left="567" w:hanging="567"/>
      </w:pPr>
      <w:r w:rsidRPr="00763004">
        <w:t>if (</w:t>
      </w:r>
      <w:proofErr w:type="spellStart"/>
      <w:r w:rsidRPr="00763004">
        <w:t>response.data.statuscode</w:t>
      </w:r>
      <w:proofErr w:type="spellEnd"/>
      <w:r w:rsidRPr="00763004">
        <w:t xml:space="preserve"> == 201) {</w:t>
      </w:r>
    </w:p>
    <w:p w14:paraId="73BDB1E8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datanamakit</w:t>
      </w:r>
      <w:proofErr w:type="spellEnd"/>
      <w:r w:rsidRPr="003434FF">
        <w:t xml:space="preserve"> = </w:t>
      </w:r>
      <w:proofErr w:type="spellStart"/>
      <w:r w:rsidRPr="003434FF">
        <w:t>response.data.result.nama_kit</w:t>
      </w:r>
      <w:proofErr w:type="spellEnd"/>
    </w:p>
    <w:p w14:paraId="4F5F0D49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dataKodeKit</w:t>
      </w:r>
      <w:proofErr w:type="spellEnd"/>
      <w:r w:rsidRPr="003434FF">
        <w:t xml:space="preserve"> = </w:t>
      </w:r>
      <w:proofErr w:type="spellStart"/>
      <w:r w:rsidRPr="003434FF">
        <w:t>response.data.result.kode_kit</w:t>
      </w:r>
      <w:proofErr w:type="spellEnd"/>
    </w:p>
    <w:p w14:paraId="0C8D9B0A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dataisikit</w:t>
      </w:r>
      <w:proofErr w:type="spellEnd"/>
      <w:r w:rsidRPr="003434FF">
        <w:t xml:space="preserve"> = </w:t>
      </w:r>
      <w:proofErr w:type="spellStart"/>
      <w:r w:rsidRPr="003434FF">
        <w:t>response.data.result.komponen</w:t>
      </w:r>
      <w:proofErr w:type="spellEnd"/>
    </w:p>
    <w:p w14:paraId="2F81893A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 xml:space="preserve">let </w:t>
      </w:r>
      <w:proofErr w:type="spellStart"/>
      <w:r w:rsidRPr="003434FF">
        <w:t>kembar</w:t>
      </w:r>
      <w:proofErr w:type="spellEnd"/>
      <w:r w:rsidRPr="003434FF">
        <w:t xml:space="preserve"> = false</w:t>
      </w:r>
    </w:p>
    <w:p w14:paraId="177A5190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proofErr w:type="spellStart"/>
      <w:r w:rsidRPr="003434FF">
        <w:t>this.Result.forEach</w:t>
      </w:r>
      <w:proofErr w:type="spellEnd"/>
      <w:r w:rsidRPr="003434FF">
        <w:t>(element =&gt; {</w:t>
      </w:r>
    </w:p>
    <w:p w14:paraId="4A97AC79" w14:textId="77777777" w:rsidR="00206F62" w:rsidRPr="003434FF" w:rsidRDefault="00206F62" w:rsidP="00206F62">
      <w:pPr>
        <w:pStyle w:val="STTSAlgoritmaContent"/>
        <w:widowControl w:val="0"/>
        <w:ind w:left="1134" w:hanging="1134"/>
      </w:pPr>
      <w:r w:rsidRPr="003434FF">
        <w:t>if(</w:t>
      </w:r>
      <w:proofErr w:type="spellStart"/>
      <w:r w:rsidRPr="003434FF">
        <w:t>element.NamaKit.toUpperCase</w:t>
      </w:r>
      <w:proofErr w:type="spellEnd"/>
      <w:r w:rsidRPr="003434FF">
        <w:t>()==</w:t>
      </w:r>
      <w:proofErr w:type="spellStart"/>
      <w:r w:rsidRPr="003434FF">
        <w:t>datanamakit.toUpperCase</w:t>
      </w:r>
      <w:proofErr w:type="spellEnd"/>
      <w:r w:rsidRPr="003434FF">
        <w:t>()) {</w:t>
      </w:r>
    </w:p>
    <w:p w14:paraId="37C06969" w14:textId="77777777" w:rsidR="00206F62" w:rsidRDefault="00206F62" w:rsidP="00206F62">
      <w:pPr>
        <w:pStyle w:val="STTSAlgoritmaContent"/>
        <w:widowControl w:val="0"/>
        <w:ind w:left="1701" w:hanging="1701"/>
      </w:pPr>
      <w:proofErr w:type="spellStart"/>
      <w:r w:rsidRPr="003434FF">
        <w:t>kembar</w:t>
      </w:r>
      <w:proofErr w:type="spellEnd"/>
      <w:r w:rsidRPr="003434FF">
        <w:t xml:space="preserve"> = true</w:t>
      </w:r>
    </w:p>
    <w:p w14:paraId="6B98B79C" w14:textId="77777777" w:rsidR="00206F62" w:rsidRPr="00763004" w:rsidRDefault="00206F62" w:rsidP="00206F62">
      <w:pPr>
        <w:pStyle w:val="STTSAlgoritmaContent"/>
        <w:widowControl w:val="0"/>
        <w:ind w:left="1701" w:hanging="1701"/>
        <w:rPr>
          <w:lang w:eastAsia="ja-JP"/>
        </w:rPr>
      </w:pPr>
      <w:r w:rsidRPr="00763004">
        <w:rPr>
          <w:lang w:eastAsia="ja-JP"/>
        </w:rPr>
        <w:t>}</w:t>
      </w:r>
    </w:p>
    <w:p w14:paraId="5CC8CD09" w14:textId="77777777" w:rsidR="00206F62" w:rsidRDefault="00206F62" w:rsidP="00206F62">
      <w:pPr>
        <w:pStyle w:val="STTSAlgoritmaContent"/>
        <w:widowControl w:val="0"/>
        <w:ind w:left="1134" w:hanging="1134"/>
        <w:rPr>
          <w:lang w:eastAsia="ja-JP"/>
        </w:rPr>
      </w:pPr>
      <w:r w:rsidRPr="00763004">
        <w:rPr>
          <w:lang w:eastAsia="ja-JP"/>
        </w:rPr>
        <w:t>});</w:t>
      </w:r>
    </w:p>
    <w:p w14:paraId="1E6ECBBB" w14:textId="77777777" w:rsidR="00206F62" w:rsidRDefault="00206F62" w:rsidP="00206F62">
      <w:pPr>
        <w:pStyle w:val="STTSAlgoritmaContent"/>
        <w:widowControl w:val="0"/>
        <w:ind w:left="567" w:hanging="567"/>
        <w:rPr>
          <w:lang w:eastAsia="ja-JP"/>
        </w:rPr>
      </w:pPr>
      <w:r>
        <w:rPr>
          <w:lang w:eastAsia="ja-JP"/>
        </w:rPr>
        <w:t>}</w:t>
      </w:r>
    </w:p>
    <w:p w14:paraId="1B8A8945" w14:textId="77777777" w:rsidR="00206F62" w:rsidRPr="00763004" w:rsidRDefault="00206F62" w:rsidP="00206F62">
      <w:pPr>
        <w:pStyle w:val="STTSAlgoritmaContent"/>
        <w:widowControl w:val="0"/>
        <w:ind w:left="567" w:hanging="567"/>
      </w:pPr>
      <w:r w:rsidRPr="00763004">
        <w:t>if (</w:t>
      </w:r>
      <w:proofErr w:type="spellStart"/>
      <w:r w:rsidRPr="00763004">
        <w:t>kembar</w:t>
      </w:r>
      <w:proofErr w:type="spellEnd"/>
      <w:r w:rsidRPr="00763004">
        <w:t>) {</w:t>
      </w:r>
    </w:p>
    <w:p w14:paraId="2CC0E8B8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>this.$</w:t>
      </w:r>
      <w:proofErr w:type="spellStart"/>
      <w:r w:rsidRPr="00763004">
        <w:t>swal</w:t>
      </w:r>
      <w:proofErr w:type="spellEnd"/>
      <w:r w:rsidRPr="00763004">
        <w:t>({</w:t>
      </w:r>
    </w:p>
    <w:p w14:paraId="7FACADB6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 xml:space="preserve">title: 'Kode Kit ' + </w:t>
      </w:r>
      <w:proofErr w:type="spellStart"/>
      <w:r w:rsidRPr="00763004">
        <w:t>this.InputKodeKit</w:t>
      </w:r>
      <w:proofErr w:type="spellEnd"/>
      <w:r w:rsidRPr="00763004">
        <w:t xml:space="preserve"> + ' </w:t>
      </w:r>
      <w:proofErr w:type="spellStart"/>
      <w:r w:rsidRPr="00763004">
        <w:t>sudah</w:t>
      </w:r>
      <w:proofErr w:type="spellEnd"/>
      <w:r w:rsidRPr="00763004">
        <w:t xml:space="preserve"> </w:t>
      </w:r>
      <w:proofErr w:type="spellStart"/>
      <w:r w:rsidRPr="00763004">
        <w:t>ada</w:t>
      </w:r>
      <w:proofErr w:type="spellEnd"/>
      <w:r w:rsidRPr="00763004">
        <w:t>',</w:t>
      </w:r>
    </w:p>
    <w:p w14:paraId="1E911B47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>icon: 'error'</w:t>
      </w:r>
    </w:p>
    <w:p w14:paraId="3FD02585" w14:textId="77777777" w:rsidR="00206F62" w:rsidRPr="00763004" w:rsidRDefault="00206F62" w:rsidP="00206F62">
      <w:pPr>
        <w:pStyle w:val="STTSAlgoritmaContent"/>
        <w:widowControl w:val="0"/>
        <w:ind w:left="1134" w:hanging="1134"/>
      </w:pPr>
      <w:r w:rsidRPr="00763004">
        <w:t>});</w:t>
      </w:r>
    </w:p>
    <w:p w14:paraId="2F3C3808" w14:textId="77777777" w:rsidR="00206F62" w:rsidRPr="00763004" w:rsidRDefault="00206F62" w:rsidP="00206F62">
      <w:pPr>
        <w:pStyle w:val="STTSAlgoritmaContent"/>
        <w:widowControl w:val="0"/>
        <w:ind w:left="567" w:hanging="567"/>
      </w:pPr>
      <w:r w:rsidRPr="00763004">
        <w:t>}</w:t>
      </w:r>
    </w:p>
    <w:p w14:paraId="02990F69" w14:textId="77777777" w:rsidR="0084727A" w:rsidRPr="003434FF" w:rsidRDefault="0084727A" w:rsidP="00206F62"/>
    <w:p w14:paraId="5907C0EB" w14:textId="77777777" w:rsidR="00206F62" w:rsidRDefault="00206F62" w:rsidP="00206F62">
      <w:r>
        <w:lastRenderedPageBreak/>
        <w:t xml:space="preserve">Line 1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kit yang </w:t>
      </w:r>
      <w:proofErr w:type="spellStart"/>
      <w:r>
        <w:t>ada</w:t>
      </w:r>
      <w:proofErr w:type="spellEnd"/>
      <w:r>
        <w:t xml:space="preserve">. Line 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object </w:t>
      </w:r>
      <w:proofErr w:type="spellStart"/>
      <w:r>
        <w:t>kosong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line 3 </w:t>
      </w:r>
      <w:proofErr w:type="spellStart"/>
      <w:r>
        <w:t>hingga</w:t>
      </w:r>
      <w:proofErr w:type="spellEnd"/>
      <w:r>
        <w:t xml:space="preserve"> 14 </w:t>
      </w:r>
      <w:proofErr w:type="spellStart"/>
      <w:r>
        <w:t>adalah</w:t>
      </w:r>
      <w:proofErr w:type="spellEnd"/>
      <w:r>
        <w:t xml:space="preserve"> proses looping yang mana 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kecocokkan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antara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data kit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diinput</w:t>
      </w:r>
      <w:proofErr w:type="spellEnd"/>
      <w:r>
        <w:t xml:space="preserve"> oleh user. Ketika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kecocokkan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barulah</w:t>
      </w:r>
      <w:proofErr w:type="spellEnd"/>
      <w:r>
        <w:t xml:space="preserve"> server </w:t>
      </w:r>
      <w:proofErr w:type="spellStart"/>
      <w:r>
        <w:t>mengembalikkan</w:t>
      </w:r>
      <w:proofErr w:type="spellEnd"/>
      <w:r>
        <w:t xml:space="preserve"> response </w:t>
      </w:r>
      <w:proofErr w:type="spellStart"/>
      <w:r>
        <w:t>sukses</w:t>
      </w:r>
      <w:proofErr w:type="spellEnd"/>
      <w:r>
        <w:t xml:space="preserve">. </w:t>
      </w:r>
    </w:p>
    <w:p w14:paraId="1980E658" w14:textId="77777777" w:rsidR="00206F62" w:rsidRDefault="00206F62" w:rsidP="00206F62">
      <w:r>
        <w:t xml:space="preserve">Line 16 </w:t>
      </w:r>
      <w:proofErr w:type="spellStart"/>
      <w:r>
        <w:t>kebawah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. Line 16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cek</w:t>
      </w:r>
      <w:proofErr w:type="spellEnd"/>
      <w:r>
        <w:t xml:space="preserve"> status code </w:t>
      </w:r>
      <w:proofErr w:type="spellStart"/>
      <w:r>
        <w:t>dari</w:t>
      </w:r>
      <w:proofErr w:type="spellEnd"/>
      <w:r>
        <w:t xml:space="preserve"> response. Ketika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dibawahnya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line 17 </w:t>
      </w:r>
      <w:proofErr w:type="spellStart"/>
      <w:r>
        <w:t>sampai</w:t>
      </w:r>
      <w:proofErr w:type="spellEnd"/>
      <w:r>
        <w:t xml:space="preserve"> 25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Jika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kembar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yang </w:t>
      </w:r>
      <w:proofErr w:type="spellStart"/>
      <w:r>
        <w:t>menunjjukan</w:t>
      </w:r>
      <w:proofErr w:type="spellEnd"/>
      <w:r>
        <w:t xml:space="preserve"> error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pemakaian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kit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line 27 </w:t>
      </w:r>
      <w:proofErr w:type="spellStart"/>
      <w:r>
        <w:t>sampai</w:t>
      </w:r>
      <w:proofErr w:type="spellEnd"/>
      <w:r>
        <w:t xml:space="preserve"> 32. </w:t>
      </w:r>
    </w:p>
    <w:p w14:paraId="011171D3" w14:textId="77777777" w:rsidR="00206F62" w:rsidRDefault="00206F62" w:rsidP="00206F62"/>
    <w:p w14:paraId="15485371" w14:textId="77777777" w:rsidR="00206F62" w:rsidRPr="00E40D86" w:rsidRDefault="00206F62" w:rsidP="00206F62">
      <w:pPr>
        <w:pStyle w:val="STTSAlgoritma"/>
      </w:pPr>
      <w:bookmarkStart w:id="447" w:name="_Toc124442803"/>
      <w:proofErr w:type="spellStart"/>
      <w:r w:rsidRPr="00E40D86">
        <w:t>Segmen</w:t>
      </w:r>
      <w:proofErr w:type="spellEnd"/>
      <w:r w:rsidRPr="00E40D86">
        <w:t xml:space="preserve"> Program </w:t>
      </w:r>
      <w:r>
        <w:t>5.12</w:t>
      </w:r>
      <w:r w:rsidRPr="00E40D86">
        <w:t xml:space="preserve"> </w:t>
      </w:r>
      <w:proofErr w:type="spellStart"/>
      <w:r>
        <w:t>Pengecekkan</w:t>
      </w:r>
      <w:proofErr w:type="spellEnd"/>
      <w:r>
        <w:t xml:space="preserve"> result</w:t>
      </w:r>
      <w:bookmarkEnd w:id="447"/>
      <w:r>
        <w:t xml:space="preserve"> </w:t>
      </w:r>
    </w:p>
    <w:p w14:paraId="12B5DAD7" w14:textId="77777777" w:rsidR="00206F62" w:rsidRPr="000D2843" w:rsidRDefault="00206F62">
      <w:pPr>
        <w:pStyle w:val="STTSAlgoritmaContent"/>
        <w:widowControl w:val="0"/>
        <w:numPr>
          <w:ilvl w:val="0"/>
          <w:numId w:val="34"/>
        </w:numPr>
        <w:ind w:left="567" w:hanging="567"/>
      </w:pPr>
      <w:r w:rsidRPr="000D2843">
        <w:t>$</w:t>
      </w:r>
      <w:proofErr w:type="spellStart"/>
      <w:r w:rsidRPr="000D2843">
        <w:t>kosongkit</w:t>
      </w:r>
      <w:proofErr w:type="spellEnd"/>
      <w:r w:rsidRPr="000D2843">
        <w:t xml:space="preserve"> = false;</w:t>
      </w:r>
    </w:p>
    <w:p w14:paraId="65991F57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if (count($kit) &gt; 0) {</w:t>
      </w:r>
    </w:p>
    <w:p w14:paraId="3E543BC3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foreach ($kit as $</w:t>
      </w:r>
      <w:proofErr w:type="spellStart"/>
      <w:r w:rsidRPr="000D2843">
        <w:t>subkit</w:t>
      </w:r>
      <w:proofErr w:type="spellEnd"/>
      <w:r w:rsidRPr="000D2843">
        <w:t>) {</w:t>
      </w:r>
    </w:p>
    <w:p w14:paraId="40858041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$</w:t>
      </w:r>
      <w:proofErr w:type="spellStart"/>
      <w:r w:rsidRPr="000D2843">
        <w:t>subkit</w:t>
      </w:r>
      <w:proofErr w:type="spellEnd"/>
      <w:r w:rsidRPr="000D2843">
        <w:t>["</w:t>
      </w:r>
      <w:proofErr w:type="spellStart"/>
      <w:r w:rsidRPr="000D2843">
        <w:t>NamaKit</w:t>
      </w:r>
      <w:proofErr w:type="spellEnd"/>
      <w:r w:rsidRPr="000D2843">
        <w:t xml:space="preserve">"] = </w:t>
      </w:r>
      <w:proofErr w:type="spellStart"/>
      <w:r w:rsidRPr="000D2843">
        <w:t>ucwords</w:t>
      </w:r>
      <w:proofErr w:type="spellEnd"/>
      <w:r w:rsidRPr="000D2843">
        <w:t>($</w:t>
      </w:r>
      <w:proofErr w:type="spellStart"/>
      <w:r w:rsidRPr="000D2843">
        <w:t>subkit</w:t>
      </w:r>
      <w:proofErr w:type="spellEnd"/>
      <w:r w:rsidRPr="000D2843">
        <w:t>["</w:t>
      </w:r>
      <w:proofErr w:type="spellStart"/>
      <w:r w:rsidRPr="000D2843">
        <w:t>NamaKit</w:t>
      </w:r>
      <w:proofErr w:type="spellEnd"/>
      <w:r w:rsidRPr="000D2843">
        <w:t>"]);</w:t>
      </w:r>
    </w:p>
    <w:p w14:paraId="5C962457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if (count($</w:t>
      </w:r>
      <w:proofErr w:type="spellStart"/>
      <w:r w:rsidRPr="000D2843">
        <w:t>subkit</w:t>
      </w:r>
      <w:proofErr w:type="spellEnd"/>
      <w:r w:rsidRPr="000D2843">
        <w:t>['</w:t>
      </w:r>
      <w:proofErr w:type="spellStart"/>
      <w:r w:rsidRPr="000D2843">
        <w:t>IsiKit</w:t>
      </w:r>
      <w:proofErr w:type="spellEnd"/>
      <w:r w:rsidRPr="000D2843">
        <w:t>']) &gt; 0) {</w:t>
      </w:r>
    </w:p>
    <w:p w14:paraId="06FCF892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$j = 0;</w:t>
      </w:r>
    </w:p>
    <w:p w14:paraId="31D8C026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foreach ($</w:t>
      </w:r>
      <w:proofErr w:type="spellStart"/>
      <w:r w:rsidRPr="000D2843">
        <w:t>subkit</w:t>
      </w:r>
      <w:proofErr w:type="spellEnd"/>
      <w:r w:rsidRPr="000D2843">
        <w:t>['</w:t>
      </w:r>
      <w:proofErr w:type="spellStart"/>
      <w:r w:rsidRPr="000D2843">
        <w:t>IsiKit</w:t>
      </w:r>
      <w:proofErr w:type="spellEnd"/>
      <w:r w:rsidRPr="000D2843">
        <w:t>'] as $</w:t>
      </w:r>
      <w:proofErr w:type="spellStart"/>
      <w:r w:rsidRPr="000D2843">
        <w:t>komponen</w:t>
      </w:r>
      <w:proofErr w:type="spellEnd"/>
      <w:r w:rsidRPr="000D2843">
        <w:t>) {</w:t>
      </w:r>
    </w:p>
    <w:p w14:paraId="635033BD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$komponen[$j]['nama_komponen']=ucwords($komponen['nama_komponen']);</w:t>
      </w:r>
    </w:p>
    <w:p w14:paraId="16DDD3DF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$</w:t>
      </w:r>
      <w:proofErr w:type="spellStart"/>
      <w:r w:rsidRPr="000D2843">
        <w:t>j++</w:t>
      </w:r>
      <w:proofErr w:type="spellEnd"/>
      <w:r w:rsidRPr="000D2843">
        <w:t>;</w:t>
      </w:r>
    </w:p>
    <w:p w14:paraId="5715CF4D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7ABEAD23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</w:t>
      </w:r>
    </w:p>
    <w:p w14:paraId="000514B3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foreach ($</w:t>
      </w:r>
      <w:proofErr w:type="spellStart"/>
      <w:r w:rsidRPr="000D2843">
        <w:t>subkit</w:t>
      </w:r>
      <w:proofErr w:type="spellEnd"/>
      <w:r w:rsidRPr="000D2843">
        <w:t>['</w:t>
      </w:r>
      <w:proofErr w:type="spellStart"/>
      <w:r w:rsidRPr="000D2843">
        <w:t>IsiKit</w:t>
      </w:r>
      <w:proofErr w:type="spellEnd"/>
      <w:r w:rsidRPr="000D2843">
        <w:t>'] as $</w:t>
      </w:r>
      <w:proofErr w:type="spellStart"/>
      <w:r w:rsidRPr="000D2843">
        <w:t>komponen</w:t>
      </w:r>
      <w:proofErr w:type="spellEnd"/>
      <w:r w:rsidRPr="000D2843">
        <w:t>) {</w:t>
      </w:r>
    </w:p>
    <w:p w14:paraId="5DF7C99A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if ($</w:t>
      </w:r>
      <w:proofErr w:type="spellStart"/>
      <w:r w:rsidRPr="000D2843">
        <w:t>komponen</w:t>
      </w:r>
      <w:proofErr w:type="spellEnd"/>
      <w:r w:rsidRPr="000D2843">
        <w:t>['</w:t>
      </w:r>
      <w:proofErr w:type="spellStart"/>
      <w:r w:rsidRPr="000D2843">
        <w:t>nama_komponen</w:t>
      </w:r>
      <w:proofErr w:type="spellEnd"/>
      <w:r w:rsidRPr="000D2843">
        <w:t>'] == null || $</w:t>
      </w:r>
      <w:proofErr w:type="spellStart"/>
      <w:r w:rsidRPr="000D2843">
        <w:t>komponen</w:t>
      </w:r>
      <w:proofErr w:type="spellEnd"/>
      <w:r w:rsidRPr="000D2843">
        <w:t>['qty'] == null) {</w:t>
      </w:r>
    </w:p>
    <w:p w14:paraId="05FE0A18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$</w:t>
      </w:r>
      <w:proofErr w:type="spellStart"/>
      <w:r w:rsidRPr="000D2843">
        <w:t>kosongkit</w:t>
      </w:r>
      <w:proofErr w:type="spellEnd"/>
      <w:r w:rsidRPr="000D2843">
        <w:t xml:space="preserve"> = true;</w:t>
      </w:r>
    </w:p>
    <w:p w14:paraId="7DD5E054" w14:textId="77777777" w:rsidR="00206F62" w:rsidRPr="000D2843" w:rsidRDefault="00206F62" w:rsidP="00206F62">
      <w:pPr>
        <w:pStyle w:val="STTSAlgoritmaContent"/>
        <w:widowControl w:val="0"/>
        <w:ind w:left="1701" w:hanging="1701"/>
      </w:pPr>
      <w:r w:rsidRPr="000D2843">
        <w:t>break;</w:t>
      </w:r>
    </w:p>
    <w:p w14:paraId="110BFDC4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1412F670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3684DCF0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}</w:t>
      </w:r>
    </w:p>
    <w:p w14:paraId="221CAA26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 else {</w:t>
      </w:r>
    </w:p>
    <w:p w14:paraId="40B827CE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return response()-&gt;</w:t>
      </w:r>
      <w:proofErr w:type="spellStart"/>
      <w:r w:rsidRPr="000D2843">
        <w:t>json</w:t>
      </w:r>
      <w:proofErr w:type="spellEnd"/>
      <w:r w:rsidRPr="000D2843">
        <w:t>([</w:t>
      </w:r>
    </w:p>
    <w:p w14:paraId="73DBE5EC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"success" =&gt; true,</w:t>
      </w:r>
    </w:p>
    <w:p w14:paraId="561071A4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</w:t>
      </w:r>
      <w:proofErr w:type="spellStart"/>
      <w:r w:rsidRPr="000D2843">
        <w:t>statuscode</w:t>
      </w:r>
      <w:proofErr w:type="spellEnd"/>
      <w:r w:rsidRPr="000D2843">
        <w:t>" =&gt; 405,</w:t>
      </w:r>
    </w:p>
    <w:p w14:paraId="4FE4716D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]);</w:t>
      </w:r>
    </w:p>
    <w:p w14:paraId="09E03C11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</w:t>
      </w:r>
    </w:p>
    <w:p w14:paraId="7A6D0701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if ($</w:t>
      </w:r>
      <w:proofErr w:type="spellStart"/>
      <w:r w:rsidRPr="000D2843">
        <w:t>kosongkit</w:t>
      </w:r>
      <w:proofErr w:type="spellEnd"/>
      <w:r w:rsidRPr="000D2843">
        <w:t>) {</w:t>
      </w:r>
    </w:p>
    <w:p w14:paraId="43B29F5C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return response()-&gt;</w:t>
      </w:r>
      <w:proofErr w:type="spellStart"/>
      <w:r w:rsidRPr="000D2843">
        <w:t>json</w:t>
      </w:r>
      <w:proofErr w:type="spellEnd"/>
      <w:r w:rsidRPr="000D2843">
        <w:t>([</w:t>
      </w:r>
    </w:p>
    <w:p w14:paraId="369858C6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"success" =&gt; true,</w:t>
      </w:r>
    </w:p>
    <w:p w14:paraId="0D92814B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"</w:t>
      </w:r>
      <w:proofErr w:type="spellStart"/>
      <w:r w:rsidRPr="000D2843">
        <w:t>statuscode</w:t>
      </w:r>
      <w:proofErr w:type="spellEnd"/>
      <w:r w:rsidRPr="000D2843">
        <w:t>" =&gt; 408,</w:t>
      </w:r>
    </w:p>
    <w:p w14:paraId="4876DA29" w14:textId="77777777" w:rsidR="00206F62" w:rsidRPr="000D2843" w:rsidRDefault="00206F62" w:rsidP="00206F62">
      <w:pPr>
        <w:pStyle w:val="STTSAlgoritmaContent"/>
        <w:widowControl w:val="0"/>
        <w:ind w:left="1134" w:hanging="1134"/>
      </w:pPr>
      <w:r w:rsidRPr="000D2843">
        <w:t>]);</w:t>
      </w:r>
    </w:p>
    <w:p w14:paraId="129C2E6A" w14:textId="77777777" w:rsidR="00206F62" w:rsidRPr="000D2843" w:rsidRDefault="00206F62" w:rsidP="00206F62">
      <w:pPr>
        <w:pStyle w:val="STTSAlgoritmaContent"/>
        <w:widowControl w:val="0"/>
        <w:ind w:left="567" w:hanging="567"/>
      </w:pPr>
      <w:r w:rsidRPr="000D2843">
        <w:t>}</w:t>
      </w:r>
    </w:p>
    <w:p w14:paraId="0CAD51FB" w14:textId="77777777" w:rsidR="00206F62" w:rsidRDefault="00206F62" w:rsidP="00206F62"/>
    <w:p w14:paraId="702EC9DF" w14:textId="77777777" w:rsidR="00206F62" w:rsidRDefault="00206F62" w:rsidP="00206F62">
      <w:r>
        <w:lastRenderedPageBreak/>
        <w:t xml:space="preserve">Line 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kit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kit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kit </w:t>
      </w:r>
      <w:proofErr w:type="spellStart"/>
      <w:r>
        <w:t>tersebut</w:t>
      </w:r>
      <w:proofErr w:type="spellEnd"/>
      <w:r>
        <w:t xml:space="preserve">  Line 2 </w:t>
      </w:r>
      <w:proofErr w:type="spellStart"/>
      <w:r>
        <w:t>sampai</w:t>
      </w:r>
      <w:proofErr w:type="spellEnd"/>
      <w:r>
        <w:t xml:space="preserve"> 18. Line 19 </w:t>
      </w:r>
      <w:proofErr w:type="spellStart"/>
      <w:r>
        <w:t>sampai</w:t>
      </w:r>
      <w:proofErr w:type="spellEnd"/>
      <w:r>
        <w:t xml:space="preserve"> 24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ternyata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. Line 25 </w:t>
      </w:r>
      <w:proofErr w:type="spellStart"/>
      <w:r>
        <w:t>sampai</w:t>
      </w:r>
      <w:proofErr w:type="spellEnd"/>
      <w:r>
        <w:t xml:space="preserve"> 30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response </w:t>
      </w:r>
      <w:proofErr w:type="spellStart"/>
      <w:r>
        <w:t>gagal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kit yang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>.</w:t>
      </w:r>
    </w:p>
    <w:p w14:paraId="4E0358FC" w14:textId="77777777" w:rsidR="00206F62" w:rsidRDefault="00206F62" w:rsidP="00206F62"/>
    <w:p w14:paraId="7179A7D1" w14:textId="77777777" w:rsidR="00206F62" w:rsidRPr="00E40D86" w:rsidRDefault="00206F62" w:rsidP="00206F62">
      <w:pPr>
        <w:pStyle w:val="STTSAlgoritma"/>
      </w:pPr>
      <w:bookmarkStart w:id="448" w:name="_Toc124442804"/>
      <w:proofErr w:type="spellStart"/>
      <w:r w:rsidRPr="00E40D86">
        <w:t>Segmen</w:t>
      </w:r>
      <w:proofErr w:type="spellEnd"/>
      <w:r w:rsidRPr="00E40D86">
        <w:t xml:space="preserve"> Program </w:t>
      </w:r>
      <w:r>
        <w:t>5.13</w:t>
      </w:r>
      <w:r w:rsidRPr="00E40D86">
        <w:t xml:space="preserve"> </w:t>
      </w:r>
      <w:r>
        <w:t>Input Data Master</w:t>
      </w:r>
      <w:bookmarkEnd w:id="448"/>
    </w:p>
    <w:p w14:paraId="6327E8D2" w14:textId="77777777" w:rsidR="00206F62" w:rsidRPr="004F4A26" w:rsidRDefault="00206F62">
      <w:pPr>
        <w:pStyle w:val="STTSAlgoritmaContent"/>
        <w:widowControl w:val="0"/>
        <w:numPr>
          <w:ilvl w:val="0"/>
          <w:numId w:val="33"/>
        </w:numPr>
        <w:ind w:left="567" w:hanging="567"/>
      </w:pPr>
      <w:r w:rsidRPr="004F4A26">
        <w:t>$Newmaster = Master::create([</w:t>
      </w:r>
    </w:p>
    <w:p w14:paraId="0D1BAFB6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"Kit" =&gt; $kit,</w:t>
      </w:r>
    </w:p>
    <w:p w14:paraId="7A309069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"Parameter" =&gt; $param,</w:t>
      </w:r>
    </w:p>
    <w:p w14:paraId="34210E4C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]);</w:t>
      </w:r>
    </w:p>
    <w:p w14:paraId="732E40B7" w14:textId="77777777" w:rsidR="00206F62" w:rsidRPr="004F4A26" w:rsidRDefault="00206F62" w:rsidP="00206F62">
      <w:pPr>
        <w:pStyle w:val="STTSAlgoritmaContent"/>
        <w:widowControl w:val="0"/>
        <w:ind w:left="567" w:hanging="567"/>
      </w:pPr>
      <w:r w:rsidRPr="004F4A26">
        <w:t>return response()-&gt;</w:t>
      </w:r>
      <w:proofErr w:type="spellStart"/>
      <w:r w:rsidRPr="004F4A26">
        <w:t>json</w:t>
      </w:r>
      <w:proofErr w:type="spellEnd"/>
      <w:r w:rsidRPr="004F4A26">
        <w:t>([</w:t>
      </w:r>
    </w:p>
    <w:p w14:paraId="507594C8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"success" =&gt; true,</w:t>
      </w:r>
    </w:p>
    <w:p w14:paraId="49D99080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</w:t>
      </w:r>
      <w:proofErr w:type="spellStart"/>
      <w:r w:rsidRPr="004F4A26">
        <w:t>statuscode</w:t>
      </w:r>
      <w:proofErr w:type="spellEnd"/>
      <w:r w:rsidRPr="004F4A26">
        <w:t>" =&gt; 200,</w:t>
      </w:r>
    </w:p>
    <w:p w14:paraId="3A896228" w14:textId="77777777" w:rsidR="00206F62" w:rsidRPr="004F4A26" w:rsidRDefault="00206F62" w:rsidP="00206F62">
      <w:pPr>
        <w:pStyle w:val="STTSAlgoritmaContent"/>
        <w:widowControl w:val="0"/>
        <w:ind w:left="1134" w:hanging="1134"/>
      </w:pPr>
      <w:r w:rsidRPr="004F4A26">
        <w:t>"kit" =&gt; $kit</w:t>
      </w:r>
    </w:p>
    <w:p w14:paraId="43876256" w14:textId="77777777" w:rsidR="00206F62" w:rsidRPr="004F4A26" w:rsidRDefault="00206F62" w:rsidP="00206F62">
      <w:pPr>
        <w:pStyle w:val="STTSAlgoritmaContent"/>
        <w:widowControl w:val="0"/>
        <w:ind w:left="567" w:hanging="567"/>
      </w:pPr>
      <w:r w:rsidRPr="004F4A26">
        <w:t>]);</w:t>
      </w:r>
    </w:p>
    <w:p w14:paraId="3BD453DC" w14:textId="77777777" w:rsidR="00206F62" w:rsidRPr="0084727A" w:rsidRDefault="00206F62" w:rsidP="0084727A"/>
    <w:p w14:paraId="5BA1F7DC" w14:textId="77777777" w:rsidR="00206F62" w:rsidRDefault="00206F62" w:rsidP="00206F62">
      <w:proofErr w:type="spellStart"/>
      <w:r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data pada database master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. Line 1 </w:t>
      </w:r>
      <w:proofErr w:type="spellStart"/>
      <w:r>
        <w:t>sampai</w:t>
      </w:r>
      <w:proofErr w:type="spellEnd"/>
      <w:r>
        <w:t xml:space="preserve"> 4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penambahan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. Line 5 </w:t>
      </w:r>
      <w:proofErr w:type="spellStart"/>
      <w:r>
        <w:t>sampai</w:t>
      </w:r>
      <w:proofErr w:type="spellEnd"/>
      <w:r>
        <w:t xml:space="preserve"> 9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response </w:t>
      </w:r>
      <w:proofErr w:type="spellStart"/>
      <w:r>
        <w:t>berhasil</w:t>
      </w:r>
      <w:proofErr w:type="spellEnd"/>
      <w:r>
        <w:t xml:space="preserve">. Line 7 status code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>.</w:t>
      </w:r>
    </w:p>
    <w:p w14:paraId="6FAEA410" w14:textId="77777777" w:rsidR="00206F62" w:rsidRPr="002A6EF7" w:rsidRDefault="00206F62" w:rsidP="0084727A"/>
    <w:p w14:paraId="19D8DE4B" w14:textId="1E9EA25F" w:rsidR="00206F62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49" w:name="_Toc124444556"/>
      <w:proofErr w:type="spellStart"/>
      <w:r>
        <w:t>Konversi</w:t>
      </w:r>
      <w:bookmarkEnd w:id="449"/>
      <w:proofErr w:type="spellEnd"/>
    </w:p>
    <w:p w14:paraId="2FD4AD0D" w14:textId="050E42A1" w:rsidR="00206F62" w:rsidRDefault="00206F62" w:rsidP="00206F62">
      <w:proofErr w:type="spellStart"/>
      <w:r>
        <w:t>Konversi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mencocokkan</w:t>
      </w:r>
      <w:proofErr w:type="spellEnd"/>
      <w:r>
        <w:t xml:space="preserve"> data parameter yang </w:t>
      </w:r>
      <w:proofErr w:type="spellStart"/>
      <w:r>
        <w:t>berada</w:t>
      </w:r>
      <w:proofErr w:type="spellEnd"/>
      <w:r>
        <w:t xml:space="preserve"> pada SPK </w:t>
      </w:r>
      <w:proofErr w:type="spellStart"/>
      <w:r>
        <w:t>dengan</w:t>
      </w:r>
      <w:proofErr w:type="spellEnd"/>
      <w:r>
        <w:t xml:space="preserve"> data parameter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diisikan</w:t>
      </w:r>
      <w:proofErr w:type="spellEnd"/>
      <w:r>
        <w:t xml:space="preserve"> di master. </w:t>
      </w:r>
      <w:proofErr w:type="spellStart"/>
      <w:r>
        <w:t>Nantinya</w:t>
      </w:r>
      <w:proofErr w:type="spellEnd"/>
      <w:r>
        <w:t xml:space="preserve"> SPK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kecocokkan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. </w:t>
      </w:r>
      <w:proofErr w:type="spellStart"/>
      <w:r>
        <w:t>Konversi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dan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mengapa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lolos</w:t>
      </w:r>
      <w:proofErr w:type="spellEnd"/>
      <w:r>
        <w:t xml:space="preserve"> pada proses </w:t>
      </w:r>
      <w:proofErr w:type="spellStart"/>
      <w:r>
        <w:t>cek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problem pada SPK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lolos</w:t>
      </w:r>
      <w:proofErr w:type="spellEnd"/>
      <w:r w:rsidR="0084727A">
        <w:t xml:space="preserve"> proses </w:t>
      </w:r>
      <w:proofErr w:type="spellStart"/>
      <w:r w:rsidR="0084727A">
        <w:t>pengecekkan</w:t>
      </w:r>
      <w:proofErr w:type="spellEnd"/>
      <w:r>
        <w:t xml:space="preserve">. </w:t>
      </w:r>
    </w:p>
    <w:p w14:paraId="0CFFA258" w14:textId="77777777" w:rsidR="00206F62" w:rsidRDefault="00206F62" w:rsidP="00206F62"/>
    <w:p w14:paraId="4603BC8C" w14:textId="77777777" w:rsidR="00206F62" w:rsidRPr="00E40D86" w:rsidRDefault="00206F62" w:rsidP="00206F62">
      <w:pPr>
        <w:pStyle w:val="STTSAlgoritma"/>
      </w:pPr>
      <w:bookmarkStart w:id="450" w:name="_Toc124442805"/>
      <w:proofErr w:type="spellStart"/>
      <w:r w:rsidRPr="00E40D86">
        <w:t>Segmen</w:t>
      </w:r>
      <w:proofErr w:type="spellEnd"/>
      <w:r w:rsidRPr="00E40D86">
        <w:t xml:space="preserve"> Program </w:t>
      </w:r>
      <w:r>
        <w:t>5.14</w:t>
      </w:r>
      <w:r w:rsidRPr="00E40D86">
        <w:t xml:space="preserve"> </w:t>
      </w:r>
      <w:proofErr w:type="spellStart"/>
      <w:r>
        <w:t>Validasi</w:t>
      </w:r>
      <w:proofErr w:type="spellEnd"/>
      <w:r>
        <w:t xml:space="preserve"> Input SPK</w:t>
      </w:r>
      <w:bookmarkEnd w:id="450"/>
    </w:p>
    <w:p w14:paraId="186511A4" w14:textId="77777777" w:rsidR="00206F62" w:rsidRPr="00F304C2" w:rsidRDefault="00206F62">
      <w:pPr>
        <w:pStyle w:val="STTSAlgoritmaContent"/>
        <w:widowControl w:val="0"/>
        <w:numPr>
          <w:ilvl w:val="0"/>
          <w:numId w:val="36"/>
        </w:numPr>
        <w:ind w:left="567" w:hanging="567"/>
      </w:pPr>
      <w:r w:rsidRPr="00F304C2">
        <w:t>if (</w:t>
      </w:r>
      <w:proofErr w:type="spellStart"/>
      <w:r w:rsidRPr="00F304C2">
        <w:t>this.SPKfield</w:t>
      </w:r>
      <w:proofErr w:type="spellEnd"/>
      <w:r w:rsidRPr="00F304C2">
        <w:t xml:space="preserve"> == "" || </w:t>
      </w:r>
      <w:proofErr w:type="spellStart"/>
      <w:r w:rsidRPr="00F304C2">
        <w:t>this.stall</w:t>
      </w:r>
      <w:proofErr w:type="spellEnd"/>
      <w:r w:rsidRPr="00F304C2">
        <w:t xml:space="preserve"> == "" || </w:t>
      </w:r>
      <w:proofErr w:type="spellStart"/>
      <w:r w:rsidRPr="00F304C2">
        <w:t>this.stall</w:t>
      </w:r>
      <w:proofErr w:type="spellEnd"/>
      <w:r w:rsidRPr="00F304C2">
        <w:t xml:space="preserve"> == 0 || </w:t>
      </w:r>
      <w:proofErr w:type="spellStart"/>
      <w:r w:rsidRPr="00F304C2">
        <w:t>this.NamaStall</w:t>
      </w:r>
      <w:proofErr w:type="spellEnd"/>
      <w:r w:rsidRPr="00F304C2">
        <w:t xml:space="preserve"> == "" || </w:t>
      </w:r>
      <w:proofErr w:type="spellStart"/>
      <w:r w:rsidRPr="00F304C2">
        <w:t>this.Departemen</w:t>
      </w:r>
      <w:proofErr w:type="spellEnd"/>
      <w:r w:rsidRPr="00F304C2">
        <w:t xml:space="preserve"> == "") {</w:t>
      </w:r>
    </w:p>
    <w:p w14:paraId="78627EB1" w14:textId="77777777" w:rsidR="00206F62" w:rsidRPr="00F304C2" w:rsidRDefault="00206F62" w:rsidP="00206F62">
      <w:pPr>
        <w:pStyle w:val="STTSAlgoritmaContent"/>
        <w:widowControl w:val="0"/>
        <w:ind w:left="1134" w:hanging="1134"/>
      </w:pPr>
      <w:r w:rsidRPr="00F304C2">
        <w:t>this.$</w:t>
      </w:r>
      <w:proofErr w:type="spellStart"/>
      <w:r w:rsidRPr="00F304C2">
        <w:t>swal</w:t>
      </w:r>
      <w:proofErr w:type="spellEnd"/>
      <w:r w:rsidRPr="00F304C2">
        <w:t>({</w:t>
      </w:r>
    </w:p>
    <w:p w14:paraId="75A33C64" w14:textId="77777777" w:rsidR="00206F62" w:rsidRPr="00F304C2" w:rsidRDefault="00206F62" w:rsidP="00206F62">
      <w:pPr>
        <w:pStyle w:val="STTSAlgoritmaContent"/>
        <w:widowControl w:val="0"/>
        <w:ind w:left="1134" w:hanging="1134"/>
      </w:pPr>
      <w:r w:rsidRPr="00F304C2">
        <w:t>title: '</w:t>
      </w:r>
      <w:proofErr w:type="spellStart"/>
      <w:r w:rsidRPr="00F304C2">
        <w:t>pengisian</w:t>
      </w:r>
      <w:proofErr w:type="spellEnd"/>
      <w:r w:rsidRPr="00F304C2">
        <w:t xml:space="preserve"> SPK </w:t>
      </w:r>
      <w:proofErr w:type="spellStart"/>
      <w:r w:rsidRPr="00F304C2">
        <w:t>tidak</w:t>
      </w:r>
      <w:proofErr w:type="spellEnd"/>
      <w:r w:rsidRPr="00F304C2">
        <w:t xml:space="preserve"> Valid',</w:t>
      </w:r>
    </w:p>
    <w:p w14:paraId="1250BE58" w14:textId="77777777" w:rsidR="00206F62" w:rsidRPr="00F304C2" w:rsidRDefault="00206F62" w:rsidP="00206F62">
      <w:pPr>
        <w:pStyle w:val="STTSAlgoritmaContent"/>
        <w:widowControl w:val="0"/>
        <w:ind w:left="1134" w:hanging="1134"/>
      </w:pPr>
      <w:r w:rsidRPr="00F304C2">
        <w:t>icon: 'error'</w:t>
      </w:r>
    </w:p>
    <w:p w14:paraId="243F3493" w14:textId="24314B5F" w:rsidR="00206F62" w:rsidRDefault="00206F62" w:rsidP="0084727A">
      <w:pPr>
        <w:pStyle w:val="STTSAlgoritmaContent"/>
        <w:widowControl w:val="0"/>
        <w:ind w:left="1134" w:hanging="1134"/>
      </w:pPr>
      <w:r w:rsidRPr="00F304C2">
        <w:t>});</w:t>
      </w:r>
      <w:r w:rsidR="0084727A">
        <w:t>}</w:t>
      </w:r>
    </w:p>
    <w:p w14:paraId="27D0A3C0" w14:textId="0BC236CB" w:rsidR="00206F62" w:rsidRDefault="00206F62" w:rsidP="00206F62">
      <w:proofErr w:type="spellStart"/>
      <w:r>
        <w:lastRenderedPageBreak/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input SPK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. Pada line 1 </w:t>
      </w:r>
      <w:proofErr w:type="spellStart"/>
      <w:r>
        <w:t>hingga</w:t>
      </w:r>
      <w:proofErr w:type="spellEnd"/>
      <w:r>
        <w:t xml:space="preserve"> </w:t>
      </w:r>
      <w:r w:rsidR="0084727A">
        <w:t>5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field yang </w:t>
      </w:r>
      <w:proofErr w:type="spellStart"/>
      <w:r>
        <w:t>kosong</w:t>
      </w:r>
      <w:proofErr w:type="spellEnd"/>
      <w:r>
        <w:t xml:space="preserve">. Di line 2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penringatan</w:t>
      </w:r>
      <w:proofErr w:type="spellEnd"/>
      <w:r>
        <w:t xml:space="preserve"> dialog box. Dan di line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tersebut</w:t>
      </w:r>
      <w:proofErr w:type="spellEnd"/>
      <w:r>
        <w:t xml:space="preserve">. Swal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Sweetalert</w:t>
      </w:r>
      <w:proofErr w:type="spellEnd"/>
      <w:r>
        <w:t>.</w:t>
      </w:r>
    </w:p>
    <w:p w14:paraId="0CAD4B6E" w14:textId="77777777" w:rsidR="00206F62" w:rsidRDefault="00206F62" w:rsidP="0084727A"/>
    <w:p w14:paraId="6F337B2C" w14:textId="77777777" w:rsidR="00206F62" w:rsidRPr="00E40D86" w:rsidRDefault="00206F62" w:rsidP="00206F62">
      <w:pPr>
        <w:pStyle w:val="STTSAlgoritma"/>
      </w:pPr>
      <w:bookmarkStart w:id="451" w:name="_Toc124442806"/>
      <w:proofErr w:type="spellStart"/>
      <w:r w:rsidRPr="00E40D86">
        <w:t>Segmen</w:t>
      </w:r>
      <w:proofErr w:type="spellEnd"/>
      <w:r w:rsidRPr="00E40D86">
        <w:t xml:space="preserve"> Program </w:t>
      </w:r>
      <w:r>
        <w:t>5.15</w:t>
      </w:r>
      <w:r w:rsidRPr="00E40D86">
        <w:t xml:space="preserve"> </w:t>
      </w:r>
      <w:proofErr w:type="spellStart"/>
      <w:r>
        <w:t>Penambahan</w:t>
      </w:r>
      <w:proofErr w:type="spellEnd"/>
      <w:r>
        <w:t xml:space="preserve"> Input SPK</w:t>
      </w:r>
      <w:bookmarkEnd w:id="451"/>
    </w:p>
    <w:p w14:paraId="25093A60" w14:textId="77777777" w:rsidR="00206F62" w:rsidRPr="002E5778" w:rsidRDefault="00206F62">
      <w:pPr>
        <w:pStyle w:val="STTSAlgoritmaContent"/>
        <w:widowControl w:val="0"/>
        <w:numPr>
          <w:ilvl w:val="0"/>
          <w:numId w:val="37"/>
        </w:numPr>
        <w:ind w:left="567" w:hanging="567"/>
      </w:pPr>
      <w:r w:rsidRPr="002E5778">
        <w:t>$</w:t>
      </w:r>
      <w:proofErr w:type="spellStart"/>
      <w:r w:rsidRPr="002E5778">
        <w:t>newdata</w:t>
      </w:r>
      <w:proofErr w:type="spellEnd"/>
      <w:r w:rsidRPr="002E5778">
        <w:t xml:space="preserve"> = </w:t>
      </w:r>
      <w:proofErr w:type="spellStart"/>
      <w:r w:rsidRPr="002E5778">
        <w:t>SavedConversionResult</w:t>
      </w:r>
      <w:proofErr w:type="spellEnd"/>
      <w:r w:rsidRPr="002E5778">
        <w:t>::create([</w:t>
      </w:r>
    </w:p>
    <w:p w14:paraId="6E114439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"NOSPK" =&gt; $</w:t>
      </w:r>
      <w:proofErr w:type="spellStart"/>
      <w:r w:rsidRPr="002E5778">
        <w:t>spk</w:t>
      </w:r>
      <w:proofErr w:type="spellEnd"/>
      <w:r w:rsidRPr="002E5778">
        <w:t>-&gt;NOSPK,</w:t>
      </w:r>
    </w:p>
    <w:p w14:paraId="27732643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"stall" =&gt; $stall,</w:t>
      </w:r>
    </w:p>
    <w:p w14:paraId="078F8D05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namastall</w:t>
      </w:r>
      <w:proofErr w:type="spellEnd"/>
      <w:r w:rsidRPr="002E5778">
        <w:t>" =&gt; $</w:t>
      </w:r>
      <w:proofErr w:type="spellStart"/>
      <w:r w:rsidRPr="002E5778">
        <w:t>namastall</w:t>
      </w:r>
      <w:proofErr w:type="spellEnd"/>
      <w:r w:rsidRPr="002E5778">
        <w:t>,</w:t>
      </w:r>
    </w:p>
    <w:p w14:paraId="2921A088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Departemen</w:t>
      </w:r>
      <w:proofErr w:type="spellEnd"/>
      <w:r w:rsidRPr="002E5778">
        <w:t>" =&gt; $</w:t>
      </w:r>
      <w:proofErr w:type="spellStart"/>
      <w:r w:rsidRPr="002E5778">
        <w:t>Departemen</w:t>
      </w:r>
      <w:proofErr w:type="spellEnd"/>
      <w:r w:rsidRPr="002E5778">
        <w:t>,</w:t>
      </w:r>
    </w:p>
    <w:p w14:paraId="0A183F3A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"checked" =&gt; false,</w:t>
      </w:r>
    </w:p>
    <w:p w14:paraId="5F3E41ED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"status" =&gt; "Pending",</w:t>
      </w:r>
    </w:p>
    <w:p w14:paraId="7274013A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"parameter" =&gt; $parameter,</w:t>
      </w:r>
    </w:p>
    <w:p w14:paraId="67600FF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created_at</w:t>
      </w:r>
      <w:proofErr w:type="spellEnd"/>
      <w:r w:rsidRPr="002E5778">
        <w:t>" =&gt; Carbon::now()-&gt;format('Y-m-d H:i:s'),</w:t>
      </w:r>
    </w:p>
    <w:p w14:paraId="6B528246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updated_at</w:t>
      </w:r>
      <w:proofErr w:type="spellEnd"/>
      <w:r w:rsidRPr="002E5778">
        <w:t>" =&gt; Carbon::now()-&gt;format('Y-m-d H:i:s'),</w:t>
      </w:r>
    </w:p>
    <w:p w14:paraId="575CB30F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]);</w:t>
      </w:r>
    </w:p>
    <w:p w14:paraId="1A4E3B91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return response()-&gt;</w:t>
      </w:r>
      <w:proofErr w:type="spellStart"/>
      <w:r w:rsidRPr="002E5778">
        <w:t>json</w:t>
      </w:r>
      <w:proofErr w:type="spellEnd"/>
      <w:r w:rsidRPr="002E5778">
        <w:t>([</w:t>
      </w:r>
    </w:p>
    <w:p w14:paraId="464FD97B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"success" =&gt; true,</w:t>
      </w:r>
    </w:p>
    <w:p w14:paraId="0057192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"status" =&gt; 200,</w:t>
      </w:r>
    </w:p>
    <w:p w14:paraId="286DB6DB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spk</w:t>
      </w:r>
      <w:proofErr w:type="spellEnd"/>
      <w:r w:rsidRPr="002E5778">
        <w:t>" =&gt; $</w:t>
      </w:r>
      <w:proofErr w:type="spellStart"/>
      <w:r w:rsidRPr="002E5778">
        <w:t>spk</w:t>
      </w:r>
      <w:proofErr w:type="spellEnd"/>
      <w:r w:rsidRPr="002E5778">
        <w:t>,</w:t>
      </w:r>
    </w:p>
    <w:p w14:paraId="140CAB6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namastall</w:t>
      </w:r>
      <w:proofErr w:type="spellEnd"/>
      <w:r w:rsidRPr="002E5778">
        <w:t>" =&gt; $</w:t>
      </w:r>
      <w:proofErr w:type="spellStart"/>
      <w:r w:rsidRPr="002E5778">
        <w:t>namastall</w:t>
      </w:r>
      <w:proofErr w:type="spellEnd"/>
      <w:r w:rsidRPr="002E5778">
        <w:t>,</w:t>
      </w:r>
    </w:p>
    <w:p w14:paraId="451961D8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Departemen</w:t>
      </w:r>
      <w:proofErr w:type="spellEnd"/>
      <w:r w:rsidRPr="002E5778">
        <w:t>" =&gt; $</w:t>
      </w:r>
      <w:proofErr w:type="spellStart"/>
      <w:r w:rsidRPr="002E5778">
        <w:t>Departemen</w:t>
      </w:r>
      <w:proofErr w:type="spellEnd"/>
      <w:r w:rsidRPr="002E5778">
        <w:t>,</w:t>
      </w:r>
    </w:p>
    <w:p w14:paraId="79CB6EDC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newdata</w:t>
      </w:r>
      <w:proofErr w:type="spellEnd"/>
      <w:r w:rsidRPr="002E5778">
        <w:t>" =&gt; $parameter,</w:t>
      </w:r>
    </w:p>
    <w:p w14:paraId="0C68F47F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"</w:t>
      </w:r>
      <w:proofErr w:type="spellStart"/>
      <w:r w:rsidRPr="002E5778">
        <w:t>allsaved</w:t>
      </w:r>
      <w:proofErr w:type="spellEnd"/>
      <w:r w:rsidRPr="002E5778">
        <w:t>" =&gt; $</w:t>
      </w:r>
      <w:proofErr w:type="spellStart"/>
      <w:r w:rsidRPr="002E5778">
        <w:t>allsaved</w:t>
      </w:r>
      <w:proofErr w:type="spellEnd"/>
    </w:p>
    <w:p w14:paraId="3178684E" w14:textId="77777777" w:rsidR="00206F62" w:rsidRPr="002E5778" w:rsidRDefault="00206F62" w:rsidP="00206F62">
      <w:pPr>
        <w:pStyle w:val="STTSAlgoritmaContent"/>
        <w:widowControl w:val="0"/>
        <w:ind w:left="567" w:hanging="567"/>
      </w:pPr>
      <w:r w:rsidRPr="002E5778">
        <w:t>]);</w:t>
      </w:r>
    </w:p>
    <w:p w14:paraId="73464CB4" w14:textId="77777777" w:rsidR="00206F62" w:rsidRDefault="00206F62" w:rsidP="00206F62"/>
    <w:p w14:paraId="6AF98375" w14:textId="77777777" w:rsidR="00206F62" w:rsidRDefault="00206F62" w:rsidP="00206F62">
      <w:proofErr w:type="spellStart"/>
      <w:r>
        <w:t>Segmen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input SPK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. Pada line 1 </w:t>
      </w:r>
      <w:proofErr w:type="spellStart"/>
      <w:r>
        <w:t>hingga</w:t>
      </w:r>
      <w:proofErr w:type="spellEnd"/>
      <w:r>
        <w:t xml:space="preserve"> 6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field yang </w:t>
      </w:r>
      <w:proofErr w:type="spellStart"/>
      <w:r>
        <w:t>kosong</w:t>
      </w:r>
      <w:proofErr w:type="spellEnd"/>
      <w:r>
        <w:t xml:space="preserve">. Di line 2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memunculkan</w:t>
      </w:r>
      <w:proofErr w:type="spellEnd"/>
      <w:r>
        <w:t xml:space="preserve"> </w:t>
      </w:r>
      <w:proofErr w:type="spellStart"/>
      <w:r>
        <w:t>penringatan</w:t>
      </w:r>
      <w:proofErr w:type="spellEnd"/>
      <w:r>
        <w:t xml:space="preserve"> dialog box. Dan di line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error </w:t>
      </w:r>
      <w:proofErr w:type="spellStart"/>
      <w:r>
        <w:t>tersebut</w:t>
      </w:r>
      <w:proofErr w:type="spellEnd"/>
      <w:r>
        <w:t xml:space="preserve">. Swal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Sweetalert</w:t>
      </w:r>
      <w:proofErr w:type="spellEnd"/>
      <w:r>
        <w:t>.</w:t>
      </w:r>
    </w:p>
    <w:p w14:paraId="01351944" w14:textId="77777777" w:rsidR="00206F62" w:rsidRDefault="00206F62" w:rsidP="00206F62"/>
    <w:p w14:paraId="6D16FF9F" w14:textId="77777777" w:rsidR="00206F62" w:rsidRPr="00E40D86" w:rsidRDefault="00206F62" w:rsidP="00206F62">
      <w:pPr>
        <w:pStyle w:val="STTSAlgoritma"/>
      </w:pPr>
      <w:bookmarkStart w:id="452" w:name="_Toc124442807"/>
      <w:proofErr w:type="spellStart"/>
      <w:r w:rsidRPr="00E40D86">
        <w:t>Segmen</w:t>
      </w:r>
      <w:proofErr w:type="spellEnd"/>
      <w:r w:rsidRPr="00E40D86">
        <w:t xml:space="preserve"> Program </w:t>
      </w:r>
      <w:r>
        <w:t>5.16</w:t>
      </w:r>
      <w:r w:rsidRPr="00E40D86">
        <w:t xml:space="preserve"> </w:t>
      </w:r>
      <w:proofErr w:type="spellStart"/>
      <w:r>
        <w:t>Konversi</w:t>
      </w:r>
      <w:proofErr w:type="spellEnd"/>
      <w:r>
        <w:t xml:space="preserve"> SPK</w:t>
      </w:r>
      <w:bookmarkEnd w:id="452"/>
    </w:p>
    <w:p w14:paraId="26596044" w14:textId="77777777" w:rsidR="00206F62" w:rsidRPr="006A0AB7" w:rsidRDefault="00206F62">
      <w:pPr>
        <w:pStyle w:val="STTSAlgoritmaContent"/>
        <w:widowControl w:val="0"/>
        <w:numPr>
          <w:ilvl w:val="0"/>
          <w:numId w:val="38"/>
        </w:numPr>
        <w:ind w:left="567" w:hanging="567"/>
      </w:pPr>
      <w:r w:rsidRPr="006A0AB7">
        <w:t>foreach ($master as $item2) {</w:t>
      </w:r>
    </w:p>
    <w:p w14:paraId="4DCEC620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$data = SPK::where('NOSPK', $item1["NOSPK"])-&gt;first();</w:t>
      </w:r>
    </w:p>
    <w:p w14:paraId="1093A706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ModelMobilterdaftar</w:t>
      </w:r>
      <w:proofErr w:type="spellEnd"/>
      <w:r w:rsidRPr="006A0AB7">
        <w:t xml:space="preserve"> = false;</w:t>
      </w:r>
    </w:p>
    <w:p w14:paraId="0B7B4C27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TinggiMobilterdaftar</w:t>
      </w:r>
      <w:proofErr w:type="spellEnd"/>
      <w:r w:rsidRPr="006A0AB7">
        <w:t xml:space="preserve"> = false;</w:t>
      </w:r>
    </w:p>
    <w:p w14:paraId="142525C6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TipeMobilTerdaftar</w:t>
      </w:r>
      <w:proofErr w:type="spellEnd"/>
      <w:r w:rsidRPr="006A0AB7">
        <w:t xml:space="preserve"> = false;</w:t>
      </w:r>
    </w:p>
    <w:p w14:paraId="7026D9D8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DepartemenTerdaftar</w:t>
      </w:r>
      <w:proofErr w:type="spellEnd"/>
      <w:r w:rsidRPr="006A0AB7">
        <w:t xml:space="preserve"> = false;</w:t>
      </w:r>
    </w:p>
    <w:p w14:paraId="1D802729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StallTerdaftar</w:t>
      </w:r>
      <w:proofErr w:type="spellEnd"/>
      <w:r w:rsidRPr="006A0AB7">
        <w:t xml:space="preserve"> = false;</w:t>
      </w:r>
    </w:p>
    <w:p w14:paraId="586B14C1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</w:t>
      </w:r>
      <w:proofErr w:type="spellStart"/>
      <w:r w:rsidRPr="006A0AB7">
        <w:t>newparameterTerdaftar</w:t>
      </w:r>
      <w:proofErr w:type="spellEnd"/>
      <w:r w:rsidRPr="006A0AB7">
        <w:t xml:space="preserve"> = false;</w:t>
      </w:r>
    </w:p>
    <w:p w14:paraId="1F08072F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foreach ($item2["Parameter"]["ModelMobil"] as $subitem2) {</w:t>
      </w:r>
    </w:p>
    <w:p w14:paraId="2E57669A" w14:textId="77777777" w:rsidR="00062546" w:rsidRDefault="00206F62" w:rsidP="00206F62">
      <w:pPr>
        <w:pStyle w:val="STTSAlgoritmaContent"/>
        <w:widowControl w:val="0"/>
        <w:ind w:left="1134" w:hanging="1134"/>
      </w:pPr>
      <w:r w:rsidRPr="006A0AB7">
        <w:t>if(</w:t>
      </w:r>
      <w:proofErr w:type="spellStart"/>
      <w:r w:rsidRPr="006A0AB7">
        <w:t>strtoupper</w:t>
      </w:r>
      <w:proofErr w:type="spellEnd"/>
      <w:r w:rsidRPr="006A0AB7">
        <w:t>($subitem2)==</w:t>
      </w:r>
      <w:proofErr w:type="spellStart"/>
      <w:r w:rsidRPr="006A0AB7">
        <w:t>strtoupper</w:t>
      </w:r>
      <w:proofErr w:type="spellEnd"/>
      <w:r w:rsidRPr="006A0AB7">
        <w:t>($data["parameter"][</w:t>
      </w:r>
    </w:p>
    <w:p w14:paraId="4B598D79" w14:textId="3CDA453A" w:rsidR="00062546" w:rsidRDefault="00062546" w:rsidP="00062546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5.16</w:t>
      </w:r>
      <w:r w:rsidRPr="00E40D86">
        <w:t xml:space="preserve"> </w:t>
      </w:r>
      <w:r>
        <w:t>(</w:t>
      </w:r>
      <w:proofErr w:type="spellStart"/>
      <w:r>
        <w:t>Lanjutan</w:t>
      </w:r>
      <w:proofErr w:type="spellEnd"/>
      <w:r>
        <w:t>)</w:t>
      </w:r>
    </w:p>
    <w:p w14:paraId="12084C1A" w14:textId="6A07E142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"ModelMobil"])){</w:t>
      </w:r>
    </w:p>
    <w:p w14:paraId="635C337F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ModelMobilterdaftar</w:t>
      </w:r>
      <w:proofErr w:type="spellEnd"/>
      <w:r w:rsidRPr="006A0AB7">
        <w:t xml:space="preserve"> = true;</w:t>
      </w:r>
    </w:p>
    <w:p w14:paraId="633075DD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errorModelMobil</w:t>
      </w:r>
      <w:proofErr w:type="spellEnd"/>
      <w:r w:rsidRPr="006A0AB7">
        <w:t xml:space="preserve"> = false;</w:t>
      </w:r>
    </w:p>
    <w:p w14:paraId="55267A3F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break;</w:t>
      </w:r>
    </w:p>
    <w:p w14:paraId="402CB05B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}</w:t>
      </w:r>
    </w:p>
    <w:p w14:paraId="0D767B5D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15674C45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foreach ($item2["Parameter"]["</w:t>
      </w:r>
      <w:proofErr w:type="spellStart"/>
      <w:r w:rsidRPr="006A0AB7">
        <w:t>TinggiMobil</w:t>
      </w:r>
      <w:proofErr w:type="spellEnd"/>
      <w:r w:rsidRPr="006A0AB7">
        <w:t>"] as $subitem2) {</w:t>
      </w:r>
    </w:p>
    <w:p w14:paraId="36E5B05C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if(strtoupper($subitem2)==strtoupper($data["parameter"]["TinggiMobil"])) {</w:t>
      </w:r>
    </w:p>
    <w:p w14:paraId="24AB833A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TinggiMobilterdaftar</w:t>
      </w:r>
      <w:proofErr w:type="spellEnd"/>
      <w:r w:rsidRPr="006A0AB7">
        <w:t xml:space="preserve"> = true;</w:t>
      </w:r>
    </w:p>
    <w:p w14:paraId="62D61EB0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$</w:t>
      </w:r>
      <w:proofErr w:type="spellStart"/>
      <w:r w:rsidRPr="006A0AB7">
        <w:t>errorTinggiMobil</w:t>
      </w:r>
      <w:proofErr w:type="spellEnd"/>
      <w:r w:rsidRPr="006A0AB7">
        <w:t xml:space="preserve"> = false;</w:t>
      </w:r>
    </w:p>
    <w:p w14:paraId="4B641EE1" w14:textId="77777777" w:rsidR="00206F62" w:rsidRPr="006A0AB7" w:rsidRDefault="00206F62" w:rsidP="00206F62">
      <w:pPr>
        <w:pStyle w:val="STTSAlgoritmaContent"/>
        <w:widowControl w:val="0"/>
        <w:ind w:left="1701" w:hanging="1701"/>
      </w:pPr>
      <w:r w:rsidRPr="006A0AB7">
        <w:t>break;</w:t>
      </w:r>
    </w:p>
    <w:p w14:paraId="5B016884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}</w:t>
      </w:r>
    </w:p>
    <w:p w14:paraId="6013746E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6566900D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if($</w:t>
      </w:r>
      <w:proofErr w:type="spellStart"/>
      <w:r w:rsidRPr="006A0AB7">
        <w:t>ModelMobilterdaftar</w:t>
      </w:r>
      <w:proofErr w:type="spellEnd"/>
      <w:r w:rsidRPr="006A0AB7">
        <w:t xml:space="preserve"> &amp;&amp; $</w:t>
      </w:r>
      <w:proofErr w:type="spellStart"/>
      <w:r w:rsidRPr="006A0AB7">
        <w:t>TinggiMobilterdaftar</w:t>
      </w:r>
      <w:proofErr w:type="spellEnd"/>
      <w:r w:rsidRPr="006A0AB7">
        <w:t xml:space="preserve"> &amp;&amp; $</w:t>
      </w:r>
      <w:proofErr w:type="spellStart"/>
      <w:r w:rsidRPr="006A0AB7">
        <w:t>TipeMobilTerdaftar</w:t>
      </w:r>
      <w:proofErr w:type="spellEnd"/>
      <w:r w:rsidRPr="006A0AB7">
        <w:t xml:space="preserve"> &amp;&amp; $</w:t>
      </w:r>
      <w:proofErr w:type="spellStart"/>
      <w:r w:rsidRPr="006A0AB7">
        <w:t>DepartemenTerdaftar</w:t>
      </w:r>
      <w:proofErr w:type="spellEnd"/>
      <w:r w:rsidRPr="006A0AB7">
        <w:t xml:space="preserve"> &amp;&amp; $</w:t>
      </w:r>
      <w:proofErr w:type="spellStart"/>
      <w:r w:rsidRPr="006A0AB7">
        <w:t>StallTerdaftar</w:t>
      </w:r>
      <w:proofErr w:type="spellEnd"/>
      <w:r w:rsidRPr="006A0AB7">
        <w:t xml:space="preserve"> &amp;&amp; $</w:t>
      </w:r>
      <w:proofErr w:type="spellStart"/>
      <w:r w:rsidRPr="006A0AB7">
        <w:t>newparameterTerdaftar</w:t>
      </w:r>
      <w:proofErr w:type="spellEnd"/>
      <w:r w:rsidRPr="006A0AB7">
        <w:t>) {</w:t>
      </w:r>
    </w:p>
    <w:p w14:paraId="2AB138BD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proofErr w:type="spellStart"/>
      <w:r w:rsidRPr="006A0AB7">
        <w:t>array_push</w:t>
      </w:r>
      <w:proofErr w:type="spellEnd"/>
      <w:r w:rsidRPr="006A0AB7">
        <w:t>($result, $item2["Kit"]);</w:t>
      </w:r>
    </w:p>
    <w:p w14:paraId="6BDA615B" w14:textId="77777777" w:rsidR="00206F62" w:rsidRPr="006A0AB7" w:rsidRDefault="00206F62" w:rsidP="00206F62">
      <w:pPr>
        <w:pStyle w:val="STTSAlgoritmaContent"/>
        <w:widowControl w:val="0"/>
        <w:ind w:left="1134" w:hanging="1134"/>
      </w:pPr>
      <w:r w:rsidRPr="006A0AB7">
        <w:t>$</w:t>
      </w:r>
      <w:proofErr w:type="spellStart"/>
      <w:r w:rsidRPr="006A0AB7">
        <w:t>i</w:t>
      </w:r>
      <w:proofErr w:type="spellEnd"/>
      <w:r w:rsidRPr="006A0AB7">
        <w:t>++;</w:t>
      </w:r>
    </w:p>
    <w:p w14:paraId="33D5D0D4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2CB916BB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if ($</w:t>
      </w:r>
      <w:proofErr w:type="spellStart"/>
      <w:r w:rsidRPr="006A0AB7">
        <w:t>i</w:t>
      </w:r>
      <w:proofErr w:type="spellEnd"/>
      <w:r w:rsidRPr="006A0AB7">
        <w:t xml:space="preserve"> &gt; 0) {</w:t>
      </w:r>
    </w:p>
    <w:p w14:paraId="53A9C2DF" w14:textId="77777777" w:rsidR="00206F62" w:rsidRPr="006A0AB7" w:rsidRDefault="00206F62" w:rsidP="00206F62">
      <w:pPr>
        <w:pStyle w:val="STTSAlgoritmaContent"/>
        <w:widowControl w:val="0"/>
        <w:ind w:left="993" w:hanging="993"/>
      </w:pPr>
      <w:proofErr w:type="spellStart"/>
      <w:r w:rsidRPr="006A0AB7">
        <w:t>array_push</w:t>
      </w:r>
      <w:proofErr w:type="spellEnd"/>
      <w:r w:rsidRPr="006A0AB7">
        <w:t>($results, [</w:t>
      </w:r>
    </w:p>
    <w:p w14:paraId="32A5D508" w14:textId="77777777" w:rsidR="00206F62" w:rsidRPr="006A0AB7" w:rsidRDefault="00206F62" w:rsidP="00206F62">
      <w:pPr>
        <w:pStyle w:val="STTSAlgoritmaContent"/>
        <w:widowControl w:val="0"/>
        <w:ind w:left="993" w:hanging="993"/>
      </w:pPr>
      <w:r w:rsidRPr="006A0AB7">
        <w:t>'kit' =&gt; $result,</w:t>
      </w:r>
    </w:p>
    <w:p w14:paraId="1EEA5C97" w14:textId="77777777" w:rsidR="00206F62" w:rsidRPr="006A0AB7" w:rsidRDefault="00206F62" w:rsidP="00206F62">
      <w:pPr>
        <w:pStyle w:val="STTSAlgoritmaContent"/>
        <w:widowControl w:val="0"/>
        <w:ind w:left="993" w:hanging="993"/>
      </w:pPr>
      <w:r w:rsidRPr="006A0AB7">
        <w:t>'</w:t>
      </w:r>
      <w:proofErr w:type="spellStart"/>
      <w:r w:rsidRPr="006A0AB7">
        <w:t>NoSPK</w:t>
      </w:r>
      <w:proofErr w:type="spellEnd"/>
      <w:r w:rsidRPr="006A0AB7">
        <w:t>' =&gt; $item1-&gt;NOSPK,</w:t>
      </w:r>
    </w:p>
    <w:p w14:paraId="1FEEC7AD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]);</w:t>
      </w:r>
    </w:p>
    <w:p w14:paraId="266F01E1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$item1["status"] = "</w:t>
      </w:r>
      <w:proofErr w:type="spellStart"/>
      <w:r w:rsidRPr="006A0AB7">
        <w:t>berhasil</w:t>
      </w:r>
      <w:proofErr w:type="spellEnd"/>
      <w:r w:rsidRPr="006A0AB7">
        <w:t>";</w:t>
      </w:r>
    </w:p>
    <w:p w14:paraId="0BA7D9E7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$item1["kit"] = $results;</w:t>
      </w:r>
    </w:p>
    <w:p w14:paraId="415F1922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$item1-&gt;save();</w:t>
      </w:r>
    </w:p>
    <w:p w14:paraId="7853F940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 else {</w:t>
      </w:r>
    </w:p>
    <w:p w14:paraId="488E0C87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$item1["status"] = "Pending";</w:t>
      </w:r>
    </w:p>
    <w:p w14:paraId="0C836FB0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$item1-&gt;save();</w:t>
      </w:r>
    </w:p>
    <w:p w14:paraId="296061D8" w14:textId="77777777" w:rsidR="00206F62" w:rsidRPr="006A0AB7" w:rsidRDefault="00206F62" w:rsidP="00206F62">
      <w:pPr>
        <w:pStyle w:val="STTSAlgoritmaContent"/>
        <w:widowControl w:val="0"/>
        <w:ind w:left="567" w:hanging="567"/>
      </w:pPr>
      <w:r w:rsidRPr="006A0AB7">
        <w:t>}</w:t>
      </w:r>
    </w:p>
    <w:p w14:paraId="71966A11" w14:textId="77777777" w:rsidR="00206F62" w:rsidRPr="006A0AB7" w:rsidRDefault="00206F62" w:rsidP="00206F62"/>
    <w:p w14:paraId="326FFCC5" w14:textId="65E9C448" w:rsidR="00206F62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looping data master </w:t>
      </w:r>
      <w:proofErr w:type="spellStart"/>
      <w:r>
        <w:t>untuk</w:t>
      </w:r>
      <w:proofErr w:type="spellEnd"/>
      <w:r>
        <w:t xml:space="preserve"> di crosscheck </w:t>
      </w:r>
      <w:proofErr w:type="spellStart"/>
      <w:r>
        <w:t>dengan</w:t>
      </w:r>
      <w:proofErr w:type="spellEnd"/>
      <w:r>
        <w:t xml:space="preserve"> parameter </w:t>
      </w:r>
      <w:proofErr w:type="spellStart"/>
      <w:r>
        <w:t>SPK.di</w:t>
      </w:r>
      <w:proofErr w:type="spellEnd"/>
      <w:r>
        <w:t xml:space="preserve"> line 2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data SPK. Line 3 </w:t>
      </w:r>
      <w:proofErr w:type="spellStart"/>
      <w:r>
        <w:t>sampai</w:t>
      </w:r>
      <w:proofErr w:type="spellEnd"/>
      <w:r>
        <w:t xml:space="preserve"> 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yang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parameter SPK </w:t>
      </w:r>
      <w:r w:rsidRPr="006A0AB7">
        <w:rPr>
          <w:i/>
          <w:iCs/>
        </w:rPr>
        <w:t>matching</w:t>
      </w:r>
      <w:r>
        <w:t xml:space="preserve"> </w:t>
      </w:r>
      <w:proofErr w:type="spellStart"/>
      <w:r>
        <w:t>dengan</w:t>
      </w:r>
      <w:proofErr w:type="spellEnd"/>
      <w:r>
        <w:t xml:space="preserve"> parameter pada database master. </w:t>
      </w:r>
      <w:proofErr w:type="spellStart"/>
      <w:r>
        <w:t>Kemudian</w:t>
      </w:r>
      <w:proofErr w:type="spellEnd"/>
      <w:r>
        <w:t xml:space="preserve"> di baris 9 </w:t>
      </w:r>
      <w:proofErr w:type="spellStart"/>
      <w:r>
        <w:t>sampai</w:t>
      </w:r>
      <w:proofErr w:type="spellEnd"/>
      <w:r>
        <w:t xml:space="preserve"> </w:t>
      </w:r>
      <w:r w:rsidR="00062546">
        <w:t>16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parameter model </w:t>
      </w:r>
      <w:proofErr w:type="spellStart"/>
      <w:r>
        <w:t>mobil</w:t>
      </w:r>
      <w:proofErr w:type="spellEnd"/>
      <w:r>
        <w:t xml:space="preserve">. Lalu pada baris </w:t>
      </w:r>
      <w:r w:rsidR="00062546">
        <w:t>17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062546">
        <w:t>23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parameter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yang lain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segmen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kepanjangan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garis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sama</w:t>
      </w:r>
      <w:proofErr w:type="spellEnd"/>
      <w:r>
        <w:t>.</w:t>
      </w:r>
    </w:p>
    <w:p w14:paraId="0D40EF4E" w14:textId="4E4697E5" w:rsidR="00206F62" w:rsidRDefault="00206F62" w:rsidP="00206F62">
      <w:r>
        <w:t xml:space="preserve">Line </w:t>
      </w:r>
      <w:r w:rsidR="00062546">
        <w:t>24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062546">
        <w:t>27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pengelompokkan</w:t>
      </w:r>
      <w:proofErr w:type="spellEnd"/>
      <w:r>
        <w:t xml:space="preserve"> data kit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baris </w:t>
      </w:r>
      <w:r w:rsidR="00062546">
        <w:t>28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r w:rsidR="00062546">
        <w:t>32</w:t>
      </w:r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merapikan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save pada database. </w:t>
      </w:r>
      <w:proofErr w:type="spellStart"/>
      <w:r>
        <w:t>Kemudian</w:t>
      </w:r>
      <w:proofErr w:type="spellEnd"/>
      <w:r>
        <w:t xml:space="preserve"> pada baris </w:t>
      </w:r>
      <w:r w:rsidR="00062546">
        <w:t>33</w:t>
      </w:r>
      <w:r>
        <w:t xml:space="preserve"> </w:t>
      </w:r>
      <w:proofErr w:type="spellStart"/>
      <w:r>
        <w:t>sampai</w:t>
      </w:r>
      <w:proofErr w:type="spellEnd"/>
      <w:r>
        <w:t xml:space="preserve"> </w:t>
      </w:r>
      <w:r w:rsidR="00062546">
        <w:t>35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. Lalu pada line </w:t>
      </w:r>
      <w:r w:rsidR="00062546">
        <w:t>36</w:t>
      </w:r>
      <w:r>
        <w:t xml:space="preserve"> </w:t>
      </w:r>
      <w:proofErr w:type="spellStart"/>
      <w:r>
        <w:lastRenderedPageBreak/>
        <w:t>sampai</w:t>
      </w:r>
      <w:proofErr w:type="spellEnd"/>
      <w:r>
        <w:t xml:space="preserve"> </w:t>
      </w:r>
      <w:r w:rsidR="00062546">
        <w:t>39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status </w:t>
      </w:r>
      <w:proofErr w:type="spellStart"/>
      <w:r>
        <w:t>untuk</w:t>
      </w:r>
      <w:proofErr w:type="spellEnd"/>
      <w:r>
        <w:t xml:space="preserve"> data SPK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kitnya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munculnya</w:t>
      </w:r>
      <w:proofErr w:type="spellEnd"/>
      <w:r>
        <w:t xml:space="preserve"> </w:t>
      </w:r>
      <w:proofErr w:type="spellStart"/>
      <w:r>
        <w:t>tobol</w:t>
      </w:r>
      <w:proofErr w:type="spellEnd"/>
      <w:r>
        <w:t xml:space="preserve"> problem pada </w:t>
      </w:r>
      <w:proofErr w:type="spellStart"/>
      <w:r>
        <w:t>halaman</w:t>
      </w:r>
      <w:proofErr w:type="spellEnd"/>
      <w:r>
        <w:t xml:space="preserve"> input SPK yang mana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dicek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errornya</w:t>
      </w:r>
      <w:proofErr w:type="spellEnd"/>
      <w:r>
        <w:t>.</w:t>
      </w:r>
    </w:p>
    <w:p w14:paraId="3C7EABD8" w14:textId="77777777" w:rsidR="00206F62" w:rsidRDefault="00206F62" w:rsidP="00206F62">
      <w:pPr>
        <w:ind w:firstLine="0"/>
      </w:pPr>
    </w:p>
    <w:p w14:paraId="62935F2C" w14:textId="1112434C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53" w:name="_Toc124444557"/>
      <w:proofErr w:type="spellStart"/>
      <w:r>
        <w:t>Datatable</w:t>
      </w:r>
      <w:bookmarkEnd w:id="453"/>
      <w:proofErr w:type="spellEnd"/>
    </w:p>
    <w:p w14:paraId="4AB715CB" w14:textId="77777777" w:rsidR="00206F62" w:rsidRDefault="00206F62" w:rsidP="00206F62">
      <w:proofErr w:type="spellStart"/>
      <w:r>
        <w:t>Datatable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kebanyakan</w:t>
      </w:r>
      <w:proofErr w:type="spellEnd"/>
      <w:r>
        <w:t xml:space="preserve"> web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.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rapi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juga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edit, insert, dan delete. </w:t>
      </w:r>
      <w:proofErr w:type="spellStart"/>
      <w:r>
        <w:t>Datatable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filter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data </w:t>
      </w:r>
      <w:proofErr w:type="spellStart"/>
      <w:r>
        <w:t>aslinya</w:t>
      </w:r>
      <w:proofErr w:type="spellEnd"/>
      <w:r>
        <w:t>.</w:t>
      </w:r>
    </w:p>
    <w:p w14:paraId="6CCBDB6B" w14:textId="77777777" w:rsidR="00206F62" w:rsidRDefault="00206F62" w:rsidP="00206F62"/>
    <w:p w14:paraId="63AD8D6F" w14:textId="77777777" w:rsidR="00206F62" w:rsidRPr="00E40D86" w:rsidRDefault="00206F62" w:rsidP="00206F62">
      <w:pPr>
        <w:pStyle w:val="STTSAlgoritma"/>
      </w:pPr>
      <w:bookmarkStart w:id="454" w:name="_Toc124442808"/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5.17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Datatable</w:t>
      </w:r>
      <w:bookmarkEnd w:id="454"/>
      <w:proofErr w:type="spellEnd"/>
    </w:p>
    <w:p w14:paraId="1417B504" w14:textId="77777777" w:rsidR="00206F62" w:rsidRPr="007A17A7" w:rsidRDefault="00206F62">
      <w:pPr>
        <w:pStyle w:val="STTSAlgoritmaContent"/>
        <w:widowControl w:val="0"/>
        <w:numPr>
          <w:ilvl w:val="0"/>
          <w:numId w:val="39"/>
        </w:numPr>
        <w:ind w:left="567" w:hanging="567"/>
      </w:pPr>
      <w:proofErr w:type="spellStart"/>
      <w:r w:rsidRPr="007A17A7">
        <w:t>headerstable</w:t>
      </w:r>
      <w:proofErr w:type="spellEnd"/>
      <w:r w:rsidRPr="007A17A7">
        <w:t>: [</w:t>
      </w:r>
    </w:p>
    <w:p w14:paraId="6C881E30" w14:textId="77777777" w:rsidR="00206F62" w:rsidRPr="007A17A7" w:rsidRDefault="00206F62">
      <w:pPr>
        <w:pStyle w:val="STTSAlgoritmaContent"/>
        <w:widowControl w:val="0"/>
        <w:ind w:left="567" w:hanging="567"/>
      </w:pPr>
      <w:r w:rsidRPr="007A17A7">
        <w:t>{text: '</w:t>
      </w:r>
      <w:proofErr w:type="spellStart"/>
      <w:r w:rsidRPr="007A17A7">
        <w:t>Nomor</w:t>
      </w:r>
      <w:proofErr w:type="spellEnd"/>
      <w:r w:rsidRPr="007A17A7">
        <w:t xml:space="preserve"> SPK',</w:t>
      </w:r>
    </w:p>
    <w:p w14:paraId="3CFAF912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align: 'start',</w:t>
      </w:r>
    </w:p>
    <w:p w14:paraId="0331F518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sortable: false,</w:t>
      </w:r>
    </w:p>
    <w:p w14:paraId="2E944D1F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value: 'NOSPK',</w:t>
      </w:r>
    </w:p>
    <w:p w14:paraId="0A5F68F9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class: "title text-uppercase font-weight-black black--text light-blue lighten-5"</w:t>
      </w:r>
    </w:p>
    <w:p w14:paraId="094AC03F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},</w:t>
      </w:r>
    </w:p>
    <w:p w14:paraId="13BDF5AD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'Nama Stall', value: '</w:t>
      </w:r>
      <w:proofErr w:type="spellStart"/>
      <w:r w:rsidRPr="007A17A7">
        <w:t>namastall</w:t>
      </w:r>
      <w:proofErr w:type="spellEnd"/>
      <w:r w:rsidRPr="007A17A7">
        <w:t>', class: "title text-uppercase font-weight-black black--text light-blue lighten-5" },</w:t>
      </w:r>
    </w:p>
    <w:p w14:paraId="79869794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'Stall', value: 'stall', class: "title text-uppercase font-weight-black black--text light-blue lighten-5" },</w:t>
      </w:r>
    </w:p>
    <w:p w14:paraId="3B720FA3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</w:t>
      </w:r>
      <w:proofErr w:type="spellStart"/>
      <w:r w:rsidRPr="007A17A7">
        <w:t>Departemen</w:t>
      </w:r>
      <w:proofErr w:type="spellEnd"/>
      <w:r w:rsidRPr="007A17A7">
        <w:t>', value: '</w:t>
      </w:r>
      <w:proofErr w:type="spellStart"/>
      <w:r w:rsidRPr="007A17A7">
        <w:t>Departemen</w:t>
      </w:r>
      <w:proofErr w:type="spellEnd"/>
      <w:r w:rsidRPr="007A17A7">
        <w:t>', class: "title text-uppercase font-weight-black black--text light-blue lighten-5" },</w:t>
      </w:r>
    </w:p>
    <w:p w14:paraId="21CEB842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'Status', value: 'status', width: '150px', class: "title text-uppercase font-weight-black black--text light-blue lighten-5" },</w:t>
      </w:r>
    </w:p>
    <w:p w14:paraId="127F7FDD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 xml:space="preserve">{ text: 'Waktu Update </w:t>
      </w:r>
      <w:proofErr w:type="spellStart"/>
      <w:r w:rsidRPr="007A17A7">
        <w:t>Terakhir</w:t>
      </w:r>
      <w:proofErr w:type="spellEnd"/>
      <w:r w:rsidRPr="007A17A7">
        <w:t>', width: '250px', value: '</w:t>
      </w:r>
      <w:proofErr w:type="spellStart"/>
      <w:r w:rsidRPr="007A17A7">
        <w:t>updated_at</w:t>
      </w:r>
      <w:proofErr w:type="spellEnd"/>
      <w:r w:rsidRPr="007A17A7">
        <w:t>', class: "title text-uppercase font-weight-black black--text light-blue lighten-5" },</w:t>
      </w:r>
    </w:p>
    <w:p w14:paraId="40590A7E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{ text: 'Action', value: 'actions', width: '300px', class: "title text-uppercase font-weight-black black--text light-blue lighten-5" },</w:t>
      </w:r>
    </w:p>
    <w:p w14:paraId="32F44902" w14:textId="77777777" w:rsidR="00206F62" w:rsidRPr="007A17A7" w:rsidRDefault="00206F62" w:rsidP="00206F62">
      <w:pPr>
        <w:pStyle w:val="STTSAlgoritmaContent"/>
        <w:widowControl w:val="0"/>
        <w:ind w:left="567" w:hanging="567"/>
      </w:pPr>
      <w:r w:rsidRPr="007A17A7">
        <w:t>],</w:t>
      </w:r>
    </w:p>
    <w:p w14:paraId="60A1A545" w14:textId="77777777" w:rsidR="00206F62" w:rsidRDefault="00206F62" w:rsidP="00206F62"/>
    <w:p w14:paraId="344E3636" w14:textId="053E10E6" w:rsidR="00206F62" w:rsidRDefault="00206F62" w:rsidP="00206F62">
      <w:r>
        <w:t xml:space="preserve">Line 1 </w:t>
      </w:r>
      <w:proofErr w:type="spellStart"/>
      <w:r>
        <w:t>adalah</w:t>
      </w:r>
      <w:proofErr w:type="spellEnd"/>
      <w:r>
        <w:t xml:space="preserve"> line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Line 2 </w:t>
      </w:r>
      <w:proofErr w:type="spellStart"/>
      <w:r>
        <w:t>sampai</w:t>
      </w:r>
      <w:proofErr w:type="spellEnd"/>
      <w:r>
        <w:t xml:space="preserve"> 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. Line 3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lastRenderedPageBreak/>
        <w:t xml:space="preserve">alignment pada </w:t>
      </w:r>
      <w:proofErr w:type="spellStart"/>
      <w:r>
        <w:t>tabel</w:t>
      </w:r>
      <w:proofErr w:type="spellEnd"/>
      <w:r>
        <w:t xml:space="preserve">. Line 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sortir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. Line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. Line 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inline pada html. Sama </w:t>
      </w:r>
      <w:proofErr w:type="spellStart"/>
      <w:r>
        <w:t>halnya</w:t>
      </w:r>
      <w:proofErr w:type="spellEnd"/>
      <w:r>
        <w:t xml:space="preserve"> pada line 8, 9, 10, 11, 12, dan 13 masing </w:t>
      </w:r>
      <w:proofErr w:type="spellStart"/>
      <w:r>
        <w:t>masing</w:t>
      </w:r>
      <w:proofErr w:type="spellEnd"/>
      <w:r>
        <w:t xml:space="preserve"> line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kolom</w:t>
      </w:r>
      <w:proofErr w:type="spellEnd"/>
      <w:r>
        <w:t>.</w:t>
      </w:r>
    </w:p>
    <w:p w14:paraId="391AFFD4" w14:textId="77777777" w:rsidR="00062546" w:rsidRDefault="00062546" w:rsidP="00206F62"/>
    <w:p w14:paraId="37828FE8" w14:textId="77777777" w:rsidR="00206F62" w:rsidRPr="00E40D86" w:rsidRDefault="00206F62" w:rsidP="00206F62">
      <w:pPr>
        <w:pStyle w:val="STTSAlgoritma"/>
      </w:pPr>
      <w:bookmarkStart w:id="455" w:name="_Toc124442809"/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5.18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Datatable</w:t>
      </w:r>
      <w:bookmarkEnd w:id="455"/>
      <w:proofErr w:type="spellEnd"/>
    </w:p>
    <w:p w14:paraId="26D78C67" w14:textId="77777777" w:rsidR="00206F62" w:rsidRDefault="00206F62">
      <w:pPr>
        <w:pStyle w:val="STTSAlgoritmaContent"/>
        <w:widowControl w:val="0"/>
        <w:numPr>
          <w:ilvl w:val="0"/>
          <w:numId w:val="41"/>
        </w:numPr>
        <w:ind w:left="567" w:hanging="567"/>
      </w:pPr>
      <w:r w:rsidRPr="00A852AF">
        <w:t>Await</w:t>
      </w:r>
      <w:r>
        <w:t xml:space="preserve"> </w:t>
      </w:r>
      <w:proofErr w:type="spellStart"/>
      <w:r w:rsidRPr="00A852AF">
        <w:t>axios.post</w:t>
      </w:r>
      <w:proofErr w:type="spellEnd"/>
      <w:r w:rsidRPr="00A852AF">
        <w:t>('/</w:t>
      </w:r>
      <w:proofErr w:type="spellStart"/>
      <w:r w:rsidRPr="00A852AF">
        <w:t>api</w:t>
      </w:r>
      <w:proofErr w:type="spellEnd"/>
      <w:r w:rsidRPr="00A852AF">
        <w:t>/</w:t>
      </w:r>
      <w:proofErr w:type="spellStart"/>
      <w:r w:rsidRPr="00A852AF">
        <w:t>getdatatable</w:t>
      </w:r>
      <w:proofErr w:type="spellEnd"/>
      <w:r w:rsidRPr="00A852AF">
        <w:t>',</w:t>
      </w:r>
    </w:p>
    <w:p w14:paraId="36320C15" w14:textId="77777777" w:rsidR="00206F62" w:rsidRPr="00A852AF" w:rsidRDefault="00206F62" w:rsidP="00206F62">
      <w:pPr>
        <w:pStyle w:val="STTSAlgoritmaContent"/>
        <w:numPr>
          <w:ilvl w:val="0"/>
          <w:numId w:val="0"/>
        </w:numPr>
        <w:ind w:left="567"/>
      </w:pPr>
      <w:r w:rsidRPr="00A852AF">
        <w:t>{</w:t>
      </w:r>
      <w:proofErr w:type="spellStart"/>
      <w:r w:rsidRPr="00A852AF">
        <w:t>Role:this.authStore.user.account_privileges.title</w:t>
      </w:r>
      <w:proofErr w:type="spellEnd"/>
      <w:r w:rsidRPr="00A852AF">
        <w:t>, Departemen:this.authStore.user.account_privileges.account_dept}).then((response) =&gt; {</w:t>
      </w:r>
    </w:p>
    <w:p w14:paraId="3906521A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this.datatable</w:t>
      </w:r>
      <w:proofErr w:type="spellEnd"/>
      <w:r w:rsidRPr="00A852AF">
        <w:t xml:space="preserve"> = []</w:t>
      </w:r>
    </w:p>
    <w:p w14:paraId="42888C6E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this.datatable</w:t>
      </w:r>
      <w:proofErr w:type="spellEnd"/>
      <w:r w:rsidRPr="00A852AF">
        <w:t xml:space="preserve"> = </w:t>
      </w:r>
      <w:proofErr w:type="spellStart"/>
      <w:r w:rsidRPr="00A852AF">
        <w:t>response.data.reverse</w:t>
      </w:r>
      <w:proofErr w:type="spellEnd"/>
      <w:r w:rsidRPr="00A852AF">
        <w:t>()</w:t>
      </w:r>
    </w:p>
    <w:p w14:paraId="0B8041C3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this.datatable.forEach</w:t>
      </w:r>
      <w:proofErr w:type="spellEnd"/>
      <w:r w:rsidRPr="00A852AF">
        <w:t>(element =&gt; {</w:t>
      </w:r>
    </w:p>
    <w:p w14:paraId="52679B99" w14:textId="77777777" w:rsidR="00206F62" w:rsidRDefault="00206F62" w:rsidP="00206F62">
      <w:pPr>
        <w:pStyle w:val="STTSAlgoritmaContent"/>
        <w:widowControl w:val="0"/>
        <w:ind w:left="1134" w:hanging="1134"/>
      </w:pPr>
      <w:r w:rsidRPr="00A852AF">
        <w:t>element["</w:t>
      </w:r>
      <w:proofErr w:type="spellStart"/>
      <w:r w:rsidRPr="00A852AF">
        <w:t>updated_at</w:t>
      </w:r>
      <w:proofErr w:type="spellEnd"/>
      <w:r w:rsidRPr="00A852AF">
        <w:t>"]</w:t>
      </w:r>
    </w:p>
    <w:p w14:paraId="6BC91A8A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proofErr w:type="spellStart"/>
      <w:r w:rsidRPr="00A852AF">
        <w:t>this.converttime</w:t>
      </w:r>
      <w:proofErr w:type="spellEnd"/>
      <w:r w:rsidRPr="00A852AF">
        <w:t>(element["</w:t>
      </w:r>
      <w:proofErr w:type="spellStart"/>
      <w:r w:rsidRPr="00A852AF">
        <w:t>updated_at</w:t>
      </w:r>
      <w:proofErr w:type="spellEnd"/>
      <w:r w:rsidRPr="00A852AF">
        <w:t>"])</w:t>
      </w:r>
    </w:p>
    <w:p w14:paraId="1D0C17CC" w14:textId="77777777" w:rsidR="00206F62" w:rsidRPr="00A852AF" w:rsidRDefault="00206F62" w:rsidP="00206F62">
      <w:pPr>
        <w:pStyle w:val="STTSAlgoritmaContent"/>
        <w:widowControl w:val="0"/>
        <w:ind w:left="1134" w:hanging="1134"/>
      </w:pPr>
      <w:r w:rsidRPr="00A852AF">
        <w:t>});</w:t>
      </w:r>
    </w:p>
    <w:p w14:paraId="73F9A3BB" w14:textId="77777777" w:rsidR="00206F62" w:rsidRPr="00A852AF" w:rsidRDefault="00206F62" w:rsidP="00206F62">
      <w:pPr>
        <w:pStyle w:val="STTSAlgoritmaContent"/>
        <w:widowControl w:val="0"/>
        <w:ind w:left="567" w:hanging="567"/>
      </w:pPr>
      <w:r w:rsidRPr="00A852AF">
        <w:t>})</w:t>
      </w:r>
    </w:p>
    <w:p w14:paraId="4B0B26BB" w14:textId="77777777" w:rsidR="00206F62" w:rsidRDefault="00206F62" w:rsidP="00206F62"/>
    <w:p w14:paraId="05D9C00F" w14:textId="77777777" w:rsidR="00206F62" w:rsidRDefault="00206F62" w:rsidP="00206F62">
      <w:r>
        <w:t xml:space="preserve">Line 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request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pada </w:t>
      </w:r>
      <w:proofErr w:type="spellStart"/>
      <w:r>
        <w:t>datatable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baris 16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dikosongkan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. Line 17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membalik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lama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pada </w:t>
      </w:r>
      <w:proofErr w:type="spellStart"/>
      <w:r>
        <w:t>datatable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pada line 19 pada masing </w:t>
      </w:r>
      <w:proofErr w:type="spellStart"/>
      <w:r>
        <w:t>masing</w:t>
      </w:r>
      <w:proofErr w:type="spellEnd"/>
      <w:r>
        <w:t xml:space="preserve"> baris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object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data </w:t>
      </w:r>
      <w:proofErr w:type="spellStart"/>
      <w:r>
        <w:t>updated_at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pada baris 20 format data </w:t>
      </w:r>
      <w:proofErr w:type="spellStart"/>
      <w:r>
        <w:t>diubah</w:t>
      </w:r>
      <w:proofErr w:type="spellEnd"/>
      <w:r>
        <w:t xml:space="preserve">. Data </w:t>
      </w:r>
      <w:proofErr w:type="spellStart"/>
      <w:r>
        <w:t>datatable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update data </w:t>
      </w:r>
      <w:proofErr w:type="spellStart"/>
      <w:r>
        <w:t>sesuai</w:t>
      </w:r>
      <w:proofErr w:type="spellEnd"/>
      <w:r>
        <w:t xml:space="preserve"> pada value </w:t>
      </w:r>
      <w:proofErr w:type="spellStart"/>
      <w:r>
        <w:t>this.datatable</w:t>
      </w:r>
      <w:proofErr w:type="spellEnd"/>
      <w:r>
        <w:t>.</w:t>
      </w:r>
    </w:p>
    <w:p w14:paraId="0DA9B70D" w14:textId="77777777" w:rsidR="00206F62" w:rsidRDefault="00206F62" w:rsidP="00206F62">
      <w:pPr>
        <w:ind w:firstLine="0"/>
      </w:pPr>
    </w:p>
    <w:p w14:paraId="42E018A8" w14:textId="35083E65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56" w:name="_Toc124444558"/>
      <w:r>
        <w:t>Excel</w:t>
      </w:r>
      <w:bookmarkEnd w:id="456"/>
      <w:r>
        <w:t xml:space="preserve"> </w:t>
      </w:r>
    </w:p>
    <w:p w14:paraId="0ED81520" w14:textId="523DC215" w:rsidR="00062546" w:rsidRDefault="00206F62" w:rsidP="00062546">
      <w:r>
        <w:t xml:space="preserve">Excel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Excel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 w:rsidR="00062546">
        <w:t>lazim</w:t>
      </w:r>
      <w:proofErr w:type="spellEnd"/>
      <w:r w:rsidR="00062546">
        <w:t xml:space="preserve"> </w:t>
      </w:r>
      <w:proofErr w:type="spellStart"/>
      <w:r w:rsidR="00062546">
        <w:t>ditemui</w:t>
      </w:r>
      <w:proofErr w:type="spellEnd"/>
      <w:r w:rsidR="00062546">
        <w:t xml:space="preserve"> pada</w:t>
      </w:r>
      <w:r>
        <w:t xml:space="preserve"> </w:t>
      </w:r>
      <w:proofErr w:type="spellStart"/>
      <w:r w:rsidR="00062546">
        <w:t>lingkungan</w:t>
      </w:r>
      <w:proofErr w:type="spellEnd"/>
      <w:r w:rsidR="00062546">
        <w:t xml:space="preserve"> </w:t>
      </w:r>
      <w:proofErr w:type="spellStart"/>
      <w:r>
        <w:t>perkantoran</w:t>
      </w:r>
      <w:proofErr w:type="spellEnd"/>
      <w:r>
        <w:t xml:space="preserve">. Pada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excel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062546">
        <w:t>melakukan</w:t>
      </w:r>
      <w:proofErr w:type="spellEnd"/>
      <w:r w:rsidR="00062546">
        <w:t xml:space="preserve"> proses download </w:t>
      </w:r>
      <w:proofErr w:type="spellStart"/>
      <w:r>
        <w:t>datatable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SPK. Proses download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excel</w:t>
      </w:r>
      <w:r w:rsidR="00062546">
        <w:t xml:space="preserve"> pada </w:t>
      </w:r>
      <w:proofErr w:type="spellStart"/>
      <w:r w:rsidR="00062546">
        <w:t>halaman</w:t>
      </w:r>
      <w:proofErr w:type="spellEnd"/>
      <w:r w:rsidR="00062546">
        <w:t xml:space="preserve"> show result</w:t>
      </w:r>
      <w:r>
        <w:t xml:space="preserve">. </w:t>
      </w:r>
      <w:r w:rsidR="00062546">
        <w:t xml:space="preserve"> </w:t>
      </w:r>
      <w:proofErr w:type="spellStart"/>
      <w:r w:rsidR="00062546">
        <w:t>Secara</w:t>
      </w:r>
      <w:proofErr w:type="spellEnd"/>
      <w:r w:rsidR="00062546">
        <w:t xml:space="preserve"> </w:t>
      </w:r>
      <w:proofErr w:type="spellStart"/>
      <w:r w:rsidR="00062546">
        <w:t>otomatis</w:t>
      </w:r>
      <w:proofErr w:type="spellEnd"/>
      <w:r w:rsidR="00062546">
        <w:t xml:space="preserve"> file yang </w:t>
      </w:r>
      <w:proofErr w:type="spellStart"/>
      <w:r w:rsidR="00062546">
        <w:t>telah</w:t>
      </w:r>
      <w:proofErr w:type="spellEnd"/>
      <w:r w:rsidR="00062546">
        <w:t xml:space="preserve"> di download </w:t>
      </w:r>
      <w:proofErr w:type="spellStart"/>
      <w:r w:rsidR="00062546">
        <w:t>tadi</w:t>
      </w:r>
      <w:proofErr w:type="spellEnd"/>
      <w:r w:rsidR="00062546">
        <w:t xml:space="preserve"> </w:t>
      </w:r>
      <w:proofErr w:type="spellStart"/>
      <w:r w:rsidR="00062546">
        <w:t>akan</w:t>
      </w:r>
      <w:proofErr w:type="spellEnd"/>
      <w:r w:rsidR="00062546">
        <w:t xml:space="preserve"> </w:t>
      </w:r>
      <w:proofErr w:type="spellStart"/>
      <w:r w:rsidR="00062546">
        <w:t>tersimpan</w:t>
      </w:r>
      <w:proofErr w:type="spellEnd"/>
      <w:r w:rsidR="00062546">
        <w:t xml:space="preserve"> pada folder download (default) </w:t>
      </w:r>
      <w:proofErr w:type="spellStart"/>
      <w:r w:rsidR="00062546">
        <w:t>atau</w:t>
      </w:r>
      <w:proofErr w:type="spellEnd"/>
      <w:r w:rsidR="00062546">
        <w:t xml:space="preserve"> di folder lain </w:t>
      </w:r>
      <w:proofErr w:type="spellStart"/>
      <w:r w:rsidR="00062546">
        <w:t>sesuai</w:t>
      </w:r>
      <w:proofErr w:type="spellEnd"/>
      <w:r w:rsidR="00062546">
        <w:t xml:space="preserve"> </w:t>
      </w:r>
      <w:proofErr w:type="spellStart"/>
      <w:r w:rsidR="00062546">
        <w:t>dengan</w:t>
      </w:r>
      <w:proofErr w:type="spellEnd"/>
      <w:r w:rsidR="00062546">
        <w:t xml:space="preserve"> </w:t>
      </w:r>
      <w:proofErr w:type="spellStart"/>
      <w:r w:rsidR="00062546">
        <w:t>pengaturan</w:t>
      </w:r>
      <w:proofErr w:type="spellEnd"/>
      <w:r w:rsidR="00062546">
        <w:t xml:space="preserve"> download pada masing – masing </w:t>
      </w:r>
      <w:proofErr w:type="spellStart"/>
      <w:r w:rsidR="00062546">
        <w:t>komputer</w:t>
      </w:r>
      <w:proofErr w:type="spellEnd"/>
      <w:r w:rsidR="00062546">
        <w:t xml:space="preserve"> </w:t>
      </w:r>
      <w:proofErr w:type="spellStart"/>
      <w:r w:rsidR="00062546">
        <w:t>klien</w:t>
      </w:r>
      <w:proofErr w:type="spellEnd"/>
      <w:r w:rsidR="00062546">
        <w:t>.</w:t>
      </w:r>
    </w:p>
    <w:p w14:paraId="078B027C" w14:textId="77777777" w:rsidR="00206F62" w:rsidRPr="00E40D86" w:rsidRDefault="00206F62" w:rsidP="00206F62">
      <w:pPr>
        <w:pStyle w:val="STTSAlgoritma"/>
      </w:pPr>
      <w:bookmarkStart w:id="457" w:name="_Toc124442810"/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 xml:space="preserve">5.19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Datatable</w:t>
      </w:r>
      <w:bookmarkEnd w:id="457"/>
      <w:proofErr w:type="spellEnd"/>
    </w:p>
    <w:p w14:paraId="7AEB066A" w14:textId="77777777" w:rsidR="00206F62" w:rsidRDefault="00206F62">
      <w:pPr>
        <w:pStyle w:val="STTSAlgoritmaContent"/>
        <w:widowControl w:val="0"/>
        <w:numPr>
          <w:ilvl w:val="0"/>
          <w:numId w:val="42"/>
        </w:numPr>
        <w:ind w:left="567" w:hanging="567"/>
      </w:pPr>
      <w:r w:rsidRPr="00E27EC9">
        <w:t xml:space="preserve">import </w:t>
      </w:r>
      <w:proofErr w:type="spellStart"/>
      <w:r w:rsidRPr="00E27EC9">
        <w:t>JsonExcel</w:t>
      </w:r>
      <w:proofErr w:type="spellEnd"/>
      <w:r w:rsidRPr="00E27EC9">
        <w:t xml:space="preserve"> from "</w:t>
      </w:r>
      <w:proofErr w:type="spellStart"/>
      <w:r w:rsidRPr="00E27EC9">
        <w:t>vue</w:t>
      </w:r>
      <w:proofErr w:type="spellEnd"/>
      <w:r w:rsidRPr="00E27EC9">
        <w:t>-</w:t>
      </w:r>
      <w:proofErr w:type="spellStart"/>
      <w:r w:rsidRPr="00E27EC9">
        <w:t>json</w:t>
      </w:r>
      <w:proofErr w:type="spellEnd"/>
      <w:r w:rsidRPr="00E27EC9">
        <w:t>-excel"</w:t>
      </w:r>
    </w:p>
    <w:p w14:paraId="256219A1" w14:textId="77777777" w:rsidR="00206F62" w:rsidRPr="00E27EC9" w:rsidRDefault="00206F62">
      <w:pPr>
        <w:pStyle w:val="STTSAlgoritmaContent"/>
        <w:widowControl w:val="0"/>
        <w:numPr>
          <w:ilvl w:val="0"/>
          <w:numId w:val="42"/>
        </w:numPr>
        <w:ind w:left="567" w:hanging="567"/>
      </w:pPr>
      <w:proofErr w:type="spellStart"/>
      <w:r w:rsidRPr="00E27EC9">
        <w:t>json_fields</w:t>
      </w:r>
      <w:proofErr w:type="spellEnd"/>
      <w:r w:rsidRPr="00E27EC9">
        <w:t>: {</w:t>
      </w:r>
    </w:p>
    <w:p w14:paraId="3F7DF88D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"NO SPK": "</w:t>
      </w:r>
      <w:proofErr w:type="spellStart"/>
      <w:r w:rsidRPr="00E27EC9">
        <w:t>NoSPK</w:t>
      </w:r>
      <w:proofErr w:type="spellEnd"/>
      <w:r w:rsidRPr="00E27EC9">
        <w:t>",</w:t>
      </w:r>
    </w:p>
    <w:p w14:paraId="5EB50280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"Kode Kit": "</w:t>
      </w:r>
      <w:proofErr w:type="spellStart"/>
      <w:r w:rsidRPr="00E27EC9">
        <w:t>kode</w:t>
      </w:r>
      <w:proofErr w:type="spellEnd"/>
      <w:r w:rsidRPr="00E27EC9">
        <w:t>",</w:t>
      </w:r>
    </w:p>
    <w:p w14:paraId="612DDB10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"Nama Kit": "</w:t>
      </w:r>
      <w:proofErr w:type="spellStart"/>
      <w:r w:rsidRPr="00E27EC9">
        <w:t>namakit</w:t>
      </w:r>
      <w:proofErr w:type="spellEnd"/>
      <w:r w:rsidRPr="00E27EC9">
        <w:t>",</w:t>
      </w:r>
    </w:p>
    <w:p w14:paraId="3739EA9A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 xml:space="preserve">"Nama </w:t>
      </w:r>
      <w:proofErr w:type="spellStart"/>
      <w:r w:rsidRPr="00E27EC9">
        <w:t>Komponen</w:t>
      </w:r>
      <w:proofErr w:type="spellEnd"/>
      <w:r w:rsidRPr="00E27EC9">
        <w:t>": "</w:t>
      </w:r>
      <w:proofErr w:type="spellStart"/>
      <w:r w:rsidRPr="00E27EC9">
        <w:t>namakomponen</w:t>
      </w:r>
      <w:proofErr w:type="spellEnd"/>
      <w:r w:rsidRPr="00E27EC9">
        <w:t>",</w:t>
      </w:r>
    </w:p>
    <w:p w14:paraId="43E9DE1A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</w:t>
      </w:r>
      <w:proofErr w:type="spellStart"/>
      <w:r w:rsidRPr="00E27EC9">
        <w:t>Kebutuhan</w:t>
      </w:r>
      <w:proofErr w:type="spellEnd"/>
      <w:r w:rsidRPr="00E27EC9">
        <w:t>": "Qty",</w:t>
      </w:r>
    </w:p>
    <w:p w14:paraId="7DFA6235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</w:t>
      </w:r>
      <w:proofErr w:type="spellStart"/>
      <w:r w:rsidRPr="00E27EC9">
        <w:t>Siteid</w:t>
      </w:r>
      <w:proofErr w:type="spellEnd"/>
      <w:r w:rsidRPr="00E27EC9">
        <w:t>": "</w:t>
      </w:r>
      <w:proofErr w:type="spellStart"/>
      <w:r w:rsidRPr="00E27EC9">
        <w:t>siteID</w:t>
      </w:r>
      <w:proofErr w:type="spellEnd"/>
      <w:r w:rsidRPr="00E27EC9">
        <w:t>",</w:t>
      </w:r>
    </w:p>
    <w:p w14:paraId="0996987F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 xml:space="preserve">"Dari </w:t>
      </w:r>
      <w:proofErr w:type="spellStart"/>
      <w:r w:rsidRPr="00E27EC9">
        <w:t>Rak</w:t>
      </w:r>
      <w:proofErr w:type="spellEnd"/>
      <w:r w:rsidRPr="00E27EC9">
        <w:t>": "Dari",</w:t>
      </w:r>
    </w:p>
    <w:p w14:paraId="716502BF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"</w:t>
      </w:r>
      <w:proofErr w:type="spellStart"/>
      <w:r w:rsidRPr="00E27EC9">
        <w:t>Ke</w:t>
      </w:r>
      <w:proofErr w:type="spellEnd"/>
      <w:r w:rsidRPr="00E27EC9">
        <w:t xml:space="preserve"> </w:t>
      </w:r>
      <w:proofErr w:type="spellStart"/>
      <w:r w:rsidRPr="00E27EC9">
        <w:t>Rak</w:t>
      </w:r>
      <w:proofErr w:type="spellEnd"/>
      <w:r w:rsidRPr="00E27EC9">
        <w:t>": "Kerak",</w:t>
      </w:r>
    </w:p>
    <w:p w14:paraId="4B274595" w14:textId="77777777" w:rsidR="00206F62" w:rsidRPr="00E27EC9" w:rsidRDefault="00206F62">
      <w:pPr>
        <w:pStyle w:val="STTSAlgoritmaContent"/>
        <w:widowControl w:val="0"/>
        <w:ind w:left="567" w:hanging="567"/>
      </w:pPr>
      <w:r w:rsidRPr="00E27EC9">
        <w:t>},</w:t>
      </w:r>
    </w:p>
    <w:p w14:paraId="3CA54A0F" w14:textId="77777777" w:rsidR="00206F62" w:rsidRDefault="00206F62" w:rsidP="00206F62">
      <w:pPr>
        <w:pStyle w:val="STTSAlgoritmaContent"/>
        <w:widowControl w:val="0"/>
        <w:ind w:left="567" w:hanging="567"/>
      </w:pPr>
      <w:r w:rsidRPr="00E27EC9">
        <w:t>&lt;</w:t>
      </w:r>
      <w:proofErr w:type="spellStart"/>
      <w:r w:rsidRPr="00E27EC9">
        <w:t>JsonExcel</w:t>
      </w:r>
      <w:proofErr w:type="spellEnd"/>
      <w:r>
        <w:t xml:space="preserve"> </w:t>
      </w:r>
      <w:r w:rsidRPr="00E27EC9">
        <w:t>class="</w:t>
      </w:r>
      <w:proofErr w:type="spellStart"/>
      <w:r w:rsidRPr="00E27EC9">
        <w:t>btn</w:t>
      </w:r>
      <w:proofErr w:type="spellEnd"/>
      <w:r>
        <w:t xml:space="preserve"> </w:t>
      </w:r>
      <w:proofErr w:type="spellStart"/>
      <w:r w:rsidRPr="00E27EC9">
        <w:t>btn</w:t>
      </w:r>
      <w:proofErr w:type="spellEnd"/>
      <w:r w:rsidRPr="00E27EC9">
        <w:t>-primary"</w:t>
      </w:r>
      <w:r>
        <w:t xml:space="preserve"> </w:t>
      </w:r>
    </w:p>
    <w:p w14:paraId="2C16EEA0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:data="</w:t>
      </w:r>
      <w:proofErr w:type="spellStart"/>
      <w:r w:rsidRPr="00E27EC9">
        <w:t>datatable</w:t>
      </w:r>
      <w:proofErr w:type="spellEnd"/>
      <w:r w:rsidRPr="00E27EC9">
        <w:t>" :fields="</w:t>
      </w:r>
      <w:proofErr w:type="spellStart"/>
      <w:r w:rsidRPr="00E27EC9">
        <w:t>json_fields</w:t>
      </w:r>
      <w:proofErr w:type="spellEnd"/>
      <w:r w:rsidRPr="00E27EC9">
        <w:t>"</w:t>
      </w:r>
    </w:p>
    <w:p w14:paraId="06CD4D6A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worksheet="My Worksheet" name="filename.xls" style="margin-right: 20px;"&gt;</w:t>
      </w:r>
    </w:p>
    <w:p w14:paraId="0D1F9475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Download Excel &lt;font-awesome-icon icon="fa-solid fa-download" /&gt;</w:t>
      </w:r>
    </w:p>
    <w:p w14:paraId="0F8F01C8" w14:textId="77777777" w:rsidR="00206F62" w:rsidRPr="00E27EC9" w:rsidRDefault="00206F62" w:rsidP="00206F62">
      <w:pPr>
        <w:pStyle w:val="STTSAlgoritmaContent"/>
        <w:widowControl w:val="0"/>
        <w:ind w:left="567" w:hanging="567"/>
      </w:pPr>
      <w:r w:rsidRPr="00E27EC9">
        <w:t>&lt;/</w:t>
      </w:r>
      <w:proofErr w:type="spellStart"/>
      <w:r w:rsidRPr="00E27EC9">
        <w:t>JsonExcel</w:t>
      </w:r>
      <w:proofErr w:type="spellEnd"/>
      <w:r w:rsidRPr="00E27EC9">
        <w:t>&gt;</w:t>
      </w:r>
    </w:p>
    <w:p w14:paraId="7C440EC0" w14:textId="77777777" w:rsidR="00206F62" w:rsidRDefault="00206F62" w:rsidP="00206F62"/>
    <w:p w14:paraId="59F6C553" w14:textId="77777777" w:rsidR="00206F62" w:rsidRDefault="00206F62" w:rsidP="00206F62">
      <w:pPr>
        <w:widowControl w:val="0"/>
      </w:pPr>
      <w:r>
        <w:t xml:space="preserve">Line 1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Jsonexcel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library </w:t>
      </w:r>
      <w:proofErr w:type="spellStart"/>
      <w:r>
        <w:t>vue</w:t>
      </w:r>
      <w:proofErr w:type="spellEnd"/>
      <w:r>
        <w:t>-</w:t>
      </w:r>
      <w:proofErr w:type="spellStart"/>
      <w:r>
        <w:t>json</w:t>
      </w:r>
      <w:proofErr w:type="spellEnd"/>
      <w:r>
        <w:t xml:space="preserve">-excel. Line 12 </w:t>
      </w:r>
      <w:proofErr w:type="spellStart"/>
      <w:r>
        <w:t>bergungsi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download pada html. Nanti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inline. Di line 13 data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data dan fields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menyiapkan</w:t>
      </w:r>
      <w:proofErr w:type="spellEnd"/>
      <w:r>
        <w:t xml:space="preserve"> format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didownloa</w:t>
      </w:r>
      <w:proofErr w:type="spellEnd"/>
      <w:r>
        <w:t xml:space="preserve">. Lalu di line 14 worksheet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sheet pada excel, </w:t>
      </w:r>
      <w:proofErr w:type="spellStart"/>
      <w:r>
        <w:t>lalu</w:t>
      </w:r>
      <w:proofErr w:type="spellEnd"/>
      <w:r>
        <w:t xml:space="preserve"> name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file </w:t>
      </w:r>
      <w:proofErr w:type="spellStart"/>
      <w:r>
        <w:t>excelnya</w:t>
      </w:r>
      <w:proofErr w:type="spellEnd"/>
      <w:r>
        <w:t xml:space="preserve">. Line 15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icon download. Line 16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tutup</w:t>
      </w:r>
      <w:proofErr w:type="spellEnd"/>
      <w:r>
        <w:t xml:space="preserve"> tag </w:t>
      </w:r>
      <w:proofErr w:type="spellStart"/>
      <w:r>
        <w:t>htmlnya</w:t>
      </w:r>
      <w:proofErr w:type="spellEnd"/>
      <w:r>
        <w:t xml:space="preserve">. </w:t>
      </w:r>
    </w:p>
    <w:p w14:paraId="6AFCD871" w14:textId="77777777" w:rsidR="00206F62" w:rsidRDefault="00206F62" w:rsidP="00206F62">
      <w:pPr>
        <w:widowControl w:val="0"/>
      </w:pPr>
    </w:p>
    <w:p w14:paraId="01085859" w14:textId="467C9F89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58" w:name="_Toc124444559"/>
      <w:r>
        <w:t>Print</w:t>
      </w:r>
      <w:bookmarkEnd w:id="458"/>
    </w:p>
    <w:p w14:paraId="6F6B4BAA" w14:textId="596AAC0A" w:rsidR="00206F62" w:rsidRDefault="00206F62" w:rsidP="009D56F9">
      <w:r>
        <w:t xml:space="preserve">Print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kalah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Bagi </w:t>
      </w:r>
      <w:proofErr w:type="spellStart"/>
      <w:r>
        <w:t>perkantoran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Penggunaannya</w:t>
      </w:r>
      <w:proofErr w:type="spellEnd"/>
      <w:r>
        <w:t xml:space="preserve"> </w:t>
      </w:r>
      <w:proofErr w:type="spellStart"/>
      <w:r>
        <w:t>sangatlah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print. Tidak </w:t>
      </w:r>
      <w:proofErr w:type="spellStart"/>
      <w:r>
        <w:t>ada</w:t>
      </w:r>
      <w:proofErr w:type="spellEnd"/>
      <w:r>
        <w:t xml:space="preserve"> yang special </w:t>
      </w:r>
      <w:proofErr w:type="spellStart"/>
      <w:r>
        <w:t>dari</w:t>
      </w:r>
      <w:proofErr w:type="spellEnd"/>
      <w:r>
        <w:t xml:space="preserve"> print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. </w:t>
      </w:r>
    </w:p>
    <w:p w14:paraId="11DF2F4E" w14:textId="77777777" w:rsidR="007A5F0D" w:rsidRDefault="007A5F0D" w:rsidP="00206F62">
      <w:pPr>
        <w:widowControl w:val="0"/>
      </w:pPr>
    </w:p>
    <w:p w14:paraId="0242BAFD" w14:textId="77777777" w:rsidR="00206F62" w:rsidRPr="00E40D86" w:rsidRDefault="00206F62" w:rsidP="00206F62">
      <w:pPr>
        <w:pStyle w:val="STTSAlgoritma"/>
      </w:pPr>
      <w:bookmarkStart w:id="459" w:name="_Toc124442811"/>
      <w:proofErr w:type="spellStart"/>
      <w:r w:rsidRPr="00E40D86">
        <w:t>Segmen</w:t>
      </w:r>
      <w:proofErr w:type="spellEnd"/>
      <w:r w:rsidRPr="00E40D86">
        <w:t xml:space="preserve"> Program </w:t>
      </w:r>
      <w:r>
        <w:t>5.20 Print</w:t>
      </w:r>
      <w:bookmarkEnd w:id="459"/>
    </w:p>
    <w:p w14:paraId="550C23B2" w14:textId="77777777" w:rsidR="00206F62" w:rsidRPr="00C36246" w:rsidRDefault="00206F62">
      <w:pPr>
        <w:pStyle w:val="STTSAlgoritmaContent"/>
        <w:widowControl w:val="0"/>
        <w:numPr>
          <w:ilvl w:val="0"/>
          <w:numId w:val="43"/>
        </w:numPr>
        <w:ind w:left="567" w:hanging="567"/>
      </w:pPr>
      <w:r w:rsidRPr="00C36246">
        <w:t>&lt;div id="</w:t>
      </w:r>
      <w:proofErr w:type="spellStart"/>
      <w:r w:rsidRPr="00C36246">
        <w:t>printMe</w:t>
      </w:r>
      <w:proofErr w:type="spellEnd"/>
      <w:r w:rsidRPr="00C36246">
        <w:t>"&gt;</w:t>
      </w:r>
    </w:p>
    <w:p w14:paraId="4DC24ED0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&lt;div id="image"&gt;&lt;/div&gt;</w:t>
      </w:r>
    </w:p>
    <w:p w14:paraId="325668AA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&lt;v-data-table dense :headers="</w:t>
      </w:r>
      <w:proofErr w:type="spellStart"/>
      <w:r w:rsidRPr="00C36246">
        <w:t>headerstable</w:t>
      </w:r>
      <w:proofErr w:type="spellEnd"/>
      <w:r w:rsidRPr="00C36246">
        <w:t>" :items="</w:t>
      </w:r>
      <w:proofErr w:type="spellStart"/>
      <w:r w:rsidRPr="00C36246">
        <w:t>datatable</w:t>
      </w:r>
      <w:proofErr w:type="spellEnd"/>
      <w:r w:rsidRPr="00C36246">
        <w:t>" :items-per-page="30" :search="search"</w:t>
      </w:r>
    </w:p>
    <w:p w14:paraId="37FA1933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class="elevation-1 font-weight-bold"&gt;</w:t>
      </w:r>
    </w:p>
    <w:p w14:paraId="10A59265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 xml:space="preserve">&lt;template </w:t>
      </w:r>
      <w:proofErr w:type="spellStart"/>
      <w:r w:rsidRPr="00C36246">
        <w:t>v-slot:top</w:t>
      </w:r>
      <w:proofErr w:type="spellEnd"/>
      <w:r w:rsidRPr="00C36246">
        <w:t>&gt;</w:t>
      </w:r>
    </w:p>
    <w:p w14:paraId="3AEDF081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&lt;v-toolbar flat&gt;</w:t>
      </w:r>
    </w:p>
    <w:p w14:paraId="55304719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 xml:space="preserve">&lt;v-toolbar-title&gt;List daftar </w:t>
      </w:r>
      <w:proofErr w:type="spellStart"/>
      <w:r w:rsidRPr="00C36246">
        <w:t>komponen</w:t>
      </w:r>
      <w:proofErr w:type="spellEnd"/>
      <w:r w:rsidRPr="00C36246">
        <w:t>&lt;/v-toolbar-title&gt;</w:t>
      </w:r>
    </w:p>
    <w:p w14:paraId="6FD10453" w14:textId="022DF55B" w:rsidR="00062546" w:rsidRDefault="00062546" w:rsidP="00062546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5.20 (</w:t>
      </w:r>
      <w:proofErr w:type="spellStart"/>
      <w:r>
        <w:t>Lanjutan</w:t>
      </w:r>
      <w:proofErr w:type="spellEnd"/>
      <w:r>
        <w:t>)</w:t>
      </w:r>
    </w:p>
    <w:p w14:paraId="382479CD" w14:textId="382A5F0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&lt;h5 class="</w:t>
      </w:r>
      <w:proofErr w:type="spellStart"/>
      <w:r w:rsidRPr="00C36246">
        <w:t>tanggal</w:t>
      </w:r>
      <w:proofErr w:type="spellEnd"/>
      <w:r w:rsidRPr="00C36246">
        <w:t>"&gt;</w:t>
      </w:r>
      <w:proofErr w:type="spellStart"/>
      <w:r w:rsidRPr="00C36246">
        <w:t>tanggal</w:t>
      </w:r>
      <w:proofErr w:type="spellEnd"/>
      <w:r w:rsidRPr="00C36246">
        <w:t>{{ new Date().</w:t>
      </w:r>
      <w:proofErr w:type="spellStart"/>
      <w:r w:rsidRPr="00C36246">
        <w:t>toLocaleString</w:t>
      </w:r>
      <w:proofErr w:type="spellEnd"/>
      <w:r w:rsidRPr="00C36246">
        <w:t>() }}&lt;/h5&gt;</w:t>
      </w:r>
    </w:p>
    <w:p w14:paraId="6A6180A4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&lt;/v-toolbar&gt;</w:t>
      </w:r>
    </w:p>
    <w:p w14:paraId="3991053F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&lt;/template&gt;</w:t>
      </w:r>
    </w:p>
    <w:p w14:paraId="0B830A6C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&lt;/v-data-table&gt;</w:t>
      </w:r>
    </w:p>
    <w:p w14:paraId="3D337E1E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&lt;/div&gt;</w:t>
      </w:r>
    </w:p>
    <w:p w14:paraId="7B7A172B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const options = {</w:t>
      </w:r>
    </w:p>
    <w:p w14:paraId="15D7B766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styles: [</w:t>
      </w:r>
    </w:p>
    <w:p w14:paraId="0FA37164" w14:textId="77777777" w:rsidR="00206F62" w:rsidRPr="00C36246" w:rsidRDefault="00206F62">
      <w:pPr>
        <w:pStyle w:val="STTSAlgoritmaContent"/>
        <w:widowControl w:val="0"/>
        <w:ind w:left="1134" w:hanging="1134"/>
      </w:pPr>
      <w:r w:rsidRPr="00C36246">
        <w:t>'/</w:t>
      </w:r>
      <w:proofErr w:type="spellStart"/>
      <w:r w:rsidRPr="00C36246">
        <w:t>css</w:t>
      </w:r>
      <w:proofErr w:type="spellEnd"/>
      <w:r w:rsidRPr="00C36246">
        <w:t>/print.css' // &lt;- inject here</w:t>
      </w:r>
    </w:p>
    <w:p w14:paraId="0C41B8B0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]</w:t>
      </w:r>
    </w:p>
    <w:p w14:paraId="5056E39F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}</w:t>
      </w:r>
    </w:p>
    <w:p w14:paraId="306720A1" w14:textId="77777777" w:rsidR="00206F62" w:rsidRPr="00C36246" w:rsidRDefault="00206F62" w:rsidP="00206F62">
      <w:pPr>
        <w:pStyle w:val="STTSAlgoritmaContent"/>
        <w:widowControl w:val="0"/>
        <w:ind w:left="567" w:hanging="567"/>
      </w:pPr>
      <w:r w:rsidRPr="00C36246">
        <w:t>async print() {</w:t>
      </w:r>
    </w:p>
    <w:p w14:paraId="7F5BA078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$("#image").append(`&lt;</w:t>
      </w:r>
      <w:proofErr w:type="spellStart"/>
      <w:r w:rsidRPr="00C36246">
        <w:t>img</w:t>
      </w:r>
      <w:proofErr w:type="spellEnd"/>
      <w:r w:rsidRPr="00C36246">
        <w:t xml:space="preserve"> </w:t>
      </w:r>
      <w:proofErr w:type="spellStart"/>
      <w:r w:rsidRPr="00C36246">
        <w:t>src</w:t>
      </w:r>
      <w:proofErr w:type="spellEnd"/>
      <w:r w:rsidRPr="00C36246">
        <w:t>='/images/</w:t>
      </w:r>
      <w:proofErr w:type="spellStart"/>
      <w:r w:rsidRPr="00C36246">
        <w:t>Logo_Adi_Putro.svg</w:t>
      </w:r>
      <w:proofErr w:type="spellEnd"/>
      <w:r w:rsidRPr="00C36246">
        <w:t xml:space="preserve">' alt='' </w:t>
      </w:r>
      <w:proofErr w:type="spellStart"/>
      <w:r w:rsidRPr="00C36246">
        <w:t>srcset</w:t>
      </w:r>
      <w:proofErr w:type="spellEnd"/>
      <w:r w:rsidRPr="00C36246">
        <w:t>=''&gt;`)</w:t>
      </w:r>
    </w:p>
    <w:p w14:paraId="79280F94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footer__select</w:t>
      </w:r>
      <w:proofErr w:type="spellEnd"/>
      <w:r w:rsidRPr="00C36246">
        <w:t>").html('')</w:t>
      </w:r>
    </w:p>
    <w:p w14:paraId="10EAA7DD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footer__pagination</w:t>
      </w:r>
      <w:proofErr w:type="spellEnd"/>
      <w:r w:rsidRPr="00C36246">
        <w:t>").html('')</w:t>
      </w:r>
    </w:p>
    <w:p w14:paraId="15368FF2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footer__icons</w:t>
      </w:r>
      <w:proofErr w:type="spellEnd"/>
      <w:r w:rsidRPr="00C36246">
        <w:t>-before").html('')</w:t>
      </w:r>
    </w:p>
    <w:p w14:paraId="693CF567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$(".v-data-</w:t>
      </w:r>
      <w:proofErr w:type="spellStart"/>
      <w:r w:rsidRPr="00C36246">
        <w:t>footer__icons</w:t>
      </w:r>
      <w:proofErr w:type="spellEnd"/>
      <w:r w:rsidRPr="00C36246">
        <w:t>-after").html('')</w:t>
      </w:r>
    </w:p>
    <w:p w14:paraId="629F5CFD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await this.$</w:t>
      </w:r>
      <w:proofErr w:type="spellStart"/>
      <w:r w:rsidRPr="00C36246">
        <w:t>htmlToPaper</w:t>
      </w:r>
      <w:proofErr w:type="spellEnd"/>
      <w:r w:rsidRPr="00C36246">
        <w:t>('</w:t>
      </w:r>
      <w:proofErr w:type="spellStart"/>
      <w:r w:rsidRPr="00C36246">
        <w:t>printMe</w:t>
      </w:r>
      <w:proofErr w:type="spellEnd"/>
      <w:r w:rsidRPr="00C36246">
        <w:t>', options);</w:t>
      </w:r>
    </w:p>
    <w:p w14:paraId="16BF3752" w14:textId="77777777" w:rsidR="00206F62" w:rsidRPr="00C36246" w:rsidRDefault="00206F62" w:rsidP="00206F62">
      <w:pPr>
        <w:pStyle w:val="STTSAlgoritmaContent"/>
        <w:widowControl w:val="0"/>
        <w:ind w:left="1134" w:hanging="1134"/>
      </w:pPr>
      <w:r w:rsidRPr="00C36246">
        <w:t>$("#image").html(``);</w:t>
      </w:r>
    </w:p>
    <w:p w14:paraId="40B9FD5C" w14:textId="77777777" w:rsidR="00206F62" w:rsidRPr="00560A88" w:rsidRDefault="00206F62">
      <w:pPr>
        <w:pStyle w:val="STTSAlgoritmaContent"/>
        <w:widowControl w:val="0"/>
        <w:ind w:left="567" w:hanging="567"/>
      </w:pPr>
      <w:r w:rsidRPr="00C36246">
        <w:t>},</w:t>
      </w:r>
    </w:p>
    <w:p w14:paraId="3A399195" w14:textId="77777777" w:rsidR="00206F62" w:rsidRDefault="00206F62" w:rsidP="00206F62">
      <w:pPr>
        <w:widowControl w:val="0"/>
      </w:pPr>
    </w:p>
    <w:p w14:paraId="4D92CED4" w14:textId="77777777" w:rsidR="00206F62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12 </w:t>
      </w:r>
      <w:proofErr w:type="spellStart"/>
      <w:r>
        <w:t>adalah</w:t>
      </w:r>
      <w:proofErr w:type="spellEnd"/>
      <w:r>
        <w:t xml:space="preserve"> html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memasang</w:t>
      </w:r>
      <w:proofErr w:type="spellEnd"/>
      <w:r>
        <w:t xml:space="preserve"> id print pada data table.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area pada html yang </w:t>
      </w:r>
      <w:proofErr w:type="spellStart"/>
      <w:r>
        <w:t>mau</w:t>
      </w:r>
      <w:proofErr w:type="spellEnd"/>
      <w:r>
        <w:t xml:space="preserve"> di print. Line 13 </w:t>
      </w:r>
      <w:proofErr w:type="spellStart"/>
      <w:r>
        <w:t>sampai</w:t>
      </w:r>
      <w:proofErr w:type="spellEnd"/>
      <w:r>
        <w:t xml:space="preserve"> 17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print </w:t>
      </w:r>
      <w:proofErr w:type="spellStart"/>
      <w:r>
        <w:t>nantinya</w:t>
      </w:r>
      <w:proofErr w:type="spellEnd"/>
      <w:r>
        <w:t xml:space="preserve">. Ini </w:t>
      </w:r>
      <w:proofErr w:type="spellStart"/>
      <w:r>
        <w:t>diperuntukkan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kerapian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di line 18 </w:t>
      </w:r>
      <w:proofErr w:type="spellStart"/>
      <w:r>
        <w:t>sampai</w:t>
      </w:r>
      <w:proofErr w:type="spellEnd"/>
      <w:r>
        <w:t xml:space="preserve"> 26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print,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dihilangkan</w:t>
      </w:r>
      <w:proofErr w:type="spellEnd"/>
      <w:r>
        <w:t xml:space="preserve"> dan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ditambah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logo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. </w:t>
      </w:r>
    </w:p>
    <w:p w14:paraId="141582B8" w14:textId="77777777" w:rsidR="00206F62" w:rsidRDefault="00206F62" w:rsidP="00206F62"/>
    <w:p w14:paraId="18448F4F" w14:textId="167B67FA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60" w:name="_Toc124444560"/>
      <w:r>
        <w:t>Halaman Setting</w:t>
      </w:r>
      <w:bookmarkEnd w:id="460"/>
    </w:p>
    <w:p w14:paraId="193A8199" w14:textId="77777777" w:rsidR="00206F62" w:rsidRDefault="00206F62" w:rsidP="00206F62">
      <w:r>
        <w:t xml:space="preserve">Halaman Setting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super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managemen</w:t>
      </w:r>
      <w:proofErr w:type="spellEnd"/>
      <w:r>
        <w:t xml:space="preserve"> </w:t>
      </w:r>
      <w:proofErr w:type="spellStart"/>
      <w:r>
        <w:t>websitenya</w:t>
      </w:r>
      <w:proofErr w:type="spellEnd"/>
      <w:r>
        <w:t xml:space="preserve">.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departemen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stall. </w:t>
      </w:r>
      <w:proofErr w:type="spellStart"/>
      <w:r>
        <w:t>Namun</w:t>
      </w:r>
      <w:proofErr w:type="spellEnd"/>
      <w:r>
        <w:t xml:space="preserve"> proses </w:t>
      </w:r>
      <w:proofErr w:type="spellStart"/>
      <w:r>
        <w:t>codingnya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 oleh path yang </w:t>
      </w:r>
      <w:proofErr w:type="spellStart"/>
      <w:r>
        <w:t>berbeda</w:t>
      </w:r>
      <w:proofErr w:type="spellEnd"/>
      <w:r>
        <w:t xml:space="preserve">. Selain super admin </w:t>
      </w:r>
      <w:proofErr w:type="spellStart"/>
      <w:r>
        <w:t>halaman</w:t>
      </w:r>
      <w:proofErr w:type="spellEnd"/>
      <w:r>
        <w:t xml:space="preserve"> setting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. </w:t>
      </w:r>
    </w:p>
    <w:p w14:paraId="748A9163" w14:textId="77777777" w:rsidR="00206F62" w:rsidRDefault="00206F62" w:rsidP="00206F62"/>
    <w:p w14:paraId="02F875C2" w14:textId="77777777" w:rsidR="00206F62" w:rsidRPr="00E40D86" w:rsidRDefault="00206F62" w:rsidP="00206F62">
      <w:pPr>
        <w:pStyle w:val="STTSAlgoritma"/>
      </w:pPr>
      <w:bookmarkStart w:id="461" w:name="_Toc124442812"/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5.21 Ganti </w:t>
      </w:r>
      <w:proofErr w:type="spellStart"/>
      <w:r>
        <w:t>tampilan</w:t>
      </w:r>
      <w:bookmarkEnd w:id="461"/>
      <w:proofErr w:type="spellEnd"/>
    </w:p>
    <w:p w14:paraId="10CA5172" w14:textId="77777777" w:rsidR="00206F62" w:rsidRPr="007F0ACC" w:rsidRDefault="00206F62">
      <w:pPr>
        <w:pStyle w:val="STTSAlgoritmaContent"/>
        <w:widowControl w:val="0"/>
        <w:numPr>
          <w:ilvl w:val="0"/>
          <w:numId w:val="44"/>
        </w:numPr>
        <w:ind w:left="567" w:hanging="567"/>
      </w:pPr>
      <w:r w:rsidRPr="007F0ACC">
        <w:t>import User from './</w:t>
      </w:r>
      <w:proofErr w:type="spellStart"/>
      <w:r w:rsidRPr="007F0ACC">
        <w:t>User.vue</w:t>
      </w:r>
      <w:proofErr w:type="spellEnd"/>
      <w:r w:rsidRPr="007F0ACC">
        <w:t>';</w:t>
      </w:r>
    </w:p>
    <w:p w14:paraId="3CA33E36" w14:textId="77777777" w:rsidR="00206F62" w:rsidRPr="007F0ACC" w:rsidRDefault="00206F62" w:rsidP="00206F62">
      <w:pPr>
        <w:pStyle w:val="STTSAlgoritmaContent"/>
        <w:widowControl w:val="0"/>
        <w:ind w:left="567" w:hanging="567"/>
      </w:pPr>
      <w:r w:rsidRPr="007F0ACC">
        <w:t xml:space="preserve">import </w:t>
      </w:r>
      <w:proofErr w:type="spellStart"/>
      <w:r w:rsidRPr="007F0ACC">
        <w:t>Departemen</w:t>
      </w:r>
      <w:proofErr w:type="spellEnd"/>
      <w:r w:rsidRPr="007F0ACC">
        <w:t xml:space="preserve"> from './</w:t>
      </w:r>
      <w:proofErr w:type="spellStart"/>
      <w:r w:rsidRPr="007F0ACC">
        <w:t>Departemen.vue</w:t>
      </w:r>
      <w:proofErr w:type="spellEnd"/>
      <w:r w:rsidRPr="007F0ACC">
        <w:t>';</w:t>
      </w:r>
    </w:p>
    <w:p w14:paraId="5D966625" w14:textId="77777777" w:rsidR="00206F62" w:rsidRDefault="00206F62">
      <w:pPr>
        <w:pStyle w:val="STTSAlgoritmaContent"/>
        <w:widowControl w:val="0"/>
        <w:ind w:left="567" w:hanging="567"/>
      </w:pPr>
      <w:r w:rsidRPr="007F0ACC">
        <w:t>import Stall from './</w:t>
      </w:r>
      <w:proofErr w:type="spellStart"/>
      <w:r w:rsidRPr="007F0ACC">
        <w:t>Stall.vue</w:t>
      </w:r>
      <w:proofErr w:type="spellEnd"/>
      <w:r w:rsidRPr="007F0ACC">
        <w:t>';</w:t>
      </w:r>
    </w:p>
    <w:p w14:paraId="6DD9930C" w14:textId="77777777" w:rsidR="00206F62" w:rsidRPr="00E47DC5" w:rsidRDefault="00206F62">
      <w:pPr>
        <w:pStyle w:val="STTSAlgoritmaContent"/>
        <w:widowControl w:val="0"/>
        <w:numPr>
          <w:ilvl w:val="0"/>
          <w:numId w:val="44"/>
        </w:numPr>
        <w:ind w:left="567" w:hanging="567"/>
      </w:pPr>
      <w:r w:rsidRPr="00E47DC5">
        <w:t>&lt;v-container fill-height fluid&gt;</w:t>
      </w:r>
    </w:p>
    <w:p w14:paraId="4EEB2BFE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&lt;v-row justify="center"&gt;</w:t>
      </w:r>
    </w:p>
    <w:p w14:paraId="416BE083" w14:textId="6F3608C0" w:rsidR="00062546" w:rsidRDefault="00062546" w:rsidP="00062546">
      <w:pPr>
        <w:pStyle w:val="AlgoritmaLanjutan"/>
      </w:pPr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>5.21 (</w:t>
      </w:r>
      <w:proofErr w:type="spellStart"/>
      <w:r>
        <w:t>Lanjutan</w:t>
      </w:r>
      <w:proofErr w:type="spellEnd"/>
      <w:r>
        <w:t>)</w:t>
      </w:r>
    </w:p>
    <w:p w14:paraId="2F039A33" w14:textId="4C8C6783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&lt;v-</w:t>
      </w:r>
      <w:proofErr w:type="spellStart"/>
      <w:r w:rsidRPr="00E47DC5">
        <w:t>btn</w:t>
      </w:r>
      <w:proofErr w:type="spellEnd"/>
      <w:r w:rsidRPr="00E47DC5">
        <w:t>-toggle &gt;</w:t>
      </w:r>
    </w:p>
    <w:p w14:paraId="383F51B9" w14:textId="77777777" w:rsidR="00206F62" w:rsidRDefault="00206F62" w:rsidP="00206F62">
      <w:pPr>
        <w:pStyle w:val="STTSAlgoritmaContent"/>
        <w:widowControl w:val="0"/>
        <w:ind w:left="1701" w:hanging="1701"/>
      </w:pPr>
      <w:r w:rsidRPr="00E47DC5">
        <w:t>&lt;v-</w:t>
      </w:r>
      <w:proofErr w:type="spellStart"/>
      <w:r w:rsidRPr="00E47DC5">
        <w:t>btn</w:t>
      </w:r>
      <w:proofErr w:type="spellEnd"/>
    </w:p>
    <w:p w14:paraId="702EECB6" w14:textId="77777777" w:rsidR="00206F62" w:rsidRPr="00E47DC5" w:rsidRDefault="00206F62" w:rsidP="00206F62">
      <w:pPr>
        <w:pStyle w:val="STTSAlgoritmaContent"/>
        <w:numPr>
          <w:ilvl w:val="0"/>
          <w:numId w:val="0"/>
        </w:numPr>
        <w:ind w:left="1701"/>
      </w:pPr>
      <w:r w:rsidRPr="00E47DC5">
        <w:t>@click="changetoggle('Account')" :class="[</w:t>
      </w:r>
      <w:proofErr w:type="spellStart"/>
      <w:r w:rsidRPr="00E47DC5">
        <w:t>toggleAccount</w:t>
      </w:r>
      <w:proofErr w:type="spellEnd"/>
      <w:r w:rsidRPr="00E47DC5">
        <w:t>=='Account'? 'aa' : 'white']"&gt;</w:t>
      </w:r>
    </w:p>
    <w:p w14:paraId="533BFF65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&lt;v-icon&gt;Account&lt;/v-icon&gt;</w:t>
      </w:r>
    </w:p>
    <w:p w14:paraId="3FC1BA81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&gt;</w:t>
      </w:r>
    </w:p>
    <w:p w14:paraId="061CC786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</w:t>
      </w:r>
      <w:proofErr w:type="spellStart"/>
      <w:r w:rsidRPr="00E47DC5">
        <w:t>btn</w:t>
      </w:r>
      <w:proofErr w:type="spellEnd"/>
      <w:r w:rsidRPr="00E47DC5">
        <w:t xml:space="preserve"> @click="changetoggle('Departemen')"</w:t>
      </w:r>
    </w:p>
    <w:p w14:paraId="191F1F4C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:class="[</w:t>
      </w:r>
      <w:proofErr w:type="spellStart"/>
      <w:r w:rsidRPr="00E47DC5">
        <w:t>toggleAccount</w:t>
      </w:r>
      <w:proofErr w:type="spellEnd"/>
      <w:r w:rsidRPr="00E47DC5">
        <w:t>=='</w:t>
      </w:r>
      <w:proofErr w:type="spellStart"/>
      <w:r w:rsidRPr="00E47DC5">
        <w:t>Departemen</w:t>
      </w:r>
      <w:proofErr w:type="spellEnd"/>
      <w:r w:rsidRPr="00E47DC5">
        <w:t>'?'</w:t>
      </w:r>
      <w:proofErr w:type="spellStart"/>
      <w:r w:rsidRPr="00E47DC5">
        <w:t>aa':'white</w:t>
      </w:r>
      <w:proofErr w:type="spellEnd"/>
      <w:r w:rsidRPr="00E47DC5">
        <w:t>']&gt;</w:t>
      </w:r>
    </w:p>
    <w:p w14:paraId="5A006240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&lt;v-icon&gt;</w:t>
      </w:r>
      <w:proofErr w:type="spellStart"/>
      <w:r w:rsidRPr="00E47DC5">
        <w:t>Departemen</w:t>
      </w:r>
      <w:proofErr w:type="spellEnd"/>
      <w:r w:rsidRPr="00E47DC5">
        <w:t>&lt;/v-icon&gt;</w:t>
      </w:r>
    </w:p>
    <w:p w14:paraId="5BC62191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&gt;</w:t>
      </w:r>
    </w:p>
    <w:p w14:paraId="5B029C3A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</w:t>
      </w:r>
      <w:proofErr w:type="spellStart"/>
      <w:r w:rsidRPr="00E47DC5">
        <w:t>btn</w:t>
      </w:r>
      <w:proofErr w:type="spellEnd"/>
      <w:r>
        <w:t xml:space="preserve"> </w:t>
      </w:r>
      <w:r w:rsidRPr="00E47DC5">
        <w:t>@click="changetoggle('Stall')":class="[toggleAccount=='Stall'?'aa':'white']"&gt;</w:t>
      </w:r>
    </w:p>
    <w:p w14:paraId="0E305422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&lt;v-icon&gt;Stall&lt;/v-icon&gt;</w:t>
      </w:r>
    </w:p>
    <w:p w14:paraId="6F1867E0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&gt;</w:t>
      </w:r>
    </w:p>
    <w:p w14:paraId="1656002D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&lt;/v-</w:t>
      </w:r>
      <w:proofErr w:type="spellStart"/>
      <w:r w:rsidRPr="00E47DC5">
        <w:t>btn</w:t>
      </w:r>
      <w:proofErr w:type="spellEnd"/>
      <w:r w:rsidRPr="00E47DC5">
        <w:t>-toggle&gt;</w:t>
      </w:r>
    </w:p>
    <w:p w14:paraId="7C51854D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&lt;div v-if="</w:t>
      </w:r>
      <w:proofErr w:type="spellStart"/>
      <w:r w:rsidRPr="00E47DC5">
        <w:t>toggleAccount</w:t>
      </w:r>
      <w:proofErr w:type="spellEnd"/>
      <w:r w:rsidRPr="00E47DC5">
        <w:t xml:space="preserve"> === 'Account'"&gt;</w:t>
      </w:r>
    </w:p>
    <w:p w14:paraId="5E73DBB3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&lt;User /&gt;</w:t>
      </w:r>
    </w:p>
    <w:p w14:paraId="1DC03E44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&lt;/div&gt;</w:t>
      </w:r>
    </w:p>
    <w:p w14:paraId="7321812E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&lt;div v-if="</w:t>
      </w:r>
      <w:proofErr w:type="spellStart"/>
      <w:r w:rsidRPr="00E47DC5">
        <w:t>toggleAccount</w:t>
      </w:r>
      <w:proofErr w:type="spellEnd"/>
      <w:r w:rsidRPr="00E47DC5">
        <w:t xml:space="preserve"> === '</w:t>
      </w:r>
      <w:proofErr w:type="spellStart"/>
      <w:r w:rsidRPr="00E47DC5">
        <w:t>Departemen</w:t>
      </w:r>
      <w:proofErr w:type="spellEnd"/>
      <w:r w:rsidRPr="00E47DC5">
        <w:t>'"&gt;</w:t>
      </w:r>
    </w:p>
    <w:p w14:paraId="6765B0AD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</w:t>
      </w:r>
      <w:proofErr w:type="spellStart"/>
      <w:r w:rsidRPr="00E47DC5">
        <w:t>Departemen</w:t>
      </w:r>
      <w:proofErr w:type="spellEnd"/>
      <w:r w:rsidRPr="00E47DC5">
        <w:t xml:space="preserve"> /&gt;</w:t>
      </w:r>
    </w:p>
    <w:p w14:paraId="4337DD80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&lt;/div&gt;</w:t>
      </w:r>
    </w:p>
    <w:p w14:paraId="51394C9E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&lt;div v-if="</w:t>
      </w:r>
      <w:proofErr w:type="spellStart"/>
      <w:r w:rsidRPr="00E47DC5">
        <w:t>toggleAccount</w:t>
      </w:r>
      <w:proofErr w:type="spellEnd"/>
      <w:r w:rsidRPr="00E47DC5">
        <w:t xml:space="preserve"> === 'Stall'"&gt;</w:t>
      </w:r>
    </w:p>
    <w:p w14:paraId="1E3D306D" w14:textId="77777777" w:rsidR="00206F62" w:rsidRPr="00E47DC5" w:rsidRDefault="00206F62" w:rsidP="00206F62">
      <w:pPr>
        <w:pStyle w:val="STTSAlgoritmaContent"/>
        <w:widowControl w:val="0"/>
        <w:ind w:left="1701" w:hanging="1701"/>
      </w:pPr>
      <w:r w:rsidRPr="00E47DC5">
        <w:t>&lt;Stall /&gt;</w:t>
      </w:r>
    </w:p>
    <w:p w14:paraId="2C779612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&lt;/div&gt;</w:t>
      </w:r>
    </w:p>
    <w:p w14:paraId="02C50D87" w14:textId="77777777" w:rsidR="00206F62" w:rsidRPr="00E47DC5" w:rsidRDefault="00206F62" w:rsidP="00206F62">
      <w:pPr>
        <w:pStyle w:val="STTSAlgoritmaContent"/>
        <w:widowControl w:val="0"/>
        <w:ind w:left="1134" w:hanging="1134"/>
      </w:pPr>
      <w:r w:rsidRPr="00E47DC5">
        <w:t>&lt;/v-row&gt;</w:t>
      </w:r>
    </w:p>
    <w:p w14:paraId="5CA4B77A" w14:textId="77777777" w:rsidR="00206F62" w:rsidRDefault="00206F62" w:rsidP="00206F62">
      <w:pPr>
        <w:pStyle w:val="STTSAlgoritmaContent"/>
        <w:widowControl w:val="0"/>
        <w:ind w:left="567" w:hanging="567"/>
      </w:pPr>
      <w:r w:rsidRPr="00E47DC5">
        <w:t>&lt;/v-container&gt;</w:t>
      </w:r>
    </w:p>
    <w:p w14:paraId="361FAF72" w14:textId="77777777" w:rsidR="00206F62" w:rsidRDefault="00206F62" w:rsidP="00206F62"/>
    <w:p w14:paraId="789A7703" w14:textId="77777777" w:rsidR="00206F62" w:rsidRDefault="00206F62" w:rsidP="00206F62">
      <w:r>
        <w:t xml:space="preserve">Line 1 </w:t>
      </w:r>
      <w:proofErr w:type="spellStart"/>
      <w:r>
        <w:t>hingga</w:t>
      </w:r>
      <w:proofErr w:type="spellEnd"/>
      <w:r>
        <w:t xml:space="preserve"> 3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impor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Line 4 </w:t>
      </w:r>
      <w:proofErr w:type="spellStart"/>
      <w:r>
        <w:t>adalah</w:t>
      </w:r>
      <w:proofErr w:type="spellEnd"/>
      <w:r>
        <w:t xml:space="preserve"> tag </w:t>
      </w:r>
      <w:proofErr w:type="spellStart"/>
      <w:r>
        <w:t>pembuka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. Line 5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align justify. Line 6 </w:t>
      </w:r>
      <w:proofErr w:type="spellStart"/>
      <w:r>
        <w:t>sampai</w:t>
      </w:r>
      <w:proofErr w:type="spellEnd"/>
      <w:r>
        <w:t xml:space="preserve"> 17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routing Line 18 </w:t>
      </w:r>
      <w:proofErr w:type="spellStart"/>
      <w:r>
        <w:t>sampai</w:t>
      </w:r>
      <w:proofErr w:type="spellEnd"/>
      <w:r>
        <w:t xml:space="preserve"> 28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aktivasi</w:t>
      </w:r>
      <w:proofErr w:type="spellEnd"/>
      <w:r>
        <w:t xml:space="preserve"> routing. Jika true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8D49CAF" w14:textId="77777777" w:rsidR="00206F62" w:rsidRDefault="00206F62" w:rsidP="00206F62"/>
    <w:p w14:paraId="6F8BC34F" w14:textId="652AC97C" w:rsidR="00206F62" w:rsidRPr="007A17A7" w:rsidRDefault="00206F62">
      <w:pPr>
        <w:pStyle w:val="STTSJudulSubBab"/>
        <w:widowControl w:val="0"/>
        <w:numPr>
          <w:ilvl w:val="0"/>
          <w:numId w:val="27"/>
        </w:numPr>
        <w:ind w:hanging="720"/>
        <w:jc w:val="left"/>
        <w:rPr>
          <w:sz w:val="24"/>
          <w:szCs w:val="24"/>
        </w:rPr>
      </w:pPr>
      <w:bookmarkStart w:id="462" w:name="_Toc124444561"/>
      <w:r>
        <w:t xml:space="preserve">Insert, Update </w:t>
      </w:r>
      <w:r w:rsidR="00062546">
        <w:t xml:space="preserve">dan </w:t>
      </w:r>
      <w:r>
        <w:t xml:space="preserve">Delete </w:t>
      </w:r>
      <w:r w:rsidR="00062546">
        <w:t>pada Model</w:t>
      </w:r>
      <w:bookmarkEnd w:id="462"/>
    </w:p>
    <w:p w14:paraId="5FD09074" w14:textId="7EB6BB4B" w:rsidR="00206F62" w:rsidRDefault="00206F62" w:rsidP="00206F62">
      <w:r>
        <w:t xml:space="preserve">Insert update dan delete </w:t>
      </w:r>
      <w:proofErr w:type="spellStart"/>
      <w:r>
        <w:t>pastinya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melakukan</w:t>
      </w:r>
      <w:proofErr w:type="spellEnd"/>
      <w:r>
        <w:t xml:space="preserve"> update data pada database. di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sekiranya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</w:t>
      </w:r>
      <w:proofErr w:type="spellStart"/>
      <w:r w:rsidR="00062546">
        <w:t>terkait</w:t>
      </w:r>
      <w:proofErr w:type="spellEnd"/>
      <w:r w:rsidR="00062546">
        <w:t xml:space="preserve"> </w:t>
      </w:r>
      <w:proofErr w:type="spellStart"/>
      <w:r w:rsidR="00062546">
        <w:t>dengan</w:t>
      </w:r>
      <w:proofErr w:type="spellEnd"/>
      <w:r w:rsidR="00062546"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insert, update, dan delete.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codenya</w:t>
      </w:r>
      <w:proofErr w:type="spellEnd"/>
      <w:r>
        <w:t xml:space="preserve">. Karena </w:t>
      </w:r>
      <w:proofErr w:type="spellStart"/>
      <w:r>
        <w:t>segmen</w:t>
      </w:r>
      <w:proofErr w:type="spellEnd"/>
      <w:r>
        <w:t xml:space="preserve"> – </w:t>
      </w:r>
      <w:proofErr w:type="spellStart"/>
      <w:r>
        <w:t>segmen</w:t>
      </w:r>
      <w:proofErr w:type="spellEnd"/>
      <w:r>
        <w:t xml:space="preserve"> code </w:t>
      </w:r>
      <w:proofErr w:type="spellStart"/>
      <w:r>
        <w:t>ini</w:t>
      </w:r>
      <w:proofErr w:type="spellEnd"/>
      <w:r>
        <w:t xml:space="preserve"> </w:t>
      </w:r>
      <w:proofErr w:type="spellStart"/>
      <w:r w:rsidR="00062546">
        <w:t>merupakan</w:t>
      </w:r>
      <w:proofErr w:type="spellEnd"/>
      <w:r w:rsidR="00062546">
        <w:t xml:space="preserve"> </w:t>
      </w:r>
      <w:proofErr w:type="spellStart"/>
      <w:r w:rsidR="00062546">
        <w:t>hal</w:t>
      </w:r>
      <w:proofErr w:type="spellEnd"/>
      <w:r w:rsidR="00062546">
        <w:t xml:space="preserve"> yang sangat </w:t>
      </w:r>
      <w:proofErr w:type="spellStart"/>
      <w:r w:rsidR="00062546">
        <w:t>penting</w:t>
      </w:r>
      <w:proofErr w:type="spellEnd"/>
      <w:r w:rsidR="00062546">
        <w:t xml:space="preserve"> dan </w:t>
      </w:r>
      <w:proofErr w:type="spellStart"/>
      <w:r w:rsidR="00062546">
        <w:t>pastinya</w:t>
      </w:r>
      <w:proofErr w:type="spellEnd"/>
      <w:r w:rsidR="00062546">
        <w:t xml:space="preserve"> </w:t>
      </w:r>
      <w:proofErr w:type="spellStart"/>
      <w:r w:rsidR="00062546">
        <w:t>memiliki</w:t>
      </w:r>
      <w:proofErr w:type="spellEnd"/>
      <w:r w:rsidR="00062546">
        <w:t xml:space="preserve"> </w:t>
      </w:r>
      <w:proofErr w:type="spellStart"/>
      <w:r w:rsidR="00062546">
        <w:t>sifat</w:t>
      </w:r>
      <w:proofErr w:type="spellEnd"/>
      <w:r w:rsidR="00062546">
        <w:t xml:space="preserve"> yang sangat </w:t>
      </w:r>
      <w:proofErr w:type="spellStart"/>
      <w:r w:rsidR="00062546">
        <w:t>berulang</w:t>
      </w:r>
      <w:proofErr w:type="spellEnd"/>
      <w:r w:rsidR="00062546">
        <w:t xml:space="preserve">. </w:t>
      </w:r>
    </w:p>
    <w:p w14:paraId="5F429B90" w14:textId="77777777" w:rsidR="00206F62" w:rsidRDefault="00206F62" w:rsidP="00206F62"/>
    <w:p w14:paraId="1956D2F5" w14:textId="77777777" w:rsidR="00206F62" w:rsidRDefault="00206F62" w:rsidP="00206F62">
      <w:pPr>
        <w:pStyle w:val="STTSAlgoritma"/>
      </w:pPr>
      <w:bookmarkStart w:id="463" w:name="_Toc124442813"/>
      <w:proofErr w:type="spellStart"/>
      <w:r w:rsidRPr="00E40D86">
        <w:lastRenderedPageBreak/>
        <w:t>Segmen</w:t>
      </w:r>
      <w:proofErr w:type="spellEnd"/>
      <w:r w:rsidRPr="00E40D86">
        <w:t xml:space="preserve"> Program </w:t>
      </w:r>
      <w:r>
        <w:t xml:space="preserve">5.22 Insert Code </w:t>
      </w:r>
      <w:proofErr w:type="spellStart"/>
      <w:r>
        <w:t>Singkat</w:t>
      </w:r>
      <w:bookmarkEnd w:id="463"/>
      <w:proofErr w:type="spellEnd"/>
    </w:p>
    <w:p w14:paraId="32E7CD35" w14:textId="77777777" w:rsidR="00206F62" w:rsidRPr="00224CD4" w:rsidRDefault="00206F62">
      <w:pPr>
        <w:pStyle w:val="STTSAlgoritmaContent"/>
        <w:widowControl w:val="0"/>
        <w:numPr>
          <w:ilvl w:val="0"/>
          <w:numId w:val="45"/>
        </w:numPr>
        <w:ind w:left="567" w:hanging="567"/>
      </w:pPr>
      <w:r w:rsidRPr="00224CD4">
        <w:t>$user = Account::create([</w:t>
      </w:r>
    </w:p>
    <w:p w14:paraId="01B839AF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</w:t>
      </w:r>
      <w:proofErr w:type="spellStart"/>
      <w:r w:rsidRPr="00224CD4">
        <w:t>account_username</w:t>
      </w:r>
      <w:proofErr w:type="spellEnd"/>
      <w:r w:rsidRPr="00224CD4">
        <w:t>" =&gt; $request-&gt;username,</w:t>
      </w:r>
    </w:p>
    <w:p w14:paraId="1389905F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</w:t>
      </w:r>
      <w:proofErr w:type="spellStart"/>
      <w:r w:rsidRPr="00224CD4">
        <w:t>account_name</w:t>
      </w:r>
      <w:proofErr w:type="spellEnd"/>
      <w:r w:rsidRPr="00224CD4">
        <w:t>" =&gt; $request-&gt;name,</w:t>
      </w:r>
    </w:p>
    <w:p w14:paraId="1F743CEC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"password" =&gt; $request-&gt;password,</w:t>
      </w:r>
    </w:p>
    <w:p w14:paraId="4951DAE3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'</w:t>
      </w:r>
      <w:proofErr w:type="spellStart"/>
      <w:r w:rsidRPr="00224CD4">
        <w:t>account_privileges</w:t>
      </w:r>
      <w:proofErr w:type="spellEnd"/>
      <w:r w:rsidRPr="00224CD4">
        <w:t>' =&gt; [</w:t>
      </w:r>
    </w:p>
    <w:p w14:paraId="6447164C" w14:textId="77777777" w:rsidR="00206F62" w:rsidRPr="00224CD4" w:rsidRDefault="00206F62" w:rsidP="00206F62">
      <w:pPr>
        <w:pStyle w:val="STTSAlgoritmaContent"/>
        <w:widowControl w:val="0"/>
        <w:ind w:left="1134" w:hanging="1134"/>
      </w:pPr>
      <w:r w:rsidRPr="00224CD4">
        <w:t>'title' =&gt; $request-&gt;role,</w:t>
      </w:r>
    </w:p>
    <w:p w14:paraId="162F47AA" w14:textId="77777777" w:rsidR="00206F62" w:rsidRPr="00224CD4" w:rsidRDefault="00206F62" w:rsidP="00206F62">
      <w:pPr>
        <w:pStyle w:val="STTSAlgoritmaContent"/>
        <w:widowControl w:val="0"/>
        <w:ind w:left="1134" w:hanging="1134"/>
      </w:pPr>
      <w:r w:rsidRPr="00224CD4">
        <w:t>'</w:t>
      </w:r>
      <w:proofErr w:type="spellStart"/>
      <w:r w:rsidRPr="00224CD4">
        <w:t>account_dept</w:t>
      </w:r>
      <w:proofErr w:type="spellEnd"/>
      <w:r w:rsidRPr="00224CD4">
        <w:t>' =&gt; $request-&gt;</w:t>
      </w:r>
      <w:proofErr w:type="spellStart"/>
      <w:r w:rsidRPr="00224CD4">
        <w:t>departemen</w:t>
      </w:r>
      <w:proofErr w:type="spellEnd"/>
      <w:r w:rsidRPr="00224CD4">
        <w:t>,</w:t>
      </w:r>
    </w:p>
    <w:p w14:paraId="2EDD075F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],</w:t>
      </w:r>
    </w:p>
    <w:p w14:paraId="70708D58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"</w:t>
      </w:r>
      <w:proofErr w:type="spellStart"/>
      <w:r w:rsidRPr="00224CD4">
        <w:t>account_active</w:t>
      </w:r>
      <w:proofErr w:type="spellEnd"/>
      <w:r w:rsidRPr="00224CD4">
        <w:t>" =&gt; false,</w:t>
      </w:r>
    </w:p>
    <w:p w14:paraId="28EB4DE6" w14:textId="77777777" w:rsidR="00206F62" w:rsidRPr="00224CD4" w:rsidRDefault="00206F62" w:rsidP="00206F62">
      <w:pPr>
        <w:pStyle w:val="STTSAlgoritmaContent"/>
        <w:widowControl w:val="0"/>
        <w:ind w:left="567" w:hanging="567"/>
      </w:pPr>
      <w:r w:rsidRPr="00224CD4">
        <w:t>]);</w:t>
      </w:r>
    </w:p>
    <w:p w14:paraId="66183DCE" w14:textId="77777777" w:rsidR="00206F62" w:rsidRPr="00E40D86" w:rsidRDefault="00206F62" w:rsidP="00206F62"/>
    <w:p w14:paraId="4B07EC17" w14:textId="091E59E1" w:rsidR="00206F62" w:rsidRDefault="00206F62" w:rsidP="00206F62">
      <w:r>
        <w:t xml:space="preserve">Pada Line 1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model data yang </w:t>
      </w:r>
      <w:proofErr w:type="spellStart"/>
      <w:r>
        <w:t>mau</w:t>
      </w:r>
      <w:proofErr w:type="spellEnd"/>
      <w:r>
        <w:t xml:space="preserve"> di</w:t>
      </w:r>
      <w:r w:rsidR="00062546">
        <w:t xml:space="preserve"> </w:t>
      </w:r>
      <w:proofErr w:type="spellStart"/>
      <w:r w:rsidR="00062546">
        <w:t>lakukan</w:t>
      </w:r>
      <w:proofErr w:type="spellEnd"/>
      <w:r w:rsidR="00062546">
        <w:t xml:space="preserve"> proses </w:t>
      </w:r>
      <w:proofErr w:type="spellStart"/>
      <w:r w:rsidR="00062546">
        <w:t>penambahan</w:t>
      </w:r>
      <w:proofErr w:type="spellEnd"/>
      <w:r w:rsidR="00062546">
        <w:t xml:space="preserve"> data (insert)</w:t>
      </w:r>
      <w:r>
        <w:t xml:space="preserve">. Dalam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account </w:t>
      </w:r>
      <w:proofErr w:type="spellStart"/>
      <w:r>
        <w:t>adalah</w:t>
      </w:r>
      <w:proofErr w:type="spellEnd"/>
      <w:r>
        <w:t xml:space="preserve"> model data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pakai</w:t>
      </w:r>
      <w:proofErr w:type="spellEnd"/>
      <w:r w:rsidR="00062546">
        <w:t xml:space="preserve"> </w:t>
      </w:r>
      <w:proofErr w:type="spellStart"/>
      <w:r w:rsidR="00062546">
        <w:t>sebagai</w:t>
      </w:r>
      <w:proofErr w:type="spellEnd"/>
      <w:r w:rsidR="00062546">
        <w:t xml:space="preserve"> </w:t>
      </w:r>
      <w:proofErr w:type="spellStart"/>
      <w:r w:rsidR="00062546">
        <w:t>contoh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create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</w:t>
      </w:r>
      <w:r w:rsidR="00062546">
        <w:t xml:space="preserve"> pada </w:t>
      </w:r>
      <w:proofErr w:type="spellStart"/>
      <w:r w:rsidR="00062546">
        <w:t>objek</w:t>
      </w:r>
      <w:proofErr w:type="spellEnd"/>
      <w:r w:rsidR="00062546">
        <w:t xml:space="preserve"> model</w:t>
      </w:r>
      <w:r>
        <w:t xml:space="preserve">. </w:t>
      </w:r>
      <w:proofErr w:type="spellStart"/>
      <w:r>
        <w:t>Selanjutnya</w:t>
      </w:r>
      <w:proofErr w:type="spellEnd"/>
      <w:r>
        <w:t xml:space="preserve"> line 2 </w:t>
      </w:r>
      <w:proofErr w:type="spellStart"/>
      <w:r>
        <w:t>hingga</w:t>
      </w:r>
      <w:proofErr w:type="spellEnd"/>
      <w:r>
        <w:t xml:space="preserve"> 10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data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.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spellStart"/>
      <w:r>
        <w:t>membisakan</w:t>
      </w:r>
      <w:proofErr w:type="spellEnd"/>
      <w:r>
        <w:t xml:space="preserve"> 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object </w:t>
      </w:r>
      <w:proofErr w:type="spellStart"/>
      <w:r>
        <w:t>lihat</w:t>
      </w:r>
      <w:proofErr w:type="spellEnd"/>
      <w:r>
        <w:t xml:space="preserve"> line 5 </w:t>
      </w:r>
      <w:proofErr w:type="spellStart"/>
      <w:r>
        <w:t>sampai</w:t>
      </w:r>
      <w:proofErr w:type="spellEnd"/>
      <w:r>
        <w:t xml:space="preserve"> 8.</w:t>
      </w:r>
    </w:p>
    <w:p w14:paraId="09F9098C" w14:textId="77777777" w:rsidR="00206F62" w:rsidRDefault="00206F62" w:rsidP="00206F62">
      <w:pPr>
        <w:ind w:firstLine="0"/>
      </w:pPr>
    </w:p>
    <w:p w14:paraId="31EFF582" w14:textId="77777777" w:rsidR="00206F62" w:rsidRDefault="00206F62" w:rsidP="00206F62">
      <w:pPr>
        <w:pStyle w:val="STTSAlgoritma"/>
      </w:pPr>
      <w:bookmarkStart w:id="464" w:name="_Toc124442814"/>
      <w:proofErr w:type="spellStart"/>
      <w:r w:rsidRPr="00E40D86">
        <w:t>Segmen</w:t>
      </w:r>
      <w:proofErr w:type="spellEnd"/>
      <w:r w:rsidRPr="00E40D86">
        <w:t xml:space="preserve"> Program </w:t>
      </w:r>
      <w:r>
        <w:t xml:space="preserve">5.23 Update Code </w:t>
      </w:r>
      <w:proofErr w:type="spellStart"/>
      <w:r>
        <w:t>Singkat</w:t>
      </w:r>
      <w:bookmarkEnd w:id="464"/>
      <w:proofErr w:type="spellEnd"/>
    </w:p>
    <w:p w14:paraId="5DAA5829" w14:textId="77777777" w:rsidR="00206F62" w:rsidRPr="00FD0349" w:rsidRDefault="00206F62">
      <w:pPr>
        <w:pStyle w:val="STTSAlgoritmaContent"/>
        <w:widowControl w:val="0"/>
        <w:numPr>
          <w:ilvl w:val="0"/>
          <w:numId w:val="46"/>
        </w:numPr>
        <w:ind w:left="567" w:hanging="567"/>
        <w:rPr>
          <w:lang w:eastAsia="ja-JP"/>
        </w:rPr>
      </w:pPr>
      <w:r w:rsidRPr="00FD0349">
        <w:rPr>
          <w:lang w:eastAsia="ja-JP"/>
        </w:rPr>
        <w:t>$</w:t>
      </w:r>
      <w:proofErr w:type="spellStart"/>
      <w:r w:rsidRPr="00FD0349">
        <w:rPr>
          <w:lang w:eastAsia="ja-JP"/>
        </w:rPr>
        <w:t>departemenupdate</w:t>
      </w:r>
      <w:proofErr w:type="spellEnd"/>
      <w:r w:rsidRPr="00FD0349">
        <w:rPr>
          <w:lang w:eastAsia="ja-JP"/>
        </w:rPr>
        <w:t>=</w:t>
      </w:r>
      <w:proofErr w:type="spellStart"/>
      <w:r w:rsidRPr="00FD0349">
        <w:rPr>
          <w:lang w:eastAsia="ja-JP"/>
        </w:rPr>
        <w:t>Departemen</w:t>
      </w:r>
      <w:proofErr w:type="spellEnd"/>
      <w:r w:rsidRPr="00FD0349">
        <w:rPr>
          <w:lang w:eastAsia="ja-JP"/>
        </w:rPr>
        <w:t>::where('_</w:t>
      </w:r>
      <w:proofErr w:type="spellStart"/>
      <w:r w:rsidRPr="00FD0349">
        <w:rPr>
          <w:lang w:eastAsia="ja-JP"/>
        </w:rPr>
        <w:t>id',$request</w:t>
      </w:r>
      <w:proofErr w:type="spellEnd"/>
      <w:r w:rsidRPr="00FD0349">
        <w:rPr>
          <w:lang w:eastAsia="ja-JP"/>
        </w:rPr>
        <w:t>&gt;id)&gt;first();</w:t>
      </w:r>
    </w:p>
    <w:p w14:paraId="6B051839" w14:textId="77777777" w:rsidR="00206F62" w:rsidRPr="00FD0349" w:rsidRDefault="00206F62" w:rsidP="00206F62">
      <w:pPr>
        <w:pStyle w:val="STTSAlgoritmaContent"/>
        <w:widowControl w:val="0"/>
        <w:ind w:left="567" w:hanging="567"/>
      </w:pPr>
      <w:r w:rsidRPr="00FD0349">
        <w:t>$</w:t>
      </w:r>
      <w:proofErr w:type="spellStart"/>
      <w:r w:rsidRPr="00FD0349">
        <w:t>departemenupdate</w:t>
      </w:r>
      <w:proofErr w:type="spellEnd"/>
      <w:r w:rsidRPr="00FD0349">
        <w:t>-&gt;</w:t>
      </w:r>
      <w:proofErr w:type="spellStart"/>
      <w:r w:rsidRPr="00FD0349">
        <w:t>Nama_Departemen</w:t>
      </w:r>
      <w:proofErr w:type="spellEnd"/>
      <w:r w:rsidRPr="00FD0349">
        <w:t>= $request-&gt;</w:t>
      </w:r>
      <w:proofErr w:type="spellStart"/>
      <w:r w:rsidRPr="00FD0349">
        <w:t>namadepartemen</w:t>
      </w:r>
      <w:proofErr w:type="spellEnd"/>
      <w:r w:rsidRPr="00FD0349">
        <w:t>;</w:t>
      </w:r>
    </w:p>
    <w:p w14:paraId="3D7F4229" w14:textId="77777777" w:rsidR="00206F62" w:rsidRPr="00FD0349" w:rsidRDefault="00206F62" w:rsidP="00206F62">
      <w:pPr>
        <w:pStyle w:val="STTSAlgoritmaContent"/>
        <w:widowControl w:val="0"/>
        <w:ind w:left="567" w:hanging="567"/>
      </w:pPr>
      <w:r w:rsidRPr="00FD0349">
        <w:t>$</w:t>
      </w:r>
      <w:proofErr w:type="spellStart"/>
      <w:r w:rsidRPr="00FD0349">
        <w:t>departemenupdate</w:t>
      </w:r>
      <w:proofErr w:type="spellEnd"/>
      <w:r w:rsidRPr="00FD0349">
        <w:t>-&gt;</w:t>
      </w:r>
      <w:proofErr w:type="spellStart"/>
      <w:r w:rsidRPr="00FD0349">
        <w:t>AksesTipeDatabase</w:t>
      </w:r>
      <w:proofErr w:type="spellEnd"/>
      <w:r w:rsidRPr="00FD0349">
        <w:t>=$request-&gt;</w:t>
      </w:r>
      <w:proofErr w:type="spellStart"/>
      <w:r w:rsidRPr="00FD0349">
        <w:t>databaseakses</w:t>
      </w:r>
      <w:proofErr w:type="spellEnd"/>
      <w:r w:rsidRPr="00FD0349">
        <w:t>;</w:t>
      </w:r>
    </w:p>
    <w:p w14:paraId="5619F7AF" w14:textId="77777777" w:rsidR="00206F62" w:rsidRPr="00FD0349" w:rsidRDefault="00206F62" w:rsidP="00206F62">
      <w:pPr>
        <w:pStyle w:val="STTSAlgoritmaContent"/>
        <w:widowControl w:val="0"/>
        <w:ind w:left="567" w:hanging="567"/>
      </w:pPr>
      <w:r w:rsidRPr="00FD0349">
        <w:t>$</w:t>
      </w:r>
      <w:proofErr w:type="spellStart"/>
      <w:r w:rsidRPr="00FD0349">
        <w:t>departemenupdate</w:t>
      </w:r>
      <w:proofErr w:type="spellEnd"/>
      <w:r w:rsidRPr="00FD0349">
        <w:t>-&gt;save();</w:t>
      </w:r>
    </w:p>
    <w:p w14:paraId="3D3FD7C8" w14:textId="77777777" w:rsidR="00206F62" w:rsidRPr="00224CD4" w:rsidRDefault="00206F62" w:rsidP="00206F62">
      <w:pPr>
        <w:rPr>
          <w:lang w:eastAsia="ja-JP"/>
        </w:rPr>
      </w:pPr>
    </w:p>
    <w:p w14:paraId="5545DA03" w14:textId="77777777" w:rsidR="00206F62" w:rsidRDefault="00206F62" w:rsidP="00206F62">
      <w:proofErr w:type="spellStart"/>
      <w:r>
        <w:t>Objek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model data </w:t>
      </w:r>
      <w:proofErr w:type="spellStart"/>
      <w:r>
        <w:t>departemen</w:t>
      </w:r>
      <w:proofErr w:type="spellEnd"/>
      <w:r>
        <w:t xml:space="preserve">. Langkah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id data mana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line 1. </w:t>
      </w:r>
      <w:proofErr w:type="spellStart"/>
      <w:r>
        <w:t>Selanjutnya</w:t>
      </w:r>
      <w:proofErr w:type="spellEnd"/>
      <w:r>
        <w:t xml:space="preserve"> pada line 2 data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</w:t>
      </w:r>
      <w:proofErr w:type="spellStart"/>
      <w:r>
        <w:t>valuenya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juga pada line 3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data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database. </w:t>
      </w:r>
      <w:proofErr w:type="spellStart"/>
      <w:r>
        <w:t>Selanjutnya</w:t>
      </w:r>
      <w:proofErr w:type="spellEnd"/>
      <w:r>
        <w:t xml:space="preserve"> pada line 4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save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mengupdate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update. 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diingat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yang </w:t>
      </w:r>
      <w:proofErr w:type="spellStart"/>
      <w:r>
        <w:t>diisikan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area fillable pada model data.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– </w:t>
      </w:r>
      <w:proofErr w:type="spellStart"/>
      <w:r>
        <w:t>apa</w:t>
      </w:r>
      <w:proofErr w:type="spellEnd"/>
      <w:r>
        <w:t xml:space="preserve">. </w:t>
      </w:r>
    </w:p>
    <w:p w14:paraId="73C9946E" w14:textId="77777777" w:rsidR="00206F62" w:rsidRDefault="00206F62" w:rsidP="00206F62">
      <w:pPr>
        <w:ind w:firstLine="0"/>
      </w:pPr>
    </w:p>
    <w:p w14:paraId="17503D05" w14:textId="77777777" w:rsidR="00206F62" w:rsidRDefault="00206F62" w:rsidP="00206F62">
      <w:pPr>
        <w:pStyle w:val="STTSAlgoritma"/>
      </w:pPr>
      <w:bookmarkStart w:id="465" w:name="_Toc124442815"/>
      <w:proofErr w:type="spellStart"/>
      <w:r w:rsidRPr="00E40D86">
        <w:t>Segmen</w:t>
      </w:r>
      <w:proofErr w:type="spellEnd"/>
      <w:r w:rsidRPr="00E40D86">
        <w:t xml:space="preserve"> Program </w:t>
      </w:r>
      <w:r>
        <w:t>5.24 Delete</w:t>
      </w:r>
      <w:bookmarkEnd w:id="465"/>
    </w:p>
    <w:p w14:paraId="7C41A26F" w14:textId="77777777" w:rsidR="00206F62" w:rsidRPr="00FD0349" w:rsidRDefault="00206F62">
      <w:pPr>
        <w:pStyle w:val="STTSAlgoritmaContent"/>
        <w:widowControl w:val="0"/>
        <w:numPr>
          <w:ilvl w:val="0"/>
          <w:numId w:val="47"/>
        </w:numPr>
        <w:ind w:left="567" w:hanging="567"/>
        <w:rPr>
          <w:lang w:eastAsia="ja-JP"/>
        </w:rPr>
      </w:pPr>
      <w:r w:rsidRPr="00FD0349">
        <w:rPr>
          <w:lang w:eastAsia="ja-JP"/>
        </w:rPr>
        <w:t>$</w:t>
      </w:r>
      <w:proofErr w:type="spellStart"/>
      <w:r w:rsidRPr="00FD0349">
        <w:rPr>
          <w:lang w:eastAsia="ja-JP"/>
        </w:rPr>
        <w:t>departemenupdate</w:t>
      </w:r>
      <w:proofErr w:type="spellEnd"/>
      <w:r w:rsidRPr="00FD0349">
        <w:rPr>
          <w:lang w:eastAsia="ja-JP"/>
        </w:rPr>
        <w:t>=</w:t>
      </w:r>
      <w:proofErr w:type="spellStart"/>
      <w:r w:rsidRPr="00FD0349">
        <w:rPr>
          <w:lang w:eastAsia="ja-JP"/>
        </w:rPr>
        <w:t>Departemen</w:t>
      </w:r>
      <w:proofErr w:type="spellEnd"/>
      <w:r w:rsidRPr="00FD0349">
        <w:rPr>
          <w:lang w:eastAsia="ja-JP"/>
        </w:rPr>
        <w:t>::where('_</w:t>
      </w:r>
      <w:proofErr w:type="spellStart"/>
      <w:r w:rsidRPr="00FD0349">
        <w:rPr>
          <w:lang w:eastAsia="ja-JP"/>
        </w:rPr>
        <w:t>id',$request</w:t>
      </w:r>
      <w:proofErr w:type="spellEnd"/>
      <w:r w:rsidRPr="00FD0349">
        <w:rPr>
          <w:lang w:eastAsia="ja-JP"/>
        </w:rPr>
        <w:t>&gt;id)&gt;first();</w:t>
      </w:r>
    </w:p>
    <w:p w14:paraId="3B3E8DCC" w14:textId="09FFD31A" w:rsidR="00206F62" w:rsidRDefault="00206F62">
      <w:pPr>
        <w:pStyle w:val="STTSAlgoritmaContent"/>
        <w:widowControl w:val="0"/>
        <w:numPr>
          <w:ilvl w:val="0"/>
          <w:numId w:val="47"/>
        </w:numPr>
        <w:ind w:left="567" w:hanging="567"/>
      </w:pPr>
      <w:r w:rsidRPr="00FD0349">
        <w:t>$</w:t>
      </w:r>
      <w:proofErr w:type="spellStart"/>
      <w:r w:rsidRPr="00FD0349">
        <w:t>hapusdepartemen</w:t>
      </w:r>
      <w:proofErr w:type="spellEnd"/>
      <w:r w:rsidRPr="00FD0349">
        <w:t>-&gt;delete();</w:t>
      </w:r>
    </w:p>
    <w:p w14:paraId="72569F32" w14:textId="7FC9BC55" w:rsidR="00AA0CAC" w:rsidRDefault="00206F62" w:rsidP="00206F62">
      <w:r>
        <w:lastRenderedPageBreak/>
        <w:t xml:space="preserve">Masih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</w:t>
      </w:r>
      <w:proofErr w:type="spellStart"/>
      <w:r>
        <w:t>departemen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pula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update, delete juga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menentuka</w:t>
      </w:r>
      <w:proofErr w:type="spellEnd"/>
      <w:r>
        <w:t xml:space="preserve"> id mana yang </w:t>
      </w:r>
      <w:proofErr w:type="spellStart"/>
      <w:r>
        <w:t>mau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code pada line </w:t>
      </w:r>
      <w:proofErr w:type="spellStart"/>
      <w:r>
        <w:t>nomor</w:t>
      </w:r>
      <w:proofErr w:type="spellEnd"/>
      <w:r>
        <w:t xml:space="preserve"> 1. </w:t>
      </w:r>
      <w:proofErr w:type="spellStart"/>
      <w:r>
        <w:t>Selanjutnya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idnya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delete yang </w:t>
      </w:r>
      <w:proofErr w:type="spellStart"/>
      <w:r>
        <w:t>ada</w:t>
      </w:r>
      <w:proofErr w:type="spellEnd"/>
      <w:r>
        <w:t xml:space="preserve"> pada line 2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penghapusan</w:t>
      </w:r>
      <w:proofErr w:type="spellEnd"/>
      <w:r>
        <w:t xml:space="preserve">. Jika model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softdelete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delete_at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soft delete. </w:t>
      </w:r>
      <w:proofErr w:type="spellStart"/>
      <w:r>
        <w:t>Sebaliknya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model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soft delete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</w:p>
    <w:p w14:paraId="1A9F0070" w14:textId="77777777" w:rsidR="00062546" w:rsidRDefault="00062546" w:rsidP="00BB1EB9"/>
    <w:p w14:paraId="71246734" w14:textId="4E19D265" w:rsidR="00BB1EB9" w:rsidRDefault="00BB1EB9" w:rsidP="00BB1EB9">
      <w:pPr>
        <w:pStyle w:val="STTSAlgoritma"/>
      </w:pPr>
      <w:bookmarkStart w:id="466" w:name="_Toc124442816"/>
      <w:proofErr w:type="spellStart"/>
      <w:r w:rsidRPr="00E40D86">
        <w:t>Segmen</w:t>
      </w:r>
      <w:proofErr w:type="spellEnd"/>
      <w:r w:rsidRPr="00E40D86">
        <w:t xml:space="preserve"> Program </w:t>
      </w:r>
      <w:r>
        <w:t>5.25 Model</w:t>
      </w:r>
      <w:bookmarkEnd w:id="466"/>
    </w:p>
    <w:p w14:paraId="12E9D385" w14:textId="77777777" w:rsidR="00BB1EB9" w:rsidRPr="00BB1EB9" w:rsidRDefault="00BB1EB9">
      <w:pPr>
        <w:pStyle w:val="STTSSegmenProgramContent"/>
        <w:numPr>
          <w:ilvl w:val="0"/>
          <w:numId w:val="56"/>
        </w:numPr>
        <w:ind w:left="567" w:hanging="567"/>
      </w:pPr>
      <w:r w:rsidRPr="00BB1EB9">
        <w:t>&lt;?</w:t>
      </w:r>
      <w:proofErr w:type="spellStart"/>
      <w:r w:rsidRPr="00BB1EB9">
        <w:t>php</w:t>
      </w:r>
      <w:proofErr w:type="spellEnd"/>
    </w:p>
    <w:p w14:paraId="2F64420D" w14:textId="77777777" w:rsidR="00BB1EB9" w:rsidRPr="00BB1EB9" w:rsidRDefault="00BB1EB9" w:rsidP="00BB1EB9">
      <w:pPr>
        <w:pStyle w:val="STTSSegmenProgramContent"/>
      </w:pPr>
      <w:r w:rsidRPr="00BB1EB9">
        <w:t>namespace App\Models;</w:t>
      </w:r>
    </w:p>
    <w:p w14:paraId="3446B10F" w14:textId="77777777" w:rsidR="00BB1EB9" w:rsidRPr="00BB1EB9" w:rsidRDefault="00BB1EB9" w:rsidP="00BB1EB9">
      <w:pPr>
        <w:pStyle w:val="STTSSegmenProgramContent"/>
      </w:pPr>
      <w:r w:rsidRPr="00BB1EB9">
        <w:t>use Illuminate\Database\Eloquent\Factories\</w:t>
      </w:r>
      <w:proofErr w:type="spellStart"/>
      <w:r w:rsidRPr="00BB1EB9">
        <w:t>HasFactory</w:t>
      </w:r>
      <w:proofErr w:type="spellEnd"/>
      <w:r w:rsidRPr="00BB1EB9">
        <w:t>;</w:t>
      </w:r>
    </w:p>
    <w:p w14:paraId="1703591B" w14:textId="77777777" w:rsidR="00BB1EB9" w:rsidRPr="00BB1EB9" w:rsidRDefault="00BB1EB9" w:rsidP="00BB1EB9">
      <w:pPr>
        <w:pStyle w:val="STTSSegmenProgramContent"/>
      </w:pPr>
      <w:r w:rsidRPr="00BB1EB9">
        <w:t xml:space="preserve">use </w:t>
      </w:r>
      <w:proofErr w:type="spellStart"/>
      <w:r w:rsidRPr="00BB1EB9">
        <w:t>Jenssegers</w:t>
      </w:r>
      <w:proofErr w:type="spellEnd"/>
      <w:r w:rsidRPr="00BB1EB9">
        <w:t>\</w:t>
      </w:r>
      <w:proofErr w:type="spellStart"/>
      <w:r w:rsidRPr="00BB1EB9">
        <w:t>Mongodb</w:t>
      </w:r>
      <w:proofErr w:type="spellEnd"/>
      <w:r w:rsidRPr="00BB1EB9">
        <w:t>\Eloquent\Model;</w:t>
      </w:r>
    </w:p>
    <w:p w14:paraId="767E0D50" w14:textId="77777777" w:rsidR="00BB1EB9" w:rsidRPr="00BB1EB9" w:rsidRDefault="00BB1EB9" w:rsidP="00BB1EB9">
      <w:pPr>
        <w:pStyle w:val="STTSSegmenProgramContent"/>
      </w:pPr>
      <w:r w:rsidRPr="00BB1EB9">
        <w:t xml:space="preserve">use </w:t>
      </w:r>
      <w:proofErr w:type="spellStart"/>
      <w:r w:rsidRPr="00BB1EB9">
        <w:t>Jenssegers</w:t>
      </w:r>
      <w:proofErr w:type="spellEnd"/>
      <w:r w:rsidRPr="00BB1EB9">
        <w:t>\</w:t>
      </w:r>
      <w:proofErr w:type="spellStart"/>
      <w:r w:rsidRPr="00BB1EB9">
        <w:t>Mongodb</w:t>
      </w:r>
      <w:proofErr w:type="spellEnd"/>
      <w:r w:rsidRPr="00BB1EB9">
        <w:t>\Auth\User as Authenticatable;</w:t>
      </w:r>
    </w:p>
    <w:p w14:paraId="5CD1B238" w14:textId="77777777" w:rsidR="00BB1EB9" w:rsidRPr="00BB1EB9" w:rsidRDefault="00BB1EB9" w:rsidP="00BB1EB9">
      <w:pPr>
        <w:pStyle w:val="STTSSegmenProgramContent"/>
      </w:pPr>
      <w:r w:rsidRPr="00BB1EB9">
        <w:t>use Illuminate\Notifications\Notifiable;</w:t>
      </w:r>
    </w:p>
    <w:p w14:paraId="73AEE76E" w14:textId="77777777" w:rsidR="00BB1EB9" w:rsidRPr="00BB1EB9" w:rsidRDefault="00BB1EB9" w:rsidP="00BB1EB9">
      <w:pPr>
        <w:pStyle w:val="STTSSegmenProgramContent"/>
      </w:pPr>
      <w:r w:rsidRPr="00BB1EB9">
        <w:t xml:space="preserve">use </w:t>
      </w:r>
      <w:proofErr w:type="spellStart"/>
      <w:r w:rsidRPr="00BB1EB9">
        <w:t>Jenssegers</w:t>
      </w:r>
      <w:proofErr w:type="spellEnd"/>
      <w:r w:rsidRPr="00BB1EB9">
        <w:t>\</w:t>
      </w:r>
      <w:proofErr w:type="spellStart"/>
      <w:r w:rsidRPr="00BB1EB9">
        <w:t>Mongodb</w:t>
      </w:r>
      <w:proofErr w:type="spellEnd"/>
      <w:r w:rsidRPr="00BB1EB9">
        <w:t>\Eloquent\</w:t>
      </w:r>
      <w:proofErr w:type="spellStart"/>
      <w:r w:rsidRPr="00BB1EB9">
        <w:t>SoftDeletes</w:t>
      </w:r>
      <w:proofErr w:type="spellEnd"/>
      <w:r w:rsidRPr="00BB1EB9">
        <w:t>;</w:t>
      </w:r>
    </w:p>
    <w:p w14:paraId="22E469DF" w14:textId="608451B7" w:rsidR="00BB1EB9" w:rsidRPr="00BB1EB9" w:rsidRDefault="00BB1EB9" w:rsidP="00F57693">
      <w:pPr>
        <w:pStyle w:val="STTSSegmenProgramContent"/>
      </w:pPr>
      <w:r w:rsidRPr="00BB1EB9">
        <w:t>use Laravel\Sanctum\</w:t>
      </w:r>
      <w:proofErr w:type="spellStart"/>
      <w:r w:rsidRPr="00BB1EB9">
        <w:t>HasApiTokens</w:t>
      </w:r>
      <w:proofErr w:type="spellEnd"/>
      <w:r w:rsidRPr="00BB1EB9">
        <w:t>;</w:t>
      </w:r>
    </w:p>
    <w:p w14:paraId="2FBE5A7E" w14:textId="77777777" w:rsidR="00BB1EB9" w:rsidRPr="00BB1EB9" w:rsidRDefault="00BB1EB9" w:rsidP="00BB1EB9">
      <w:pPr>
        <w:pStyle w:val="STTSSegmenProgramContent"/>
      </w:pPr>
      <w:r w:rsidRPr="00BB1EB9">
        <w:t>class Account extends Authenticatable</w:t>
      </w:r>
    </w:p>
    <w:p w14:paraId="34A25C61" w14:textId="77777777" w:rsidR="00BB1EB9" w:rsidRPr="00BB1EB9" w:rsidRDefault="00BB1EB9" w:rsidP="00BB1EB9">
      <w:pPr>
        <w:pStyle w:val="STTSSegmenProgramContent"/>
      </w:pPr>
      <w:r w:rsidRPr="00BB1EB9">
        <w:t>{</w:t>
      </w:r>
    </w:p>
    <w:p w14:paraId="53BECF73" w14:textId="07B06AE1" w:rsidR="00BB1EB9" w:rsidRPr="00BB1EB9" w:rsidRDefault="00BB1EB9" w:rsidP="00F57693">
      <w:pPr>
        <w:pStyle w:val="STTSSegmenProgramContent"/>
        <w:ind w:left="1134" w:hanging="1134"/>
      </w:pPr>
      <w:r w:rsidRPr="00BB1EB9">
        <w:t xml:space="preserve">use </w:t>
      </w:r>
      <w:proofErr w:type="spellStart"/>
      <w:r w:rsidRPr="00BB1EB9">
        <w:t>HasApiTokens</w:t>
      </w:r>
      <w:proofErr w:type="spellEnd"/>
      <w:r w:rsidRPr="00BB1EB9">
        <w:t xml:space="preserve">, </w:t>
      </w:r>
      <w:proofErr w:type="spellStart"/>
      <w:r w:rsidRPr="00BB1EB9">
        <w:t>HasFactory</w:t>
      </w:r>
      <w:proofErr w:type="spellEnd"/>
      <w:r w:rsidRPr="00BB1EB9">
        <w:t xml:space="preserve">, Notifiable, </w:t>
      </w:r>
      <w:proofErr w:type="spellStart"/>
      <w:r w:rsidRPr="00BB1EB9">
        <w:t>SoftDeletes</w:t>
      </w:r>
      <w:proofErr w:type="spellEnd"/>
      <w:r w:rsidRPr="00BB1EB9">
        <w:t>;</w:t>
      </w:r>
    </w:p>
    <w:p w14:paraId="5A29634A" w14:textId="4E7C0AA0" w:rsidR="00BB1EB9" w:rsidRPr="00BB1EB9" w:rsidRDefault="00BB1EB9" w:rsidP="00F57693">
      <w:pPr>
        <w:pStyle w:val="STTSSegmenProgramContent"/>
        <w:ind w:left="1134" w:hanging="1134"/>
      </w:pPr>
      <w:r w:rsidRPr="00BB1EB9">
        <w:t>protected $connection = '</w:t>
      </w:r>
      <w:proofErr w:type="spellStart"/>
      <w:r w:rsidRPr="00BB1EB9">
        <w:t>mongodb</w:t>
      </w:r>
      <w:proofErr w:type="spellEnd"/>
      <w:r w:rsidRPr="00BB1EB9">
        <w:t>';</w:t>
      </w:r>
    </w:p>
    <w:p w14:paraId="00D2F909" w14:textId="66CC80F4" w:rsidR="00BB1EB9" w:rsidRPr="00BB1EB9" w:rsidRDefault="00BB1EB9" w:rsidP="00F57693">
      <w:pPr>
        <w:pStyle w:val="STTSSegmenProgramContent"/>
        <w:ind w:left="1134" w:hanging="1134"/>
      </w:pPr>
      <w:r w:rsidRPr="00BB1EB9">
        <w:t>protected $collection = '</w:t>
      </w:r>
      <w:proofErr w:type="spellStart"/>
      <w:r w:rsidRPr="00BB1EB9">
        <w:t>Accounts_DB</w:t>
      </w:r>
      <w:proofErr w:type="spellEnd"/>
      <w:r w:rsidRPr="00BB1EB9">
        <w:t>';</w:t>
      </w:r>
    </w:p>
    <w:p w14:paraId="38A87801" w14:textId="1F504DFC" w:rsidR="00BB1EB9" w:rsidRPr="00BB1EB9" w:rsidRDefault="00BB1EB9" w:rsidP="00F57693">
      <w:pPr>
        <w:pStyle w:val="STTSSegmenProgramContent"/>
        <w:ind w:left="1134" w:hanging="1134"/>
      </w:pPr>
      <w:r w:rsidRPr="00BB1EB9">
        <w:t>public $timestamps      = true;</w:t>
      </w:r>
    </w:p>
    <w:p w14:paraId="32109EE0" w14:textId="702D923E" w:rsidR="00BB1EB9" w:rsidRPr="00BB1EB9" w:rsidRDefault="00BB1EB9" w:rsidP="00F57693">
      <w:pPr>
        <w:pStyle w:val="STTSSegmenProgramContent"/>
        <w:ind w:left="1134" w:hanging="1134"/>
      </w:pPr>
      <w:r w:rsidRPr="00BB1EB9">
        <w:t>protected $fillable = [</w:t>
      </w:r>
    </w:p>
    <w:p w14:paraId="42ABB484" w14:textId="1F072545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account_name</w:t>
      </w:r>
      <w:proofErr w:type="spellEnd"/>
      <w:r w:rsidRPr="00BB1EB9">
        <w:t>',</w:t>
      </w:r>
    </w:p>
    <w:p w14:paraId="50390E2F" w14:textId="1AF408E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account_username</w:t>
      </w:r>
      <w:proofErr w:type="spellEnd"/>
      <w:r w:rsidRPr="00BB1EB9">
        <w:t>',</w:t>
      </w:r>
    </w:p>
    <w:p w14:paraId="37E1FFEF" w14:textId="15A94CC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account_password</w:t>
      </w:r>
      <w:proofErr w:type="spellEnd"/>
      <w:r w:rsidRPr="00BB1EB9">
        <w:t>',</w:t>
      </w:r>
    </w:p>
    <w:p w14:paraId="74244C03" w14:textId="2149575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account_privileges</w:t>
      </w:r>
      <w:proofErr w:type="spellEnd"/>
      <w:r w:rsidRPr="00BB1EB9">
        <w:t>',</w:t>
      </w:r>
    </w:p>
    <w:p w14:paraId="2F850747" w14:textId="3FC91C24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account_picture</w:t>
      </w:r>
      <w:proofErr w:type="spellEnd"/>
      <w:r w:rsidRPr="00BB1EB9">
        <w:t>',</w:t>
      </w:r>
    </w:p>
    <w:p w14:paraId="1D74EFC2" w14:textId="092DDECD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account_desc</w:t>
      </w:r>
      <w:proofErr w:type="spellEnd"/>
      <w:r w:rsidRPr="00BB1EB9">
        <w:t>',</w:t>
      </w:r>
    </w:p>
    <w:p w14:paraId="2A1EAB76" w14:textId="5859D42E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account_active</w:t>
      </w:r>
      <w:proofErr w:type="spellEnd"/>
      <w:r w:rsidRPr="00BB1EB9">
        <w:t>',</w:t>
      </w:r>
    </w:p>
    <w:p w14:paraId="75A49A5E" w14:textId="1BDF15F3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api_token</w:t>
      </w:r>
      <w:proofErr w:type="spellEnd"/>
      <w:r w:rsidRPr="00BB1EB9">
        <w:t>'</w:t>
      </w:r>
    </w:p>
    <w:p w14:paraId="46C2F372" w14:textId="7A5EA4A4" w:rsidR="00BB1EB9" w:rsidRPr="00BB1EB9" w:rsidRDefault="00BB1EB9" w:rsidP="00F57693">
      <w:pPr>
        <w:pStyle w:val="STTSSegmenProgramContent"/>
        <w:ind w:left="1701" w:hanging="1701"/>
      </w:pPr>
      <w:r w:rsidRPr="00BB1EB9">
        <w:t>];</w:t>
      </w:r>
    </w:p>
    <w:p w14:paraId="40023A73" w14:textId="0215D6C4" w:rsidR="00BB1EB9" w:rsidRPr="00BB1EB9" w:rsidRDefault="00BB1EB9" w:rsidP="00F57693">
      <w:pPr>
        <w:pStyle w:val="STTSSegmenProgramContent"/>
        <w:ind w:left="1134" w:hanging="1134"/>
      </w:pPr>
      <w:r w:rsidRPr="00BB1EB9">
        <w:t>protected $hidden = [</w:t>
      </w:r>
    </w:p>
    <w:p w14:paraId="3089260B" w14:textId="0316113A" w:rsidR="00BB1EB9" w:rsidRPr="00BB1EB9" w:rsidRDefault="00BB1EB9" w:rsidP="00F57693">
      <w:pPr>
        <w:pStyle w:val="STTSSegmenProgramContent"/>
        <w:ind w:left="1701" w:hanging="1701"/>
      </w:pPr>
      <w:r w:rsidRPr="00BB1EB9">
        <w:t>'password',</w:t>
      </w:r>
    </w:p>
    <w:p w14:paraId="18854CCA" w14:textId="009F809E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remember_token</w:t>
      </w:r>
      <w:proofErr w:type="spellEnd"/>
      <w:r w:rsidRPr="00BB1EB9">
        <w:t>',</w:t>
      </w:r>
    </w:p>
    <w:p w14:paraId="4CDF9E39" w14:textId="1ADCCB81" w:rsidR="00BB1EB9" w:rsidRPr="00BB1EB9" w:rsidRDefault="00BB1EB9" w:rsidP="00F57693">
      <w:pPr>
        <w:pStyle w:val="STTSSegmenProgramContent"/>
        <w:ind w:left="1134" w:hanging="1134"/>
      </w:pPr>
      <w:r w:rsidRPr="00BB1EB9">
        <w:t>];</w:t>
      </w:r>
    </w:p>
    <w:p w14:paraId="39C5DD6E" w14:textId="2377E452" w:rsidR="00BB1EB9" w:rsidRPr="00BB1EB9" w:rsidRDefault="00BB1EB9" w:rsidP="00F57693">
      <w:pPr>
        <w:pStyle w:val="STTSSegmenProgramContent"/>
        <w:ind w:left="1134" w:hanging="1134"/>
      </w:pPr>
      <w:r w:rsidRPr="00BB1EB9">
        <w:t>protected $casts = [</w:t>
      </w:r>
    </w:p>
    <w:p w14:paraId="76CC8DF0" w14:textId="497EF33F" w:rsidR="00BB1EB9" w:rsidRPr="00BB1EB9" w:rsidRDefault="00BB1EB9" w:rsidP="00F57693">
      <w:pPr>
        <w:pStyle w:val="STTSSegmenProgramContent"/>
        <w:ind w:left="1701" w:hanging="1701"/>
      </w:pPr>
      <w:r w:rsidRPr="00BB1EB9">
        <w:t>'</w:t>
      </w:r>
      <w:proofErr w:type="spellStart"/>
      <w:r w:rsidRPr="00BB1EB9">
        <w:t>email_verified_at</w:t>
      </w:r>
      <w:proofErr w:type="spellEnd"/>
      <w:r w:rsidRPr="00BB1EB9">
        <w:t>' =&gt; 'datetime',</w:t>
      </w:r>
    </w:p>
    <w:p w14:paraId="206E2D3F" w14:textId="264684BA" w:rsidR="00BB1EB9" w:rsidRPr="00BB1EB9" w:rsidRDefault="00BB1EB9" w:rsidP="00F57693">
      <w:pPr>
        <w:pStyle w:val="STTSSegmenProgramContent"/>
        <w:ind w:left="1134" w:hanging="1134"/>
      </w:pPr>
      <w:r w:rsidRPr="00BB1EB9">
        <w:t>];</w:t>
      </w:r>
    </w:p>
    <w:p w14:paraId="3DCA8382" w14:textId="77777777" w:rsidR="00BB1EB9" w:rsidRPr="00BB1EB9" w:rsidRDefault="00BB1EB9" w:rsidP="00F57693">
      <w:pPr>
        <w:pStyle w:val="STTSSegmenProgramContent"/>
        <w:ind w:left="567" w:hanging="567"/>
      </w:pPr>
      <w:r w:rsidRPr="00BB1EB9">
        <w:t>}</w:t>
      </w:r>
    </w:p>
    <w:p w14:paraId="1D23DFDB" w14:textId="77777777" w:rsidR="00BB1EB9" w:rsidRPr="00BB1EB9" w:rsidRDefault="00BB1EB9" w:rsidP="00F57693">
      <w:pPr>
        <w:pStyle w:val="STTSSegmenProgramContent"/>
        <w:numPr>
          <w:ilvl w:val="0"/>
          <w:numId w:val="0"/>
        </w:numPr>
        <w:rPr>
          <w:lang w:eastAsia="ja-JP"/>
        </w:rPr>
      </w:pPr>
    </w:p>
    <w:p w14:paraId="1FA7FD4E" w14:textId="2E9086ED" w:rsidR="0053274D" w:rsidRDefault="00062546" w:rsidP="0053274D">
      <w:r>
        <w:br w:type="page"/>
      </w:r>
      <w:r w:rsidR="0053274D">
        <w:lastRenderedPageBreak/>
        <w:t xml:space="preserve">Model </w:t>
      </w:r>
      <w:proofErr w:type="spellStart"/>
      <w:r w:rsidR="0053274D">
        <w:t>merupakan</w:t>
      </w:r>
      <w:proofErr w:type="spellEnd"/>
      <w:r w:rsidR="0053274D">
        <w:t xml:space="preserve"> </w:t>
      </w:r>
      <w:proofErr w:type="spellStart"/>
      <w:r w:rsidR="0053274D">
        <w:t>hal</w:t>
      </w:r>
      <w:proofErr w:type="spellEnd"/>
      <w:r w:rsidR="0053274D">
        <w:t xml:space="preserve"> yang sangat </w:t>
      </w:r>
      <w:proofErr w:type="spellStart"/>
      <w:r w:rsidR="0053274D">
        <w:t>penting</w:t>
      </w:r>
      <w:proofErr w:type="spellEnd"/>
      <w:r w:rsidR="0053274D">
        <w:t xml:space="preserve"> </w:t>
      </w:r>
      <w:proofErr w:type="spellStart"/>
      <w:r w:rsidR="0053274D">
        <w:t>dalam</w:t>
      </w:r>
      <w:proofErr w:type="spellEnd"/>
      <w:r w:rsidR="0053274D">
        <w:t xml:space="preserve"> framework </w:t>
      </w:r>
      <w:proofErr w:type="spellStart"/>
      <w:r w:rsidR="0053274D">
        <w:t>laravel</w:t>
      </w:r>
      <w:proofErr w:type="spellEnd"/>
      <w:r w:rsidR="0053274D">
        <w:t xml:space="preserve">. </w:t>
      </w:r>
      <w:proofErr w:type="spellStart"/>
      <w:r w:rsidR="0053274D">
        <w:t>Sebenarnya</w:t>
      </w:r>
      <w:proofErr w:type="spellEnd"/>
      <w:r w:rsidR="0053274D">
        <w:t xml:space="preserve"> proses </w:t>
      </w:r>
      <w:proofErr w:type="spellStart"/>
      <w:r w:rsidR="0053274D">
        <w:t>melakukan</w:t>
      </w:r>
      <w:proofErr w:type="spellEnd"/>
      <w:r w:rsidR="0053274D">
        <w:t xml:space="preserve"> input </w:t>
      </w:r>
      <w:proofErr w:type="spellStart"/>
      <w:r w:rsidR="0053274D">
        <w:t>bisa</w:t>
      </w:r>
      <w:proofErr w:type="spellEnd"/>
      <w:r w:rsidR="0053274D">
        <w:t xml:space="preserve"> </w:t>
      </w:r>
      <w:proofErr w:type="spellStart"/>
      <w:r w:rsidR="0053274D">
        <w:t>dilakukan</w:t>
      </w:r>
      <w:proofErr w:type="spellEnd"/>
      <w:r w:rsidR="0053274D">
        <w:t xml:space="preserve"> </w:t>
      </w:r>
      <w:proofErr w:type="spellStart"/>
      <w:r w:rsidR="0053274D">
        <w:t>tanpa</w:t>
      </w:r>
      <w:proofErr w:type="spellEnd"/>
      <w:r w:rsidR="0053274D">
        <w:t xml:space="preserve"> </w:t>
      </w:r>
      <w:proofErr w:type="spellStart"/>
      <w:r w:rsidR="0053274D">
        <w:t>harus</w:t>
      </w:r>
      <w:proofErr w:type="spellEnd"/>
      <w:r w:rsidR="0053274D">
        <w:t xml:space="preserve"> </w:t>
      </w:r>
      <w:proofErr w:type="spellStart"/>
      <w:r w:rsidR="0053274D">
        <w:t>melakukan</w:t>
      </w:r>
      <w:proofErr w:type="spellEnd"/>
      <w:r w:rsidR="0053274D">
        <w:t xml:space="preserve"> model, </w:t>
      </w:r>
      <w:proofErr w:type="spellStart"/>
      <w:r w:rsidR="0053274D">
        <w:t>namun</w:t>
      </w:r>
      <w:proofErr w:type="spellEnd"/>
      <w:r w:rsidR="0053274D">
        <w:t xml:space="preserve"> model </w:t>
      </w:r>
      <w:proofErr w:type="spellStart"/>
      <w:r w:rsidR="0053274D">
        <w:t>memberikan</w:t>
      </w:r>
      <w:proofErr w:type="spellEnd"/>
      <w:r w:rsidR="0053274D">
        <w:t xml:space="preserve"> </w:t>
      </w:r>
      <w:proofErr w:type="spellStart"/>
      <w:r w:rsidR="0053274D">
        <w:t>kepastian</w:t>
      </w:r>
      <w:proofErr w:type="spellEnd"/>
      <w:r w:rsidR="0053274D">
        <w:t xml:space="preserve"> </w:t>
      </w:r>
      <w:proofErr w:type="spellStart"/>
      <w:r w:rsidR="0053274D">
        <w:t>bagi</w:t>
      </w:r>
      <w:proofErr w:type="spellEnd"/>
      <w:r w:rsidR="0053274D">
        <w:t xml:space="preserve"> programmer </w:t>
      </w:r>
      <w:proofErr w:type="spellStart"/>
      <w:r w:rsidR="0053274D">
        <w:t>untuk</w:t>
      </w:r>
      <w:proofErr w:type="spellEnd"/>
      <w:r w:rsidR="0053274D">
        <w:t xml:space="preserve"> </w:t>
      </w:r>
      <w:proofErr w:type="spellStart"/>
      <w:r w:rsidR="0053274D">
        <w:t>memastikan</w:t>
      </w:r>
      <w:proofErr w:type="spellEnd"/>
      <w:r w:rsidR="0053274D">
        <w:t xml:space="preserve"> </w:t>
      </w:r>
      <w:proofErr w:type="spellStart"/>
      <w:r w:rsidR="0053274D">
        <w:t>bahwa</w:t>
      </w:r>
      <w:proofErr w:type="spellEnd"/>
      <w:r w:rsidR="0053274D">
        <w:t xml:space="preserve"> </w:t>
      </w:r>
      <w:proofErr w:type="spellStart"/>
      <w:r w:rsidR="0053274D">
        <w:t>tujuan</w:t>
      </w:r>
      <w:proofErr w:type="spellEnd"/>
      <w:r w:rsidR="0053274D">
        <w:t xml:space="preserve"> data </w:t>
      </w:r>
      <w:proofErr w:type="spellStart"/>
      <w:r w:rsidR="0053274D">
        <w:t>benar</w:t>
      </w:r>
      <w:proofErr w:type="spellEnd"/>
      <w:r w:rsidR="0053274D">
        <w:t xml:space="preserve"> </w:t>
      </w:r>
      <w:proofErr w:type="spellStart"/>
      <w:r w:rsidR="0053274D">
        <w:t>menuju</w:t>
      </w:r>
      <w:proofErr w:type="spellEnd"/>
      <w:r w:rsidR="0053274D">
        <w:t xml:space="preserve"> </w:t>
      </w:r>
      <w:proofErr w:type="spellStart"/>
      <w:r w:rsidR="0053274D">
        <w:t>objek</w:t>
      </w:r>
      <w:proofErr w:type="spellEnd"/>
      <w:r w:rsidR="0053274D">
        <w:t xml:space="preserve"> yang </w:t>
      </w:r>
      <w:proofErr w:type="spellStart"/>
      <w:r w:rsidR="0053274D">
        <w:t>bersangkutan</w:t>
      </w:r>
      <w:proofErr w:type="spellEnd"/>
      <w:r w:rsidR="0053274D">
        <w:t xml:space="preserve">. Pada Line 1 </w:t>
      </w:r>
      <w:proofErr w:type="spellStart"/>
      <w:r w:rsidR="0053274D">
        <w:t>adalah</w:t>
      </w:r>
      <w:proofErr w:type="spellEnd"/>
      <w:r w:rsidR="0053274D">
        <w:t xml:space="preserve"> tag </w:t>
      </w:r>
      <w:proofErr w:type="spellStart"/>
      <w:r w:rsidR="0053274D">
        <w:t>pembuka</w:t>
      </w:r>
      <w:proofErr w:type="spellEnd"/>
      <w:r w:rsidR="0053274D">
        <w:t xml:space="preserve"> </w:t>
      </w:r>
      <w:proofErr w:type="spellStart"/>
      <w:r w:rsidR="0053274D">
        <w:t>php</w:t>
      </w:r>
      <w:proofErr w:type="spellEnd"/>
      <w:r w:rsidR="0053274D">
        <w:t xml:space="preserve"> yang </w:t>
      </w:r>
      <w:proofErr w:type="spellStart"/>
      <w:r w:rsidR="0053274D">
        <w:t>menandai</w:t>
      </w:r>
      <w:proofErr w:type="spellEnd"/>
      <w:r w:rsidR="0053274D">
        <w:t xml:space="preserve"> </w:t>
      </w:r>
      <w:proofErr w:type="spellStart"/>
      <w:r w:rsidR="0053274D">
        <w:t>bahwa</w:t>
      </w:r>
      <w:proofErr w:type="spellEnd"/>
      <w:r w:rsidR="0053274D">
        <w:t xml:space="preserve"> program </w:t>
      </w:r>
      <w:proofErr w:type="spellStart"/>
      <w:r w:rsidR="0053274D">
        <w:t>ini</w:t>
      </w:r>
      <w:proofErr w:type="spellEnd"/>
      <w:r w:rsidR="0053274D">
        <w:t xml:space="preserve"> </w:t>
      </w:r>
      <w:proofErr w:type="spellStart"/>
      <w:r w:rsidR="0053274D">
        <w:t>adalah</w:t>
      </w:r>
      <w:proofErr w:type="spellEnd"/>
      <w:r w:rsidR="0053274D">
        <w:t xml:space="preserve"> program PHP. </w:t>
      </w:r>
      <w:proofErr w:type="spellStart"/>
      <w:r w:rsidR="0053274D">
        <w:t>Selanjutnya</w:t>
      </w:r>
      <w:proofErr w:type="spellEnd"/>
      <w:r w:rsidR="0053274D">
        <w:t xml:space="preserve"> pada line 2 </w:t>
      </w:r>
      <w:proofErr w:type="spellStart"/>
      <w:r w:rsidR="0053274D">
        <w:t>hingga</w:t>
      </w:r>
      <w:proofErr w:type="spellEnd"/>
      <w:r w:rsidR="0053274D">
        <w:t xml:space="preserve"> 8 </w:t>
      </w:r>
      <w:proofErr w:type="spellStart"/>
      <w:r w:rsidR="0053274D">
        <w:t>adalah</w:t>
      </w:r>
      <w:proofErr w:type="spellEnd"/>
      <w:r w:rsidR="0053274D">
        <w:t xml:space="preserve"> proses </w:t>
      </w:r>
      <w:proofErr w:type="spellStart"/>
      <w:r w:rsidR="0053274D">
        <w:t>mengimpor</w:t>
      </w:r>
      <w:proofErr w:type="spellEnd"/>
      <w:r w:rsidR="0053274D">
        <w:t xml:space="preserve"> library yang </w:t>
      </w:r>
      <w:proofErr w:type="spellStart"/>
      <w:r w:rsidR="0053274D">
        <w:t>diperlukan</w:t>
      </w:r>
      <w:proofErr w:type="spellEnd"/>
      <w:r w:rsidR="0053274D">
        <w:t xml:space="preserve">. </w:t>
      </w:r>
      <w:proofErr w:type="spellStart"/>
      <w:r w:rsidR="0053274D">
        <w:t>Khusus</w:t>
      </w:r>
      <w:proofErr w:type="spellEnd"/>
      <w:r w:rsidR="0053274D">
        <w:t xml:space="preserve"> yang </w:t>
      </w:r>
      <w:proofErr w:type="spellStart"/>
      <w:r w:rsidR="0053274D">
        <w:t>memiliki</w:t>
      </w:r>
      <w:proofErr w:type="spellEnd"/>
      <w:r w:rsidR="0053274D">
        <w:t xml:space="preserve"> “\</w:t>
      </w:r>
      <w:proofErr w:type="spellStart"/>
      <w:r w:rsidR="0053274D">
        <w:t>mongodb</w:t>
      </w:r>
      <w:proofErr w:type="spellEnd"/>
      <w:r w:rsidR="0053274D">
        <w:t xml:space="preserve">\” </w:t>
      </w:r>
      <w:proofErr w:type="spellStart"/>
      <w:r w:rsidR="0053274D">
        <w:t>hal</w:t>
      </w:r>
      <w:proofErr w:type="spellEnd"/>
      <w:r w:rsidR="0053274D">
        <w:t xml:space="preserve"> </w:t>
      </w:r>
      <w:proofErr w:type="spellStart"/>
      <w:r w:rsidR="0053274D">
        <w:t>itu</w:t>
      </w:r>
      <w:proofErr w:type="spellEnd"/>
      <w:r w:rsidR="0053274D">
        <w:t xml:space="preserve"> </w:t>
      </w:r>
      <w:proofErr w:type="spellStart"/>
      <w:r w:rsidR="0053274D">
        <w:t>harus</w:t>
      </w:r>
      <w:proofErr w:type="spellEnd"/>
      <w:r w:rsidR="0053274D">
        <w:t xml:space="preserve"> </w:t>
      </w:r>
      <w:proofErr w:type="spellStart"/>
      <w:r w:rsidR="0053274D">
        <w:t>diperhatikan</w:t>
      </w:r>
      <w:proofErr w:type="spellEnd"/>
      <w:r w:rsidR="0053274D">
        <w:t xml:space="preserve">, </w:t>
      </w:r>
      <w:proofErr w:type="spellStart"/>
      <w:r w:rsidR="0053274D">
        <w:t>karena</w:t>
      </w:r>
      <w:proofErr w:type="spellEnd"/>
      <w:r w:rsidR="0053274D">
        <w:t xml:space="preserve"> </w:t>
      </w:r>
      <w:proofErr w:type="spellStart"/>
      <w:r w:rsidR="0053274D">
        <w:t>tidak</w:t>
      </w:r>
      <w:proofErr w:type="spellEnd"/>
      <w:r w:rsidR="0053274D">
        <w:t xml:space="preserve"> </w:t>
      </w:r>
      <w:proofErr w:type="spellStart"/>
      <w:r w:rsidR="0053274D">
        <w:t>bisa</w:t>
      </w:r>
      <w:proofErr w:type="spellEnd"/>
      <w:r w:rsidR="0053274D">
        <w:t xml:space="preserve"> </w:t>
      </w:r>
      <w:proofErr w:type="spellStart"/>
      <w:r w:rsidR="0053274D">
        <w:t>menggunakan</w:t>
      </w:r>
      <w:proofErr w:type="spellEnd"/>
      <w:r w:rsidR="0053274D">
        <w:t xml:space="preserve"> </w:t>
      </w:r>
      <w:proofErr w:type="spellStart"/>
      <w:r w:rsidR="0053274D">
        <w:t>bawaan</w:t>
      </w:r>
      <w:proofErr w:type="spellEnd"/>
      <w:r w:rsidR="0053274D">
        <w:t xml:space="preserve"> model </w:t>
      </w:r>
      <w:proofErr w:type="spellStart"/>
      <w:r w:rsidR="0053274D">
        <w:t>dari</w:t>
      </w:r>
      <w:proofErr w:type="spellEnd"/>
      <w:r w:rsidR="0053274D">
        <w:t xml:space="preserve"> </w:t>
      </w:r>
      <w:proofErr w:type="spellStart"/>
      <w:r w:rsidR="0053274D">
        <w:t>versi</w:t>
      </w:r>
      <w:proofErr w:type="spellEnd"/>
      <w:r w:rsidR="0053274D">
        <w:t xml:space="preserve"> </w:t>
      </w:r>
      <w:proofErr w:type="spellStart"/>
      <w:r w:rsidR="0053274D">
        <w:t>laravel</w:t>
      </w:r>
      <w:proofErr w:type="spellEnd"/>
      <w:r w:rsidR="0053274D">
        <w:t xml:space="preserve"> </w:t>
      </w:r>
      <w:proofErr w:type="spellStart"/>
      <w:r w:rsidR="0053274D">
        <w:t>sendiri</w:t>
      </w:r>
      <w:proofErr w:type="spellEnd"/>
      <w:r w:rsidR="0053274D">
        <w:t xml:space="preserve">. </w:t>
      </w:r>
    </w:p>
    <w:p w14:paraId="79950B42" w14:textId="5D8BFA2C" w:rsidR="0053274D" w:rsidRDefault="0053274D" w:rsidP="0053274D">
      <w:proofErr w:type="spellStart"/>
      <w:r>
        <w:t>Selanjutnya</w:t>
      </w:r>
      <w:proofErr w:type="spellEnd"/>
      <w:r>
        <w:t xml:space="preserve"> di line 9 </w:t>
      </w:r>
      <w:proofErr w:type="spellStart"/>
      <w:r>
        <w:t>terdapat</w:t>
      </w:r>
      <w:proofErr w:type="spellEnd"/>
      <w:r>
        <w:t xml:space="preserve"> line “extends authenticatable” yang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model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proses login dan logout. </w:t>
      </w:r>
      <w:r w:rsidR="007F4945">
        <w:t xml:space="preserve">Lalu di line 11 </w:t>
      </w:r>
      <w:proofErr w:type="spellStart"/>
      <w:r w:rsidR="007F4945">
        <w:t>berfungsi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memberikan</w:t>
      </w:r>
      <w:proofErr w:type="spellEnd"/>
      <w:r w:rsidR="007F4945">
        <w:t xml:space="preserve"> token </w:t>
      </w:r>
      <w:proofErr w:type="spellStart"/>
      <w:r w:rsidR="007F4945">
        <w:t>untuk</w:t>
      </w:r>
      <w:proofErr w:type="spellEnd"/>
      <w:r w:rsidR="007F4945">
        <w:t xml:space="preserve"> proses cookie, has factory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memberi</w:t>
      </w:r>
      <w:proofErr w:type="spellEnd"/>
      <w:r w:rsidR="007F4945">
        <w:t xml:space="preserve"> tau </w:t>
      </w:r>
      <w:proofErr w:type="spellStart"/>
      <w:r w:rsidR="007F4945">
        <w:t>bahwa</w:t>
      </w:r>
      <w:proofErr w:type="spellEnd"/>
      <w:r w:rsidR="007F4945">
        <w:t xml:space="preserve"> model </w:t>
      </w:r>
      <w:proofErr w:type="spellStart"/>
      <w:r w:rsidR="007F4945">
        <w:t>dapat</w:t>
      </w:r>
      <w:proofErr w:type="spellEnd"/>
      <w:r w:rsidR="007F4945">
        <w:t xml:space="preserve"> </w:t>
      </w:r>
      <w:proofErr w:type="spellStart"/>
      <w:r w:rsidR="007F4945">
        <w:t>digunakan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</w:t>
      </w:r>
      <w:proofErr w:type="spellStart"/>
      <w:r w:rsidR="007F4945">
        <w:t>pembuatan</w:t>
      </w:r>
      <w:proofErr w:type="spellEnd"/>
      <w:r w:rsidR="007F4945">
        <w:t xml:space="preserve"> </w:t>
      </w:r>
      <w:proofErr w:type="spellStart"/>
      <w:r w:rsidR="007F4945">
        <w:t>banyak</w:t>
      </w:r>
      <w:proofErr w:type="spellEnd"/>
      <w:r w:rsidR="007F4945">
        <w:t xml:space="preserve"> data dummy, notifiable </w:t>
      </w:r>
      <w:proofErr w:type="spellStart"/>
      <w:r w:rsidR="007F4945">
        <w:t>untuk</w:t>
      </w:r>
      <w:proofErr w:type="spellEnd"/>
      <w:r w:rsidR="007F4945">
        <w:t xml:space="preserve"> proses </w:t>
      </w:r>
      <w:proofErr w:type="spellStart"/>
      <w:r w:rsidR="007F4945">
        <w:t>pemberian</w:t>
      </w:r>
      <w:proofErr w:type="spellEnd"/>
      <w:r w:rsidR="007F4945">
        <w:t xml:space="preserve"> </w:t>
      </w:r>
      <w:proofErr w:type="spellStart"/>
      <w:r w:rsidR="007F4945">
        <w:t>notifikasi</w:t>
      </w:r>
      <w:proofErr w:type="spellEnd"/>
      <w:r w:rsidR="007F4945">
        <w:t xml:space="preserve">, dan soft delete </w:t>
      </w:r>
      <w:proofErr w:type="spellStart"/>
      <w:r w:rsidR="007F4945">
        <w:t>adalah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memberikan</w:t>
      </w:r>
      <w:proofErr w:type="spellEnd"/>
      <w:r w:rsidR="007F4945">
        <w:t xml:space="preserve"> </w:t>
      </w:r>
      <w:proofErr w:type="spellStart"/>
      <w:r w:rsidR="007F4945">
        <w:t>penanda</w:t>
      </w:r>
      <w:proofErr w:type="spellEnd"/>
      <w:r w:rsidR="007F4945">
        <w:t xml:space="preserve"> </w:t>
      </w:r>
      <w:proofErr w:type="spellStart"/>
      <w:r w:rsidR="007F4945">
        <w:t>bahwa</w:t>
      </w:r>
      <w:proofErr w:type="spellEnd"/>
      <w:r w:rsidR="007F4945">
        <w:t xml:space="preserve"> data yang </w:t>
      </w:r>
      <w:proofErr w:type="spellStart"/>
      <w:r w:rsidR="007F4945">
        <w:t>bersangkutan</w:t>
      </w:r>
      <w:proofErr w:type="spellEnd"/>
      <w:r w:rsidR="007F4945">
        <w:t xml:space="preserve"> </w:t>
      </w:r>
      <w:proofErr w:type="spellStart"/>
      <w:r w:rsidR="007F4945">
        <w:t>dihapus</w:t>
      </w:r>
      <w:proofErr w:type="spellEnd"/>
      <w:r w:rsidR="007F4945">
        <w:t xml:space="preserve"> pada datetime </w:t>
      </w:r>
      <w:proofErr w:type="spellStart"/>
      <w:r w:rsidR="007F4945">
        <w:t>sekian</w:t>
      </w:r>
      <w:proofErr w:type="spellEnd"/>
      <w:r w:rsidR="007F4945">
        <w:t xml:space="preserve">. Line 12 </w:t>
      </w:r>
      <w:proofErr w:type="spellStart"/>
      <w:r w:rsidR="007F4945">
        <w:t>adalah</w:t>
      </w:r>
      <w:proofErr w:type="spellEnd"/>
      <w:r w:rsidR="007F4945">
        <w:t xml:space="preserve"> proses </w:t>
      </w:r>
      <w:proofErr w:type="spellStart"/>
      <w:r w:rsidR="007F4945">
        <w:t>penentuan</w:t>
      </w:r>
      <w:proofErr w:type="spellEnd"/>
      <w:r w:rsidR="007F4945">
        <w:t xml:space="preserve"> </w:t>
      </w:r>
      <w:proofErr w:type="spellStart"/>
      <w:r w:rsidR="007F4945">
        <w:t>koneksi</w:t>
      </w:r>
      <w:proofErr w:type="spellEnd"/>
      <w:r w:rsidR="007F4945">
        <w:t xml:space="preserve"> yang </w:t>
      </w:r>
      <w:proofErr w:type="spellStart"/>
      <w:r w:rsidR="007F4945">
        <w:t>dipakai</w:t>
      </w:r>
      <w:proofErr w:type="spellEnd"/>
      <w:r w:rsidR="007F4945">
        <w:t xml:space="preserve">. Line 13 </w:t>
      </w:r>
      <w:proofErr w:type="spellStart"/>
      <w:r w:rsidR="007F4945">
        <w:t>adalah</w:t>
      </w:r>
      <w:proofErr w:type="spellEnd"/>
      <w:r w:rsidR="007F4945">
        <w:t xml:space="preserve"> </w:t>
      </w:r>
      <w:proofErr w:type="spellStart"/>
      <w:r w:rsidR="007F4945">
        <w:t>nama</w:t>
      </w:r>
      <w:proofErr w:type="spellEnd"/>
      <w:r w:rsidR="007F4945">
        <w:t xml:space="preserve"> </w:t>
      </w:r>
      <w:proofErr w:type="spellStart"/>
      <w:r w:rsidR="007F4945">
        <w:t>tabel</w:t>
      </w:r>
      <w:proofErr w:type="spellEnd"/>
      <w:r w:rsidR="007F4945">
        <w:t xml:space="preserve"> yang </w:t>
      </w:r>
      <w:proofErr w:type="spellStart"/>
      <w:r w:rsidR="007F4945">
        <w:t>akan</w:t>
      </w:r>
      <w:proofErr w:type="spellEnd"/>
      <w:r w:rsidR="007F4945">
        <w:t xml:space="preserve"> </w:t>
      </w:r>
      <w:proofErr w:type="spellStart"/>
      <w:r w:rsidR="007F4945">
        <w:t>diakses</w:t>
      </w:r>
      <w:proofErr w:type="spellEnd"/>
      <w:r w:rsidR="007F4945">
        <w:t xml:space="preserve"> pada database </w:t>
      </w:r>
      <w:proofErr w:type="spellStart"/>
      <w:r w:rsidR="007F4945">
        <w:t>koneksi</w:t>
      </w:r>
      <w:proofErr w:type="spellEnd"/>
      <w:r w:rsidR="007F4945">
        <w:t xml:space="preserve">. Line 14 </w:t>
      </w:r>
      <w:proofErr w:type="spellStart"/>
      <w:r w:rsidR="007F4945">
        <w:t>untuk</w:t>
      </w:r>
      <w:proofErr w:type="spellEnd"/>
      <w:r w:rsidR="007F4945">
        <w:t xml:space="preserve"> proses </w:t>
      </w:r>
      <w:proofErr w:type="spellStart"/>
      <w:r w:rsidR="007F4945">
        <w:t>pencatatan</w:t>
      </w:r>
      <w:proofErr w:type="spellEnd"/>
      <w:r w:rsidR="007F4945">
        <w:t xml:space="preserve"> </w:t>
      </w:r>
      <w:proofErr w:type="spellStart"/>
      <w:r w:rsidR="007F4945">
        <w:t>dengan</w:t>
      </w:r>
      <w:proofErr w:type="spellEnd"/>
      <w:r w:rsidR="007F4945">
        <w:t xml:space="preserve"> </w:t>
      </w:r>
      <w:proofErr w:type="spellStart"/>
      <w:r w:rsidR="007F4945">
        <w:t>pemberian</w:t>
      </w:r>
      <w:proofErr w:type="spellEnd"/>
      <w:r w:rsidR="007F4945">
        <w:t xml:space="preserve"> dua field </w:t>
      </w:r>
      <w:proofErr w:type="spellStart"/>
      <w:r w:rsidR="007F4945">
        <w:t>baru</w:t>
      </w:r>
      <w:proofErr w:type="spellEnd"/>
      <w:r w:rsidR="007F4945">
        <w:t xml:space="preserve"> </w:t>
      </w:r>
      <w:proofErr w:type="spellStart"/>
      <w:r w:rsidR="007F4945">
        <w:t>yaitu</w:t>
      </w:r>
      <w:proofErr w:type="spellEnd"/>
      <w:r w:rsidR="007F4945">
        <w:t xml:space="preserve"> </w:t>
      </w:r>
      <w:proofErr w:type="spellStart"/>
      <w:r w:rsidR="007F4945">
        <w:t>created_at</w:t>
      </w:r>
      <w:proofErr w:type="spellEnd"/>
      <w:r w:rsidR="007F4945">
        <w:t xml:space="preserve"> dan </w:t>
      </w:r>
      <w:proofErr w:type="spellStart"/>
      <w:r w:rsidR="007F4945">
        <w:t>updated_at</w:t>
      </w:r>
      <w:proofErr w:type="spellEnd"/>
      <w:r w:rsidR="007F4945">
        <w:t xml:space="preserve">. </w:t>
      </w:r>
      <w:proofErr w:type="spellStart"/>
      <w:r w:rsidR="007F4945">
        <w:t>Dilanjutkan</w:t>
      </w:r>
      <w:proofErr w:type="spellEnd"/>
      <w:r w:rsidR="007F4945">
        <w:t xml:space="preserve"> </w:t>
      </w:r>
      <w:proofErr w:type="spellStart"/>
      <w:r w:rsidR="007F4945">
        <w:t>dengan</w:t>
      </w:r>
      <w:proofErr w:type="spellEnd"/>
      <w:r w:rsidR="007F4945">
        <w:t xml:space="preserve"> line 15 </w:t>
      </w:r>
      <w:proofErr w:type="spellStart"/>
      <w:r w:rsidR="007F4945">
        <w:t>sampai</w:t>
      </w:r>
      <w:proofErr w:type="spellEnd"/>
      <w:r w:rsidR="007F4945">
        <w:t xml:space="preserve"> 24 </w:t>
      </w:r>
      <w:proofErr w:type="spellStart"/>
      <w:r w:rsidR="007F4945">
        <w:t>adalah</w:t>
      </w:r>
      <w:proofErr w:type="spellEnd"/>
      <w:r w:rsidR="007F4945">
        <w:t xml:space="preserve"> proses </w:t>
      </w:r>
      <w:proofErr w:type="spellStart"/>
      <w:r w:rsidR="007F4945">
        <w:t>pengisian</w:t>
      </w:r>
      <w:proofErr w:type="spellEnd"/>
      <w:r w:rsidR="007F4945">
        <w:t xml:space="preserve"> </w:t>
      </w:r>
      <w:proofErr w:type="spellStart"/>
      <w:r w:rsidR="007F4945">
        <w:t>nama</w:t>
      </w:r>
      <w:proofErr w:type="spellEnd"/>
      <w:r w:rsidR="007F4945">
        <w:t xml:space="preserve"> field yang </w:t>
      </w:r>
      <w:proofErr w:type="spellStart"/>
      <w:r w:rsidR="007F4945">
        <w:t>bisa</w:t>
      </w:r>
      <w:proofErr w:type="spellEnd"/>
      <w:r w:rsidR="007F4945">
        <w:t xml:space="preserve"> </w:t>
      </w:r>
      <w:proofErr w:type="spellStart"/>
      <w:r w:rsidR="007F4945">
        <w:t>diisi</w:t>
      </w:r>
      <w:proofErr w:type="spellEnd"/>
      <w:r w:rsidR="007F4945">
        <w:t xml:space="preserve">, </w:t>
      </w:r>
      <w:proofErr w:type="spellStart"/>
      <w:r w:rsidR="007F4945">
        <w:t>artinya</w:t>
      </w:r>
      <w:proofErr w:type="spellEnd"/>
      <w:r w:rsidR="007F4945">
        <w:t xml:space="preserve"> </w:t>
      </w:r>
      <w:proofErr w:type="spellStart"/>
      <w:r w:rsidR="007F4945">
        <w:t>jika</w:t>
      </w:r>
      <w:proofErr w:type="spellEnd"/>
      <w:r w:rsidR="007F4945">
        <w:t xml:space="preserve"> </w:t>
      </w:r>
      <w:proofErr w:type="spellStart"/>
      <w:r w:rsidR="007F4945">
        <w:t>nanti</w:t>
      </w:r>
      <w:proofErr w:type="spellEnd"/>
      <w:r w:rsidR="007F4945">
        <w:t xml:space="preserve"> data yang </w:t>
      </w:r>
      <w:proofErr w:type="spellStart"/>
      <w:r w:rsidR="007F4945">
        <w:t>diinput</w:t>
      </w:r>
      <w:proofErr w:type="spellEnd"/>
      <w:r w:rsidR="007F4945">
        <w:t xml:space="preserve">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memiliki</w:t>
      </w:r>
      <w:proofErr w:type="spellEnd"/>
      <w:r w:rsidR="007F4945">
        <w:t xml:space="preserve"> data yang </w:t>
      </w:r>
      <w:proofErr w:type="spellStart"/>
      <w:r w:rsidR="007F4945">
        <w:t>sama</w:t>
      </w:r>
      <w:proofErr w:type="spellEnd"/>
      <w:r w:rsidR="007F4945">
        <w:t xml:space="preserve"> </w:t>
      </w:r>
      <w:proofErr w:type="spellStart"/>
      <w:r w:rsidR="007F4945">
        <w:t>maka</w:t>
      </w:r>
      <w:proofErr w:type="spellEnd"/>
      <w:r w:rsidR="007F4945">
        <w:t xml:space="preserve"> data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akan</w:t>
      </w:r>
      <w:proofErr w:type="spellEnd"/>
      <w:r w:rsidR="007F4945">
        <w:t xml:space="preserve"> </w:t>
      </w:r>
      <w:proofErr w:type="spellStart"/>
      <w:r w:rsidR="007F4945">
        <w:t>masuk</w:t>
      </w:r>
      <w:proofErr w:type="spellEnd"/>
      <w:r w:rsidR="007F4945">
        <w:t xml:space="preserve">. Hal </w:t>
      </w:r>
      <w:proofErr w:type="spellStart"/>
      <w:r w:rsidR="007F4945">
        <w:t>ini</w:t>
      </w:r>
      <w:proofErr w:type="spellEnd"/>
      <w:r w:rsidR="007F4945">
        <w:t xml:space="preserve"> </w:t>
      </w:r>
      <w:proofErr w:type="spellStart"/>
      <w:r w:rsidR="007F4945">
        <w:t>bertujuan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mencegah</w:t>
      </w:r>
      <w:proofErr w:type="spellEnd"/>
      <w:r w:rsidR="007F4945">
        <w:t xml:space="preserve"> data lain yang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disebut</w:t>
      </w:r>
      <w:proofErr w:type="spellEnd"/>
      <w:r w:rsidR="007F4945">
        <w:t xml:space="preserve"> </w:t>
      </w:r>
      <w:proofErr w:type="spellStart"/>
      <w:r w:rsidR="007F4945">
        <w:t>masuk</w:t>
      </w:r>
      <w:proofErr w:type="spellEnd"/>
      <w:r w:rsidR="007F4945">
        <w:t xml:space="preserve"> </w:t>
      </w:r>
      <w:proofErr w:type="spellStart"/>
      <w:r w:rsidR="007F4945">
        <w:t>ke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database. Line 25 </w:t>
      </w:r>
      <w:proofErr w:type="spellStart"/>
      <w:r w:rsidR="007F4945">
        <w:t>hingga</w:t>
      </w:r>
      <w:proofErr w:type="spellEnd"/>
      <w:r w:rsidR="007F4945">
        <w:t xml:space="preserve"> 28 </w:t>
      </w:r>
      <w:proofErr w:type="spellStart"/>
      <w:r w:rsidR="007F4945">
        <w:t>adalah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pemberian</w:t>
      </w:r>
      <w:proofErr w:type="spellEnd"/>
      <w:r w:rsidR="007F4945">
        <w:t xml:space="preserve"> field di database </w:t>
      </w:r>
      <w:proofErr w:type="spellStart"/>
      <w:r w:rsidR="007F4945">
        <w:t>tapi</w:t>
      </w:r>
      <w:proofErr w:type="spellEnd"/>
      <w:r w:rsidR="007F4945">
        <w:t xml:space="preserve"> </w:t>
      </w:r>
      <w:proofErr w:type="spellStart"/>
      <w:r w:rsidR="007F4945">
        <w:t>disembunyikan</w:t>
      </w:r>
      <w:proofErr w:type="spellEnd"/>
      <w:r w:rsidR="007F4945">
        <w:t xml:space="preserve"> </w:t>
      </w:r>
      <w:proofErr w:type="spellStart"/>
      <w:r w:rsidR="007F4945">
        <w:t>sehingga</w:t>
      </w:r>
      <w:proofErr w:type="spellEnd"/>
      <w:r w:rsidR="007F4945">
        <w:t xml:space="preserve"> </w:t>
      </w:r>
      <w:proofErr w:type="spellStart"/>
      <w:r w:rsidR="007F4945">
        <w:t>tidak</w:t>
      </w:r>
      <w:proofErr w:type="spellEnd"/>
      <w:r w:rsidR="007F4945">
        <w:t xml:space="preserve"> </w:t>
      </w:r>
      <w:proofErr w:type="spellStart"/>
      <w:r w:rsidR="007F4945">
        <w:t>ketahuan</w:t>
      </w:r>
      <w:proofErr w:type="spellEnd"/>
      <w:r w:rsidR="007F4945">
        <w:t xml:space="preserve">, </w:t>
      </w:r>
      <w:proofErr w:type="spellStart"/>
      <w:r w:rsidR="007F4945">
        <w:t>biasanya</w:t>
      </w:r>
      <w:proofErr w:type="spellEnd"/>
      <w:r w:rsidR="007F4945">
        <w:t xml:space="preserve"> data yang </w:t>
      </w:r>
      <w:proofErr w:type="spellStart"/>
      <w:r w:rsidR="007F4945">
        <w:t>penting</w:t>
      </w:r>
      <w:proofErr w:type="spellEnd"/>
      <w:r w:rsidR="007F4945">
        <w:t xml:space="preserve"> </w:t>
      </w:r>
      <w:proofErr w:type="spellStart"/>
      <w:r w:rsidR="007F4945">
        <w:t>seperti</w:t>
      </w:r>
      <w:proofErr w:type="spellEnd"/>
      <w:r w:rsidR="007F4945">
        <w:t xml:space="preserve"> password </w:t>
      </w:r>
      <w:proofErr w:type="spellStart"/>
      <w:r w:rsidR="007F4945">
        <w:t>atau</w:t>
      </w:r>
      <w:proofErr w:type="spellEnd"/>
      <w:r w:rsidR="007F4945">
        <w:t xml:space="preserve"> token. Line 29 </w:t>
      </w:r>
      <w:proofErr w:type="spellStart"/>
      <w:r w:rsidR="007F4945">
        <w:t>hingga</w:t>
      </w:r>
      <w:proofErr w:type="spellEnd"/>
      <w:r w:rsidR="007F4945">
        <w:t xml:space="preserve"> 31 </w:t>
      </w:r>
      <w:proofErr w:type="spellStart"/>
      <w:r w:rsidR="007F4945">
        <w:t>bertugas</w:t>
      </w:r>
      <w:proofErr w:type="spellEnd"/>
      <w:r w:rsidR="007F4945">
        <w:t xml:space="preserve"> </w:t>
      </w:r>
      <w:proofErr w:type="spellStart"/>
      <w:r w:rsidR="007F4945">
        <w:t>untuk</w:t>
      </w:r>
      <w:proofErr w:type="spellEnd"/>
      <w:r w:rsidR="007F4945">
        <w:t xml:space="preserve"> </w:t>
      </w:r>
      <w:proofErr w:type="spellStart"/>
      <w:r w:rsidR="007F4945">
        <w:t>mengubah</w:t>
      </w:r>
      <w:proofErr w:type="spellEnd"/>
      <w:r w:rsidR="007F4945">
        <w:t xml:space="preserve"> </w:t>
      </w:r>
      <w:proofErr w:type="spellStart"/>
      <w:r w:rsidR="007F4945">
        <w:t>tipe</w:t>
      </w:r>
      <w:proofErr w:type="spellEnd"/>
      <w:r w:rsidR="007F4945">
        <w:t xml:space="preserve"> data </w:t>
      </w:r>
      <w:proofErr w:type="spellStart"/>
      <w:r w:rsidR="007F4945">
        <w:t>sesuai</w:t>
      </w:r>
      <w:proofErr w:type="spellEnd"/>
      <w:r w:rsidR="007F4945">
        <w:t xml:space="preserve"> yang </w:t>
      </w:r>
      <w:proofErr w:type="spellStart"/>
      <w:r w:rsidR="007F4945">
        <w:t>diinginkan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</w:t>
      </w:r>
      <w:proofErr w:type="spellStart"/>
      <w:r w:rsidR="007F4945">
        <w:t>contoh</w:t>
      </w:r>
      <w:proofErr w:type="spellEnd"/>
      <w:r w:rsidR="007F4945">
        <w:t xml:space="preserve"> </w:t>
      </w:r>
      <w:proofErr w:type="spellStart"/>
      <w:r w:rsidR="007F4945">
        <w:t>ini</w:t>
      </w:r>
      <w:proofErr w:type="spellEnd"/>
      <w:r w:rsidR="007F4945">
        <w:t xml:space="preserve"> </w:t>
      </w:r>
      <w:proofErr w:type="spellStart"/>
      <w:r w:rsidR="007F4945">
        <w:t>verifikasi</w:t>
      </w:r>
      <w:proofErr w:type="spellEnd"/>
      <w:r w:rsidR="007F4945">
        <w:t xml:space="preserve"> email yang </w:t>
      </w:r>
      <w:proofErr w:type="spellStart"/>
      <w:r w:rsidR="007F4945">
        <w:t>diubah</w:t>
      </w:r>
      <w:proofErr w:type="spellEnd"/>
      <w:r w:rsidR="007F4945">
        <w:t xml:space="preserve"> </w:t>
      </w:r>
      <w:proofErr w:type="spellStart"/>
      <w:r w:rsidR="007F4945">
        <w:t>ke</w:t>
      </w:r>
      <w:proofErr w:type="spellEnd"/>
      <w:r w:rsidR="007F4945">
        <w:t xml:space="preserve"> </w:t>
      </w:r>
      <w:proofErr w:type="spellStart"/>
      <w:r w:rsidR="007F4945">
        <w:t>dalam</w:t>
      </w:r>
      <w:proofErr w:type="spellEnd"/>
      <w:r w:rsidR="007F4945">
        <w:t xml:space="preserve"> </w:t>
      </w:r>
      <w:proofErr w:type="spellStart"/>
      <w:r w:rsidR="007F4945">
        <w:t>tipe</w:t>
      </w:r>
      <w:proofErr w:type="spellEnd"/>
      <w:r w:rsidR="007F4945">
        <w:t xml:space="preserve"> data datetime.</w:t>
      </w:r>
    </w:p>
    <w:p w14:paraId="5E094C24" w14:textId="45EF2F76" w:rsidR="007F4945" w:rsidRDefault="007F2074" w:rsidP="0053274D">
      <w:r>
        <w:t xml:space="preserve">Dalam </w:t>
      </w:r>
      <w:proofErr w:type="spellStart"/>
      <w:r>
        <w:t>contoh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account. </w:t>
      </w:r>
      <w:proofErr w:type="spellStart"/>
      <w:r>
        <w:t>Padahal</w:t>
      </w:r>
      <w:proofErr w:type="spellEnd"/>
      <w:r>
        <w:t xml:space="preserve"> pada </w:t>
      </w:r>
      <w:proofErr w:type="spellStart"/>
      <w:r>
        <w:t>kenyataan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model dan </w:t>
      </w:r>
      <w:proofErr w:type="spellStart"/>
      <w:r>
        <w:t>sering</w:t>
      </w:r>
      <w:proofErr w:type="spellEnd"/>
      <w:r>
        <w:t xml:space="preserve"> kali code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. model data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digunakan</w:t>
      </w:r>
      <w:proofErr w:type="spellEnd"/>
      <w:r>
        <w:t xml:space="preserve"> pada data </w:t>
      </w:r>
      <w:proofErr w:type="spellStart"/>
      <w:r>
        <w:t>departemen</w:t>
      </w:r>
      <w:proofErr w:type="spellEnd"/>
      <w:r>
        <w:t xml:space="preserve">, master, stall, </w:t>
      </w:r>
      <w:proofErr w:type="spellStart"/>
      <w:r>
        <w:t>konversi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insert, update dan delete data. </w:t>
      </w:r>
    </w:p>
    <w:p w14:paraId="70A28167" w14:textId="77777777" w:rsidR="002E396D" w:rsidRDefault="002E396D">
      <w:pPr>
        <w:spacing w:line="240" w:lineRule="auto"/>
        <w:ind w:firstLine="0"/>
        <w:jc w:val="left"/>
        <w:sectPr w:rsidR="002E396D" w:rsidSect="002E396D">
          <w:pgSz w:w="11907" w:h="16840" w:code="9"/>
          <w:pgMar w:top="2268" w:right="1701" w:bottom="1701" w:left="2268" w:header="1418" w:footer="851" w:gutter="0"/>
          <w:cols w:space="720"/>
          <w:titlePg/>
          <w:docGrid w:linePitch="360"/>
        </w:sectPr>
      </w:pPr>
    </w:p>
    <w:p w14:paraId="3D4F9B76" w14:textId="3BF8DBCD" w:rsidR="006D1583" w:rsidRDefault="006D1583" w:rsidP="006D1583">
      <w:pPr>
        <w:pStyle w:val="STTSJudulBab"/>
      </w:pPr>
      <w:bookmarkStart w:id="467" w:name="_Toc124444562"/>
      <w:r>
        <w:lastRenderedPageBreak/>
        <w:t>BAB VI</w:t>
      </w:r>
      <w:r>
        <w:br/>
        <w:t>PENUTUP</w:t>
      </w:r>
      <w:bookmarkEnd w:id="467"/>
    </w:p>
    <w:p w14:paraId="320BC606" w14:textId="77777777" w:rsidR="006D1583" w:rsidRDefault="006D1583" w:rsidP="006D1583">
      <w:pPr>
        <w:rPr>
          <w:b/>
          <w:bCs/>
          <w:sz w:val="32"/>
          <w:szCs w:val="32"/>
        </w:rPr>
      </w:pPr>
    </w:p>
    <w:p w14:paraId="08B8AAF3" w14:textId="77777777" w:rsidR="006D1583" w:rsidRDefault="006D1583" w:rsidP="006D1583"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Di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dua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Kesimpulan dan saran. Kesimpulan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pengerjaan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saran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kedepannya</w:t>
      </w:r>
      <w:proofErr w:type="spellEnd"/>
      <w:r>
        <w:t xml:space="preserve">.  </w:t>
      </w:r>
    </w:p>
    <w:p w14:paraId="2F82ECCB" w14:textId="77777777" w:rsidR="006D1583" w:rsidRDefault="006D1583" w:rsidP="006D1583">
      <w:pPr>
        <w:rPr>
          <w:szCs w:val="24"/>
        </w:rPr>
      </w:pPr>
    </w:p>
    <w:p w14:paraId="4CC2EA48" w14:textId="654C746F" w:rsidR="006D1583" w:rsidRPr="003A79CC" w:rsidRDefault="006D1583">
      <w:pPr>
        <w:pStyle w:val="STTSJudulSubBab"/>
        <w:numPr>
          <w:ilvl w:val="0"/>
          <w:numId w:val="54"/>
        </w:numPr>
        <w:rPr>
          <w:sz w:val="24"/>
          <w:szCs w:val="24"/>
        </w:rPr>
      </w:pPr>
      <w:r>
        <w:tab/>
      </w:r>
      <w:bookmarkStart w:id="468" w:name="_Toc124444563"/>
      <w:r>
        <w:t>Kesimpulan</w:t>
      </w:r>
      <w:bookmarkEnd w:id="468"/>
    </w:p>
    <w:p w14:paraId="6CA2B162" w14:textId="77777777" w:rsidR="006D1583" w:rsidRDefault="006D1583" w:rsidP="006D1583">
      <w:r w:rsidRPr="00CC0930"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diwujudkan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:</w:t>
      </w:r>
    </w:p>
    <w:p w14:paraId="387BE5A7" w14:textId="27A13431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Aplikasi</w:t>
      </w:r>
      <w:proofErr w:type="spellEnd"/>
      <w:r>
        <w:t xml:space="preserve"> website order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r w:rsidR="007336F0">
        <w:t xml:space="preserve">dan </w:t>
      </w:r>
      <w:proofErr w:type="spellStart"/>
      <w:r w:rsidR="007336F0">
        <w:t>telah</w:t>
      </w:r>
      <w:proofErr w:type="spellEnd"/>
      <w:r w:rsidR="007336F0">
        <w:t xml:space="preserve"> </w:t>
      </w:r>
      <w:proofErr w:type="spellStart"/>
      <w:r w:rsidR="007336F0">
        <w:t>mampu</w:t>
      </w:r>
      <w:proofErr w:type="spellEnd"/>
      <w:r w:rsidR="007336F0">
        <w:t xml:space="preserve"> </w:t>
      </w:r>
      <w:proofErr w:type="spellStart"/>
      <w:r w:rsidR="007336F0">
        <w:t>menghindari</w:t>
      </w:r>
      <w:proofErr w:type="spellEnd"/>
      <w:r w:rsidR="007336F0">
        <w:t xml:space="preserve"> </w:t>
      </w:r>
      <w:proofErr w:type="spellStart"/>
      <w:r w:rsidR="007336F0">
        <w:t>pekerjaan</w:t>
      </w:r>
      <w:proofErr w:type="spellEnd"/>
      <w:r w:rsidR="007336F0">
        <w:t xml:space="preserve"> manual </w:t>
      </w:r>
      <w:proofErr w:type="spellStart"/>
      <w:r w:rsidR="007336F0">
        <w:t>dalam</w:t>
      </w:r>
      <w:proofErr w:type="spellEnd"/>
      <w:r w:rsidR="007336F0">
        <w:t xml:space="preserve"> </w:t>
      </w:r>
      <w:proofErr w:type="spellStart"/>
      <w:r w:rsidR="007336F0">
        <w:t>melakukan</w:t>
      </w:r>
      <w:proofErr w:type="spellEnd"/>
      <w:r w:rsidR="007336F0">
        <w:t xml:space="preserve"> </w:t>
      </w:r>
      <w:proofErr w:type="spellStart"/>
      <w:r w:rsidR="007336F0">
        <w:t>identifikasi</w:t>
      </w:r>
      <w:proofErr w:type="spellEnd"/>
      <w:r w:rsidR="007336F0">
        <w:t xml:space="preserve"> </w:t>
      </w:r>
      <w:proofErr w:type="spellStart"/>
      <w:r w:rsidR="007336F0">
        <w:t>komponen</w:t>
      </w:r>
      <w:proofErr w:type="spellEnd"/>
      <w:r w:rsidR="007336F0">
        <w:t xml:space="preserve"> – </w:t>
      </w:r>
      <w:proofErr w:type="spellStart"/>
      <w:r w:rsidR="007336F0">
        <w:t>komponen</w:t>
      </w:r>
      <w:proofErr w:type="spellEnd"/>
      <w:r w:rsidR="007336F0">
        <w:t xml:space="preserve"> yang </w:t>
      </w:r>
      <w:proofErr w:type="spellStart"/>
      <w:r w:rsidR="007336F0">
        <w:t>dibutuhkan</w:t>
      </w:r>
      <w:proofErr w:type="spellEnd"/>
      <w:r w:rsidR="007336F0">
        <w:t xml:space="preserve"> </w:t>
      </w:r>
      <w:proofErr w:type="spellStart"/>
      <w:r w:rsidR="007336F0">
        <w:t>dalam</w:t>
      </w:r>
      <w:proofErr w:type="spellEnd"/>
      <w:r w:rsidR="007336F0">
        <w:t xml:space="preserve"> </w:t>
      </w:r>
      <w:proofErr w:type="spellStart"/>
      <w:r w:rsidR="007336F0">
        <w:t>sebuah</w:t>
      </w:r>
      <w:proofErr w:type="spellEnd"/>
      <w:r w:rsidR="007336F0">
        <w:t xml:space="preserve"> SPK.</w:t>
      </w:r>
    </w:p>
    <w:p w14:paraId="6E5C0108" w14:textId="335E5853" w:rsidR="007336F0" w:rsidRDefault="007336F0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Pihak</w:t>
      </w:r>
      <w:proofErr w:type="spellEnd"/>
      <w:r>
        <w:t xml:space="preserve"> admin </w:t>
      </w:r>
      <w:proofErr w:type="spellStart"/>
      <w:r>
        <w:t>aplikasi</w:t>
      </w:r>
      <w:proofErr w:type="spellEnd"/>
      <w:r>
        <w:t xml:space="preserve"> web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input </w:t>
      </w:r>
      <w:proofErr w:type="spellStart"/>
      <w:r>
        <w:t>satu</w:t>
      </w:r>
      <w:proofErr w:type="spellEnd"/>
      <w:r>
        <w:t xml:space="preserve"> – </w:t>
      </w:r>
      <w:proofErr w:type="spellStart"/>
      <w:r>
        <w:t>persatu</w:t>
      </w:r>
      <w:proofErr w:type="spellEnd"/>
      <w:r>
        <w:t xml:space="preserve"> pada file excel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dipasangin</w:t>
      </w:r>
      <w:proofErr w:type="spellEnd"/>
      <w:r>
        <w:t xml:space="preserve"> macro yang mana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data, </w:t>
      </w:r>
      <w:proofErr w:type="spellStart"/>
      <w:r>
        <w:t>apalagi</w:t>
      </w:r>
      <w:proofErr w:type="spellEnd"/>
      <w:r>
        <w:t xml:space="preserve"> admin </w:t>
      </w:r>
      <w:proofErr w:type="spellStart"/>
      <w:r>
        <w:t>kesusahan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SPK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lazim</w:t>
      </w:r>
      <w:proofErr w:type="spellEnd"/>
      <w:r>
        <w:t xml:space="preserve"> (new parameter).</w:t>
      </w:r>
    </w:p>
    <w:p w14:paraId="042604A0" w14:textId="7E7506FE" w:rsidR="006D1583" w:rsidRDefault="007336F0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Mengurangi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komponen</w:t>
      </w:r>
      <w:proofErr w:type="spellEnd"/>
      <w:r w:rsidR="003C7B55">
        <w:t xml:space="preserve"> yang </w:t>
      </w:r>
      <w:proofErr w:type="spellStart"/>
      <w:r w:rsidR="003C7B55">
        <w:t>dilakukan</w:t>
      </w:r>
      <w:proofErr w:type="spellEnd"/>
      <w:r w:rsidR="003C7B55">
        <w:t xml:space="preserve"> </w:t>
      </w:r>
      <w:proofErr w:type="spellStart"/>
      <w:r w:rsidR="003C7B55">
        <w:t>secara</w:t>
      </w:r>
      <w:proofErr w:type="spellEnd"/>
      <w:r w:rsidR="003C7B55">
        <w:t xml:space="preserve"> manual, </w:t>
      </w:r>
      <w:proofErr w:type="spellStart"/>
      <w:r w:rsidR="003C7B55">
        <w:t>karena</w:t>
      </w:r>
      <w:proofErr w:type="spellEnd"/>
      <w:r w:rsidR="003C7B55">
        <w:t xml:space="preserve"> </w:t>
      </w:r>
      <w:proofErr w:type="spellStart"/>
      <w:r w:rsidR="003C7B55">
        <w:t>penggunaan</w:t>
      </w:r>
      <w:proofErr w:type="spellEnd"/>
      <w:r w:rsidR="003C7B55">
        <w:t xml:space="preserve"> web yang </w:t>
      </w:r>
      <w:proofErr w:type="spellStart"/>
      <w:r w:rsidR="003C7B55">
        <w:t>baru</w:t>
      </w:r>
      <w:proofErr w:type="spellEnd"/>
      <w:r w:rsidR="003C7B55">
        <w:t xml:space="preserve"> </w:t>
      </w:r>
      <w:proofErr w:type="spellStart"/>
      <w:r w:rsidR="003C7B55">
        <w:t>sudah</w:t>
      </w:r>
      <w:proofErr w:type="spellEnd"/>
      <w:r w:rsidR="003C7B55">
        <w:t xml:space="preserve"> </w:t>
      </w:r>
      <w:proofErr w:type="spellStart"/>
      <w:r w:rsidR="003C7B55">
        <w:t>memiliki</w:t>
      </w:r>
      <w:proofErr w:type="spellEnd"/>
      <w:r w:rsidR="003C7B55">
        <w:t xml:space="preserve"> database </w:t>
      </w:r>
      <w:proofErr w:type="spellStart"/>
      <w:r w:rsidR="003C7B55">
        <w:t>untuk</w:t>
      </w:r>
      <w:proofErr w:type="spellEnd"/>
      <w:r w:rsidR="003C7B55">
        <w:t xml:space="preserve"> </w:t>
      </w:r>
      <w:proofErr w:type="spellStart"/>
      <w:r w:rsidR="003C7B55">
        <w:t>dapat</w:t>
      </w:r>
      <w:proofErr w:type="spellEnd"/>
      <w:r w:rsidR="003C7B55">
        <w:t xml:space="preserve"> </w:t>
      </w:r>
      <w:proofErr w:type="spellStart"/>
      <w:r w:rsidR="003C7B55">
        <w:t>melakukan</w:t>
      </w:r>
      <w:proofErr w:type="spellEnd"/>
      <w:r w:rsidR="003C7B55">
        <w:t xml:space="preserve"> proses </w:t>
      </w:r>
      <w:proofErr w:type="spellStart"/>
      <w:r w:rsidR="003C7B55">
        <w:t>identifikasi</w:t>
      </w:r>
      <w:proofErr w:type="spellEnd"/>
      <w:r w:rsidR="003C7B55">
        <w:t>.</w:t>
      </w:r>
    </w:p>
    <w:p w14:paraId="418C1025" w14:textId="0AF9D5FD" w:rsidR="006D1583" w:rsidRDefault="003C7B55" w:rsidP="006D1583">
      <w:pPr>
        <w:pStyle w:val="Bulletstyle0"/>
        <w:numPr>
          <w:ilvl w:val="0"/>
          <w:numId w:val="11"/>
        </w:numPr>
        <w:ind w:left="425" w:hanging="425"/>
      </w:pPr>
      <w:r>
        <w:t xml:space="preserve">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SPK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–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dan di print.</w:t>
      </w:r>
    </w:p>
    <w:p w14:paraId="2D92EE81" w14:textId="655A0826" w:rsidR="003C7B55" w:rsidRDefault="003C7B55" w:rsidP="006D1583">
      <w:pPr>
        <w:pStyle w:val="Bulletstyle0"/>
        <w:numPr>
          <w:ilvl w:val="0"/>
          <w:numId w:val="11"/>
        </w:numPr>
        <w:ind w:left="425" w:hanging="425"/>
      </w:pPr>
      <w:r>
        <w:lastRenderedPageBreak/>
        <w:t xml:space="preserve">Proses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di divisi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dihilangkan</w:t>
      </w:r>
      <w:proofErr w:type="spellEnd"/>
      <w:r>
        <w:t xml:space="preserve"> di </w:t>
      </w:r>
      <w:proofErr w:type="spellStart"/>
      <w:r>
        <w:t>pemakaian</w:t>
      </w:r>
      <w:proofErr w:type="spellEnd"/>
      <w:r>
        <w:t xml:space="preserve"> program yang </w:t>
      </w:r>
      <w:proofErr w:type="spellStart"/>
      <w:r>
        <w:t>baru</w:t>
      </w:r>
      <w:proofErr w:type="spellEnd"/>
      <w:r>
        <w:t>.</w:t>
      </w:r>
    </w:p>
    <w:p w14:paraId="6D1CAE85" w14:textId="77777777" w:rsidR="006D1583" w:rsidRDefault="006D1583" w:rsidP="006D1583">
      <w:proofErr w:type="spellStart"/>
      <w:r>
        <w:t>Walaupun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order Surat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00602340" w14:textId="77777777" w:rsidR="006D1583" w:rsidRDefault="006D1583" w:rsidP="006D1583">
      <w:pPr>
        <w:ind w:firstLine="0"/>
      </w:pPr>
    </w:p>
    <w:p w14:paraId="033501BB" w14:textId="64F60CA8" w:rsidR="006D1583" w:rsidRPr="003A79CC" w:rsidRDefault="006D1583">
      <w:pPr>
        <w:pStyle w:val="STTSJudulSubBab"/>
        <w:numPr>
          <w:ilvl w:val="0"/>
          <w:numId w:val="54"/>
        </w:numPr>
        <w:rPr>
          <w:szCs w:val="28"/>
        </w:rPr>
      </w:pPr>
      <w:r>
        <w:rPr>
          <w:sz w:val="24"/>
          <w:szCs w:val="24"/>
        </w:rPr>
        <w:tab/>
      </w:r>
      <w:bookmarkStart w:id="469" w:name="_Toc124444564"/>
      <w:r w:rsidRPr="003A79CC">
        <w:rPr>
          <w:szCs w:val="28"/>
        </w:rPr>
        <w:t>Saran</w:t>
      </w:r>
      <w:bookmarkEnd w:id="469"/>
    </w:p>
    <w:p w14:paraId="23900E3F" w14:textId="6E0E3B1E" w:rsidR="006D1583" w:rsidRDefault="003C7B55" w:rsidP="006D1583">
      <w:r>
        <w:t xml:space="preserve">Saran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tanggapan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program </w:t>
      </w:r>
      <w:proofErr w:type="spellStart"/>
      <w:r>
        <w:t>kedepannya</w:t>
      </w:r>
      <w:proofErr w:type="spellEnd"/>
      <w:r>
        <w:t xml:space="preserve">. </w:t>
      </w:r>
      <w:r w:rsidR="006D1583">
        <w:t xml:space="preserve">Dalam </w:t>
      </w:r>
      <w:proofErr w:type="spellStart"/>
      <w:r w:rsidR="006D1583">
        <w:t>pengembangan</w:t>
      </w:r>
      <w:proofErr w:type="spellEnd"/>
      <w:r w:rsidR="006D1583">
        <w:t xml:space="preserve"> </w:t>
      </w:r>
      <w:proofErr w:type="spellStart"/>
      <w:r w:rsidR="006D1583">
        <w:t>aplikasi</w:t>
      </w:r>
      <w:proofErr w:type="spellEnd"/>
      <w:r w:rsidR="006D1583">
        <w:t xml:space="preserve"> website order Surat </w:t>
      </w:r>
      <w:proofErr w:type="spellStart"/>
      <w:r w:rsidR="006D1583">
        <w:t>Perintah</w:t>
      </w:r>
      <w:proofErr w:type="spellEnd"/>
      <w:r w:rsidR="006D1583">
        <w:t xml:space="preserve"> </w:t>
      </w:r>
      <w:proofErr w:type="spellStart"/>
      <w:r w:rsidR="006D1583">
        <w:t>Kerja</w:t>
      </w:r>
      <w:proofErr w:type="spellEnd"/>
      <w:r w:rsidR="006D1583">
        <w:t xml:space="preserve"> PT. </w:t>
      </w:r>
      <w:proofErr w:type="spellStart"/>
      <w:r w:rsidR="006D1583">
        <w:t>Adiputro</w:t>
      </w:r>
      <w:proofErr w:type="spellEnd"/>
      <w:r w:rsidR="006D1583">
        <w:t xml:space="preserve"> </w:t>
      </w:r>
      <w:proofErr w:type="spellStart"/>
      <w:r w:rsidR="006D1583">
        <w:t>Wirasejati</w:t>
      </w:r>
      <w:proofErr w:type="spellEnd"/>
      <w:r w:rsidR="006D1583">
        <w:t xml:space="preserve"> </w:t>
      </w:r>
      <w:proofErr w:type="spellStart"/>
      <w:r w:rsidR="006D1583">
        <w:t>ini</w:t>
      </w:r>
      <w:proofErr w:type="spellEnd"/>
      <w:r w:rsidR="006D1583">
        <w:t xml:space="preserve">, </w:t>
      </w:r>
      <w:proofErr w:type="spellStart"/>
      <w:r w:rsidR="006D1583">
        <w:t>pengembang</w:t>
      </w:r>
      <w:proofErr w:type="spellEnd"/>
      <w:r w:rsidR="006D1583">
        <w:t xml:space="preserve"> </w:t>
      </w:r>
      <w:proofErr w:type="spellStart"/>
      <w:r w:rsidR="006D1583">
        <w:t>menyadari</w:t>
      </w:r>
      <w:proofErr w:type="spellEnd"/>
      <w:r w:rsidR="006D1583">
        <w:t xml:space="preserve"> </w:t>
      </w:r>
      <w:proofErr w:type="spellStart"/>
      <w:r w:rsidR="006D1583">
        <w:t>masih</w:t>
      </w:r>
      <w:proofErr w:type="spellEnd"/>
      <w:r w:rsidR="006D1583">
        <w:t xml:space="preserve"> </w:t>
      </w:r>
      <w:proofErr w:type="spellStart"/>
      <w:r w:rsidR="006D1583">
        <w:t>terdapat</w:t>
      </w:r>
      <w:proofErr w:type="spellEnd"/>
      <w:r w:rsidR="006D1583">
        <w:t xml:space="preserve"> </w:t>
      </w:r>
      <w:proofErr w:type="spellStart"/>
      <w:r w:rsidR="006D1583">
        <w:t>beberapa</w:t>
      </w:r>
      <w:proofErr w:type="spellEnd"/>
      <w:r w:rsidR="006D1583">
        <w:t xml:space="preserve"> </w:t>
      </w:r>
      <w:proofErr w:type="spellStart"/>
      <w:r w:rsidR="006D1583">
        <w:t>kelemahan</w:t>
      </w:r>
      <w:proofErr w:type="spellEnd"/>
      <w:r>
        <w:t>.</w:t>
      </w:r>
      <w:r w:rsidR="006D1583">
        <w:t xml:space="preserve"> </w:t>
      </w:r>
      <w:r>
        <w:t xml:space="preserve">Jika </w:t>
      </w:r>
      <w:proofErr w:type="spellStart"/>
      <w:r w:rsidR="006D1583">
        <w:t>aplikasi</w:t>
      </w:r>
      <w:proofErr w:type="spellEnd"/>
      <w:r w:rsidR="006D1583">
        <w:t xml:space="preserve"> website </w:t>
      </w:r>
      <w:proofErr w:type="spellStart"/>
      <w:r w:rsidR="006D1583">
        <w:t>ini</w:t>
      </w:r>
      <w:proofErr w:type="spellEnd"/>
      <w:r w:rsidR="006D1583">
        <w:t xml:space="preserve"> </w:t>
      </w:r>
      <w:proofErr w:type="spellStart"/>
      <w:r w:rsidR="006D1583">
        <w:t>akan</w:t>
      </w:r>
      <w:proofErr w:type="spellEnd"/>
      <w:r w:rsidR="006D1583">
        <w:t xml:space="preserve"> </w:t>
      </w:r>
      <w:proofErr w:type="spellStart"/>
      <w:r w:rsidR="006D1583">
        <w:t>dikembangankan</w:t>
      </w:r>
      <w:proofErr w:type="spellEnd"/>
      <w:r w:rsidR="006D1583">
        <w:t xml:space="preserve"> </w:t>
      </w:r>
      <w:proofErr w:type="spellStart"/>
      <w:r w:rsidR="006D1583">
        <w:t>lebih</w:t>
      </w:r>
      <w:proofErr w:type="spellEnd"/>
      <w:r w:rsidR="006D1583">
        <w:t xml:space="preserve"> </w:t>
      </w:r>
      <w:proofErr w:type="spellStart"/>
      <w:r w:rsidR="006D1583">
        <w:t>lanjut</w:t>
      </w:r>
      <w:proofErr w:type="spellEnd"/>
      <w:r w:rsidR="006D1583">
        <w:t xml:space="preserve">, </w:t>
      </w:r>
      <w:proofErr w:type="spellStart"/>
      <w:r w:rsidR="006D1583">
        <w:t>diharapkan</w:t>
      </w:r>
      <w:proofErr w:type="spellEnd"/>
      <w:r w:rsidR="006D1583">
        <w:t xml:space="preserve"> </w:t>
      </w:r>
      <w:r>
        <w:t xml:space="preserve">program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 w:rsidR="006D1583">
        <w:t>dapat</w:t>
      </w:r>
      <w:proofErr w:type="spellEnd"/>
      <w:r w:rsidR="006D1583">
        <w:t xml:space="preserve"> </w:t>
      </w:r>
      <w:proofErr w:type="spellStart"/>
      <w:r w:rsidR="006D1583">
        <w:t>memperbaiki</w:t>
      </w:r>
      <w:proofErr w:type="spellEnd"/>
      <w:r w:rsidR="006D1583">
        <w:t xml:space="preserve"> </w:t>
      </w:r>
      <w:proofErr w:type="spellStart"/>
      <w:r w:rsidR="006D1583">
        <w:t>kelemahan</w:t>
      </w:r>
      <w:proofErr w:type="spellEnd"/>
      <w:r w:rsidR="006D1583">
        <w:t xml:space="preserve"> – </w:t>
      </w:r>
      <w:proofErr w:type="spellStart"/>
      <w:r w:rsidR="006D1583">
        <w:t>kelemahan</w:t>
      </w:r>
      <w:proofErr w:type="spellEnd"/>
      <w:r w:rsidR="006D1583">
        <w:t xml:space="preserve"> yang </w:t>
      </w:r>
      <w:proofErr w:type="spellStart"/>
      <w:r w:rsidR="006D1583">
        <w:t>ada</w:t>
      </w:r>
      <w:proofErr w:type="spellEnd"/>
      <w:r w:rsidR="006D1583">
        <w:t xml:space="preserve">. Saran yang </w:t>
      </w:r>
      <w:proofErr w:type="spellStart"/>
      <w:r w:rsidR="006D1583">
        <w:t>dapat</w:t>
      </w:r>
      <w:proofErr w:type="spellEnd"/>
      <w:r w:rsidR="006D1583">
        <w:t xml:space="preserve"> </w:t>
      </w:r>
      <w:proofErr w:type="spellStart"/>
      <w:r w:rsidR="006D1583">
        <w:t>diberikan</w:t>
      </w:r>
      <w:proofErr w:type="spellEnd"/>
      <w:r w:rsidR="006D1583">
        <w:t xml:space="preserve"> </w:t>
      </w:r>
      <w:proofErr w:type="spellStart"/>
      <w:r w:rsidR="006D1583">
        <w:t>untuk</w:t>
      </w:r>
      <w:proofErr w:type="spellEnd"/>
      <w:r w:rsidR="006D1583">
        <w:t xml:space="preserve"> </w:t>
      </w:r>
      <w:proofErr w:type="spellStart"/>
      <w:r w:rsidR="006D1583">
        <w:t>mengembangkan</w:t>
      </w:r>
      <w:proofErr w:type="spellEnd"/>
      <w:r w:rsidR="006D1583">
        <w:t xml:space="preserve"> website </w:t>
      </w:r>
      <w:proofErr w:type="spellStart"/>
      <w:r w:rsidR="006D1583">
        <w:t>ini</w:t>
      </w:r>
      <w:proofErr w:type="spellEnd"/>
      <w:r w:rsidR="006D1583">
        <w:t xml:space="preserve"> </w:t>
      </w:r>
      <w:proofErr w:type="spellStart"/>
      <w:r w:rsidR="006D1583">
        <w:t>antara</w:t>
      </w:r>
      <w:proofErr w:type="spellEnd"/>
      <w:r w:rsidR="006D1583">
        <w:t xml:space="preserve"> lain : </w:t>
      </w:r>
    </w:p>
    <w:p w14:paraId="687F4849" w14:textId="77777777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Memanfaatkan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templating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,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peril </w:t>
      </w:r>
      <w:proofErr w:type="spellStart"/>
      <w:r>
        <w:t>mengganti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7605086C" w14:textId="77777777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tutorial dan step – step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3A210EF8" w14:textId="77777777" w:rsidR="006D1583" w:rsidRDefault="006D1583" w:rsidP="006D1583">
      <w:pPr>
        <w:pStyle w:val="Bulletstyle0"/>
        <w:numPr>
          <w:ilvl w:val="0"/>
          <w:numId w:val="11"/>
        </w:numPr>
        <w:ind w:left="425" w:hanging="425"/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responsif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–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rasio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</w:p>
    <w:p w14:paraId="254B4AD3" w14:textId="77777777" w:rsidR="002E396D" w:rsidRDefault="006D1583" w:rsidP="003C7B55">
      <w:pPr>
        <w:sectPr w:rsidR="002E396D" w:rsidSect="002E396D">
          <w:pgSz w:w="11907" w:h="16840" w:code="9"/>
          <w:pgMar w:top="2268" w:right="1701" w:bottom="1701" w:left="2268" w:header="1418" w:footer="851" w:gutter="0"/>
          <w:cols w:space="720"/>
          <w:titlePg/>
          <w:docGrid w:linePitch="360"/>
        </w:sectPr>
      </w:pPr>
      <w:r>
        <w:t xml:space="preserve">Saran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membenahi</w:t>
      </w:r>
      <w:proofErr w:type="spellEnd"/>
      <w:r>
        <w:t xml:space="preserve"> dan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pada masa </w:t>
      </w:r>
      <w:proofErr w:type="spellStart"/>
      <w:r>
        <w:t>mendatang</w:t>
      </w:r>
      <w:proofErr w:type="spellEnd"/>
      <w:r>
        <w:t xml:space="preserve">, </w:t>
      </w:r>
      <w:proofErr w:type="spellStart"/>
      <w:r>
        <w:t>aplikasi</w:t>
      </w:r>
      <w:proofErr w:type="spellEnd"/>
      <w:r>
        <w:t xml:space="preserve"> 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pada PT. </w:t>
      </w:r>
      <w:proofErr w:type="spellStart"/>
      <w:r>
        <w:t>Adiputro</w:t>
      </w:r>
      <w:proofErr w:type="spellEnd"/>
      <w:r>
        <w:t xml:space="preserve"> </w:t>
      </w:r>
      <w:proofErr w:type="spellStart"/>
      <w:r>
        <w:t>Wirasejati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</w:p>
    <w:p w14:paraId="794B01BC" w14:textId="5649AA14" w:rsidR="00AA0CAC" w:rsidRDefault="00B632C9" w:rsidP="00B632C9">
      <w:pPr>
        <w:pStyle w:val="STTSJudulBab"/>
      </w:pPr>
      <w:bookmarkStart w:id="470" w:name="_Toc124444565"/>
      <w:r>
        <w:lastRenderedPageBreak/>
        <w:t>DAFTAR PUSTAKA</w:t>
      </w:r>
      <w:bookmarkEnd w:id="470"/>
    </w:p>
    <w:p w14:paraId="175C1064" w14:textId="77777777" w:rsidR="004C53C6" w:rsidRDefault="004C53C6" w:rsidP="00B632C9">
      <w:pPr>
        <w:pStyle w:val="STTSJudulBab"/>
      </w:pPr>
    </w:p>
    <w:p w14:paraId="1D41E486" w14:textId="7BBA69EF" w:rsidR="00B632C9" w:rsidRDefault="0058188B" w:rsidP="00187255">
      <w:pPr>
        <w:pStyle w:val="STTSDarftarPustakaNormal"/>
        <w:suppressAutoHyphens/>
        <w:jc w:val="both"/>
      </w:pPr>
      <w:r>
        <w:t xml:space="preserve">Chodorow </w:t>
      </w:r>
      <w:proofErr w:type="spellStart"/>
      <w:r>
        <w:t>Krisitina</w:t>
      </w:r>
      <w:proofErr w:type="spellEnd"/>
      <w:r w:rsidR="00B632C9">
        <w:t>.</w:t>
      </w:r>
      <w:r w:rsidR="0070326D">
        <w:t xml:space="preserve"> May 2013.</w:t>
      </w:r>
      <w:r w:rsidR="00B632C9">
        <w:t xml:space="preserve"> </w:t>
      </w:r>
      <w:r>
        <w:rPr>
          <w:i/>
          <w:iCs/>
        </w:rPr>
        <w:t>MongoDB</w:t>
      </w:r>
      <w:r w:rsidR="00B632C9">
        <w:rPr>
          <w:i/>
          <w:iCs/>
        </w:rPr>
        <w:t xml:space="preserve"> </w:t>
      </w:r>
      <w:r>
        <w:rPr>
          <w:i/>
          <w:iCs/>
        </w:rPr>
        <w:t>The Definite Guide</w:t>
      </w:r>
      <w:r w:rsidR="004C53C6">
        <w:rPr>
          <w:i/>
          <w:iCs/>
        </w:rPr>
        <w:t xml:space="preserve"> Second Edition</w:t>
      </w:r>
      <w:r w:rsidR="004C53C6">
        <w:t>. O’Reilly Media, Inc</w:t>
      </w:r>
      <w:r w:rsidR="00B632C9">
        <w:t>.</w:t>
      </w:r>
    </w:p>
    <w:p w14:paraId="397EE039" w14:textId="77777777" w:rsidR="002C1CA7" w:rsidRDefault="002C1CA7" w:rsidP="00187255">
      <w:pPr>
        <w:pStyle w:val="STTSDarftarPustakaNormal"/>
        <w:suppressAutoHyphens/>
        <w:jc w:val="both"/>
      </w:pPr>
    </w:p>
    <w:p w14:paraId="29E3953F" w14:textId="7A0CB5A0" w:rsidR="00884B45" w:rsidRDefault="00884B45" w:rsidP="00187255">
      <w:pPr>
        <w:pStyle w:val="STTSDarftarPustakaNormal"/>
        <w:suppressAutoHyphens/>
        <w:jc w:val="both"/>
      </w:pPr>
      <w:proofErr w:type="spellStart"/>
      <w:r>
        <w:t>Djirdeh</w:t>
      </w:r>
      <w:proofErr w:type="spellEnd"/>
      <w:r>
        <w:t xml:space="preserve"> H., Murray N., Lerner A. 2018.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FullStack</w:t>
      </w:r>
      <w:proofErr w:type="spellEnd"/>
      <w:r>
        <w:rPr>
          <w:i/>
          <w:iCs/>
        </w:rPr>
        <w:t xml:space="preserve"> Vue The Complete Guide to Vue.JS and Friends</w:t>
      </w:r>
      <w:r>
        <w:t>. Fullstack.io.</w:t>
      </w:r>
    </w:p>
    <w:p w14:paraId="54A0BBC7" w14:textId="77777777" w:rsidR="005241FB" w:rsidRDefault="005241FB" w:rsidP="00187255">
      <w:pPr>
        <w:pStyle w:val="STTSDarftarPustakaNormal"/>
        <w:suppressAutoHyphens/>
        <w:jc w:val="both"/>
      </w:pPr>
    </w:p>
    <w:p w14:paraId="0BFD5185" w14:textId="616B703B" w:rsidR="00884B45" w:rsidRDefault="00884B45" w:rsidP="00187255">
      <w:pPr>
        <w:pStyle w:val="STTSDarftarPustakaNormal"/>
        <w:suppressAutoHyphens/>
        <w:jc w:val="both"/>
      </w:pPr>
      <w:r>
        <w:t xml:space="preserve">Laravel9. </w:t>
      </w:r>
      <w:r w:rsidRPr="009E787F">
        <w:rPr>
          <w:i/>
          <w:iCs/>
        </w:rPr>
        <w:t>Why Laravel?</w:t>
      </w:r>
      <w:r>
        <w:t xml:space="preserve"> [Online]. Available at: </w:t>
      </w:r>
      <w:hyperlink r:id="rId87" w:history="1">
        <w:r w:rsidRPr="002965E1">
          <w:rPr>
            <w:rStyle w:val="Hyperlink"/>
            <w:color w:val="auto"/>
          </w:rPr>
          <w:t>https://laravel.com/docs/9.x</w:t>
        </w:r>
      </w:hyperlink>
      <w:r w:rsidRPr="002965E1">
        <w:t xml:space="preserve"> </w:t>
      </w:r>
      <w:r>
        <w:t>[</w:t>
      </w:r>
      <w:proofErr w:type="spellStart"/>
      <w:r w:rsidR="00AB7699">
        <w:t>Diakses</w:t>
      </w:r>
      <w:proofErr w:type="spellEnd"/>
      <w:r>
        <w:t xml:space="preserve"> 10 December 2022].</w:t>
      </w:r>
    </w:p>
    <w:p w14:paraId="06A72870" w14:textId="77777777" w:rsidR="00884B45" w:rsidRDefault="00884B45" w:rsidP="00884B45">
      <w:pPr>
        <w:pStyle w:val="ListParagraph"/>
        <w:spacing w:line="240" w:lineRule="auto"/>
      </w:pPr>
    </w:p>
    <w:p w14:paraId="3BF02423" w14:textId="41B4C659" w:rsidR="00884B45" w:rsidRDefault="00884B45" w:rsidP="00187255">
      <w:pPr>
        <w:pStyle w:val="STTSDarftarPustakaNormal"/>
        <w:suppressAutoHyphens/>
        <w:jc w:val="both"/>
      </w:pPr>
      <w:r>
        <w:t>Matt Stauffer. April 2019.</w:t>
      </w:r>
      <w:r>
        <w:rPr>
          <w:i/>
          <w:iCs/>
        </w:rPr>
        <w:t xml:space="preserve"> Laravel: Up &amp; Running: A Framework for Building Modern PHP Apps 2nd Edition</w:t>
      </w:r>
      <w:r>
        <w:t>. O’Reilly Media, Inc.</w:t>
      </w:r>
    </w:p>
    <w:p w14:paraId="1E782849" w14:textId="77777777" w:rsidR="00884B45" w:rsidRDefault="00884B45" w:rsidP="00884B45">
      <w:pPr>
        <w:pStyle w:val="ListParagraph"/>
        <w:spacing w:line="240" w:lineRule="auto"/>
      </w:pPr>
    </w:p>
    <w:p w14:paraId="4F2A2271" w14:textId="5D898796" w:rsidR="00884B45" w:rsidRDefault="00884B45" w:rsidP="00187255">
      <w:pPr>
        <w:pStyle w:val="STTSDarftarPustakaNormal"/>
        <w:suppressAutoHyphens/>
        <w:jc w:val="both"/>
      </w:pPr>
      <w:r>
        <w:t xml:space="preserve">Petkovic Dusan. 2020. </w:t>
      </w:r>
      <w:r>
        <w:rPr>
          <w:i/>
          <w:iCs/>
        </w:rPr>
        <w:t>SQL Server 2019 A Beginner’s Guide Seventh Edition</w:t>
      </w:r>
      <w:r>
        <w:t>.</w:t>
      </w:r>
      <w:r w:rsidRPr="00F12470">
        <w:t xml:space="preserve"> </w:t>
      </w:r>
      <w:r>
        <w:t>McGraw-Hill Education.</w:t>
      </w:r>
    </w:p>
    <w:p w14:paraId="66A29628" w14:textId="77777777" w:rsidR="00884B45" w:rsidRDefault="00884B45" w:rsidP="00884B45">
      <w:pPr>
        <w:pStyle w:val="ListParagraph"/>
        <w:spacing w:line="240" w:lineRule="auto"/>
      </w:pPr>
    </w:p>
    <w:p w14:paraId="3C88C962" w14:textId="0DD5A7CE" w:rsidR="00884B45" w:rsidRDefault="00884B45" w:rsidP="00187255">
      <w:pPr>
        <w:pStyle w:val="STTSDarftarPustakaNormal"/>
        <w:suppressAutoHyphens/>
        <w:jc w:val="both"/>
      </w:pPr>
      <w:r>
        <w:t xml:space="preserve">Setiawan Ronny. </w:t>
      </w:r>
      <w:proofErr w:type="spellStart"/>
      <w:r>
        <w:rPr>
          <w:i/>
          <w:iCs/>
        </w:rPr>
        <w:t>Apa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itu</w:t>
      </w:r>
      <w:proofErr w:type="spellEnd"/>
      <w:r>
        <w:rPr>
          <w:i/>
          <w:iCs/>
        </w:rPr>
        <w:t xml:space="preserve"> MVC? </w:t>
      </w:r>
      <w:proofErr w:type="spellStart"/>
      <w:r>
        <w:rPr>
          <w:i/>
          <w:iCs/>
        </w:rPr>
        <w:t>Pahami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Konsepnya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dengan</w:t>
      </w:r>
      <w:proofErr w:type="spellEnd"/>
      <w:r>
        <w:rPr>
          <w:i/>
          <w:iCs/>
        </w:rPr>
        <w:t xml:space="preserve"> Baik </w:t>
      </w:r>
      <w:r>
        <w:t xml:space="preserve">[Online]. Available at: </w:t>
      </w:r>
      <w:hyperlink r:id="rId88" w:history="1">
        <w:r w:rsidRPr="00BE71D1">
          <w:rPr>
            <w:rStyle w:val="Hyperlink"/>
            <w:color w:val="auto"/>
          </w:rPr>
          <w:t>https://www.dicoding.com/blog/apa-itu-mvc-pahami-konsepnya/</w:t>
        </w:r>
      </w:hyperlink>
      <w:r w:rsidRPr="00BE71D1">
        <w:t xml:space="preserve"> </w:t>
      </w:r>
      <w:r>
        <w:t>[</w:t>
      </w:r>
      <w:proofErr w:type="spellStart"/>
      <w:r w:rsidR="007703A5">
        <w:t>Diakses</w:t>
      </w:r>
      <w:proofErr w:type="spellEnd"/>
      <w:r w:rsidR="007703A5">
        <w:t xml:space="preserve"> </w:t>
      </w:r>
      <w:r>
        <w:t xml:space="preserve">22 December 2022]. </w:t>
      </w:r>
    </w:p>
    <w:p w14:paraId="0511096C" w14:textId="77777777" w:rsidR="009E787F" w:rsidRDefault="009E787F" w:rsidP="00884B45">
      <w:pPr>
        <w:pStyle w:val="STTSDarftarPustakaNormal"/>
        <w:tabs>
          <w:tab w:val="left" w:pos="0"/>
        </w:tabs>
        <w:suppressAutoHyphens/>
        <w:jc w:val="both"/>
      </w:pPr>
    </w:p>
    <w:p w14:paraId="3B81C660" w14:textId="77777777" w:rsidR="00D760B6" w:rsidRDefault="009E787F" w:rsidP="00187255">
      <w:pPr>
        <w:pStyle w:val="STTSDarftarPustakaNormal"/>
        <w:suppressAutoHyphens/>
        <w:jc w:val="both"/>
      </w:pPr>
      <w:r>
        <w:t xml:space="preserve">Yasin K. </w:t>
      </w:r>
      <w:r w:rsidRPr="009E787F">
        <w:rPr>
          <w:i/>
          <w:iCs/>
        </w:rPr>
        <w:t xml:space="preserve">Laravel Framework: </w:t>
      </w:r>
      <w:proofErr w:type="spellStart"/>
      <w:r w:rsidRPr="009E787F">
        <w:rPr>
          <w:i/>
          <w:iCs/>
        </w:rPr>
        <w:t>Pengertian</w:t>
      </w:r>
      <w:proofErr w:type="spellEnd"/>
      <w:r w:rsidRPr="009E787F">
        <w:rPr>
          <w:i/>
          <w:iCs/>
        </w:rPr>
        <w:t xml:space="preserve"> </w:t>
      </w:r>
      <w:proofErr w:type="spellStart"/>
      <w:r w:rsidRPr="009E787F">
        <w:rPr>
          <w:i/>
          <w:iCs/>
        </w:rPr>
        <w:t>Keunggulan</w:t>
      </w:r>
      <w:proofErr w:type="spellEnd"/>
      <w:r w:rsidRPr="009E787F">
        <w:rPr>
          <w:i/>
          <w:iCs/>
        </w:rPr>
        <w:t xml:space="preserve"> &amp; Tips </w:t>
      </w:r>
      <w:proofErr w:type="spellStart"/>
      <w:r w:rsidRPr="009E787F">
        <w:rPr>
          <w:i/>
          <w:iCs/>
        </w:rPr>
        <w:t>untuk</w:t>
      </w:r>
      <w:proofErr w:type="spellEnd"/>
      <w:r w:rsidRPr="009E787F">
        <w:rPr>
          <w:i/>
          <w:iCs/>
        </w:rPr>
        <w:t xml:space="preserve"> </w:t>
      </w:r>
      <w:proofErr w:type="spellStart"/>
      <w:r w:rsidRPr="009E787F">
        <w:rPr>
          <w:i/>
          <w:iCs/>
        </w:rPr>
        <w:t>Pemula</w:t>
      </w:r>
      <w:proofErr w:type="spellEnd"/>
      <w:r>
        <w:t xml:space="preserve"> [Online]. Available at:</w:t>
      </w:r>
      <w:r w:rsidRPr="009E787F">
        <w:t xml:space="preserve"> </w:t>
      </w:r>
      <w:hyperlink r:id="rId89" w:history="1">
        <w:r w:rsidRPr="00BE71D1">
          <w:rPr>
            <w:rStyle w:val="Hyperlink"/>
            <w:color w:val="auto"/>
          </w:rPr>
          <w:t>https://www.niagahoster.co.id/blog/laravel-adalah/</w:t>
        </w:r>
      </w:hyperlink>
      <w:r w:rsidRPr="00BE71D1">
        <w:t xml:space="preserve"> </w:t>
      </w:r>
    </w:p>
    <w:p w14:paraId="2A242A3F" w14:textId="71393A62" w:rsidR="007E2969" w:rsidRDefault="009E787F" w:rsidP="00187255">
      <w:pPr>
        <w:pStyle w:val="STTSDarftarPustakaNormal"/>
        <w:suppressAutoHyphens/>
        <w:jc w:val="both"/>
      </w:pPr>
      <w:r>
        <w:t>[</w:t>
      </w:r>
      <w:proofErr w:type="spellStart"/>
      <w:r w:rsidR="00DE5053">
        <w:t>Diakses</w:t>
      </w:r>
      <w:proofErr w:type="spellEnd"/>
      <w:r w:rsidR="00DE5053">
        <w:t xml:space="preserve"> </w:t>
      </w:r>
      <w:r>
        <w:t>1 December 2022]</w:t>
      </w:r>
      <w:r w:rsidR="00884B45">
        <w:t>.</w:t>
      </w:r>
    </w:p>
    <w:p w14:paraId="081C7788" w14:textId="77777777" w:rsidR="00884B45" w:rsidRDefault="00884B45" w:rsidP="00884B45">
      <w:pPr>
        <w:pStyle w:val="ListParagraph"/>
        <w:spacing w:line="240" w:lineRule="auto"/>
      </w:pPr>
    </w:p>
    <w:p w14:paraId="404408F2" w14:textId="77777777" w:rsidR="00D760B6" w:rsidRDefault="00884B45" w:rsidP="00187255">
      <w:pPr>
        <w:pStyle w:val="STTSDarftarPustakaNormal"/>
        <w:suppressAutoHyphens/>
        <w:jc w:val="both"/>
      </w:pPr>
      <w:r>
        <w:t xml:space="preserve">Vue2. </w:t>
      </w:r>
      <w:r w:rsidRPr="00F12470">
        <w:rPr>
          <w:i/>
          <w:iCs/>
        </w:rPr>
        <w:t>What is Vue.js</w:t>
      </w:r>
      <w:r>
        <w:t xml:space="preserve"> [Online]. Available at:</w:t>
      </w:r>
      <w:r w:rsidRPr="00F12470">
        <w:t xml:space="preserve"> </w:t>
      </w:r>
      <w:hyperlink r:id="rId90" w:history="1">
        <w:r w:rsidRPr="00BE71D1">
          <w:rPr>
            <w:rStyle w:val="Hyperlink"/>
            <w:color w:val="auto"/>
          </w:rPr>
          <w:t>https://v2.vuejs.org/v2/guide/</w:t>
        </w:r>
      </w:hyperlink>
      <w:r w:rsidRPr="00BE71D1">
        <w:t xml:space="preserve"> </w:t>
      </w:r>
    </w:p>
    <w:p w14:paraId="472252BB" w14:textId="7CA4259E" w:rsidR="00884B45" w:rsidRDefault="00884B45" w:rsidP="00187255">
      <w:pPr>
        <w:pStyle w:val="STTSDarftarPustakaNormal"/>
        <w:suppressAutoHyphens/>
        <w:jc w:val="both"/>
      </w:pPr>
      <w:r>
        <w:t>[</w:t>
      </w:r>
      <w:proofErr w:type="spellStart"/>
      <w:r w:rsidR="005C5788">
        <w:t>Diakses</w:t>
      </w:r>
      <w:proofErr w:type="spellEnd"/>
      <w:r w:rsidR="005C5788">
        <w:t xml:space="preserve"> </w:t>
      </w:r>
      <w:r>
        <w:t>10 December 2022].</w:t>
      </w:r>
    </w:p>
    <w:p w14:paraId="248F0B36" w14:textId="77777777" w:rsidR="002E396D" w:rsidRDefault="002E396D">
      <w:pPr>
        <w:spacing w:line="240" w:lineRule="auto"/>
        <w:ind w:firstLine="0"/>
        <w:jc w:val="left"/>
        <w:rPr>
          <w:rFonts w:ascii="Arial" w:hAnsi="Arial"/>
          <w:b/>
          <w:sz w:val="36"/>
        </w:rPr>
        <w:sectPr w:rsidR="002E396D" w:rsidSect="002E396D">
          <w:pgSz w:w="11907" w:h="16840" w:code="9"/>
          <w:pgMar w:top="2268" w:right="1701" w:bottom="1701" w:left="2268" w:header="1418" w:footer="851" w:gutter="0"/>
          <w:cols w:space="720"/>
          <w:titlePg/>
          <w:docGrid w:linePitch="360"/>
        </w:sectPr>
      </w:pPr>
    </w:p>
    <w:p w14:paraId="67E7FED1" w14:textId="5482449D" w:rsidR="00AA0CAC" w:rsidRDefault="00AA0CAC">
      <w:pPr>
        <w:spacing w:line="240" w:lineRule="auto"/>
        <w:ind w:firstLine="0"/>
        <w:jc w:val="left"/>
        <w:rPr>
          <w:rFonts w:ascii="Arial" w:hAnsi="Arial"/>
          <w:b/>
          <w:sz w:val="36"/>
        </w:rPr>
      </w:pPr>
    </w:p>
    <w:p w14:paraId="2F2CD0AE" w14:textId="695EA92D" w:rsidR="00EF2952" w:rsidRDefault="00AA0CAC" w:rsidP="00EF2952">
      <w:pPr>
        <w:pStyle w:val="STTSJudul"/>
      </w:pPr>
      <w:r w:rsidRPr="00E6348F">
        <w:t>Lampiran</w:t>
      </w:r>
    </w:p>
    <w:p w14:paraId="6F8D1529" w14:textId="77777777" w:rsidR="00E71E27" w:rsidRDefault="00E71E27" w:rsidP="00EF2952">
      <w:pPr>
        <w:pStyle w:val="STTSJudul"/>
      </w:pPr>
    </w:p>
    <w:p w14:paraId="6C57A547" w14:textId="7458F09E" w:rsidR="00EF2952" w:rsidRDefault="00EF2952" w:rsidP="00EF2952">
      <w:pPr>
        <w:pStyle w:val="STTSJudul"/>
      </w:pPr>
      <w:r>
        <w:rPr>
          <w:noProof/>
        </w:rPr>
        <w:drawing>
          <wp:inline distT="0" distB="0" distL="0" distR="0" wp14:anchorId="1313C8EC" wp14:editId="2964B9EF">
            <wp:extent cx="4967620" cy="7021758"/>
            <wp:effectExtent l="19050" t="19050" r="23495" b="273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421" cy="71289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B8C0D0" w14:textId="21BFBFEF" w:rsidR="00206F62" w:rsidRDefault="00EF2952" w:rsidP="00EF2952">
      <w:pPr>
        <w:pStyle w:val="STTSJudul"/>
        <w:rPr>
          <w:noProof/>
        </w:rPr>
      </w:pPr>
      <w:r>
        <w:rPr>
          <w:noProof/>
        </w:rPr>
        <w:lastRenderedPageBreak/>
        <w:drawing>
          <wp:inline distT="0" distB="0" distL="0" distR="0" wp14:anchorId="23D2F33B" wp14:editId="0D30BD88">
            <wp:extent cx="5039995" cy="7124065"/>
            <wp:effectExtent l="0" t="0" r="825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00901" wp14:editId="26BC4BF3">
            <wp:extent cx="5039995" cy="7124065"/>
            <wp:effectExtent l="0" t="0" r="8255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ED5E" w14:textId="0B7C4888" w:rsidR="006D222F" w:rsidRPr="006D222F" w:rsidRDefault="006D222F" w:rsidP="006D222F"/>
    <w:p w14:paraId="39F74486" w14:textId="5E0CAE95" w:rsidR="006D222F" w:rsidRDefault="006D222F" w:rsidP="006D222F">
      <w:pPr>
        <w:rPr>
          <w:rFonts w:ascii="Arial" w:hAnsi="Arial"/>
          <w:b/>
          <w:noProof/>
          <w:sz w:val="36"/>
        </w:rPr>
      </w:pPr>
    </w:p>
    <w:p w14:paraId="2792652B" w14:textId="4E01C0D8" w:rsidR="006D222F" w:rsidRDefault="006D222F" w:rsidP="006D222F">
      <w:pPr>
        <w:tabs>
          <w:tab w:val="left" w:pos="1256"/>
        </w:tabs>
      </w:pPr>
      <w:r>
        <w:tab/>
      </w:r>
    </w:p>
    <w:p w14:paraId="344FF2B0" w14:textId="0E392735" w:rsidR="006D222F" w:rsidRPr="006D222F" w:rsidRDefault="006D222F" w:rsidP="006D222F">
      <w:pPr>
        <w:tabs>
          <w:tab w:val="left" w:pos="1256"/>
        </w:tabs>
        <w:ind w:firstLine="0"/>
      </w:pPr>
      <w:r>
        <w:rPr>
          <w:noProof/>
        </w:rPr>
        <w:lastRenderedPageBreak/>
        <w:drawing>
          <wp:inline distT="0" distB="0" distL="0" distR="0" wp14:anchorId="2ACC7756" wp14:editId="566CA4FF">
            <wp:extent cx="5039995" cy="7124065"/>
            <wp:effectExtent l="0" t="0" r="825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B1421" wp14:editId="6626862A">
            <wp:extent cx="5039995" cy="7124065"/>
            <wp:effectExtent l="0" t="0" r="825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48AEB" wp14:editId="505CABD7">
            <wp:extent cx="5039995" cy="7124065"/>
            <wp:effectExtent l="0" t="0" r="825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D222F" w:rsidRPr="006D222F" w:rsidSect="002E396D">
      <w:headerReference w:type="default" r:id="rId97"/>
      <w:footerReference w:type="first" r:id="rId98"/>
      <w:pgSz w:w="11907" w:h="16840" w:code="9"/>
      <w:pgMar w:top="2268" w:right="1701" w:bottom="1701" w:left="2268" w:header="1418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23625" w14:textId="77777777" w:rsidR="000D0C4D" w:rsidRDefault="000D0C4D" w:rsidP="00A1571D">
      <w:pPr>
        <w:spacing w:line="240" w:lineRule="auto"/>
      </w:pPr>
      <w:r>
        <w:separator/>
      </w:r>
    </w:p>
  </w:endnote>
  <w:endnote w:type="continuationSeparator" w:id="0">
    <w:p w14:paraId="1C104913" w14:textId="77777777" w:rsidR="000D0C4D" w:rsidRDefault="000D0C4D" w:rsidP="00A157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76D78" w14:textId="34731FD5" w:rsidR="002043A5" w:rsidRPr="00707BFB" w:rsidRDefault="002043A5" w:rsidP="008D08CC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60A47">
      <w:rPr>
        <w:noProof/>
      </w:rPr>
      <w:t>viii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D41B8" w14:textId="77777777" w:rsidR="002043A5" w:rsidRDefault="002043A5">
    <w:pPr>
      <w:pStyle w:val="Footer"/>
      <w:jc w:val="center"/>
    </w:pPr>
  </w:p>
  <w:p w14:paraId="2A8F22DC" w14:textId="77777777" w:rsidR="002043A5" w:rsidRDefault="002043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E40A7" w14:textId="77777777" w:rsidR="002043A5" w:rsidRDefault="002043A5" w:rsidP="00AB2806">
    <w:pPr>
      <w:pStyle w:val="Footer"/>
      <w:tabs>
        <w:tab w:val="clear" w:pos="4680"/>
        <w:tab w:val="clear" w:pos="9360"/>
      </w:tabs>
      <w:ind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259D0" w14:textId="6C4777E4" w:rsidR="002043A5" w:rsidRDefault="002043A5" w:rsidP="002C41EF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060A47">
      <w:rPr>
        <w:noProof/>
      </w:rPr>
      <w:t>9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0BC43" w14:textId="77777777" w:rsidR="002E396D" w:rsidRDefault="002E396D" w:rsidP="00AB2806">
    <w:pPr>
      <w:pStyle w:val="Footer"/>
      <w:tabs>
        <w:tab w:val="clear" w:pos="4680"/>
        <w:tab w:val="clear" w:pos="9360"/>
      </w:tabs>
      <w:ind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296C7" w14:textId="289F2018" w:rsidR="007E714B" w:rsidRDefault="007E714B" w:rsidP="002C41EF">
    <w:pPr>
      <w:pStyle w:val="Footer"/>
      <w:tabs>
        <w:tab w:val="clear" w:pos="4680"/>
        <w:tab w:val="clear" w:pos="9360"/>
      </w:tabs>
      <w:spacing w:line="240" w:lineRule="auto"/>
      <w:ind w:firstLine="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D66EC" w14:textId="77777777" w:rsidR="000D0C4D" w:rsidRDefault="000D0C4D" w:rsidP="00654C90">
      <w:pPr>
        <w:spacing w:line="240" w:lineRule="auto"/>
        <w:ind w:firstLine="0"/>
      </w:pPr>
      <w:r>
        <w:separator/>
      </w:r>
    </w:p>
  </w:footnote>
  <w:footnote w:type="continuationSeparator" w:id="0">
    <w:p w14:paraId="3FA638C3" w14:textId="77777777" w:rsidR="000D0C4D" w:rsidRDefault="000D0C4D" w:rsidP="00A1571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E20F6" w14:textId="77777777" w:rsidR="002043A5" w:rsidRDefault="002043A5">
    <w:pPr>
      <w:pStyle w:val="Header"/>
      <w:jc w:val="right"/>
    </w:pPr>
  </w:p>
  <w:p w14:paraId="0D235689" w14:textId="77777777" w:rsidR="002043A5" w:rsidRDefault="002043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45558A" w14:textId="66E87C73" w:rsidR="002043A5" w:rsidRDefault="002043A5" w:rsidP="00AB2806">
    <w:pPr>
      <w:pStyle w:val="Header"/>
      <w:tabs>
        <w:tab w:val="clear" w:pos="4680"/>
        <w:tab w:val="clear" w:pos="9360"/>
      </w:tabs>
      <w:ind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060A47">
      <w:rPr>
        <w:noProof/>
      </w:rPr>
      <w:t>116</w:t>
    </w:r>
    <w: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7A32C" w14:textId="1BFAACF5" w:rsidR="007E714B" w:rsidRDefault="007E714B" w:rsidP="00AB2806">
    <w:pPr>
      <w:pStyle w:val="Header"/>
      <w:tabs>
        <w:tab w:val="clear" w:pos="4680"/>
        <w:tab w:val="clear" w:pos="9360"/>
      </w:tabs>
      <w:ind w:firstLine="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4D0"/>
    <w:multiLevelType w:val="hybridMultilevel"/>
    <w:tmpl w:val="98F6BF58"/>
    <w:lvl w:ilvl="0" w:tplc="F230BF8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97E483E"/>
    <w:multiLevelType w:val="hybridMultilevel"/>
    <w:tmpl w:val="E154D4E8"/>
    <w:lvl w:ilvl="0" w:tplc="FFFFFFF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2073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" w15:restartNumberingAfterBreak="0">
    <w:nsid w:val="0DB460D2"/>
    <w:multiLevelType w:val="hybridMultilevel"/>
    <w:tmpl w:val="4EEE51CA"/>
    <w:lvl w:ilvl="0" w:tplc="5888ED3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F419BD"/>
    <w:multiLevelType w:val="hybridMultilevel"/>
    <w:tmpl w:val="388CB782"/>
    <w:lvl w:ilvl="0" w:tplc="2A42838C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435536"/>
    <w:multiLevelType w:val="hybridMultilevel"/>
    <w:tmpl w:val="8CECD2BA"/>
    <w:lvl w:ilvl="0" w:tplc="FFFFFFFF">
      <w:start w:val="1"/>
      <w:numFmt w:val="lowerLetter"/>
      <w:lvlText w:val="%1."/>
      <w:lvlJc w:val="left"/>
      <w:pPr>
        <w:ind w:left="1570" w:hanging="360"/>
      </w:pPr>
    </w:lvl>
    <w:lvl w:ilvl="1" w:tplc="FFFFFFFF" w:tentative="1">
      <w:start w:val="1"/>
      <w:numFmt w:val="lowerLetter"/>
      <w:lvlText w:val="%2."/>
      <w:lvlJc w:val="left"/>
      <w:pPr>
        <w:ind w:left="2290" w:hanging="360"/>
      </w:pPr>
    </w:lvl>
    <w:lvl w:ilvl="2" w:tplc="FFFFFFFF" w:tentative="1">
      <w:start w:val="1"/>
      <w:numFmt w:val="lowerRoman"/>
      <w:lvlText w:val="%3."/>
      <w:lvlJc w:val="right"/>
      <w:pPr>
        <w:ind w:left="3010" w:hanging="180"/>
      </w:pPr>
    </w:lvl>
    <w:lvl w:ilvl="3" w:tplc="FFFFFFFF" w:tentative="1">
      <w:start w:val="1"/>
      <w:numFmt w:val="decimal"/>
      <w:lvlText w:val="%4."/>
      <w:lvlJc w:val="left"/>
      <w:pPr>
        <w:ind w:left="3730" w:hanging="360"/>
      </w:pPr>
    </w:lvl>
    <w:lvl w:ilvl="4" w:tplc="FFFFFFFF" w:tentative="1">
      <w:start w:val="1"/>
      <w:numFmt w:val="lowerLetter"/>
      <w:lvlText w:val="%5."/>
      <w:lvlJc w:val="left"/>
      <w:pPr>
        <w:ind w:left="4450" w:hanging="360"/>
      </w:pPr>
    </w:lvl>
    <w:lvl w:ilvl="5" w:tplc="FFFFFFFF" w:tentative="1">
      <w:start w:val="1"/>
      <w:numFmt w:val="lowerRoman"/>
      <w:lvlText w:val="%6."/>
      <w:lvlJc w:val="right"/>
      <w:pPr>
        <w:ind w:left="5170" w:hanging="180"/>
      </w:pPr>
    </w:lvl>
    <w:lvl w:ilvl="6" w:tplc="FFFFFFFF" w:tentative="1">
      <w:start w:val="1"/>
      <w:numFmt w:val="decimal"/>
      <w:lvlText w:val="%7."/>
      <w:lvlJc w:val="left"/>
      <w:pPr>
        <w:ind w:left="5890" w:hanging="360"/>
      </w:pPr>
    </w:lvl>
    <w:lvl w:ilvl="7" w:tplc="FFFFFFFF" w:tentative="1">
      <w:start w:val="1"/>
      <w:numFmt w:val="lowerLetter"/>
      <w:lvlText w:val="%8."/>
      <w:lvlJc w:val="left"/>
      <w:pPr>
        <w:ind w:left="6610" w:hanging="360"/>
      </w:pPr>
    </w:lvl>
    <w:lvl w:ilvl="8" w:tplc="FFFFFFFF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5" w15:restartNumberingAfterBreak="0">
    <w:nsid w:val="1C1208F7"/>
    <w:multiLevelType w:val="hybridMultilevel"/>
    <w:tmpl w:val="27320DD4"/>
    <w:lvl w:ilvl="0" w:tplc="F1A050AC">
      <w:start w:val="1"/>
      <w:numFmt w:val="bullet"/>
      <w:pStyle w:val="BulletStyle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" w15:restartNumberingAfterBreak="0">
    <w:nsid w:val="23A52C4A"/>
    <w:multiLevelType w:val="hybridMultilevel"/>
    <w:tmpl w:val="922AE60C"/>
    <w:lvl w:ilvl="0" w:tplc="5ACA5364">
      <w:start w:val="1"/>
      <w:numFmt w:val="decimalZero"/>
      <w:pStyle w:val="Style1"/>
      <w:lvlText w:val="%1:"/>
      <w:lvlJc w:val="left"/>
      <w:pPr>
        <w:ind w:left="720" w:hanging="360"/>
      </w:pPr>
      <w:rPr>
        <w:rFonts w:ascii="Courier New" w:hAnsi="Courier New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AD27DD"/>
    <w:multiLevelType w:val="hybridMultilevel"/>
    <w:tmpl w:val="6F80E616"/>
    <w:lvl w:ilvl="0" w:tplc="0ECC0FE6">
      <w:start w:val="1"/>
      <w:numFmt w:val="decimal"/>
      <w:lvlText w:val="5.%1"/>
      <w:lvlJc w:val="left"/>
      <w:pPr>
        <w:ind w:left="720" w:hanging="360"/>
      </w:pPr>
      <w:rPr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634CD"/>
    <w:multiLevelType w:val="hybridMultilevel"/>
    <w:tmpl w:val="96EC4D14"/>
    <w:lvl w:ilvl="0" w:tplc="E38E8382">
      <w:start w:val="1"/>
      <w:numFmt w:val="lowerLetter"/>
      <w:pStyle w:val="bulletalphabe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4D4A5A"/>
    <w:multiLevelType w:val="hybridMultilevel"/>
    <w:tmpl w:val="56B26E56"/>
    <w:lvl w:ilvl="0" w:tplc="04090001">
      <w:start w:val="1"/>
      <w:numFmt w:val="bullet"/>
      <w:pStyle w:val="bulletstylealphabetsmal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F66B71"/>
    <w:multiLevelType w:val="hybridMultilevel"/>
    <w:tmpl w:val="EE886BF0"/>
    <w:lvl w:ilvl="0" w:tplc="719E1532">
      <w:start w:val="1"/>
      <w:numFmt w:val="decimalZero"/>
      <w:pStyle w:val="STTSAlgoritmaContent"/>
      <w:lvlText w:val="%1:"/>
      <w:lvlJc w:val="left"/>
      <w:pPr>
        <w:ind w:left="1344" w:hanging="360"/>
      </w:pPr>
      <w:rPr>
        <w:rFonts w:ascii="Courier New" w:hAnsi="Courier New" w:hint="default"/>
        <w:b w:val="0"/>
        <w:i w:val="0"/>
        <w:sz w:val="20"/>
      </w:rPr>
    </w:lvl>
    <w:lvl w:ilvl="1" w:tplc="04090019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1" w15:restartNumberingAfterBreak="0">
    <w:nsid w:val="364A76C1"/>
    <w:multiLevelType w:val="hybridMultilevel"/>
    <w:tmpl w:val="DAA6BDF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4E7A67"/>
    <w:multiLevelType w:val="hybridMultilevel"/>
    <w:tmpl w:val="2AA688C4"/>
    <w:lvl w:ilvl="0" w:tplc="552A86D4">
      <w:start w:val="1"/>
      <w:numFmt w:val="decimal"/>
      <w:pStyle w:val="BulletStyleNumber"/>
      <w:lvlText w:val="%1."/>
      <w:lvlJc w:val="left"/>
      <w:pPr>
        <w:ind w:left="785" w:hanging="360"/>
      </w:pPr>
    </w:lvl>
    <w:lvl w:ilvl="1" w:tplc="04090019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3A71468D"/>
    <w:multiLevelType w:val="hybridMultilevel"/>
    <w:tmpl w:val="B31E0C9C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B14F17"/>
    <w:multiLevelType w:val="multilevel"/>
    <w:tmpl w:val="ECA4F91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82E477D"/>
    <w:multiLevelType w:val="hybridMultilevel"/>
    <w:tmpl w:val="8CECD2BA"/>
    <w:lvl w:ilvl="0" w:tplc="04090019">
      <w:start w:val="1"/>
      <w:numFmt w:val="lowerLetter"/>
      <w:lvlText w:val="%1."/>
      <w:lvlJc w:val="left"/>
      <w:pPr>
        <w:ind w:left="1570" w:hanging="360"/>
      </w:pPr>
    </w:lvl>
    <w:lvl w:ilvl="1" w:tplc="04090019" w:tentative="1">
      <w:start w:val="1"/>
      <w:numFmt w:val="lowerLetter"/>
      <w:lvlText w:val="%2."/>
      <w:lvlJc w:val="left"/>
      <w:pPr>
        <w:ind w:left="2290" w:hanging="360"/>
      </w:pPr>
    </w:lvl>
    <w:lvl w:ilvl="2" w:tplc="0409001B" w:tentative="1">
      <w:start w:val="1"/>
      <w:numFmt w:val="lowerRoman"/>
      <w:lvlText w:val="%3."/>
      <w:lvlJc w:val="right"/>
      <w:pPr>
        <w:ind w:left="3010" w:hanging="180"/>
      </w:pPr>
    </w:lvl>
    <w:lvl w:ilvl="3" w:tplc="0409000F" w:tentative="1">
      <w:start w:val="1"/>
      <w:numFmt w:val="decimal"/>
      <w:lvlText w:val="%4."/>
      <w:lvlJc w:val="left"/>
      <w:pPr>
        <w:ind w:left="3730" w:hanging="360"/>
      </w:pPr>
    </w:lvl>
    <w:lvl w:ilvl="4" w:tplc="04090019" w:tentative="1">
      <w:start w:val="1"/>
      <w:numFmt w:val="lowerLetter"/>
      <w:lvlText w:val="%5."/>
      <w:lvlJc w:val="left"/>
      <w:pPr>
        <w:ind w:left="4450" w:hanging="360"/>
      </w:pPr>
    </w:lvl>
    <w:lvl w:ilvl="5" w:tplc="0409001B" w:tentative="1">
      <w:start w:val="1"/>
      <w:numFmt w:val="lowerRoman"/>
      <w:lvlText w:val="%6."/>
      <w:lvlJc w:val="right"/>
      <w:pPr>
        <w:ind w:left="5170" w:hanging="180"/>
      </w:pPr>
    </w:lvl>
    <w:lvl w:ilvl="6" w:tplc="0409000F" w:tentative="1">
      <w:start w:val="1"/>
      <w:numFmt w:val="decimal"/>
      <w:lvlText w:val="%7."/>
      <w:lvlJc w:val="left"/>
      <w:pPr>
        <w:ind w:left="5890" w:hanging="360"/>
      </w:pPr>
    </w:lvl>
    <w:lvl w:ilvl="7" w:tplc="04090019" w:tentative="1">
      <w:start w:val="1"/>
      <w:numFmt w:val="lowerLetter"/>
      <w:lvlText w:val="%8."/>
      <w:lvlJc w:val="left"/>
      <w:pPr>
        <w:ind w:left="6610" w:hanging="360"/>
      </w:pPr>
    </w:lvl>
    <w:lvl w:ilvl="8" w:tplc="0409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16" w15:restartNumberingAfterBreak="0">
    <w:nsid w:val="4A917288"/>
    <w:multiLevelType w:val="hybridMultilevel"/>
    <w:tmpl w:val="6130F8D0"/>
    <w:lvl w:ilvl="0" w:tplc="98DCDADA">
      <w:start w:val="1"/>
      <w:numFmt w:val="decimal"/>
      <w:pStyle w:val="STTSKeteranganPengesahanNamaDosenLi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385107"/>
    <w:multiLevelType w:val="hybridMultilevel"/>
    <w:tmpl w:val="6714FBF2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EAB2ECF"/>
    <w:multiLevelType w:val="hybridMultilevel"/>
    <w:tmpl w:val="06068AA4"/>
    <w:lvl w:ilvl="0" w:tplc="F452B682">
      <w:start w:val="1"/>
      <w:numFmt w:val="decimal"/>
      <w:lvlText w:val="%1.1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9" w15:restartNumberingAfterBreak="0">
    <w:nsid w:val="577A2D05"/>
    <w:multiLevelType w:val="multilevel"/>
    <w:tmpl w:val="AE183A0E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C2E0CA6"/>
    <w:multiLevelType w:val="multilevel"/>
    <w:tmpl w:val="BAE2EDE2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C83525F"/>
    <w:multiLevelType w:val="multilevel"/>
    <w:tmpl w:val="0EDC7C0C"/>
    <w:lvl w:ilvl="0">
      <w:start w:val="3"/>
      <w:numFmt w:val="decimal"/>
      <w:lvlText w:val="%1"/>
      <w:lvlJc w:val="left"/>
      <w:pPr>
        <w:ind w:left="600" w:hanging="600"/>
      </w:pPr>
      <w:rPr>
        <w:rFonts w:hint="default"/>
        <w:b/>
        <w:sz w:val="28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22" w15:restartNumberingAfterBreak="0">
    <w:nsid w:val="67AC08A3"/>
    <w:multiLevelType w:val="multilevel"/>
    <w:tmpl w:val="EC04D3B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8"/>
      </w:rPr>
    </w:lvl>
  </w:abstractNum>
  <w:abstractNum w:abstractNumId="23" w15:restartNumberingAfterBreak="0">
    <w:nsid w:val="699B367A"/>
    <w:multiLevelType w:val="hybridMultilevel"/>
    <w:tmpl w:val="600E5162"/>
    <w:lvl w:ilvl="0" w:tplc="C91A6A7A">
      <w:start w:val="1"/>
      <w:numFmt w:val="decimal"/>
      <w:lvlText w:val="6.%1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 w:tplc="38090019">
      <w:start w:val="1"/>
      <w:numFmt w:val="lowerLetter"/>
      <w:lvlText w:val="%2."/>
      <w:lvlJc w:val="left"/>
      <w:pPr>
        <w:ind w:left="360" w:hanging="360"/>
      </w:pPr>
    </w:lvl>
    <w:lvl w:ilvl="2" w:tplc="3809001B">
      <w:start w:val="1"/>
      <w:numFmt w:val="lowerRoman"/>
      <w:lvlText w:val="%3."/>
      <w:lvlJc w:val="right"/>
      <w:pPr>
        <w:ind w:left="1080" w:hanging="180"/>
      </w:pPr>
    </w:lvl>
    <w:lvl w:ilvl="3" w:tplc="3809000F" w:tentative="1">
      <w:start w:val="1"/>
      <w:numFmt w:val="decimal"/>
      <w:lvlText w:val="%4."/>
      <w:lvlJc w:val="left"/>
      <w:pPr>
        <w:ind w:left="1800" w:hanging="360"/>
      </w:pPr>
    </w:lvl>
    <w:lvl w:ilvl="4" w:tplc="38090019" w:tentative="1">
      <w:start w:val="1"/>
      <w:numFmt w:val="lowerLetter"/>
      <w:lvlText w:val="%5."/>
      <w:lvlJc w:val="left"/>
      <w:pPr>
        <w:ind w:left="2520" w:hanging="360"/>
      </w:pPr>
    </w:lvl>
    <w:lvl w:ilvl="5" w:tplc="3809001B" w:tentative="1">
      <w:start w:val="1"/>
      <w:numFmt w:val="lowerRoman"/>
      <w:lvlText w:val="%6."/>
      <w:lvlJc w:val="right"/>
      <w:pPr>
        <w:ind w:left="3240" w:hanging="180"/>
      </w:pPr>
    </w:lvl>
    <w:lvl w:ilvl="6" w:tplc="3809000F" w:tentative="1">
      <w:start w:val="1"/>
      <w:numFmt w:val="decimal"/>
      <w:lvlText w:val="%7."/>
      <w:lvlJc w:val="left"/>
      <w:pPr>
        <w:ind w:left="3960" w:hanging="360"/>
      </w:pPr>
    </w:lvl>
    <w:lvl w:ilvl="7" w:tplc="38090019" w:tentative="1">
      <w:start w:val="1"/>
      <w:numFmt w:val="lowerLetter"/>
      <w:lvlText w:val="%8."/>
      <w:lvlJc w:val="left"/>
      <w:pPr>
        <w:ind w:left="4680" w:hanging="360"/>
      </w:pPr>
    </w:lvl>
    <w:lvl w:ilvl="8" w:tplc="38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4" w15:restartNumberingAfterBreak="0">
    <w:nsid w:val="6F055666"/>
    <w:multiLevelType w:val="hybridMultilevel"/>
    <w:tmpl w:val="8CECD2BA"/>
    <w:lvl w:ilvl="0" w:tplc="FFFFFFFF">
      <w:start w:val="1"/>
      <w:numFmt w:val="lowerLetter"/>
      <w:lvlText w:val="%1."/>
      <w:lvlJc w:val="left"/>
      <w:pPr>
        <w:ind w:left="1570" w:hanging="360"/>
      </w:pPr>
    </w:lvl>
    <w:lvl w:ilvl="1" w:tplc="FFFFFFFF" w:tentative="1">
      <w:start w:val="1"/>
      <w:numFmt w:val="lowerLetter"/>
      <w:lvlText w:val="%2."/>
      <w:lvlJc w:val="left"/>
      <w:pPr>
        <w:ind w:left="2290" w:hanging="360"/>
      </w:pPr>
    </w:lvl>
    <w:lvl w:ilvl="2" w:tplc="FFFFFFFF" w:tentative="1">
      <w:start w:val="1"/>
      <w:numFmt w:val="lowerRoman"/>
      <w:lvlText w:val="%3."/>
      <w:lvlJc w:val="right"/>
      <w:pPr>
        <w:ind w:left="3010" w:hanging="180"/>
      </w:pPr>
    </w:lvl>
    <w:lvl w:ilvl="3" w:tplc="FFFFFFFF" w:tentative="1">
      <w:start w:val="1"/>
      <w:numFmt w:val="decimal"/>
      <w:lvlText w:val="%4."/>
      <w:lvlJc w:val="left"/>
      <w:pPr>
        <w:ind w:left="3730" w:hanging="360"/>
      </w:pPr>
    </w:lvl>
    <w:lvl w:ilvl="4" w:tplc="FFFFFFFF" w:tentative="1">
      <w:start w:val="1"/>
      <w:numFmt w:val="lowerLetter"/>
      <w:lvlText w:val="%5."/>
      <w:lvlJc w:val="left"/>
      <w:pPr>
        <w:ind w:left="4450" w:hanging="360"/>
      </w:pPr>
    </w:lvl>
    <w:lvl w:ilvl="5" w:tplc="FFFFFFFF" w:tentative="1">
      <w:start w:val="1"/>
      <w:numFmt w:val="lowerRoman"/>
      <w:lvlText w:val="%6."/>
      <w:lvlJc w:val="right"/>
      <w:pPr>
        <w:ind w:left="5170" w:hanging="180"/>
      </w:pPr>
    </w:lvl>
    <w:lvl w:ilvl="6" w:tplc="FFFFFFFF" w:tentative="1">
      <w:start w:val="1"/>
      <w:numFmt w:val="decimal"/>
      <w:lvlText w:val="%7."/>
      <w:lvlJc w:val="left"/>
      <w:pPr>
        <w:ind w:left="5890" w:hanging="360"/>
      </w:pPr>
    </w:lvl>
    <w:lvl w:ilvl="7" w:tplc="FFFFFFFF" w:tentative="1">
      <w:start w:val="1"/>
      <w:numFmt w:val="lowerLetter"/>
      <w:lvlText w:val="%8."/>
      <w:lvlJc w:val="left"/>
      <w:pPr>
        <w:ind w:left="6610" w:hanging="360"/>
      </w:pPr>
    </w:lvl>
    <w:lvl w:ilvl="8" w:tplc="FFFFFFFF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25" w15:restartNumberingAfterBreak="0">
    <w:nsid w:val="72DE7A80"/>
    <w:multiLevelType w:val="hybridMultilevel"/>
    <w:tmpl w:val="B516AFFE"/>
    <w:lvl w:ilvl="0" w:tplc="16E226A8">
      <w:start w:val="1"/>
      <w:numFmt w:val="decimal"/>
      <w:pStyle w:val="JudulSubBabLevel2"/>
      <w:lvlText w:val="1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767623"/>
    <w:multiLevelType w:val="hybridMultilevel"/>
    <w:tmpl w:val="36000D94"/>
    <w:lvl w:ilvl="0" w:tplc="31B8EBF4">
      <w:start w:val="1"/>
      <w:numFmt w:val="decimalZero"/>
      <w:pStyle w:val="STTSSegmenProgramContent"/>
      <w:lvlText w:val="%1: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B540BB6"/>
    <w:multiLevelType w:val="hybridMultilevel"/>
    <w:tmpl w:val="D0A02B0C"/>
    <w:lvl w:ilvl="0" w:tplc="95A8DD06">
      <w:start w:val="1"/>
      <w:numFmt w:val="decimal"/>
      <w:pStyle w:val="JudulSubBabdenganNomor"/>
      <w:lvlText w:val="1.%1"/>
      <w:lvlJc w:val="left"/>
      <w:pPr>
        <w:ind w:left="720" w:hanging="360"/>
      </w:pPr>
    </w:lvl>
    <w:lvl w:ilvl="1" w:tplc="752CBD08">
      <w:start w:val="1"/>
      <w:numFmt w:val="decimal"/>
      <w:lvlText w:val="1.2.%2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C9067C7C">
      <w:start w:val="1"/>
      <w:numFmt w:val="upperLetter"/>
      <w:pStyle w:val="BulletSubabAlphabet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C91648"/>
    <w:multiLevelType w:val="hybridMultilevel"/>
    <w:tmpl w:val="E154D4E8"/>
    <w:lvl w:ilvl="0" w:tplc="FFFFFFF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FFFFFFFF">
      <w:start w:val="1"/>
      <w:numFmt w:val="lowerLetter"/>
      <w:lvlText w:val="%2)"/>
      <w:lvlJc w:val="left"/>
      <w:pPr>
        <w:ind w:left="2073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9" w15:restartNumberingAfterBreak="0">
    <w:nsid w:val="7C5D5C27"/>
    <w:multiLevelType w:val="hybridMultilevel"/>
    <w:tmpl w:val="F6BE802E"/>
    <w:lvl w:ilvl="0" w:tplc="0409000F">
      <w:start w:val="1"/>
      <w:numFmt w:val="decimal"/>
      <w:pStyle w:val="Bulletalphabetlevel1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DF455C"/>
    <w:multiLevelType w:val="hybridMultilevel"/>
    <w:tmpl w:val="45FA0482"/>
    <w:lvl w:ilvl="0" w:tplc="83720CB2">
      <w:start w:val="1"/>
      <w:numFmt w:val="decimal"/>
      <w:lvlText w:val="3.%1"/>
      <w:lvlJc w:val="left"/>
      <w:pPr>
        <w:ind w:left="720" w:hanging="360"/>
      </w:pPr>
      <w:rPr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3C3BC7"/>
    <w:multiLevelType w:val="hybridMultilevel"/>
    <w:tmpl w:val="DF8453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86654250">
    <w:abstractNumId w:val="27"/>
  </w:num>
  <w:num w:numId="2" w16cid:durableId="1175605748">
    <w:abstractNumId w:val="31"/>
  </w:num>
  <w:num w:numId="3" w16cid:durableId="512887716">
    <w:abstractNumId w:val="2"/>
  </w:num>
  <w:num w:numId="4" w16cid:durableId="839462253">
    <w:abstractNumId w:val="6"/>
  </w:num>
  <w:num w:numId="5" w16cid:durableId="1580405019">
    <w:abstractNumId w:val="10"/>
  </w:num>
  <w:num w:numId="6" w16cid:durableId="458451032">
    <w:abstractNumId w:val="10"/>
    <w:lvlOverride w:ilvl="0">
      <w:startOverride w:val="1"/>
    </w:lvlOverride>
  </w:num>
  <w:num w:numId="7" w16cid:durableId="471169125">
    <w:abstractNumId w:val="26"/>
  </w:num>
  <w:num w:numId="8" w16cid:durableId="501507328">
    <w:abstractNumId w:val="16"/>
  </w:num>
  <w:num w:numId="9" w16cid:durableId="1645348356">
    <w:abstractNumId w:val="9"/>
  </w:num>
  <w:num w:numId="10" w16cid:durableId="836305880">
    <w:abstractNumId w:val="17"/>
  </w:num>
  <w:num w:numId="11" w16cid:durableId="2037734669">
    <w:abstractNumId w:val="5"/>
  </w:num>
  <w:num w:numId="12" w16cid:durableId="1301686541">
    <w:abstractNumId w:val="25"/>
  </w:num>
  <w:num w:numId="13" w16cid:durableId="1840542701">
    <w:abstractNumId w:val="29"/>
  </w:num>
  <w:num w:numId="14" w16cid:durableId="173305238">
    <w:abstractNumId w:val="8"/>
  </w:num>
  <w:num w:numId="15" w16cid:durableId="239411751">
    <w:abstractNumId w:val="29"/>
    <w:lvlOverride w:ilvl="0">
      <w:startOverride w:val="1"/>
    </w:lvlOverride>
  </w:num>
  <w:num w:numId="16" w16cid:durableId="346559895">
    <w:abstractNumId w:val="19"/>
  </w:num>
  <w:num w:numId="17" w16cid:durableId="1469397574">
    <w:abstractNumId w:val="8"/>
    <w:lvlOverride w:ilvl="0">
      <w:startOverride w:val="1"/>
    </w:lvlOverride>
  </w:num>
  <w:num w:numId="18" w16cid:durableId="610936946">
    <w:abstractNumId w:val="30"/>
  </w:num>
  <w:num w:numId="19" w16cid:durableId="280579204">
    <w:abstractNumId w:val="21"/>
  </w:num>
  <w:num w:numId="20" w16cid:durableId="617487298">
    <w:abstractNumId w:val="3"/>
  </w:num>
  <w:num w:numId="21" w16cid:durableId="2036686740">
    <w:abstractNumId w:val="15"/>
  </w:num>
  <w:num w:numId="22" w16cid:durableId="49113843">
    <w:abstractNumId w:val="4"/>
  </w:num>
  <w:num w:numId="23" w16cid:durableId="1202212402">
    <w:abstractNumId w:val="24"/>
  </w:num>
  <w:num w:numId="24" w16cid:durableId="243340872">
    <w:abstractNumId w:val="13"/>
  </w:num>
  <w:num w:numId="25" w16cid:durableId="745491456">
    <w:abstractNumId w:val="1"/>
  </w:num>
  <w:num w:numId="26" w16cid:durableId="1016351701">
    <w:abstractNumId w:val="28"/>
  </w:num>
  <w:num w:numId="27" w16cid:durableId="26781147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1688693">
    <w:abstractNumId w:val="20"/>
  </w:num>
  <w:num w:numId="29" w16cid:durableId="1916473360">
    <w:abstractNumId w:val="26"/>
    <w:lvlOverride w:ilvl="0">
      <w:startOverride w:val="1"/>
    </w:lvlOverride>
  </w:num>
  <w:num w:numId="30" w16cid:durableId="1249920248">
    <w:abstractNumId w:val="26"/>
    <w:lvlOverride w:ilvl="0">
      <w:startOverride w:val="1"/>
    </w:lvlOverride>
  </w:num>
  <w:num w:numId="31" w16cid:durableId="1330518442">
    <w:abstractNumId w:val="26"/>
    <w:lvlOverride w:ilvl="0">
      <w:startOverride w:val="1"/>
    </w:lvlOverride>
  </w:num>
  <w:num w:numId="32" w16cid:durableId="1625311028">
    <w:abstractNumId w:val="26"/>
    <w:lvlOverride w:ilvl="0">
      <w:startOverride w:val="1"/>
    </w:lvlOverride>
  </w:num>
  <w:num w:numId="33" w16cid:durableId="1398892540">
    <w:abstractNumId w:val="10"/>
    <w:lvlOverride w:ilvl="0">
      <w:startOverride w:val="1"/>
    </w:lvlOverride>
  </w:num>
  <w:num w:numId="34" w16cid:durableId="899436425">
    <w:abstractNumId w:val="10"/>
    <w:lvlOverride w:ilvl="0">
      <w:startOverride w:val="1"/>
    </w:lvlOverride>
  </w:num>
  <w:num w:numId="35" w16cid:durableId="1510558415">
    <w:abstractNumId w:val="10"/>
    <w:lvlOverride w:ilvl="0">
      <w:startOverride w:val="1"/>
    </w:lvlOverride>
  </w:num>
  <w:num w:numId="36" w16cid:durableId="1753703266">
    <w:abstractNumId w:val="10"/>
    <w:lvlOverride w:ilvl="0">
      <w:startOverride w:val="1"/>
    </w:lvlOverride>
  </w:num>
  <w:num w:numId="37" w16cid:durableId="1213418402">
    <w:abstractNumId w:val="10"/>
    <w:lvlOverride w:ilvl="0">
      <w:startOverride w:val="1"/>
    </w:lvlOverride>
  </w:num>
  <w:num w:numId="38" w16cid:durableId="1796483496">
    <w:abstractNumId w:val="10"/>
    <w:lvlOverride w:ilvl="0">
      <w:startOverride w:val="1"/>
    </w:lvlOverride>
  </w:num>
  <w:num w:numId="39" w16cid:durableId="1580598615">
    <w:abstractNumId w:val="10"/>
    <w:lvlOverride w:ilvl="0">
      <w:startOverride w:val="1"/>
    </w:lvlOverride>
  </w:num>
  <w:num w:numId="40" w16cid:durableId="1824392172">
    <w:abstractNumId w:val="10"/>
    <w:lvlOverride w:ilvl="0">
      <w:startOverride w:val="1"/>
    </w:lvlOverride>
  </w:num>
  <w:num w:numId="41" w16cid:durableId="1385449599">
    <w:abstractNumId w:val="10"/>
    <w:lvlOverride w:ilvl="0">
      <w:startOverride w:val="1"/>
    </w:lvlOverride>
  </w:num>
  <w:num w:numId="42" w16cid:durableId="976571202">
    <w:abstractNumId w:val="10"/>
    <w:lvlOverride w:ilvl="0">
      <w:startOverride w:val="1"/>
    </w:lvlOverride>
  </w:num>
  <w:num w:numId="43" w16cid:durableId="1154755505">
    <w:abstractNumId w:val="10"/>
    <w:lvlOverride w:ilvl="0">
      <w:startOverride w:val="1"/>
    </w:lvlOverride>
  </w:num>
  <w:num w:numId="44" w16cid:durableId="1959338787">
    <w:abstractNumId w:val="10"/>
    <w:lvlOverride w:ilvl="0">
      <w:startOverride w:val="1"/>
    </w:lvlOverride>
  </w:num>
  <w:num w:numId="45" w16cid:durableId="1304197474">
    <w:abstractNumId w:val="10"/>
    <w:lvlOverride w:ilvl="0">
      <w:startOverride w:val="1"/>
    </w:lvlOverride>
  </w:num>
  <w:num w:numId="46" w16cid:durableId="484318680">
    <w:abstractNumId w:val="10"/>
    <w:lvlOverride w:ilvl="0">
      <w:startOverride w:val="1"/>
    </w:lvlOverride>
  </w:num>
  <w:num w:numId="47" w16cid:durableId="2141339130">
    <w:abstractNumId w:val="10"/>
    <w:lvlOverride w:ilvl="0">
      <w:startOverride w:val="1"/>
    </w:lvlOverride>
  </w:num>
  <w:num w:numId="48" w16cid:durableId="740255406">
    <w:abstractNumId w:val="18"/>
  </w:num>
  <w:num w:numId="49" w16cid:durableId="1385253530">
    <w:abstractNumId w:val="14"/>
  </w:num>
  <w:num w:numId="50" w16cid:durableId="135270076">
    <w:abstractNumId w:val="11"/>
  </w:num>
  <w:num w:numId="51" w16cid:durableId="1163857177">
    <w:abstractNumId w:val="22"/>
  </w:num>
  <w:num w:numId="52" w16cid:durableId="2111464087">
    <w:abstractNumId w:val="12"/>
  </w:num>
  <w:num w:numId="53" w16cid:durableId="1324432261">
    <w:abstractNumId w:val="12"/>
    <w:lvlOverride w:ilvl="0">
      <w:startOverride w:val="1"/>
    </w:lvlOverride>
  </w:num>
  <w:num w:numId="54" w16cid:durableId="1794865811">
    <w:abstractNumId w:val="23"/>
  </w:num>
  <w:num w:numId="55" w16cid:durableId="415857817">
    <w:abstractNumId w:val="10"/>
    <w:lvlOverride w:ilvl="0">
      <w:startOverride w:val="1"/>
    </w:lvlOverride>
  </w:num>
  <w:num w:numId="56" w16cid:durableId="1101994310">
    <w:abstractNumId w:val="26"/>
    <w:lvlOverride w:ilvl="0">
      <w:startOverride w:val="1"/>
    </w:lvlOverride>
  </w:num>
  <w:num w:numId="57" w16cid:durableId="125247476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8" w16cid:durableId="1238126489">
    <w:abstractNumId w:val="0"/>
  </w:num>
  <w:num w:numId="59" w16cid:durableId="2012558225">
    <w:abstractNumId w:val="12"/>
    <w:lvlOverride w:ilvl="0">
      <w:startOverride w:val="1"/>
    </w:lvlOverride>
  </w:num>
  <w:num w:numId="60" w16cid:durableId="418331808">
    <w:abstractNumId w:val="12"/>
    <w:lvlOverride w:ilvl="0">
      <w:startOverride w:val="1"/>
    </w:lvlOverride>
  </w:num>
  <w:num w:numId="61" w16cid:durableId="1399867861">
    <w:abstractNumId w:val="12"/>
    <w:lvlOverride w:ilvl="0">
      <w:startOverride w:val="1"/>
    </w:lvlOverride>
  </w:num>
  <w:num w:numId="62" w16cid:durableId="108399905">
    <w:abstractNumId w:val="12"/>
    <w:lvlOverride w:ilvl="0">
      <w:startOverride w:val="1"/>
    </w:lvlOverride>
  </w:num>
  <w:num w:numId="63" w16cid:durableId="1240212964">
    <w:abstractNumId w:val="12"/>
    <w:lvlOverride w:ilvl="0">
      <w:startOverride w:val="1"/>
    </w:lvlOverride>
  </w:num>
  <w:num w:numId="64" w16cid:durableId="515732416">
    <w:abstractNumId w:val="12"/>
    <w:lvlOverride w:ilvl="0">
      <w:startOverride w:val="1"/>
    </w:lvlOverride>
  </w:num>
  <w:num w:numId="65" w16cid:durableId="2086225716">
    <w:abstractNumId w:val="12"/>
    <w:lvlOverride w:ilvl="0">
      <w:startOverride w:val="1"/>
    </w:lvlOverride>
  </w:num>
  <w:num w:numId="66" w16cid:durableId="730226488">
    <w:abstractNumId w:val="12"/>
    <w:lvlOverride w:ilvl="0">
      <w:startOverride w:val="1"/>
    </w:lvlOverride>
  </w:num>
  <w:num w:numId="67" w16cid:durableId="2081100245">
    <w:abstractNumId w:val="12"/>
    <w:lvlOverride w:ilvl="0">
      <w:startOverride w:val="1"/>
    </w:lvlOverride>
  </w:num>
  <w:num w:numId="68" w16cid:durableId="563948684">
    <w:abstractNumId w:val="12"/>
    <w:lvlOverride w:ilvl="0">
      <w:startOverride w:val="1"/>
    </w:lvlOverride>
  </w:num>
  <w:num w:numId="69" w16cid:durableId="342560198">
    <w:abstractNumId w:val="12"/>
    <w:lvlOverride w:ilvl="0">
      <w:startOverride w:val="1"/>
    </w:lvlOverride>
  </w:num>
  <w:num w:numId="70" w16cid:durableId="1739670034">
    <w:abstractNumId w:val="12"/>
    <w:lvlOverride w:ilvl="0">
      <w:startOverride w:val="1"/>
    </w:lvlOverride>
  </w:num>
  <w:num w:numId="71" w16cid:durableId="1191141049">
    <w:abstractNumId w:val="12"/>
    <w:lvlOverride w:ilvl="0">
      <w:startOverride w:val="1"/>
    </w:lvlOverride>
  </w:num>
  <w:num w:numId="72" w16cid:durableId="1276326294">
    <w:abstractNumId w:val="12"/>
    <w:lvlOverride w:ilvl="0">
      <w:startOverride w:val="1"/>
    </w:lvlOverride>
  </w:num>
  <w:num w:numId="73" w16cid:durableId="500782910">
    <w:abstractNumId w:val="12"/>
    <w:lvlOverride w:ilvl="0">
      <w:startOverride w:val="1"/>
    </w:lvlOverride>
  </w:num>
  <w:num w:numId="74" w16cid:durableId="533810572">
    <w:abstractNumId w:val="12"/>
    <w:lvlOverride w:ilvl="0">
      <w:startOverride w:val="1"/>
    </w:lvlOverride>
  </w:num>
  <w:num w:numId="75" w16cid:durableId="109979340">
    <w:abstractNumId w:val="12"/>
    <w:lvlOverride w:ilvl="0">
      <w:startOverride w:val="1"/>
    </w:lvlOverride>
  </w:num>
  <w:num w:numId="76" w16cid:durableId="1989434554">
    <w:abstractNumId w:val="12"/>
    <w:lvlOverride w:ilvl="0">
      <w:startOverride w:val="1"/>
    </w:lvlOverride>
  </w:num>
  <w:num w:numId="77" w16cid:durableId="1406221977">
    <w:abstractNumId w:val="12"/>
    <w:lvlOverride w:ilvl="0">
      <w:startOverride w:val="1"/>
    </w:lvlOverride>
  </w:num>
  <w:num w:numId="78" w16cid:durableId="894318905">
    <w:abstractNumId w:val="12"/>
    <w:lvlOverride w:ilvl="0">
      <w:startOverride w:val="1"/>
    </w:lvlOverride>
  </w:num>
  <w:num w:numId="79" w16cid:durableId="1585069861">
    <w:abstractNumId w:val="12"/>
    <w:lvlOverride w:ilvl="0">
      <w:startOverride w:val="1"/>
    </w:lvlOverride>
  </w:num>
  <w:num w:numId="80" w16cid:durableId="1630435872">
    <w:abstractNumId w:val="12"/>
    <w:lvlOverride w:ilvl="0">
      <w:startOverride w:val="1"/>
    </w:lvlOverride>
  </w:num>
  <w:num w:numId="81" w16cid:durableId="1119450575">
    <w:abstractNumId w:val="12"/>
    <w:lvlOverride w:ilvl="0">
      <w:startOverride w:val="1"/>
    </w:lvlOverride>
  </w:num>
  <w:num w:numId="82" w16cid:durableId="431511992">
    <w:abstractNumId w:val="12"/>
    <w:lvlOverride w:ilvl="0">
      <w:startOverride w:val="1"/>
    </w:lvlOverride>
  </w:num>
  <w:num w:numId="83" w16cid:durableId="209342755">
    <w:abstractNumId w:val="12"/>
    <w:lvlOverride w:ilvl="0">
      <w:startOverride w:val="1"/>
    </w:lvlOverride>
  </w:num>
  <w:num w:numId="84" w16cid:durableId="1970935175">
    <w:abstractNumId w:val="12"/>
    <w:lvlOverride w:ilvl="0">
      <w:startOverride w:val="1"/>
    </w:lvlOverride>
  </w:num>
  <w:num w:numId="85" w16cid:durableId="2036927351">
    <w:abstractNumId w:val="12"/>
    <w:lvlOverride w:ilvl="0">
      <w:startOverride w:val="1"/>
    </w:lvlOverride>
  </w:num>
  <w:num w:numId="86" w16cid:durableId="188641116">
    <w:abstractNumId w:val="12"/>
    <w:lvlOverride w:ilvl="0">
      <w:startOverride w:val="1"/>
    </w:lvlOverride>
  </w:num>
  <w:num w:numId="87" w16cid:durableId="775976592">
    <w:abstractNumId w:val="12"/>
    <w:lvlOverride w:ilvl="0">
      <w:startOverride w:val="1"/>
    </w:lvlOverride>
  </w:num>
  <w:num w:numId="88" w16cid:durableId="404884433">
    <w:abstractNumId w:val="12"/>
    <w:lvlOverride w:ilvl="0">
      <w:startOverride w:val="1"/>
    </w:lvlOverride>
  </w:num>
  <w:num w:numId="89" w16cid:durableId="1206528185">
    <w:abstractNumId w:val="12"/>
    <w:lvlOverride w:ilvl="0">
      <w:startOverride w:val="1"/>
    </w:lvlOverride>
  </w:num>
  <w:num w:numId="90" w16cid:durableId="713232655">
    <w:abstractNumId w:val="12"/>
    <w:lvlOverride w:ilvl="0">
      <w:startOverride w:val="1"/>
    </w:lvlOverride>
  </w:num>
  <w:num w:numId="91" w16cid:durableId="1751658775">
    <w:abstractNumId w:val="12"/>
    <w:lvlOverride w:ilvl="0">
      <w:startOverride w:val="1"/>
    </w:lvlOverride>
  </w:num>
  <w:num w:numId="92" w16cid:durableId="1813523302">
    <w:abstractNumId w:val="12"/>
    <w:lvlOverride w:ilvl="0">
      <w:startOverride w:val="1"/>
    </w:lvlOverride>
  </w:num>
  <w:num w:numId="93" w16cid:durableId="341207165">
    <w:abstractNumId w:val="12"/>
    <w:lvlOverride w:ilvl="0">
      <w:startOverride w:val="1"/>
    </w:lvlOverride>
  </w:num>
  <w:num w:numId="94" w16cid:durableId="319578737">
    <w:abstractNumId w:val="12"/>
    <w:lvlOverride w:ilvl="0">
      <w:startOverride w:val="1"/>
    </w:lvlOverride>
  </w:num>
  <w:num w:numId="95" w16cid:durableId="493688701">
    <w:abstractNumId w:val="12"/>
    <w:lvlOverride w:ilvl="0">
      <w:startOverride w:val="1"/>
    </w:lvlOverride>
  </w:num>
  <w:num w:numId="96" w16cid:durableId="1043599250">
    <w:abstractNumId w:val="12"/>
    <w:lvlOverride w:ilvl="0">
      <w:startOverride w:val="1"/>
    </w:lvlOverride>
  </w:num>
  <w:num w:numId="97" w16cid:durableId="1675262999">
    <w:abstractNumId w:val="12"/>
    <w:lvlOverride w:ilvl="0">
      <w:startOverride w:val="1"/>
    </w:lvlOverride>
  </w:num>
  <w:num w:numId="98" w16cid:durableId="2130930885">
    <w:abstractNumId w:val="12"/>
    <w:lvlOverride w:ilvl="0">
      <w:startOverride w:val="1"/>
    </w:lvlOverride>
  </w:num>
  <w:num w:numId="99" w16cid:durableId="2140950772">
    <w:abstractNumId w:val="12"/>
    <w:lvlOverride w:ilvl="0">
      <w:startOverride w:val="1"/>
    </w:lvlOverride>
  </w:num>
  <w:num w:numId="100" w16cid:durableId="153961306">
    <w:abstractNumId w:val="12"/>
    <w:lvlOverride w:ilvl="0">
      <w:startOverride w:val="1"/>
    </w:lvlOverride>
  </w:num>
  <w:num w:numId="101" w16cid:durableId="1897350622">
    <w:abstractNumId w:val="12"/>
    <w:lvlOverride w:ilvl="0">
      <w:startOverride w:val="1"/>
    </w:lvlOverride>
  </w:num>
  <w:num w:numId="102" w16cid:durableId="2081513865">
    <w:abstractNumId w:val="12"/>
    <w:lvlOverride w:ilvl="0">
      <w:startOverride w:val="1"/>
    </w:lvlOverride>
  </w:num>
  <w:num w:numId="103" w16cid:durableId="1418399055">
    <w:abstractNumId w:val="12"/>
    <w:lvlOverride w:ilvl="0">
      <w:startOverride w:val="1"/>
    </w:lvlOverride>
  </w:num>
  <w:num w:numId="104" w16cid:durableId="2134588425">
    <w:abstractNumId w:val="12"/>
    <w:lvlOverride w:ilvl="0">
      <w:startOverride w:val="1"/>
    </w:lvlOverride>
  </w:num>
  <w:num w:numId="105" w16cid:durableId="1847355473">
    <w:abstractNumId w:val="12"/>
    <w:lvlOverride w:ilvl="0">
      <w:startOverride w:val="1"/>
    </w:lvlOverride>
  </w:num>
  <w:numIdMacAtCleanup w:val="10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attachedTemplate r:id="rId1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37FD"/>
    <w:rsid w:val="00000120"/>
    <w:rsid w:val="00000620"/>
    <w:rsid w:val="00001CB3"/>
    <w:rsid w:val="00004909"/>
    <w:rsid w:val="0000672D"/>
    <w:rsid w:val="00006C04"/>
    <w:rsid w:val="0000716E"/>
    <w:rsid w:val="00010EDE"/>
    <w:rsid w:val="0001119C"/>
    <w:rsid w:val="0001145B"/>
    <w:rsid w:val="00011DB3"/>
    <w:rsid w:val="00013D8F"/>
    <w:rsid w:val="00015E37"/>
    <w:rsid w:val="0001679E"/>
    <w:rsid w:val="00020474"/>
    <w:rsid w:val="000206E4"/>
    <w:rsid w:val="000216C8"/>
    <w:rsid w:val="000247D7"/>
    <w:rsid w:val="000248AA"/>
    <w:rsid w:val="0002526A"/>
    <w:rsid w:val="0002545D"/>
    <w:rsid w:val="00026405"/>
    <w:rsid w:val="000266D2"/>
    <w:rsid w:val="00030C27"/>
    <w:rsid w:val="000310D8"/>
    <w:rsid w:val="000324DE"/>
    <w:rsid w:val="000336DA"/>
    <w:rsid w:val="000348D6"/>
    <w:rsid w:val="0003760D"/>
    <w:rsid w:val="00041732"/>
    <w:rsid w:val="00041760"/>
    <w:rsid w:val="000426EE"/>
    <w:rsid w:val="00042F28"/>
    <w:rsid w:val="00043AE5"/>
    <w:rsid w:val="00044F14"/>
    <w:rsid w:val="000460FE"/>
    <w:rsid w:val="00046384"/>
    <w:rsid w:val="0004736A"/>
    <w:rsid w:val="00047839"/>
    <w:rsid w:val="000510D1"/>
    <w:rsid w:val="00051CF3"/>
    <w:rsid w:val="00052027"/>
    <w:rsid w:val="00053D15"/>
    <w:rsid w:val="00057CCB"/>
    <w:rsid w:val="0006024F"/>
    <w:rsid w:val="00060A47"/>
    <w:rsid w:val="00062546"/>
    <w:rsid w:val="000636A2"/>
    <w:rsid w:val="000645C5"/>
    <w:rsid w:val="00065158"/>
    <w:rsid w:val="00070108"/>
    <w:rsid w:val="00071DC8"/>
    <w:rsid w:val="00072481"/>
    <w:rsid w:val="00075B05"/>
    <w:rsid w:val="0007652F"/>
    <w:rsid w:val="00076CA0"/>
    <w:rsid w:val="00077B17"/>
    <w:rsid w:val="00077E60"/>
    <w:rsid w:val="00081DBE"/>
    <w:rsid w:val="00081EC8"/>
    <w:rsid w:val="00082FCB"/>
    <w:rsid w:val="000855D8"/>
    <w:rsid w:val="00085FCF"/>
    <w:rsid w:val="000905E8"/>
    <w:rsid w:val="0009151A"/>
    <w:rsid w:val="0009330C"/>
    <w:rsid w:val="00094421"/>
    <w:rsid w:val="00094869"/>
    <w:rsid w:val="00095EA4"/>
    <w:rsid w:val="00097CF4"/>
    <w:rsid w:val="000A040B"/>
    <w:rsid w:val="000A0524"/>
    <w:rsid w:val="000A0786"/>
    <w:rsid w:val="000A0D8A"/>
    <w:rsid w:val="000A17BE"/>
    <w:rsid w:val="000B5C05"/>
    <w:rsid w:val="000C078C"/>
    <w:rsid w:val="000C1830"/>
    <w:rsid w:val="000C1D8A"/>
    <w:rsid w:val="000C2A04"/>
    <w:rsid w:val="000C32B4"/>
    <w:rsid w:val="000C351D"/>
    <w:rsid w:val="000C3AAF"/>
    <w:rsid w:val="000C52BF"/>
    <w:rsid w:val="000C6839"/>
    <w:rsid w:val="000C68D5"/>
    <w:rsid w:val="000C6BAF"/>
    <w:rsid w:val="000D0363"/>
    <w:rsid w:val="000D0C4D"/>
    <w:rsid w:val="000D2BD2"/>
    <w:rsid w:val="000D60F4"/>
    <w:rsid w:val="000E153F"/>
    <w:rsid w:val="000E25FE"/>
    <w:rsid w:val="000E5002"/>
    <w:rsid w:val="000E5A82"/>
    <w:rsid w:val="000E65B7"/>
    <w:rsid w:val="000F320F"/>
    <w:rsid w:val="000F3FDF"/>
    <w:rsid w:val="000F4ED2"/>
    <w:rsid w:val="000F533E"/>
    <w:rsid w:val="000F79AF"/>
    <w:rsid w:val="000F79DD"/>
    <w:rsid w:val="00100B0C"/>
    <w:rsid w:val="00103133"/>
    <w:rsid w:val="00104245"/>
    <w:rsid w:val="0011044E"/>
    <w:rsid w:val="001123C3"/>
    <w:rsid w:val="0011360F"/>
    <w:rsid w:val="001136EF"/>
    <w:rsid w:val="00120271"/>
    <w:rsid w:val="0012318D"/>
    <w:rsid w:val="00130D88"/>
    <w:rsid w:val="00131676"/>
    <w:rsid w:val="00132CC2"/>
    <w:rsid w:val="00135F97"/>
    <w:rsid w:val="00137A28"/>
    <w:rsid w:val="00140485"/>
    <w:rsid w:val="00141086"/>
    <w:rsid w:val="00142F15"/>
    <w:rsid w:val="001442F3"/>
    <w:rsid w:val="00144644"/>
    <w:rsid w:val="00145EA2"/>
    <w:rsid w:val="001471AC"/>
    <w:rsid w:val="00151D5E"/>
    <w:rsid w:val="00153037"/>
    <w:rsid w:val="0015424F"/>
    <w:rsid w:val="00154F66"/>
    <w:rsid w:val="0015699B"/>
    <w:rsid w:val="00160959"/>
    <w:rsid w:val="00160F98"/>
    <w:rsid w:val="00165D7D"/>
    <w:rsid w:val="001662F3"/>
    <w:rsid w:val="00167D47"/>
    <w:rsid w:val="00170203"/>
    <w:rsid w:val="00172DAE"/>
    <w:rsid w:val="0017411F"/>
    <w:rsid w:val="00174893"/>
    <w:rsid w:val="001749D0"/>
    <w:rsid w:val="00174B2B"/>
    <w:rsid w:val="00175064"/>
    <w:rsid w:val="00176A4C"/>
    <w:rsid w:val="00177FAC"/>
    <w:rsid w:val="001813D2"/>
    <w:rsid w:val="00183F2D"/>
    <w:rsid w:val="00185020"/>
    <w:rsid w:val="00185636"/>
    <w:rsid w:val="0018565B"/>
    <w:rsid w:val="00186995"/>
    <w:rsid w:val="00186ECF"/>
    <w:rsid w:val="00187255"/>
    <w:rsid w:val="00187F95"/>
    <w:rsid w:val="001902F9"/>
    <w:rsid w:val="00192250"/>
    <w:rsid w:val="00192364"/>
    <w:rsid w:val="0019514D"/>
    <w:rsid w:val="00196911"/>
    <w:rsid w:val="001A198E"/>
    <w:rsid w:val="001A33CF"/>
    <w:rsid w:val="001A3990"/>
    <w:rsid w:val="001A487C"/>
    <w:rsid w:val="001A4A22"/>
    <w:rsid w:val="001A7028"/>
    <w:rsid w:val="001A77DB"/>
    <w:rsid w:val="001A790A"/>
    <w:rsid w:val="001A7D18"/>
    <w:rsid w:val="001B1C36"/>
    <w:rsid w:val="001B20D5"/>
    <w:rsid w:val="001B24E3"/>
    <w:rsid w:val="001B2A9A"/>
    <w:rsid w:val="001B572E"/>
    <w:rsid w:val="001B5DD2"/>
    <w:rsid w:val="001B651C"/>
    <w:rsid w:val="001B6BC5"/>
    <w:rsid w:val="001C1450"/>
    <w:rsid w:val="001C1855"/>
    <w:rsid w:val="001C3A8C"/>
    <w:rsid w:val="001C3A8D"/>
    <w:rsid w:val="001C53B5"/>
    <w:rsid w:val="001C74B1"/>
    <w:rsid w:val="001C7A6A"/>
    <w:rsid w:val="001D03FE"/>
    <w:rsid w:val="001D0985"/>
    <w:rsid w:val="001D1ACA"/>
    <w:rsid w:val="001D269C"/>
    <w:rsid w:val="001D3AE1"/>
    <w:rsid w:val="001E7959"/>
    <w:rsid w:val="001F10EB"/>
    <w:rsid w:val="001F1CCD"/>
    <w:rsid w:val="001F32E8"/>
    <w:rsid w:val="001F3D76"/>
    <w:rsid w:val="001F48CA"/>
    <w:rsid w:val="001F5F79"/>
    <w:rsid w:val="002043A5"/>
    <w:rsid w:val="00204CC0"/>
    <w:rsid w:val="002053E8"/>
    <w:rsid w:val="0020582F"/>
    <w:rsid w:val="00206F62"/>
    <w:rsid w:val="0020732B"/>
    <w:rsid w:val="00207F27"/>
    <w:rsid w:val="00211430"/>
    <w:rsid w:val="002135D7"/>
    <w:rsid w:val="00215B77"/>
    <w:rsid w:val="00217F08"/>
    <w:rsid w:val="00217FF3"/>
    <w:rsid w:val="0022064F"/>
    <w:rsid w:val="0022286A"/>
    <w:rsid w:val="00223F84"/>
    <w:rsid w:val="00224C9A"/>
    <w:rsid w:val="002251E9"/>
    <w:rsid w:val="00230B40"/>
    <w:rsid w:val="002317CF"/>
    <w:rsid w:val="00231E89"/>
    <w:rsid w:val="00233B76"/>
    <w:rsid w:val="002344E8"/>
    <w:rsid w:val="00235CD0"/>
    <w:rsid w:val="0023696E"/>
    <w:rsid w:val="00240E64"/>
    <w:rsid w:val="00240F76"/>
    <w:rsid w:val="00241B79"/>
    <w:rsid w:val="00242D06"/>
    <w:rsid w:val="00244655"/>
    <w:rsid w:val="00245A6D"/>
    <w:rsid w:val="00245B38"/>
    <w:rsid w:val="00245D6C"/>
    <w:rsid w:val="002465D4"/>
    <w:rsid w:val="00246AA1"/>
    <w:rsid w:val="002534B1"/>
    <w:rsid w:val="00254CFC"/>
    <w:rsid w:val="00257FFB"/>
    <w:rsid w:val="00260B8C"/>
    <w:rsid w:val="002633CA"/>
    <w:rsid w:val="002656B4"/>
    <w:rsid w:val="00267DEF"/>
    <w:rsid w:val="002706BA"/>
    <w:rsid w:val="00270EE7"/>
    <w:rsid w:val="00271A58"/>
    <w:rsid w:val="002720DD"/>
    <w:rsid w:val="0027419B"/>
    <w:rsid w:val="00274839"/>
    <w:rsid w:val="00275983"/>
    <w:rsid w:val="00280176"/>
    <w:rsid w:val="002816DF"/>
    <w:rsid w:val="00281C53"/>
    <w:rsid w:val="00282E20"/>
    <w:rsid w:val="00284105"/>
    <w:rsid w:val="00284E48"/>
    <w:rsid w:val="0028636E"/>
    <w:rsid w:val="00295055"/>
    <w:rsid w:val="00295AB6"/>
    <w:rsid w:val="002965E1"/>
    <w:rsid w:val="00297E32"/>
    <w:rsid w:val="002A3A7E"/>
    <w:rsid w:val="002A3EF9"/>
    <w:rsid w:val="002A6E80"/>
    <w:rsid w:val="002A77C0"/>
    <w:rsid w:val="002A7979"/>
    <w:rsid w:val="002A79A5"/>
    <w:rsid w:val="002B2989"/>
    <w:rsid w:val="002B4949"/>
    <w:rsid w:val="002B50C7"/>
    <w:rsid w:val="002B6973"/>
    <w:rsid w:val="002C1CA7"/>
    <w:rsid w:val="002C300D"/>
    <w:rsid w:val="002C41EF"/>
    <w:rsid w:val="002C42D3"/>
    <w:rsid w:val="002C4CDE"/>
    <w:rsid w:val="002C692A"/>
    <w:rsid w:val="002D1C50"/>
    <w:rsid w:val="002D266F"/>
    <w:rsid w:val="002D3031"/>
    <w:rsid w:val="002D3AF7"/>
    <w:rsid w:val="002D5417"/>
    <w:rsid w:val="002D56FF"/>
    <w:rsid w:val="002E1733"/>
    <w:rsid w:val="002E2726"/>
    <w:rsid w:val="002E2B22"/>
    <w:rsid w:val="002E396D"/>
    <w:rsid w:val="002E4488"/>
    <w:rsid w:val="002E65F9"/>
    <w:rsid w:val="002E7617"/>
    <w:rsid w:val="002F11EC"/>
    <w:rsid w:val="002F5A28"/>
    <w:rsid w:val="00300564"/>
    <w:rsid w:val="0030387A"/>
    <w:rsid w:val="00305110"/>
    <w:rsid w:val="003069D3"/>
    <w:rsid w:val="00306C30"/>
    <w:rsid w:val="00307FEB"/>
    <w:rsid w:val="003139FD"/>
    <w:rsid w:val="003146A2"/>
    <w:rsid w:val="003146B7"/>
    <w:rsid w:val="00315264"/>
    <w:rsid w:val="003174D6"/>
    <w:rsid w:val="00320134"/>
    <w:rsid w:val="0032067B"/>
    <w:rsid w:val="00320C90"/>
    <w:rsid w:val="00321705"/>
    <w:rsid w:val="00321CD7"/>
    <w:rsid w:val="00322524"/>
    <w:rsid w:val="00323C0B"/>
    <w:rsid w:val="00325257"/>
    <w:rsid w:val="003255B7"/>
    <w:rsid w:val="00327BB3"/>
    <w:rsid w:val="00327F86"/>
    <w:rsid w:val="00330DFB"/>
    <w:rsid w:val="00330F04"/>
    <w:rsid w:val="00335D05"/>
    <w:rsid w:val="00340949"/>
    <w:rsid w:val="00341855"/>
    <w:rsid w:val="0034187A"/>
    <w:rsid w:val="00343AF9"/>
    <w:rsid w:val="00343DBC"/>
    <w:rsid w:val="0034641C"/>
    <w:rsid w:val="00346E68"/>
    <w:rsid w:val="00347456"/>
    <w:rsid w:val="00347A6C"/>
    <w:rsid w:val="003525A4"/>
    <w:rsid w:val="00353311"/>
    <w:rsid w:val="00355CCE"/>
    <w:rsid w:val="00362805"/>
    <w:rsid w:val="003640ED"/>
    <w:rsid w:val="00364449"/>
    <w:rsid w:val="00365972"/>
    <w:rsid w:val="003661F6"/>
    <w:rsid w:val="00366B4B"/>
    <w:rsid w:val="00371405"/>
    <w:rsid w:val="0037489B"/>
    <w:rsid w:val="0037734C"/>
    <w:rsid w:val="00377D63"/>
    <w:rsid w:val="003824FB"/>
    <w:rsid w:val="00382604"/>
    <w:rsid w:val="00384132"/>
    <w:rsid w:val="00390286"/>
    <w:rsid w:val="00390BCD"/>
    <w:rsid w:val="003910AB"/>
    <w:rsid w:val="003956E7"/>
    <w:rsid w:val="0039789E"/>
    <w:rsid w:val="003A1AD0"/>
    <w:rsid w:val="003A254A"/>
    <w:rsid w:val="003A523A"/>
    <w:rsid w:val="003A55C6"/>
    <w:rsid w:val="003A70F2"/>
    <w:rsid w:val="003B0700"/>
    <w:rsid w:val="003B1DC8"/>
    <w:rsid w:val="003B7D97"/>
    <w:rsid w:val="003C07DA"/>
    <w:rsid w:val="003C14E5"/>
    <w:rsid w:val="003C1EE1"/>
    <w:rsid w:val="003C2C7F"/>
    <w:rsid w:val="003C6586"/>
    <w:rsid w:val="003C6FC4"/>
    <w:rsid w:val="003C7B55"/>
    <w:rsid w:val="003C7D3D"/>
    <w:rsid w:val="003D15B9"/>
    <w:rsid w:val="003D190A"/>
    <w:rsid w:val="003D4BDA"/>
    <w:rsid w:val="003D7EB3"/>
    <w:rsid w:val="003E0F0B"/>
    <w:rsid w:val="003E151F"/>
    <w:rsid w:val="003E5004"/>
    <w:rsid w:val="003E662B"/>
    <w:rsid w:val="003E697C"/>
    <w:rsid w:val="003E7658"/>
    <w:rsid w:val="003F2C54"/>
    <w:rsid w:val="003F3AF5"/>
    <w:rsid w:val="004003D8"/>
    <w:rsid w:val="0040589A"/>
    <w:rsid w:val="00406DD2"/>
    <w:rsid w:val="00406E4B"/>
    <w:rsid w:val="00406E73"/>
    <w:rsid w:val="00410BD4"/>
    <w:rsid w:val="00411931"/>
    <w:rsid w:val="00413980"/>
    <w:rsid w:val="00416797"/>
    <w:rsid w:val="00416B35"/>
    <w:rsid w:val="00421F76"/>
    <w:rsid w:val="00424F4C"/>
    <w:rsid w:val="004264C4"/>
    <w:rsid w:val="00430125"/>
    <w:rsid w:val="00430190"/>
    <w:rsid w:val="00431753"/>
    <w:rsid w:val="004327D4"/>
    <w:rsid w:val="00433047"/>
    <w:rsid w:val="00433279"/>
    <w:rsid w:val="0043497A"/>
    <w:rsid w:val="004349B0"/>
    <w:rsid w:val="0043670B"/>
    <w:rsid w:val="0044021C"/>
    <w:rsid w:val="004405C8"/>
    <w:rsid w:val="00440AFE"/>
    <w:rsid w:val="00440D67"/>
    <w:rsid w:val="00441351"/>
    <w:rsid w:val="004421FF"/>
    <w:rsid w:val="004440CE"/>
    <w:rsid w:val="00444E69"/>
    <w:rsid w:val="00446C74"/>
    <w:rsid w:val="00447B9A"/>
    <w:rsid w:val="00452C31"/>
    <w:rsid w:val="00453FD1"/>
    <w:rsid w:val="00456CAC"/>
    <w:rsid w:val="00460037"/>
    <w:rsid w:val="00462CE1"/>
    <w:rsid w:val="00472C8B"/>
    <w:rsid w:val="00473B57"/>
    <w:rsid w:val="00477772"/>
    <w:rsid w:val="004857BF"/>
    <w:rsid w:val="00485AFA"/>
    <w:rsid w:val="00485B36"/>
    <w:rsid w:val="004919D7"/>
    <w:rsid w:val="00493863"/>
    <w:rsid w:val="00494B20"/>
    <w:rsid w:val="004A1591"/>
    <w:rsid w:val="004A340B"/>
    <w:rsid w:val="004A344C"/>
    <w:rsid w:val="004A3EE4"/>
    <w:rsid w:val="004A5B59"/>
    <w:rsid w:val="004B07E4"/>
    <w:rsid w:val="004B269F"/>
    <w:rsid w:val="004B411A"/>
    <w:rsid w:val="004B41E2"/>
    <w:rsid w:val="004B4996"/>
    <w:rsid w:val="004B4D4A"/>
    <w:rsid w:val="004B5673"/>
    <w:rsid w:val="004B67D2"/>
    <w:rsid w:val="004C1725"/>
    <w:rsid w:val="004C53C6"/>
    <w:rsid w:val="004C54C6"/>
    <w:rsid w:val="004C59AC"/>
    <w:rsid w:val="004C6646"/>
    <w:rsid w:val="004D14A1"/>
    <w:rsid w:val="004D3E4F"/>
    <w:rsid w:val="004D40CF"/>
    <w:rsid w:val="004D44D5"/>
    <w:rsid w:val="004D5B8F"/>
    <w:rsid w:val="004D616E"/>
    <w:rsid w:val="004E3FC1"/>
    <w:rsid w:val="004E48CD"/>
    <w:rsid w:val="004E76C0"/>
    <w:rsid w:val="004F25B3"/>
    <w:rsid w:val="004F2A90"/>
    <w:rsid w:val="004F2E5B"/>
    <w:rsid w:val="004F4200"/>
    <w:rsid w:val="00502325"/>
    <w:rsid w:val="00505611"/>
    <w:rsid w:val="00510B67"/>
    <w:rsid w:val="00510D33"/>
    <w:rsid w:val="0051110B"/>
    <w:rsid w:val="00512004"/>
    <w:rsid w:val="005162EC"/>
    <w:rsid w:val="00522957"/>
    <w:rsid w:val="00522E21"/>
    <w:rsid w:val="005241FB"/>
    <w:rsid w:val="00524AB4"/>
    <w:rsid w:val="005252AF"/>
    <w:rsid w:val="0053274D"/>
    <w:rsid w:val="005342BD"/>
    <w:rsid w:val="00535191"/>
    <w:rsid w:val="00535D9C"/>
    <w:rsid w:val="00543D8A"/>
    <w:rsid w:val="00544A34"/>
    <w:rsid w:val="005464EC"/>
    <w:rsid w:val="005464F0"/>
    <w:rsid w:val="00546529"/>
    <w:rsid w:val="00550B14"/>
    <w:rsid w:val="00551A87"/>
    <w:rsid w:val="00551AAB"/>
    <w:rsid w:val="005602D0"/>
    <w:rsid w:val="00560E13"/>
    <w:rsid w:val="005624E6"/>
    <w:rsid w:val="00563760"/>
    <w:rsid w:val="0056614D"/>
    <w:rsid w:val="0056640E"/>
    <w:rsid w:val="00567A77"/>
    <w:rsid w:val="00567ACA"/>
    <w:rsid w:val="00570C2A"/>
    <w:rsid w:val="005710FA"/>
    <w:rsid w:val="00573B0F"/>
    <w:rsid w:val="00573E03"/>
    <w:rsid w:val="00575E89"/>
    <w:rsid w:val="0058188B"/>
    <w:rsid w:val="0058385E"/>
    <w:rsid w:val="00583A33"/>
    <w:rsid w:val="00584293"/>
    <w:rsid w:val="00587587"/>
    <w:rsid w:val="00587BE6"/>
    <w:rsid w:val="005900D5"/>
    <w:rsid w:val="00591DE7"/>
    <w:rsid w:val="005A03ED"/>
    <w:rsid w:val="005A09AF"/>
    <w:rsid w:val="005A1D6A"/>
    <w:rsid w:val="005A7EAB"/>
    <w:rsid w:val="005B1D00"/>
    <w:rsid w:val="005B4E2C"/>
    <w:rsid w:val="005B5D1F"/>
    <w:rsid w:val="005C08C6"/>
    <w:rsid w:val="005C1B39"/>
    <w:rsid w:val="005C249A"/>
    <w:rsid w:val="005C306C"/>
    <w:rsid w:val="005C5788"/>
    <w:rsid w:val="005C6BC4"/>
    <w:rsid w:val="005D1DD6"/>
    <w:rsid w:val="005D1EF3"/>
    <w:rsid w:val="005D2747"/>
    <w:rsid w:val="005D60DF"/>
    <w:rsid w:val="005E03AA"/>
    <w:rsid w:val="005E631B"/>
    <w:rsid w:val="005E6C51"/>
    <w:rsid w:val="005E7964"/>
    <w:rsid w:val="005F3B43"/>
    <w:rsid w:val="005F65EA"/>
    <w:rsid w:val="005F7832"/>
    <w:rsid w:val="00600BB1"/>
    <w:rsid w:val="00604F5E"/>
    <w:rsid w:val="0061060F"/>
    <w:rsid w:val="0061205A"/>
    <w:rsid w:val="00612319"/>
    <w:rsid w:val="006141F7"/>
    <w:rsid w:val="00615412"/>
    <w:rsid w:val="0061542B"/>
    <w:rsid w:val="0062218C"/>
    <w:rsid w:val="006228AC"/>
    <w:rsid w:val="00624227"/>
    <w:rsid w:val="00626459"/>
    <w:rsid w:val="00626594"/>
    <w:rsid w:val="006300CD"/>
    <w:rsid w:val="00632A93"/>
    <w:rsid w:val="006331B5"/>
    <w:rsid w:val="0064023B"/>
    <w:rsid w:val="00641316"/>
    <w:rsid w:val="006417E4"/>
    <w:rsid w:val="0064209E"/>
    <w:rsid w:val="006425E7"/>
    <w:rsid w:val="0064265F"/>
    <w:rsid w:val="0064392C"/>
    <w:rsid w:val="00645D53"/>
    <w:rsid w:val="006478B7"/>
    <w:rsid w:val="006503B4"/>
    <w:rsid w:val="00652FE2"/>
    <w:rsid w:val="0065397C"/>
    <w:rsid w:val="00653F26"/>
    <w:rsid w:val="00654556"/>
    <w:rsid w:val="00654801"/>
    <w:rsid w:val="00654C90"/>
    <w:rsid w:val="00655702"/>
    <w:rsid w:val="00655709"/>
    <w:rsid w:val="00656048"/>
    <w:rsid w:val="0065695F"/>
    <w:rsid w:val="00656D79"/>
    <w:rsid w:val="006573B6"/>
    <w:rsid w:val="006606F0"/>
    <w:rsid w:val="00661E3E"/>
    <w:rsid w:val="00664969"/>
    <w:rsid w:val="00665537"/>
    <w:rsid w:val="00665984"/>
    <w:rsid w:val="00665A8F"/>
    <w:rsid w:val="00667922"/>
    <w:rsid w:val="0067088C"/>
    <w:rsid w:val="00671DAB"/>
    <w:rsid w:val="006729B5"/>
    <w:rsid w:val="006731ED"/>
    <w:rsid w:val="00673361"/>
    <w:rsid w:val="00673C52"/>
    <w:rsid w:val="0067472F"/>
    <w:rsid w:val="00674C08"/>
    <w:rsid w:val="006751A0"/>
    <w:rsid w:val="006761E7"/>
    <w:rsid w:val="00676455"/>
    <w:rsid w:val="00676FA6"/>
    <w:rsid w:val="00677096"/>
    <w:rsid w:val="006824C4"/>
    <w:rsid w:val="00687007"/>
    <w:rsid w:val="00690678"/>
    <w:rsid w:val="0069091B"/>
    <w:rsid w:val="00690B2F"/>
    <w:rsid w:val="00691416"/>
    <w:rsid w:val="00693B85"/>
    <w:rsid w:val="00694EF6"/>
    <w:rsid w:val="006959F3"/>
    <w:rsid w:val="00696041"/>
    <w:rsid w:val="006A6490"/>
    <w:rsid w:val="006A7939"/>
    <w:rsid w:val="006B1ABF"/>
    <w:rsid w:val="006B22E0"/>
    <w:rsid w:val="006B2787"/>
    <w:rsid w:val="006B49DE"/>
    <w:rsid w:val="006B5CD7"/>
    <w:rsid w:val="006C439F"/>
    <w:rsid w:val="006C6996"/>
    <w:rsid w:val="006C6D42"/>
    <w:rsid w:val="006D0D36"/>
    <w:rsid w:val="006D1583"/>
    <w:rsid w:val="006D15E2"/>
    <w:rsid w:val="006D222F"/>
    <w:rsid w:val="006D22AE"/>
    <w:rsid w:val="006D3D86"/>
    <w:rsid w:val="006D5426"/>
    <w:rsid w:val="006D595B"/>
    <w:rsid w:val="006D642A"/>
    <w:rsid w:val="006D7C9E"/>
    <w:rsid w:val="006D7CC3"/>
    <w:rsid w:val="006E015D"/>
    <w:rsid w:val="006E283A"/>
    <w:rsid w:val="006E2920"/>
    <w:rsid w:val="006E2A5A"/>
    <w:rsid w:val="006E77EB"/>
    <w:rsid w:val="006F0075"/>
    <w:rsid w:val="006F355E"/>
    <w:rsid w:val="006F65FD"/>
    <w:rsid w:val="00701CE3"/>
    <w:rsid w:val="0070326D"/>
    <w:rsid w:val="007032AD"/>
    <w:rsid w:val="00703E68"/>
    <w:rsid w:val="00707759"/>
    <w:rsid w:val="00707BFB"/>
    <w:rsid w:val="00707FAD"/>
    <w:rsid w:val="00710D2B"/>
    <w:rsid w:val="007112A9"/>
    <w:rsid w:val="00714E30"/>
    <w:rsid w:val="007153EC"/>
    <w:rsid w:val="0071542F"/>
    <w:rsid w:val="00715819"/>
    <w:rsid w:val="00716374"/>
    <w:rsid w:val="00717120"/>
    <w:rsid w:val="00721731"/>
    <w:rsid w:val="007217F8"/>
    <w:rsid w:val="00724C34"/>
    <w:rsid w:val="00725912"/>
    <w:rsid w:val="007261C6"/>
    <w:rsid w:val="00726B2A"/>
    <w:rsid w:val="00727DCD"/>
    <w:rsid w:val="007336F0"/>
    <w:rsid w:val="00733F07"/>
    <w:rsid w:val="00734A0D"/>
    <w:rsid w:val="00735BCB"/>
    <w:rsid w:val="00740724"/>
    <w:rsid w:val="0074189A"/>
    <w:rsid w:val="00741B4C"/>
    <w:rsid w:val="007426BA"/>
    <w:rsid w:val="00745893"/>
    <w:rsid w:val="00746321"/>
    <w:rsid w:val="00750B2C"/>
    <w:rsid w:val="00751F37"/>
    <w:rsid w:val="00752147"/>
    <w:rsid w:val="00753B8E"/>
    <w:rsid w:val="007556C5"/>
    <w:rsid w:val="00756869"/>
    <w:rsid w:val="0076303F"/>
    <w:rsid w:val="00766337"/>
    <w:rsid w:val="00766AA8"/>
    <w:rsid w:val="007703A5"/>
    <w:rsid w:val="0077041A"/>
    <w:rsid w:val="007718F9"/>
    <w:rsid w:val="00771E6C"/>
    <w:rsid w:val="00773C1C"/>
    <w:rsid w:val="007749DE"/>
    <w:rsid w:val="00776081"/>
    <w:rsid w:val="007765C5"/>
    <w:rsid w:val="00781035"/>
    <w:rsid w:val="00781D57"/>
    <w:rsid w:val="00782E83"/>
    <w:rsid w:val="007834C5"/>
    <w:rsid w:val="00784C7B"/>
    <w:rsid w:val="0078547C"/>
    <w:rsid w:val="00785545"/>
    <w:rsid w:val="007868FE"/>
    <w:rsid w:val="007876F8"/>
    <w:rsid w:val="00787C1F"/>
    <w:rsid w:val="00792584"/>
    <w:rsid w:val="00792E7E"/>
    <w:rsid w:val="007947AA"/>
    <w:rsid w:val="00795605"/>
    <w:rsid w:val="007A034F"/>
    <w:rsid w:val="007A135F"/>
    <w:rsid w:val="007A1C7C"/>
    <w:rsid w:val="007A1FF7"/>
    <w:rsid w:val="007A5F0D"/>
    <w:rsid w:val="007A772B"/>
    <w:rsid w:val="007A7DDA"/>
    <w:rsid w:val="007B2457"/>
    <w:rsid w:val="007B39D1"/>
    <w:rsid w:val="007B3E62"/>
    <w:rsid w:val="007B4309"/>
    <w:rsid w:val="007B6AB3"/>
    <w:rsid w:val="007C0882"/>
    <w:rsid w:val="007C500F"/>
    <w:rsid w:val="007D0ACB"/>
    <w:rsid w:val="007D1725"/>
    <w:rsid w:val="007D2695"/>
    <w:rsid w:val="007D370A"/>
    <w:rsid w:val="007D39FE"/>
    <w:rsid w:val="007D4A96"/>
    <w:rsid w:val="007D74A1"/>
    <w:rsid w:val="007E0C81"/>
    <w:rsid w:val="007E0FE8"/>
    <w:rsid w:val="007E2969"/>
    <w:rsid w:val="007E3C59"/>
    <w:rsid w:val="007E3F75"/>
    <w:rsid w:val="007E407D"/>
    <w:rsid w:val="007E4797"/>
    <w:rsid w:val="007E67CD"/>
    <w:rsid w:val="007E6B1C"/>
    <w:rsid w:val="007E714B"/>
    <w:rsid w:val="007F038A"/>
    <w:rsid w:val="007F04FF"/>
    <w:rsid w:val="007F2074"/>
    <w:rsid w:val="007F3538"/>
    <w:rsid w:val="007F3A57"/>
    <w:rsid w:val="007F4879"/>
    <w:rsid w:val="007F4945"/>
    <w:rsid w:val="007F4C74"/>
    <w:rsid w:val="007F6BDB"/>
    <w:rsid w:val="008026F4"/>
    <w:rsid w:val="0080683D"/>
    <w:rsid w:val="00806DA6"/>
    <w:rsid w:val="00815292"/>
    <w:rsid w:val="00820324"/>
    <w:rsid w:val="008251B1"/>
    <w:rsid w:val="008252B6"/>
    <w:rsid w:val="00832668"/>
    <w:rsid w:val="008339FE"/>
    <w:rsid w:val="00834688"/>
    <w:rsid w:val="00837E6E"/>
    <w:rsid w:val="0084083B"/>
    <w:rsid w:val="00843E56"/>
    <w:rsid w:val="00843FAC"/>
    <w:rsid w:val="00844D42"/>
    <w:rsid w:val="0084727A"/>
    <w:rsid w:val="00851259"/>
    <w:rsid w:val="00852C0E"/>
    <w:rsid w:val="0085771A"/>
    <w:rsid w:val="00860D19"/>
    <w:rsid w:val="0086149A"/>
    <w:rsid w:val="008618D8"/>
    <w:rsid w:val="008618E6"/>
    <w:rsid w:val="00861F2A"/>
    <w:rsid w:val="00862342"/>
    <w:rsid w:val="00862901"/>
    <w:rsid w:val="00862D17"/>
    <w:rsid w:val="008649BD"/>
    <w:rsid w:val="00866E30"/>
    <w:rsid w:val="00870708"/>
    <w:rsid w:val="008712B7"/>
    <w:rsid w:val="008732F6"/>
    <w:rsid w:val="0087505C"/>
    <w:rsid w:val="00875D68"/>
    <w:rsid w:val="00876DFA"/>
    <w:rsid w:val="00877FD4"/>
    <w:rsid w:val="008825CD"/>
    <w:rsid w:val="00882A86"/>
    <w:rsid w:val="00882CBD"/>
    <w:rsid w:val="00882DFF"/>
    <w:rsid w:val="0088442B"/>
    <w:rsid w:val="00884B45"/>
    <w:rsid w:val="00884F8D"/>
    <w:rsid w:val="00884FF2"/>
    <w:rsid w:val="00890424"/>
    <w:rsid w:val="00891FF8"/>
    <w:rsid w:val="00892261"/>
    <w:rsid w:val="0089250C"/>
    <w:rsid w:val="008A351B"/>
    <w:rsid w:val="008A4073"/>
    <w:rsid w:val="008B0B72"/>
    <w:rsid w:val="008B1BC4"/>
    <w:rsid w:val="008B24C8"/>
    <w:rsid w:val="008B4164"/>
    <w:rsid w:val="008B52BD"/>
    <w:rsid w:val="008B5428"/>
    <w:rsid w:val="008B6064"/>
    <w:rsid w:val="008B6069"/>
    <w:rsid w:val="008B61ED"/>
    <w:rsid w:val="008B7DC5"/>
    <w:rsid w:val="008C23C3"/>
    <w:rsid w:val="008C28DC"/>
    <w:rsid w:val="008C42AB"/>
    <w:rsid w:val="008C5133"/>
    <w:rsid w:val="008C58AC"/>
    <w:rsid w:val="008C608F"/>
    <w:rsid w:val="008D08CC"/>
    <w:rsid w:val="008D0D45"/>
    <w:rsid w:val="008D1D79"/>
    <w:rsid w:val="008D219A"/>
    <w:rsid w:val="008D234A"/>
    <w:rsid w:val="008D2B33"/>
    <w:rsid w:val="008D4509"/>
    <w:rsid w:val="008D528A"/>
    <w:rsid w:val="008D53C5"/>
    <w:rsid w:val="008D6D36"/>
    <w:rsid w:val="008D7153"/>
    <w:rsid w:val="008D7E97"/>
    <w:rsid w:val="008E2254"/>
    <w:rsid w:val="008E2D33"/>
    <w:rsid w:val="008E3C8C"/>
    <w:rsid w:val="008E3F09"/>
    <w:rsid w:val="008E60B8"/>
    <w:rsid w:val="008E7918"/>
    <w:rsid w:val="008F5758"/>
    <w:rsid w:val="009013ED"/>
    <w:rsid w:val="009019EB"/>
    <w:rsid w:val="00903E79"/>
    <w:rsid w:val="00904A84"/>
    <w:rsid w:val="0090662F"/>
    <w:rsid w:val="00906B93"/>
    <w:rsid w:val="00906C81"/>
    <w:rsid w:val="00906DCD"/>
    <w:rsid w:val="00907A67"/>
    <w:rsid w:val="009111CD"/>
    <w:rsid w:val="009179C3"/>
    <w:rsid w:val="00923710"/>
    <w:rsid w:val="00925326"/>
    <w:rsid w:val="00927AE3"/>
    <w:rsid w:val="009340FF"/>
    <w:rsid w:val="009344B3"/>
    <w:rsid w:val="0093519B"/>
    <w:rsid w:val="009364A9"/>
    <w:rsid w:val="00937581"/>
    <w:rsid w:val="00940EFB"/>
    <w:rsid w:val="00942F56"/>
    <w:rsid w:val="009448A1"/>
    <w:rsid w:val="009458FB"/>
    <w:rsid w:val="00945E6B"/>
    <w:rsid w:val="009464A9"/>
    <w:rsid w:val="00951BE8"/>
    <w:rsid w:val="009536A2"/>
    <w:rsid w:val="0095451B"/>
    <w:rsid w:val="009553BC"/>
    <w:rsid w:val="00957E38"/>
    <w:rsid w:val="00965A36"/>
    <w:rsid w:val="00965FA8"/>
    <w:rsid w:val="009663CD"/>
    <w:rsid w:val="009666F3"/>
    <w:rsid w:val="009700B0"/>
    <w:rsid w:val="00970EA5"/>
    <w:rsid w:val="00974EAA"/>
    <w:rsid w:val="00975DE4"/>
    <w:rsid w:val="00976A7E"/>
    <w:rsid w:val="00977CDA"/>
    <w:rsid w:val="009822D6"/>
    <w:rsid w:val="00983B62"/>
    <w:rsid w:val="00983F7C"/>
    <w:rsid w:val="00991AF4"/>
    <w:rsid w:val="00992C54"/>
    <w:rsid w:val="00996A2C"/>
    <w:rsid w:val="009A0C7E"/>
    <w:rsid w:val="009A3A14"/>
    <w:rsid w:val="009A579F"/>
    <w:rsid w:val="009A623D"/>
    <w:rsid w:val="009B1ADC"/>
    <w:rsid w:val="009B37FD"/>
    <w:rsid w:val="009B40EB"/>
    <w:rsid w:val="009B59B8"/>
    <w:rsid w:val="009B5C4B"/>
    <w:rsid w:val="009B6531"/>
    <w:rsid w:val="009C1BF4"/>
    <w:rsid w:val="009C1E9F"/>
    <w:rsid w:val="009C1F2E"/>
    <w:rsid w:val="009C31C4"/>
    <w:rsid w:val="009D0678"/>
    <w:rsid w:val="009D0A1B"/>
    <w:rsid w:val="009D1535"/>
    <w:rsid w:val="009D3F8B"/>
    <w:rsid w:val="009D56F9"/>
    <w:rsid w:val="009D615F"/>
    <w:rsid w:val="009D6775"/>
    <w:rsid w:val="009D67CE"/>
    <w:rsid w:val="009D7710"/>
    <w:rsid w:val="009D776F"/>
    <w:rsid w:val="009E27F1"/>
    <w:rsid w:val="009E2D46"/>
    <w:rsid w:val="009E3157"/>
    <w:rsid w:val="009E787F"/>
    <w:rsid w:val="009F35D0"/>
    <w:rsid w:val="009F3783"/>
    <w:rsid w:val="009F411A"/>
    <w:rsid w:val="009F5B08"/>
    <w:rsid w:val="009F74A0"/>
    <w:rsid w:val="009F7DC7"/>
    <w:rsid w:val="00A01640"/>
    <w:rsid w:val="00A01D99"/>
    <w:rsid w:val="00A02336"/>
    <w:rsid w:val="00A0333D"/>
    <w:rsid w:val="00A03628"/>
    <w:rsid w:val="00A03948"/>
    <w:rsid w:val="00A0547B"/>
    <w:rsid w:val="00A072B1"/>
    <w:rsid w:val="00A0744B"/>
    <w:rsid w:val="00A11397"/>
    <w:rsid w:val="00A11565"/>
    <w:rsid w:val="00A132FD"/>
    <w:rsid w:val="00A14A55"/>
    <w:rsid w:val="00A1541E"/>
    <w:rsid w:val="00A1571D"/>
    <w:rsid w:val="00A15980"/>
    <w:rsid w:val="00A15B0A"/>
    <w:rsid w:val="00A168C4"/>
    <w:rsid w:val="00A203F3"/>
    <w:rsid w:val="00A20FC1"/>
    <w:rsid w:val="00A21A5E"/>
    <w:rsid w:val="00A22328"/>
    <w:rsid w:val="00A23034"/>
    <w:rsid w:val="00A2333E"/>
    <w:rsid w:val="00A234CF"/>
    <w:rsid w:val="00A23889"/>
    <w:rsid w:val="00A33159"/>
    <w:rsid w:val="00A3558B"/>
    <w:rsid w:val="00A3690F"/>
    <w:rsid w:val="00A42282"/>
    <w:rsid w:val="00A502F7"/>
    <w:rsid w:val="00A50B01"/>
    <w:rsid w:val="00A53C95"/>
    <w:rsid w:val="00A548DB"/>
    <w:rsid w:val="00A54D25"/>
    <w:rsid w:val="00A61F02"/>
    <w:rsid w:val="00A642DC"/>
    <w:rsid w:val="00A64FEC"/>
    <w:rsid w:val="00A65BB6"/>
    <w:rsid w:val="00A6792B"/>
    <w:rsid w:val="00A735AF"/>
    <w:rsid w:val="00A73B5E"/>
    <w:rsid w:val="00A74678"/>
    <w:rsid w:val="00A74E48"/>
    <w:rsid w:val="00A758CA"/>
    <w:rsid w:val="00A76A9C"/>
    <w:rsid w:val="00A76F38"/>
    <w:rsid w:val="00A77987"/>
    <w:rsid w:val="00A803DF"/>
    <w:rsid w:val="00A82697"/>
    <w:rsid w:val="00A833A8"/>
    <w:rsid w:val="00A84EDC"/>
    <w:rsid w:val="00A860FC"/>
    <w:rsid w:val="00A861A2"/>
    <w:rsid w:val="00A90707"/>
    <w:rsid w:val="00A91841"/>
    <w:rsid w:val="00A9396C"/>
    <w:rsid w:val="00A9493C"/>
    <w:rsid w:val="00A96EAD"/>
    <w:rsid w:val="00A97BE1"/>
    <w:rsid w:val="00AA0CAC"/>
    <w:rsid w:val="00AA4A13"/>
    <w:rsid w:val="00AB0B72"/>
    <w:rsid w:val="00AB2806"/>
    <w:rsid w:val="00AB32E6"/>
    <w:rsid w:val="00AB36F8"/>
    <w:rsid w:val="00AB3AAC"/>
    <w:rsid w:val="00AB4626"/>
    <w:rsid w:val="00AB7699"/>
    <w:rsid w:val="00AC1E68"/>
    <w:rsid w:val="00AC2514"/>
    <w:rsid w:val="00AC2E6D"/>
    <w:rsid w:val="00AC36D8"/>
    <w:rsid w:val="00AC3A54"/>
    <w:rsid w:val="00AC431E"/>
    <w:rsid w:val="00AC46B4"/>
    <w:rsid w:val="00AC7FE1"/>
    <w:rsid w:val="00AD026C"/>
    <w:rsid w:val="00AD24BA"/>
    <w:rsid w:val="00AD28AE"/>
    <w:rsid w:val="00AD5276"/>
    <w:rsid w:val="00AD5321"/>
    <w:rsid w:val="00AD5F43"/>
    <w:rsid w:val="00AD7B68"/>
    <w:rsid w:val="00AE0744"/>
    <w:rsid w:val="00AE1BFB"/>
    <w:rsid w:val="00AE1E4E"/>
    <w:rsid w:val="00AE2265"/>
    <w:rsid w:val="00AE386E"/>
    <w:rsid w:val="00AE3C22"/>
    <w:rsid w:val="00AE54C6"/>
    <w:rsid w:val="00AE72A4"/>
    <w:rsid w:val="00AF7FEF"/>
    <w:rsid w:val="00B0279F"/>
    <w:rsid w:val="00B03A28"/>
    <w:rsid w:val="00B03C27"/>
    <w:rsid w:val="00B040C8"/>
    <w:rsid w:val="00B044B5"/>
    <w:rsid w:val="00B06DB4"/>
    <w:rsid w:val="00B172FE"/>
    <w:rsid w:val="00B211CC"/>
    <w:rsid w:val="00B2190A"/>
    <w:rsid w:val="00B228A7"/>
    <w:rsid w:val="00B23C6D"/>
    <w:rsid w:val="00B23DDC"/>
    <w:rsid w:val="00B24BCD"/>
    <w:rsid w:val="00B25520"/>
    <w:rsid w:val="00B261B6"/>
    <w:rsid w:val="00B2716E"/>
    <w:rsid w:val="00B273EE"/>
    <w:rsid w:val="00B3356C"/>
    <w:rsid w:val="00B34426"/>
    <w:rsid w:val="00B4107C"/>
    <w:rsid w:val="00B430C8"/>
    <w:rsid w:val="00B44BE6"/>
    <w:rsid w:val="00B45EE1"/>
    <w:rsid w:val="00B45FB2"/>
    <w:rsid w:val="00B46211"/>
    <w:rsid w:val="00B4720F"/>
    <w:rsid w:val="00B51320"/>
    <w:rsid w:val="00B5671F"/>
    <w:rsid w:val="00B56B52"/>
    <w:rsid w:val="00B61892"/>
    <w:rsid w:val="00B62213"/>
    <w:rsid w:val="00B624D0"/>
    <w:rsid w:val="00B632C9"/>
    <w:rsid w:val="00B657AA"/>
    <w:rsid w:val="00B66AE6"/>
    <w:rsid w:val="00B66F8D"/>
    <w:rsid w:val="00B700D0"/>
    <w:rsid w:val="00B721DB"/>
    <w:rsid w:val="00B74215"/>
    <w:rsid w:val="00B74243"/>
    <w:rsid w:val="00B75DB7"/>
    <w:rsid w:val="00B81C72"/>
    <w:rsid w:val="00B83D06"/>
    <w:rsid w:val="00B93269"/>
    <w:rsid w:val="00B933E1"/>
    <w:rsid w:val="00B95573"/>
    <w:rsid w:val="00B95E38"/>
    <w:rsid w:val="00B9794C"/>
    <w:rsid w:val="00B97BE6"/>
    <w:rsid w:val="00BA0499"/>
    <w:rsid w:val="00BA119D"/>
    <w:rsid w:val="00BA1504"/>
    <w:rsid w:val="00BA2C59"/>
    <w:rsid w:val="00BA4455"/>
    <w:rsid w:val="00BA465A"/>
    <w:rsid w:val="00BA5956"/>
    <w:rsid w:val="00BA5EFC"/>
    <w:rsid w:val="00BB1EB9"/>
    <w:rsid w:val="00BB3006"/>
    <w:rsid w:val="00BB379D"/>
    <w:rsid w:val="00BB4FFA"/>
    <w:rsid w:val="00BB579F"/>
    <w:rsid w:val="00BC1372"/>
    <w:rsid w:val="00BC2088"/>
    <w:rsid w:val="00BC2D3D"/>
    <w:rsid w:val="00BC3B1B"/>
    <w:rsid w:val="00BC54DE"/>
    <w:rsid w:val="00BC7971"/>
    <w:rsid w:val="00BC7AAD"/>
    <w:rsid w:val="00BD1DC2"/>
    <w:rsid w:val="00BD3385"/>
    <w:rsid w:val="00BD33BD"/>
    <w:rsid w:val="00BE6731"/>
    <w:rsid w:val="00BE6D57"/>
    <w:rsid w:val="00BE7021"/>
    <w:rsid w:val="00BE71D1"/>
    <w:rsid w:val="00BF3847"/>
    <w:rsid w:val="00BF4C7A"/>
    <w:rsid w:val="00BF5528"/>
    <w:rsid w:val="00BF62BC"/>
    <w:rsid w:val="00BF6402"/>
    <w:rsid w:val="00BF793D"/>
    <w:rsid w:val="00BF7B49"/>
    <w:rsid w:val="00C009DA"/>
    <w:rsid w:val="00C041D1"/>
    <w:rsid w:val="00C10DB8"/>
    <w:rsid w:val="00C115BA"/>
    <w:rsid w:val="00C11F80"/>
    <w:rsid w:val="00C13CE2"/>
    <w:rsid w:val="00C17240"/>
    <w:rsid w:val="00C21105"/>
    <w:rsid w:val="00C22F25"/>
    <w:rsid w:val="00C24884"/>
    <w:rsid w:val="00C27C4C"/>
    <w:rsid w:val="00C30B61"/>
    <w:rsid w:val="00C32128"/>
    <w:rsid w:val="00C34DFB"/>
    <w:rsid w:val="00C36049"/>
    <w:rsid w:val="00C36B92"/>
    <w:rsid w:val="00C40FE9"/>
    <w:rsid w:val="00C43C00"/>
    <w:rsid w:val="00C46F65"/>
    <w:rsid w:val="00C50EE7"/>
    <w:rsid w:val="00C51712"/>
    <w:rsid w:val="00C517F9"/>
    <w:rsid w:val="00C522C4"/>
    <w:rsid w:val="00C528C0"/>
    <w:rsid w:val="00C52AAE"/>
    <w:rsid w:val="00C52F21"/>
    <w:rsid w:val="00C5368C"/>
    <w:rsid w:val="00C55026"/>
    <w:rsid w:val="00C5613C"/>
    <w:rsid w:val="00C60550"/>
    <w:rsid w:val="00C616B7"/>
    <w:rsid w:val="00C623F5"/>
    <w:rsid w:val="00C648D2"/>
    <w:rsid w:val="00C657CF"/>
    <w:rsid w:val="00C66236"/>
    <w:rsid w:val="00C66616"/>
    <w:rsid w:val="00C66EC2"/>
    <w:rsid w:val="00C679BA"/>
    <w:rsid w:val="00C70C64"/>
    <w:rsid w:val="00C71D14"/>
    <w:rsid w:val="00C8091A"/>
    <w:rsid w:val="00C814A6"/>
    <w:rsid w:val="00C832F7"/>
    <w:rsid w:val="00C836C8"/>
    <w:rsid w:val="00C92285"/>
    <w:rsid w:val="00C93B71"/>
    <w:rsid w:val="00CA18EA"/>
    <w:rsid w:val="00CA4E1F"/>
    <w:rsid w:val="00CA50DF"/>
    <w:rsid w:val="00CA5435"/>
    <w:rsid w:val="00CA6B51"/>
    <w:rsid w:val="00CA7229"/>
    <w:rsid w:val="00CB121D"/>
    <w:rsid w:val="00CB309E"/>
    <w:rsid w:val="00CB5EE0"/>
    <w:rsid w:val="00CB7049"/>
    <w:rsid w:val="00CC0F2E"/>
    <w:rsid w:val="00CC13EA"/>
    <w:rsid w:val="00CC22C2"/>
    <w:rsid w:val="00CC254F"/>
    <w:rsid w:val="00CC2A66"/>
    <w:rsid w:val="00CC5CEB"/>
    <w:rsid w:val="00CC657F"/>
    <w:rsid w:val="00CC71B8"/>
    <w:rsid w:val="00CC7900"/>
    <w:rsid w:val="00CD052D"/>
    <w:rsid w:val="00CD191D"/>
    <w:rsid w:val="00CD2E9F"/>
    <w:rsid w:val="00CE0822"/>
    <w:rsid w:val="00CE0A3C"/>
    <w:rsid w:val="00CE6FB9"/>
    <w:rsid w:val="00CF2F87"/>
    <w:rsid w:val="00CF370D"/>
    <w:rsid w:val="00CF43BB"/>
    <w:rsid w:val="00CF5C5C"/>
    <w:rsid w:val="00CF62D3"/>
    <w:rsid w:val="00D01C1E"/>
    <w:rsid w:val="00D02B01"/>
    <w:rsid w:val="00D030E4"/>
    <w:rsid w:val="00D0419B"/>
    <w:rsid w:val="00D05687"/>
    <w:rsid w:val="00D05699"/>
    <w:rsid w:val="00D05AA0"/>
    <w:rsid w:val="00D06562"/>
    <w:rsid w:val="00D075FE"/>
    <w:rsid w:val="00D07962"/>
    <w:rsid w:val="00D10A5A"/>
    <w:rsid w:val="00D125F6"/>
    <w:rsid w:val="00D1316D"/>
    <w:rsid w:val="00D152A1"/>
    <w:rsid w:val="00D15BEF"/>
    <w:rsid w:val="00D15C54"/>
    <w:rsid w:val="00D16106"/>
    <w:rsid w:val="00D209B1"/>
    <w:rsid w:val="00D23580"/>
    <w:rsid w:val="00D24105"/>
    <w:rsid w:val="00D27B1A"/>
    <w:rsid w:val="00D30D5E"/>
    <w:rsid w:val="00D3304D"/>
    <w:rsid w:val="00D33209"/>
    <w:rsid w:val="00D34142"/>
    <w:rsid w:val="00D352E8"/>
    <w:rsid w:val="00D354F0"/>
    <w:rsid w:val="00D35F54"/>
    <w:rsid w:val="00D362D6"/>
    <w:rsid w:val="00D36BDD"/>
    <w:rsid w:val="00D37127"/>
    <w:rsid w:val="00D40CFC"/>
    <w:rsid w:val="00D415DC"/>
    <w:rsid w:val="00D45A8A"/>
    <w:rsid w:val="00D45B4B"/>
    <w:rsid w:val="00D45ECD"/>
    <w:rsid w:val="00D46384"/>
    <w:rsid w:val="00D46B1F"/>
    <w:rsid w:val="00D47229"/>
    <w:rsid w:val="00D5041C"/>
    <w:rsid w:val="00D5092C"/>
    <w:rsid w:val="00D52249"/>
    <w:rsid w:val="00D56D96"/>
    <w:rsid w:val="00D61667"/>
    <w:rsid w:val="00D6259E"/>
    <w:rsid w:val="00D6326A"/>
    <w:rsid w:val="00D645D5"/>
    <w:rsid w:val="00D651D0"/>
    <w:rsid w:val="00D7261E"/>
    <w:rsid w:val="00D73FEC"/>
    <w:rsid w:val="00D75DC1"/>
    <w:rsid w:val="00D760B6"/>
    <w:rsid w:val="00D7637A"/>
    <w:rsid w:val="00D80D54"/>
    <w:rsid w:val="00D8159E"/>
    <w:rsid w:val="00D83270"/>
    <w:rsid w:val="00D83A46"/>
    <w:rsid w:val="00D83FAB"/>
    <w:rsid w:val="00D852A8"/>
    <w:rsid w:val="00D8567E"/>
    <w:rsid w:val="00D85FF9"/>
    <w:rsid w:val="00D86EE4"/>
    <w:rsid w:val="00D9150A"/>
    <w:rsid w:val="00D94855"/>
    <w:rsid w:val="00D949EE"/>
    <w:rsid w:val="00DA0E17"/>
    <w:rsid w:val="00DA3FB2"/>
    <w:rsid w:val="00DA6DE1"/>
    <w:rsid w:val="00DB0A86"/>
    <w:rsid w:val="00DB315F"/>
    <w:rsid w:val="00DB3EB2"/>
    <w:rsid w:val="00DB6361"/>
    <w:rsid w:val="00DB6DD3"/>
    <w:rsid w:val="00DB7978"/>
    <w:rsid w:val="00DC0265"/>
    <w:rsid w:val="00DC0315"/>
    <w:rsid w:val="00DC0D65"/>
    <w:rsid w:val="00DC241D"/>
    <w:rsid w:val="00DC2E3E"/>
    <w:rsid w:val="00DC3FE8"/>
    <w:rsid w:val="00DC432F"/>
    <w:rsid w:val="00DC485A"/>
    <w:rsid w:val="00DC4D9A"/>
    <w:rsid w:val="00DC50D1"/>
    <w:rsid w:val="00DC5BFF"/>
    <w:rsid w:val="00DC6D75"/>
    <w:rsid w:val="00DC7486"/>
    <w:rsid w:val="00DC7C96"/>
    <w:rsid w:val="00DD096B"/>
    <w:rsid w:val="00DD0D12"/>
    <w:rsid w:val="00DD4F99"/>
    <w:rsid w:val="00DD4FA9"/>
    <w:rsid w:val="00DD6A2A"/>
    <w:rsid w:val="00DD6B2D"/>
    <w:rsid w:val="00DE226B"/>
    <w:rsid w:val="00DE3938"/>
    <w:rsid w:val="00DE5053"/>
    <w:rsid w:val="00DE6763"/>
    <w:rsid w:val="00DE76BA"/>
    <w:rsid w:val="00DF0022"/>
    <w:rsid w:val="00DF0081"/>
    <w:rsid w:val="00DF26F2"/>
    <w:rsid w:val="00DF63D8"/>
    <w:rsid w:val="00DF6893"/>
    <w:rsid w:val="00E02186"/>
    <w:rsid w:val="00E02D32"/>
    <w:rsid w:val="00E043B8"/>
    <w:rsid w:val="00E06141"/>
    <w:rsid w:val="00E07DA3"/>
    <w:rsid w:val="00E11318"/>
    <w:rsid w:val="00E122F3"/>
    <w:rsid w:val="00E12721"/>
    <w:rsid w:val="00E166DB"/>
    <w:rsid w:val="00E178DB"/>
    <w:rsid w:val="00E17DC1"/>
    <w:rsid w:val="00E2100E"/>
    <w:rsid w:val="00E2207E"/>
    <w:rsid w:val="00E22537"/>
    <w:rsid w:val="00E243BA"/>
    <w:rsid w:val="00E2561A"/>
    <w:rsid w:val="00E30BD7"/>
    <w:rsid w:val="00E31933"/>
    <w:rsid w:val="00E31DBF"/>
    <w:rsid w:val="00E32A48"/>
    <w:rsid w:val="00E349C8"/>
    <w:rsid w:val="00E36C83"/>
    <w:rsid w:val="00E40A86"/>
    <w:rsid w:val="00E4104D"/>
    <w:rsid w:val="00E4191C"/>
    <w:rsid w:val="00E42286"/>
    <w:rsid w:val="00E4290E"/>
    <w:rsid w:val="00E513E0"/>
    <w:rsid w:val="00E51D26"/>
    <w:rsid w:val="00E540A3"/>
    <w:rsid w:val="00E556C5"/>
    <w:rsid w:val="00E55F2D"/>
    <w:rsid w:val="00E60193"/>
    <w:rsid w:val="00E61C6D"/>
    <w:rsid w:val="00E6348F"/>
    <w:rsid w:val="00E6374A"/>
    <w:rsid w:val="00E66126"/>
    <w:rsid w:val="00E7196A"/>
    <w:rsid w:val="00E71E27"/>
    <w:rsid w:val="00E72C45"/>
    <w:rsid w:val="00E74066"/>
    <w:rsid w:val="00E74308"/>
    <w:rsid w:val="00E76A47"/>
    <w:rsid w:val="00E772B0"/>
    <w:rsid w:val="00E80C9F"/>
    <w:rsid w:val="00E81934"/>
    <w:rsid w:val="00E83AAE"/>
    <w:rsid w:val="00E8629D"/>
    <w:rsid w:val="00E878B7"/>
    <w:rsid w:val="00E92C29"/>
    <w:rsid w:val="00E93931"/>
    <w:rsid w:val="00E95F0A"/>
    <w:rsid w:val="00E961BB"/>
    <w:rsid w:val="00E97015"/>
    <w:rsid w:val="00EA1785"/>
    <w:rsid w:val="00EA2008"/>
    <w:rsid w:val="00EA27C5"/>
    <w:rsid w:val="00EA2D21"/>
    <w:rsid w:val="00EA7605"/>
    <w:rsid w:val="00EB14EE"/>
    <w:rsid w:val="00EB1729"/>
    <w:rsid w:val="00EB266A"/>
    <w:rsid w:val="00EB2C13"/>
    <w:rsid w:val="00EC1FCF"/>
    <w:rsid w:val="00EC446D"/>
    <w:rsid w:val="00EC4FBF"/>
    <w:rsid w:val="00EC5299"/>
    <w:rsid w:val="00ED1324"/>
    <w:rsid w:val="00ED6ED5"/>
    <w:rsid w:val="00ED7D3E"/>
    <w:rsid w:val="00EE0245"/>
    <w:rsid w:val="00EE0C6C"/>
    <w:rsid w:val="00EE1CF6"/>
    <w:rsid w:val="00EE292F"/>
    <w:rsid w:val="00EE3A61"/>
    <w:rsid w:val="00EE3DD7"/>
    <w:rsid w:val="00EE51E4"/>
    <w:rsid w:val="00EE76EE"/>
    <w:rsid w:val="00EF20E8"/>
    <w:rsid w:val="00EF2952"/>
    <w:rsid w:val="00EF3036"/>
    <w:rsid w:val="00EF4601"/>
    <w:rsid w:val="00EF4BEB"/>
    <w:rsid w:val="00EF5AF2"/>
    <w:rsid w:val="00F02430"/>
    <w:rsid w:val="00F03753"/>
    <w:rsid w:val="00F03B4A"/>
    <w:rsid w:val="00F04826"/>
    <w:rsid w:val="00F04EDF"/>
    <w:rsid w:val="00F10811"/>
    <w:rsid w:val="00F12470"/>
    <w:rsid w:val="00F13B13"/>
    <w:rsid w:val="00F14718"/>
    <w:rsid w:val="00F14875"/>
    <w:rsid w:val="00F1506B"/>
    <w:rsid w:val="00F15A22"/>
    <w:rsid w:val="00F15BAF"/>
    <w:rsid w:val="00F16838"/>
    <w:rsid w:val="00F16E26"/>
    <w:rsid w:val="00F176E3"/>
    <w:rsid w:val="00F21405"/>
    <w:rsid w:val="00F227F6"/>
    <w:rsid w:val="00F253F1"/>
    <w:rsid w:val="00F25F1C"/>
    <w:rsid w:val="00F26145"/>
    <w:rsid w:val="00F33BC7"/>
    <w:rsid w:val="00F344A3"/>
    <w:rsid w:val="00F352C5"/>
    <w:rsid w:val="00F35A62"/>
    <w:rsid w:val="00F4203B"/>
    <w:rsid w:val="00F50F9A"/>
    <w:rsid w:val="00F5157E"/>
    <w:rsid w:val="00F51AA8"/>
    <w:rsid w:val="00F547A1"/>
    <w:rsid w:val="00F574A3"/>
    <w:rsid w:val="00F57580"/>
    <w:rsid w:val="00F57693"/>
    <w:rsid w:val="00F5769F"/>
    <w:rsid w:val="00F62DF6"/>
    <w:rsid w:val="00F65280"/>
    <w:rsid w:val="00F66B76"/>
    <w:rsid w:val="00F708B5"/>
    <w:rsid w:val="00F71B7B"/>
    <w:rsid w:val="00F72C31"/>
    <w:rsid w:val="00F750CF"/>
    <w:rsid w:val="00F75372"/>
    <w:rsid w:val="00F75F7B"/>
    <w:rsid w:val="00F7682A"/>
    <w:rsid w:val="00F7709C"/>
    <w:rsid w:val="00F777FB"/>
    <w:rsid w:val="00F77B10"/>
    <w:rsid w:val="00F80438"/>
    <w:rsid w:val="00F82686"/>
    <w:rsid w:val="00F82A7F"/>
    <w:rsid w:val="00F838B2"/>
    <w:rsid w:val="00F90D27"/>
    <w:rsid w:val="00F913F1"/>
    <w:rsid w:val="00F924D4"/>
    <w:rsid w:val="00F93617"/>
    <w:rsid w:val="00F948FA"/>
    <w:rsid w:val="00F95617"/>
    <w:rsid w:val="00F95CBF"/>
    <w:rsid w:val="00FA05E0"/>
    <w:rsid w:val="00FA40EF"/>
    <w:rsid w:val="00FA534F"/>
    <w:rsid w:val="00FA747C"/>
    <w:rsid w:val="00FB094F"/>
    <w:rsid w:val="00FB181D"/>
    <w:rsid w:val="00FB471C"/>
    <w:rsid w:val="00FB4BE7"/>
    <w:rsid w:val="00FB67B0"/>
    <w:rsid w:val="00FB7078"/>
    <w:rsid w:val="00FB7C4B"/>
    <w:rsid w:val="00FC2B3A"/>
    <w:rsid w:val="00FC33B3"/>
    <w:rsid w:val="00FC7D33"/>
    <w:rsid w:val="00FD0694"/>
    <w:rsid w:val="00FD2709"/>
    <w:rsid w:val="00FD2979"/>
    <w:rsid w:val="00FD40BB"/>
    <w:rsid w:val="00FD5A8D"/>
    <w:rsid w:val="00FD5F2B"/>
    <w:rsid w:val="00FE0120"/>
    <w:rsid w:val="00FE5470"/>
    <w:rsid w:val="00FE5998"/>
    <w:rsid w:val="00FE7ADA"/>
    <w:rsid w:val="00FF050D"/>
    <w:rsid w:val="00FF17F2"/>
    <w:rsid w:val="00FF36DC"/>
    <w:rsid w:val="00FF5303"/>
    <w:rsid w:val="00FF5592"/>
    <w:rsid w:val="00FF6654"/>
    <w:rsid w:val="00FF7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F98FB9C"/>
  <w15:chartTrackingRefBased/>
  <w15:docId w15:val="{15BD47F2-0508-4E8D-9B8C-B3C295600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[STTS] Normal"/>
    <w:qFormat/>
    <w:rsid w:val="0053274D"/>
    <w:pPr>
      <w:spacing w:line="360" w:lineRule="auto"/>
      <w:ind w:firstLine="720"/>
      <w:jc w:val="both"/>
    </w:pPr>
    <w:rPr>
      <w:rFonts w:ascii="Times New Roman" w:hAnsi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772B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7A772B"/>
    <w:pPr>
      <w:keepNext/>
      <w:spacing w:before="240" w:after="60"/>
      <w:outlineLvl w:val="1"/>
    </w:pPr>
    <w:rPr>
      <w:rFonts w:ascii="Calibri Light" w:eastAsia="Times New Roman" w:hAnsi="Calibri Light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772B"/>
    <w:pPr>
      <w:keepNext/>
      <w:spacing w:before="240" w:after="60"/>
      <w:outlineLvl w:val="2"/>
    </w:pPr>
    <w:rPr>
      <w:rFonts w:ascii="Calibri Light" w:eastAsia="Times New Roman" w:hAnsi="Calibri Light"/>
      <w:b/>
      <w:bCs/>
      <w:sz w:val="26"/>
      <w:szCs w:val="26"/>
      <w:lang w:val="x-none" w:eastAsia="x-none"/>
    </w:rPr>
  </w:style>
  <w:style w:type="paragraph" w:styleId="Heading5">
    <w:name w:val="heading 5"/>
    <w:basedOn w:val="Normal"/>
    <w:link w:val="Heading5Char"/>
    <w:uiPriority w:val="9"/>
    <w:qFormat/>
    <w:rsid w:val="00452C31"/>
    <w:pPr>
      <w:spacing w:before="100" w:beforeAutospacing="1" w:after="100" w:afterAutospacing="1" w:line="240" w:lineRule="auto"/>
      <w:ind w:firstLine="0"/>
      <w:jc w:val="left"/>
      <w:outlineLvl w:val="4"/>
    </w:pPr>
    <w:rPr>
      <w:rFonts w:eastAsia="Times New Roman"/>
      <w:b/>
      <w:bCs/>
      <w:sz w:val="20"/>
      <w:szCs w:val="20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DC50D1"/>
    <w:rPr>
      <w:sz w:val="22"/>
      <w:szCs w:val="22"/>
    </w:rPr>
  </w:style>
  <w:style w:type="paragraph" w:styleId="Closing">
    <w:name w:val="Closing"/>
    <w:basedOn w:val="Normal"/>
    <w:link w:val="ClosingChar"/>
    <w:uiPriority w:val="99"/>
    <w:semiHidden/>
    <w:rsid w:val="00246AA1"/>
    <w:pPr>
      <w:ind w:left="4320"/>
    </w:pPr>
    <w:rPr>
      <w:lang w:val="x-none" w:eastAsia="x-none"/>
    </w:rPr>
  </w:style>
  <w:style w:type="character" w:customStyle="1" w:styleId="ClosingChar">
    <w:name w:val="Closing Char"/>
    <w:link w:val="Closing"/>
    <w:uiPriority w:val="99"/>
    <w:semiHidden/>
    <w:rsid w:val="00773C1C"/>
    <w:rPr>
      <w:rFonts w:ascii="Times New Roman" w:hAnsi="Times New Roman"/>
      <w:sz w:val="24"/>
      <w:szCs w:val="22"/>
    </w:rPr>
  </w:style>
  <w:style w:type="paragraph" w:styleId="Caption">
    <w:name w:val="caption"/>
    <w:basedOn w:val="Normal"/>
    <w:next w:val="Normal"/>
    <w:uiPriority w:val="35"/>
    <w:semiHidden/>
    <w:rsid w:val="00246AA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rsid w:val="00246AA1"/>
    <w:pPr>
      <w:spacing w:line="240" w:lineRule="auto"/>
    </w:pPr>
    <w:rPr>
      <w:rFonts w:ascii="Segoe UI" w:hAnsi="Segoe UI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73C1C"/>
    <w:rPr>
      <w:rFonts w:ascii="Segoe UI" w:hAnsi="Segoe UI" w:cs="Segoe UI"/>
      <w:sz w:val="18"/>
      <w:szCs w:val="18"/>
    </w:rPr>
  </w:style>
  <w:style w:type="paragraph" w:customStyle="1" w:styleId="STTSJudul">
    <w:name w:val="[STTS] Judul"/>
    <w:basedOn w:val="Normal"/>
    <w:qFormat/>
    <w:rsid w:val="00C24884"/>
    <w:pPr>
      <w:ind w:firstLine="0"/>
      <w:jc w:val="center"/>
    </w:pPr>
    <w:rPr>
      <w:rFonts w:ascii="Arial" w:hAnsi="Arial"/>
      <w:b/>
      <w:sz w:val="36"/>
    </w:rPr>
  </w:style>
  <w:style w:type="paragraph" w:customStyle="1" w:styleId="STTSNormalCover">
    <w:name w:val="[STTS] Normal Cover"/>
    <w:basedOn w:val="STTSJudul"/>
    <w:qFormat/>
    <w:rsid w:val="000F533E"/>
    <w:rPr>
      <w:sz w:val="28"/>
      <w:szCs w:val="28"/>
    </w:rPr>
  </w:style>
  <w:style w:type="paragraph" w:customStyle="1" w:styleId="STTSKeteranganCover">
    <w:name w:val="[STTS] Keterangan Cover"/>
    <w:basedOn w:val="STTSNormalCover"/>
    <w:qFormat/>
    <w:rsid w:val="000F533E"/>
    <w:rPr>
      <w:sz w:val="32"/>
    </w:rPr>
  </w:style>
  <w:style w:type="paragraph" w:customStyle="1" w:styleId="STTSNormalPengesahan">
    <w:name w:val="[STTS] Normal Pengesahan"/>
    <w:basedOn w:val="STTSNormalCover"/>
    <w:qFormat/>
    <w:rsid w:val="006731ED"/>
    <w:rPr>
      <w:rFonts w:ascii="Times New Roman" w:hAnsi="Times New Roman"/>
    </w:rPr>
  </w:style>
  <w:style w:type="paragraph" w:customStyle="1" w:styleId="STTSJudulPengesahan">
    <w:name w:val="[STTS] Judul Pengesahan"/>
    <w:basedOn w:val="STTSNormalPengesahan"/>
    <w:qFormat/>
    <w:rsid w:val="006731ED"/>
    <w:rPr>
      <w:sz w:val="36"/>
    </w:rPr>
  </w:style>
  <w:style w:type="paragraph" w:customStyle="1" w:styleId="STTSKeteranganPengesahan">
    <w:name w:val="[STTS] Keterangan Pengesahan"/>
    <w:basedOn w:val="STTSNormalPengesahan"/>
    <w:qFormat/>
    <w:rsid w:val="006731ED"/>
    <w:rPr>
      <w:sz w:val="24"/>
    </w:rPr>
  </w:style>
  <w:style w:type="paragraph" w:customStyle="1" w:styleId="STTSJudulBab">
    <w:name w:val="[STTS] Judul Bab"/>
    <w:basedOn w:val="STTSNormalPengesahan"/>
    <w:qFormat/>
    <w:rsid w:val="00A1571D"/>
    <w:rPr>
      <w:sz w:val="32"/>
    </w:rPr>
  </w:style>
  <w:style w:type="paragraph" w:customStyle="1" w:styleId="STTSNormalAbstrak">
    <w:name w:val="[STTS] Normal Abstrak"/>
    <w:basedOn w:val="STTSJudulBab"/>
    <w:qFormat/>
    <w:rsid w:val="00A1571D"/>
    <w:pPr>
      <w:spacing w:line="240" w:lineRule="auto"/>
      <w:ind w:firstLine="720"/>
      <w:jc w:val="both"/>
    </w:pPr>
    <w:rPr>
      <w:b w:val="0"/>
      <w:sz w:val="24"/>
    </w:rPr>
  </w:style>
  <w:style w:type="paragraph" w:styleId="Header">
    <w:name w:val="header"/>
    <w:aliases w:val="[STTS] Header"/>
    <w:basedOn w:val="Normal"/>
    <w:link w:val="Head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[STTS] Header Char"/>
    <w:link w:val="Header"/>
    <w:uiPriority w:val="99"/>
    <w:rsid w:val="00773C1C"/>
    <w:rPr>
      <w:rFonts w:ascii="Times New Roman" w:hAnsi="Times New Roman"/>
      <w:sz w:val="24"/>
      <w:szCs w:val="22"/>
    </w:rPr>
  </w:style>
  <w:style w:type="paragraph" w:styleId="Footer">
    <w:name w:val="footer"/>
    <w:aliases w:val="[STTS] Footer"/>
    <w:basedOn w:val="Normal"/>
    <w:link w:val="FooterChar"/>
    <w:uiPriority w:val="99"/>
    <w:rsid w:val="00A1571D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aliases w:val="[STTS] Footer Char"/>
    <w:link w:val="Footer"/>
    <w:uiPriority w:val="99"/>
    <w:rsid w:val="00773C1C"/>
    <w:rPr>
      <w:rFonts w:ascii="Times New Roman" w:hAnsi="Times New Roman"/>
      <w:sz w:val="24"/>
      <w:szCs w:val="22"/>
    </w:rPr>
  </w:style>
  <w:style w:type="paragraph" w:customStyle="1" w:styleId="STTSNormalFooter">
    <w:name w:val="[STTS] Normal Footer"/>
    <w:basedOn w:val="Footer"/>
    <w:qFormat/>
    <w:rsid w:val="00A1571D"/>
    <w:pPr>
      <w:spacing w:line="240" w:lineRule="auto"/>
      <w:ind w:firstLine="0"/>
      <w:jc w:val="center"/>
    </w:pPr>
  </w:style>
  <w:style w:type="paragraph" w:customStyle="1" w:styleId="STTSKeteranganKataPengantar">
    <w:name w:val="[STTS] Keterangan Kata Pengantar"/>
    <w:basedOn w:val="Normal"/>
    <w:qFormat/>
    <w:rsid w:val="007E67CD"/>
    <w:pPr>
      <w:ind w:firstLine="0"/>
      <w:jc w:val="right"/>
    </w:pPr>
  </w:style>
  <w:style w:type="paragraph" w:customStyle="1" w:styleId="STTSNormalDaftarIsi">
    <w:name w:val="[STTS] Normal Daftar Isi"/>
    <w:basedOn w:val="Normal"/>
    <w:qFormat/>
    <w:rsid w:val="00A77987"/>
    <w:pPr>
      <w:ind w:firstLine="0"/>
    </w:pPr>
  </w:style>
  <w:style w:type="paragraph" w:customStyle="1" w:styleId="STTSKeteranganDaftarIsi">
    <w:name w:val="[STTS] Keterangan Daftar Isi"/>
    <w:basedOn w:val="STTSNormalDaftarIsi"/>
    <w:qFormat/>
    <w:rsid w:val="00F75372"/>
    <w:pPr>
      <w:jc w:val="right"/>
    </w:pPr>
    <w:rPr>
      <w:b/>
    </w:rPr>
  </w:style>
  <w:style w:type="paragraph" w:customStyle="1" w:styleId="STTSJudulSubBab">
    <w:name w:val="[STTS] Judul Sub Bab"/>
    <w:basedOn w:val="STTSNormalDaftarIsi"/>
    <w:qFormat/>
    <w:rsid w:val="00945E6B"/>
    <w:pPr>
      <w:ind w:left="720" w:hanging="720"/>
    </w:pPr>
    <w:rPr>
      <w:b/>
      <w:sz w:val="28"/>
    </w:rPr>
  </w:style>
  <w:style w:type="character" w:customStyle="1" w:styleId="Heading1Char">
    <w:name w:val="Heading 1 Char"/>
    <w:link w:val="Heading1"/>
    <w:uiPriority w:val="9"/>
    <w:rsid w:val="00773C1C"/>
    <w:rPr>
      <w:rFonts w:ascii="Calibri Light" w:eastAsia="Times New Roman" w:hAnsi="Calibri Light"/>
      <w:b/>
      <w:bCs/>
      <w:kern w:val="32"/>
      <w:sz w:val="32"/>
      <w:szCs w:val="32"/>
    </w:rPr>
  </w:style>
  <w:style w:type="table" w:styleId="TableGrid">
    <w:name w:val="Table Grid"/>
    <w:basedOn w:val="TableNormal"/>
    <w:uiPriority w:val="39"/>
    <w:rsid w:val="00676F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uiPriority w:val="9"/>
    <w:semiHidden/>
    <w:rsid w:val="00773C1C"/>
    <w:rPr>
      <w:rFonts w:ascii="Calibri Light" w:eastAsia="Times New Roman" w:hAnsi="Calibri Light"/>
      <w:b/>
      <w:bCs/>
      <w:i/>
      <w:iCs/>
      <w:sz w:val="28"/>
      <w:szCs w:val="28"/>
    </w:rPr>
  </w:style>
  <w:style w:type="character" w:customStyle="1" w:styleId="Heading3Char">
    <w:name w:val="Heading 3 Char"/>
    <w:link w:val="Heading3"/>
    <w:uiPriority w:val="9"/>
    <w:semiHidden/>
    <w:rsid w:val="007A772B"/>
    <w:rPr>
      <w:rFonts w:ascii="Calibri Light" w:eastAsia="Times New Roman" w:hAnsi="Calibri Light" w:cs="Times New Roman"/>
      <w:b/>
      <w:bCs/>
      <w:sz w:val="26"/>
      <w:szCs w:val="26"/>
    </w:rPr>
  </w:style>
  <w:style w:type="paragraph" w:customStyle="1" w:styleId="STTSKeteranganDaftar">
    <w:name w:val="[STTS] Keterangan Daftar"/>
    <w:basedOn w:val="STTSKeteranganDaftarIsi"/>
    <w:qFormat/>
    <w:rsid w:val="00C30B61"/>
    <w:pPr>
      <w:jc w:val="both"/>
    </w:pPr>
  </w:style>
  <w:style w:type="paragraph" w:customStyle="1" w:styleId="STTSGambar">
    <w:name w:val="[STTS] Gambar"/>
    <w:basedOn w:val="Normal"/>
    <w:qFormat/>
    <w:rsid w:val="00077B17"/>
    <w:pPr>
      <w:spacing w:line="240" w:lineRule="auto"/>
      <w:ind w:firstLine="0"/>
      <w:jc w:val="center"/>
    </w:pPr>
    <w:rPr>
      <w:b/>
    </w:rPr>
  </w:style>
  <w:style w:type="paragraph" w:customStyle="1" w:styleId="STTSTabel">
    <w:name w:val="[STTS] Tabel"/>
    <w:basedOn w:val="Normal"/>
    <w:qFormat/>
    <w:rsid w:val="00295055"/>
    <w:pPr>
      <w:spacing w:line="240" w:lineRule="auto"/>
      <w:ind w:firstLine="0"/>
      <w:jc w:val="center"/>
    </w:pPr>
    <w:rPr>
      <w:b/>
    </w:rPr>
  </w:style>
  <w:style w:type="paragraph" w:customStyle="1" w:styleId="STTSTabelHeader">
    <w:name w:val="[STTS] Tabel Header"/>
    <w:basedOn w:val="STTSTabel"/>
    <w:qFormat/>
    <w:rsid w:val="00676FA6"/>
    <w:rPr>
      <w:sz w:val="22"/>
    </w:rPr>
  </w:style>
  <w:style w:type="paragraph" w:customStyle="1" w:styleId="STTSTabelContent">
    <w:name w:val="[STTS] Tabel Content"/>
    <w:basedOn w:val="STTSTabel"/>
    <w:qFormat/>
    <w:rsid w:val="00321705"/>
    <w:rPr>
      <w:b w:val="0"/>
      <w:sz w:val="22"/>
    </w:rPr>
  </w:style>
  <w:style w:type="paragraph" w:customStyle="1" w:styleId="STTSAlgoritma">
    <w:name w:val="[STTS] Algoritma"/>
    <w:basedOn w:val="Normal"/>
    <w:link w:val="STTSAlgoritmaChar"/>
    <w:qFormat/>
    <w:rsid w:val="00776081"/>
    <w:pPr>
      <w:spacing w:line="240" w:lineRule="auto"/>
      <w:ind w:firstLine="0"/>
    </w:pPr>
    <w:rPr>
      <w:b/>
    </w:rPr>
  </w:style>
  <w:style w:type="paragraph" w:customStyle="1" w:styleId="STTSAlgoritmaContent">
    <w:name w:val="[STTS] Algoritma Content"/>
    <w:basedOn w:val="STTSAlgoritma"/>
    <w:link w:val="STTSAlgoritmaContentChar"/>
    <w:qFormat/>
    <w:rsid w:val="00EB2C13"/>
    <w:pPr>
      <w:numPr>
        <w:numId w:val="5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yle1">
    <w:name w:val="Style1"/>
    <w:basedOn w:val="STTSAlgoritmaContent"/>
    <w:semiHidden/>
    <w:qFormat/>
    <w:rsid w:val="00EB2C13"/>
    <w:pPr>
      <w:numPr>
        <w:numId w:val="4"/>
      </w:numPr>
      <w:ind w:left="680" w:hanging="680"/>
    </w:pPr>
  </w:style>
  <w:style w:type="paragraph" w:customStyle="1" w:styleId="STTSRumus">
    <w:name w:val="[STTS] Rumus"/>
    <w:basedOn w:val="Normal"/>
    <w:qFormat/>
    <w:rsid w:val="00A61F02"/>
    <w:pPr>
      <w:tabs>
        <w:tab w:val="left" w:pos="2552"/>
        <w:tab w:val="right" w:leader="dot" w:pos="7655"/>
      </w:tabs>
    </w:pPr>
  </w:style>
  <w:style w:type="paragraph" w:customStyle="1" w:styleId="STTSSegmenProgram">
    <w:name w:val="[STTS] Segmen Program"/>
    <w:basedOn w:val="Normal"/>
    <w:qFormat/>
    <w:rsid w:val="0037489B"/>
    <w:pPr>
      <w:spacing w:line="240" w:lineRule="auto"/>
      <w:ind w:firstLine="0"/>
    </w:pPr>
    <w:rPr>
      <w:b/>
    </w:rPr>
  </w:style>
  <w:style w:type="paragraph" w:customStyle="1" w:styleId="STTSSegmenProgramContent">
    <w:name w:val="[STTS] Segmen Program Content"/>
    <w:basedOn w:val="STTSSegmenProgram"/>
    <w:qFormat/>
    <w:rsid w:val="007834C5"/>
    <w:pPr>
      <w:numPr>
        <w:numId w:val="7"/>
      </w:numPr>
      <w:ind w:left="624" w:hanging="624"/>
    </w:pPr>
    <w:rPr>
      <w:rFonts w:ascii="Courier New" w:hAnsi="Courier New"/>
      <w:b w:val="0"/>
      <w:sz w:val="20"/>
    </w:rPr>
  </w:style>
  <w:style w:type="paragraph" w:customStyle="1" w:styleId="STTSDarftarPustakaNormal">
    <w:name w:val="[STTS] Darftar Pustaka Normal"/>
    <w:basedOn w:val="STTSNormalDaftarIsi"/>
    <w:qFormat/>
    <w:rsid w:val="00B044B5"/>
    <w:pPr>
      <w:spacing w:line="240" w:lineRule="auto"/>
      <w:jc w:val="left"/>
    </w:pPr>
  </w:style>
  <w:style w:type="paragraph" w:customStyle="1" w:styleId="STTSDaftarPustakaJudulArtikel">
    <w:name w:val="[STTS] Daftar Pustaka Judul Artikel"/>
    <w:basedOn w:val="STTSDarftarPustakaNormal"/>
    <w:qFormat/>
    <w:rsid w:val="0006024F"/>
    <w:rPr>
      <w:i/>
    </w:rPr>
  </w:style>
  <w:style w:type="paragraph" w:customStyle="1" w:styleId="STTSKutipanKurang5Baris">
    <w:name w:val="[STTS] Kutipan Kurang 5 Baris"/>
    <w:basedOn w:val="Normal"/>
    <w:qFormat/>
    <w:rsid w:val="009D0678"/>
  </w:style>
  <w:style w:type="paragraph" w:customStyle="1" w:styleId="STTSKutipanLebih5Baris">
    <w:name w:val="[STTS] Kutipan Lebih 5 Baris"/>
    <w:basedOn w:val="Normal"/>
    <w:qFormat/>
    <w:rsid w:val="008B61ED"/>
    <w:pPr>
      <w:spacing w:line="240" w:lineRule="auto"/>
      <w:ind w:left="720" w:right="720" w:firstLine="0"/>
    </w:pPr>
  </w:style>
  <w:style w:type="paragraph" w:customStyle="1" w:styleId="STTSKutipanLebih5BarisMultiParagraf">
    <w:name w:val="[STTS] Kutipan Lebih 5 Baris Multi Paragraf"/>
    <w:basedOn w:val="STTSKutipanLebih5Baris"/>
    <w:qFormat/>
    <w:rsid w:val="00E122F3"/>
    <w:pPr>
      <w:ind w:firstLine="720"/>
    </w:pPr>
  </w:style>
  <w:style w:type="paragraph" w:styleId="Bibliography">
    <w:name w:val="Bibliography"/>
    <w:basedOn w:val="Normal"/>
    <w:next w:val="Normal"/>
    <w:uiPriority w:val="37"/>
    <w:unhideWhenUsed/>
    <w:rsid w:val="00D362D6"/>
  </w:style>
  <w:style w:type="paragraph" w:styleId="FootnoteText">
    <w:name w:val="footnote text"/>
    <w:basedOn w:val="Normal"/>
    <w:link w:val="FootnoteTextChar"/>
    <w:uiPriority w:val="99"/>
    <w:semiHidden/>
    <w:unhideWhenUsed/>
    <w:rsid w:val="00551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551AAB"/>
    <w:rPr>
      <w:rFonts w:ascii="Times New Roman" w:hAnsi="Times New Roman"/>
    </w:rPr>
  </w:style>
  <w:style w:type="character" w:styleId="FootnoteReference">
    <w:name w:val="footnote reference"/>
    <w:uiPriority w:val="99"/>
    <w:semiHidden/>
    <w:unhideWhenUsed/>
    <w:rsid w:val="00551AAB"/>
    <w:rPr>
      <w:vertAlign w:val="superscript"/>
    </w:rPr>
  </w:style>
  <w:style w:type="paragraph" w:customStyle="1" w:styleId="STTSFotnote">
    <w:name w:val="[STTS] Fotnote"/>
    <w:basedOn w:val="FootnoteText"/>
    <w:qFormat/>
    <w:rsid w:val="00E80C9F"/>
    <w:pPr>
      <w:spacing w:line="240" w:lineRule="auto"/>
    </w:pPr>
  </w:style>
  <w:style w:type="paragraph" w:customStyle="1" w:styleId="STTSKeteranganPengesahanNamaDosen">
    <w:name w:val="[STTS] Keterangan Pengesahan Nama Dosen"/>
    <w:basedOn w:val="STTSKeteranganPengesahan"/>
    <w:qFormat/>
    <w:rsid w:val="00FF7A64"/>
    <w:pPr>
      <w:jc w:val="both"/>
    </w:pPr>
  </w:style>
  <w:style w:type="paragraph" w:customStyle="1" w:styleId="STTSKeteranganPengesahanNamaDosenList">
    <w:name w:val="[STTS] Keterangan Pengesahan Nama Dosen List"/>
    <w:basedOn w:val="STTSKeteranganPengesahanNamaDosen"/>
    <w:qFormat/>
    <w:rsid w:val="00907A67"/>
    <w:pPr>
      <w:numPr>
        <w:numId w:val="8"/>
      </w:numPr>
      <w:tabs>
        <w:tab w:val="left" w:pos="357"/>
        <w:tab w:val="center" w:pos="6917"/>
        <w:tab w:val="left" w:pos="7655"/>
      </w:tabs>
      <w:spacing w:before="600" w:line="480" w:lineRule="auto"/>
      <w:ind w:left="714" w:hanging="357"/>
    </w:pPr>
    <w:rPr>
      <w:b w:val="0"/>
    </w:rPr>
  </w:style>
  <w:style w:type="paragraph" w:customStyle="1" w:styleId="STTSPenulisSuratPernyataan">
    <w:name w:val="[STTS] Penulis Surat Pernyataan"/>
    <w:basedOn w:val="STTSNormalAbstrak"/>
    <w:qFormat/>
    <w:rsid w:val="00C55026"/>
    <w:pPr>
      <w:ind w:left="5103" w:firstLine="0"/>
    </w:pPr>
    <w:rPr>
      <w:b/>
      <w:u w:val="single"/>
    </w:rPr>
  </w:style>
  <w:style w:type="character" w:styleId="Hyperlink">
    <w:name w:val="Hyperlink"/>
    <w:basedOn w:val="DefaultParagraphFont"/>
    <w:uiPriority w:val="99"/>
    <w:unhideWhenUsed/>
    <w:rsid w:val="002D56F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D56FF"/>
    <w:rPr>
      <w:color w:val="605E5C"/>
      <w:shd w:val="clear" w:color="auto" w:fill="E1DFDD"/>
    </w:rPr>
  </w:style>
  <w:style w:type="paragraph" w:styleId="ListParagraph">
    <w:name w:val="List Paragraph"/>
    <w:basedOn w:val="Normal"/>
    <w:link w:val="ListParagraphChar"/>
    <w:uiPriority w:val="34"/>
    <w:unhideWhenUsed/>
    <w:qFormat/>
    <w:rsid w:val="001A77DB"/>
    <w:pPr>
      <w:ind w:left="720"/>
      <w:contextualSpacing/>
    </w:pPr>
  </w:style>
  <w:style w:type="paragraph" w:customStyle="1" w:styleId="Style2">
    <w:name w:val="Style2"/>
    <w:basedOn w:val="STTSAlgoritmaContent"/>
    <w:link w:val="Style2Char"/>
    <w:qFormat/>
    <w:rsid w:val="008D08CC"/>
  </w:style>
  <w:style w:type="character" w:customStyle="1" w:styleId="STTSAlgoritmaChar">
    <w:name w:val="[STTS] Algoritma Char"/>
    <w:basedOn w:val="DefaultParagraphFont"/>
    <w:link w:val="STTSAlgoritma"/>
    <w:rsid w:val="008D08CC"/>
    <w:rPr>
      <w:rFonts w:ascii="Times New Roman" w:hAnsi="Times New Roman"/>
      <w:b/>
      <w:sz w:val="24"/>
      <w:szCs w:val="22"/>
    </w:rPr>
  </w:style>
  <w:style w:type="character" w:customStyle="1" w:styleId="STTSAlgoritmaContentChar">
    <w:name w:val="[STTS] Algoritma Content Char"/>
    <w:basedOn w:val="STTSAlgoritmaChar"/>
    <w:link w:val="STTSAlgoritmaContent"/>
    <w:rsid w:val="008D08CC"/>
    <w:rPr>
      <w:rFonts w:ascii="Courier New" w:hAnsi="Courier New"/>
      <w:b w:val="0"/>
      <w:sz w:val="24"/>
      <w:szCs w:val="22"/>
    </w:rPr>
  </w:style>
  <w:style w:type="character" w:customStyle="1" w:styleId="Style2Char">
    <w:name w:val="Style2 Char"/>
    <w:basedOn w:val="STTSAlgoritmaContentChar"/>
    <w:link w:val="Style2"/>
    <w:rsid w:val="008D08CC"/>
    <w:rPr>
      <w:rFonts w:ascii="Courier New" w:hAnsi="Courier New"/>
      <w:b w:val="0"/>
      <w:sz w:val="24"/>
      <w:szCs w:val="22"/>
    </w:rPr>
  </w:style>
  <w:style w:type="character" w:customStyle="1" w:styleId="phptagcolor">
    <w:name w:val="phptagcolor"/>
    <w:basedOn w:val="DefaultParagraphFont"/>
    <w:rsid w:val="00C648D2"/>
  </w:style>
  <w:style w:type="character" w:customStyle="1" w:styleId="commentcolor">
    <w:name w:val="commentcolor"/>
    <w:basedOn w:val="DefaultParagraphFont"/>
    <w:rsid w:val="00C648D2"/>
  </w:style>
  <w:style w:type="character" w:customStyle="1" w:styleId="phpstringcolor">
    <w:name w:val="phpstringcolor"/>
    <w:basedOn w:val="DefaultParagraphFont"/>
    <w:rsid w:val="00C648D2"/>
  </w:style>
  <w:style w:type="character" w:customStyle="1" w:styleId="phpkeywordcolor">
    <w:name w:val="phpkeywordcolor"/>
    <w:basedOn w:val="DefaultParagraphFont"/>
    <w:rsid w:val="00C648D2"/>
  </w:style>
  <w:style w:type="character" w:customStyle="1" w:styleId="phpglobalcolor">
    <w:name w:val="phpglobalcolor"/>
    <w:basedOn w:val="DefaultParagraphFont"/>
    <w:rsid w:val="00C648D2"/>
  </w:style>
  <w:style w:type="paragraph" w:styleId="NormalWeb">
    <w:name w:val="Normal (Web)"/>
    <w:basedOn w:val="Normal"/>
    <w:uiPriority w:val="99"/>
    <w:semiHidden/>
    <w:unhideWhenUsed/>
    <w:rsid w:val="004A3EE4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val="en-ID" w:eastAsia="ko-KR"/>
    </w:rPr>
  </w:style>
  <w:style w:type="paragraph" w:customStyle="1" w:styleId="BulletStyle">
    <w:name w:val="Bullet Style"/>
    <w:basedOn w:val="ListParagraph"/>
    <w:link w:val="BulletStyleChar"/>
    <w:qFormat/>
    <w:rsid w:val="00F838B2"/>
    <w:pPr>
      <w:numPr>
        <w:numId w:val="11"/>
      </w:numPr>
      <w:ind w:left="425" w:hanging="425"/>
    </w:pPr>
  </w:style>
  <w:style w:type="paragraph" w:customStyle="1" w:styleId="BulletStyleLevel2">
    <w:name w:val="Bullet Style Level 2"/>
    <w:basedOn w:val="BulletStyle"/>
    <w:qFormat/>
    <w:rsid w:val="00FA534F"/>
    <w:pPr>
      <w:ind w:left="850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34F"/>
    <w:rPr>
      <w:rFonts w:ascii="Times New Roman" w:hAnsi="Times New Roman"/>
      <w:sz w:val="24"/>
      <w:szCs w:val="22"/>
    </w:rPr>
  </w:style>
  <w:style w:type="character" w:customStyle="1" w:styleId="BulletStyleChar">
    <w:name w:val="Bullet Style Char"/>
    <w:basedOn w:val="ListParagraphChar"/>
    <w:link w:val="BulletStyle"/>
    <w:rsid w:val="00F838B2"/>
    <w:rPr>
      <w:rFonts w:ascii="Times New Roman" w:hAnsi="Times New Roman"/>
      <w:sz w:val="24"/>
      <w:szCs w:val="22"/>
    </w:rPr>
  </w:style>
  <w:style w:type="paragraph" w:customStyle="1" w:styleId="JudulSubBabdenganNomor">
    <w:name w:val="Judul Sub Bab dengan Nomor"/>
    <w:basedOn w:val="STTSJudulSubBab"/>
    <w:qFormat/>
    <w:rsid w:val="004857BF"/>
    <w:pPr>
      <w:numPr>
        <w:numId w:val="1"/>
      </w:numPr>
      <w:ind w:hanging="720"/>
    </w:pPr>
  </w:style>
  <w:style w:type="paragraph" w:customStyle="1" w:styleId="JudulSubBabLevel2">
    <w:name w:val="Judul Sub Bab Level 2"/>
    <w:basedOn w:val="JudulSubBabdenganNomor"/>
    <w:qFormat/>
    <w:rsid w:val="00945E6B"/>
    <w:pPr>
      <w:numPr>
        <w:numId w:val="12"/>
      </w:numPr>
      <w:ind w:hanging="720"/>
    </w:pPr>
  </w:style>
  <w:style w:type="paragraph" w:customStyle="1" w:styleId="BulletParagraphMoreThan1">
    <w:name w:val="Bullet Paragraph More Than 1"/>
    <w:basedOn w:val="Normal"/>
    <w:qFormat/>
    <w:rsid w:val="00F13B13"/>
    <w:pPr>
      <w:ind w:left="426" w:firstLine="708"/>
    </w:pPr>
  </w:style>
  <w:style w:type="paragraph" w:customStyle="1" w:styleId="Bulletalphabetlevel1">
    <w:name w:val="Bullet alphabet level 1"/>
    <w:basedOn w:val="BulletStyle"/>
    <w:qFormat/>
    <w:rsid w:val="00B430C8"/>
    <w:pPr>
      <w:numPr>
        <w:numId w:val="13"/>
      </w:numPr>
      <w:jc w:val="left"/>
    </w:pPr>
    <w:rPr>
      <w:bCs/>
    </w:rPr>
  </w:style>
  <w:style w:type="paragraph" w:customStyle="1" w:styleId="BulletSubabAlphabet">
    <w:name w:val="Bullet Subab Alphabet"/>
    <w:basedOn w:val="ListParagraph"/>
    <w:qFormat/>
    <w:rsid w:val="00945E6B"/>
    <w:pPr>
      <w:numPr>
        <w:ilvl w:val="3"/>
        <w:numId w:val="1"/>
      </w:numPr>
      <w:ind w:left="720" w:hanging="720"/>
    </w:pPr>
    <w:rPr>
      <w:b/>
      <w:bCs/>
    </w:rPr>
  </w:style>
  <w:style w:type="paragraph" w:customStyle="1" w:styleId="BulletParagraphwithoutindent">
    <w:name w:val="Bullet Paragraph without indent"/>
    <w:basedOn w:val="BulletParagraphMoreThan1"/>
    <w:qFormat/>
    <w:rsid w:val="00254CFC"/>
    <w:pPr>
      <w:ind w:firstLine="0"/>
    </w:pPr>
  </w:style>
  <w:style w:type="paragraph" w:customStyle="1" w:styleId="bulletalphabet">
    <w:name w:val="bullet alphabet"/>
    <w:basedOn w:val="BulletStyle"/>
    <w:qFormat/>
    <w:rsid w:val="001D269C"/>
    <w:pPr>
      <w:numPr>
        <w:numId w:val="14"/>
      </w:numPr>
      <w:ind w:left="425" w:hanging="425"/>
    </w:pPr>
  </w:style>
  <w:style w:type="character" w:styleId="CommentReference">
    <w:name w:val="annotation reference"/>
    <w:basedOn w:val="DefaultParagraphFont"/>
    <w:uiPriority w:val="99"/>
    <w:semiHidden/>
    <w:unhideWhenUsed/>
    <w:rsid w:val="000216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16C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16C8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16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16C8"/>
    <w:rPr>
      <w:rFonts w:ascii="Times New Roman" w:hAnsi="Times New Roman"/>
      <w:b/>
      <w:bCs/>
    </w:rPr>
  </w:style>
  <w:style w:type="paragraph" w:customStyle="1" w:styleId="Gambar">
    <w:name w:val="Gambar"/>
    <w:basedOn w:val="Normal"/>
    <w:qFormat/>
    <w:rsid w:val="00945E6B"/>
    <w:pPr>
      <w:spacing w:line="240" w:lineRule="auto"/>
      <w:ind w:firstLine="0"/>
      <w:jc w:val="center"/>
    </w:pPr>
    <w:rPr>
      <w:noProof/>
    </w:rPr>
  </w:style>
  <w:style w:type="paragraph" w:customStyle="1" w:styleId="GambarDesc">
    <w:name w:val="Gambar Desc"/>
    <w:basedOn w:val="Gambar"/>
    <w:qFormat/>
    <w:rsid w:val="00945E6B"/>
    <w:rPr>
      <w:b/>
      <w:bCs/>
    </w:rPr>
  </w:style>
  <w:style w:type="paragraph" w:customStyle="1" w:styleId="Bulletstyle0">
    <w:name w:val="Bullet style"/>
    <w:basedOn w:val="ListParagraph"/>
    <w:link w:val="BulletstyleChar0"/>
    <w:qFormat/>
    <w:rsid w:val="001471AC"/>
    <w:pPr>
      <w:ind w:left="425" w:hanging="425"/>
    </w:pPr>
    <w:rPr>
      <w:rFonts w:eastAsiaTheme="minorHAnsi" w:cstheme="minorBidi"/>
    </w:rPr>
  </w:style>
  <w:style w:type="character" w:customStyle="1" w:styleId="BulletstyleChar0">
    <w:name w:val="Bullet style Char"/>
    <w:basedOn w:val="DefaultParagraphFont"/>
    <w:link w:val="Bulletstyle0"/>
    <w:rsid w:val="001471AC"/>
    <w:rPr>
      <w:rFonts w:ascii="Times New Roman" w:eastAsiaTheme="minorHAnsi" w:hAnsi="Times New Roman" w:cstheme="minorBidi"/>
      <w:sz w:val="24"/>
      <w:szCs w:val="22"/>
    </w:rPr>
  </w:style>
  <w:style w:type="paragraph" w:customStyle="1" w:styleId="bulletalphabetBig">
    <w:name w:val="bullet alphabet Big"/>
    <w:basedOn w:val="Bulletstyle0"/>
    <w:qFormat/>
    <w:rsid w:val="001471AC"/>
    <w:pPr>
      <w:tabs>
        <w:tab w:val="num" w:pos="360"/>
      </w:tabs>
      <w:ind w:left="1353" w:hanging="720"/>
    </w:pPr>
  </w:style>
  <w:style w:type="paragraph" w:customStyle="1" w:styleId="TableStyle">
    <w:name w:val="Table Style"/>
    <w:basedOn w:val="Normal"/>
    <w:qFormat/>
    <w:rsid w:val="001471AC"/>
    <w:pPr>
      <w:spacing w:line="240" w:lineRule="auto"/>
      <w:ind w:firstLine="0"/>
      <w:jc w:val="center"/>
    </w:pPr>
    <w:rPr>
      <w:rFonts w:eastAsiaTheme="minorHAnsi" w:cstheme="minorBidi"/>
    </w:rPr>
  </w:style>
  <w:style w:type="paragraph" w:customStyle="1" w:styleId="captionTable">
    <w:name w:val="caption Table"/>
    <w:basedOn w:val="Normal"/>
    <w:qFormat/>
    <w:rsid w:val="00F25F1C"/>
    <w:pPr>
      <w:spacing w:line="240" w:lineRule="auto"/>
      <w:ind w:firstLine="0"/>
      <w:jc w:val="center"/>
    </w:pPr>
    <w:rPr>
      <w:rFonts w:eastAsiaTheme="minorHAnsi" w:cstheme="minorBidi"/>
      <w:b/>
      <w:szCs w:val="24"/>
    </w:rPr>
  </w:style>
  <w:style w:type="paragraph" w:customStyle="1" w:styleId="Default">
    <w:name w:val="Default"/>
    <w:rsid w:val="001471AC"/>
    <w:pPr>
      <w:autoSpaceDE w:val="0"/>
      <w:autoSpaceDN w:val="0"/>
      <w:adjustRightInd w:val="0"/>
    </w:pPr>
    <w:rPr>
      <w:rFonts w:ascii="Times New Roman" w:eastAsiaTheme="minorHAnsi" w:hAnsi="Times New Roman"/>
      <w:color w:val="000000"/>
      <w:sz w:val="24"/>
      <w:szCs w:val="24"/>
    </w:rPr>
  </w:style>
  <w:style w:type="paragraph" w:customStyle="1" w:styleId="BuletNumber">
    <w:name w:val="Bulet Number"/>
    <w:basedOn w:val="Bulletstyle0"/>
    <w:qFormat/>
    <w:rsid w:val="001471AC"/>
    <w:pPr>
      <w:ind w:left="1353" w:hanging="36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06F62"/>
    <w:pPr>
      <w:widowControl w:val="0"/>
    </w:pPr>
    <w:rPr>
      <w:rFonts w:eastAsiaTheme="minorHAnsi" w:cstheme="minorBidi"/>
    </w:rPr>
  </w:style>
  <w:style w:type="character" w:customStyle="1" w:styleId="DateChar">
    <w:name w:val="Date Char"/>
    <w:basedOn w:val="DefaultParagraphFont"/>
    <w:link w:val="Date"/>
    <w:uiPriority w:val="99"/>
    <w:semiHidden/>
    <w:rsid w:val="00206F62"/>
    <w:rPr>
      <w:rFonts w:ascii="Times New Roman" w:eastAsiaTheme="minorHAnsi" w:hAnsi="Times New Roman" w:cstheme="minorBidi"/>
      <w:sz w:val="24"/>
      <w:szCs w:val="22"/>
    </w:rPr>
  </w:style>
  <w:style w:type="paragraph" w:customStyle="1" w:styleId="bulletstylealphabetsmall">
    <w:name w:val="bullet style alphabet small"/>
    <w:basedOn w:val="BulletSubabAlphabet"/>
    <w:qFormat/>
    <w:rsid w:val="00206F62"/>
    <w:pPr>
      <w:widowControl w:val="0"/>
      <w:numPr>
        <w:ilvl w:val="0"/>
        <w:numId w:val="9"/>
      </w:numPr>
      <w:ind w:left="425" w:hanging="425"/>
    </w:pPr>
    <w:rPr>
      <w:rFonts w:eastAsiaTheme="minorHAnsi" w:cstheme="minorBidi"/>
      <w:b w:val="0"/>
    </w:rPr>
  </w:style>
  <w:style w:type="paragraph" w:customStyle="1" w:styleId="msonormal0">
    <w:name w:val="msonormal"/>
    <w:basedOn w:val="Normal"/>
    <w:rsid w:val="00206F62"/>
    <w:pPr>
      <w:widowControl w:val="0"/>
      <w:spacing w:before="100" w:beforeAutospacing="1" w:after="100" w:afterAutospacing="1" w:line="240" w:lineRule="auto"/>
      <w:ind w:firstLine="0"/>
      <w:jc w:val="left"/>
    </w:pPr>
    <w:rPr>
      <w:rFonts w:eastAsia="Times New Roman"/>
      <w:szCs w:val="24"/>
      <w:lang w:eastAsia="ja-JP"/>
    </w:rPr>
  </w:style>
  <w:style w:type="character" w:styleId="Emphasis">
    <w:name w:val="Emphasis"/>
    <w:basedOn w:val="DefaultParagraphFont"/>
    <w:uiPriority w:val="20"/>
    <w:qFormat/>
    <w:rsid w:val="00206F6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206F62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452C31"/>
    <w:rPr>
      <w:rFonts w:ascii="Times New Roman" w:eastAsia="Times New Roman" w:hAnsi="Times New Roman"/>
      <w:b/>
      <w:bCs/>
      <w:lang w:eastAsia="ja-JP"/>
    </w:rPr>
  </w:style>
  <w:style w:type="paragraph" w:customStyle="1" w:styleId="BulletStyleNumber">
    <w:name w:val="Bullet Style Number"/>
    <w:basedOn w:val="Bulletstyle0"/>
    <w:qFormat/>
    <w:rsid w:val="00A833A8"/>
    <w:pPr>
      <w:numPr>
        <w:numId w:val="52"/>
      </w:numPr>
      <w:ind w:left="425" w:hanging="425"/>
    </w:pPr>
  </w:style>
  <w:style w:type="paragraph" w:customStyle="1" w:styleId="BulletStyleNumberLevel2">
    <w:name w:val="Bullet Style Number Level 2"/>
    <w:basedOn w:val="BulletStyleNumber"/>
    <w:qFormat/>
    <w:rsid w:val="00A833A8"/>
    <w:pPr>
      <w:ind w:left="850"/>
    </w:pPr>
  </w:style>
  <w:style w:type="paragraph" w:customStyle="1" w:styleId="AlgoritmaLanjutan">
    <w:name w:val="Algoritma Lanjutan"/>
    <w:basedOn w:val="STTSAlgoritma"/>
    <w:qFormat/>
    <w:rsid w:val="00B75DB7"/>
  </w:style>
  <w:style w:type="paragraph" w:customStyle="1" w:styleId="mbar">
    <w:name w:val="mbar"/>
    <w:basedOn w:val="Normal"/>
    <w:qFormat/>
    <w:rsid w:val="00060A47"/>
    <w:rPr>
      <w:rFonts w:eastAsiaTheme="minorHAnsi"/>
      <w:noProof/>
      <w:szCs w:val="24"/>
    </w:rPr>
  </w:style>
  <w:style w:type="table" w:customStyle="1" w:styleId="TableGrid1">
    <w:name w:val="Table Grid1"/>
    <w:basedOn w:val="TableNormal"/>
    <w:next w:val="TableGrid"/>
    <w:uiPriority w:val="39"/>
    <w:rsid w:val="00060A47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060A47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560E13"/>
    <w:pPr>
      <w:spacing w:after="100" w:line="259" w:lineRule="auto"/>
      <w:ind w:left="22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970EA5"/>
    <w:pPr>
      <w:tabs>
        <w:tab w:val="left" w:pos="709"/>
        <w:tab w:val="left" w:pos="992"/>
        <w:tab w:val="left" w:pos="1559"/>
        <w:tab w:val="left" w:pos="2268"/>
        <w:tab w:val="left" w:pos="3119"/>
        <w:tab w:val="left" w:pos="3969"/>
        <w:tab w:val="right" w:leader="dot" w:pos="7229"/>
        <w:tab w:val="right" w:pos="7938"/>
      </w:tabs>
      <w:ind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560E13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4">
    <w:name w:val="toc 4"/>
    <w:basedOn w:val="Normal"/>
    <w:next w:val="Normal"/>
    <w:autoRedefine/>
    <w:uiPriority w:val="39"/>
    <w:unhideWhenUsed/>
    <w:rsid w:val="00560E13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560E13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560E13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560E13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560E13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560E13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560E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4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1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7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hyperlink" Target="https://www.niagahoster.co.id/blog/laravel-adalah/" TargetMode="External"/><Relationship Id="rId16" Type="http://schemas.openxmlformats.org/officeDocument/2006/relationships/customXml" Target="ink/ink2.xml"/><Relationship Id="rId11" Type="http://schemas.openxmlformats.org/officeDocument/2006/relationships/footer" Target="footer1.xm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53" Type="http://schemas.openxmlformats.org/officeDocument/2006/relationships/image" Target="media/image32.jpe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jpeg"/><Relationship Id="rId5" Type="http://schemas.openxmlformats.org/officeDocument/2006/relationships/webSettings" Target="webSettings.xml"/><Relationship Id="rId90" Type="http://schemas.openxmlformats.org/officeDocument/2006/relationships/hyperlink" Target="https://v2.vuejs.org/v2/guide/" TargetMode="External"/><Relationship Id="rId95" Type="http://schemas.openxmlformats.org/officeDocument/2006/relationships/image" Target="media/image70.jpeg"/><Relationship Id="rId22" Type="http://schemas.openxmlformats.org/officeDocument/2006/relationships/image" Target="media/image7.png"/><Relationship Id="rId27" Type="http://schemas.openxmlformats.org/officeDocument/2006/relationships/hyperlink" Target="https://www.niagahoster.co.id/blog/apa-itu-query-sql/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80" Type="http://schemas.openxmlformats.org/officeDocument/2006/relationships/image" Target="media/image59.png"/><Relationship Id="rId85" Type="http://schemas.openxmlformats.org/officeDocument/2006/relationships/image" Target="media/image64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footer" Target="footer4.xm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customXml" Target="ink/ink4.xml"/><Relationship Id="rId41" Type="http://schemas.openxmlformats.org/officeDocument/2006/relationships/image" Target="media/image20.png"/><Relationship Id="rId54" Type="http://schemas.openxmlformats.org/officeDocument/2006/relationships/image" Target="media/image33.jpe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hyperlink" Target="https://www.dicoding.com/blog/apa-itu-mvc-pahami-konsepnya/" TargetMode="External"/><Relationship Id="rId91" Type="http://schemas.openxmlformats.org/officeDocument/2006/relationships/image" Target="media/image66.jpeg"/><Relationship Id="rId96" Type="http://schemas.openxmlformats.org/officeDocument/2006/relationships/image" Target="media/image7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eader" Target="header2.xml"/><Relationship Id="rId28" Type="http://schemas.openxmlformats.org/officeDocument/2006/relationships/hyperlink" Target="https://www.niagahoster.co.id/blog/json-adalah/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eader" Target="header1.xm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jpeg"/><Relationship Id="rId81" Type="http://schemas.openxmlformats.org/officeDocument/2006/relationships/image" Target="media/image60.png"/><Relationship Id="rId86" Type="http://schemas.openxmlformats.org/officeDocument/2006/relationships/image" Target="media/image65.jpeg"/><Relationship Id="rId94" Type="http://schemas.openxmlformats.org/officeDocument/2006/relationships/image" Target="media/image69.jpe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customXml" Target="ink/ink3.xml"/><Relationship Id="rId39" Type="http://schemas.openxmlformats.org/officeDocument/2006/relationships/image" Target="media/image18.png"/><Relationship Id="rId34" Type="http://schemas.openxmlformats.org/officeDocument/2006/relationships/image" Target="media/image13.png"/><Relationship Id="rId50" Type="http://schemas.openxmlformats.org/officeDocument/2006/relationships/image" Target="media/image29.png"/><Relationship Id="rId55" Type="http://schemas.openxmlformats.org/officeDocument/2006/relationships/image" Target="media/image34.jpeg"/><Relationship Id="rId76" Type="http://schemas.openxmlformats.org/officeDocument/2006/relationships/image" Target="media/image55.png"/><Relationship Id="rId97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67.jpeg"/><Relationship Id="rId2" Type="http://schemas.openxmlformats.org/officeDocument/2006/relationships/numbering" Target="numbering.xml"/><Relationship Id="rId29" Type="http://schemas.openxmlformats.org/officeDocument/2006/relationships/image" Target="media/image9.jpeg"/><Relationship Id="rId24" Type="http://schemas.openxmlformats.org/officeDocument/2006/relationships/footer" Target="footer3.xml"/><Relationship Id="rId40" Type="http://schemas.openxmlformats.org/officeDocument/2006/relationships/image" Target="media/image19.png"/><Relationship Id="rId45" Type="http://schemas.openxmlformats.org/officeDocument/2006/relationships/image" Target="media/image24.jpeg"/><Relationship Id="rId66" Type="http://schemas.openxmlformats.org/officeDocument/2006/relationships/image" Target="media/image45.png"/><Relationship Id="rId87" Type="http://schemas.openxmlformats.org/officeDocument/2006/relationships/hyperlink" Target="https://laravel.com/docs/9.x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6.png"/><Relationship Id="rId14" Type="http://schemas.openxmlformats.org/officeDocument/2006/relationships/customXml" Target="ink/ink1.xml"/><Relationship Id="rId30" Type="http://schemas.openxmlformats.org/officeDocument/2006/relationships/footer" Target="footer5.xml"/><Relationship Id="rId35" Type="http://schemas.openxmlformats.org/officeDocument/2006/relationships/image" Target="media/image14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93" Type="http://schemas.openxmlformats.org/officeDocument/2006/relationships/image" Target="media/image68.jpeg"/><Relationship Id="rId98" Type="http://schemas.openxmlformats.org/officeDocument/2006/relationships/footer" Target="footer6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ProjectMagang\BUKU\%5bTEMPLATE%5d%20BUKU%20TA%20-%20TESIS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21:25.1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319 0 24575,'-4'0'0,"0"1"0,0-1 0,0 1 0,0 0 0,0 0 0,0 0 0,0 1 0,0-1 0,0 1 0,0 0 0,1 0 0,-1 0 0,1 1 0,-1-1 0,1 1 0,0 0 0,0 0 0,0 0 0,1 0 0,-1 0 0,1 1 0,-1-1 0,1 1 0,0 0 0,1 0 0,-1-1 0,1 1 0,-1 0 0,0 6 0,-2 8 0,0 1 0,1 0 0,1 0 0,1 0 0,1 20 0,0 667 0,0-694 0,-2 0 0,0 0 0,0 0 0,-1 0 0,-6 15 0,5-15 0,0-1 0,1 1 0,1 1 0,-1-1 0,1 17 0,4 68 0,-3 89 0,0-171 0,-1 1 0,0-1 0,0 0 0,-2 0 0,0 0 0,0-1 0,-2 1 0,1-1 0,-13 20 0,10-22 0,-26 34 0,32-45 0,0 1 0,1-1 0,-1 1 0,0-1 0,0 0 0,0 0 0,0 0 0,0 0 0,0 0 0,0 0 0,0 0 0,0-1 0,0 1 0,0-1 0,-1 1 0,1-1 0,0 0 0,0 0 0,-1 0 0,1 0 0,0 0 0,-3-1 0,3 0 6,0 0 0,0 0 0,0-1 0,1 1 0,-1 0 0,0-1 0,1 1 0,-1-1 0,1 1 0,0-1 0,-1 0 0,1 1 0,0-1 0,0 0 0,0 0 0,0 0 0,1 0 0,-1 0 0,-1-4 0,-6-41-1491,7 33-5341</inkml:trace>
  <inkml:trace contextRef="#ctx0" brushRef="#br0" timeOffset="2258.23">4 1058 24575,'0'-2'0,"1"0"0,-1 0 0,1 1 0,-1-1 0,1 0 0,0 0 0,-1 1 0,1-1 0,0 1 0,0-1 0,0 1 0,1-1 0,-1 1 0,0-1 0,0 1 0,1 0 0,-1 0 0,1 0 0,-1 0 0,1 0 0,-1 0 0,1 0 0,0 0 0,0 1 0,-1-1 0,1 1 0,0-1 0,0 1 0,-1 0 0,1-1 0,0 1 0,3 0 0,11-1 0,0 0 0,29 3 0,-26-1 0,56 1 0,151-4 0,-220 1 0,-1 0 0,1 0 0,0 0 0,-1-1 0,1 1 0,-1-2 0,0 1 0,0 0 0,0-1 0,0 0 0,0 0 0,0-1 0,-1 1 0,9-9 0,-11 10 0,0-1 0,0 0 0,0 0 0,0 0 0,0 0 0,-1 0 0,1 0 0,-1-1 0,0 1 0,0 0 0,0-1 0,0 1 0,-1-1 0,1 1 0,-1-1 0,0 0 0,0 1 0,0-1 0,0 1 0,-1-1 0,0 1 0,1-1 0,-1 1 0,-1 0 0,-1-6 0,2 7 0,1 1 0,0 0 0,0 0 0,-1 0 0,1 0 0,-1 0 0,1 0 0,-1-1 0,0 1 0,1 0 0,-1 0 0,0 0 0,1 1 0,-1-1 0,0 0 0,0 0 0,0 0 0,0 1 0,0-1 0,0 0 0,0 1 0,0-1 0,0 1 0,0-1 0,-1 1 0,1 0 0,0-1 0,0 1 0,0 0 0,-1 0 0,1 0 0,0 0 0,0 0 0,0 0 0,-1 0 0,1 0 0,0 0 0,0 1 0,0-1 0,0 0 0,-1 1 0,1-1 0,0 1 0,0-1 0,0 1 0,-1 1 0,-1 0 0,0 1 0,0 0 0,0 0 0,0 0 0,1 0 0,-1 1 0,1-1 0,0 1 0,0-1 0,0 1 0,0 0 0,-1 6 0,-1 6 0,1-6 0,0 1 0,0 0 0,1 0 0,1 0 0,0 0 0,1 12 0,0-20 0,0 0 0,1 0 0,0 0 0,0 0 0,0 0 0,0 0 0,0 0 0,1 0 0,-1-1 0,1 1 0,0 0 0,-1-1 0,1 1 0,0-1 0,1 0 0,-1 1 0,0-1 0,1 0 0,-1-1 0,1 1 0,0 0 0,-1-1 0,1 1 0,0-1 0,0 0 0,4 1 0,-2-1 0,0 0 0,0 0 0,-1-1 0,1 0 0,0 0 0,0 0 0,0 0 0,-1-1 0,1 0 0,0 0 0,0 0 0,-1-1 0,1 1 0,-1-1 0,0 0 0,1 0 0,-1-1 0,0 0 0,0 1 0,0-1 0,-1 0 0,5-5 0,3-2 0,0-1 0,-1-1 0,0 1 0,-1-1 0,13-24 0,-21 37 0,0-1 0,0 1 0,0 0 0,0 0 0,0-1 0,-1 1 0,1 0 0,0 0 0,0 0 0,-1 0 0,1 0 0,-1 0 0,1 0 0,-1 0 0,1 0 0,-1 0 0,0 0 0,1 1 0,-1-1 0,0 0 0,0 2 0,2 3 0,0 0 0,0-1 0,0 1 0,1 0 0,0-1 0,0 0 0,0 0 0,1 0 0,0 0 0,5 6 0,-7-10 0,0 0 0,0 0 0,1 0 0,-1-1 0,0 1 0,0 0 0,1-1 0,-1 1 0,0-1 0,0 0 0,1 0 0,-1 0 0,0 0 0,1 0 0,-1-1 0,0 1 0,1-1 0,-1 1 0,0-1 0,3-1 0,-1 0 0,0-1 0,0 1 0,0-1 0,-1 0 0,1 0 0,-1 0 0,1-1 0,-1 1 0,4-6 0,3-8 0,0 0 0,0-1 0,10-29 0,-19 44 0,-1 3 0,0 0 0,0 1 0,0-1 0,0 0 0,0 0 0,0 0 0,0 0 0,0 1 0,0-1 0,1 0 0,-1 0 0,0 0 0,0 0 0,0 0 0,0 1 0,0-1 0,0 0 0,0 0 0,1 0 0,-1 0 0,0 0 0,0 0 0,0 0 0,0 1 0,0-1 0,1 0 0,-1 0 0,0 0 0,0 0 0,0 0 0,0 0 0,1 0 0,-1 0 0,0 0 0,0 0 0,0 0 0,1 0 0,-1 0 0,0 0 0,0 0 0,0 0 0,0 0 0,1 0 0,-1 0 0,0-1 0,0 1 0,0 0 0,0 0 0,0 0 0,1 0 0,-1 0 0,0 0 0,0 0 0,0-1 0,0 1 0,0 0 0,0 0 0,0 0 0,1 0 0,-1 0 0,0-1 0,0 1 0,0 0 0,0 0 0,0 0 0,0 0 0,0-1 0,10 26 0,-9-20 0,0 0 0,1 0 0,-1-1 0,1 1 0,0-1 0,1 1 0,-1-1 0,1 0 0,0 0 0,0 0 0,6 6 0,-5-9 0,-1 0 0,0 0 0,1 0 0,-1-1 0,1 0 0,-1 0 0,0 0 0,1 0 0,-1 0 0,1-1 0,-1 1 0,0-1 0,1 0 0,-1 0 0,0 0 0,0 0 0,0-1 0,1 0 0,-2 1 0,1-1 0,0 0 0,0 0 0,-1-1 0,4-2 0,10-10 0,-1-1 0,23-32 0,-14 18 0,-24 30 0,0 0 0,0 0 0,0 0 0,0-1 0,0 1 0,0 0 0,1 0 0,-1-1 0,0 1 0,0 0 0,0 0 0,0 0 0,1 0 0,-1-1 0,0 1 0,0 0 0,1 0 0,-1 0 0,0 0 0,0 0 0,0 0 0,1 0 0,-1-1 0,0 1 0,0 0 0,1 0 0,-1 0 0,0 0 0,1 0 0,-1 0 0,0 0 0,0 0 0,1 0 0,-1 1 0,0-1 0,0 0 0,1 0 0,-1 0 0,0 0 0,0 0 0,0 0 0,1 0 0,-1 1 0,0-1 0,0 0 0,0 0 0,1 0 0,-1 0 0,0 1 0,0-1 0,0 0 0,0 0 0,0 1 0,1-1 0,-1 0 0,0 1 0,5 23 0,-6 29 0,-2-38 0,0 0 0,-1-1 0,0 1 0,-2-1 0,1 0 0,-2 0 0,0-1 0,-11 16 0,13-21 0,-1-1 0,0 1 0,0-1 0,-1-1 0,0 1 0,0-1 0,-1-1 0,0 1 0,0-1 0,0 0 0,0-1 0,-1 0 0,0 0 0,-12 2 0,20-5 0,1-1 0,-1 0 0,0 0 0,0 0 0,0 0 0,0 1 0,1-1 0,-1 0 0,0 1 0,0-1 0,1 1 0,-1-1 0,0 1 0,1-1 0,-1 1 0,0-1 0,1 1 0,-1 0 0,1-1 0,-1 1 0,0 1 0,2-2 0,-1 0 0,1 1 0,0-1 0,-1 0 0,1 0 0,0 0 0,-1 0 0,1 0 0,0 0 0,-1 0 0,1 0 0,0 0 0,-1 0 0,1-1 0,0 1 0,-1 0 0,1 0 0,-1-1 0,1 1 0,0 0 0,-1-1 0,1 1 0,-1 0 0,1-1 0,-1 1 0,1-1 0,0 0 0,90-54 0,-82 49 0,1 0 0,-1 2 0,1-1 0,0 1 0,10-3 0,34-16 0,81-36 0,-31 26 0,-77 23 0,-20 8 0,0 0 0,0-1 0,-1 0 0,1 0 0,7-6 0,-12 8 0,-1 0 0,0 0 0,1 0 0,-1 0 0,0-1 0,0 1 0,0-1 0,0 1 0,0-1 0,0 1 0,0-1 0,-1 1 0,1-1 0,0 0 0,-1 1 0,0-1 0,1 0 0,-1 1 0,0-1 0,0 0 0,0 0 0,0 1 0,0-1 0,0 0 0,0 0 0,-1-2 0,-3-9-1365,1 1-5461</inkml:trace>
  <inkml:trace contextRef="#ctx0" brushRef="#br0" timeOffset="6206.78">1574 794 24575,'-1'0'0,"0"1"0,-1-1 0,1 1 0,0-1 0,0 1 0,0 0 0,0-1 0,0 1 0,0 0 0,0 0 0,0 0 0,0-1 0,1 1 0,-1 0 0,0 0 0,0 0 0,1 1 0,-1-1 0,1 0 0,-1 0 0,0 2 0,-12 32 0,8-23 0,-48 96 0,26-57 0,21-42 0,1-1 0,0 0 0,1 1 0,0 0 0,1 0 0,0 0 0,0 0 0,1 1 0,0-1 0,-1 12 0,3-19 0,0-1 0,0 0 0,0 1 0,1-1 0,-1 0 0,0 1 0,1-1 0,-1 0 0,1 1 0,-1-1 0,1 0 0,0 0 0,-1 0 0,1 0 0,0 0 0,0 1 0,0-1 0,0-1 0,0 1 0,0 0 0,0 0 0,0 0 0,2 1 0,1-1 0,0 1 0,0 0 0,0-1 0,1 0 0,-1 0 0,0 0 0,8 0 0,-1 0 0,-1-1 0,1-1 0,0 1 0,-1-2 0,19-4 0,-22 4 0,1-1 0,-1-1 0,0 1 0,0-1 0,0-1 0,0 1 0,-1-1 0,9-8 0,-14 12 0,0 0 0,0 0 0,0 0 0,0-1 0,0 1 0,0 0 0,0 0 0,0-1 0,0 1 0,-1 0 0,1-1 0,0 1 0,-1-1 0,0 1 0,1-1 0,-1 1 0,0-1 0,1 1 0,-1-1 0,0 1 0,0-1 0,-1 0 0,1 1 0,0-1 0,0 1 0,-1-1 0,1 1 0,-1-1 0,1 1 0,-1 0 0,1-1 0,-1 1 0,0 0 0,0-1 0,0 1 0,0 0 0,0 0 0,0 0 0,0-1 0,0 1 0,0 1 0,-1-1 0,1 0 0,0 0 0,-1 0 0,1 1 0,0-1 0,-3 0 0,-10-5 0,-6-4 0,20 4 0,13 1 0,90-12 0,-102 18 0,-1-1 0,1 1 0,-1-1 0,1 1 0,-1-1 0,1 1 0,-1 0 0,0-1 0,1 1 0,-1-1 0,0 1 0,0 0 0,0-1 0,1 1 0,-1 0 0,0-1 0,0 1 0,0 0 0,0-1 0,0 1 0,0 0 0,0-1 0,0 1 0,0 0 0,0-1 0,-1 2 0,-1 30 0,2-21 0,0-10 0,0 1 0,0 0 0,0-1 0,1 1 0,-1 0 0,1-1 0,-1 1 0,1 0 0,0-1 0,-1 1 0,1-1 0,0 1 0,0-1 0,0 1 0,0-1 0,0 0 0,0 1 0,1-1 0,-1 0 0,0 0 0,1 0 0,1 1 0,0 0 0,1-1 0,-1 1 0,1-1 0,-1 0 0,1 0 0,-1 0 0,1 0 0,0-1 0,0 0 0,4 1 0,-3-1 0,-1 0 0,0-1 0,1 1 0,-1-1 0,1 1 0,-1-1 0,0 0 0,0-1 0,1 1 0,-1-1 0,0 0 0,0 0 0,-1 0 0,1-1 0,0 1 0,-1-1 0,1 0 0,4-5 0,9-21 0,-2-1 0,13-35 0,-25 142 0,-3-73 0,0-1 0,0 0 0,0 0 0,1 0 0,-1 1 0,1-1 0,-1 0 0,1 0 0,2 4 0,-3-7 0,0 0 0,0 0 0,0 1 0,0-1 0,1 0 0,-1 0 0,0 0 0,0 0 0,0 0 0,0 1 0,0-1 0,1 0 0,-1 0 0,0 0 0,0 0 0,0 0 0,1 0 0,-1 0 0,0 0 0,0 0 0,0 0 0,0 0 0,1 0 0,-1 0 0,0 0 0,0 0 0,0 0 0,1 0 0,-1 0 0,0 0 0,0 0 0,0 0 0,1 0 0,-1 0 0,0 0 0,0 0 0,0 0 0,0-1 0,1 1 0,-1 0 0,0 0 0,0 0 0,0 0 0,0 0 0,0-1 0,11-18 0,-11 17 0,1 0 0,0 0 0,-1 0 0,1 0 0,0 0 0,0 0 0,0 1 0,0-1 0,0 0 0,0 1 0,0-1 0,0 1 0,1-1 0,-1 1 0,3-2 0,-3 4 0,0 0 0,0-1 0,0 1 0,-1 0 0,1 0 0,0 0 0,0 0 0,0 0 0,-1 0 0,1 0 0,-1 0 0,1 0 0,-1 0 0,1 0 0,-1 0 0,1 1 0,-1-1 0,0 0 0,0 0 0,0 0 0,0 1 0,0-1 0,0 0 0,0 2 0,0 0 0,1 0 0,-1 0 0,1-1 0,-1 1 0,1 0 0,0-1 0,0 1 0,0-1 0,0 1 0,1-1 0,-1 0 0,1 1 0,-1-1 0,1 0 0,0 0 0,0 0 0,0 0 0,0-1 0,0 1 0,0 0 0,1-1 0,-1 1 0,0-1 0,1 0 0,-1 0 0,1 0 0,0 0 0,-1 0 0,1-1 0,0 1 0,2-1 0,0 1 0,1-2 0,-1 1 0,1-1 0,-1 1 0,1-2 0,-1 1 0,0 0 0,0-1 0,0 0 0,0 0 0,0-1 0,0 0 0,0 1 0,-1-2 0,5-2 0,13-11 0,-2 0 0,0-2 0,-1 0 0,0-1 0,-2 0 0,20-32 0,-37 52 0,0 0 0,0-1 0,0 1 0,0-1 0,0 1 0,0 0 0,0-1 0,0 1 0,1 0 0,-1-1 0,0 1 0,0 0 0,0-1 0,0 1 0,1 0 0,-1-1 0,0 1 0,0 0 0,1 0 0,-1-1 0,0 1 0,1 0 0,-1 0 0,0-1 0,1 1 0,-1 0 0,0 0 0,1 0 0,-1 0 0,0 0 0,1-1 0,-1 1 0,0 0 0,1 0 0,-1 0 0,0 0 0,1 0 0,-1 0 0,1 0 0,-1 0 0,0 0 0,1 0 0,-1 1 0,0-1 0,1 0 0,-1 0 0,0 0 0,1 1 0,5 24 0,-6 59 0,-1-64 0,1-16 0,0 1 0,0-1 0,1 0 0,-1 0 0,1 0 0,0 1 0,0-1 0,0 0 0,1 0 0,-1 0 0,1-1 0,0 1 0,3 4 0,-4-6 0,1-1 0,-1 0 0,0 0 0,1 0 0,-1 0 0,1 0 0,0-1 0,-1 1 0,1 0 0,0-1 0,-1 1 0,1-1 0,0 0 0,0 1 0,-1-1 0,1 0 0,0 0 0,0 0 0,-1 0 0,1-1 0,0 1 0,0 0 0,-1-1 0,1 1 0,0-1 0,-1 0 0,1 1 0,-1-1 0,1 0 0,-1 0 0,1 0 0,-1 0 0,1 0 0,1-3 0,32-20 0,50-48 0,-78 65 0,-1-1 0,-1 1 0,1-1 0,7-16 0,4-6 0,-17 29 0,0 1 0,0 0 0,1 0 0,-1-1 0,0 1 0,0 0 0,0 0 0,0 0 0,0-1 0,0 1 0,0 0 0,1 0 0,-1 0 0,0-1 0,0 1 0,0 0 0,0 0 0,1 0 0,-1 0 0,0-1 0,0 1 0,0 0 0,1 0 0,-1 0 0,0 0 0,0 0 0,1 0 0,-1 0 0,0 0 0,0 0 0,1 0 0,-1 0 0,0 0 0,0 0 0,1 0 0,-1 0 0,0 0 0,0 0 0,1 0 0,-1 0 0,0 0 0,0 0 0,0 0 0,1 0 0,-1 0 0,0 1 0,1-1 0,4 15 0,-3 20 0,-1 27 0,-4 128 0,2-184 0,-1 0 0,0 0 0,0 0 0,-1 0 0,0 0 0,0-1 0,0 1 0,-1-1 0,0 0 0,0 0 0,0 0 0,-1-1 0,1 1 0,-11 6 0,-1 2 0,-2-1 0,0 0 0,-23 11 0,-150 59 0,165-73 0,-1-2 0,0-1 0,0-1 0,-1-1 0,-41 1 0,-813-6 0,742-18 0,37 21 0,-77-3 0,88-17 0,70 13 0,0 0 0,0 1 0,-32 0 0,-45-6 0,40 2 0,-37-9 0,71 12 0,-1 0 0,0 1 0,-31 0 0,12 5 0,4-1 0,88 0 0,1865 0 0,-1773-19 0,56 2 0,-179 18-89,35-4-1187,-40-1-5550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16:33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1519 416 24575,'5'-1'0,"0"0"0,0 0 0,-1-1 0,1 0 0,0 0 0,-1 0 0,0 0 0,1-1 0,6-5 0,25-12 0,-9 11 0,-12 5 0,-1 0 0,0-2 0,0 0 0,22-13 0,70-34 0,-3-2 0,-61 37 0,24-14 0,-38 19 0,-25 12 0,1 0 0,0 0 0,-1 0 0,1-1 0,-1 0 0,0 0 0,1 0 0,-1 0 0,0 0 0,0-1 0,0 1 0,4-6 0,-7 8 0,0-1 0,0 1 0,0 0 0,0-1 0,0 1 0,0-1 0,-1 1 0,1 0 0,0-1 0,0 1 0,0 0 0,0 0 0,-1-1 0,1 1 0,0 0 0,0-1 0,0 1 0,-1 0 0,1 0 0,0-1 0,-1 1 0,1 0 0,0 0 0,0 0 0,-1 0 0,1-1 0,0 1 0,-1 0 0,1 0 0,0 0 0,-1 0 0,1 0 0,0 0 0,-1 0 0,1 0 0,-1 0 0,1 0 0,0 0 0,-1 0 0,1 0 0,0 0 0,-1 0 0,1 0 0,0 0 0,-1 1 0,1-1 0,-20 2 0,-1 5 0,2 2 0,-1 0 0,1 1 0,0 1 0,1 0 0,0 2 0,1 0 0,1 1 0,0 1 0,1 0 0,-17 22 0,26-27 0,0 0 0,1 1 0,0-1 0,1 1 0,-4 17 0,6-21 0,0-1 0,1 0 0,0 1 0,0-1 0,0 0 0,1 1 0,0-1 0,1 1 0,-1-1 0,1 1 0,2 8 0,-1-13 0,0 1 0,-1-1 0,1 1 0,0-1 0,0 1 0,1-1 0,-1 0 0,0 0 0,1 0 0,-1 0 0,1-1 0,0 1 0,-1-1 0,1 1 0,0-1 0,0 0 0,0 0 0,0 0 0,0-1 0,0 1 0,5 0 0,10 1 0,-1-1 0,29-2 0,-30 1 0,-1 0 0,7 0 0,1-1 0,0-1 0,28-6 0,-46 7 0,0 0 0,0-1 0,0 1 0,0-1 0,0 0 0,0-1 0,-1 1 0,1-1 0,-1 0 0,0 0 0,1 0 0,-1 0 0,-1-1 0,1 0 0,-1 0 0,1 0 0,-1 0 0,0 0 0,0-1 0,2-5 0,-4 9 0,-1-1 0,1 1 0,-1-1 0,1 1 0,-1-1 0,1 1 0,-1-1 0,0 1 0,0-1 0,0 1 0,0-1 0,0 1 0,0-1 0,0 0 0,0 1 0,-1-3 0,0 3 0,1 0 0,-1 1 0,1-1 0,-1 1 0,1-1 0,-1 0 0,1 1 0,-1-1 0,0 1 0,1 0 0,-1-1 0,0 1 0,1-1 0,-1 1 0,0 0 0,0-1 0,1 1 0,-1 0 0,0 0 0,0 0 0,1 0 0,-3 0 0,0 0 0,-1 0 0,0 0 0,1 1 0,-1 0 0,1 0 0,-1 0 0,1 0 0,0 0 0,-1 1 0,1 0 0,0-1 0,-5 5 0,3-2 0,0 1 0,0 0 0,0 0 0,0 0 0,1 1 0,-4 6 0,8-12 0,-1 1 0,1-1 0,0 1 0,-1 0 0,1-1 0,0 1 0,0-1 0,-1 1 0,1 0 0,0-1 0,0 1 0,0 0 0,0-1 0,0 1 0,0 0 0,0-1 0,0 1 0,0-1 0,0 1 0,0 0 0,0-1 0,0 1 0,1 0 0,-1-1 0,0 1 0,1 1 0,0-2 0,1 1 0,-1-1 0,1 1 0,-1-1 0,1 1 0,-1-1 0,1 0 0,-1 0 0,1 1 0,-1-1 0,1 0 0,-1 0 0,1-1 0,-1 1 0,1 0 0,-1 0 0,3-2 0,15-3 0,-1-1 0,0-1 0,0-1 0,-1 0 0,24-16 0,37-17 0,-55 28 0,-18 9 0,0 1 0,1 0 0,-1 0 0,1 1 0,-1-1 0,9-1 0,-13 3 0,0 1 0,0 0 0,0 0 0,1 0 0,-1 0 0,0 1 0,0-1 0,0 0 0,0 0 0,0 1 0,0-1 0,0 0 0,0 1 0,0 0 0,0-1 0,0 1 0,0-1 0,0 1 0,0 0 0,0 0 0,0-1 0,0 1 0,-1 0 0,1 0 0,0 0 0,-1 0 0,1 0 0,-1 0 0,1 0 0,-1 0 0,1 0 0,-1 0 0,0 0 0,1 0 0,-1 0 0,0 1 0,0-1 0,0 0 0,0 2 0,2 10 0,-1-9 0,-1 1 0,1 0 0,0-1 0,0 1 0,1-1 0,-1 1 0,1-1 0,4 7 0,-4-9 0,-1-1 0,1 1 0,0-1 0,0 1 0,0-1 0,0 0 0,0 0 0,0 0 0,0 0 0,0 0 0,1-1 0,-1 1 0,0 0 0,0-1 0,1 0 0,-1 1 0,0-1 0,1 0 0,-1 0 0,0-1 0,5 0 0,0 0 0,0 0 0,1-1 0,-1 0 0,0 0 0,0-1 0,0 0 0,0 0 0,0-1 0,-1 0 0,0 0 0,1 0 0,4-6 0,2-1 0,-1-1 0,-1 0 0,0-1 0,13-19 0,-12-7 0,-10 33 0,-2 26 0,0-19 0,0 9 0,0-1 0,0 1 0,1-1 0,0 1 0,3 11 0,-4-20 0,0 0 0,1 0 0,-1 0 0,1 0 0,-1 0 0,1 0 0,-1 0 0,1 0 0,0 0 0,-1-1 0,1 1 0,0 0 0,0 0 0,-1 0 0,1-1 0,0 1 0,0 0 0,0-1 0,0 1 0,0-1 0,2 1 0,-1-1 0,0 0 0,0 0 0,-1 0 0,1 0 0,0-1 0,0 1 0,0-1 0,0 1 0,0-1 0,-1 0 0,1 1 0,0-1 0,0 0 0,-1 0 0,1 0 0,-1-1 0,3-1 0,5-5 0,1-2 0,-1 1 0,-1-1 0,0-1 0,0 1 0,-1-1 0,-1 0 0,0-1 0,0 0 0,-1 0 0,0 0 0,-1-1 0,-1 1 0,0-1 0,2-26 0,-6 62 0,0-4 0,0 0 0,2 0 0,4 35 0,-5-51 0,0 1 0,1-1 0,0 0 0,-1 0 0,1 1 0,0-1 0,1 0 0,-1 0 0,0 0 0,1-1 0,0 1 0,0 0 0,0 0 0,0-1 0,0 1 0,0-1 0,1 0 0,-1 0 0,1 0 0,-1 0 0,1 0 0,0 0 0,0-1 0,0 1 0,0-1 0,0 0 0,0 0 0,0 0 0,0 0 0,4 0 0,-4-1 0,0 0 0,-1-1 0,1 1 0,0-1 0,0 1 0,-1-1 0,1 0 0,-1 0 0,1 0 0,-1 0 0,1-1 0,-1 1 0,1 0 0,-1-1 0,3-3 0,33-35 0,-11 11 0,-6 8 0,0-2 0,-2 0 0,32-50 0,-17 23 0,-27 41 0,1-1 0,1 1 0,-1 1 0,1-1 0,1 1 0,10-7 0,-19 15 0,0 0 0,0 0 0,0-1 0,0 1 0,0 0 0,-1 0 0,1 0 0,0 0 0,0 0 0,0 1 0,0-1 0,0 0 0,0 0 0,-1 1 0,1-1 0,0 0 0,0 1 0,0-1 0,-1 1 0,1-1 0,0 1 0,0-1 0,-1 1 0,1-1 0,0 1 0,-1 0 0,1-1 0,-1 1 0,1 0 0,-1 0 0,1-1 0,-1 1 0,0 0 0,1 0 0,-1 0 0,0 0 0,0-1 0,1 1 0,-1 0 0,0 0 0,0 0 0,0 0 0,0 0 0,0 1 0,2 48 0,-2-46 0,2 18 0,1-1 0,0 1 0,2-1 0,0 0 0,2-1 0,0 1 0,14 26 0,-20-45 0,1 1 0,0 1 0,1 0 0,-1 0 0,1-1 0,0 1 0,0-1 0,0 0 0,1 0 0,-1 0 0,1 0 0,0-1 0,-1 0 0,1 1 0,5 1 0,18 12 0,-27-16 0,0 0 0,0 1 0,0-1 0,0 0 0,0 0 0,1 0 0,-1 0 0,0 0 0,0 0 0,0 1 0,0-1 0,0 0 0,0 0 0,0 0 0,0 0 0,0 1 0,0-1 0,0 0 0,0 0 0,0 0 0,0 0 0,0 1 0,0-1 0,0 0 0,0 0 0,0 0 0,0 0 0,0 0 0,0 1 0,0-1 0,0 0 0,0 0 0,-1 0 0,1 0 0,0 0 0,0 1 0,0-1 0,0 0 0,0 0 0,0 0 0,0 0 0,-1 0 0,1 0 0,0 0 0,0 0 0,0 0 0,0 1 0,-1-1 0,1 0 0,-15 7 0,-14 1 0,1-2 0,0 2 0,1 1 0,0 1 0,-39 21 0,37-17 0,-195 68 0,94-38 0,-53 5 0,133-32 0,-1-2 0,0-3 0,-1-2 0,-61 4 0,-64 22 0,152-34 0,-182 12 0,43-4 0,102-4 0,-324-2 0,206-6 0,-348 2 0,351-19 0,-211 20 0,545-10 0,10 0 0,221-9-575,-219 20 719,279-4-1374,-294-6 1230,109-2 0,889 11-241,-1074-5 1191,135-25 0,-207 28-948,134-19-2,-128 18 34,-1 0-1,0-1 0,18-7 0,18-4-1531,-35 12-5328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16:30.2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0 268 24575,'86'2'0,"93"-4"0,-157-2 0,-1 0 0,1-1 0,-1-2 0,34-14 0,18-6 0,-69 25 0,0 0 0,0 0 0,-1 0 0,0-1 0,1 1 0,-1-1 0,0 0 0,0 0 0,0 0 0,-1 0 0,1 0 0,-1-1 0,1 1 0,2-8 0,27-61 0,-25 52 0,-6 19 0,0 0 0,-1 0 0,1 0 0,-1-1 0,1 1 0,-1 0 0,1 0 0,-1 0 0,0 0 0,0 0 0,0 0 0,1-1 0,-1 1 0,0 0 0,0 0 0,-1 0 0,1-1 0,0 1 0,0 0 0,0 0 0,-1 0 0,1 0 0,-1 0 0,1 0 0,-2-2 0,1 2 0,0 1 0,0-1 0,-1 1 0,1-1 0,0 1 0,-1 0 0,1-1 0,0 1 0,-1 0 0,1 0 0,0 0 0,-1 0 0,1 0 0,0 1 0,0-1 0,-1 0 0,1 1 0,-2 0 0,-5 1 0,0 1 0,1 1 0,-1-1 0,1 1 0,0 1 0,-9 6 0,8-3 0,0 0 0,0 1 0,1 0 0,1 0 0,-1 0 0,2 1 0,-1 0 0,1 0 0,-6 19 0,10-26 0,0-1 0,1 1 0,-1 0 0,1 0 0,0 0 0,-1 0 0,1 0 0,1 0 0,-1 0 0,0 0 0,1 0 0,-1 0 0,1-1 0,0 1 0,0 0 0,0 0 0,2 2 0,-1-2 0,0-1 0,1 1 0,-1-1 0,0 0 0,1 0 0,0 0 0,-1 0 0,1-1 0,0 1 0,0-1 0,0 0 0,0 0 0,0 0 0,1 0 0,-1 0 0,0-1 0,0 1 0,1-1 0,3 0 0,1 0 0,1-1 0,0 0 0,-1-1 0,1 0 0,-1 0 0,0 0 0,0-1 0,0-1 0,0 1 0,0-1 0,-1-1 0,1 1 0,-1-1 0,9-8 0,4-4 0,-1-1 0,0-1 0,24-30 0,-31 36 0,-6 13 0,-5 26 0,-1-14 0,-1 6 0,0-9 0,0 0 0,1 1 0,0-1 0,3 17 0,-3-25 0,1 0 0,-1 0 0,0 0 0,1 0 0,-1 0 0,0 0 0,1 0 0,-1 0 0,1 0 0,0 0 0,-1 0 0,1 0 0,0 0 0,-1 0 0,1-1 0,0 1 0,0 0 0,0-1 0,0 1 0,0-1 0,-1 1 0,1-1 0,0 1 0,0-1 0,0 1 0,1-1 0,-1 0 0,0 0 0,0 1 0,0-1 0,0 0 0,0 0 0,0 0 0,0 0 0,0-1 0,0 1 0,0 0 0,0 0 0,0 0 0,0-1 0,0 1 0,0-1 0,0 1 0,0-1 0,0 1 0,0-1 0,0 1 0,1-2 0,9-5 0,-1 0 0,0 0 0,0-1 0,-1 0 0,0 0 0,0-1 0,-1-1 0,9-12 0,35-36 0,-52 58 0,1-1 0,-1 1 0,0-1 0,1 1 0,-1 0 0,0-1 0,1 1 0,-1 0 0,1 0 0,-1-1 0,0 1 0,1 0 0,-1 0 0,1 0 0,-1-1 0,1 1 0,-1 0 0,1 0 0,-1 0 0,1 0 0,-1 0 0,1 0 0,-1 0 0,1 0 0,-1 0 0,1 0 0,-1 0 0,1 0 0,-1 1 0,1-1 0,-1 0 0,1 0 0,-1 0 0,0 1 0,1-1 0,-1 0 0,1 0 0,-1 1 0,0-1 0,1 0 0,-1 1 0,0-1 0,1 1 0,-1-1 0,0 0 0,0 1 0,1-1 0,-1 1 0,0-1 0,0 1 0,0-1 0,1 1 0,-1-1 0,0 1 0,0-1 0,0 1 0,0 0 0,5 40 0,-3-26 0,-1-10 0,0 1 0,0-1 0,1 0 0,0 0 0,0 0 0,0 0 0,1 0 0,0 0 0,0-1 0,0 1 0,0-1 0,1 0 0,0 0 0,-1 0 0,8 5 0,-8-7 0,-1-1 0,1 0 0,0 0 0,0 0 0,0 0 0,0 0 0,0-1 0,0 1 0,0-1 0,0 0 0,0 1 0,0-1 0,0-1 0,0 1 0,0 0 0,0-1 0,0 0 0,-1 0 0,1 1 0,0-2 0,0 1 0,0 0 0,-1-1 0,1 1 0,-1-1 0,1 0 0,-1 1 0,0-1 0,3-3 0,43-39 0,40-50 0,-31 33 0,-57 61 0,0 0 0,0-1 0,1 1 0,-1-1 0,0 1 0,1 0 0,-1 0 0,0-1 0,1 1 0,-1 0 0,0 0 0,1-1 0,-1 1 0,0 0 0,1 0 0,-1 0 0,1-1 0,-1 1 0,1 0 0,-1 0 0,0 0 0,1 0 0,-1 0 0,1 0 0,-1 0 0,1 0 0,-1 0 0,0 0 0,1 0 0,-1 0 0,1 0 0,-1 1 0,1-1 0,-1 0 0,0 0 0,1 0 0,-1 1 0,0-1 0,1 0 0,-1 0 0,0 1 0,1-1 0,-1 0 0,0 1 0,1-1 0,-1 0 0,0 1 0,0-1 0,1 0 0,-1 1 0,0-1 0,0 1 0,0-1 0,0 0 0,0 1 0,1-1 0,-1 1 0,0-1 0,0 1 0,0-1 0,0 0 0,0 2 0,5 38 0,-4-26 0,1-4 0,1 0 0,-1-1 0,2 0 0,-1 0 0,1 0 0,1 0 0,0 0 0,0-1 0,0 0 0,1 0 0,0 0 0,8 6 0,-8-9 0,0 0 0,0 0 0,1-1 0,-1 0 0,1 0 0,0 0 0,1-1 0,-1 0 0,1-1 0,-1 0 0,1 0 0,-1 0 0,1-1 0,0 0 0,11-1 0,0 1 0,-4-1 0,0 0 0,0-1 0,22-3 0,-33 3 0,0 0 0,0 0 0,-1-1 0,1 1 0,0-1 0,0 0 0,-1 0 0,1 0 0,-1 0 0,1-1 0,-1 1 0,0-1 0,0 0 0,0 0 0,-1 0 0,1 0 0,3-6 0,-6 9 0,0 0 0,1-1 0,-1 1 0,0 0 0,1-1 0,-1 1 0,0 0 0,0-1 0,1 1 0,-1 0 0,0-1 0,0 1 0,0-1 0,0 1 0,0 0 0,1-1 0,-1 1 0,0-1 0,0 1 0,0-1 0,0 1 0,0-1 0,0 1 0,0 0 0,-1-1 0,1 1 0,0-1 0,0 1 0,0-1 0,-1 0 0,-11 4 0,-18 16 0,22-10 0,0 0 0,1 0 0,0 1 0,-11 19 0,-6 10 0,-9 20 0,30-52 0,1 0 0,-2 0 0,1 0 0,-1-1 0,0 1 0,0-1 0,-1 0 0,1 0 0,-1-1 0,-1 1 0,1-1 0,-1 0 0,0-1 0,0 0 0,0 1 0,-10 3 0,-68 17 0,64-21 0,1 1 0,-28 11 0,43-13-1365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1-08T16:16:23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255 1 24575,'-2'0'0,"0"1"0,-1-1 0,1 1 0,0 0 0,0 0 0,0 0 0,0 0 0,0 0 0,0 0 0,0 1 0,0-1 0,1 1 0,-1-1 0,0 1 0,1 0 0,-1 0 0,1-1 0,0 1 0,0 0 0,0 0 0,0 0 0,0 0 0,0 1 0,-1 1 0,-19 65 0,16-50 0,-2 11 0,2-1 0,1 1 0,1 0 0,2 60 0,1 456 0,-18-388 0,16-126 0,-1-1 0,-10 45 0,7-45 0,1 0 0,-1 51 0,3-59 0,0 1 0,-1-1 0,-2 1 0,0-1 0,-2-1 0,0 1 0,-2-1 0,-13 23 0,21-41-127,-1 0 0,1 0-1,-1-1 1,0 1-1,-1-1 1,1 0 0,0 0-1,-7 4 1,9-6-92,-8 6-6607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Ano11</b:Tag>
    <b:SourceType>InternetSite</b:SourceType>
    <b:Guid>{42AA817F-2E44-459C-AAB6-EE39ECED4F76}</b:Guid>
    <b:Author>
      <b:Author>
        <b:NameList>
          <b:Person>
            <b:Last>Anonymous</b:Last>
          </b:Person>
        </b:NameList>
      </b:Author>
    </b:Author>
    <b:Title>The C++ Resource Network</b:Title>
    <b:Year>2011</b:Year>
    <b:YearAccessed>2012</b:YearAccessed>
    <b:MonthAccessed>November</b:MonthAccessed>
    <b:DayAccessed>21</b:DayAccessed>
    <b:URL>http://www.cplusplus.com</b:URL>
    <b:RefOrder>2</b:RefOrder>
  </b:Source>
  <b:Source>
    <b:Tag>Bus10</b:Tag>
    <b:SourceType>Book</b:SourceType>
    <b:Guid>{2688A6F5-DCF6-40BE-854D-B98B93B3751A}</b:Guid>
    <b:Title>Mastering Unreal Technology Volume 1: Introduction to Level Design with Unreal Engine 3</b:Title>
    <b:Year>2010</b:Year>
    <b:City>Indiana</b:City>
    <b:Publisher>Sams Publishing</b:Publisher>
    <b:Edition>1</b:Edition>
    <b:Author>
      <b:Author>
        <b:NameList>
          <b:Person>
            <b:Last>Busby</b:Last>
            <b:First>Jason</b:First>
          </b:Person>
          <b:Person>
            <b:Last>Parrish</b:Last>
            <b:First>Zak</b:First>
          </b:Person>
          <b:Person>
            <b:Last>Wilson</b:Last>
            <b:First>Jeff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4D99CFC6-892A-412F-A751-E916E9295F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[TEMPLATE] BUKU TA - TESIS.dotx</Template>
  <TotalTime>1228</TotalTime>
  <Pages>136</Pages>
  <Words>26220</Words>
  <Characters>149456</Characters>
  <Application>Microsoft Office Word</Application>
  <DocSecurity>0</DocSecurity>
  <Lines>1245</Lines>
  <Paragraphs>350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</dc:creator>
  <cp:keywords/>
  <cp:lastModifiedBy>Charles Ciputra</cp:lastModifiedBy>
  <cp:revision>349</cp:revision>
  <cp:lastPrinted>2023-01-12T12:53:00Z</cp:lastPrinted>
  <dcterms:created xsi:type="dcterms:W3CDTF">2022-12-30T02:59:00Z</dcterms:created>
  <dcterms:modified xsi:type="dcterms:W3CDTF">2023-01-12T17:18:00Z</dcterms:modified>
</cp:coreProperties>
</file>