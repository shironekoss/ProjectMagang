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ink/ink1.xml" ContentType="application/inkml+xml"/>
  <Override PartName="/word/ink/ink2.xml" ContentType="application/inkml+xml"/>
  <Override PartName="/word/ink/ink3.xml" ContentType="application/inkml+xml"/>
  <Override PartName="/word/ink/ink4.xml" ContentType="application/inkml+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3.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Look w:val="04A0" w:firstRow="1" w:lastRow="0" w:firstColumn="1" w:lastColumn="0" w:noHBand="0" w:noVBand="1"/>
      </w:tblPr>
      <w:tblGrid>
        <w:gridCol w:w="7937"/>
      </w:tblGrid>
      <w:tr w:rsidR="00D45ECD" w:rsidRPr="00892261" w14:paraId="427429E3" w14:textId="77777777" w:rsidTr="00EA2B4F">
        <w:trPr>
          <w:trHeight w:hRule="exact" w:val="3119"/>
        </w:trPr>
        <w:tc>
          <w:tcPr>
            <w:tcW w:w="7937" w:type="dxa"/>
          </w:tcPr>
          <w:p w14:paraId="6F13E0D2" w14:textId="77777777" w:rsidR="00D45ECD" w:rsidRDefault="00D45ECD" w:rsidP="00EA2B4F">
            <w:pPr>
              <w:pStyle w:val="STTSNormalCover"/>
            </w:pPr>
            <w:r>
              <w:t>KERJA PRAKTEK</w:t>
            </w:r>
          </w:p>
          <w:p w14:paraId="68A4D498" w14:textId="77777777" w:rsidR="00D45ECD" w:rsidRDefault="00D45ECD" w:rsidP="00EA2B4F">
            <w:pPr>
              <w:pStyle w:val="STTSNormalCover"/>
            </w:pPr>
            <w:r>
              <w:t>di</w:t>
            </w:r>
          </w:p>
          <w:p w14:paraId="167CB23F" w14:textId="77777777" w:rsidR="00D45ECD" w:rsidRDefault="00D45ECD" w:rsidP="00EA2B4F">
            <w:pPr>
              <w:pStyle w:val="STTSNormalCover"/>
            </w:pPr>
            <w:r>
              <w:t>PT. Adiputro Wirasejati</w:t>
            </w:r>
          </w:p>
          <w:p w14:paraId="48CEEB5C" w14:textId="77777777" w:rsidR="00D45ECD" w:rsidRDefault="00D45ECD" w:rsidP="00EA2B4F">
            <w:pPr>
              <w:pStyle w:val="STTSNormalCover"/>
            </w:pPr>
            <w:r>
              <w:t>Jl. Raya Balearjosari No. 35</w:t>
            </w:r>
          </w:p>
          <w:p w14:paraId="45280568" w14:textId="77777777" w:rsidR="00D45ECD" w:rsidRDefault="00D45ECD" w:rsidP="00EA2B4F">
            <w:pPr>
              <w:pStyle w:val="STTSNormalCover"/>
            </w:pPr>
            <w:r>
              <w:t>Malang</w:t>
            </w:r>
          </w:p>
          <w:p w14:paraId="2B645095" w14:textId="77777777" w:rsidR="00D45ECD" w:rsidRPr="00BE08B6" w:rsidRDefault="00D45ECD" w:rsidP="00EA2B4F">
            <w:pPr>
              <w:pStyle w:val="STTSNormalCover"/>
            </w:pPr>
            <w:r>
              <w:t>22 Agustus 2022 s/d 16 Desember 2022</w:t>
            </w:r>
          </w:p>
        </w:tc>
      </w:tr>
      <w:tr w:rsidR="00D45ECD" w14:paraId="772A71E4" w14:textId="77777777" w:rsidTr="00EA2B4F">
        <w:trPr>
          <w:trHeight w:hRule="exact" w:val="3686"/>
        </w:trPr>
        <w:tc>
          <w:tcPr>
            <w:tcW w:w="7937" w:type="dxa"/>
            <w:vAlign w:val="center"/>
          </w:tcPr>
          <w:p w14:paraId="7D77C76C" w14:textId="77777777" w:rsidR="00D45ECD" w:rsidRDefault="00D45ECD" w:rsidP="00EA2B4F">
            <w:pPr>
              <w:pStyle w:val="STTSNormalCover"/>
            </w:pPr>
            <w:r>
              <w:rPr>
                <w:rFonts w:cs="Arial"/>
                <w:b w:val="0"/>
                <w:noProof/>
              </w:rPr>
              <w:drawing>
                <wp:inline distT="0" distB="0" distL="0" distR="0" wp14:anchorId="35C25B58" wp14:editId="7C371608">
                  <wp:extent cx="2305050" cy="2305050"/>
                  <wp:effectExtent l="19050" t="0" r="0" b="0"/>
                  <wp:docPr id="1" name="Picture 1" descr="LOGO ISTTS TRANS PUTI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ISTTS TRANS PUTIH"/>
                          <pic:cNvPicPr>
                            <a:picLocks noChangeAspect="1" noChangeArrowheads="1"/>
                          </pic:cNvPicPr>
                        </pic:nvPicPr>
                        <pic:blipFill>
                          <a:blip r:embed="rId8" cstate="print"/>
                          <a:srcRect/>
                          <a:stretch>
                            <a:fillRect/>
                          </a:stretch>
                        </pic:blipFill>
                        <pic:spPr bwMode="auto">
                          <a:xfrm>
                            <a:off x="0" y="0"/>
                            <a:ext cx="2305050" cy="2305050"/>
                          </a:xfrm>
                          <a:prstGeom prst="rect">
                            <a:avLst/>
                          </a:prstGeom>
                          <a:noFill/>
                          <a:ln w="9525">
                            <a:noFill/>
                            <a:miter lim="800000"/>
                            <a:headEnd/>
                            <a:tailEnd/>
                          </a:ln>
                        </pic:spPr>
                      </pic:pic>
                    </a:graphicData>
                  </a:graphic>
                </wp:inline>
              </w:drawing>
            </w:r>
          </w:p>
        </w:tc>
      </w:tr>
      <w:tr w:rsidR="00D45ECD" w14:paraId="30CB1739" w14:textId="77777777" w:rsidTr="00EA2B4F">
        <w:trPr>
          <w:trHeight w:hRule="exact" w:val="567"/>
        </w:trPr>
        <w:tc>
          <w:tcPr>
            <w:tcW w:w="7937" w:type="dxa"/>
            <w:vAlign w:val="center"/>
          </w:tcPr>
          <w:p w14:paraId="32603B2E" w14:textId="77777777" w:rsidR="00D45ECD" w:rsidRDefault="00D45ECD" w:rsidP="00EA2B4F">
            <w:pPr>
              <w:pStyle w:val="STTSNormalCover"/>
            </w:pPr>
          </w:p>
        </w:tc>
      </w:tr>
      <w:tr w:rsidR="00D45ECD" w:rsidRPr="006173C7" w14:paraId="2DAD25C9" w14:textId="77777777" w:rsidTr="00EA2B4F">
        <w:trPr>
          <w:trHeight w:hRule="exact" w:val="2608"/>
        </w:trPr>
        <w:tc>
          <w:tcPr>
            <w:tcW w:w="7937" w:type="dxa"/>
            <w:vAlign w:val="center"/>
          </w:tcPr>
          <w:p w14:paraId="7A46B26E" w14:textId="77777777" w:rsidR="00D45ECD" w:rsidRPr="00C522C4" w:rsidRDefault="00D45ECD" w:rsidP="00EA2B4F">
            <w:pPr>
              <w:pStyle w:val="STTSNormalCover"/>
            </w:pPr>
            <w:r w:rsidRPr="00C522C4">
              <w:t>Oleh:</w:t>
            </w:r>
          </w:p>
          <w:tbl>
            <w:tblPr>
              <w:tblStyle w:val="TableGrid"/>
              <w:tblW w:w="4536" w:type="dxa"/>
              <w:tblInd w:w="15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18"/>
              <w:gridCol w:w="1618"/>
            </w:tblGrid>
            <w:tr w:rsidR="00D45ECD" w14:paraId="2E7065B9" w14:textId="77777777" w:rsidTr="00EA2B4F">
              <w:tc>
                <w:tcPr>
                  <w:tcW w:w="3964" w:type="dxa"/>
                </w:tcPr>
                <w:p w14:paraId="0538262B" w14:textId="77777777" w:rsidR="00D45ECD" w:rsidRDefault="00D45ECD" w:rsidP="00EA2B4F">
                  <w:pPr>
                    <w:pStyle w:val="STTSNormalCover"/>
                    <w:jc w:val="left"/>
                  </w:pPr>
                  <w:r>
                    <w:t>Charles Ciputra W</w:t>
                  </w:r>
                </w:p>
              </w:tc>
              <w:tc>
                <w:tcPr>
                  <w:tcW w:w="572" w:type="dxa"/>
                </w:tcPr>
                <w:p w14:paraId="561CEB01" w14:textId="77777777" w:rsidR="00D45ECD" w:rsidRDefault="00D45ECD" w:rsidP="00EA2B4F">
                  <w:pPr>
                    <w:pStyle w:val="STTSNormalCover"/>
                  </w:pPr>
                  <w:r>
                    <w:t>219310433</w:t>
                  </w:r>
                </w:p>
              </w:tc>
            </w:tr>
            <w:tr w:rsidR="00D45ECD" w14:paraId="0F8AF942" w14:textId="77777777" w:rsidTr="00EA2B4F">
              <w:tc>
                <w:tcPr>
                  <w:tcW w:w="3964" w:type="dxa"/>
                </w:tcPr>
                <w:p w14:paraId="28FB3450" w14:textId="77777777" w:rsidR="00D45ECD" w:rsidRDefault="00D45ECD" w:rsidP="00EA2B4F">
                  <w:pPr>
                    <w:pStyle w:val="STTSNormalCover"/>
                    <w:jc w:val="left"/>
                  </w:pPr>
                  <w:r>
                    <w:t>Felis Gosal</w:t>
                  </w:r>
                </w:p>
              </w:tc>
              <w:tc>
                <w:tcPr>
                  <w:tcW w:w="572" w:type="dxa"/>
                </w:tcPr>
                <w:p w14:paraId="4812AD31" w14:textId="77777777" w:rsidR="00D45ECD" w:rsidRDefault="00D45ECD" w:rsidP="00EA2B4F">
                  <w:pPr>
                    <w:pStyle w:val="STTSNormalCover"/>
                  </w:pPr>
                  <w:r>
                    <w:t>219310436</w:t>
                  </w:r>
                </w:p>
              </w:tc>
            </w:tr>
            <w:tr w:rsidR="00D45ECD" w14:paraId="3C37E1C3" w14:textId="77777777" w:rsidTr="00EA2B4F">
              <w:tc>
                <w:tcPr>
                  <w:tcW w:w="3964" w:type="dxa"/>
                </w:tcPr>
                <w:p w14:paraId="61892540" w14:textId="77777777" w:rsidR="00D45ECD" w:rsidRDefault="00D45ECD" w:rsidP="00EA2B4F">
                  <w:pPr>
                    <w:pStyle w:val="STTSNormalCover"/>
                    <w:jc w:val="left"/>
                  </w:pPr>
                </w:p>
              </w:tc>
              <w:tc>
                <w:tcPr>
                  <w:tcW w:w="572" w:type="dxa"/>
                </w:tcPr>
                <w:p w14:paraId="65670501" w14:textId="77777777" w:rsidR="00D45ECD" w:rsidRDefault="00D45ECD" w:rsidP="00EA2B4F">
                  <w:pPr>
                    <w:pStyle w:val="STTSNormalCover"/>
                  </w:pPr>
                </w:p>
              </w:tc>
            </w:tr>
            <w:tr w:rsidR="00D45ECD" w14:paraId="55722E6D" w14:textId="77777777" w:rsidTr="00EA2B4F">
              <w:tc>
                <w:tcPr>
                  <w:tcW w:w="3964" w:type="dxa"/>
                </w:tcPr>
                <w:p w14:paraId="46DCCCFB" w14:textId="77777777" w:rsidR="00D45ECD" w:rsidRDefault="00D45ECD" w:rsidP="00EA2B4F">
                  <w:pPr>
                    <w:pStyle w:val="STTSNormalCover"/>
                    <w:jc w:val="left"/>
                  </w:pPr>
                </w:p>
              </w:tc>
              <w:tc>
                <w:tcPr>
                  <w:tcW w:w="572" w:type="dxa"/>
                </w:tcPr>
                <w:p w14:paraId="1FB09C8A" w14:textId="77777777" w:rsidR="00D45ECD" w:rsidRDefault="00D45ECD" w:rsidP="00EA2B4F">
                  <w:pPr>
                    <w:pStyle w:val="STTSNormalCover"/>
                  </w:pPr>
                </w:p>
              </w:tc>
            </w:tr>
          </w:tbl>
          <w:p w14:paraId="186BF2B4" w14:textId="77777777" w:rsidR="00D45ECD" w:rsidRDefault="00D45ECD" w:rsidP="00EA2B4F">
            <w:pPr>
              <w:pStyle w:val="STTSNormalCover"/>
            </w:pPr>
          </w:p>
          <w:p w14:paraId="004A9479" w14:textId="77777777" w:rsidR="00D45ECD" w:rsidRPr="006173C7" w:rsidRDefault="00D45ECD" w:rsidP="00EA2B4F"/>
          <w:p w14:paraId="482E9875" w14:textId="77777777" w:rsidR="00D45ECD" w:rsidRPr="006173C7" w:rsidRDefault="00D45ECD" w:rsidP="00EA2B4F"/>
          <w:p w14:paraId="3E9BAAAE" w14:textId="77777777" w:rsidR="00D45ECD" w:rsidRPr="006173C7" w:rsidRDefault="00D45ECD" w:rsidP="00EA2B4F"/>
          <w:p w14:paraId="74EFA5D5" w14:textId="77777777" w:rsidR="00D45ECD" w:rsidRPr="006173C7" w:rsidRDefault="00D45ECD" w:rsidP="00EA2B4F"/>
          <w:p w14:paraId="28B9C74E" w14:textId="77777777" w:rsidR="00D45ECD" w:rsidRPr="006173C7" w:rsidRDefault="00D45ECD" w:rsidP="00EA2B4F"/>
          <w:p w14:paraId="7A1FB69A" w14:textId="77777777" w:rsidR="00D45ECD" w:rsidRPr="006173C7" w:rsidRDefault="00D45ECD" w:rsidP="00EA2B4F"/>
        </w:tc>
      </w:tr>
      <w:tr w:rsidR="00D45ECD" w14:paraId="49AE10AB" w14:textId="77777777" w:rsidTr="00EA2B4F">
        <w:trPr>
          <w:trHeight w:hRule="exact" w:val="2835"/>
        </w:trPr>
        <w:tc>
          <w:tcPr>
            <w:tcW w:w="7937" w:type="dxa"/>
          </w:tcPr>
          <w:p w14:paraId="668F62F7" w14:textId="77777777" w:rsidR="00D45ECD" w:rsidRDefault="00D45ECD" w:rsidP="00EA2B4F">
            <w:pPr>
              <w:pStyle w:val="STTSNormalCover"/>
            </w:pPr>
            <w:r>
              <w:t>PROGRAM SARJANA</w:t>
            </w:r>
          </w:p>
          <w:p w14:paraId="25D47A7E" w14:textId="77777777" w:rsidR="00D45ECD" w:rsidRDefault="00D45ECD" w:rsidP="00EA2B4F">
            <w:pPr>
              <w:pStyle w:val="STTSNormalCover"/>
            </w:pPr>
            <w:r>
              <w:t>PROGRAM STUDI TEKNIK INFORMATIKA</w:t>
            </w:r>
          </w:p>
          <w:p w14:paraId="636C08AA" w14:textId="77777777" w:rsidR="00D45ECD" w:rsidRDefault="00D45ECD" w:rsidP="00EA2B4F">
            <w:pPr>
              <w:pStyle w:val="STTSNormalCover"/>
            </w:pPr>
            <w:r w:rsidRPr="00C522C4">
              <w:t xml:space="preserve">FAKULTAS </w:t>
            </w:r>
            <w:r>
              <w:t>SAINS DAN TEKNOLOGI</w:t>
            </w:r>
          </w:p>
          <w:p w14:paraId="42955A3E" w14:textId="77777777" w:rsidR="00D45ECD" w:rsidRDefault="00D45ECD" w:rsidP="00EA2B4F">
            <w:pPr>
              <w:pStyle w:val="STTSNormalCover"/>
            </w:pPr>
            <w:r>
              <w:t>INSTITUT SAINS DAN TEKNOLOGI TERPADU SURABAYA</w:t>
            </w:r>
          </w:p>
          <w:p w14:paraId="5C4D2FE7" w14:textId="77777777" w:rsidR="00D45ECD" w:rsidRDefault="00D45ECD" w:rsidP="00A74678">
            <w:pPr>
              <w:pStyle w:val="STTSNormalCover"/>
            </w:pPr>
            <w:r>
              <w:t>SURABAYA</w:t>
            </w:r>
          </w:p>
          <w:p w14:paraId="6CA67A48" w14:textId="785EB877" w:rsidR="0020582F" w:rsidRDefault="0020582F" w:rsidP="00A74678">
            <w:pPr>
              <w:pStyle w:val="STTSNormalCover"/>
            </w:pPr>
            <w:r>
              <w:t>2023</w:t>
            </w:r>
          </w:p>
        </w:tc>
      </w:tr>
    </w:tbl>
    <w:p w14:paraId="04FE0415" w14:textId="66A67D68" w:rsidR="00A03628" w:rsidRPr="00A74678" w:rsidRDefault="00DD6B2D" w:rsidP="00A74678">
      <w:pPr>
        <w:ind w:firstLine="0"/>
        <w:jc w:val="center"/>
      </w:pPr>
      <w:r>
        <w:rPr>
          <w:b/>
        </w:rPr>
        <w:br w:type="page"/>
      </w:r>
      <w:r w:rsidR="006D7CC3" w:rsidRPr="006D7CC3">
        <w:rPr>
          <w:rFonts w:eastAsiaTheme="minorEastAsia"/>
          <w:b/>
          <w:bCs/>
          <w:kern w:val="2"/>
          <w:sz w:val="28"/>
          <w:szCs w:val="28"/>
          <w:lang w:eastAsia="ko-KR"/>
          <w14:ligatures w14:val="standardContextual"/>
        </w:rPr>
        <w:lastRenderedPageBreak/>
        <w:t>KERJA PRAKTEK</w:t>
      </w:r>
    </w:p>
    <w:p w14:paraId="39222A31" w14:textId="77777777" w:rsidR="006D7CC3" w:rsidRPr="006D7CC3" w:rsidRDefault="006D7CC3" w:rsidP="00192364">
      <w:pPr>
        <w:spacing w:after="160"/>
        <w:ind w:firstLine="0"/>
        <w:jc w:val="center"/>
        <w:rPr>
          <w:rFonts w:eastAsiaTheme="minorEastAsia"/>
          <w:b/>
          <w:bCs/>
          <w:kern w:val="2"/>
          <w:sz w:val="28"/>
          <w:szCs w:val="28"/>
          <w:lang w:eastAsia="ko-KR"/>
          <w14:ligatures w14:val="standardContextual"/>
        </w:rPr>
      </w:pPr>
      <w:r w:rsidRPr="006D7CC3">
        <w:rPr>
          <w:rFonts w:eastAsiaTheme="minorEastAsia"/>
          <w:b/>
          <w:bCs/>
          <w:kern w:val="2"/>
          <w:sz w:val="28"/>
          <w:szCs w:val="28"/>
          <w:lang w:eastAsia="ko-KR"/>
          <w14:ligatures w14:val="standardContextual"/>
        </w:rPr>
        <w:t>di</w:t>
      </w:r>
    </w:p>
    <w:p w14:paraId="6EB97EA7" w14:textId="77777777" w:rsidR="006D7CC3" w:rsidRPr="006D7CC3" w:rsidRDefault="006D7CC3" w:rsidP="006D7CC3">
      <w:pPr>
        <w:spacing w:after="160" w:line="240" w:lineRule="auto"/>
        <w:ind w:firstLine="0"/>
        <w:jc w:val="center"/>
        <w:rPr>
          <w:rFonts w:eastAsiaTheme="minorEastAsia"/>
          <w:b/>
          <w:bCs/>
          <w:kern w:val="2"/>
          <w:sz w:val="28"/>
          <w:szCs w:val="28"/>
          <w:lang w:eastAsia="ko-KR"/>
          <w14:ligatures w14:val="standardContextual"/>
        </w:rPr>
      </w:pPr>
      <w:r w:rsidRPr="006D7CC3">
        <w:rPr>
          <w:rFonts w:eastAsiaTheme="minorEastAsia"/>
          <w:b/>
          <w:bCs/>
          <w:kern w:val="2"/>
          <w:sz w:val="28"/>
          <w:szCs w:val="28"/>
          <w:lang w:eastAsia="ko-KR"/>
          <w14:ligatures w14:val="standardContextual"/>
        </w:rPr>
        <w:t>PT. Adiputro Wirasejati</w:t>
      </w:r>
    </w:p>
    <w:p w14:paraId="5D3CB93D" w14:textId="77777777" w:rsidR="006D7CC3" w:rsidRPr="006D7CC3" w:rsidRDefault="006D7CC3" w:rsidP="006D7CC3">
      <w:pPr>
        <w:spacing w:after="160" w:line="240" w:lineRule="auto"/>
        <w:ind w:firstLine="0"/>
        <w:jc w:val="center"/>
        <w:rPr>
          <w:rFonts w:eastAsiaTheme="minorEastAsia"/>
          <w:b/>
          <w:bCs/>
          <w:kern w:val="2"/>
          <w:sz w:val="28"/>
          <w:szCs w:val="28"/>
          <w:lang w:eastAsia="ko-KR"/>
          <w14:ligatures w14:val="standardContextual"/>
        </w:rPr>
      </w:pPr>
      <w:r w:rsidRPr="006D7CC3">
        <w:rPr>
          <w:rFonts w:eastAsiaTheme="minorEastAsia"/>
          <w:b/>
          <w:bCs/>
          <w:kern w:val="2"/>
          <w:sz w:val="28"/>
          <w:szCs w:val="28"/>
          <w:lang w:eastAsia="ko-KR"/>
          <w14:ligatures w14:val="standardContextual"/>
        </w:rPr>
        <w:t>Jl. Raya Balearjosari No. 35</w:t>
      </w:r>
    </w:p>
    <w:p w14:paraId="7D9B3AA3" w14:textId="77777777" w:rsidR="006D7CC3" w:rsidRPr="006D7CC3" w:rsidRDefault="006D7CC3" w:rsidP="006D7CC3">
      <w:pPr>
        <w:spacing w:after="160" w:line="240" w:lineRule="auto"/>
        <w:ind w:firstLine="0"/>
        <w:jc w:val="center"/>
        <w:rPr>
          <w:rFonts w:eastAsiaTheme="minorEastAsia"/>
          <w:b/>
          <w:bCs/>
          <w:kern w:val="2"/>
          <w:sz w:val="28"/>
          <w:szCs w:val="28"/>
          <w:lang w:eastAsia="ko-KR"/>
          <w14:ligatures w14:val="standardContextual"/>
        </w:rPr>
      </w:pPr>
      <w:r w:rsidRPr="006D7CC3">
        <w:rPr>
          <w:rFonts w:eastAsiaTheme="minorEastAsia"/>
          <w:b/>
          <w:bCs/>
          <w:kern w:val="2"/>
          <w:sz w:val="28"/>
          <w:szCs w:val="28"/>
          <w:lang w:eastAsia="ko-KR"/>
          <w14:ligatures w14:val="standardContextual"/>
        </w:rPr>
        <w:t>Malang</w:t>
      </w:r>
    </w:p>
    <w:p w14:paraId="47258B7B" w14:textId="77777777" w:rsidR="006D7CC3" w:rsidRPr="006D7CC3" w:rsidRDefault="006D7CC3" w:rsidP="006D7CC3">
      <w:pPr>
        <w:spacing w:after="160" w:line="240" w:lineRule="auto"/>
        <w:ind w:firstLine="0"/>
        <w:jc w:val="center"/>
        <w:rPr>
          <w:rFonts w:eastAsiaTheme="minorEastAsia"/>
          <w:b/>
          <w:bCs/>
          <w:kern w:val="2"/>
          <w:sz w:val="28"/>
          <w:szCs w:val="28"/>
          <w:lang w:eastAsia="ko-KR"/>
          <w14:ligatures w14:val="standardContextual"/>
        </w:rPr>
      </w:pPr>
      <w:r w:rsidRPr="006D7CC3">
        <w:rPr>
          <w:rFonts w:eastAsiaTheme="minorEastAsia"/>
          <w:b/>
          <w:bCs/>
          <w:kern w:val="2"/>
          <w:sz w:val="28"/>
          <w:szCs w:val="28"/>
          <w:lang w:eastAsia="ko-KR"/>
          <w14:ligatures w14:val="standardContextual"/>
        </w:rPr>
        <w:t>22 Agustus 2022 – 16 Desember 2022</w:t>
      </w:r>
    </w:p>
    <w:p w14:paraId="0664C8BA" w14:textId="77777777" w:rsidR="006D7CC3" w:rsidRPr="006D7CC3" w:rsidRDefault="006D7CC3" w:rsidP="006D7CC3">
      <w:pPr>
        <w:spacing w:after="160" w:line="240" w:lineRule="auto"/>
        <w:ind w:firstLine="0"/>
        <w:jc w:val="center"/>
        <w:rPr>
          <w:rFonts w:eastAsiaTheme="minorEastAsia"/>
          <w:b/>
          <w:bCs/>
          <w:kern w:val="2"/>
          <w:sz w:val="28"/>
          <w:szCs w:val="28"/>
          <w:lang w:eastAsia="ko-KR"/>
          <w14:ligatures w14:val="standardContextual"/>
        </w:rPr>
      </w:pPr>
    </w:p>
    <w:p w14:paraId="63752F48" w14:textId="77777777" w:rsidR="006D7CC3" w:rsidRPr="006D7CC3" w:rsidRDefault="006D7CC3" w:rsidP="006D7CC3">
      <w:pPr>
        <w:spacing w:after="160" w:line="240" w:lineRule="auto"/>
        <w:ind w:firstLine="0"/>
        <w:jc w:val="center"/>
        <w:rPr>
          <w:rFonts w:eastAsiaTheme="minorEastAsia"/>
          <w:b/>
          <w:bCs/>
          <w:kern w:val="2"/>
          <w:sz w:val="28"/>
          <w:szCs w:val="28"/>
          <w:lang w:eastAsia="ko-KR"/>
          <w14:ligatures w14:val="standardContextual"/>
        </w:rPr>
      </w:pPr>
      <w:r w:rsidRPr="006D7CC3">
        <w:rPr>
          <w:rFonts w:eastAsiaTheme="minorEastAsia"/>
          <w:b/>
          <w:bCs/>
          <w:kern w:val="2"/>
          <w:sz w:val="28"/>
          <w:szCs w:val="28"/>
          <w:lang w:eastAsia="ko-KR"/>
          <w14:ligatures w14:val="standardContextual"/>
        </w:rPr>
        <w:t xml:space="preserve">Menyetujui </w:t>
      </w:r>
    </w:p>
    <w:p w14:paraId="21A3C156" w14:textId="77777777" w:rsidR="006D7CC3" w:rsidRPr="006D7CC3" w:rsidRDefault="006D7CC3" w:rsidP="006D7CC3">
      <w:pPr>
        <w:spacing w:after="160" w:line="240" w:lineRule="auto"/>
        <w:ind w:firstLine="0"/>
        <w:jc w:val="center"/>
        <w:rPr>
          <w:rFonts w:eastAsiaTheme="minorEastAsia"/>
          <w:b/>
          <w:bCs/>
          <w:kern w:val="2"/>
          <w:sz w:val="28"/>
          <w:szCs w:val="28"/>
          <w:lang w:eastAsia="ko-KR"/>
          <w14:ligatures w14:val="standardContextual"/>
        </w:rPr>
      </w:pPr>
      <w:r w:rsidRPr="006D7CC3">
        <w:rPr>
          <w:rFonts w:eastAsiaTheme="minorEastAsia"/>
          <w:b/>
          <w:bCs/>
          <w:kern w:val="2"/>
          <w:sz w:val="28"/>
          <w:szCs w:val="28"/>
          <w:lang w:eastAsia="ko-KR"/>
          <w14:ligatures w14:val="standardContextual"/>
        </w:rPr>
        <w:t>Engineering Staff</w:t>
      </w:r>
    </w:p>
    <w:p w14:paraId="223CD477" w14:textId="77777777" w:rsidR="006D7CC3" w:rsidRPr="006D7CC3" w:rsidRDefault="006D7CC3" w:rsidP="006D7CC3">
      <w:pPr>
        <w:spacing w:after="160" w:line="240" w:lineRule="auto"/>
        <w:ind w:firstLine="0"/>
        <w:jc w:val="center"/>
        <w:rPr>
          <w:rFonts w:eastAsiaTheme="minorEastAsia"/>
          <w:b/>
          <w:bCs/>
          <w:kern w:val="2"/>
          <w:sz w:val="28"/>
          <w:szCs w:val="28"/>
          <w:lang w:eastAsia="ko-KR"/>
          <w14:ligatures w14:val="standardContextual"/>
        </w:rPr>
      </w:pPr>
      <w:r w:rsidRPr="006D7CC3">
        <w:rPr>
          <w:rFonts w:eastAsiaTheme="minorEastAsia"/>
          <w:b/>
          <w:bCs/>
          <w:noProof/>
          <w:kern w:val="2"/>
          <w:sz w:val="28"/>
          <w:szCs w:val="28"/>
          <w:lang w:eastAsia="ko-KR"/>
          <w14:ligatures w14:val="standardContextual"/>
        </w:rPr>
        <w:drawing>
          <wp:anchor distT="0" distB="0" distL="114300" distR="114300" simplePos="0" relativeHeight="251668480" behindDoc="0" locked="0" layoutInCell="1" allowOverlap="1" wp14:anchorId="4053A55C" wp14:editId="63FB9635">
            <wp:simplePos x="0" y="0"/>
            <wp:positionH relativeFrom="column">
              <wp:posOffset>1003475</wp:posOffset>
            </wp:positionH>
            <wp:positionV relativeFrom="paragraph">
              <wp:posOffset>-1182</wp:posOffset>
            </wp:positionV>
            <wp:extent cx="3042920" cy="851535"/>
            <wp:effectExtent l="0" t="0" r="5080" b="5715"/>
            <wp:wrapNone/>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042920" cy="851535"/>
                    </a:xfrm>
                    <a:prstGeom prst="rect">
                      <a:avLst/>
                    </a:prstGeom>
                    <a:noFill/>
                    <a:ln>
                      <a:noFill/>
                    </a:ln>
                  </pic:spPr>
                </pic:pic>
              </a:graphicData>
            </a:graphic>
          </wp:anchor>
        </w:drawing>
      </w:r>
    </w:p>
    <w:p w14:paraId="12AF9301" w14:textId="77777777" w:rsidR="006D7CC3" w:rsidRPr="006D7CC3" w:rsidRDefault="006D7CC3" w:rsidP="006D7CC3">
      <w:pPr>
        <w:spacing w:after="160" w:line="240" w:lineRule="auto"/>
        <w:ind w:firstLine="0"/>
        <w:jc w:val="center"/>
        <w:rPr>
          <w:rFonts w:eastAsiaTheme="minorEastAsia"/>
          <w:b/>
          <w:bCs/>
          <w:kern w:val="2"/>
          <w:sz w:val="28"/>
          <w:szCs w:val="28"/>
          <w:lang w:eastAsia="ko-KR"/>
          <w14:ligatures w14:val="standardContextual"/>
        </w:rPr>
      </w:pPr>
    </w:p>
    <w:p w14:paraId="74A7428F" w14:textId="77777777" w:rsidR="006D7CC3" w:rsidRPr="006D7CC3" w:rsidRDefault="006D7CC3" w:rsidP="006D7CC3">
      <w:pPr>
        <w:spacing w:after="160" w:line="240" w:lineRule="auto"/>
        <w:ind w:firstLine="0"/>
        <w:jc w:val="center"/>
        <w:rPr>
          <w:rFonts w:eastAsiaTheme="minorEastAsia"/>
          <w:b/>
          <w:bCs/>
          <w:kern w:val="2"/>
          <w:sz w:val="28"/>
          <w:szCs w:val="28"/>
          <w:lang w:eastAsia="ko-KR"/>
          <w14:ligatures w14:val="standardContextual"/>
        </w:rPr>
      </w:pPr>
    </w:p>
    <w:p w14:paraId="4FB166CD" w14:textId="77777777" w:rsidR="006D7CC3" w:rsidRPr="006D7CC3" w:rsidRDefault="006D7CC3" w:rsidP="006D7CC3">
      <w:pPr>
        <w:spacing w:after="160" w:line="240" w:lineRule="auto"/>
        <w:ind w:firstLine="0"/>
        <w:jc w:val="center"/>
        <w:rPr>
          <w:rFonts w:eastAsiaTheme="minorEastAsia"/>
          <w:b/>
          <w:bCs/>
          <w:kern w:val="2"/>
          <w:sz w:val="28"/>
          <w:szCs w:val="28"/>
          <w:lang w:eastAsia="ko-KR"/>
          <w14:ligatures w14:val="standardContextual"/>
        </w:rPr>
      </w:pPr>
      <w:r w:rsidRPr="006D7CC3">
        <w:rPr>
          <w:rFonts w:eastAsiaTheme="minorEastAsia"/>
          <w:b/>
          <w:bCs/>
          <w:kern w:val="2"/>
          <w:sz w:val="28"/>
          <w:szCs w:val="28"/>
          <w:lang w:eastAsia="ko-KR"/>
          <w14:ligatures w14:val="standardContextual"/>
        </w:rPr>
        <w:t>(Elfan Hermanto., S.T.)</w:t>
      </w:r>
    </w:p>
    <w:p w14:paraId="63C1B43E" w14:textId="77777777" w:rsidR="006D7CC3" w:rsidRPr="006D7CC3" w:rsidRDefault="006D7CC3" w:rsidP="006D7CC3">
      <w:pPr>
        <w:spacing w:after="160" w:line="240" w:lineRule="auto"/>
        <w:ind w:firstLine="0"/>
        <w:jc w:val="center"/>
        <w:rPr>
          <w:rFonts w:eastAsiaTheme="minorEastAsia"/>
          <w:b/>
          <w:bCs/>
          <w:kern w:val="2"/>
          <w:sz w:val="28"/>
          <w:szCs w:val="28"/>
          <w:lang w:eastAsia="ko-KR"/>
          <w14:ligatures w14:val="standardContextual"/>
        </w:rPr>
      </w:pPr>
    </w:p>
    <w:p w14:paraId="568F03F2" w14:textId="479736B3" w:rsidR="00CB121D" w:rsidRPr="006D7CC3" w:rsidRDefault="006D7CC3" w:rsidP="00CB121D">
      <w:pPr>
        <w:spacing w:after="160" w:line="240" w:lineRule="auto"/>
        <w:ind w:firstLine="0"/>
        <w:jc w:val="center"/>
        <w:rPr>
          <w:rFonts w:eastAsiaTheme="minorEastAsia"/>
          <w:b/>
          <w:bCs/>
          <w:kern w:val="2"/>
          <w:szCs w:val="24"/>
          <w:lang w:eastAsia="ko-KR"/>
          <w14:ligatures w14:val="standardContextual"/>
        </w:rPr>
      </w:pPr>
      <w:r w:rsidRPr="006D7CC3">
        <w:rPr>
          <w:rFonts w:eastAsiaTheme="minorEastAsia"/>
          <w:b/>
          <w:bCs/>
          <w:kern w:val="2"/>
          <w:szCs w:val="24"/>
          <w:lang w:eastAsia="ko-KR"/>
          <w14:ligatures w14:val="standardContextual"/>
        </w:rPr>
        <w:t>Mengetahui</w:t>
      </w:r>
    </w:p>
    <w:p w14:paraId="5D10829A" w14:textId="77777777" w:rsidR="006D7CC3" w:rsidRPr="006D7CC3" w:rsidRDefault="006D7CC3" w:rsidP="006D7CC3">
      <w:pPr>
        <w:spacing w:after="160" w:line="240" w:lineRule="auto"/>
        <w:ind w:firstLine="0"/>
        <w:jc w:val="center"/>
        <w:rPr>
          <w:rFonts w:eastAsiaTheme="minorEastAsia"/>
          <w:b/>
          <w:bCs/>
          <w:kern w:val="2"/>
          <w:szCs w:val="24"/>
          <w:lang w:eastAsia="ko-KR"/>
          <w14:ligatures w14:val="standardContextual"/>
        </w:rPr>
      </w:pPr>
      <w:r w:rsidRPr="006D7CC3">
        <w:rPr>
          <w:rFonts w:eastAsiaTheme="minorEastAsia"/>
          <w:b/>
          <w:bCs/>
          <w:kern w:val="2"/>
          <w:szCs w:val="24"/>
          <w:lang w:eastAsia="ko-KR"/>
          <w14:ligatures w14:val="standardContextual"/>
        </w:rPr>
        <w:t>Ketua Program Studi</w:t>
      </w:r>
      <w:r w:rsidRPr="006D7CC3">
        <w:rPr>
          <w:rFonts w:eastAsiaTheme="minorEastAsia"/>
          <w:b/>
          <w:bCs/>
          <w:kern w:val="2"/>
          <w:szCs w:val="24"/>
          <w:lang w:eastAsia="ko-KR"/>
          <w14:ligatures w14:val="standardContextual"/>
        </w:rPr>
        <w:tab/>
      </w:r>
      <w:r w:rsidRPr="006D7CC3">
        <w:rPr>
          <w:rFonts w:eastAsiaTheme="minorEastAsia"/>
          <w:b/>
          <w:bCs/>
          <w:kern w:val="2"/>
          <w:szCs w:val="24"/>
          <w:lang w:eastAsia="ko-KR"/>
          <w14:ligatures w14:val="standardContextual"/>
        </w:rPr>
        <w:tab/>
      </w:r>
      <w:r w:rsidRPr="006D7CC3">
        <w:rPr>
          <w:rFonts w:eastAsiaTheme="minorEastAsia"/>
          <w:b/>
          <w:bCs/>
          <w:kern w:val="2"/>
          <w:szCs w:val="24"/>
          <w:lang w:eastAsia="ko-KR"/>
          <w14:ligatures w14:val="standardContextual"/>
        </w:rPr>
        <w:tab/>
        <w:t xml:space="preserve">         Dosen Pembimbing </w:t>
      </w:r>
    </w:p>
    <w:p w14:paraId="5D6F3319" w14:textId="77777777" w:rsidR="006D7CC3" w:rsidRPr="006D7CC3" w:rsidRDefault="006D7CC3" w:rsidP="006D7CC3">
      <w:pPr>
        <w:spacing w:after="160" w:line="240" w:lineRule="auto"/>
        <w:ind w:firstLine="0"/>
        <w:jc w:val="center"/>
        <w:rPr>
          <w:rFonts w:eastAsiaTheme="minorEastAsia"/>
          <w:b/>
          <w:bCs/>
          <w:kern w:val="2"/>
          <w:szCs w:val="24"/>
          <w:lang w:eastAsia="ko-KR"/>
          <w14:ligatures w14:val="standardContextual"/>
        </w:rPr>
      </w:pPr>
    </w:p>
    <w:p w14:paraId="0E08282B" w14:textId="77777777" w:rsidR="006D7CC3" w:rsidRPr="006D7CC3" w:rsidRDefault="006D7CC3" w:rsidP="006D7CC3">
      <w:pPr>
        <w:spacing w:after="160" w:line="240" w:lineRule="auto"/>
        <w:ind w:firstLine="0"/>
        <w:jc w:val="center"/>
        <w:rPr>
          <w:rFonts w:eastAsiaTheme="minorEastAsia"/>
          <w:b/>
          <w:bCs/>
          <w:kern w:val="2"/>
          <w:szCs w:val="24"/>
          <w:lang w:eastAsia="ko-KR"/>
          <w14:ligatures w14:val="standardContextual"/>
        </w:rPr>
      </w:pPr>
    </w:p>
    <w:p w14:paraId="69F9A42E" w14:textId="77777777" w:rsidR="006D7CC3" w:rsidRPr="006D7CC3" w:rsidRDefault="006D7CC3" w:rsidP="006D7CC3">
      <w:pPr>
        <w:spacing w:after="160" w:line="240" w:lineRule="auto"/>
        <w:ind w:firstLine="0"/>
        <w:jc w:val="center"/>
        <w:rPr>
          <w:rFonts w:eastAsiaTheme="minorEastAsia"/>
          <w:b/>
          <w:bCs/>
          <w:kern w:val="2"/>
          <w:szCs w:val="24"/>
          <w:lang w:eastAsia="ko-KR"/>
          <w14:ligatures w14:val="standardContextual"/>
        </w:rPr>
      </w:pPr>
    </w:p>
    <w:p w14:paraId="291C5925" w14:textId="77777777" w:rsidR="006D7CC3" w:rsidRPr="006D7CC3" w:rsidRDefault="006D7CC3" w:rsidP="006D7CC3">
      <w:pPr>
        <w:spacing w:after="160" w:line="240" w:lineRule="auto"/>
        <w:ind w:firstLine="0"/>
        <w:jc w:val="center"/>
        <w:rPr>
          <w:rFonts w:eastAsiaTheme="minorEastAsia"/>
          <w:b/>
          <w:bCs/>
          <w:kern w:val="2"/>
          <w:szCs w:val="24"/>
          <w:lang w:eastAsia="ko-KR"/>
          <w14:ligatures w14:val="standardContextual"/>
        </w:rPr>
      </w:pPr>
      <w:r w:rsidRPr="006D7CC3">
        <w:rPr>
          <w:rFonts w:eastAsiaTheme="minorEastAsia"/>
          <w:b/>
          <w:bCs/>
          <w:kern w:val="2"/>
          <w:szCs w:val="24"/>
          <w:lang w:eastAsia="ko-KR"/>
          <w14:ligatures w14:val="standardContextual"/>
        </w:rPr>
        <w:t xml:space="preserve">(Dr.Ir. Esther I.S., </w:t>
      </w:r>
      <w:proofErr w:type="gramStart"/>
      <w:r w:rsidRPr="006D7CC3">
        <w:rPr>
          <w:rFonts w:eastAsiaTheme="minorEastAsia"/>
          <w:b/>
          <w:bCs/>
          <w:kern w:val="2"/>
          <w:szCs w:val="24"/>
          <w:lang w:eastAsia="ko-KR"/>
          <w14:ligatures w14:val="standardContextual"/>
        </w:rPr>
        <w:t>S.Kom</w:t>
      </w:r>
      <w:proofErr w:type="gramEnd"/>
      <w:r w:rsidRPr="006D7CC3">
        <w:rPr>
          <w:rFonts w:eastAsiaTheme="minorEastAsia"/>
          <w:b/>
          <w:bCs/>
          <w:kern w:val="2"/>
          <w:szCs w:val="24"/>
          <w:lang w:eastAsia="ko-KR"/>
          <w14:ligatures w14:val="standardContextual"/>
        </w:rPr>
        <w:t>., M.Kom.)</w:t>
      </w:r>
      <w:r w:rsidRPr="006D7CC3">
        <w:rPr>
          <w:rFonts w:eastAsiaTheme="minorEastAsia"/>
          <w:b/>
          <w:bCs/>
          <w:kern w:val="2"/>
          <w:szCs w:val="24"/>
          <w:lang w:eastAsia="ko-KR"/>
          <w14:ligatures w14:val="standardContextual"/>
        </w:rPr>
        <w:tab/>
        <w:t xml:space="preserve">           (Audrey A.D., S.SI, </w:t>
      </w:r>
      <w:proofErr w:type="gramStart"/>
      <w:r w:rsidRPr="006D7CC3">
        <w:rPr>
          <w:rFonts w:eastAsiaTheme="minorEastAsia"/>
          <w:b/>
          <w:bCs/>
          <w:kern w:val="2"/>
          <w:szCs w:val="24"/>
          <w:lang w:eastAsia="ko-KR"/>
          <w14:ligatures w14:val="standardContextual"/>
        </w:rPr>
        <w:t>M.Kom</w:t>
      </w:r>
      <w:proofErr w:type="gramEnd"/>
      <w:r w:rsidRPr="006D7CC3">
        <w:rPr>
          <w:rFonts w:eastAsiaTheme="minorEastAsia"/>
          <w:b/>
          <w:bCs/>
          <w:kern w:val="2"/>
          <w:szCs w:val="24"/>
          <w:lang w:eastAsia="ko-KR"/>
          <w14:ligatures w14:val="standardContextual"/>
        </w:rPr>
        <w:t>.)</w:t>
      </w:r>
    </w:p>
    <w:p w14:paraId="3F94B184" w14:textId="77777777" w:rsidR="006D7CC3" w:rsidRPr="006D7CC3" w:rsidRDefault="006D7CC3" w:rsidP="006D7CC3">
      <w:pPr>
        <w:spacing w:after="160" w:line="240" w:lineRule="auto"/>
        <w:ind w:firstLine="0"/>
        <w:jc w:val="center"/>
        <w:rPr>
          <w:rFonts w:eastAsiaTheme="minorEastAsia"/>
          <w:b/>
          <w:bCs/>
          <w:kern w:val="2"/>
          <w:szCs w:val="24"/>
          <w:lang w:eastAsia="ko-KR"/>
          <w14:ligatures w14:val="standardContextual"/>
        </w:rPr>
      </w:pPr>
    </w:p>
    <w:p w14:paraId="466ADCF6" w14:textId="77777777" w:rsidR="006D7CC3" w:rsidRPr="006D7CC3" w:rsidRDefault="006D7CC3" w:rsidP="006D7CC3">
      <w:pPr>
        <w:spacing w:after="160" w:line="240" w:lineRule="auto"/>
        <w:ind w:firstLine="0"/>
        <w:jc w:val="center"/>
        <w:rPr>
          <w:rFonts w:eastAsiaTheme="minorEastAsia"/>
          <w:b/>
          <w:bCs/>
          <w:kern w:val="2"/>
          <w:szCs w:val="24"/>
          <w:lang w:eastAsia="ko-KR"/>
          <w14:ligatures w14:val="standardContextual"/>
        </w:rPr>
      </w:pPr>
    </w:p>
    <w:p w14:paraId="0CAB9233" w14:textId="77777777" w:rsidR="006D7CC3" w:rsidRPr="006D7CC3" w:rsidRDefault="006D7CC3" w:rsidP="006D7CC3">
      <w:pPr>
        <w:tabs>
          <w:tab w:val="center" w:pos="3968"/>
          <w:tab w:val="left" w:pos="6039"/>
        </w:tabs>
        <w:spacing w:after="160" w:line="240" w:lineRule="auto"/>
        <w:ind w:firstLine="0"/>
        <w:jc w:val="left"/>
        <w:rPr>
          <w:rFonts w:eastAsiaTheme="minorEastAsia"/>
          <w:b/>
          <w:bCs/>
          <w:kern w:val="2"/>
          <w:sz w:val="28"/>
          <w:szCs w:val="28"/>
          <w:lang w:eastAsia="ko-KR"/>
          <w14:ligatures w14:val="standardContextual"/>
        </w:rPr>
      </w:pPr>
      <w:r w:rsidRPr="006D7CC3">
        <w:rPr>
          <w:rFonts w:eastAsiaTheme="minorEastAsia"/>
          <w:b/>
          <w:bCs/>
          <w:kern w:val="2"/>
          <w:sz w:val="28"/>
          <w:szCs w:val="28"/>
          <w:lang w:eastAsia="ko-KR"/>
          <w14:ligatures w14:val="standardContextual"/>
        </w:rPr>
        <w:tab/>
        <w:t>FAKULTAS SAINS DAN TEKNOLOGI</w:t>
      </w:r>
    </w:p>
    <w:p w14:paraId="2D147749" w14:textId="77777777" w:rsidR="006D7CC3" w:rsidRPr="006D7CC3" w:rsidRDefault="006D7CC3" w:rsidP="006D7CC3">
      <w:pPr>
        <w:tabs>
          <w:tab w:val="center" w:pos="3968"/>
          <w:tab w:val="left" w:pos="6039"/>
        </w:tabs>
        <w:spacing w:after="160" w:line="240" w:lineRule="auto"/>
        <w:ind w:firstLine="0"/>
        <w:jc w:val="center"/>
        <w:rPr>
          <w:rFonts w:eastAsiaTheme="minorEastAsia"/>
          <w:b/>
          <w:bCs/>
          <w:kern w:val="2"/>
          <w:sz w:val="28"/>
          <w:szCs w:val="28"/>
          <w:lang w:eastAsia="ko-KR"/>
          <w14:ligatures w14:val="standardContextual"/>
        </w:rPr>
      </w:pPr>
      <w:r w:rsidRPr="006D7CC3">
        <w:rPr>
          <w:rFonts w:eastAsiaTheme="minorEastAsia"/>
          <w:b/>
          <w:bCs/>
          <w:kern w:val="2"/>
          <w:sz w:val="28"/>
          <w:szCs w:val="28"/>
          <w:lang w:eastAsia="ko-KR"/>
          <w14:ligatures w14:val="standardContextual"/>
        </w:rPr>
        <w:t>PROGRAM STUDI INFORMATIKA</w:t>
      </w:r>
    </w:p>
    <w:p w14:paraId="0530ED4F" w14:textId="77777777" w:rsidR="006D7CC3" w:rsidRPr="006D7CC3" w:rsidRDefault="006D7CC3" w:rsidP="006D7CC3">
      <w:pPr>
        <w:tabs>
          <w:tab w:val="center" w:pos="3968"/>
          <w:tab w:val="left" w:pos="6039"/>
        </w:tabs>
        <w:spacing w:after="160" w:line="240" w:lineRule="auto"/>
        <w:ind w:firstLine="0"/>
        <w:jc w:val="center"/>
        <w:rPr>
          <w:rFonts w:eastAsiaTheme="minorEastAsia"/>
          <w:b/>
          <w:bCs/>
          <w:kern w:val="2"/>
          <w:sz w:val="28"/>
          <w:szCs w:val="28"/>
          <w:lang w:eastAsia="ko-KR"/>
          <w14:ligatures w14:val="standardContextual"/>
        </w:rPr>
      </w:pPr>
      <w:r w:rsidRPr="006D7CC3">
        <w:rPr>
          <w:rFonts w:eastAsiaTheme="minorEastAsia"/>
          <w:b/>
          <w:bCs/>
          <w:kern w:val="2"/>
          <w:sz w:val="28"/>
          <w:szCs w:val="28"/>
          <w:lang w:eastAsia="ko-KR"/>
          <w14:ligatures w14:val="standardContextual"/>
        </w:rPr>
        <w:t>INSTITUT SAINS DAN TEKNOLOGI TERPADU SURABAYA</w:t>
      </w:r>
    </w:p>
    <w:p w14:paraId="410CB59C" w14:textId="77777777" w:rsidR="006D7CC3" w:rsidRPr="006D7CC3" w:rsidRDefault="006D7CC3" w:rsidP="006D7CC3">
      <w:pPr>
        <w:tabs>
          <w:tab w:val="center" w:pos="3968"/>
          <w:tab w:val="left" w:pos="6039"/>
        </w:tabs>
        <w:spacing w:after="160" w:line="240" w:lineRule="auto"/>
        <w:ind w:firstLine="0"/>
        <w:jc w:val="center"/>
        <w:rPr>
          <w:rFonts w:eastAsiaTheme="minorEastAsia"/>
          <w:b/>
          <w:bCs/>
          <w:kern w:val="2"/>
          <w:sz w:val="28"/>
          <w:szCs w:val="28"/>
          <w:lang w:eastAsia="ko-KR"/>
          <w14:ligatures w14:val="standardContextual"/>
        </w:rPr>
      </w:pPr>
      <w:r w:rsidRPr="006D7CC3">
        <w:rPr>
          <w:rFonts w:eastAsiaTheme="minorEastAsia"/>
          <w:b/>
          <w:bCs/>
          <w:kern w:val="2"/>
          <w:sz w:val="28"/>
          <w:szCs w:val="28"/>
          <w:lang w:eastAsia="ko-KR"/>
          <w14:ligatures w14:val="standardContextual"/>
        </w:rPr>
        <w:t>SURABAYA</w:t>
      </w:r>
    </w:p>
    <w:p w14:paraId="53D0641F" w14:textId="27178D15" w:rsidR="006731ED" w:rsidRPr="0000672D" w:rsidRDefault="006D7CC3" w:rsidP="0000672D">
      <w:pPr>
        <w:tabs>
          <w:tab w:val="center" w:pos="3968"/>
          <w:tab w:val="left" w:pos="6039"/>
        </w:tabs>
        <w:spacing w:after="160" w:line="240" w:lineRule="auto"/>
        <w:ind w:firstLine="0"/>
        <w:jc w:val="center"/>
        <w:rPr>
          <w:rFonts w:eastAsiaTheme="minorEastAsia"/>
          <w:b/>
          <w:bCs/>
          <w:kern w:val="2"/>
          <w:szCs w:val="24"/>
          <w:lang w:eastAsia="ko-KR"/>
          <w14:ligatures w14:val="standardContextual"/>
        </w:rPr>
      </w:pPr>
      <w:r w:rsidRPr="006D7CC3">
        <w:rPr>
          <w:rFonts w:eastAsiaTheme="minorEastAsia"/>
          <w:b/>
          <w:bCs/>
          <w:kern w:val="2"/>
          <w:sz w:val="28"/>
          <w:szCs w:val="28"/>
          <w:lang w:eastAsia="ko-KR"/>
          <w14:ligatures w14:val="standardContextual"/>
        </w:rPr>
        <w:t>2023</w:t>
      </w:r>
    </w:p>
    <w:p w14:paraId="26C7BCA4" w14:textId="75C64EF8" w:rsidR="0004736A" w:rsidRDefault="0004736A" w:rsidP="00550B14">
      <w:pPr>
        <w:pStyle w:val="STTSNormalPengesahan"/>
        <w:sectPr w:rsidR="0004736A" w:rsidSect="00C22F25">
          <w:headerReference w:type="default" r:id="rId10"/>
          <w:footerReference w:type="default" r:id="rId11"/>
          <w:footerReference w:type="first" r:id="rId12"/>
          <w:pgSz w:w="11907" w:h="16840" w:code="9"/>
          <w:pgMar w:top="2268" w:right="1701" w:bottom="1701" w:left="2268" w:header="1418" w:footer="851" w:gutter="0"/>
          <w:pgNumType w:fmt="lowerRoman"/>
          <w:cols w:space="720"/>
          <w:titlePg/>
          <w:docGrid w:linePitch="360"/>
        </w:sectPr>
      </w:pPr>
    </w:p>
    <w:p w14:paraId="579CB2BF" w14:textId="77777777" w:rsidR="00CC71B8" w:rsidRDefault="00F71B7B" w:rsidP="00D85FF9">
      <w:pPr>
        <w:pStyle w:val="STTSJudulBab"/>
      </w:pPr>
      <w:bookmarkStart w:id="0" w:name="_Toc124444487"/>
      <w:r>
        <w:lastRenderedPageBreak/>
        <w:t>SURAT PERNYATAAN KEASLIAN</w:t>
      </w:r>
      <w:bookmarkEnd w:id="0"/>
    </w:p>
    <w:p w14:paraId="31823B0E" w14:textId="77777777" w:rsidR="00CC71B8" w:rsidRDefault="00CC71B8" w:rsidP="00D85FF9">
      <w:pPr>
        <w:pStyle w:val="STTSJudulBab"/>
      </w:pPr>
    </w:p>
    <w:p w14:paraId="6C20509D" w14:textId="77777777" w:rsidR="00CC71B8" w:rsidRDefault="00F71B7B" w:rsidP="00D85FF9">
      <w:pPr>
        <w:pStyle w:val="STTSNormalAbstrak"/>
        <w:ind w:firstLine="0"/>
      </w:pPr>
      <w:r>
        <w:t>Yang bertanda tangan di bawah ini:</w:t>
      </w:r>
    </w:p>
    <w:p w14:paraId="2EC190A5" w14:textId="77777777" w:rsidR="00F71B7B" w:rsidRDefault="00F71B7B" w:rsidP="00D85FF9">
      <w:pPr>
        <w:pStyle w:val="STTSNormalAbstrak"/>
        <w:ind w:left="851" w:firstLine="0"/>
      </w:pPr>
    </w:p>
    <w:p w14:paraId="52D6DC49" w14:textId="2DD7CB9F" w:rsidR="00766AA8" w:rsidRPr="000E5A82" w:rsidRDefault="00766AA8" w:rsidP="00D85FF9">
      <w:pPr>
        <w:pStyle w:val="STTSNormalAbstrak"/>
        <w:tabs>
          <w:tab w:val="left" w:pos="2835"/>
        </w:tabs>
        <w:ind w:left="851" w:firstLine="0"/>
      </w:pPr>
      <w:r w:rsidRPr="000E5A82">
        <w:t>Nama</w:t>
      </w:r>
      <w:r w:rsidRPr="000E5A82">
        <w:tab/>
        <w:t xml:space="preserve">: </w:t>
      </w:r>
      <w:r w:rsidR="000E5A82">
        <w:t>Felis Gosal</w:t>
      </w:r>
    </w:p>
    <w:p w14:paraId="17CDCE43" w14:textId="11F6AA6E" w:rsidR="00766AA8" w:rsidRPr="000E5A82" w:rsidRDefault="00C522C4" w:rsidP="00D85FF9">
      <w:pPr>
        <w:pStyle w:val="STTSNormalAbstrak"/>
        <w:tabs>
          <w:tab w:val="left" w:pos="2835"/>
        </w:tabs>
        <w:ind w:left="851" w:firstLine="0"/>
      </w:pPr>
      <w:r w:rsidRPr="000E5A82">
        <w:t>Fakultas/ Prodi</w:t>
      </w:r>
      <w:r w:rsidR="00766AA8" w:rsidRPr="000E5A82">
        <w:tab/>
        <w:t xml:space="preserve">: </w:t>
      </w:r>
      <w:r w:rsidR="00DB7978">
        <w:t>Sains dan Teknologi / Prog. Prof. Informatika</w:t>
      </w:r>
    </w:p>
    <w:p w14:paraId="4D6EAFD7" w14:textId="707E76B3" w:rsidR="00766AA8" w:rsidRDefault="00766AA8" w:rsidP="00D85FF9">
      <w:pPr>
        <w:pStyle w:val="STTSNormalAbstrak"/>
        <w:tabs>
          <w:tab w:val="left" w:pos="2835"/>
        </w:tabs>
        <w:ind w:left="851" w:firstLine="0"/>
      </w:pPr>
      <w:r w:rsidRPr="000E5A82">
        <w:t>NRP</w:t>
      </w:r>
      <w:r w:rsidRPr="000E5A82">
        <w:tab/>
        <w:t xml:space="preserve">: </w:t>
      </w:r>
      <w:r w:rsidR="000E5A82">
        <w:t>219310436</w:t>
      </w:r>
    </w:p>
    <w:p w14:paraId="2A5C9A3B" w14:textId="69A3E916" w:rsidR="00766AA8" w:rsidRDefault="00766AA8" w:rsidP="00D85FF9">
      <w:pPr>
        <w:pStyle w:val="STTSNormalAbstrak"/>
        <w:tabs>
          <w:tab w:val="left" w:pos="2835"/>
        </w:tabs>
        <w:ind w:firstLine="0"/>
      </w:pPr>
    </w:p>
    <w:p w14:paraId="4A67F5AA" w14:textId="00440230" w:rsidR="00DB7978" w:rsidRPr="000E5A82" w:rsidRDefault="00DB7978" w:rsidP="00DB7978">
      <w:pPr>
        <w:pStyle w:val="STTSNormalAbstrak"/>
        <w:tabs>
          <w:tab w:val="left" w:pos="2835"/>
        </w:tabs>
        <w:ind w:left="851" w:firstLine="0"/>
      </w:pPr>
      <w:r w:rsidRPr="000E5A82">
        <w:t>Nama</w:t>
      </w:r>
      <w:r w:rsidRPr="000E5A82">
        <w:tab/>
        <w:t xml:space="preserve">: </w:t>
      </w:r>
      <w:r>
        <w:t>Charles Ciputra</w:t>
      </w:r>
    </w:p>
    <w:p w14:paraId="11485DBE" w14:textId="508CAD1C" w:rsidR="00DB7978" w:rsidRPr="000E5A82" w:rsidRDefault="00DB7978" w:rsidP="00DB7978">
      <w:pPr>
        <w:pStyle w:val="STTSNormalAbstrak"/>
        <w:tabs>
          <w:tab w:val="left" w:pos="2835"/>
        </w:tabs>
        <w:ind w:left="851" w:firstLine="0"/>
      </w:pPr>
      <w:r w:rsidRPr="000E5A82">
        <w:t>Fakultas/ Prodi</w:t>
      </w:r>
      <w:r w:rsidRPr="000E5A82">
        <w:tab/>
        <w:t xml:space="preserve">: </w:t>
      </w:r>
      <w:r>
        <w:t>Sains dan Teknologi / Prog. Prof. Informatika</w:t>
      </w:r>
    </w:p>
    <w:p w14:paraId="5031F0F8" w14:textId="4519218B" w:rsidR="00DB7978" w:rsidRDefault="00DB7978" w:rsidP="00DB7978">
      <w:pPr>
        <w:pStyle w:val="STTSNormalAbstrak"/>
        <w:tabs>
          <w:tab w:val="left" w:pos="2835"/>
        </w:tabs>
        <w:ind w:left="851" w:firstLine="0"/>
      </w:pPr>
      <w:r w:rsidRPr="000E5A82">
        <w:t>NRP</w:t>
      </w:r>
      <w:r w:rsidRPr="000E5A82">
        <w:tab/>
        <w:t xml:space="preserve">: </w:t>
      </w:r>
      <w:r>
        <w:t>219310436</w:t>
      </w:r>
      <w:r>
        <w:tab/>
      </w:r>
    </w:p>
    <w:p w14:paraId="05E710F9" w14:textId="77777777" w:rsidR="00DB7978" w:rsidRDefault="00DB7978" w:rsidP="00D85FF9">
      <w:pPr>
        <w:pStyle w:val="STTSNormalAbstrak"/>
        <w:tabs>
          <w:tab w:val="left" w:pos="2835"/>
        </w:tabs>
        <w:ind w:firstLine="0"/>
      </w:pPr>
    </w:p>
    <w:p w14:paraId="3D959C14" w14:textId="66AEDD87" w:rsidR="00766AA8" w:rsidRDefault="00BF4C7A" w:rsidP="00D85FF9">
      <w:pPr>
        <w:pStyle w:val="STTSNormalAbstrak"/>
        <w:ind w:firstLine="0"/>
      </w:pPr>
      <w:r w:rsidRPr="005D1546">
        <w:t xml:space="preserve">dengan ini menyatakan bahwa isi sebagian maupun keseluruhan </w:t>
      </w:r>
      <w:r w:rsidR="000E5A82">
        <w:t>buku</w:t>
      </w:r>
      <w:r w:rsidR="00C21105">
        <w:t xml:space="preserve"> kerja praktek</w:t>
      </w:r>
      <w:r w:rsidR="000E5A82">
        <w:t xml:space="preserve"> </w:t>
      </w:r>
      <w:r w:rsidRPr="005D1546">
        <w:t>dengan judul:</w:t>
      </w:r>
    </w:p>
    <w:p w14:paraId="2F919285" w14:textId="77777777" w:rsidR="00BF4C7A" w:rsidRDefault="00BF4C7A" w:rsidP="00D85FF9">
      <w:pPr>
        <w:pStyle w:val="STTSNormalAbstrak"/>
        <w:ind w:firstLine="0"/>
      </w:pPr>
    </w:p>
    <w:p w14:paraId="7EAEB754" w14:textId="35423FA7" w:rsidR="00BF4C7A" w:rsidRPr="000E5A82" w:rsidRDefault="000E5A82" w:rsidP="00D85FF9">
      <w:pPr>
        <w:pStyle w:val="STTSKeteranganPengesahan"/>
      </w:pPr>
      <w:r>
        <w:t>APLIKASI WEBSITE</w:t>
      </w:r>
      <w:r w:rsidRPr="000E5A82">
        <w:t xml:space="preserve"> </w:t>
      </w:r>
      <w:proofErr w:type="gramStart"/>
      <w:r w:rsidRPr="000E5A82">
        <w:t>PT.Adiputro</w:t>
      </w:r>
      <w:proofErr w:type="gramEnd"/>
      <w:r w:rsidRPr="000E5A82">
        <w:t xml:space="preserve"> Wirasejati</w:t>
      </w:r>
    </w:p>
    <w:p w14:paraId="3B9F016C" w14:textId="77777777" w:rsidR="00BF4C7A" w:rsidRPr="00BF4C7A" w:rsidRDefault="00BF4C7A" w:rsidP="00D85FF9">
      <w:pPr>
        <w:pStyle w:val="STTSNormalAbstrak"/>
      </w:pPr>
    </w:p>
    <w:p w14:paraId="5E066DCA" w14:textId="58F4C100" w:rsidR="00BF4C7A" w:rsidRDefault="00BF4C7A" w:rsidP="00D85FF9">
      <w:pPr>
        <w:pStyle w:val="STTSNormalAbstrak"/>
        <w:ind w:firstLine="0"/>
      </w:pPr>
      <w:r>
        <w:t>adalah benar-benar hasil karya intelektual mandiri, diselesaikan tanpa menggunakan bahan-bahan yang tidak diizinkan dan bukan merupakan karya pihak lain yang saya akui sebagai kary</w:t>
      </w:r>
      <w:r w:rsidR="000E5A82">
        <w:t>a kami berdua</w:t>
      </w:r>
      <w:r>
        <w:t>.</w:t>
      </w:r>
    </w:p>
    <w:p w14:paraId="37AECB41" w14:textId="77777777" w:rsidR="00BF4C7A" w:rsidRDefault="00BF4C7A" w:rsidP="00D85FF9">
      <w:pPr>
        <w:pStyle w:val="STTSNormalAbstrak"/>
        <w:ind w:firstLine="0"/>
      </w:pPr>
    </w:p>
    <w:p w14:paraId="47B85388" w14:textId="77777777" w:rsidR="00BF4C7A" w:rsidRDefault="00BF4C7A" w:rsidP="00D85FF9">
      <w:pPr>
        <w:pStyle w:val="STTSNormalAbstrak"/>
        <w:ind w:firstLine="0"/>
      </w:pPr>
      <w:r>
        <w:t xml:space="preserve">Semua referensi yang dikutip maupun dirujuk telah ditulis secara lengkap pada daftar pustaka. </w:t>
      </w:r>
    </w:p>
    <w:p w14:paraId="056956DC" w14:textId="77777777" w:rsidR="00BF4C7A" w:rsidRDefault="00BF4C7A" w:rsidP="00D85FF9">
      <w:pPr>
        <w:pStyle w:val="STTSNormalAbstrak"/>
        <w:ind w:firstLine="0"/>
      </w:pPr>
    </w:p>
    <w:p w14:paraId="3535F038" w14:textId="77777777" w:rsidR="00BF4C7A" w:rsidRDefault="00BF4C7A" w:rsidP="00D85FF9">
      <w:pPr>
        <w:pStyle w:val="STTSNormalAbstrak"/>
        <w:ind w:firstLine="0"/>
      </w:pPr>
      <w:r>
        <w:t xml:space="preserve">Apabila ternyata pernyataan ini tidak benar, saya bersedia menerima sanksi sesuai peraturan yang berlaku. </w:t>
      </w:r>
    </w:p>
    <w:p w14:paraId="714D53F5" w14:textId="77777777" w:rsidR="0022286A" w:rsidRDefault="0022286A" w:rsidP="00D85FF9">
      <w:pPr>
        <w:pStyle w:val="STTSNormalAbstrak"/>
        <w:ind w:firstLine="0"/>
      </w:pPr>
    </w:p>
    <w:p w14:paraId="3E9AC003" w14:textId="77777777" w:rsidR="0022286A" w:rsidRDefault="0022286A" w:rsidP="00D85FF9">
      <w:pPr>
        <w:pStyle w:val="STTSNormalAbstrak"/>
        <w:ind w:firstLine="0"/>
      </w:pPr>
    </w:p>
    <w:p w14:paraId="51C4FD0B" w14:textId="77777777" w:rsidR="0022286A" w:rsidRDefault="0022286A" w:rsidP="00D85FF9">
      <w:pPr>
        <w:pStyle w:val="STTSNormalAbstrak"/>
        <w:ind w:firstLine="0"/>
      </w:pPr>
    </w:p>
    <w:p w14:paraId="1E4C6413" w14:textId="6EA32706" w:rsidR="000E5A82" w:rsidRDefault="00452C31" w:rsidP="00D85FF9">
      <w:pPr>
        <w:pStyle w:val="STTSNormalAbstrak"/>
        <w:tabs>
          <w:tab w:val="left" w:pos="5103"/>
        </w:tabs>
        <w:ind w:firstLine="0"/>
      </w:pPr>
      <w:r>
        <w:t xml:space="preserve">Surabaya, </w:t>
      </w:r>
      <w:r w:rsidR="000E5A82">
        <w:t>0</w:t>
      </w:r>
      <w:r w:rsidR="00DB7978">
        <w:t>9</w:t>
      </w:r>
      <w:r w:rsidR="000E5A82">
        <w:t>-01-2023</w:t>
      </w:r>
      <w:r>
        <w:tab/>
      </w:r>
      <w:r w:rsidR="00C522C4">
        <w:t xml:space="preserve">Surabaya, </w:t>
      </w:r>
      <w:r w:rsidR="000E5A82">
        <w:t>0</w:t>
      </w:r>
      <w:r w:rsidR="00DB7978">
        <w:t>9</w:t>
      </w:r>
      <w:r w:rsidR="000E5A82">
        <w:t>-01-2023</w:t>
      </w:r>
    </w:p>
    <w:p w14:paraId="7D59B8EB" w14:textId="544BAFA2" w:rsidR="0022286A" w:rsidRDefault="00510D33" w:rsidP="00D85FF9">
      <w:pPr>
        <w:pStyle w:val="STTSNormalAbstrak"/>
        <w:tabs>
          <w:tab w:val="left" w:pos="5103"/>
        </w:tabs>
        <w:ind w:firstLine="0"/>
      </w:pPr>
      <w:r>
        <w:rPr>
          <w:noProof/>
        </w:rPr>
        <w:drawing>
          <wp:anchor distT="0" distB="0" distL="114300" distR="114300" simplePos="0" relativeHeight="251666432" behindDoc="0" locked="0" layoutInCell="1" allowOverlap="1" wp14:anchorId="78D2C9D7" wp14:editId="77A81F8E">
            <wp:simplePos x="0" y="0"/>
            <wp:positionH relativeFrom="column">
              <wp:posOffset>3099199</wp:posOffset>
            </wp:positionH>
            <wp:positionV relativeFrom="paragraph">
              <wp:posOffset>9111</wp:posOffset>
            </wp:positionV>
            <wp:extent cx="1318260" cy="1127760"/>
            <wp:effectExtent l="0" t="0" r="0" b="0"/>
            <wp:wrapNone/>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318260" cy="1127760"/>
                    </a:xfrm>
                    <a:prstGeom prst="rect">
                      <a:avLst/>
                    </a:prstGeom>
                    <a:noFill/>
                    <a:ln>
                      <a:noFill/>
                    </a:ln>
                  </pic:spPr>
                </pic:pic>
              </a:graphicData>
            </a:graphic>
          </wp:anchor>
        </w:drawing>
      </w:r>
      <w:r w:rsidR="00452C31">
        <w:t>Yang Membuat Pernyataan,</w:t>
      </w:r>
      <w:r w:rsidR="00452C31">
        <w:tab/>
      </w:r>
      <w:r w:rsidR="0022286A">
        <w:t>Yang Membuat Pernyataan,</w:t>
      </w:r>
    </w:p>
    <w:p w14:paraId="76180142" w14:textId="796C8C34" w:rsidR="0022286A" w:rsidRDefault="0022286A" w:rsidP="00D85FF9">
      <w:pPr>
        <w:pStyle w:val="STTSNormalAbstrak"/>
        <w:tabs>
          <w:tab w:val="left" w:pos="5103"/>
        </w:tabs>
        <w:ind w:firstLine="0"/>
      </w:pPr>
    </w:p>
    <w:p w14:paraId="11F544C7" w14:textId="063B38EB" w:rsidR="0022286A" w:rsidRDefault="0022286A" w:rsidP="00D85FF9">
      <w:pPr>
        <w:pStyle w:val="STTSNormalAbstrak"/>
        <w:tabs>
          <w:tab w:val="left" w:pos="5103"/>
        </w:tabs>
        <w:ind w:firstLine="0"/>
      </w:pPr>
    </w:p>
    <w:p w14:paraId="095C4D41" w14:textId="45929E67" w:rsidR="0022286A" w:rsidRDefault="00DB7978" w:rsidP="00D85FF9">
      <w:pPr>
        <w:pStyle w:val="STTSNormalAbstrak"/>
        <w:tabs>
          <w:tab w:val="left" w:pos="5103"/>
        </w:tabs>
        <w:ind w:firstLine="0"/>
      </w:pPr>
      <w:r>
        <w:rPr>
          <w:noProof/>
        </w:rPr>
        <mc:AlternateContent>
          <mc:Choice Requires="wpi">
            <w:drawing>
              <wp:anchor distT="0" distB="0" distL="114300" distR="114300" simplePos="0" relativeHeight="251665408" behindDoc="0" locked="0" layoutInCell="1" allowOverlap="1" wp14:anchorId="00E5B6B1" wp14:editId="109380E2">
                <wp:simplePos x="0" y="0"/>
                <wp:positionH relativeFrom="column">
                  <wp:posOffset>44285</wp:posOffset>
                </wp:positionH>
                <wp:positionV relativeFrom="paragraph">
                  <wp:posOffset>-171256</wp:posOffset>
                </wp:positionV>
                <wp:extent cx="916750" cy="582930"/>
                <wp:effectExtent l="57150" t="57150" r="17145" b="45720"/>
                <wp:wrapNone/>
                <wp:docPr id="42" name="Ink 42"/>
                <wp:cNvGraphicFramePr/>
                <a:graphic xmlns:a="http://schemas.openxmlformats.org/drawingml/2006/main">
                  <a:graphicData uri="http://schemas.microsoft.com/office/word/2010/wordprocessingInk">
                    <w14:contentPart bwMode="auto" r:id="rId14">
                      <w14:nvContentPartPr>
                        <w14:cNvContentPartPr/>
                      </w14:nvContentPartPr>
                      <w14:xfrm>
                        <a:off x="0" y="0"/>
                        <a:ext cx="916750" cy="582930"/>
                      </w14:xfrm>
                    </w14:contentPart>
                  </a:graphicData>
                </a:graphic>
              </wp:anchor>
            </w:drawing>
          </mc:Choice>
          <mc:Fallback>
            <w:pict>
              <v:shapetype w14:anchorId="0D5B5A6D"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42" o:spid="_x0000_s1026" type="#_x0000_t75" style="position:absolute;margin-left:2.8pt;margin-top:-14.2pt;width:73.6pt;height:47.3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">
                <v:imagedata r:id="rId15" o:title=""/>
              </v:shape>
            </w:pict>
          </mc:Fallback>
        </mc:AlternateContent>
      </w:r>
    </w:p>
    <w:p w14:paraId="350C6A9D" w14:textId="6328B90D" w:rsidR="00DB3EB2" w:rsidRDefault="00DB3EB2" w:rsidP="00D85FF9">
      <w:pPr>
        <w:pStyle w:val="STTSNormalAbstrak"/>
        <w:tabs>
          <w:tab w:val="left" w:pos="5103"/>
        </w:tabs>
        <w:ind w:firstLine="0"/>
      </w:pPr>
    </w:p>
    <w:p w14:paraId="3862E51F" w14:textId="69256A3A" w:rsidR="00DB3EB2" w:rsidRDefault="00DB3EB2" w:rsidP="00D85FF9">
      <w:pPr>
        <w:pStyle w:val="STTSNormalAbstrak"/>
        <w:tabs>
          <w:tab w:val="left" w:pos="5103"/>
        </w:tabs>
        <w:ind w:firstLine="0"/>
      </w:pPr>
    </w:p>
    <w:p w14:paraId="44FCB92B" w14:textId="38F861B4" w:rsidR="00DB3EB2" w:rsidRPr="00DB3EB2" w:rsidRDefault="00DB7978" w:rsidP="000E5A82">
      <w:pPr>
        <w:pStyle w:val="STTSPenulisSuratPernyataan"/>
        <w:tabs>
          <w:tab w:val="left" w:pos="5103"/>
          <w:tab w:val="left" w:pos="5954"/>
        </w:tabs>
        <w:ind w:left="0"/>
      </w:pPr>
      <w:r>
        <w:t>Felis Gosal</w:t>
      </w:r>
      <w:r w:rsidR="000E5A82" w:rsidRPr="000E5A82">
        <w:rPr>
          <w:u w:val="none"/>
        </w:rPr>
        <w:tab/>
      </w:r>
      <w:r w:rsidR="00E74308">
        <w:t>Charles Ciputra Wibisono</w:t>
      </w:r>
    </w:p>
    <w:p w14:paraId="2E587778" w14:textId="0840BC6E" w:rsidR="00DB3EB2" w:rsidRDefault="00DB7978" w:rsidP="00D85FF9">
      <w:pPr>
        <w:pStyle w:val="STTSNormalAbstrak"/>
        <w:tabs>
          <w:tab w:val="left" w:pos="5103"/>
        </w:tabs>
        <w:ind w:firstLine="0"/>
      </w:pPr>
      <w:r>
        <w:t>219310436</w:t>
      </w:r>
      <w:r w:rsidR="000E5A82">
        <w:tab/>
      </w:r>
      <w:r w:rsidR="00DE6763">
        <w:t>219310433</w:t>
      </w:r>
    </w:p>
    <w:p w14:paraId="12EC1010" w14:textId="77777777" w:rsidR="00CC71B8" w:rsidRDefault="00CC71B8" w:rsidP="00D85FF9">
      <w:pPr>
        <w:pStyle w:val="STTSJudulBab"/>
      </w:pPr>
    </w:p>
    <w:p w14:paraId="09F6A856" w14:textId="5CEFB18F" w:rsidR="00B74243" w:rsidRDefault="00CC71B8" w:rsidP="006B22E0">
      <w:pPr>
        <w:pStyle w:val="STTSJudulBab"/>
        <w:jc w:val="both"/>
      </w:pPr>
      <w:r>
        <w:br w:type="page"/>
      </w:r>
    </w:p>
    <w:p w14:paraId="56A4A9CE" w14:textId="726B4970" w:rsidR="00B74243" w:rsidRPr="006B22E0" w:rsidRDefault="00C8091A" w:rsidP="006B22E0">
      <w:pPr>
        <w:pStyle w:val="STTSJudulBab"/>
      </w:pPr>
      <w:bookmarkStart w:id="1" w:name="_Toc124444488"/>
      <w:r w:rsidRPr="006B22E0">
        <w:lastRenderedPageBreak/>
        <w:t>KATA PENGANTAR</w:t>
      </w:r>
      <w:bookmarkEnd w:id="1"/>
    </w:p>
    <w:p w14:paraId="06133761" w14:textId="77777777" w:rsidR="00C8091A" w:rsidRDefault="00C8091A" w:rsidP="00D85FF9">
      <w:pPr>
        <w:pStyle w:val="STTSJudulBab"/>
      </w:pPr>
    </w:p>
    <w:p w14:paraId="2D3D7D69" w14:textId="4887DA97" w:rsidR="00452C31" w:rsidRDefault="00452C31" w:rsidP="00452C31">
      <w:pPr>
        <w:rPr>
          <w:lang w:val="en-ID" w:eastAsia="ko-KR"/>
        </w:rPr>
      </w:pPr>
      <w:r>
        <w:rPr>
          <w:lang w:val="en-ID" w:eastAsia="ko-KR"/>
        </w:rPr>
        <w:t xml:space="preserve">Puji Syukur kita panjatkan kehadirat Tuhan Yang Maha Esa atas berkat rahmat dan karunianya, penyelesaian buku dapat dilakukan dengan lancar dan tepat waktu. </w:t>
      </w:r>
      <w:r w:rsidRPr="004A3EE4">
        <w:rPr>
          <w:lang w:val="en-ID" w:eastAsia="ko-KR"/>
        </w:rPr>
        <w:t xml:space="preserve">Tanpa rahmat dan berkat-Nya, buku ini tidak dapat disusun dengan baik. </w:t>
      </w:r>
      <w:r>
        <w:rPr>
          <w:lang w:val="en-ID" w:eastAsia="ko-KR"/>
        </w:rPr>
        <w:t>Buku ini disusun sebagai salah satu syarat penyelesaian pembuatan program pada</w:t>
      </w:r>
      <w:r w:rsidR="000C078C">
        <w:rPr>
          <w:lang w:val="en-ID" w:eastAsia="ko-KR"/>
        </w:rPr>
        <w:t xml:space="preserve"> kerja praktek</w:t>
      </w:r>
      <w:r>
        <w:rPr>
          <w:lang w:val="en-ID" w:eastAsia="ko-KR"/>
        </w:rPr>
        <w:t>.</w:t>
      </w:r>
    </w:p>
    <w:p w14:paraId="19D61E5E" w14:textId="75961F65" w:rsidR="00452C31" w:rsidRDefault="00452C31" w:rsidP="00452C31">
      <w:pPr>
        <w:rPr>
          <w:lang w:val="en-ID" w:eastAsia="ko-KR"/>
        </w:rPr>
      </w:pPr>
      <w:r>
        <w:rPr>
          <w:lang w:val="en-ID" w:eastAsia="ko-KR"/>
        </w:rPr>
        <w:t>Tidak lupa juga terima kasih kepada Audrey Ayu Dianaris, S.SI</w:t>
      </w:r>
      <w:proofErr w:type="gramStart"/>
      <w:r>
        <w:rPr>
          <w:lang w:val="en-ID" w:eastAsia="ko-KR"/>
        </w:rPr>
        <w:t>.,M</w:t>
      </w:r>
      <w:proofErr w:type="gramEnd"/>
      <w:r>
        <w:rPr>
          <w:lang w:val="en-ID" w:eastAsia="ko-KR"/>
        </w:rPr>
        <w:t>.Kom. yang selama hampir 6 bulan telah membimbing dan mengarahkan dalam proses pengerjaan ini. Walaupun seringkali dikomentari karena terdapat beberapa kekurangan, hal tersebut jutru memberikan sebuah semangat tersendiri untuk menyelesaikan programnya.</w:t>
      </w:r>
      <w:r w:rsidR="000E5A82">
        <w:rPr>
          <w:lang w:val="en-ID" w:eastAsia="ko-KR"/>
        </w:rPr>
        <w:t xml:space="preserve"> Tidak lupa juga mengucapkan terima kasih kepada rekan – rekan teman kampus yang telah membantu dalam memberikan pendapat terkait hal yang kurang. Juga rekan lapangan pada PT. Adiputro Wirasejati yang telah memberikan banyak dukungan dan jawaban seputar permasalahan lapangan yang direspon cukup cepat dan baik.</w:t>
      </w:r>
    </w:p>
    <w:p w14:paraId="60926D87" w14:textId="3A2D00BF" w:rsidR="00D6326A" w:rsidRDefault="000E5A82" w:rsidP="000E5A82">
      <w:r w:rsidRPr="004A3EE4">
        <w:rPr>
          <w:lang w:val="en-ID" w:eastAsia="ko-KR"/>
        </w:rPr>
        <w:t xml:space="preserve">Dalam penyusunan buku ini masih banyak kekurangan dan jauh dari kata sempurna. Atas segala kekurangan dari buku ini, Penulis berharap atas kritik dan saran sebagai masukan untuk penyusun kedepannya. Atas perhatian pembaca, terima kasih yang sebesar-besarnya kepada </w:t>
      </w:r>
      <w:r>
        <w:rPr>
          <w:lang w:val="en-ID" w:eastAsia="ko-KR"/>
        </w:rPr>
        <w:t>kalian. Semoga Tuhan senantiasa memberkati segala usaha kita di kehidupan ini amin.</w:t>
      </w:r>
    </w:p>
    <w:p w14:paraId="6C80B393" w14:textId="6B827EC5" w:rsidR="00D6326A" w:rsidRDefault="00D6326A" w:rsidP="000E5A82">
      <w:pPr>
        <w:ind w:firstLine="0"/>
      </w:pPr>
    </w:p>
    <w:p w14:paraId="08462E2D" w14:textId="5302B57C" w:rsidR="000E5A82" w:rsidRDefault="000E5A82" w:rsidP="00D85FF9"/>
    <w:p w14:paraId="035DDE5C" w14:textId="77777777" w:rsidR="000E5A82" w:rsidRDefault="000E5A82" w:rsidP="00D85FF9"/>
    <w:p w14:paraId="2075FEF2" w14:textId="63590894" w:rsidR="00D6326A" w:rsidRDefault="00C522C4" w:rsidP="00D85FF9">
      <w:pPr>
        <w:pStyle w:val="STTSKeteranganKataPengantar"/>
      </w:pPr>
      <w:r>
        <w:t xml:space="preserve">Surabaya, </w:t>
      </w:r>
      <w:r w:rsidR="000E5A82">
        <w:t>Januari 2023</w:t>
      </w:r>
      <w:r w:rsidR="00BA5956">
        <w:t xml:space="preserve">   </w:t>
      </w:r>
    </w:p>
    <w:p w14:paraId="69C25D28" w14:textId="746E7400" w:rsidR="00D6326A" w:rsidRDefault="00D6326A" w:rsidP="00D85FF9">
      <w:pPr>
        <w:pStyle w:val="STTSKeteranganKataPengantar"/>
      </w:pPr>
    </w:p>
    <w:p w14:paraId="06CB6F70" w14:textId="4C6514D7" w:rsidR="00452C31" w:rsidRDefault="008732F6" w:rsidP="00D85FF9">
      <w:pPr>
        <w:pStyle w:val="STTSKeteranganKataPengantar"/>
      </w:pPr>
      <w:r>
        <w:rPr>
          <w:noProof/>
        </w:rPr>
        <mc:AlternateContent>
          <mc:Choice Requires="wpi">
            <w:drawing>
              <wp:anchor distT="0" distB="0" distL="114300" distR="114300" simplePos="0" relativeHeight="251661312" behindDoc="0" locked="0" layoutInCell="1" allowOverlap="1" wp14:anchorId="66283C45" wp14:editId="75D9A62E">
                <wp:simplePos x="0" y="0"/>
                <wp:positionH relativeFrom="column">
                  <wp:posOffset>3651740</wp:posOffset>
                </wp:positionH>
                <wp:positionV relativeFrom="paragraph">
                  <wp:posOffset>48835</wp:posOffset>
                </wp:positionV>
                <wp:extent cx="1245240" cy="271800"/>
                <wp:effectExtent l="38100" t="57150" r="31115" b="52070"/>
                <wp:wrapNone/>
                <wp:docPr id="18" name="Ink 18"/>
                <wp:cNvGraphicFramePr/>
                <a:graphic xmlns:a="http://schemas.openxmlformats.org/drawingml/2006/main">
                  <a:graphicData uri="http://schemas.microsoft.com/office/word/2010/wordprocessingInk">
                    <w14:contentPart bwMode="auto" r:id="rId16">
                      <w14:nvContentPartPr>
                        <w14:cNvContentPartPr/>
                      </w14:nvContentPartPr>
                      <w14:xfrm>
                        <a:off x="0" y="0"/>
                        <a:ext cx="1245240" cy="271800"/>
                      </w14:xfrm>
                    </w14:contentPart>
                  </a:graphicData>
                </a:graphic>
              </wp:anchor>
            </w:drawing>
          </mc:Choice>
          <mc:Fallback>
            <w:pict>
              <v:shape w14:anchorId="68B1722D" id="Ink 18" o:spid="_x0000_s1026" type="#_x0000_t75" style="position:absolute;margin-left:286.85pt;margin-top:3.15pt;width:99.45pt;height:22.8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">
                <v:imagedata r:id="rId17" o:title=""/>
              </v:shape>
            </w:pict>
          </mc:Fallback>
        </mc:AlternateContent>
      </w:r>
      <w:r w:rsidR="000E5A82">
        <w:rPr>
          <w:noProof/>
        </w:rPr>
        <mc:AlternateContent>
          <mc:Choice Requires="wpi">
            <w:drawing>
              <wp:anchor distT="0" distB="0" distL="114300" distR="114300" simplePos="0" relativeHeight="251660288" behindDoc="0" locked="0" layoutInCell="1" allowOverlap="1" wp14:anchorId="7C479C56" wp14:editId="35047A84">
                <wp:simplePos x="0" y="0"/>
                <wp:positionH relativeFrom="column">
                  <wp:posOffset>3690620</wp:posOffset>
                </wp:positionH>
                <wp:positionV relativeFrom="paragraph">
                  <wp:posOffset>32275</wp:posOffset>
                </wp:positionV>
                <wp:extent cx="594360" cy="184680"/>
                <wp:effectExtent l="38100" t="38100" r="0" b="44450"/>
                <wp:wrapNone/>
                <wp:docPr id="17" name="Ink 17"/>
                <wp:cNvGraphicFramePr/>
                <a:graphic xmlns:a="http://schemas.openxmlformats.org/drawingml/2006/main">
                  <a:graphicData uri="http://schemas.microsoft.com/office/word/2010/wordprocessingInk">
                    <w14:contentPart bwMode="auto" r:id="rId18">
                      <w14:nvContentPartPr>
                        <w14:cNvContentPartPr/>
                      </w14:nvContentPartPr>
                      <w14:xfrm>
                        <a:off x="0" y="0"/>
                        <a:ext cx="594360" cy="184680"/>
                      </w14:xfrm>
                    </w14:contentPart>
                  </a:graphicData>
                </a:graphic>
              </wp:anchor>
            </w:drawing>
          </mc:Choice>
          <mc:Fallback>
            <w:pict>
              <v:shape w14:anchorId="3A75BCA8" id="Ink 17" o:spid="_x0000_s1026" type="#_x0000_t75" style="position:absolute;margin-left:289.9pt;margin-top:1.85pt;width:48.2pt;height:16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">
                <v:imagedata r:id="rId19" o:title=""/>
              </v:shape>
            </w:pict>
          </mc:Fallback>
        </mc:AlternateContent>
      </w:r>
      <w:r w:rsidR="000E5A82">
        <w:rPr>
          <w:noProof/>
        </w:rPr>
        <mc:AlternateContent>
          <mc:Choice Requires="wpi">
            <w:drawing>
              <wp:anchor distT="0" distB="0" distL="114300" distR="114300" simplePos="0" relativeHeight="251659264" behindDoc="0" locked="0" layoutInCell="1" allowOverlap="1" wp14:anchorId="46B8A057" wp14:editId="150FFFA6">
                <wp:simplePos x="0" y="0"/>
                <wp:positionH relativeFrom="column">
                  <wp:posOffset>3700340</wp:posOffset>
                </wp:positionH>
                <wp:positionV relativeFrom="paragraph">
                  <wp:posOffset>-239525</wp:posOffset>
                </wp:positionV>
                <wp:extent cx="92160" cy="574560"/>
                <wp:effectExtent l="38100" t="57150" r="41275" b="54610"/>
                <wp:wrapNone/>
                <wp:docPr id="15" name="Ink 15"/>
                <wp:cNvGraphicFramePr/>
                <a:graphic xmlns:a="http://schemas.openxmlformats.org/drawingml/2006/main">
                  <a:graphicData uri="http://schemas.microsoft.com/office/word/2010/wordprocessingInk">
                    <w14:contentPart bwMode="auto" r:id="rId20">
                      <w14:nvContentPartPr>
                        <w14:cNvContentPartPr/>
                      </w14:nvContentPartPr>
                      <w14:xfrm>
                        <a:off x="0" y="0"/>
                        <a:ext cx="92160" cy="574560"/>
                      </w14:xfrm>
                    </w14:contentPart>
                  </a:graphicData>
                </a:graphic>
              </wp:anchor>
            </w:drawing>
          </mc:Choice>
          <mc:Fallback>
            <w:pict>
              <v:shape w14:anchorId="77345B8C" id="Ink 15" o:spid="_x0000_s1026" type="#_x0000_t75" style="position:absolute;margin-left:290.65pt;margin-top:-19.55pt;width:8.65pt;height:46.7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">
                <v:imagedata r:id="rId21" o:title=""/>
              </v:shape>
            </w:pict>
          </mc:Fallback>
        </mc:AlternateContent>
      </w:r>
    </w:p>
    <w:p w14:paraId="2A82AB17" w14:textId="442FB67E" w:rsidR="00452C31" w:rsidRDefault="00452C31" w:rsidP="00D85FF9">
      <w:pPr>
        <w:pStyle w:val="STTSKeteranganKataPengantar"/>
      </w:pPr>
    </w:p>
    <w:p w14:paraId="607CC02A" w14:textId="77777777" w:rsidR="00D6326A" w:rsidRDefault="00D6326A" w:rsidP="00D85FF9">
      <w:pPr>
        <w:pStyle w:val="STTSKeteranganKataPengantar"/>
      </w:pPr>
      <w:r>
        <w:t>Penulis</w:t>
      </w:r>
    </w:p>
    <w:p w14:paraId="2CE4F608" w14:textId="7A3AF6EE" w:rsidR="003640ED" w:rsidRPr="00DB7978" w:rsidRDefault="00A77987" w:rsidP="00D85FF9">
      <w:pPr>
        <w:pStyle w:val="STTSJudulBab"/>
        <w:rPr>
          <w:highlight w:val="red"/>
        </w:rPr>
      </w:pPr>
      <w:r>
        <w:br w:type="page"/>
      </w:r>
      <w:bookmarkStart w:id="2" w:name="_Toc124444489"/>
      <w:r w:rsidRPr="00B74215">
        <w:lastRenderedPageBreak/>
        <w:t>DAFTAR ISI</w:t>
      </w:r>
      <w:bookmarkEnd w:id="2"/>
    </w:p>
    <w:p w14:paraId="66BF6486" w14:textId="77777777" w:rsidR="00A77987" w:rsidRPr="00DB7978" w:rsidRDefault="00A77987" w:rsidP="00D85FF9">
      <w:pPr>
        <w:pStyle w:val="STTSJudulBab"/>
        <w:rPr>
          <w:highlight w:val="red"/>
        </w:rPr>
      </w:pPr>
    </w:p>
    <w:p w14:paraId="57805DCB" w14:textId="77777777" w:rsidR="00A77987" w:rsidRPr="00B74215" w:rsidRDefault="00F75372" w:rsidP="00D85FF9">
      <w:pPr>
        <w:pStyle w:val="STTSKeteranganDaftarIsi"/>
      </w:pPr>
      <w:r w:rsidRPr="00B74215">
        <w:t>Halaman</w:t>
      </w:r>
    </w:p>
    <w:p w14:paraId="02A4EBF4" w14:textId="77777777" w:rsidR="00B74215" w:rsidRDefault="00B74215" w:rsidP="00B74215">
      <w:pPr>
        <w:pStyle w:val="STTSNormalDaftarIsi"/>
        <w:tabs>
          <w:tab w:val="right" w:leader="dot" w:pos="7230"/>
          <w:tab w:val="right" w:pos="7938"/>
        </w:tabs>
      </w:pPr>
      <w:r>
        <w:t>HALAMAN JUDUL</w:t>
      </w:r>
      <w:r>
        <w:tab/>
      </w:r>
      <w:r>
        <w:tab/>
        <w:t>i</w:t>
      </w:r>
    </w:p>
    <w:p w14:paraId="4202DB54" w14:textId="29DB01C0" w:rsidR="00B74215" w:rsidRPr="00B74215" w:rsidRDefault="00B74215" w:rsidP="00B74215">
      <w:pPr>
        <w:pStyle w:val="STTSNormalDaftarIsi"/>
        <w:tabs>
          <w:tab w:val="right" w:leader="dot" w:pos="7230"/>
          <w:tab w:val="right" w:pos="7938"/>
        </w:tabs>
      </w:pPr>
      <w:r>
        <w:t>HALAMAN PENGESAHAN</w:t>
      </w:r>
      <w:r>
        <w:tab/>
      </w:r>
      <w:r>
        <w:tab/>
        <w:t>ii</w:t>
      </w:r>
    </w:p>
    <w:p w14:paraId="7C1FA21E" w14:textId="5892AFFE" w:rsidR="00DB6361" w:rsidRDefault="00B74215" w:rsidP="00970EA5">
      <w:pPr>
        <w:pStyle w:val="TOC1"/>
        <w:rPr>
          <w:rFonts w:asciiTheme="minorHAnsi" w:eastAsiaTheme="minorEastAsia" w:hAnsiTheme="minorHAnsi" w:cstheme="minorBidi"/>
          <w:noProof/>
          <w:sz w:val="22"/>
          <w:lang w:eastAsia="ja-JP"/>
        </w:rPr>
      </w:pPr>
      <w:r>
        <w:rPr>
          <w:highlight w:val="red"/>
        </w:rPr>
        <w:fldChar w:fldCharType="begin"/>
      </w:r>
      <w:r>
        <w:rPr>
          <w:highlight w:val="red"/>
        </w:rPr>
        <w:instrText xml:space="preserve"> TOC \h \z \t "[STTS] Judul Bab,1,[STTS] Judul Sub Bab,1,Judul Sub Bab dengan Nomor,1,Judul Sub Bab Level 2,1" </w:instrText>
      </w:r>
      <w:r>
        <w:rPr>
          <w:highlight w:val="red"/>
        </w:rPr>
        <w:fldChar w:fldCharType="separate"/>
      </w:r>
      <w:hyperlink w:anchor="_Toc124444487" w:history="1">
        <w:r w:rsidR="00DB6361" w:rsidRPr="00C029E4">
          <w:rPr>
            <w:rStyle w:val="Hyperlink"/>
            <w:noProof/>
          </w:rPr>
          <w:t>SURAT PERNYATAAN KEASLIAN</w:t>
        </w:r>
        <w:r w:rsidR="00DB6361">
          <w:rPr>
            <w:rStyle w:val="Hyperlink"/>
            <w:noProof/>
          </w:rPr>
          <w:tab/>
        </w:r>
        <w:r w:rsidR="00970EA5">
          <w:rPr>
            <w:rStyle w:val="Hyperlink"/>
            <w:noProof/>
          </w:rPr>
          <w:tab/>
        </w:r>
        <w:r w:rsidR="00DB6361">
          <w:rPr>
            <w:noProof/>
            <w:webHidden/>
          </w:rPr>
          <w:tab/>
        </w:r>
        <w:r w:rsidR="00DB6361">
          <w:rPr>
            <w:noProof/>
            <w:webHidden/>
          </w:rPr>
          <w:fldChar w:fldCharType="begin"/>
        </w:r>
        <w:r w:rsidR="00DB6361">
          <w:rPr>
            <w:noProof/>
            <w:webHidden/>
          </w:rPr>
          <w:instrText xml:space="preserve"> PAGEREF _Toc124444487 \h </w:instrText>
        </w:r>
        <w:r w:rsidR="00DB6361">
          <w:rPr>
            <w:noProof/>
            <w:webHidden/>
          </w:rPr>
        </w:r>
        <w:r w:rsidR="00DB6361">
          <w:rPr>
            <w:noProof/>
            <w:webHidden/>
          </w:rPr>
          <w:fldChar w:fldCharType="separate"/>
        </w:r>
        <w:r w:rsidR="00DB6361">
          <w:rPr>
            <w:noProof/>
            <w:webHidden/>
          </w:rPr>
          <w:t>iii</w:t>
        </w:r>
        <w:r w:rsidR="00DB6361">
          <w:rPr>
            <w:noProof/>
            <w:webHidden/>
          </w:rPr>
          <w:fldChar w:fldCharType="end"/>
        </w:r>
      </w:hyperlink>
    </w:p>
    <w:p w14:paraId="649B520E" w14:textId="746DDEE6" w:rsidR="00DB6361" w:rsidRDefault="00DB6361" w:rsidP="00970EA5">
      <w:pPr>
        <w:pStyle w:val="TOC1"/>
        <w:rPr>
          <w:rFonts w:asciiTheme="minorHAnsi" w:eastAsiaTheme="minorEastAsia" w:hAnsiTheme="minorHAnsi" w:cstheme="minorBidi"/>
          <w:noProof/>
          <w:sz w:val="22"/>
          <w:lang w:eastAsia="ja-JP"/>
        </w:rPr>
      </w:pPr>
      <w:hyperlink w:anchor="_Toc124444488" w:history="1">
        <w:r w:rsidRPr="00C029E4">
          <w:rPr>
            <w:rStyle w:val="Hyperlink"/>
            <w:noProof/>
          </w:rPr>
          <w:t>KATA PENGANTAR</w:t>
        </w:r>
        <w:r>
          <w:rPr>
            <w:rStyle w:val="Hyperlink"/>
            <w:noProof/>
          </w:rPr>
          <w:tab/>
        </w:r>
        <w:r>
          <w:rPr>
            <w:rStyle w:val="Hyperlink"/>
            <w:noProof/>
          </w:rPr>
          <w:tab/>
        </w:r>
        <w:r>
          <w:rPr>
            <w:noProof/>
            <w:webHidden/>
          </w:rPr>
          <w:tab/>
        </w:r>
        <w:r w:rsidR="00970EA5">
          <w:rPr>
            <w:noProof/>
            <w:webHidden/>
          </w:rPr>
          <w:tab/>
        </w:r>
        <w:r w:rsidR="00970EA5">
          <w:rPr>
            <w:noProof/>
            <w:webHidden/>
          </w:rPr>
          <w:tab/>
        </w:r>
        <w:r>
          <w:rPr>
            <w:noProof/>
            <w:webHidden/>
          </w:rPr>
          <w:fldChar w:fldCharType="begin"/>
        </w:r>
        <w:r>
          <w:rPr>
            <w:noProof/>
            <w:webHidden/>
          </w:rPr>
          <w:instrText xml:space="preserve"> PAGEREF _Toc124444488 \h </w:instrText>
        </w:r>
        <w:r>
          <w:rPr>
            <w:noProof/>
            <w:webHidden/>
          </w:rPr>
        </w:r>
        <w:r>
          <w:rPr>
            <w:noProof/>
            <w:webHidden/>
          </w:rPr>
          <w:fldChar w:fldCharType="separate"/>
        </w:r>
        <w:r>
          <w:rPr>
            <w:noProof/>
            <w:webHidden/>
          </w:rPr>
          <w:t>iv</w:t>
        </w:r>
        <w:r>
          <w:rPr>
            <w:noProof/>
            <w:webHidden/>
          </w:rPr>
          <w:fldChar w:fldCharType="end"/>
        </w:r>
      </w:hyperlink>
    </w:p>
    <w:p w14:paraId="35A7D85A" w14:textId="30F08527" w:rsidR="00DB6361" w:rsidRDefault="00DB6361" w:rsidP="00970EA5">
      <w:pPr>
        <w:pStyle w:val="TOC1"/>
        <w:rPr>
          <w:rFonts w:asciiTheme="minorHAnsi" w:eastAsiaTheme="minorEastAsia" w:hAnsiTheme="minorHAnsi" w:cstheme="minorBidi"/>
          <w:noProof/>
          <w:sz w:val="22"/>
          <w:lang w:eastAsia="ja-JP"/>
        </w:rPr>
      </w:pPr>
      <w:hyperlink w:anchor="_Toc124444489" w:history="1">
        <w:r w:rsidRPr="00C029E4">
          <w:rPr>
            <w:rStyle w:val="Hyperlink"/>
            <w:noProof/>
          </w:rPr>
          <w:t>DAFTAR ISI</w:t>
        </w:r>
        <w:r>
          <w:rPr>
            <w:noProof/>
            <w:webHidden/>
          </w:rPr>
          <w:tab/>
        </w:r>
        <w:r>
          <w:rPr>
            <w:noProof/>
            <w:webHidden/>
          </w:rPr>
          <w:tab/>
        </w:r>
        <w:r>
          <w:rPr>
            <w:noProof/>
            <w:webHidden/>
          </w:rPr>
          <w:tab/>
        </w:r>
        <w:r>
          <w:rPr>
            <w:noProof/>
            <w:webHidden/>
          </w:rPr>
          <w:tab/>
        </w:r>
        <w:r w:rsidR="00970EA5">
          <w:rPr>
            <w:noProof/>
            <w:webHidden/>
          </w:rPr>
          <w:tab/>
        </w:r>
        <w:r w:rsidR="00970EA5">
          <w:rPr>
            <w:noProof/>
            <w:webHidden/>
          </w:rPr>
          <w:tab/>
        </w:r>
        <w:r>
          <w:rPr>
            <w:noProof/>
            <w:webHidden/>
          </w:rPr>
          <w:fldChar w:fldCharType="begin"/>
        </w:r>
        <w:r>
          <w:rPr>
            <w:noProof/>
            <w:webHidden/>
          </w:rPr>
          <w:instrText xml:space="preserve"> PAGEREF _Toc124444489 \h </w:instrText>
        </w:r>
        <w:r>
          <w:rPr>
            <w:noProof/>
            <w:webHidden/>
          </w:rPr>
        </w:r>
        <w:r>
          <w:rPr>
            <w:noProof/>
            <w:webHidden/>
          </w:rPr>
          <w:fldChar w:fldCharType="separate"/>
        </w:r>
        <w:r>
          <w:rPr>
            <w:noProof/>
            <w:webHidden/>
          </w:rPr>
          <w:t>v</w:t>
        </w:r>
        <w:r>
          <w:rPr>
            <w:noProof/>
            <w:webHidden/>
          </w:rPr>
          <w:fldChar w:fldCharType="end"/>
        </w:r>
      </w:hyperlink>
    </w:p>
    <w:p w14:paraId="0323B271" w14:textId="6EE8F0F1" w:rsidR="00DB6361" w:rsidRDefault="00DB6361" w:rsidP="00970EA5">
      <w:pPr>
        <w:pStyle w:val="TOC1"/>
        <w:rPr>
          <w:rFonts w:asciiTheme="minorHAnsi" w:eastAsiaTheme="minorEastAsia" w:hAnsiTheme="minorHAnsi" w:cstheme="minorBidi"/>
          <w:noProof/>
          <w:sz w:val="22"/>
          <w:lang w:eastAsia="ja-JP"/>
        </w:rPr>
      </w:pPr>
      <w:hyperlink w:anchor="_Toc124444490" w:history="1">
        <w:r w:rsidRPr="00C029E4">
          <w:rPr>
            <w:rStyle w:val="Hyperlink"/>
            <w:noProof/>
          </w:rPr>
          <w:t>DAFTAR GAMBAR</w:t>
        </w:r>
        <w:r>
          <w:rPr>
            <w:noProof/>
            <w:webHidden/>
          </w:rPr>
          <w:tab/>
        </w:r>
        <w:r>
          <w:rPr>
            <w:noProof/>
            <w:webHidden/>
          </w:rPr>
          <w:tab/>
        </w:r>
        <w:r>
          <w:rPr>
            <w:noProof/>
            <w:webHidden/>
          </w:rPr>
          <w:tab/>
        </w:r>
        <w:r w:rsidR="00970EA5">
          <w:rPr>
            <w:noProof/>
            <w:webHidden/>
          </w:rPr>
          <w:tab/>
        </w:r>
        <w:r w:rsidR="00970EA5">
          <w:rPr>
            <w:noProof/>
            <w:webHidden/>
          </w:rPr>
          <w:tab/>
        </w:r>
        <w:r>
          <w:rPr>
            <w:noProof/>
            <w:webHidden/>
          </w:rPr>
          <w:fldChar w:fldCharType="begin"/>
        </w:r>
        <w:r>
          <w:rPr>
            <w:noProof/>
            <w:webHidden/>
          </w:rPr>
          <w:instrText xml:space="preserve"> PAGEREF _Toc124444490 \h </w:instrText>
        </w:r>
        <w:r>
          <w:rPr>
            <w:noProof/>
            <w:webHidden/>
          </w:rPr>
        </w:r>
        <w:r>
          <w:rPr>
            <w:noProof/>
            <w:webHidden/>
          </w:rPr>
          <w:fldChar w:fldCharType="separate"/>
        </w:r>
        <w:r>
          <w:rPr>
            <w:noProof/>
            <w:webHidden/>
          </w:rPr>
          <w:t>viii</w:t>
        </w:r>
        <w:r>
          <w:rPr>
            <w:noProof/>
            <w:webHidden/>
          </w:rPr>
          <w:fldChar w:fldCharType="end"/>
        </w:r>
      </w:hyperlink>
    </w:p>
    <w:p w14:paraId="0B813FF1" w14:textId="63A31F73" w:rsidR="00DB6361" w:rsidRDefault="00DB6361" w:rsidP="00970EA5">
      <w:pPr>
        <w:pStyle w:val="TOC1"/>
        <w:rPr>
          <w:rFonts w:asciiTheme="minorHAnsi" w:eastAsiaTheme="minorEastAsia" w:hAnsiTheme="minorHAnsi" w:cstheme="minorBidi"/>
          <w:noProof/>
          <w:sz w:val="22"/>
          <w:lang w:eastAsia="ja-JP"/>
        </w:rPr>
      </w:pPr>
      <w:hyperlink w:anchor="_Toc124444491" w:history="1">
        <w:r w:rsidRPr="00C029E4">
          <w:rPr>
            <w:rStyle w:val="Hyperlink"/>
            <w:noProof/>
          </w:rPr>
          <w:t>DAFTAR TABEL</w:t>
        </w:r>
        <w:r>
          <w:rPr>
            <w:noProof/>
            <w:webHidden/>
          </w:rPr>
          <w:tab/>
        </w:r>
        <w:r>
          <w:rPr>
            <w:noProof/>
            <w:webHidden/>
          </w:rPr>
          <w:tab/>
        </w:r>
        <w:r>
          <w:rPr>
            <w:noProof/>
            <w:webHidden/>
          </w:rPr>
          <w:tab/>
        </w:r>
        <w:r w:rsidR="00970EA5">
          <w:rPr>
            <w:noProof/>
            <w:webHidden/>
          </w:rPr>
          <w:tab/>
        </w:r>
        <w:r w:rsidR="00970EA5">
          <w:rPr>
            <w:noProof/>
            <w:webHidden/>
          </w:rPr>
          <w:tab/>
        </w:r>
        <w:r>
          <w:rPr>
            <w:noProof/>
            <w:webHidden/>
          </w:rPr>
          <w:fldChar w:fldCharType="begin"/>
        </w:r>
        <w:r>
          <w:rPr>
            <w:noProof/>
            <w:webHidden/>
          </w:rPr>
          <w:instrText xml:space="preserve"> PAGEREF _Toc124444491 \h </w:instrText>
        </w:r>
        <w:r>
          <w:rPr>
            <w:noProof/>
            <w:webHidden/>
          </w:rPr>
        </w:r>
        <w:r>
          <w:rPr>
            <w:noProof/>
            <w:webHidden/>
          </w:rPr>
          <w:fldChar w:fldCharType="separate"/>
        </w:r>
        <w:r>
          <w:rPr>
            <w:noProof/>
            <w:webHidden/>
          </w:rPr>
          <w:t>xi</w:t>
        </w:r>
        <w:r>
          <w:rPr>
            <w:noProof/>
            <w:webHidden/>
          </w:rPr>
          <w:fldChar w:fldCharType="end"/>
        </w:r>
      </w:hyperlink>
    </w:p>
    <w:p w14:paraId="787EBE71" w14:textId="03FA5FD0" w:rsidR="00DB6361" w:rsidRDefault="00DB6361" w:rsidP="00970EA5">
      <w:pPr>
        <w:pStyle w:val="TOC1"/>
        <w:rPr>
          <w:rFonts w:asciiTheme="minorHAnsi" w:eastAsiaTheme="minorEastAsia" w:hAnsiTheme="minorHAnsi" w:cstheme="minorBidi"/>
          <w:noProof/>
          <w:sz w:val="22"/>
          <w:lang w:eastAsia="ja-JP"/>
        </w:rPr>
      </w:pPr>
      <w:hyperlink w:anchor="_Toc124444492" w:history="1">
        <w:r w:rsidRPr="00C029E4">
          <w:rPr>
            <w:rStyle w:val="Hyperlink"/>
            <w:noProof/>
          </w:rPr>
          <w:t>DAFTAR SEGMEN PROGRAM</w:t>
        </w:r>
        <w:r>
          <w:rPr>
            <w:rStyle w:val="Hyperlink"/>
            <w:noProof/>
          </w:rPr>
          <w:tab/>
        </w:r>
        <w:r w:rsidR="00970EA5">
          <w:rPr>
            <w:rStyle w:val="Hyperlink"/>
            <w:noProof/>
          </w:rPr>
          <w:tab/>
        </w:r>
        <w:r>
          <w:rPr>
            <w:noProof/>
            <w:webHidden/>
          </w:rPr>
          <w:tab/>
        </w:r>
        <w:r>
          <w:rPr>
            <w:noProof/>
            <w:webHidden/>
          </w:rPr>
          <w:fldChar w:fldCharType="begin"/>
        </w:r>
        <w:r>
          <w:rPr>
            <w:noProof/>
            <w:webHidden/>
          </w:rPr>
          <w:instrText xml:space="preserve"> PAGEREF _Toc124444492 \h </w:instrText>
        </w:r>
        <w:r>
          <w:rPr>
            <w:noProof/>
            <w:webHidden/>
          </w:rPr>
        </w:r>
        <w:r>
          <w:rPr>
            <w:noProof/>
            <w:webHidden/>
          </w:rPr>
          <w:fldChar w:fldCharType="separate"/>
        </w:r>
        <w:r>
          <w:rPr>
            <w:noProof/>
            <w:webHidden/>
          </w:rPr>
          <w:t>xii</w:t>
        </w:r>
        <w:r>
          <w:rPr>
            <w:noProof/>
            <w:webHidden/>
          </w:rPr>
          <w:fldChar w:fldCharType="end"/>
        </w:r>
      </w:hyperlink>
    </w:p>
    <w:p w14:paraId="315CE73C" w14:textId="571A7C6E" w:rsidR="00DB6361" w:rsidRDefault="00DB6361" w:rsidP="00970EA5">
      <w:pPr>
        <w:pStyle w:val="TOC1"/>
        <w:rPr>
          <w:rFonts w:asciiTheme="minorHAnsi" w:eastAsiaTheme="minorEastAsia" w:hAnsiTheme="minorHAnsi" w:cstheme="minorBidi"/>
          <w:noProof/>
          <w:sz w:val="22"/>
          <w:lang w:eastAsia="ja-JP"/>
        </w:rPr>
      </w:pPr>
      <w:hyperlink w:anchor="_Toc124444493" w:history="1">
        <w:r w:rsidRPr="00C029E4">
          <w:rPr>
            <w:rStyle w:val="Hyperlink"/>
            <w:noProof/>
          </w:rPr>
          <w:t xml:space="preserve">BAB I </w:t>
        </w:r>
        <w:r>
          <w:rPr>
            <w:rStyle w:val="Hyperlink"/>
            <w:noProof/>
          </w:rPr>
          <w:tab/>
        </w:r>
        <w:r>
          <w:rPr>
            <w:rStyle w:val="Hyperlink"/>
            <w:noProof/>
          </w:rPr>
          <w:tab/>
        </w:r>
        <w:r w:rsidRPr="00C029E4">
          <w:rPr>
            <w:rStyle w:val="Hyperlink"/>
            <w:noProof/>
          </w:rPr>
          <w:t>PENDAHULUAN</w:t>
        </w:r>
        <w:r>
          <w:rPr>
            <w:rStyle w:val="Hyperlink"/>
            <w:noProof/>
          </w:rPr>
          <w:tab/>
        </w:r>
        <w:r>
          <w:rPr>
            <w:noProof/>
            <w:webHidden/>
          </w:rPr>
          <w:tab/>
        </w:r>
        <w:r w:rsidR="00970EA5">
          <w:rPr>
            <w:noProof/>
            <w:webHidden/>
          </w:rPr>
          <w:tab/>
        </w:r>
        <w:r w:rsidR="00970EA5">
          <w:rPr>
            <w:noProof/>
            <w:webHidden/>
          </w:rPr>
          <w:tab/>
        </w:r>
        <w:r>
          <w:rPr>
            <w:noProof/>
            <w:webHidden/>
          </w:rPr>
          <w:fldChar w:fldCharType="begin"/>
        </w:r>
        <w:r>
          <w:rPr>
            <w:noProof/>
            <w:webHidden/>
          </w:rPr>
          <w:instrText xml:space="preserve"> PAGEREF _Toc124444493 \h </w:instrText>
        </w:r>
        <w:r>
          <w:rPr>
            <w:noProof/>
            <w:webHidden/>
          </w:rPr>
        </w:r>
        <w:r>
          <w:rPr>
            <w:noProof/>
            <w:webHidden/>
          </w:rPr>
          <w:fldChar w:fldCharType="separate"/>
        </w:r>
        <w:r>
          <w:rPr>
            <w:noProof/>
            <w:webHidden/>
          </w:rPr>
          <w:t>1</w:t>
        </w:r>
        <w:r>
          <w:rPr>
            <w:noProof/>
            <w:webHidden/>
          </w:rPr>
          <w:fldChar w:fldCharType="end"/>
        </w:r>
      </w:hyperlink>
    </w:p>
    <w:p w14:paraId="541FAC9B" w14:textId="486EFD1D" w:rsidR="00DB6361" w:rsidRPr="0093519B" w:rsidRDefault="00DB6361" w:rsidP="00970EA5">
      <w:pPr>
        <w:pStyle w:val="TOC1"/>
        <w:rPr>
          <w:rFonts w:asciiTheme="minorHAnsi" w:eastAsiaTheme="minorEastAsia" w:hAnsiTheme="minorHAnsi" w:cstheme="minorBidi"/>
          <w:noProof/>
          <w:sz w:val="22"/>
          <w:lang w:eastAsia="ja-JP"/>
        </w:rPr>
      </w:pPr>
      <w:r w:rsidRPr="0093519B">
        <w:rPr>
          <w:rStyle w:val="Hyperlink"/>
          <w:noProof/>
          <w:u w:val="none"/>
        </w:rPr>
        <w:tab/>
      </w:r>
      <w:r w:rsidRPr="0093519B">
        <w:rPr>
          <w:rStyle w:val="Hyperlink"/>
          <w:noProof/>
          <w:u w:val="none"/>
        </w:rPr>
        <w:tab/>
      </w:r>
      <w:hyperlink w:anchor="_Toc124444494" w:history="1">
        <w:r w:rsidRPr="0093519B">
          <w:rPr>
            <w:rStyle w:val="Hyperlink"/>
            <w:noProof/>
            <w:u w:val="none"/>
          </w:rPr>
          <w:t>1.1</w:t>
        </w:r>
        <w:r w:rsidRPr="0093519B">
          <w:rPr>
            <w:rFonts w:asciiTheme="minorHAnsi" w:eastAsiaTheme="minorEastAsia" w:hAnsiTheme="minorHAnsi" w:cstheme="minorBidi"/>
            <w:noProof/>
            <w:sz w:val="22"/>
            <w:lang w:eastAsia="ja-JP"/>
          </w:rPr>
          <w:tab/>
        </w:r>
        <w:r w:rsidRPr="0093519B">
          <w:rPr>
            <w:rStyle w:val="Hyperlink"/>
            <w:noProof/>
            <w:u w:val="none"/>
          </w:rPr>
          <w:t>Latar Belakang</w:t>
        </w:r>
        <w:r w:rsidRPr="0093519B">
          <w:rPr>
            <w:rStyle w:val="Hyperlink"/>
            <w:noProof/>
            <w:u w:val="none"/>
          </w:rPr>
          <w:tab/>
        </w:r>
        <w:r w:rsidRPr="0093519B">
          <w:rPr>
            <w:noProof/>
            <w:webHidden/>
          </w:rPr>
          <w:tab/>
        </w:r>
        <w:r w:rsidR="00970EA5" w:rsidRPr="0093519B">
          <w:rPr>
            <w:noProof/>
            <w:webHidden/>
          </w:rPr>
          <w:tab/>
        </w:r>
        <w:r w:rsidR="00970EA5" w:rsidRPr="0093519B">
          <w:rPr>
            <w:noProof/>
            <w:webHidden/>
          </w:rPr>
          <w:tab/>
        </w:r>
        <w:r w:rsidRPr="0093519B">
          <w:rPr>
            <w:noProof/>
            <w:webHidden/>
          </w:rPr>
          <w:fldChar w:fldCharType="begin"/>
        </w:r>
        <w:r w:rsidRPr="0093519B">
          <w:rPr>
            <w:noProof/>
            <w:webHidden/>
          </w:rPr>
          <w:instrText xml:space="preserve"> PAGEREF _Toc124444494 \h </w:instrText>
        </w:r>
        <w:r w:rsidRPr="0093519B">
          <w:rPr>
            <w:noProof/>
            <w:webHidden/>
          </w:rPr>
        </w:r>
        <w:r w:rsidRPr="0093519B">
          <w:rPr>
            <w:noProof/>
            <w:webHidden/>
          </w:rPr>
          <w:fldChar w:fldCharType="separate"/>
        </w:r>
        <w:r w:rsidRPr="0093519B">
          <w:rPr>
            <w:noProof/>
            <w:webHidden/>
          </w:rPr>
          <w:t>1</w:t>
        </w:r>
        <w:r w:rsidRPr="0093519B">
          <w:rPr>
            <w:noProof/>
            <w:webHidden/>
          </w:rPr>
          <w:fldChar w:fldCharType="end"/>
        </w:r>
      </w:hyperlink>
    </w:p>
    <w:p w14:paraId="5E2D9EE8" w14:textId="11241E82" w:rsidR="00DB6361" w:rsidRPr="0093519B" w:rsidRDefault="00DB6361" w:rsidP="00970EA5">
      <w:pPr>
        <w:pStyle w:val="TOC1"/>
        <w:rPr>
          <w:rFonts w:asciiTheme="minorHAnsi" w:eastAsiaTheme="minorEastAsia" w:hAnsiTheme="minorHAnsi" w:cstheme="minorBidi"/>
          <w:noProof/>
          <w:sz w:val="22"/>
          <w:lang w:eastAsia="ja-JP"/>
        </w:rPr>
      </w:pPr>
      <w:r w:rsidRPr="0093519B">
        <w:rPr>
          <w:rStyle w:val="Hyperlink"/>
          <w:noProof/>
          <w:u w:val="none"/>
        </w:rPr>
        <w:tab/>
      </w:r>
      <w:r w:rsidRPr="0093519B">
        <w:rPr>
          <w:rStyle w:val="Hyperlink"/>
          <w:noProof/>
          <w:u w:val="none"/>
        </w:rPr>
        <w:tab/>
      </w:r>
      <w:hyperlink w:anchor="_Toc124444495" w:history="1">
        <w:r w:rsidRPr="0093519B">
          <w:rPr>
            <w:rStyle w:val="Hyperlink"/>
            <w:noProof/>
            <w:u w:val="none"/>
          </w:rPr>
          <w:t>1.2</w:t>
        </w:r>
        <w:r w:rsidRPr="0093519B">
          <w:rPr>
            <w:rFonts w:asciiTheme="minorHAnsi" w:eastAsiaTheme="minorEastAsia" w:hAnsiTheme="minorHAnsi" w:cstheme="minorBidi"/>
            <w:noProof/>
            <w:sz w:val="22"/>
            <w:lang w:eastAsia="ja-JP"/>
          </w:rPr>
          <w:tab/>
        </w:r>
        <w:r w:rsidRPr="0093519B">
          <w:rPr>
            <w:rStyle w:val="Hyperlink"/>
            <w:noProof/>
            <w:u w:val="none"/>
          </w:rPr>
          <w:t>Tujuan</w:t>
        </w:r>
        <w:r w:rsidRPr="0093519B">
          <w:rPr>
            <w:rStyle w:val="Hyperlink"/>
            <w:noProof/>
            <w:u w:val="none"/>
          </w:rPr>
          <w:tab/>
        </w:r>
        <w:r w:rsidRPr="0093519B">
          <w:rPr>
            <w:rStyle w:val="Hyperlink"/>
            <w:noProof/>
            <w:u w:val="none"/>
          </w:rPr>
          <w:tab/>
        </w:r>
        <w:r w:rsidRPr="0093519B">
          <w:rPr>
            <w:noProof/>
            <w:webHidden/>
          </w:rPr>
          <w:tab/>
        </w:r>
        <w:r w:rsidR="00970EA5" w:rsidRPr="0093519B">
          <w:rPr>
            <w:noProof/>
            <w:webHidden/>
          </w:rPr>
          <w:tab/>
        </w:r>
        <w:r w:rsidR="00970EA5" w:rsidRPr="0093519B">
          <w:rPr>
            <w:noProof/>
            <w:webHidden/>
          </w:rPr>
          <w:tab/>
        </w:r>
        <w:r w:rsidRPr="0093519B">
          <w:rPr>
            <w:noProof/>
            <w:webHidden/>
          </w:rPr>
          <w:fldChar w:fldCharType="begin"/>
        </w:r>
        <w:r w:rsidRPr="0093519B">
          <w:rPr>
            <w:noProof/>
            <w:webHidden/>
          </w:rPr>
          <w:instrText xml:space="preserve"> PAGEREF _Toc124444495 \h </w:instrText>
        </w:r>
        <w:r w:rsidRPr="0093519B">
          <w:rPr>
            <w:noProof/>
            <w:webHidden/>
          </w:rPr>
        </w:r>
        <w:r w:rsidRPr="0093519B">
          <w:rPr>
            <w:noProof/>
            <w:webHidden/>
          </w:rPr>
          <w:fldChar w:fldCharType="separate"/>
        </w:r>
        <w:r w:rsidRPr="0093519B">
          <w:rPr>
            <w:noProof/>
            <w:webHidden/>
          </w:rPr>
          <w:t>2</w:t>
        </w:r>
        <w:r w:rsidRPr="0093519B">
          <w:rPr>
            <w:noProof/>
            <w:webHidden/>
          </w:rPr>
          <w:fldChar w:fldCharType="end"/>
        </w:r>
      </w:hyperlink>
    </w:p>
    <w:p w14:paraId="17361A01" w14:textId="3D05FC62" w:rsidR="00DB6361" w:rsidRPr="0093519B" w:rsidRDefault="00DB6361" w:rsidP="00970EA5">
      <w:pPr>
        <w:pStyle w:val="TOC1"/>
        <w:rPr>
          <w:rFonts w:asciiTheme="minorHAnsi" w:eastAsiaTheme="minorEastAsia" w:hAnsiTheme="minorHAnsi" w:cstheme="minorBidi"/>
          <w:noProof/>
          <w:sz w:val="22"/>
          <w:lang w:eastAsia="ja-JP"/>
        </w:rPr>
      </w:pPr>
      <w:r w:rsidRPr="0093519B">
        <w:rPr>
          <w:rStyle w:val="Hyperlink"/>
          <w:noProof/>
          <w:u w:val="none"/>
        </w:rPr>
        <w:tab/>
      </w:r>
      <w:r w:rsidRPr="0093519B">
        <w:rPr>
          <w:rStyle w:val="Hyperlink"/>
          <w:noProof/>
          <w:u w:val="none"/>
        </w:rPr>
        <w:tab/>
      </w:r>
      <w:hyperlink w:anchor="_Toc124444496" w:history="1">
        <w:r w:rsidRPr="0093519B">
          <w:rPr>
            <w:rStyle w:val="Hyperlink"/>
            <w:noProof/>
            <w:u w:val="none"/>
          </w:rPr>
          <w:t>1.3</w:t>
        </w:r>
        <w:r w:rsidRPr="0093519B">
          <w:rPr>
            <w:rFonts w:asciiTheme="minorHAnsi" w:eastAsiaTheme="minorEastAsia" w:hAnsiTheme="minorHAnsi" w:cstheme="minorBidi"/>
            <w:noProof/>
            <w:sz w:val="22"/>
            <w:lang w:eastAsia="ja-JP"/>
          </w:rPr>
          <w:tab/>
        </w:r>
        <w:r w:rsidRPr="0093519B">
          <w:rPr>
            <w:rStyle w:val="Hyperlink"/>
            <w:noProof/>
            <w:u w:val="none"/>
          </w:rPr>
          <w:t>Ruang Lingkup</w:t>
        </w:r>
        <w:r w:rsidRPr="0093519B">
          <w:rPr>
            <w:rStyle w:val="Hyperlink"/>
            <w:noProof/>
            <w:u w:val="none"/>
          </w:rPr>
          <w:tab/>
        </w:r>
        <w:r w:rsidRPr="0093519B">
          <w:rPr>
            <w:noProof/>
            <w:webHidden/>
          </w:rPr>
          <w:tab/>
        </w:r>
        <w:r w:rsidR="00970EA5" w:rsidRPr="0093519B">
          <w:rPr>
            <w:noProof/>
            <w:webHidden/>
          </w:rPr>
          <w:tab/>
        </w:r>
        <w:r w:rsidR="00970EA5" w:rsidRPr="0093519B">
          <w:rPr>
            <w:noProof/>
            <w:webHidden/>
          </w:rPr>
          <w:tab/>
        </w:r>
        <w:r w:rsidRPr="0093519B">
          <w:rPr>
            <w:noProof/>
            <w:webHidden/>
          </w:rPr>
          <w:fldChar w:fldCharType="begin"/>
        </w:r>
        <w:r w:rsidRPr="0093519B">
          <w:rPr>
            <w:noProof/>
            <w:webHidden/>
          </w:rPr>
          <w:instrText xml:space="preserve"> PAGEREF _Toc124444496 \h </w:instrText>
        </w:r>
        <w:r w:rsidRPr="0093519B">
          <w:rPr>
            <w:noProof/>
            <w:webHidden/>
          </w:rPr>
        </w:r>
        <w:r w:rsidRPr="0093519B">
          <w:rPr>
            <w:noProof/>
            <w:webHidden/>
          </w:rPr>
          <w:fldChar w:fldCharType="separate"/>
        </w:r>
        <w:r w:rsidRPr="0093519B">
          <w:rPr>
            <w:noProof/>
            <w:webHidden/>
          </w:rPr>
          <w:t>2</w:t>
        </w:r>
        <w:r w:rsidRPr="0093519B">
          <w:rPr>
            <w:noProof/>
            <w:webHidden/>
          </w:rPr>
          <w:fldChar w:fldCharType="end"/>
        </w:r>
      </w:hyperlink>
    </w:p>
    <w:p w14:paraId="1190452C" w14:textId="29B01777" w:rsidR="00DB6361" w:rsidRPr="0093519B" w:rsidRDefault="00970EA5" w:rsidP="00970EA5">
      <w:pPr>
        <w:pStyle w:val="TOC1"/>
        <w:rPr>
          <w:rFonts w:asciiTheme="minorHAnsi" w:eastAsiaTheme="minorEastAsia" w:hAnsiTheme="minorHAnsi" w:cstheme="minorBidi"/>
          <w:noProof/>
          <w:sz w:val="22"/>
          <w:lang w:eastAsia="ja-JP"/>
        </w:rPr>
      </w:pPr>
      <w:r w:rsidRPr="0093519B">
        <w:rPr>
          <w:rStyle w:val="Hyperlink"/>
          <w:noProof/>
          <w:u w:val="none"/>
        </w:rPr>
        <w:tab/>
      </w:r>
      <w:r w:rsidRPr="0093519B">
        <w:rPr>
          <w:rStyle w:val="Hyperlink"/>
          <w:noProof/>
          <w:u w:val="none"/>
        </w:rPr>
        <w:tab/>
      </w:r>
      <w:r w:rsidRPr="0093519B">
        <w:rPr>
          <w:rStyle w:val="Hyperlink"/>
          <w:noProof/>
          <w:u w:val="none"/>
        </w:rPr>
        <w:tab/>
      </w:r>
      <w:hyperlink w:anchor="_Toc124444497" w:history="1">
        <w:r w:rsidR="00DB6361" w:rsidRPr="0093519B">
          <w:rPr>
            <w:rStyle w:val="Hyperlink"/>
            <w:noProof/>
            <w:u w:val="none"/>
          </w:rPr>
          <w:t>1.3.1</w:t>
        </w:r>
        <w:r w:rsidR="00DB6361" w:rsidRPr="0093519B">
          <w:rPr>
            <w:rFonts w:asciiTheme="minorHAnsi" w:eastAsiaTheme="minorEastAsia" w:hAnsiTheme="minorHAnsi" w:cstheme="minorBidi"/>
            <w:noProof/>
            <w:sz w:val="22"/>
            <w:lang w:eastAsia="ja-JP"/>
          </w:rPr>
          <w:tab/>
        </w:r>
        <w:r w:rsidR="00DB6361" w:rsidRPr="0093519B">
          <w:rPr>
            <w:rStyle w:val="Hyperlink"/>
            <w:noProof/>
            <w:u w:val="none"/>
          </w:rPr>
          <w:t>Fitur - Fitur</w:t>
        </w:r>
        <w:r w:rsidR="00DB6361" w:rsidRPr="0093519B">
          <w:rPr>
            <w:noProof/>
            <w:webHidden/>
          </w:rPr>
          <w:tab/>
        </w:r>
        <w:r w:rsidRPr="0093519B">
          <w:rPr>
            <w:noProof/>
            <w:webHidden/>
          </w:rPr>
          <w:tab/>
        </w:r>
        <w:r w:rsidRPr="0093519B">
          <w:rPr>
            <w:noProof/>
            <w:webHidden/>
          </w:rPr>
          <w:tab/>
        </w:r>
        <w:r w:rsidR="00DB6361" w:rsidRPr="0093519B">
          <w:rPr>
            <w:noProof/>
            <w:webHidden/>
          </w:rPr>
          <w:fldChar w:fldCharType="begin"/>
        </w:r>
        <w:r w:rsidR="00DB6361" w:rsidRPr="0093519B">
          <w:rPr>
            <w:noProof/>
            <w:webHidden/>
          </w:rPr>
          <w:instrText xml:space="preserve"> PAGEREF _Toc124444497 \h </w:instrText>
        </w:r>
        <w:r w:rsidR="00DB6361" w:rsidRPr="0093519B">
          <w:rPr>
            <w:noProof/>
            <w:webHidden/>
          </w:rPr>
        </w:r>
        <w:r w:rsidR="00DB6361" w:rsidRPr="0093519B">
          <w:rPr>
            <w:noProof/>
            <w:webHidden/>
          </w:rPr>
          <w:fldChar w:fldCharType="separate"/>
        </w:r>
        <w:r w:rsidR="00DB6361" w:rsidRPr="0093519B">
          <w:rPr>
            <w:noProof/>
            <w:webHidden/>
          </w:rPr>
          <w:t>3</w:t>
        </w:r>
        <w:r w:rsidR="00DB6361" w:rsidRPr="0093519B">
          <w:rPr>
            <w:noProof/>
            <w:webHidden/>
          </w:rPr>
          <w:fldChar w:fldCharType="end"/>
        </w:r>
      </w:hyperlink>
    </w:p>
    <w:p w14:paraId="66BA7449" w14:textId="66A5FAA4" w:rsidR="00DB6361" w:rsidRPr="0093519B" w:rsidRDefault="00970EA5" w:rsidP="00970EA5">
      <w:pPr>
        <w:pStyle w:val="TOC1"/>
        <w:rPr>
          <w:rFonts w:asciiTheme="minorHAnsi" w:eastAsiaTheme="minorEastAsia" w:hAnsiTheme="minorHAnsi" w:cstheme="minorBidi"/>
          <w:noProof/>
          <w:sz w:val="22"/>
          <w:lang w:eastAsia="ja-JP"/>
        </w:rPr>
      </w:pPr>
      <w:r w:rsidRPr="0093519B">
        <w:rPr>
          <w:rStyle w:val="Hyperlink"/>
          <w:noProof/>
          <w:u w:val="none"/>
        </w:rPr>
        <w:tab/>
      </w:r>
      <w:r w:rsidRPr="0093519B">
        <w:rPr>
          <w:rStyle w:val="Hyperlink"/>
          <w:noProof/>
          <w:u w:val="none"/>
        </w:rPr>
        <w:tab/>
      </w:r>
      <w:hyperlink w:anchor="_Toc124444498" w:history="1">
        <w:r w:rsidR="00DB6361" w:rsidRPr="0093519B">
          <w:rPr>
            <w:rStyle w:val="Hyperlink"/>
            <w:noProof/>
            <w:u w:val="none"/>
          </w:rPr>
          <w:t>1.4</w:t>
        </w:r>
        <w:r w:rsidR="00DB6361" w:rsidRPr="0093519B">
          <w:rPr>
            <w:rFonts w:asciiTheme="minorHAnsi" w:eastAsiaTheme="minorEastAsia" w:hAnsiTheme="minorHAnsi" w:cstheme="minorBidi"/>
            <w:noProof/>
            <w:sz w:val="22"/>
            <w:lang w:eastAsia="ja-JP"/>
          </w:rPr>
          <w:tab/>
        </w:r>
        <w:r w:rsidR="00DB6361" w:rsidRPr="0093519B">
          <w:rPr>
            <w:rStyle w:val="Hyperlink"/>
            <w:noProof/>
            <w:u w:val="none"/>
          </w:rPr>
          <w:t>Metodologi</w:t>
        </w:r>
        <w:r w:rsidR="00DB6361" w:rsidRPr="0093519B">
          <w:rPr>
            <w:noProof/>
            <w:webHidden/>
          </w:rPr>
          <w:tab/>
        </w:r>
        <w:r w:rsidRPr="0093519B">
          <w:rPr>
            <w:noProof/>
            <w:webHidden/>
          </w:rPr>
          <w:tab/>
        </w:r>
        <w:r w:rsidRPr="0093519B">
          <w:rPr>
            <w:noProof/>
            <w:webHidden/>
          </w:rPr>
          <w:tab/>
        </w:r>
        <w:r w:rsidRPr="0093519B">
          <w:rPr>
            <w:noProof/>
            <w:webHidden/>
          </w:rPr>
          <w:tab/>
        </w:r>
        <w:r w:rsidR="00DB6361" w:rsidRPr="0093519B">
          <w:rPr>
            <w:noProof/>
            <w:webHidden/>
          </w:rPr>
          <w:fldChar w:fldCharType="begin"/>
        </w:r>
        <w:r w:rsidR="00DB6361" w:rsidRPr="0093519B">
          <w:rPr>
            <w:noProof/>
            <w:webHidden/>
          </w:rPr>
          <w:instrText xml:space="preserve"> PAGEREF _Toc124444498 \h </w:instrText>
        </w:r>
        <w:r w:rsidR="00DB6361" w:rsidRPr="0093519B">
          <w:rPr>
            <w:noProof/>
            <w:webHidden/>
          </w:rPr>
        </w:r>
        <w:r w:rsidR="00DB6361" w:rsidRPr="0093519B">
          <w:rPr>
            <w:noProof/>
            <w:webHidden/>
          </w:rPr>
          <w:fldChar w:fldCharType="separate"/>
        </w:r>
        <w:r w:rsidR="00DB6361" w:rsidRPr="0093519B">
          <w:rPr>
            <w:noProof/>
            <w:webHidden/>
          </w:rPr>
          <w:t>4</w:t>
        </w:r>
        <w:r w:rsidR="00DB6361" w:rsidRPr="0093519B">
          <w:rPr>
            <w:noProof/>
            <w:webHidden/>
          </w:rPr>
          <w:fldChar w:fldCharType="end"/>
        </w:r>
      </w:hyperlink>
    </w:p>
    <w:p w14:paraId="1A0C036B" w14:textId="088D6449" w:rsidR="00DB6361" w:rsidRPr="0093519B" w:rsidRDefault="00970EA5" w:rsidP="00970EA5">
      <w:pPr>
        <w:pStyle w:val="TOC1"/>
        <w:rPr>
          <w:rFonts w:asciiTheme="minorHAnsi" w:eastAsiaTheme="minorEastAsia" w:hAnsiTheme="minorHAnsi" w:cstheme="minorBidi"/>
          <w:noProof/>
          <w:sz w:val="22"/>
          <w:lang w:eastAsia="ja-JP"/>
        </w:rPr>
      </w:pPr>
      <w:r w:rsidRPr="0093519B">
        <w:rPr>
          <w:rStyle w:val="Hyperlink"/>
          <w:noProof/>
          <w:u w:val="none"/>
        </w:rPr>
        <w:tab/>
      </w:r>
      <w:r w:rsidRPr="0093519B">
        <w:rPr>
          <w:rStyle w:val="Hyperlink"/>
          <w:noProof/>
          <w:u w:val="none"/>
        </w:rPr>
        <w:tab/>
      </w:r>
      <w:hyperlink w:anchor="_Toc124444499" w:history="1">
        <w:r w:rsidR="00DB6361" w:rsidRPr="0093519B">
          <w:rPr>
            <w:rStyle w:val="Hyperlink"/>
            <w:noProof/>
            <w:u w:val="none"/>
          </w:rPr>
          <w:t>1.5</w:t>
        </w:r>
        <w:r w:rsidR="00DB6361" w:rsidRPr="0093519B">
          <w:rPr>
            <w:rFonts w:asciiTheme="minorHAnsi" w:eastAsiaTheme="minorEastAsia" w:hAnsiTheme="minorHAnsi" w:cstheme="minorBidi"/>
            <w:noProof/>
            <w:sz w:val="22"/>
            <w:lang w:eastAsia="ja-JP"/>
          </w:rPr>
          <w:tab/>
        </w:r>
        <w:r w:rsidR="00DB6361" w:rsidRPr="0093519B">
          <w:rPr>
            <w:rStyle w:val="Hyperlink"/>
            <w:noProof/>
            <w:u w:val="none"/>
          </w:rPr>
          <w:t>Sistematika Pembahasan</w:t>
        </w:r>
        <w:r w:rsidR="00DB6361" w:rsidRPr="0093519B">
          <w:rPr>
            <w:noProof/>
            <w:webHidden/>
          </w:rPr>
          <w:tab/>
        </w:r>
        <w:r w:rsidRPr="0093519B">
          <w:rPr>
            <w:noProof/>
            <w:webHidden/>
          </w:rPr>
          <w:tab/>
        </w:r>
        <w:r w:rsidRPr="0093519B">
          <w:rPr>
            <w:noProof/>
            <w:webHidden/>
          </w:rPr>
          <w:tab/>
        </w:r>
        <w:r w:rsidR="00DB6361" w:rsidRPr="0093519B">
          <w:rPr>
            <w:noProof/>
            <w:webHidden/>
          </w:rPr>
          <w:fldChar w:fldCharType="begin"/>
        </w:r>
        <w:r w:rsidR="00DB6361" w:rsidRPr="0093519B">
          <w:rPr>
            <w:noProof/>
            <w:webHidden/>
          </w:rPr>
          <w:instrText xml:space="preserve"> PAGEREF _Toc124444499 \h </w:instrText>
        </w:r>
        <w:r w:rsidR="00DB6361" w:rsidRPr="0093519B">
          <w:rPr>
            <w:noProof/>
            <w:webHidden/>
          </w:rPr>
        </w:r>
        <w:r w:rsidR="00DB6361" w:rsidRPr="0093519B">
          <w:rPr>
            <w:noProof/>
            <w:webHidden/>
          </w:rPr>
          <w:fldChar w:fldCharType="separate"/>
        </w:r>
        <w:r w:rsidR="00DB6361" w:rsidRPr="0093519B">
          <w:rPr>
            <w:noProof/>
            <w:webHidden/>
          </w:rPr>
          <w:t>7</w:t>
        </w:r>
        <w:r w:rsidR="00DB6361" w:rsidRPr="0093519B">
          <w:rPr>
            <w:noProof/>
            <w:webHidden/>
          </w:rPr>
          <w:fldChar w:fldCharType="end"/>
        </w:r>
      </w:hyperlink>
    </w:p>
    <w:p w14:paraId="461ADA62" w14:textId="334CFDEA" w:rsidR="00DB6361" w:rsidRPr="0093519B" w:rsidRDefault="00DB6361" w:rsidP="00970EA5">
      <w:pPr>
        <w:pStyle w:val="TOC1"/>
        <w:rPr>
          <w:rFonts w:asciiTheme="minorHAnsi" w:eastAsiaTheme="minorEastAsia" w:hAnsiTheme="minorHAnsi" w:cstheme="minorBidi"/>
          <w:noProof/>
          <w:sz w:val="22"/>
          <w:lang w:eastAsia="ja-JP"/>
        </w:rPr>
      </w:pPr>
      <w:hyperlink w:anchor="_Toc124444500" w:history="1">
        <w:r w:rsidRPr="0093519B">
          <w:rPr>
            <w:rStyle w:val="Hyperlink"/>
            <w:noProof/>
            <w:u w:val="none"/>
          </w:rPr>
          <w:t xml:space="preserve">BAB II </w:t>
        </w:r>
        <w:r w:rsidR="00970EA5" w:rsidRPr="0093519B">
          <w:rPr>
            <w:rStyle w:val="Hyperlink"/>
            <w:noProof/>
            <w:u w:val="none"/>
          </w:rPr>
          <w:tab/>
        </w:r>
        <w:r w:rsidRPr="0093519B">
          <w:rPr>
            <w:rStyle w:val="Hyperlink"/>
            <w:noProof/>
            <w:u w:val="none"/>
          </w:rPr>
          <w:t>TEORI PENUNJANG</w:t>
        </w:r>
        <w:r w:rsidRPr="0093519B">
          <w:rPr>
            <w:noProof/>
            <w:webHidden/>
          </w:rPr>
          <w:tab/>
        </w:r>
        <w:r w:rsidR="00970EA5" w:rsidRPr="0093519B">
          <w:rPr>
            <w:noProof/>
            <w:webHidden/>
          </w:rPr>
          <w:tab/>
        </w:r>
        <w:r w:rsidR="00970EA5" w:rsidRPr="0093519B">
          <w:rPr>
            <w:noProof/>
            <w:webHidden/>
          </w:rPr>
          <w:tab/>
        </w:r>
        <w:r w:rsidRPr="0093519B">
          <w:rPr>
            <w:noProof/>
            <w:webHidden/>
          </w:rPr>
          <w:fldChar w:fldCharType="begin"/>
        </w:r>
        <w:r w:rsidRPr="0093519B">
          <w:rPr>
            <w:noProof/>
            <w:webHidden/>
          </w:rPr>
          <w:instrText xml:space="preserve"> PAGEREF _Toc124444500 \h </w:instrText>
        </w:r>
        <w:r w:rsidRPr="0093519B">
          <w:rPr>
            <w:noProof/>
            <w:webHidden/>
          </w:rPr>
        </w:r>
        <w:r w:rsidRPr="0093519B">
          <w:rPr>
            <w:noProof/>
            <w:webHidden/>
          </w:rPr>
          <w:fldChar w:fldCharType="separate"/>
        </w:r>
        <w:r w:rsidRPr="0093519B">
          <w:rPr>
            <w:noProof/>
            <w:webHidden/>
          </w:rPr>
          <w:t>9</w:t>
        </w:r>
        <w:r w:rsidRPr="0093519B">
          <w:rPr>
            <w:noProof/>
            <w:webHidden/>
          </w:rPr>
          <w:fldChar w:fldCharType="end"/>
        </w:r>
      </w:hyperlink>
    </w:p>
    <w:p w14:paraId="0F38CC61" w14:textId="2BB5D918" w:rsidR="00DB6361" w:rsidRPr="0093519B" w:rsidRDefault="00970EA5" w:rsidP="00970EA5">
      <w:pPr>
        <w:pStyle w:val="TOC1"/>
        <w:rPr>
          <w:rFonts w:asciiTheme="minorHAnsi" w:eastAsiaTheme="minorEastAsia" w:hAnsiTheme="minorHAnsi" w:cstheme="minorBidi"/>
          <w:noProof/>
          <w:sz w:val="22"/>
          <w:lang w:eastAsia="ja-JP"/>
        </w:rPr>
      </w:pPr>
      <w:r w:rsidRPr="0093519B">
        <w:rPr>
          <w:rStyle w:val="Hyperlink"/>
          <w:noProof/>
          <w:u w:val="none"/>
        </w:rPr>
        <w:tab/>
      </w:r>
      <w:r w:rsidRPr="0093519B">
        <w:rPr>
          <w:rStyle w:val="Hyperlink"/>
          <w:noProof/>
          <w:u w:val="none"/>
        </w:rPr>
        <w:tab/>
      </w:r>
      <w:hyperlink w:anchor="_Toc124444502" w:history="1">
        <w:r w:rsidR="00DB6361" w:rsidRPr="0093519B">
          <w:rPr>
            <w:rStyle w:val="Hyperlink"/>
            <w:noProof/>
            <w:u w:val="none"/>
          </w:rPr>
          <w:t>2.1</w:t>
        </w:r>
        <w:r w:rsidR="00DB6361" w:rsidRPr="0093519B">
          <w:rPr>
            <w:rFonts w:asciiTheme="minorHAnsi" w:eastAsiaTheme="minorEastAsia" w:hAnsiTheme="minorHAnsi" w:cstheme="minorBidi"/>
            <w:noProof/>
            <w:sz w:val="22"/>
            <w:lang w:eastAsia="ja-JP"/>
          </w:rPr>
          <w:tab/>
        </w:r>
        <w:r w:rsidR="00DB6361" w:rsidRPr="0093519B">
          <w:rPr>
            <w:rStyle w:val="Hyperlink"/>
            <w:noProof/>
            <w:u w:val="none"/>
          </w:rPr>
          <w:t>Surat Perintah Kerja</w:t>
        </w:r>
        <w:r w:rsidRPr="0093519B">
          <w:rPr>
            <w:rStyle w:val="Hyperlink"/>
            <w:noProof/>
            <w:u w:val="none"/>
          </w:rPr>
          <w:tab/>
        </w:r>
        <w:r w:rsidRPr="0093519B">
          <w:rPr>
            <w:rStyle w:val="Hyperlink"/>
            <w:noProof/>
            <w:u w:val="none"/>
          </w:rPr>
          <w:tab/>
        </w:r>
        <w:r w:rsidR="00DB6361" w:rsidRPr="0093519B">
          <w:rPr>
            <w:noProof/>
            <w:webHidden/>
          </w:rPr>
          <w:tab/>
        </w:r>
        <w:r w:rsidR="00DB6361" w:rsidRPr="0093519B">
          <w:rPr>
            <w:noProof/>
            <w:webHidden/>
          </w:rPr>
          <w:fldChar w:fldCharType="begin"/>
        </w:r>
        <w:r w:rsidR="00DB6361" w:rsidRPr="0093519B">
          <w:rPr>
            <w:noProof/>
            <w:webHidden/>
          </w:rPr>
          <w:instrText xml:space="preserve"> PAGEREF _Toc124444502 \h </w:instrText>
        </w:r>
        <w:r w:rsidR="00DB6361" w:rsidRPr="0093519B">
          <w:rPr>
            <w:noProof/>
            <w:webHidden/>
          </w:rPr>
        </w:r>
        <w:r w:rsidR="00DB6361" w:rsidRPr="0093519B">
          <w:rPr>
            <w:noProof/>
            <w:webHidden/>
          </w:rPr>
          <w:fldChar w:fldCharType="separate"/>
        </w:r>
        <w:r w:rsidR="00DB6361" w:rsidRPr="0093519B">
          <w:rPr>
            <w:noProof/>
            <w:webHidden/>
          </w:rPr>
          <w:t>9</w:t>
        </w:r>
        <w:r w:rsidR="00DB6361" w:rsidRPr="0093519B">
          <w:rPr>
            <w:noProof/>
            <w:webHidden/>
          </w:rPr>
          <w:fldChar w:fldCharType="end"/>
        </w:r>
      </w:hyperlink>
    </w:p>
    <w:p w14:paraId="11055280" w14:textId="7A563473" w:rsidR="00DB6361" w:rsidRPr="0093519B" w:rsidRDefault="00970EA5" w:rsidP="00970EA5">
      <w:pPr>
        <w:pStyle w:val="TOC1"/>
        <w:rPr>
          <w:rFonts w:asciiTheme="minorHAnsi" w:eastAsiaTheme="minorEastAsia" w:hAnsiTheme="minorHAnsi" w:cstheme="minorBidi"/>
          <w:noProof/>
          <w:sz w:val="22"/>
          <w:lang w:eastAsia="ja-JP"/>
        </w:rPr>
      </w:pPr>
      <w:r w:rsidRPr="0093519B">
        <w:rPr>
          <w:rStyle w:val="Hyperlink"/>
          <w:noProof/>
          <w:u w:val="none"/>
        </w:rPr>
        <w:tab/>
      </w:r>
      <w:r w:rsidRPr="0093519B">
        <w:rPr>
          <w:rStyle w:val="Hyperlink"/>
          <w:noProof/>
          <w:u w:val="none"/>
        </w:rPr>
        <w:tab/>
      </w:r>
      <w:hyperlink w:anchor="_Toc124444503" w:history="1">
        <w:r w:rsidR="00DB6361" w:rsidRPr="0093519B">
          <w:rPr>
            <w:rStyle w:val="Hyperlink"/>
            <w:noProof/>
            <w:u w:val="none"/>
          </w:rPr>
          <w:t>2.2</w:t>
        </w:r>
        <w:r w:rsidR="00DB6361" w:rsidRPr="0093519B">
          <w:rPr>
            <w:rFonts w:asciiTheme="minorHAnsi" w:eastAsiaTheme="minorEastAsia" w:hAnsiTheme="minorHAnsi" w:cstheme="minorBidi"/>
            <w:noProof/>
            <w:sz w:val="22"/>
            <w:lang w:eastAsia="ja-JP"/>
          </w:rPr>
          <w:tab/>
        </w:r>
        <w:r w:rsidR="00DB6361" w:rsidRPr="0093519B">
          <w:rPr>
            <w:rStyle w:val="Hyperlink"/>
            <w:noProof/>
            <w:u w:val="none"/>
          </w:rPr>
          <w:t>FrontEnd (Vue JS)</w:t>
        </w:r>
        <w:r w:rsidRPr="0093519B">
          <w:rPr>
            <w:rStyle w:val="Hyperlink"/>
            <w:noProof/>
            <w:u w:val="none"/>
          </w:rPr>
          <w:tab/>
        </w:r>
        <w:r w:rsidRPr="0093519B">
          <w:rPr>
            <w:rStyle w:val="Hyperlink"/>
            <w:noProof/>
            <w:u w:val="none"/>
          </w:rPr>
          <w:tab/>
        </w:r>
        <w:r w:rsidR="00DB6361" w:rsidRPr="0093519B">
          <w:rPr>
            <w:noProof/>
            <w:webHidden/>
          </w:rPr>
          <w:tab/>
        </w:r>
        <w:r w:rsidR="00DB6361" w:rsidRPr="0093519B">
          <w:rPr>
            <w:noProof/>
            <w:webHidden/>
          </w:rPr>
          <w:fldChar w:fldCharType="begin"/>
        </w:r>
        <w:r w:rsidR="00DB6361" w:rsidRPr="0093519B">
          <w:rPr>
            <w:noProof/>
            <w:webHidden/>
          </w:rPr>
          <w:instrText xml:space="preserve"> PAGEREF _Toc124444503 \h </w:instrText>
        </w:r>
        <w:r w:rsidR="00DB6361" w:rsidRPr="0093519B">
          <w:rPr>
            <w:noProof/>
            <w:webHidden/>
          </w:rPr>
        </w:r>
        <w:r w:rsidR="00DB6361" w:rsidRPr="0093519B">
          <w:rPr>
            <w:noProof/>
            <w:webHidden/>
          </w:rPr>
          <w:fldChar w:fldCharType="separate"/>
        </w:r>
        <w:r w:rsidR="00DB6361" w:rsidRPr="0093519B">
          <w:rPr>
            <w:noProof/>
            <w:webHidden/>
          </w:rPr>
          <w:t>11</w:t>
        </w:r>
        <w:r w:rsidR="00DB6361" w:rsidRPr="0093519B">
          <w:rPr>
            <w:noProof/>
            <w:webHidden/>
          </w:rPr>
          <w:fldChar w:fldCharType="end"/>
        </w:r>
      </w:hyperlink>
    </w:p>
    <w:p w14:paraId="143AA0E4" w14:textId="58270B99" w:rsidR="00DB6361" w:rsidRPr="0093519B" w:rsidRDefault="00970EA5" w:rsidP="00970EA5">
      <w:pPr>
        <w:pStyle w:val="TOC1"/>
        <w:rPr>
          <w:rFonts w:asciiTheme="minorHAnsi" w:eastAsiaTheme="minorEastAsia" w:hAnsiTheme="minorHAnsi" w:cstheme="minorBidi"/>
          <w:noProof/>
          <w:sz w:val="22"/>
          <w:lang w:eastAsia="ja-JP"/>
        </w:rPr>
      </w:pPr>
      <w:r w:rsidRPr="0093519B">
        <w:rPr>
          <w:rStyle w:val="Hyperlink"/>
          <w:noProof/>
          <w:u w:val="none"/>
        </w:rPr>
        <w:tab/>
      </w:r>
      <w:r w:rsidRPr="0093519B">
        <w:rPr>
          <w:rStyle w:val="Hyperlink"/>
          <w:noProof/>
          <w:u w:val="none"/>
        </w:rPr>
        <w:tab/>
      </w:r>
      <w:hyperlink w:anchor="_Toc124444504" w:history="1">
        <w:r w:rsidR="00DB6361" w:rsidRPr="0093519B">
          <w:rPr>
            <w:rStyle w:val="Hyperlink"/>
            <w:noProof/>
            <w:u w:val="none"/>
          </w:rPr>
          <w:t>2.3</w:t>
        </w:r>
        <w:r w:rsidR="00DB6361" w:rsidRPr="0093519B">
          <w:rPr>
            <w:rFonts w:asciiTheme="minorHAnsi" w:eastAsiaTheme="minorEastAsia" w:hAnsiTheme="minorHAnsi" w:cstheme="minorBidi"/>
            <w:noProof/>
            <w:sz w:val="22"/>
            <w:lang w:eastAsia="ja-JP"/>
          </w:rPr>
          <w:tab/>
        </w:r>
        <w:r w:rsidR="00DB6361" w:rsidRPr="0093519B">
          <w:rPr>
            <w:rStyle w:val="Hyperlink"/>
            <w:noProof/>
            <w:u w:val="none"/>
          </w:rPr>
          <w:t>Backend (Laravel)</w:t>
        </w:r>
        <w:r w:rsidRPr="0093519B">
          <w:rPr>
            <w:rStyle w:val="Hyperlink"/>
            <w:noProof/>
            <w:u w:val="none"/>
          </w:rPr>
          <w:tab/>
        </w:r>
        <w:r w:rsidRPr="0093519B">
          <w:rPr>
            <w:rStyle w:val="Hyperlink"/>
            <w:noProof/>
            <w:u w:val="none"/>
          </w:rPr>
          <w:tab/>
        </w:r>
        <w:r w:rsidR="00DB6361" w:rsidRPr="0093519B">
          <w:rPr>
            <w:noProof/>
            <w:webHidden/>
          </w:rPr>
          <w:tab/>
        </w:r>
        <w:r w:rsidR="00DB6361" w:rsidRPr="0093519B">
          <w:rPr>
            <w:noProof/>
            <w:webHidden/>
          </w:rPr>
          <w:fldChar w:fldCharType="begin"/>
        </w:r>
        <w:r w:rsidR="00DB6361" w:rsidRPr="0093519B">
          <w:rPr>
            <w:noProof/>
            <w:webHidden/>
          </w:rPr>
          <w:instrText xml:space="preserve"> PAGEREF _Toc124444504 \h </w:instrText>
        </w:r>
        <w:r w:rsidR="00DB6361" w:rsidRPr="0093519B">
          <w:rPr>
            <w:noProof/>
            <w:webHidden/>
          </w:rPr>
        </w:r>
        <w:r w:rsidR="00DB6361" w:rsidRPr="0093519B">
          <w:rPr>
            <w:noProof/>
            <w:webHidden/>
          </w:rPr>
          <w:fldChar w:fldCharType="separate"/>
        </w:r>
        <w:r w:rsidR="00DB6361" w:rsidRPr="0093519B">
          <w:rPr>
            <w:noProof/>
            <w:webHidden/>
          </w:rPr>
          <w:t>12</w:t>
        </w:r>
        <w:r w:rsidR="00DB6361" w:rsidRPr="0093519B">
          <w:rPr>
            <w:noProof/>
            <w:webHidden/>
          </w:rPr>
          <w:fldChar w:fldCharType="end"/>
        </w:r>
      </w:hyperlink>
    </w:p>
    <w:p w14:paraId="283AFAA2" w14:textId="07A05590" w:rsidR="00DB6361" w:rsidRPr="0093519B" w:rsidRDefault="00970EA5" w:rsidP="00970EA5">
      <w:pPr>
        <w:pStyle w:val="TOC1"/>
        <w:rPr>
          <w:rFonts w:asciiTheme="minorHAnsi" w:eastAsiaTheme="minorEastAsia" w:hAnsiTheme="minorHAnsi" w:cstheme="minorBidi"/>
          <w:noProof/>
          <w:sz w:val="22"/>
          <w:lang w:eastAsia="ja-JP"/>
        </w:rPr>
      </w:pPr>
      <w:r w:rsidRPr="0093519B">
        <w:rPr>
          <w:rStyle w:val="Hyperlink"/>
          <w:noProof/>
          <w:u w:val="none"/>
        </w:rPr>
        <w:tab/>
      </w:r>
      <w:r w:rsidRPr="0093519B">
        <w:rPr>
          <w:rStyle w:val="Hyperlink"/>
          <w:noProof/>
          <w:u w:val="none"/>
        </w:rPr>
        <w:tab/>
      </w:r>
      <w:hyperlink w:anchor="_Toc124444505" w:history="1">
        <w:r w:rsidR="00DB6361" w:rsidRPr="0093519B">
          <w:rPr>
            <w:rStyle w:val="Hyperlink"/>
            <w:noProof/>
            <w:u w:val="none"/>
          </w:rPr>
          <w:t>2.4</w:t>
        </w:r>
        <w:r w:rsidR="00DB6361" w:rsidRPr="0093519B">
          <w:rPr>
            <w:rFonts w:asciiTheme="minorHAnsi" w:eastAsiaTheme="minorEastAsia" w:hAnsiTheme="minorHAnsi" w:cstheme="minorBidi"/>
            <w:noProof/>
            <w:sz w:val="22"/>
            <w:lang w:eastAsia="ja-JP"/>
          </w:rPr>
          <w:tab/>
        </w:r>
        <w:r w:rsidR="00DB6361" w:rsidRPr="0093519B">
          <w:rPr>
            <w:rStyle w:val="Hyperlink"/>
            <w:noProof/>
            <w:u w:val="none"/>
          </w:rPr>
          <w:t>Database</w:t>
        </w:r>
        <w:r w:rsidRPr="0093519B">
          <w:rPr>
            <w:rStyle w:val="Hyperlink"/>
            <w:noProof/>
            <w:u w:val="none"/>
          </w:rPr>
          <w:tab/>
        </w:r>
        <w:r w:rsidR="00DB6361" w:rsidRPr="0093519B">
          <w:rPr>
            <w:noProof/>
            <w:webHidden/>
          </w:rPr>
          <w:tab/>
        </w:r>
        <w:r w:rsidRPr="0093519B">
          <w:rPr>
            <w:noProof/>
            <w:webHidden/>
          </w:rPr>
          <w:tab/>
        </w:r>
        <w:r w:rsidRPr="0093519B">
          <w:rPr>
            <w:noProof/>
            <w:webHidden/>
          </w:rPr>
          <w:tab/>
        </w:r>
        <w:r w:rsidR="00DB6361" w:rsidRPr="0093519B">
          <w:rPr>
            <w:noProof/>
            <w:webHidden/>
          </w:rPr>
          <w:fldChar w:fldCharType="begin"/>
        </w:r>
        <w:r w:rsidR="00DB6361" w:rsidRPr="0093519B">
          <w:rPr>
            <w:noProof/>
            <w:webHidden/>
          </w:rPr>
          <w:instrText xml:space="preserve"> PAGEREF _Toc124444505 \h </w:instrText>
        </w:r>
        <w:r w:rsidR="00DB6361" w:rsidRPr="0093519B">
          <w:rPr>
            <w:noProof/>
            <w:webHidden/>
          </w:rPr>
        </w:r>
        <w:r w:rsidR="00DB6361" w:rsidRPr="0093519B">
          <w:rPr>
            <w:noProof/>
            <w:webHidden/>
          </w:rPr>
          <w:fldChar w:fldCharType="separate"/>
        </w:r>
        <w:r w:rsidR="00DB6361" w:rsidRPr="0093519B">
          <w:rPr>
            <w:noProof/>
            <w:webHidden/>
          </w:rPr>
          <w:t>13</w:t>
        </w:r>
        <w:r w:rsidR="00DB6361" w:rsidRPr="0093519B">
          <w:rPr>
            <w:noProof/>
            <w:webHidden/>
          </w:rPr>
          <w:fldChar w:fldCharType="end"/>
        </w:r>
      </w:hyperlink>
    </w:p>
    <w:p w14:paraId="79ADEE57" w14:textId="2CFF2664" w:rsidR="00DB6361" w:rsidRPr="0093519B" w:rsidRDefault="00970EA5" w:rsidP="00970EA5">
      <w:pPr>
        <w:pStyle w:val="TOC1"/>
        <w:rPr>
          <w:rFonts w:asciiTheme="minorHAnsi" w:eastAsiaTheme="minorEastAsia" w:hAnsiTheme="minorHAnsi" w:cstheme="minorBidi"/>
          <w:noProof/>
          <w:sz w:val="22"/>
          <w:lang w:eastAsia="ja-JP"/>
        </w:rPr>
      </w:pPr>
      <w:r w:rsidRPr="0093519B">
        <w:rPr>
          <w:rStyle w:val="Hyperlink"/>
          <w:noProof/>
          <w:u w:val="none"/>
        </w:rPr>
        <w:tab/>
      </w:r>
      <w:r w:rsidRPr="0093519B">
        <w:rPr>
          <w:rStyle w:val="Hyperlink"/>
          <w:noProof/>
          <w:u w:val="none"/>
        </w:rPr>
        <w:tab/>
      </w:r>
      <w:r w:rsidRPr="0093519B">
        <w:rPr>
          <w:rStyle w:val="Hyperlink"/>
          <w:noProof/>
          <w:u w:val="none"/>
        </w:rPr>
        <w:tab/>
      </w:r>
      <w:hyperlink w:anchor="_Toc124444506" w:history="1">
        <w:r w:rsidR="00DB6361" w:rsidRPr="0093519B">
          <w:rPr>
            <w:rStyle w:val="Hyperlink"/>
            <w:noProof/>
            <w:u w:val="none"/>
          </w:rPr>
          <w:t>2.4.1</w:t>
        </w:r>
        <w:r w:rsidR="00DB6361" w:rsidRPr="0093519B">
          <w:rPr>
            <w:rFonts w:asciiTheme="minorHAnsi" w:eastAsiaTheme="minorEastAsia" w:hAnsiTheme="minorHAnsi" w:cstheme="minorBidi"/>
            <w:noProof/>
            <w:sz w:val="22"/>
            <w:lang w:eastAsia="ja-JP"/>
          </w:rPr>
          <w:tab/>
        </w:r>
        <w:r w:rsidR="00DB6361" w:rsidRPr="0093519B">
          <w:rPr>
            <w:rStyle w:val="Hyperlink"/>
            <w:noProof/>
            <w:u w:val="none"/>
          </w:rPr>
          <w:t>MongoDB</w:t>
        </w:r>
        <w:r w:rsidRPr="0093519B">
          <w:rPr>
            <w:rStyle w:val="Hyperlink"/>
            <w:noProof/>
            <w:u w:val="none"/>
          </w:rPr>
          <w:tab/>
        </w:r>
        <w:r w:rsidRPr="0093519B">
          <w:rPr>
            <w:rStyle w:val="Hyperlink"/>
            <w:noProof/>
            <w:u w:val="none"/>
          </w:rPr>
          <w:tab/>
        </w:r>
        <w:r w:rsidR="00DB6361" w:rsidRPr="0093519B">
          <w:rPr>
            <w:noProof/>
            <w:webHidden/>
          </w:rPr>
          <w:tab/>
        </w:r>
        <w:r w:rsidR="00DB6361" w:rsidRPr="0093519B">
          <w:rPr>
            <w:noProof/>
            <w:webHidden/>
          </w:rPr>
          <w:fldChar w:fldCharType="begin"/>
        </w:r>
        <w:r w:rsidR="00DB6361" w:rsidRPr="0093519B">
          <w:rPr>
            <w:noProof/>
            <w:webHidden/>
          </w:rPr>
          <w:instrText xml:space="preserve"> PAGEREF _Toc124444506 \h </w:instrText>
        </w:r>
        <w:r w:rsidR="00DB6361" w:rsidRPr="0093519B">
          <w:rPr>
            <w:noProof/>
            <w:webHidden/>
          </w:rPr>
        </w:r>
        <w:r w:rsidR="00DB6361" w:rsidRPr="0093519B">
          <w:rPr>
            <w:noProof/>
            <w:webHidden/>
          </w:rPr>
          <w:fldChar w:fldCharType="separate"/>
        </w:r>
        <w:r w:rsidR="00DB6361" w:rsidRPr="0093519B">
          <w:rPr>
            <w:noProof/>
            <w:webHidden/>
          </w:rPr>
          <w:t>13</w:t>
        </w:r>
        <w:r w:rsidR="00DB6361" w:rsidRPr="0093519B">
          <w:rPr>
            <w:noProof/>
            <w:webHidden/>
          </w:rPr>
          <w:fldChar w:fldCharType="end"/>
        </w:r>
      </w:hyperlink>
    </w:p>
    <w:p w14:paraId="209D897A" w14:textId="447445D0" w:rsidR="00DB6361" w:rsidRPr="0093519B" w:rsidRDefault="00970EA5" w:rsidP="00970EA5">
      <w:pPr>
        <w:pStyle w:val="TOC1"/>
        <w:rPr>
          <w:rFonts w:asciiTheme="minorHAnsi" w:eastAsiaTheme="minorEastAsia" w:hAnsiTheme="minorHAnsi" w:cstheme="minorBidi"/>
          <w:noProof/>
          <w:sz w:val="22"/>
          <w:lang w:eastAsia="ja-JP"/>
        </w:rPr>
      </w:pPr>
      <w:r w:rsidRPr="0093519B">
        <w:rPr>
          <w:rStyle w:val="Hyperlink"/>
          <w:noProof/>
          <w:u w:val="none"/>
        </w:rPr>
        <w:tab/>
      </w:r>
      <w:r w:rsidRPr="0093519B">
        <w:rPr>
          <w:rStyle w:val="Hyperlink"/>
          <w:noProof/>
          <w:u w:val="none"/>
        </w:rPr>
        <w:tab/>
      </w:r>
      <w:r w:rsidRPr="0093519B">
        <w:rPr>
          <w:rStyle w:val="Hyperlink"/>
          <w:noProof/>
          <w:u w:val="none"/>
        </w:rPr>
        <w:tab/>
      </w:r>
      <w:hyperlink w:anchor="_Toc124444507" w:history="1">
        <w:r w:rsidR="00DB6361" w:rsidRPr="0093519B">
          <w:rPr>
            <w:rStyle w:val="Hyperlink"/>
            <w:noProof/>
            <w:u w:val="none"/>
          </w:rPr>
          <w:t>2.4.2</w:t>
        </w:r>
        <w:r w:rsidR="00DB6361" w:rsidRPr="0093519B">
          <w:rPr>
            <w:rFonts w:asciiTheme="minorHAnsi" w:eastAsiaTheme="minorEastAsia" w:hAnsiTheme="minorHAnsi" w:cstheme="minorBidi"/>
            <w:noProof/>
            <w:sz w:val="22"/>
            <w:lang w:eastAsia="ja-JP"/>
          </w:rPr>
          <w:tab/>
        </w:r>
        <w:r w:rsidR="00DB6361" w:rsidRPr="0093519B">
          <w:rPr>
            <w:rStyle w:val="Hyperlink"/>
            <w:noProof/>
            <w:u w:val="none"/>
          </w:rPr>
          <w:t>Microsoft SQL Server</w:t>
        </w:r>
        <w:r w:rsidRPr="0093519B">
          <w:rPr>
            <w:rStyle w:val="Hyperlink"/>
            <w:noProof/>
            <w:u w:val="none"/>
          </w:rPr>
          <w:tab/>
        </w:r>
        <w:r w:rsidR="00DB6361" w:rsidRPr="0093519B">
          <w:rPr>
            <w:noProof/>
            <w:webHidden/>
          </w:rPr>
          <w:tab/>
        </w:r>
        <w:r w:rsidR="00DB6361" w:rsidRPr="0093519B">
          <w:rPr>
            <w:noProof/>
            <w:webHidden/>
          </w:rPr>
          <w:fldChar w:fldCharType="begin"/>
        </w:r>
        <w:r w:rsidR="00DB6361" w:rsidRPr="0093519B">
          <w:rPr>
            <w:noProof/>
            <w:webHidden/>
          </w:rPr>
          <w:instrText xml:space="preserve"> PAGEREF _Toc124444507 \h </w:instrText>
        </w:r>
        <w:r w:rsidR="00DB6361" w:rsidRPr="0093519B">
          <w:rPr>
            <w:noProof/>
            <w:webHidden/>
          </w:rPr>
        </w:r>
        <w:r w:rsidR="00DB6361" w:rsidRPr="0093519B">
          <w:rPr>
            <w:noProof/>
            <w:webHidden/>
          </w:rPr>
          <w:fldChar w:fldCharType="separate"/>
        </w:r>
        <w:r w:rsidR="00DB6361" w:rsidRPr="0093519B">
          <w:rPr>
            <w:noProof/>
            <w:webHidden/>
          </w:rPr>
          <w:t>14</w:t>
        </w:r>
        <w:r w:rsidR="00DB6361" w:rsidRPr="0093519B">
          <w:rPr>
            <w:noProof/>
            <w:webHidden/>
          </w:rPr>
          <w:fldChar w:fldCharType="end"/>
        </w:r>
      </w:hyperlink>
    </w:p>
    <w:p w14:paraId="56AFC930" w14:textId="05EB2EB2" w:rsidR="00DB6361" w:rsidRPr="0093519B" w:rsidRDefault="00970EA5" w:rsidP="00970EA5">
      <w:pPr>
        <w:pStyle w:val="TOC1"/>
        <w:rPr>
          <w:rFonts w:asciiTheme="minorHAnsi" w:eastAsiaTheme="minorEastAsia" w:hAnsiTheme="minorHAnsi" w:cstheme="minorBidi"/>
          <w:noProof/>
          <w:sz w:val="22"/>
          <w:lang w:eastAsia="ja-JP"/>
        </w:rPr>
      </w:pPr>
      <w:r w:rsidRPr="0093519B">
        <w:rPr>
          <w:rStyle w:val="Hyperlink"/>
          <w:noProof/>
          <w:u w:val="none"/>
        </w:rPr>
        <w:tab/>
      </w:r>
      <w:r w:rsidRPr="0093519B">
        <w:rPr>
          <w:rStyle w:val="Hyperlink"/>
          <w:noProof/>
          <w:u w:val="none"/>
        </w:rPr>
        <w:tab/>
      </w:r>
      <w:hyperlink w:anchor="_Toc124444508" w:history="1">
        <w:r w:rsidR="00DB6361" w:rsidRPr="0093519B">
          <w:rPr>
            <w:rStyle w:val="Hyperlink"/>
            <w:noProof/>
            <w:u w:val="none"/>
          </w:rPr>
          <w:t>2.5</w:t>
        </w:r>
        <w:r w:rsidR="00DB6361" w:rsidRPr="0093519B">
          <w:rPr>
            <w:rFonts w:asciiTheme="minorHAnsi" w:eastAsiaTheme="minorEastAsia" w:hAnsiTheme="minorHAnsi" w:cstheme="minorBidi"/>
            <w:noProof/>
            <w:sz w:val="22"/>
            <w:lang w:eastAsia="ja-JP"/>
          </w:rPr>
          <w:tab/>
        </w:r>
        <w:r w:rsidR="00DB6361" w:rsidRPr="0093519B">
          <w:rPr>
            <w:rStyle w:val="Hyperlink"/>
            <w:noProof/>
            <w:u w:val="none"/>
          </w:rPr>
          <w:t>Arsitektur Sistem Model View Controller</w:t>
        </w:r>
        <w:r w:rsidR="00DB6361" w:rsidRPr="0093519B">
          <w:rPr>
            <w:noProof/>
            <w:webHidden/>
          </w:rPr>
          <w:tab/>
        </w:r>
        <w:r w:rsidRPr="0093519B">
          <w:rPr>
            <w:noProof/>
            <w:webHidden/>
          </w:rPr>
          <w:tab/>
        </w:r>
        <w:r w:rsidR="00DB6361" w:rsidRPr="0093519B">
          <w:rPr>
            <w:noProof/>
            <w:webHidden/>
          </w:rPr>
          <w:fldChar w:fldCharType="begin"/>
        </w:r>
        <w:r w:rsidR="00DB6361" w:rsidRPr="0093519B">
          <w:rPr>
            <w:noProof/>
            <w:webHidden/>
          </w:rPr>
          <w:instrText xml:space="preserve"> PAGEREF _Toc124444508 \h </w:instrText>
        </w:r>
        <w:r w:rsidR="00DB6361" w:rsidRPr="0093519B">
          <w:rPr>
            <w:noProof/>
            <w:webHidden/>
          </w:rPr>
        </w:r>
        <w:r w:rsidR="00DB6361" w:rsidRPr="0093519B">
          <w:rPr>
            <w:noProof/>
            <w:webHidden/>
          </w:rPr>
          <w:fldChar w:fldCharType="separate"/>
        </w:r>
        <w:r w:rsidR="00DB6361" w:rsidRPr="0093519B">
          <w:rPr>
            <w:noProof/>
            <w:webHidden/>
          </w:rPr>
          <w:t>14</w:t>
        </w:r>
        <w:r w:rsidR="00DB6361" w:rsidRPr="0093519B">
          <w:rPr>
            <w:noProof/>
            <w:webHidden/>
          </w:rPr>
          <w:fldChar w:fldCharType="end"/>
        </w:r>
      </w:hyperlink>
    </w:p>
    <w:p w14:paraId="30C6154C" w14:textId="233178FA" w:rsidR="00DB6361" w:rsidRPr="0093519B" w:rsidRDefault="00DB6361" w:rsidP="00970EA5">
      <w:pPr>
        <w:pStyle w:val="TOC1"/>
        <w:rPr>
          <w:rFonts w:asciiTheme="minorHAnsi" w:eastAsiaTheme="minorEastAsia" w:hAnsiTheme="minorHAnsi" w:cstheme="minorBidi"/>
          <w:noProof/>
          <w:sz w:val="22"/>
          <w:lang w:eastAsia="ja-JP"/>
        </w:rPr>
      </w:pPr>
      <w:hyperlink w:anchor="_Toc124444509" w:history="1">
        <w:r w:rsidRPr="0093519B">
          <w:rPr>
            <w:rStyle w:val="Hyperlink"/>
            <w:noProof/>
            <w:u w:val="none"/>
          </w:rPr>
          <w:t xml:space="preserve">BAB III </w:t>
        </w:r>
        <w:r w:rsidR="00970EA5" w:rsidRPr="0093519B">
          <w:rPr>
            <w:rStyle w:val="Hyperlink"/>
            <w:noProof/>
            <w:u w:val="none"/>
          </w:rPr>
          <w:tab/>
        </w:r>
        <w:r w:rsidRPr="0093519B">
          <w:rPr>
            <w:rStyle w:val="Hyperlink"/>
            <w:noProof/>
            <w:u w:val="none"/>
          </w:rPr>
          <w:t>ANALISIS SISTEM</w:t>
        </w:r>
        <w:r w:rsidR="00970EA5" w:rsidRPr="0093519B">
          <w:rPr>
            <w:rStyle w:val="Hyperlink"/>
            <w:noProof/>
            <w:u w:val="none"/>
          </w:rPr>
          <w:tab/>
        </w:r>
        <w:r w:rsidRPr="0093519B">
          <w:rPr>
            <w:noProof/>
            <w:webHidden/>
          </w:rPr>
          <w:tab/>
        </w:r>
        <w:r w:rsidR="00970EA5" w:rsidRPr="0093519B">
          <w:rPr>
            <w:noProof/>
            <w:webHidden/>
          </w:rPr>
          <w:tab/>
        </w:r>
        <w:r w:rsidR="00970EA5" w:rsidRPr="0093519B">
          <w:rPr>
            <w:noProof/>
            <w:webHidden/>
          </w:rPr>
          <w:tab/>
        </w:r>
        <w:r w:rsidRPr="0093519B">
          <w:rPr>
            <w:noProof/>
            <w:webHidden/>
          </w:rPr>
          <w:fldChar w:fldCharType="begin"/>
        </w:r>
        <w:r w:rsidRPr="0093519B">
          <w:rPr>
            <w:noProof/>
            <w:webHidden/>
          </w:rPr>
          <w:instrText xml:space="preserve"> PAGEREF _Toc124444509 \h </w:instrText>
        </w:r>
        <w:r w:rsidRPr="0093519B">
          <w:rPr>
            <w:noProof/>
            <w:webHidden/>
          </w:rPr>
        </w:r>
        <w:r w:rsidRPr="0093519B">
          <w:rPr>
            <w:noProof/>
            <w:webHidden/>
          </w:rPr>
          <w:fldChar w:fldCharType="separate"/>
        </w:r>
        <w:r w:rsidRPr="0093519B">
          <w:rPr>
            <w:noProof/>
            <w:webHidden/>
          </w:rPr>
          <w:t>17</w:t>
        </w:r>
        <w:r w:rsidRPr="0093519B">
          <w:rPr>
            <w:noProof/>
            <w:webHidden/>
          </w:rPr>
          <w:fldChar w:fldCharType="end"/>
        </w:r>
      </w:hyperlink>
    </w:p>
    <w:p w14:paraId="3A2BDCCD" w14:textId="02E5C3F1" w:rsidR="00DB6361" w:rsidRPr="0093519B" w:rsidRDefault="00970EA5" w:rsidP="00970EA5">
      <w:pPr>
        <w:pStyle w:val="TOC1"/>
        <w:rPr>
          <w:rFonts w:asciiTheme="minorHAnsi" w:eastAsiaTheme="minorEastAsia" w:hAnsiTheme="minorHAnsi" w:cstheme="minorBidi"/>
          <w:noProof/>
          <w:sz w:val="22"/>
          <w:lang w:eastAsia="ja-JP"/>
        </w:rPr>
      </w:pPr>
      <w:r w:rsidRPr="0093519B">
        <w:rPr>
          <w:rStyle w:val="Hyperlink"/>
          <w:noProof/>
          <w:u w:val="none"/>
        </w:rPr>
        <w:tab/>
      </w:r>
      <w:r w:rsidRPr="0093519B">
        <w:rPr>
          <w:rStyle w:val="Hyperlink"/>
          <w:noProof/>
          <w:u w:val="none"/>
        </w:rPr>
        <w:tab/>
      </w:r>
      <w:hyperlink w:anchor="_Toc124444510" w:history="1">
        <w:r w:rsidR="00DB6361" w:rsidRPr="0093519B">
          <w:rPr>
            <w:rStyle w:val="Hyperlink"/>
            <w:bCs/>
            <w:noProof/>
            <w:u w:val="none"/>
          </w:rPr>
          <w:t>3.1</w:t>
        </w:r>
        <w:r w:rsidR="00DB6361" w:rsidRPr="0093519B">
          <w:rPr>
            <w:rFonts w:asciiTheme="minorHAnsi" w:eastAsiaTheme="minorEastAsia" w:hAnsiTheme="minorHAnsi" w:cstheme="minorBidi"/>
            <w:noProof/>
            <w:sz w:val="22"/>
            <w:lang w:eastAsia="ja-JP"/>
          </w:rPr>
          <w:tab/>
        </w:r>
        <w:r w:rsidR="00DB6361" w:rsidRPr="0093519B">
          <w:rPr>
            <w:rStyle w:val="Hyperlink"/>
            <w:noProof/>
            <w:u w:val="none"/>
          </w:rPr>
          <w:t>Analisis Sistem yang Sedang Berjalan</w:t>
        </w:r>
        <w:r w:rsidRPr="0093519B">
          <w:rPr>
            <w:rStyle w:val="Hyperlink"/>
            <w:noProof/>
            <w:u w:val="none"/>
          </w:rPr>
          <w:tab/>
        </w:r>
        <w:r w:rsidR="00DB6361" w:rsidRPr="0093519B">
          <w:rPr>
            <w:noProof/>
            <w:webHidden/>
          </w:rPr>
          <w:tab/>
        </w:r>
        <w:r w:rsidR="00DB6361" w:rsidRPr="0093519B">
          <w:rPr>
            <w:noProof/>
            <w:webHidden/>
          </w:rPr>
          <w:fldChar w:fldCharType="begin"/>
        </w:r>
        <w:r w:rsidR="00DB6361" w:rsidRPr="0093519B">
          <w:rPr>
            <w:noProof/>
            <w:webHidden/>
          </w:rPr>
          <w:instrText xml:space="preserve"> PAGEREF _Toc124444510 \h </w:instrText>
        </w:r>
        <w:r w:rsidR="00DB6361" w:rsidRPr="0093519B">
          <w:rPr>
            <w:noProof/>
            <w:webHidden/>
          </w:rPr>
        </w:r>
        <w:r w:rsidR="00DB6361" w:rsidRPr="0093519B">
          <w:rPr>
            <w:noProof/>
            <w:webHidden/>
          </w:rPr>
          <w:fldChar w:fldCharType="separate"/>
        </w:r>
        <w:r w:rsidR="00DB6361" w:rsidRPr="0093519B">
          <w:rPr>
            <w:noProof/>
            <w:webHidden/>
          </w:rPr>
          <w:t>17</w:t>
        </w:r>
        <w:r w:rsidR="00DB6361" w:rsidRPr="0093519B">
          <w:rPr>
            <w:noProof/>
            <w:webHidden/>
          </w:rPr>
          <w:fldChar w:fldCharType="end"/>
        </w:r>
      </w:hyperlink>
    </w:p>
    <w:p w14:paraId="3FC2764B" w14:textId="1E554FEB" w:rsidR="00DB6361" w:rsidRPr="0093519B" w:rsidRDefault="00970EA5" w:rsidP="00970EA5">
      <w:pPr>
        <w:pStyle w:val="TOC1"/>
        <w:rPr>
          <w:rFonts w:asciiTheme="minorHAnsi" w:eastAsiaTheme="minorEastAsia" w:hAnsiTheme="minorHAnsi" w:cstheme="minorBidi"/>
          <w:noProof/>
          <w:sz w:val="22"/>
          <w:lang w:eastAsia="ja-JP"/>
        </w:rPr>
      </w:pPr>
      <w:r w:rsidRPr="0093519B">
        <w:rPr>
          <w:rStyle w:val="Hyperlink"/>
          <w:noProof/>
          <w:u w:val="none"/>
        </w:rPr>
        <w:tab/>
      </w:r>
      <w:r w:rsidRPr="0093519B">
        <w:rPr>
          <w:rStyle w:val="Hyperlink"/>
          <w:noProof/>
          <w:u w:val="none"/>
        </w:rPr>
        <w:tab/>
      </w:r>
      <w:hyperlink w:anchor="_Toc124444511" w:history="1">
        <w:r w:rsidR="00DB6361" w:rsidRPr="0093519B">
          <w:rPr>
            <w:rStyle w:val="Hyperlink"/>
            <w:bCs/>
            <w:noProof/>
            <w:u w:val="none"/>
          </w:rPr>
          <w:t>3.2</w:t>
        </w:r>
        <w:r w:rsidR="00DB6361" w:rsidRPr="0093519B">
          <w:rPr>
            <w:rFonts w:asciiTheme="minorHAnsi" w:eastAsiaTheme="minorEastAsia" w:hAnsiTheme="minorHAnsi" w:cstheme="minorBidi"/>
            <w:noProof/>
            <w:sz w:val="22"/>
            <w:lang w:eastAsia="ja-JP"/>
          </w:rPr>
          <w:tab/>
        </w:r>
        <w:r w:rsidR="00DB6361" w:rsidRPr="0093519B">
          <w:rPr>
            <w:rStyle w:val="Hyperlink"/>
            <w:noProof/>
            <w:u w:val="none"/>
          </w:rPr>
          <w:t>Kelemahan Sistem Lama</w:t>
        </w:r>
        <w:r w:rsidR="00DB6361" w:rsidRPr="0093519B">
          <w:rPr>
            <w:noProof/>
            <w:webHidden/>
          </w:rPr>
          <w:tab/>
        </w:r>
        <w:r w:rsidRPr="0093519B">
          <w:rPr>
            <w:noProof/>
            <w:webHidden/>
          </w:rPr>
          <w:tab/>
        </w:r>
        <w:r w:rsidR="00DB6361" w:rsidRPr="0093519B">
          <w:rPr>
            <w:noProof/>
            <w:webHidden/>
          </w:rPr>
          <w:fldChar w:fldCharType="begin"/>
        </w:r>
        <w:r w:rsidR="00DB6361" w:rsidRPr="0093519B">
          <w:rPr>
            <w:noProof/>
            <w:webHidden/>
          </w:rPr>
          <w:instrText xml:space="preserve"> PAGEREF _Toc124444511 \h </w:instrText>
        </w:r>
        <w:r w:rsidR="00DB6361" w:rsidRPr="0093519B">
          <w:rPr>
            <w:noProof/>
            <w:webHidden/>
          </w:rPr>
        </w:r>
        <w:r w:rsidR="00DB6361" w:rsidRPr="0093519B">
          <w:rPr>
            <w:noProof/>
            <w:webHidden/>
          </w:rPr>
          <w:fldChar w:fldCharType="separate"/>
        </w:r>
        <w:r w:rsidR="00DB6361" w:rsidRPr="0093519B">
          <w:rPr>
            <w:noProof/>
            <w:webHidden/>
          </w:rPr>
          <w:t>20</w:t>
        </w:r>
        <w:r w:rsidR="00DB6361" w:rsidRPr="0093519B">
          <w:rPr>
            <w:noProof/>
            <w:webHidden/>
          </w:rPr>
          <w:fldChar w:fldCharType="end"/>
        </w:r>
      </w:hyperlink>
    </w:p>
    <w:p w14:paraId="22410293" w14:textId="2032F5CE" w:rsidR="00DB6361" w:rsidRPr="0093519B" w:rsidRDefault="00970EA5" w:rsidP="00970EA5">
      <w:pPr>
        <w:pStyle w:val="TOC1"/>
        <w:rPr>
          <w:rFonts w:asciiTheme="minorHAnsi" w:eastAsiaTheme="minorEastAsia" w:hAnsiTheme="minorHAnsi" w:cstheme="minorBidi"/>
          <w:noProof/>
          <w:sz w:val="22"/>
          <w:lang w:eastAsia="ja-JP"/>
        </w:rPr>
      </w:pPr>
      <w:r w:rsidRPr="0093519B">
        <w:rPr>
          <w:rStyle w:val="Hyperlink"/>
          <w:noProof/>
          <w:u w:val="none"/>
        </w:rPr>
        <w:tab/>
      </w:r>
      <w:r w:rsidRPr="0093519B">
        <w:rPr>
          <w:rStyle w:val="Hyperlink"/>
          <w:noProof/>
          <w:u w:val="none"/>
        </w:rPr>
        <w:tab/>
      </w:r>
      <w:hyperlink w:anchor="_Toc124444512" w:history="1">
        <w:r w:rsidR="00DB6361" w:rsidRPr="0093519B">
          <w:rPr>
            <w:rStyle w:val="Hyperlink"/>
            <w:bCs/>
            <w:noProof/>
            <w:u w:val="none"/>
          </w:rPr>
          <w:t>3.3</w:t>
        </w:r>
        <w:r w:rsidR="00DB6361" w:rsidRPr="0093519B">
          <w:rPr>
            <w:rFonts w:asciiTheme="minorHAnsi" w:eastAsiaTheme="minorEastAsia" w:hAnsiTheme="minorHAnsi" w:cstheme="minorBidi"/>
            <w:noProof/>
            <w:sz w:val="22"/>
            <w:lang w:eastAsia="ja-JP"/>
          </w:rPr>
          <w:tab/>
        </w:r>
        <w:r w:rsidR="00DB6361" w:rsidRPr="0093519B">
          <w:rPr>
            <w:rStyle w:val="Hyperlink"/>
            <w:noProof/>
            <w:u w:val="none"/>
          </w:rPr>
          <w:t>Hasil Analisis</w:t>
        </w:r>
        <w:r w:rsidR="00DB6361" w:rsidRPr="0093519B">
          <w:rPr>
            <w:noProof/>
            <w:webHidden/>
          </w:rPr>
          <w:tab/>
        </w:r>
        <w:r w:rsidRPr="0093519B">
          <w:rPr>
            <w:noProof/>
            <w:webHidden/>
          </w:rPr>
          <w:tab/>
        </w:r>
        <w:r w:rsidRPr="0093519B">
          <w:rPr>
            <w:noProof/>
            <w:webHidden/>
          </w:rPr>
          <w:tab/>
        </w:r>
        <w:r w:rsidRPr="0093519B">
          <w:rPr>
            <w:noProof/>
            <w:webHidden/>
          </w:rPr>
          <w:tab/>
        </w:r>
        <w:r w:rsidR="00DB6361" w:rsidRPr="0093519B">
          <w:rPr>
            <w:noProof/>
            <w:webHidden/>
          </w:rPr>
          <w:fldChar w:fldCharType="begin"/>
        </w:r>
        <w:r w:rsidR="00DB6361" w:rsidRPr="0093519B">
          <w:rPr>
            <w:noProof/>
            <w:webHidden/>
          </w:rPr>
          <w:instrText xml:space="preserve"> PAGEREF _Toc124444512 \h </w:instrText>
        </w:r>
        <w:r w:rsidR="00DB6361" w:rsidRPr="0093519B">
          <w:rPr>
            <w:noProof/>
            <w:webHidden/>
          </w:rPr>
        </w:r>
        <w:r w:rsidR="00DB6361" w:rsidRPr="0093519B">
          <w:rPr>
            <w:noProof/>
            <w:webHidden/>
          </w:rPr>
          <w:fldChar w:fldCharType="separate"/>
        </w:r>
        <w:r w:rsidR="00DB6361" w:rsidRPr="0093519B">
          <w:rPr>
            <w:noProof/>
            <w:webHidden/>
          </w:rPr>
          <w:t>21</w:t>
        </w:r>
        <w:r w:rsidR="00DB6361" w:rsidRPr="0093519B">
          <w:rPr>
            <w:noProof/>
            <w:webHidden/>
          </w:rPr>
          <w:fldChar w:fldCharType="end"/>
        </w:r>
      </w:hyperlink>
    </w:p>
    <w:p w14:paraId="330C8763" w14:textId="07ED4B51" w:rsidR="00DB6361" w:rsidRPr="0093519B" w:rsidRDefault="00970EA5" w:rsidP="00970EA5">
      <w:pPr>
        <w:pStyle w:val="TOC1"/>
        <w:rPr>
          <w:rFonts w:asciiTheme="minorHAnsi" w:eastAsiaTheme="minorEastAsia" w:hAnsiTheme="minorHAnsi" w:cstheme="minorBidi"/>
          <w:noProof/>
          <w:sz w:val="22"/>
          <w:lang w:eastAsia="ja-JP"/>
        </w:rPr>
      </w:pPr>
      <w:r w:rsidRPr="0093519B">
        <w:rPr>
          <w:rStyle w:val="Hyperlink"/>
          <w:noProof/>
          <w:u w:val="none"/>
        </w:rPr>
        <w:lastRenderedPageBreak/>
        <w:tab/>
      </w:r>
      <w:r w:rsidRPr="0093519B">
        <w:rPr>
          <w:rStyle w:val="Hyperlink"/>
          <w:noProof/>
          <w:u w:val="none"/>
        </w:rPr>
        <w:tab/>
      </w:r>
      <w:r w:rsidRPr="0093519B">
        <w:rPr>
          <w:rStyle w:val="Hyperlink"/>
          <w:noProof/>
          <w:u w:val="none"/>
        </w:rPr>
        <w:tab/>
      </w:r>
      <w:hyperlink w:anchor="_Toc124444513" w:history="1">
        <w:r w:rsidR="00DB6361" w:rsidRPr="0093519B">
          <w:rPr>
            <w:rStyle w:val="Hyperlink"/>
            <w:noProof/>
            <w:u w:val="none"/>
          </w:rPr>
          <w:t>3.4.1</w:t>
        </w:r>
        <w:r w:rsidR="00DB6361" w:rsidRPr="0093519B">
          <w:rPr>
            <w:rFonts w:asciiTheme="minorHAnsi" w:eastAsiaTheme="minorEastAsia" w:hAnsiTheme="minorHAnsi" w:cstheme="minorBidi"/>
            <w:noProof/>
            <w:sz w:val="22"/>
            <w:lang w:eastAsia="ja-JP"/>
          </w:rPr>
          <w:tab/>
        </w:r>
        <w:r w:rsidR="00DB6361" w:rsidRPr="0093519B">
          <w:rPr>
            <w:rStyle w:val="Hyperlink"/>
            <w:noProof/>
            <w:u w:val="none"/>
          </w:rPr>
          <w:t>Analisis Sistem Baru</w:t>
        </w:r>
        <w:r w:rsidR="00DB6361" w:rsidRPr="0093519B">
          <w:rPr>
            <w:noProof/>
            <w:webHidden/>
          </w:rPr>
          <w:tab/>
        </w:r>
        <w:r w:rsidRPr="0093519B">
          <w:rPr>
            <w:noProof/>
            <w:webHidden/>
          </w:rPr>
          <w:tab/>
        </w:r>
        <w:r w:rsidR="00DB6361" w:rsidRPr="0093519B">
          <w:rPr>
            <w:noProof/>
            <w:webHidden/>
          </w:rPr>
          <w:fldChar w:fldCharType="begin"/>
        </w:r>
        <w:r w:rsidR="00DB6361" w:rsidRPr="0093519B">
          <w:rPr>
            <w:noProof/>
            <w:webHidden/>
          </w:rPr>
          <w:instrText xml:space="preserve"> PAGEREF _Toc124444513 \h </w:instrText>
        </w:r>
        <w:r w:rsidR="00DB6361" w:rsidRPr="0093519B">
          <w:rPr>
            <w:noProof/>
            <w:webHidden/>
          </w:rPr>
        </w:r>
        <w:r w:rsidR="00DB6361" w:rsidRPr="0093519B">
          <w:rPr>
            <w:noProof/>
            <w:webHidden/>
          </w:rPr>
          <w:fldChar w:fldCharType="separate"/>
        </w:r>
        <w:r w:rsidR="00DB6361" w:rsidRPr="0093519B">
          <w:rPr>
            <w:noProof/>
            <w:webHidden/>
          </w:rPr>
          <w:t>21</w:t>
        </w:r>
        <w:r w:rsidR="00DB6361" w:rsidRPr="0093519B">
          <w:rPr>
            <w:noProof/>
            <w:webHidden/>
          </w:rPr>
          <w:fldChar w:fldCharType="end"/>
        </w:r>
      </w:hyperlink>
    </w:p>
    <w:p w14:paraId="02B2AD78" w14:textId="7BBC754F" w:rsidR="00DB6361" w:rsidRPr="0093519B" w:rsidRDefault="00970EA5" w:rsidP="00970EA5">
      <w:pPr>
        <w:pStyle w:val="TOC1"/>
        <w:rPr>
          <w:rFonts w:asciiTheme="minorHAnsi" w:eastAsiaTheme="minorEastAsia" w:hAnsiTheme="minorHAnsi" w:cstheme="minorBidi"/>
          <w:noProof/>
          <w:sz w:val="22"/>
          <w:lang w:eastAsia="ja-JP"/>
        </w:rPr>
      </w:pPr>
      <w:r w:rsidRPr="0093519B">
        <w:rPr>
          <w:rStyle w:val="Hyperlink"/>
          <w:noProof/>
          <w:u w:val="none"/>
        </w:rPr>
        <w:tab/>
      </w:r>
      <w:r w:rsidRPr="0093519B">
        <w:rPr>
          <w:rStyle w:val="Hyperlink"/>
          <w:noProof/>
          <w:u w:val="none"/>
        </w:rPr>
        <w:tab/>
      </w:r>
      <w:r w:rsidRPr="0093519B">
        <w:rPr>
          <w:rStyle w:val="Hyperlink"/>
          <w:noProof/>
          <w:u w:val="none"/>
        </w:rPr>
        <w:tab/>
      </w:r>
      <w:hyperlink w:anchor="_Toc124444514" w:history="1">
        <w:r w:rsidR="00DB6361" w:rsidRPr="0093519B">
          <w:rPr>
            <w:rStyle w:val="Hyperlink"/>
            <w:noProof/>
            <w:u w:val="none"/>
          </w:rPr>
          <w:t>3.4.2</w:t>
        </w:r>
        <w:r w:rsidR="00DB6361" w:rsidRPr="0093519B">
          <w:rPr>
            <w:rFonts w:asciiTheme="minorHAnsi" w:eastAsiaTheme="minorEastAsia" w:hAnsiTheme="minorHAnsi" w:cstheme="minorBidi"/>
            <w:noProof/>
            <w:sz w:val="22"/>
            <w:lang w:eastAsia="ja-JP"/>
          </w:rPr>
          <w:tab/>
        </w:r>
        <w:r w:rsidR="00DB6361" w:rsidRPr="0093519B">
          <w:rPr>
            <w:rStyle w:val="Hyperlink"/>
            <w:noProof/>
            <w:u w:val="none"/>
          </w:rPr>
          <w:t>Keunggulan Sistem Baru</w:t>
        </w:r>
        <w:r w:rsidRPr="0093519B">
          <w:rPr>
            <w:rStyle w:val="Hyperlink"/>
            <w:noProof/>
            <w:u w:val="none"/>
          </w:rPr>
          <w:tab/>
        </w:r>
        <w:r w:rsidR="00DB6361" w:rsidRPr="0093519B">
          <w:rPr>
            <w:noProof/>
            <w:webHidden/>
          </w:rPr>
          <w:tab/>
        </w:r>
        <w:r w:rsidR="00DB6361" w:rsidRPr="0093519B">
          <w:rPr>
            <w:noProof/>
            <w:webHidden/>
          </w:rPr>
          <w:fldChar w:fldCharType="begin"/>
        </w:r>
        <w:r w:rsidR="00DB6361" w:rsidRPr="0093519B">
          <w:rPr>
            <w:noProof/>
            <w:webHidden/>
          </w:rPr>
          <w:instrText xml:space="preserve"> PAGEREF _Toc124444514 \h </w:instrText>
        </w:r>
        <w:r w:rsidR="00DB6361" w:rsidRPr="0093519B">
          <w:rPr>
            <w:noProof/>
            <w:webHidden/>
          </w:rPr>
        </w:r>
        <w:r w:rsidR="00DB6361" w:rsidRPr="0093519B">
          <w:rPr>
            <w:noProof/>
            <w:webHidden/>
          </w:rPr>
          <w:fldChar w:fldCharType="separate"/>
        </w:r>
        <w:r w:rsidR="00DB6361" w:rsidRPr="0093519B">
          <w:rPr>
            <w:noProof/>
            <w:webHidden/>
          </w:rPr>
          <w:t>30</w:t>
        </w:r>
        <w:r w:rsidR="00DB6361" w:rsidRPr="0093519B">
          <w:rPr>
            <w:noProof/>
            <w:webHidden/>
          </w:rPr>
          <w:fldChar w:fldCharType="end"/>
        </w:r>
      </w:hyperlink>
    </w:p>
    <w:p w14:paraId="1BB59988" w14:textId="66F5B8B9" w:rsidR="00DB6361" w:rsidRPr="0093519B" w:rsidRDefault="00970EA5" w:rsidP="00970EA5">
      <w:pPr>
        <w:pStyle w:val="TOC1"/>
        <w:rPr>
          <w:rFonts w:asciiTheme="minorHAnsi" w:eastAsiaTheme="minorEastAsia" w:hAnsiTheme="minorHAnsi" w:cstheme="minorBidi"/>
          <w:noProof/>
          <w:sz w:val="22"/>
          <w:lang w:eastAsia="ja-JP"/>
        </w:rPr>
      </w:pPr>
      <w:r w:rsidRPr="0093519B">
        <w:rPr>
          <w:rStyle w:val="Hyperlink"/>
          <w:noProof/>
          <w:u w:val="none"/>
        </w:rPr>
        <w:tab/>
      </w:r>
      <w:r w:rsidRPr="0093519B">
        <w:rPr>
          <w:rStyle w:val="Hyperlink"/>
          <w:noProof/>
          <w:u w:val="none"/>
        </w:rPr>
        <w:tab/>
      </w:r>
      <w:r w:rsidRPr="0093519B">
        <w:rPr>
          <w:rStyle w:val="Hyperlink"/>
          <w:noProof/>
          <w:u w:val="none"/>
        </w:rPr>
        <w:tab/>
      </w:r>
      <w:hyperlink w:anchor="_Toc124444515" w:history="1">
        <w:r w:rsidR="00DB6361" w:rsidRPr="0093519B">
          <w:rPr>
            <w:rStyle w:val="Hyperlink"/>
            <w:noProof/>
            <w:u w:val="none"/>
          </w:rPr>
          <w:t>3.4.3</w:t>
        </w:r>
        <w:r w:rsidR="00DB6361" w:rsidRPr="0093519B">
          <w:rPr>
            <w:rFonts w:asciiTheme="minorHAnsi" w:eastAsiaTheme="minorEastAsia" w:hAnsiTheme="minorHAnsi" w:cstheme="minorBidi"/>
            <w:noProof/>
            <w:sz w:val="22"/>
            <w:lang w:eastAsia="ja-JP"/>
          </w:rPr>
          <w:tab/>
        </w:r>
        <w:r w:rsidR="00DB6361" w:rsidRPr="0093519B">
          <w:rPr>
            <w:rStyle w:val="Hyperlink"/>
            <w:noProof/>
            <w:u w:val="none"/>
          </w:rPr>
          <w:t>Kebutuhan Perangkat</w:t>
        </w:r>
        <w:r w:rsidRPr="0093519B">
          <w:rPr>
            <w:rStyle w:val="Hyperlink"/>
            <w:noProof/>
            <w:u w:val="none"/>
          </w:rPr>
          <w:tab/>
        </w:r>
        <w:r w:rsidR="00DB6361" w:rsidRPr="0093519B">
          <w:rPr>
            <w:noProof/>
            <w:webHidden/>
          </w:rPr>
          <w:tab/>
        </w:r>
        <w:r w:rsidR="00DB6361" w:rsidRPr="0093519B">
          <w:rPr>
            <w:noProof/>
            <w:webHidden/>
          </w:rPr>
          <w:fldChar w:fldCharType="begin"/>
        </w:r>
        <w:r w:rsidR="00DB6361" w:rsidRPr="0093519B">
          <w:rPr>
            <w:noProof/>
            <w:webHidden/>
          </w:rPr>
          <w:instrText xml:space="preserve"> PAGEREF _Toc124444515 \h </w:instrText>
        </w:r>
        <w:r w:rsidR="00DB6361" w:rsidRPr="0093519B">
          <w:rPr>
            <w:noProof/>
            <w:webHidden/>
          </w:rPr>
        </w:r>
        <w:r w:rsidR="00DB6361" w:rsidRPr="0093519B">
          <w:rPr>
            <w:noProof/>
            <w:webHidden/>
          </w:rPr>
          <w:fldChar w:fldCharType="separate"/>
        </w:r>
        <w:r w:rsidR="00DB6361" w:rsidRPr="0093519B">
          <w:rPr>
            <w:noProof/>
            <w:webHidden/>
          </w:rPr>
          <w:t>31</w:t>
        </w:r>
        <w:r w:rsidR="00DB6361" w:rsidRPr="0093519B">
          <w:rPr>
            <w:noProof/>
            <w:webHidden/>
          </w:rPr>
          <w:fldChar w:fldCharType="end"/>
        </w:r>
      </w:hyperlink>
    </w:p>
    <w:p w14:paraId="20CFAE15" w14:textId="5B851801" w:rsidR="00DB6361" w:rsidRPr="0093519B" w:rsidRDefault="00DB6361" w:rsidP="00970EA5">
      <w:pPr>
        <w:pStyle w:val="TOC1"/>
        <w:rPr>
          <w:rFonts w:asciiTheme="minorHAnsi" w:eastAsiaTheme="minorEastAsia" w:hAnsiTheme="minorHAnsi" w:cstheme="minorBidi"/>
          <w:noProof/>
          <w:sz w:val="22"/>
          <w:lang w:eastAsia="ja-JP"/>
        </w:rPr>
      </w:pPr>
      <w:hyperlink w:anchor="_Toc124444516" w:history="1">
        <w:r w:rsidRPr="0093519B">
          <w:rPr>
            <w:rStyle w:val="Hyperlink"/>
            <w:noProof/>
            <w:u w:val="none"/>
          </w:rPr>
          <w:t xml:space="preserve">BAB IV </w:t>
        </w:r>
        <w:r w:rsidR="00970EA5" w:rsidRPr="0093519B">
          <w:rPr>
            <w:rStyle w:val="Hyperlink"/>
            <w:noProof/>
            <w:u w:val="none"/>
          </w:rPr>
          <w:tab/>
        </w:r>
        <w:r w:rsidRPr="0093519B">
          <w:rPr>
            <w:rStyle w:val="Hyperlink"/>
            <w:noProof/>
            <w:u w:val="none"/>
          </w:rPr>
          <w:t>DESAIN SISTEM</w:t>
        </w:r>
        <w:r w:rsidR="00970EA5" w:rsidRPr="0093519B">
          <w:rPr>
            <w:rStyle w:val="Hyperlink"/>
            <w:noProof/>
            <w:u w:val="none"/>
          </w:rPr>
          <w:tab/>
        </w:r>
        <w:r w:rsidR="00970EA5" w:rsidRPr="0093519B">
          <w:rPr>
            <w:rStyle w:val="Hyperlink"/>
            <w:noProof/>
            <w:u w:val="none"/>
          </w:rPr>
          <w:tab/>
        </w:r>
        <w:r w:rsidR="00970EA5" w:rsidRPr="0093519B">
          <w:rPr>
            <w:rStyle w:val="Hyperlink"/>
            <w:noProof/>
            <w:u w:val="none"/>
          </w:rPr>
          <w:tab/>
        </w:r>
        <w:r w:rsidR="00970EA5" w:rsidRPr="0093519B">
          <w:rPr>
            <w:noProof/>
            <w:webHidden/>
          </w:rPr>
          <w:tab/>
        </w:r>
        <w:r w:rsidRPr="0093519B">
          <w:rPr>
            <w:noProof/>
            <w:webHidden/>
          </w:rPr>
          <w:fldChar w:fldCharType="begin"/>
        </w:r>
        <w:r w:rsidRPr="0093519B">
          <w:rPr>
            <w:noProof/>
            <w:webHidden/>
          </w:rPr>
          <w:instrText xml:space="preserve"> PAGEREF _Toc124444516 \h </w:instrText>
        </w:r>
        <w:r w:rsidRPr="0093519B">
          <w:rPr>
            <w:noProof/>
            <w:webHidden/>
          </w:rPr>
        </w:r>
        <w:r w:rsidRPr="0093519B">
          <w:rPr>
            <w:noProof/>
            <w:webHidden/>
          </w:rPr>
          <w:fldChar w:fldCharType="separate"/>
        </w:r>
        <w:r w:rsidRPr="0093519B">
          <w:rPr>
            <w:noProof/>
            <w:webHidden/>
          </w:rPr>
          <w:t>34</w:t>
        </w:r>
        <w:r w:rsidRPr="0093519B">
          <w:rPr>
            <w:noProof/>
            <w:webHidden/>
          </w:rPr>
          <w:fldChar w:fldCharType="end"/>
        </w:r>
      </w:hyperlink>
    </w:p>
    <w:p w14:paraId="5A562488" w14:textId="02942995" w:rsidR="00DB6361" w:rsidRPr="0093519B" w:rsidRDefault="00970EA5" w:rsidP="00970EA5">
      <w:pPr>
        <w:pStyle w:val="TOC1"/>
        <w:rPr>
          <w:rFonts w:asciiTheme="minorHAnsi" w:eastAsiaTheme="minorEastAsia" w:hAnsiTheme="minorHAnsi" w:cstheme="minorBidi"/>
          <w:noProof/>
          <w:sz w:val="22"/>
          <w:lang w:eastAsia="ja-JP"/>
        </w:rPr>
      </w:pPr>
      <w:r w:rsidRPr="0093519B">
        <w:rPr>
          <w:rStyle w:val="Hyperlink"/>
          <w:noProof/>
          <w:u w:val="none"/>
        </w:rPr>
        <w:tab/>
      </w:r>
      <w:r w:rsidRPr="0093519B">
        <w:rPr>
          <w:rStyle w:val="Hyperlink"/>
          <w:noProof/>
          <w:u w:val="none"/>
        </w:rPr>
        <w:tab/>
      </w:r>
      <w:hyperlink w:anchor="_Toc124444517" w:history="1">
        <w:r w:rsidR="00DB6361" w:rsidRPr="0093519B">
          <w:rPr>
            <w:rStyle w:val="Hyperlink"/>
            <w:noProof/>
            <w:u w:val="none"/>
          </w:rPr>
          <w:t>4.1</w:t>
        </w:r>
        <w:r w:rsidR="00DB6361" w:rsidRPr="0093519B">
          <w:rPr>
            <w:rFonts w:asciiTheme="minorHAnsi" w:eastAsiaTheme="minorEastAsia" w:hAnsiTheme="minorHAnsi" w:cstheme="minorBidi"/>
            <w:noProof/>
            <w:sz w:val="22"/>
            <w:lang w:eastAsia="ja-JP"/>
          </w:rPr>
          <w:tab/>
        </w:r>
        <w:r w:rsidR="00DB6361" w:rsidRPr="0093519B">
          <w:rPr>
            <w:rStyle w:val="Hyperlink"/>
            <w:noProof/>
            <w:u w:val="none"/>
          </w:rPr>
          <w:t>Desain Arsitektur</w:t>
        </w:r>
        <w:r w:rsidRPr="0093519B">
          <w:rPr>
            <w:rStyle w:val="Hyperlink"/>
            <w:noProof/>
            <w:u w:val="none"/>
          </w:rPr>
          <w:tab/>
        </w:r>
        <w:r w:rsidR="00DB6361" w:rsidRPr="0093519B">
          <w:rPr>
            <w:noProof/>
            <w:webHidden/>
          </w:rPr>
          <w:tab/>
        </w:r>
        <w:r w:rsidRPr="0093519B">
          <w:rPr>
            <w:noProof/>
            <w:webHidden/>
          </w:rPr>
          <w:tab/>
        </w:r>
        <w:r w:rsidR="00DB6361" w:rsidRPr="0093519B">
          <w:rPr>
            <w:noProof/>
            <w:webHidden/>
          </w:rPr>
          <w:fldChar w:fldCharType="begin"/>
        </w:r>
        <w:r w:rsidR="00DB6361" w:rsidRPr="0093519B">
          <w:rPr>
            <w:noProof/>
            <w:webHidden/>
          </w:rPr>
          <w:instrText xml:space="preserve"> PAGEREF _Toc124444517 \h </w:instrText>
        </w:r>
        <w:r w:rsidR="00DB6361" w:rsidRPr="0093519B">
          <w:rPr>
            <w:noProof/>
            <w:webHidden/>
          </w:rPr>
        </w:r>
        <w:r w:rsidR="00DB6361" w:rsidRPr="0093519B">
          <w:rPr>
            <w:noProof/>
            <w:webHidden/>
          </w:rPr>
          <w:fldChar w:fldCharType="separate"/>
        </w:r>
        <w:r w:rsidR="00DB6361" w:rsidRPr="0093519B">
          <w:rPr>
            <w:noProof/>
            <w:webHidden/>
          </w:rPr>
          <w:t>34</w:t>
        </w:r>
        <w:r w:rsidR="00DB6361" w:rsidRPr="0093519B">
          <w:rPr>
            <w:noProof/>
            <w:webHidden/>
          </w:rPr>
          <w:fldChar w:fldCharType="end"/>
        </w:r>
      </w:hyperlink>
    </w:p>
    <w:p w14:paraId="35C46B7F" w14:textId="65F398E2" w:rsidR="00DB6361" w:rsidRPr="0093519B" w:rsidRDefault="00970EA5" w:rsidP="00970EA5">
      <w:pPr>
        <w:pStyle w:val="TOC1"/>
        <w:rPr>
          <w:rFonts w:asciiTheme="minorHAnsi" w:eastAsiaTheme="minorEastAsia" w:hAnsiTheme="minorHAnsi" w:cstheme="minorBidi"/>
          <w:noProof/>
          <w:sz w:val="22"/>
          <w:lang w:eastAsia="ja-JP"/>
        </w:rPr>
      </w:pPr>
      <w:r w:rsidRPr="0093519B">
        <w:rPr>
          <w:rStyle w:val="Hyperlink"/>
          <w:noProof/>
          <w:u w:val="none"/>
        </w:rPr>
        <w:tab/>
      </w:r>
      <w:r w:rsidRPr="0093519B">
        <w:rPr>
          <w:rStyle w:val="Hyperlink"/>
          <w:noProof/>
          <w:u w:val="none"/>
        </w:rPr>
        <w:tab/>
      </w:r>
      <w:r w:rsidRPr="0093519B">
        <w:rPr>
          <w:rStyle w:val="Hyperlink"/>
          <w:noProof/>
          <w:u w:val="none"/>
        </w:rPr>
        <w:tab/>
      </w:r>
      <w:hyperlink w:anchor="_Toc124444518" w:history="1">
        <w:r w:rsidR="00DB6361" w:rsidRPr="0093519B">
          <w:rPr>
            <w:rStyle w:val="Hyperlink"/>
            <w:noProof/>
            <w:u w:val="none"/>
          </w:rPr>
          <w:t>4.1.1</w:t>
        </w:r>
        <w:r w:rsidR="00DB6361" w:rsidRPr="0093519B">
          <w:rPr>
            <w:rFonts w:asciiTheme="minorHAnsi" w:eastAsiaTheme="minorEastAsia" w:hAnsiTheme="minorHAnsi" w:cstheme="minorBidi"/>
            <w:noProof/>
            <w:sz w:val="22"/>
            <w:lang w:eastAsia="ja-JP"/>
          </w:rPr>
          <w:tab/>
        </w:r>
        <w:r w:rsidR="00DB6361" w:rsidRPr="0093519B">
          <w:rPr>
            <w:rStyle w:val="Hyperlink"/>
            <w:noProof/>
            <w:u w:val="none"/>
          </w:rPr>
          <w:t>Arsitektur Sistem Super Admin</w:t>
        </w:r>
        <w:r w:rsidRPr="0093519B">
          <w:rPr>
            <w:rStyle w:val="Hyperlink"/>
            <w:noProof/>
            <w:u w:val="none"/>
          </w:rPr>
          <w:tab/>
        </w:r>
        <w:r w:rsidR="00DB6361" w:rsidRPr="0093519B">
          <w:rPr>
            <w:noProof/>
            <w:webHidden/>
          </w:rPr>
          <w:tab/>
        </w:r>
        <w:r w:rsidR="00DB6361" w:rsidRPr="0093519B">
          <w:rPr>
            <w:noProof/>
            <w:webHidden/>
          </w:rPr>
          <w:fldChar w:fldCharType="begin"/>
        </w:r>
        <w:r w:rsidR="00DB6361" w:rsidRPr="0093519B">
          <w:rPr>
            <w:noProof/>
            <w:webHidden/>
          </w:rPr>
          <w:instrText xml:space="preserve"> PAGEREF _Toc124444518 \h </w:instrText>
        </w:r>
        <w:r w:rsidR="00DB6361" w:rsidRPr="0093519B">
          <w:rPr>
            <w:noProof/>
            <w:webHidden/>
          </w:rPr>
        </w:r>
        <w:r w:rsidR="00DB6361" w:rsidRPr="0093519B">
          <w:rPr>
            <w:noProof/>
            <w:webHidden/>
          </w:rPr>
          <w:fldChar w:fldCharType="separate"/>
        </w:r>
        <w:r w:rsidR="00DB6361" w:rsidRPr="0093519B">
          <w:rPr>
            <w:noProof/>
            <w:webHidden/>
          </w:rPr>
          <w:t>35</w:t>
        </w:r>
        <w:r w:rsidR="00DB6361" w:rsidRPr="0093519B">
          <w:rPr>
            <w:noProof/>
            <w:webHidden/>
          </w:rPr>
          <w:fldChar w:fldCharType="end"/>
        </w:r>
      </w:hyperlink>
    </w:p>
    <w:p w14:paraId="4B5CA4CD" w14:textId="2E4F94D6" w:rsidR="00DB6361" w:rsidRPr="0093519B" w:rsidRDefault="00970EA5" w:rsidP="00970EA5">
      <w:pPr>
        <w:pStyle w:val="TOC1"/>
        <w:rPr>
          <w:rFonts w:asciiTheme="minorHAnsi" w:eastAsiaTheme="minorEastAsia" w:hAnsiTheme="minorHAnsi" w:cstheme="minorBidi"/>
          <w:noProof/>
          <w:sz w:val="22"/>
          <w:lang w:eastAsia="ja-JP"/>
        </w:rPr>
      </w:pPr>
      <w:r w:rsidRPr="0093519B">
        <w:rPr>
          <w:rStyle w:val="Hyperlink"/>
          <w:noProof/>
          <w:u w:val="none"/>
        </w:rPr>
        <w:tab/>
      </w:r>
      <w:r w:rsidRPr="0093519B">
        <w:rPr>
          <w:rStyle w:val="Hyperlink"/>
          <w:noProof/>
          <w:u w:val="none"/>
        </w:rPr>
        <w:tab/>
      </w:r>
      <w:r w:rsidRPr="0093519B">
        <w:rPr>
          <w:rStyle w:val="Hyperlink"/>
          <w:noProof/>
          <w:u w:val="none"/>
        </w:rPr>
        <w:tab/>
      </w:r>
      <w:hyperlink w:anchor="_Toc124444519" w:history="1">
        <w:r w:rsidR="00DB6361" w:rsidRPr="0093519B">
          <w:rPr>
            <w:rStyle w:val="Hyperlink"/>
            <w:noProof/>
            <w:u w:val="none"/>
          </w:rPr>
          <w:t>4.1.2</w:t>
        </w:r>
        <w:r w:rsidR="00DB6361" w:rsidRPr="0093519B">
          <w:rPr>
            <w:rFonts w:asciiTheme="minorHAnsi" w:eastAsiaTheme="minorEastAsia" w:hAnsiTheme="minorHAnsi" w:cstheme="minorBidi"/>
            <w:noProof/>
            <w:sz w:val="22"/>
            <w:lang w:eastAsia="ja-JP"/>
          </w:rPr>
          <w:tab/>
        </w:r>
        <w:r w:rsidR="00DB6361" w:rsidRPr="0093519B">
          <w:rPr>
            <w:rStyle w:val="Hyperlink"/>
            <w:noProof/>
            <w:u w:val="none"/>
          </w:rPr>
          <w:t>Arsitektur Sistem Admin</w:t>
        </w:r>
        <w:r w:rsidR="00DB6361" w:rsidRPr="0093519B">
          <w:rPr>
            <w:noProof/>
            <w:webHidden/>
          </w:rPr>
          <w:tab/>
        </w:r>
        <w:r w:rsidRPr="0093519B">
          <w:rPr>
            <w:noProof/>
            <w:webHidden/>
          </w:rPr>
          <w:tab/>
        </w:r>
        <w:r w:rsidR="00DB6361" w:rsidRPr="0093519B">
          <w:rPr>
            <w:noProof/>
            <w:webHidden/>
          </w:rPr>
          <w:fldChar w:fldCharType="begin"/>
        </w:r>
        <w:r w:rsidR="00DB6361" w:rsidRPr="0093519B">
          <w:rPr>
            <w:noProof/>
            <w:webHidden/>
          </w:rPr>
          <w:instrText xml:space="preserve"> PAGEREF _Toc124444519 \h </w:instrText>
        </w:r>
        <w:r w:rsidR="00DB6361" w:rsidRPr="0093519B">
          <w:rPr>
            <w:noProof/>
            <w:webHidden/>
          </w:rPr>
        </w:r>
        <w:r w:rsidR="00DB6361" w:rsidRPr="0093519B">
          <w:rPr>
            <w:noProof/>
            <w:webHidden/>
          </w:rPr>
          <w:fldChar w:fldCharType="separate"/>
        </w:r>
        <w:r w:rsidR="00DB6361" w:rsidRPr="0093519B">
          <w:rPr>
            <w:noProof/>
            <w:webHidden/>
          </w:rPr>
          <w:t>36</w:t>
        </w:r>
        <w:r w:rsidR="00DB6361" w:rsidRPr="0093519B">
          <w:rPr>
            <w:noProof/>
            <w:webHidden/>
          </w:rPr>
          <w:fldChar w:fldCharType="end"/>
        </w:r>
      </w:hyperlink>
    </w:p>
    <w:p w14:paraId="3C2B391F" w14:textId="3E0DB32E" w:rsidR="00DB6361" w:rsidRPr="0093519B" w:rsidRDefault="00970EA5" w:rsidP="00970EA5">
      <w:pPr>
        <w:pStyle w:val="TOC1"/>
        <w:rPr>
          <w:rFonts w:asciiTheme="minorHAnsi" w:eastAsiaTheme="minorEastAsia" w:hAnsiTheme="minorHAnsi" w:cstheme="minorBidi"/>
          <w:noProof/>
          <w:sz w:val="22"/>
          <w:lang w:eastAsia="ja-JP"/>
        </w:rPr>
      </w:pPr>
      <w:r w:rsidRPr="0093519B">
        <w:rPr>
          <w:rStyle w:val="Hyperlink"/>
          <w:noProof/>
          <w:u w:val="none"/>
        </w:rPr>
        <w:tab/>
      </w:r>
      <w:r w:rsidRPr="0093519B">
        <w:rPr>
          <w:rStyle w:val="Hyperlink"/>
          <w:noProof/>
          <w:u w:val="none"/>
        </w:rPr>
        <w:tab/>
      </w:r>
      <w:r w:rsidRPr="0093519B">
        <w:rPr>
          <w:rStyle w:val="Hyperlink"/>
          <w:noProof/>
          <w:u w:val="none"/>
        </w:rPr>
        <w:tab/>
      </w:r>
      <w:hyperlink w:anchor="_Toc124444520" w:history="1">
        <w:r w:rsidR="00DB6361" w:rsidRPr="0093519B">
          <w:rPr>
            <w:rStyle w:val="Hyperlink"/>
            <w:noProof/>
            <w:u w:val="none"/>
          </w:rPr>
          <w:t>4.1.3</w:t>
        </w:r>
        <w:r w:rsidR="00DB6361" w:rsidRPr="0093519B">
          <w:rPr>
            <w:rFonts w:asciiTheme="minorHAnsi" w:eastAsiaTheme="minorEastAsia" w:hAnsiTheme="minorHAnsi" w:cstheme="minorBidi"/>
            <w:noProof/>
            <w:sz w:val="22"/>
            <w:lang w:eastAsia="ja-JP"/>
          </w:rPr>
          <w:tab/>
        </w:r>
        <w:r w:rsidR="00DB6361" w:rsidRPr="0093519B">
          <w:rPr>
            <w:rStyle w:val="Hyperlink"/>
            <w:noProof/>
            <w:u w:val="none"/>
          </w:rPr>
          <w:t>Arsitektur Sistem Staff</w:t>
        </w:r>
        <w:r w:rsidR="00DB6361" w:rsidRPr="0093519B">
          <w:rPr>
            <w:noProof/>
            <w:webHidden/>
          </w:rPr>
          <w:tab/>
        </w:r>
        <w:r w:rsidRPr="0093519B">
          <w:rPr>
            <w:noProof/>
            <w:webHidden/>
          </w:rPr>
          <w:tab/>
        </w:r>
        <w:r w:rsidR="00DB6361" w:rsidRPr="0093519B">
          <w:rPr>
            <w:noProof/>
            <w:webHidden/>
          </w:rPr>
          <w:fldChar w:fldCharType="begin"/>
        </w:r>
        <w:r w:rsidR="00DB6361" w:rsidRPr="0093519B">
          <w:rPr>
            <w:noProof/>
            <w:webHidden/>
          </w:rPr>
          <w:instrText xml:space="preserve"> PAGEREF _Toc124444520 \h </w:instrText>
        </w:r>
        <w:r w:rsidR="00DB6361" w:rsidRPr="0093519B">
          <w:rPr>
            <w:noProof/>
            <w:webHidden/>
          </w:rPr>
        </w:r>
        <w:r w:rsidR="00DB6361" w:rsidRPr="0093519B">
          <w:rPr>
            <w:noProof/>
            <w:webHidden/>
          </w:rPr>
          <w:fldChar w:fldCharType="separate"/>
        </w:r>
        <w:r w:rsidR="00DB6361" w:rsidRPr="0093519B">
          <w:rPr>
            <w:noProof/>
            <w:webHidden/>
          </w:rPr>
          <w:t>37</w:t>
        </w:r>
        <w:r w:rsidR="00DB6361" w:rsidRPr="0093519B">
          <w:rPr>
            <w:noProof/>
            <w:webHidden/>
          </w:rPr>
          <w:fldChar w:fldCharType="end"/>
        </w:r>
      </w:hyperlink>
    </w:p>
    <w:p w14:paraId="613B1C46" w14:textId="056B5B24" w:rsidR="00DB6361" w:rsidRPr="0093519B" w:rsidRDefault="00970EA5" w:rsidP="00970EA5">
      <w:pPr>
        <w:pStyle w:val="TOC1"/>
        <w:rPr>
          <w:rFonts w:asciiTheme="minorHAnsi" w:eastAsiaTheme="minorEastAsia" w:hAnsiTheme="minorHAnsi" w:cstheme="minorBidi"/>
          <w:noProof/>
          <w:sz w:val="22"/>
          <w:lang w:eastAsia="ja-JP"/>
        </w:rPr>
      </w:pPr>
      <w:r w:rsidRPr="0093519B">
        <w:rPr>
          <w:rStyle w:val="Hyperlink"/>
          <w:noProof/>
          <w:u w:val="none"/>
        </w:rPr>
        <w:tab/>
      </w:r>
      <w:r w:rsidRPr="0093519B">
        <w:rPr>
          <w:rStyle w:val="Hyperlink"/>
          <w:noProof/>
          <w:u w:val="none"/>
        </w:rPr>
        <w:tab/>
      </w:r>
      <w:hyperlink w:anchor="_Toc124444521" w:history="1">
        <w:r w:rsidR="00DB6361" w:rsidRPr="0093519B">
          <w:rPr>
            <w:rStyle w:val="Hyperlink"/>
            <w:noProof/>
            <w:u w:val="none"/>
          </w:rPr>
          <w:t>4.2</w:t>
        </w:r>
        <w:r w:rsidR="00DB6361" w:rsidRPr="0093519B">
          <w:rPr>
            <w:rFonts w:asciiTheme="minorHAnsi" w:eastAsiaTheme="minorEastAsia" w:hAnsiTheme="minorHAnsi" w:cstheme="minorBidi"/>
            <w:noProof/>
            <w:sz w:val="22"/>
            <w:lang w:eastAsia="ja-JP"/>
          </w:rPr>
          <w:tab/>
        </w:r>
        <w:r w:rsidR="00DB6361" w:rsidRPr="0093519B">
          <w:rPr>
            <w:rStyle w:val="Hyperlink"/>
            <w:noProof/>
            <w:u w:val="none"/>
          </w:rPr>
          <w:t>Desain Database</w:t>
        </w:r>
        <w:r w:rsidRPr="0093519B">
          <w:rPr>
            <w:rStyle w:val="Hyperlink"/>
            <w:noProof/>
            <w:u w:val="none"/>
          </w:rPr>
          <w:tab/>
        </w:r>
        <w:r w:rsidR="00DB6361" w:rsidRPr="0093519B">
          <w:rPr>
            <w:noProof/>
            <w:webHidden/>
          </w:rPr>
          <w:tab/>
        </w:r>
        <w:r w:rsidRPr="0093519B">
          <w:rPr>
            <w:noProof/>
            <w:webHidden/>
          </w:rPr>
          <w:tab/>
        </w:r>
        <w:r w:rsidR="00DB6361" w:rsidRPr="0093519B">
          <w:rPr>
            <w:noProof/>
            <w:webHidden/>
          </w:rPr>
          <w:fldChar w:fldCharType="begin"/>
        </w:r>
        <w:r w:rsidR="00DB6361" w:rsidRPr="0093519B">
          <w:rPr>
            <w:noProof/>
            <w:webHidden/>
          </w:rPr>
          <w:instrText xml:space="preserve"> PAGEREF _Toc124444521 \h </w:instrText>
        </w:r>
        <w:r w:rsidR="00DB6361" w:rsidRPr="0093519B">
          <w:rPr>
            <w:noProof/>
            <w:webHidden/>
          </w:rPr>
        </w:r>
        <w:r w:rsidR="00DB6361" w:rsidRPr="0093519B">
          <w:rPr>
            <w:noProof/>
            <w:webHidden/>
          </w:rPr>
          <w:fldChar w:fldCharType="separate"/>
        </w:r>
        <w:r w:rsidR="00DB6361" w:rsidRPr="0093519B">
          <w:rPr>
            <w:noProof/>
            <w:webHidden/>
          </w:rPr>
          <w:t>38</w:t>
        </w:r>
        <w:r w:rsidR="00DB6361" w:rsidRPr="0093519B">
          <w:rPr>
            <w:noProof/>
            <w:webHidden/>
          </w:rPr>
          <w:fldChar w:fldCharType="end"/>
        </w:r>
      </w:hyperlink>
    </w:p>
    <w:p w14:paraId="33B8843E" w14:textId="582458B1" w:rsidR="00DB6361" w:rsidRPr="0093519B" w:rsidRDefault="00970EA5" w:rsidP="00970EA5">
      <w:pPr>
        <w:pStyle w:val="TOC1"/>
        <w:rPr>
          <w:rFonts w:asciiTheme="minorHAnsi" w:eastAsiaTheme="minorEastAsia" w:hAnsiTheme="minorHAnsi" w:cstheme="minorBidi"/>
          <w:noProof/>
          <w:sz w:val="22"/>
          <w:lang w:eastAsia="ja-JP"/>
        </w:rPr>
      </w:pPr>
      <w:r w:rsidRPr="0093519B">
        <w:rPr>
          <w:rStyle w:val="Hyperlink"/>
          <w:noProof/>
          <w:u w:val="none"/>
        </w:rPr>
        <w:tab/>
      </w:r>
      <w:r w:rsidRPr="0093519B">
        <w:rPr>
          <w:rStyle w:val="Hyperlink"/>
          <w:noProof/>
          <w:u w:val="none"/>
        </w:rPr>
        <w:tab/>
      </w:r>
      <w:hyperlink w:anchor="_Toc124444522" w:history="1">
        <w:r w:rsidR="00DB6361" w:rsidRPr="0093519B">
          <w:rPr>
            <w:rStyle w:val="Hyperlink"/>
            <w:noProof/>
            <w:u w:val="none"/>
          </w:rPr>
          <w:t>4.3</w:t>
        </w:r>
        <w:r w:rsidR="00DB6361" w:rsidRPr="0093519B">
          <w:rPr>
            <w:rFonts w:asciiTheme="minorHAnsi" w:eastAsiaTheme="minorEastAsia" w:hAnsiTheme="minorHAnsi" w:cstheme="minorBidi"/>
            <w:noProof/>
            <w:sz w:val="22"/>
            <w:lang w:eastAsia="ja-JP"/>
          </w:rPr>
          <w:tab/>
        </w:r>
        <w:r w:rsidR="00DB6361" w:rsidRPr="0093519B">
          <w:rPr>
            <w:rStyle w:val="Hyperlink"/>
            <w:noProof/>
            <w:u w:val="none"/>
          </w:rPr>
          <w:t>Struktur Tabel</w:t>
        </w:r>
        <w:r w:rsidRPr="0093519B">
          <w:rPr>
            <w:rStyle w:val="Hyperlink"/>
            <w:noProof/>
            <w:u w:val="none"/>
          </w:rPr>
          <w:tab/>
        </w:r>
        <w:r w:rsidR="00DB6361" w:rsidRPr="0093519B">
          <w:rPr>
            <w:noProof/>
            <w:webHidden/>
          </w:rPr>
          <w:tab/>
        </w:r>
        <w:r w:rsidRPr="0093519B">
          <w:rPr>
            <w:noProof/>
            <w:webHidden/>
          </w:rPr>
          <w:tab/>
        </w:r>
        <w:r w:rsidRPr="0093519B">
          <w:rPr>
            <w:noProof/>
            <w:webHidden/>
          </w:rPr>
          <w:tab/>
        </w:r>
        <w:r w:rsidR="00DB6361" w:rsidRPr="0093519B">
          <w:rPr>
            <w:noProof/>
            <w:webHidden/>
          </w:rPr>
          <w:fldChar w:fldCharType="begin"/>
        </w:r>
        <w:r w:rsidR="00DB6361" w:rsidRPr="0093519B">
          <w:rPr>
            <w:noProof/>
            <w:webHidden/>
          </w:rPr>
          <w:instrText xml:space="preserve"> PAGEREF _Toc124444522 \h </w:instrText>
        </w:r>
        <w:r w:rsidR="00DB6361" w:rsidRPr="0093519B">
          <w:rPr>
            <w:noProof/>
            <w:webHidden/>
          </w:rPr>
        </w:r>
        <w:r w:rsidR="00DB6361" w:rsidRPr="0093519B">
          <w:rPr>
            <w:noProof/>
            <w:webHidden/>
          </w:rPr>
          <w:fldChar w:fldCharType="separate"/>
        </w:r>
        <w:r w:rsidR="00DB6361" w:rsidRPr="0093519B">
          <w:rPr>
            <w:noProof/>
            <w:webHidden/>
          </w:rPr>
          <w:t>41</w:t>
        </w:r>
        <w:r w:rsidR="00DB6361" w:rsidRPr="0093519B">
          <w:rPr>
            <w:noProof/>
            <w:webHidden/>
          </w:rPr>
          <w:fldChar w:fldCharType="end"/>
        </w:r>
      </w:hyperlink>
    </w:p>
    <w:p w14:paraId="48B61E0F" w14:textId="5E0CB301" w:rsidR="00DB6361" w:rsidRPr="0093519B" w:rsidRDefault="00970EA5" w:rsidP="00970EA5">
      <w:pPr>
        <w:pStyle w:val="TOC1"/>
        <w:rPr>
          <w:rFonts w:asciiTheme="minorHAnsi" w:eastAsiaTheme="minorEastAsia" w:hAnsiTheme="minorHAnsi" w:cstheme="minorBidi"/>
          <w:noProof/>
          <w:sz w:val="22"/>
          <w:lang w:eastAsia="ja-JP"/>
        </w:rPr>
      </w:pPr>
      <w:r w:rsidRPr="0093519B">
        <w:rPr>
          <w:rStyle w:val="Hyperlink"/>
          <w:noProof/>
          <w:u w:val="none"/>
        </w:rPr>
        <w:tab/>
      </w:r>
      <w:r w:rsidRPr="0093519B">
        <w:rPr>
          <w:rStyle w:val="Hyperlink"/>
          <w:noProof/>
          <w:u w:val="none"/>
        </w:rPr>
        <w:tab/>
      </w:r>
      <w:hyperlink w:anchor="_Toc124444523" w:history="1">
        <w:r w:rsidR="00DB6361" w:rsidRPr="0093519B">
          <w:rPr>
            <w:rStyle w:val="Hyperlink"/>
            <w:noProof/>
            <w:u w:val="none"/>
          </w:rPr>
          <w:t>4.4</w:t>
        </w:r>
        <w:r w:rsidR="00DB6361" w:rsidRPr="0093519B">
          <w:rPr>
            <w:rFonts w:asciiTheme="minorHAnsi" w:eastAsiaTheme="minorEastAsia" w:hAnsiTheme="minorHAnsi" w:cstheme="minorBidi"/>
            <w:noProof/>
            <w:sz w:val="22"/>
            <w:lang w:eastAsia="ja-JP"/>
          </w:rPr>
          <w:tab/>
        </w:r>
        <w:r w:rsidR="00DB6361" w:rsidRPr="0093519B">
          <w:rPr>
            <w:rStyle w:val="Hyperlink"/>
            <w:noProof/>
            <w:u w:val="none"/>
          </w:rPr>
          <w:t>Desain Interface</w:t>
        </w:r>
        <w:r w:rsidRPr="0093519B">
          <w:rPr>
            <w:rStyle w:val="Hyperlink"/>
            <w:noProof/>
            <w:u w:val="none"/>
          </w:rPr>
          <w:tab/>
        </w:r>
        <w:r w:rsidRPr="0093519B">
          <w:rPr>
            <w:rStyle w:val="Hyperlink"/>
            <w:noProof/>
            <w:u w:val="none"/>
          </w:rPr>
          <w:tab/>
        </w:r>
        <w:r w:rsidR="00DB6361" w:rsidRPr="0093519B">
          <w:rPr>
            <w:noProof/>
            <w:webHidden/>
          </w:rPr>
          <w:tab/>
        </w:r>
        <w:r w:rsidR="00DB6361" w:rsidRPr="0093519B">
          <w:rPr>
            <w:noProof/>
            <w:webHidden/>
          </w:rPr>
          <w:fldChar w:fldCharType="begin"/>
        </w:r>
        <w:r w:rsidR="00DB6361" w:rsidRPr="0093519B">
          <w:rPr>
            <w:noProof/>
            <w:webHidden/>
          </w:rPr>
          <w:instrText xml:space="preserve"> PAGEREF _Toc124444523 \h </w:instrText>
        </w:r>
        <w:r w:rsidR="00DB6361" w:rsidRPr="0093519B">
          <w:rPr>
            <w:noProof/>
            <w:webHidden/>
          </w:rPr>
        </w:r>
        <w:r w:rsidR="00DB6361" w:rsidRPr="0093519B">
          <w:rPr>
            <w:noProof/>
            <w:webHidden/>
          </w:rPr>
          <w:fldChar w:fldCharType="separate"/>
        </w:r>
        <w:r w:rsidR="00DB6361" w:rsidRPr="0093519B">
          <w:rPr>
            <w:noProof/>
            <w:webHidden/>
          </w:rPr>
          <w:t>48</w:t>
        </w:r>
        <w:r w:rsidR="00DB6361" w:rsidRPr="0093519B">
          <w:rPr>
            <w:noProof/>
            <w:webHidden/>
          </w:rPr>
          <w:fldChar w:fldCharType="end"/>
        </w:r>
      </w:hyperlink>
    </w:p>
    <w:p w14:paraId="0DABEFA2" w14:textId="26416D91" w:rsidR="00DB6361" w:rsidRPr="0093519B" w:rsidRDefault="00970EA5" w:rsidP="00970EA5">
      <w:pPr>
        <w:pStyle w:val="TOC1"/>
        <w:rPr>
          <w:rFonts w:asciiTheme="minorHAnsi" w:eastAsiaTheme="minorEastAsia" w:hAnsiTheme="minorHAnsi" w:cstheme="minorBidi"/>
          <w:noProof/>
          <w:sz w:val="22"/>
          <w:lang w:eastAsia="ja-JP"/>
        </w:rPr>
      </w:pPr>
      <w:r w:rsidRPr="0093519B">
        <w:rPr>
          <w:rStyle w:val="Hyperlink"/>
          <w:noProof/>
          <w:u w:val="none"/>
        </w:rPr>
        <w:tab/>
      </w:r>
      <w:r w:rsidRPr="0093519B">
        <w:rPr>
          <w:rStyle w:val="Hyperlink"/>
          <w:noProof/>
          <w:u w:val="none"/>
        </w:rPr>
        <w:tab/>
      </w:r>
      <w:r w:rsidRPr="0093519B">
        <w:rPr>
          <w:rStyle w:val="Hyperlink"/>
          <w:noProof/>
          <w:u w:val="none"/>
        </w:rPr>
        <w:tab/>
      </w:r>
      <w:hyperlink w:anchor="_Toc124444524" w:history="1">
        <w:r w:rsidR="00DB6361" w:rsidRPr="0093519B">
          <w:rPr>
            <w:rStyle w:val="Hyperlink"/>
            <w:noProof/>
            <w:u w:val="none"/>
          </w:rPr>
          <w:t>4.4.1</w:t>
        </w:r>
        <w:r w:rsidR="00DB6361" w:rsidRPr="0093519B">
          <w:rPr>
            <w:rFonts w:asciiTheme="minorHAnsi" w:eastAsiaTheme="minorEastAsia" w:hAnsiTheme="minorHAnsi" w:cstheme="minorBidi"/>
            <w:noProof/>
            <w:sz w:val="22"/>
            <w:lang w:eastAsia="ja-JP"/>
          </w:rPr>
          <w:tab/>
        </w:r>
        <w:r w:rsidR="00DB6361" w:rsidRPr="0093519B">
          <w:rPr>
            <w:rStyle w:val="Hyperlink"/>
            <w:noProof/>
            <w:u w:val="none"/>
          </w:rPr>
          <w:t>Desain Interface Umum</w:t>
        </w:r>
        <w:r w:rsidRPr="0093519B">
          <w:rPr>
            <w:rStyle w:val="Hyperlink"/>
            <w:noProof/>
            <w:u w:val="none"/>
          </w:rPr>
          <w:tab/>
        </w:r>
        <w:r w:rsidR="00DB6361" w:rsidRPr="0093519B">
          <w:rPr>
            <w:noProof/>
            <w:webHidden/>
          </w:rPr>
          <w:tab/>
        </w:r>
        <w:r w:rsidR="00DB6361" w:rsidRPr="0093519B">
          <w:rPr>
            <w:noProof/>
            <w:webHidden/>
          </w:rPr>
          <w:fldChar w:fldCharType="begin"/>
        </w:r>
        <w:r w:rsidR="00DB6361" w:rsidRPr="0093519B">
          <w:rPr>
            <w:noProof/>
            <w:webHidden/>
          </w:rPr>
          <w:instrText xml:space="preserve"> PAGEREF _Toc124444524 \h </w:instrText>
        </w:r>
        <w:r w:rsidR="00DB6361" w:rsidRPr="0093519B">
          <w:rPr>
            <w:noProof/>
            <w:webHidden/>
          </w:rPr>
        </w:r>
        <w:r w:rsidR="00DB6361" w:rsidRPr="0093519B">
          <w:rPr>
            <w:noProof/>
            <w:webHidden/>
          </w:rPr>
          <w:fldChar w:fldCharType="separate"/>
        </w:r>
        <w:r w:rsidR="00DB6361" w:rsidRPr="0093519B">
          <w:rPr>
            <w:noProof/>
            <w:webHidden/>
          </w:rPr>
          <w:t>48</w:t>
        </w:r>
        <w:r w:rsidR="00DB6361" w:rsidRPr="0093519B">
          <w:rPr>
            <w:noProof/>
            <w:webHidden/>
          </w:rPr>
          <w:fldChar w:fldCharType="end"/>
        </w:r>
      </w:hyperlink>
    </w:p>
    <w:p w14:paraId="1814C696" w14:textId="283C1F08" w:rsidR="00DB6361" w:rsidRPr="0093519B" w:rsidRDefault="00970EA5" w:rsidP="00970EA5">
      <w:pPr>
        <w:pStyle w:val="TOC1"/>
        <w:rPr>
          <w:rFonts w:asciiTheme="minorHAnsi" w:eastAsiaTheme="minorEastAsia" w:hAnsiTheme="minorHAnsi" w:cstheme="minorBidi"/>
          <w:noProof/>
          <w:sz w:val="22"/>
          <w:lang w:eastAsia="ja-JP"/>
        </w:rPr>
      </w:pPr>
      <w:r w:rsidRPr="0093519B">
        <w:rPr>
          <w:rStyle w:val="Hyperlink"/>
          <w:noProof/>
          <w:u w:val="none"/>
        </w:rPr>
        <w:tab/>
      </w:r>
      <w:r w:rsidRPr="0093519B">
        <w:rPr>
          <w:rStyle w:val="Hyperlink"/>
          <w:noProof/>
          <w:u w:val="none"/>
        </w:rPr>
        <w:tab/>
      </w:r>
      <w:r w:rsidRPr="0093519B">
        <w:rPr>
          <w:rStyle w:val="Hyperlink"/>
          <w:noProof/>
          <w:u w:val="none"/>
        </w:rPr>
        <w:tab/>
      </w:r>
      <w:r w:rsidRPr="0093519B">
        <w:rPr>
          <w:rStyle w:val="Hyperlink"/>
          <w:noProof/>
          <w:u w:val="none"/>
        </w:rPr>
        <w:tab/>
      </w:r>
      <w:hyperlink w:anchor="_Toc124444525" w:history="1">
        <w:r w:rsidR="00DB6361" w:rsidRPr="0093519B">
          <w:rPr>
            <w:rStyle w:val="Hyperlink"/>
            <w:noProof/>
            <w:u w:val="none"/>
          </w:rPr>
          <w:t>4.4.1.1</w:t>
        </w:r>
        <w:r w:rsidRPr="0093519B">
          <w:rPr>
            <w:rStyle w:val="Hyperlink"/>
            <w:noProof/>
            <w:u w:val="none"/>
          </w:rPr>
          <w:tab/>
        </w:r>
        <w:r w:rsidR="00DB6361" w:rsidRPr="0093519B">
          <w:rPr>
            <w:rStyle w:val="Hyperlink"/>
            <w:noProof/>
            <w:u w:val="none"/>
          </w:rPr>
          <w:t>Halaman Depan</w:t>
        </w:r>
        <w:r w:rsidRPr="0093519B">
          <w:rPr>
            <w:rStyle w:val="Hyperlink"/>
            <w:noProof/>
            <w:u w:val="none"/>
          </w:rPr>
          <w:tab/>
        </w:r>
        <w:r w:rsidR="00DB6361" w:rsidRPr="0093519B">
          <w:rPr>
            <w:noProof/>
            <w:webHidden/>
          </w:rPr>
          <w:tab/>
        </w:r>
        <w:r w:rsidR="00DB6361" w:rsidRPr="0093519B">
          <w:rPr>
            <w:noProof/>
            <w:webHidden/>
          </w:rPr>
          <w:fldChar w:fldCharType="begin"/>
        </w:r>
        <w:r w:rsidR="00DB6361" w:rsidRPr="0093519B">
          <w:rPr>
            <w:noProof/>
            <w:webHidden/>
          </w:rPr>
          <w:instrText xml:space="preserve"> PAGEREF _Toc124444525 \h </w:instrText>
        </w:r>
        <w:r w:rsidR="00DB6361" w:rsidRPr="0093519B">
          <w:rPr>
            <w:noProof/>
            <w:webHidden/>
          </w:rPr>
        </w:r>
        <w:r w:rsidR="00DB6361" w:rsidRPr="0093519B">
          <w:rPr>
            <w:noProof/>
            <w:webHidden/>
          </w:rPr>
          <w:fldChar w:fldCharType="separate"/>
        </w:r>
        <w:r w:rsidR="00DB6361" w:rsidRPr="0093519B">
          <w:rPr>
            <w:noProof/>
            <w:webHidden/>
          </w:rPr>
          <w:t>48</w:t>
        </w:r>
        <w:r w:rsidR="00DB6361" w:rsidRPr="0093519B">
          <w:rPr>
            <w:noProof/>
            <w:webHidden/>
          </w:rPr>
          <w:fldChar w:fldCharType="end"/>
        </w:r>
      </w:hyperlink>
    </w:p>
    <w:p w14:paraId="70132CD3" w14:textId="257F3E70" w:rsidR="00DB6361" w:rsidRPr="0093519B" w:rsidRDefault="00970EA5" w:rsidP="00970EA5">
      <w:pPr>
        <w:pStyle w:val="TOC1"/>
        <w:rPr>
          <w:rFonts w:asciiTheme="minorHAnsi" w:eastAsiaTheme="minorEastAsia" w:hAnsiTheme="minorHAnsi" w:cstheme="minorBidi"/>
          <w:noProof/>
          <w:sz w:val="22"/>
          <w:lang w:eastAsia="ja-JP"/>
        </w:rPr>
      </w:pPr>
      <w:r w:rsidRPr="0093519B">
        <w:rPr>
          <w:rStyle w:val="Hyperlink"/>
          <w:noProof/>
          <w:u w:val="none"/>
        </w:rPr>
        <w:tab/>
      </w:r>
      <w:r w:rsidRPr="0093519B">
        <w:rPr>
          <w:rStyle w:val="Hyperlink"/>
          <w:noProof/>
          <w:u w:val="none"/>
        </w:rPr>
        <w:tab/>
      </w:r>
      <w:r w:rsidRPr="0093519B">
        <w:rPr>
          <w:rStyle w:val="Hyperlink"/>
          <w:noProof/>
          <w:u w:val="none"/>
        </w:rPr>
        <w:tab/>
      </w:r>
      <w:r w:rsidRPr="0093519B">
        <w:rPr>
          <w:rStyle w:val="Hyperlink"/>
          <w:noProof/>
          <w:u w:val="none"/>
        </w:rPr>
        <w:tab/>
      </w:r>
      <w:hyperlink w:anchor="_Toc124444526" w:history="1">
        <w:r w:rsidR="00DB6361" w:rsidRPr="0093519B">
          <w:rPr>
            <w:rStyle w:val="Hyperlink"/>
            <w:noProof/>
            <w:u w:val="none"/>
          </w:rPr>
          <w:t>4.4.1.2</w:t>
        </w:r>
        <w:r w:rsidR="00DB6361" w:rsidRPr="0093519B">
          <w:rPr>
            <w:rFonts w:asciiTheme="minorHAnsi" w:eastAsiaTheme="minorEastAsia" w:hAnsiTheme="minorHAnsi" w:cstheme="minorBidi"/>
            <w:noProof/>
            <w:sz w:val="22"/>
            <w:lang w:eastAsia="ja-JP"/>
          </w:rPr>
          <w:tab/>
        </w:r>
        <w:r w:rsidR="00DB6361" w:rsidRPr="0093519B">
          <w:rPr>
            <w:rStyle w:val="Hyperlink"/>
            <w:noProof/>
            <w:u w:val="none"/>
          </w:rPr>
          <w:t>Halaman Login</w:t>
        </w:r>
        <w:r w:rsidRPr="0093519B">
          <w:rPr>
            <w:rStyle w:val="Hyperlink"/>
            <w:noProof/>
            <w:u w:val="none"/>
          </w:rPr>
          <w:tab/>
        </w:r>
        <w:r w:rsidR="00DB6361" w:rsidRPr="0093519B">
          <w:rPr>
            <w:noProof/>
            <w:webHidden/>
          </w:rPr>
          <w:tab/>
        </w:r>
        <w:r w:rsidR="00DB6361" w:rsidRPr="0093519B">
          <w:rPr>
            <w:noProof/>
            <w:webHidden/>
          </w:rPr>
          <w:fldChar w:fldCharType="begin"/>
        </w:r>
        <w:r w:rsidR="00DB6361" w:rsidRPr="0093519B">
          <w:rPr>
            <w:noProof/>
            <w:webHidden/>
          </w:rPr>
          <w:instrText xml:space="preserve"> PAGEREF _Toc124444526 \h </w:instrText>
        </w:r>
        <w:r w:rsidR="00DB6361" w:rsidRPr="0093519B">
          <w:rPr>
            <w:noProof/>
            <w:webHidden/>
          </w:rPr>
        </w:r>
        <w:r w:rsidR="00DB6361" w:rsidRPr="0093519B">
          <w:rPr>
            <w:noProof/>
            <w:webHidden/>
          </w:rPr>
          <w:fldChar w:fldCharType="separate"/>
        </w:r>
        <w:r w:rsidR="00DB6361" w:rsidRPr="0093519B">
          <w:rPr>
            <w:noProof/>
            <w:webHidden/>
          </w:rPr>
          <w:t>49</w:t>
        </w:r>
        <w:r w:rsidR="00DB6361" w:rsidRPr="0093519B">
          <w:rPr>
            <w:noProof/>
            <w:webHidden/>
          </w:rPr>
          <w:fldChar w:fldCharType="end"/>
        </w:r>
      </w:hyperlink>
    </w:p>
    <w:p w14:paraId="2AAB8DAB" w14:textId="1D8B21EF" w:rsidR="00DB6361" w:rsidRPr="0093519B" w:rsidRDefault="00970EA5" w:rsidP="00970EA5">
      <w:pPr>
        <w:pStyle w:val="TOC1"/>
        <w:rPr>
          <w:rFonts w:asciiTheme="minorHAnsi" w:eastAsiaTheme="minorEastAsia" w:hAnsiTheme="minorHAnsi" w:cstheme="minorBidi"/>
          <w:noProof/>
          <w:sz w:val="22"/>
          <w:lang w:eastAsia="ja-JP"/>
        </w:rPr>
      </w:pPr>
      <w:r w:rsidRPr="0093519B">
        <w:rPr>
          <w:rStyle w:val="Hyperlink"/>
          <w:noProof/>
          <w:u w:val="none"/>
        </w:rPr>
        <w:tab/>
      </w:r>
      <w:r w:rsidRPr="0093519B">
        <w:rPr>
          <w:rStyle w:val="Hyperlink"/>
          <w:noProof/>
          <w:u w:val="none"/>
        </w:rPr>
        <w:tab/>
      </w:r>
      <w:r w:rsidRPr="0093519B">
        <w:rPr>
          <w:rStyle w:val="Hyperlink"/>
          <w:noProof/>
          <w:u w:val="none"/>
        </w:rPr>
        <w:tab/>
      </w:r>
      <w:hyperlink w:anchor="_Toc124444527" w:history="1">
        <w:r w:rsidR="00DB6361" w:rsidRPr="0093519B">
          <w:rPr>
            <w:rStyle w:val="Hyperlink"/>
            <w:noProof/>
            <w:u w:val="none"/>
          </w:rPr>
          <w:t>4.4.2</w:t>
        </w:r>
        <w:r w:rsidR="00DB6361" w:rsidRPr="0093519B">
          <w:rPr>
            <w:rFonts w:asciiTheme="minorHAnsi" w:eastAsiaTheme="minorEastAsia" w:hAnsiTheme="minorHAnsi" w:cstheme="minorBidi"/>
            <w:noProof/>
            <w:sz w:val="22"/>
            <w:lang w:eastAsia="ja-JP"/>
          </w:rPr>
          <w:tab/>
        </w:r>
        <w:r w:rsidR="00DB6361" w:rsidRPr="0093519B">
          <w:rPr>
            <w:rStyle w:val="Hyperlink"/>
            <w:noProof/>
            <w:u w:val="none"/>
          </w:rPr>
          <w:t>Desain Interface Role Super Admin</w:t>
        </w:r>
        <w:r w:rsidRPr="0093519B">
          <w:rPr>
            <w:rStyle w:val="Hyperlink"/>
            <w:noProof/>
            <w:u w:val="none"/>
          </w:rPr>
          <w:tab/>
        </w:r>
        <w:r w:rsidR="00DB6361" w:rsidRPr="0093519B">
          <w:rPr>
            <w:noProof/>
            <w:webHidden/>
          </w:rPr>
          <w:tab/>
        </w:r>
        <w:r w:rsidR="00DB6361" w:rsidRPr="0093519B">
          <w:rPr>
            <w:noProof/>
            <w:webHidden/>
          </w:rPr>
          <w:fldChar w:fldCharType="begin"/>
        </w:r>
        <w:r w:rsidR="00DB6361" w:rsidRPr="0093519B">
          <w:rPr>
            <w:noProof/>
            <w:webHidden/>
          </w:rPr>
          <w:instrText xml:space="preserve"> PAGEREF _Toc124444527 \h </w:instrText>
        </w:r>
        <w:r w:rsidR="00DB6361" w:rsidRPr="0093519B">
          <w:rPr>
            <w:noProof/>
            <w:webHidden/>
          </w:rPr>
        </w:r>
        <w:r w:rsidR="00DB6361" w:rsidRPr="0093519B">
          <w:rPr>
            <w:noProof/>
            <w:webHidden/>
          </w:rPr>
          <w:fldChar w:fldCharType="separate"/>
        </w:r>
        <w:r w:rsidR="00DB6361" w:rsidRPr="0093519B">
          <w:rPr>
            <w:noProof/>
            <w:webHidden/>
          </w:rPr>
          <w:t>51</w:t>
        </w:r>
        <w:r w:rsidR="00DB6361" w:rsidRPr="0093519B">
          <w:rPr>
            <w:noProof/>
            <w:webHidden/>
          </w:rPr>
          <w:fldChar w:fldCharType="end"/>
        </w:r>
      </w:hyperlink>
    </w:p>
    <w:p w14:paraId="1266AC12" w14:textId="46D5081C" w:rsidR="00DB6361" w:rsidRPr="0093519B" w:rsidRDefault="00970EA5" w:rsidP="00970EA5">
      <w:pPr>
        <w:pStyle w:val="TOC1"/>
        <w:rPr>
          <w:rFonts w:asciiTheme="minorHAnsi" w:eastAsiaTheme="minorEastAsia" w:hAnsiTheme="minorHAnsi" w:cstheme="minorBidi"/>
          <w:noProof/>
          <w:sz w:val="22"/>
          <w:lang w:eastAsia="ja-JP"/>
        </w:rPr>
      </w:pPr>
      <w:r w:rsidRPr="0093519B">
        <w:rPr>
          <w:rStyle w:val="Hyperlink"/>
          <w:noProof/>
          <w:u w:val="none"/>
        </w:rPr>
        <w:tab/>
      </w:r>
      <w:r w:rsidRPr="0093519B">
        <w:rPr>
          <w:rStyle w:val="Hyperlink"/>
          <w:noProof/>
          <w:u w:val="none"/>
        </w:rPr>
        <w:tab/>
      </w:r>
      <w:r w:rsidRPr="0093519B">
        <w:rPr>
          <w:rStyle w:val="Hyperlink"/>
          <w:noProof/>
          <w:u w:val="none"/>
        </w:rPr>
        <w:tab/>
      </w:r>
      <w:r w:rsidRPr="0093519B">
        <w:rPr>
          <w:rStyle w:val="Hyperlink"/>
          <w:noProof/>
          <w:u w:val="none"/>
        </w:rPr>
        <w:tab/>
      </w:r>
      <w:hyperlink w:anchor="_Toc124444528" w:history="1">
        <w:r w:rsidR="00DB6361" w:rsidRPr="0093519B">
          <w:rPr>
            <w:rStyle w:val="Hyperlink"/>
            <w:noProof/>
            <w:u w:val="none"/>
          </w:rPr>
          <w:t>4.4.2.1</w:t>
        </w:r>
        <w:r w:rsidR="00DB6361" w:rsidRPr="0093519B">
          <w:rPr>
            <w:rFonts w:asciiTheme="minorHAnsi" w:eastAsiaTheme="minorEastAsia" w:hAnsiTheme="minorHAnsi" w:cstheme="minorBidi"/>
            <w:noProof/>
            <w:sz w:val="22"/>
            <w:lang w:eastAsia="ja-JP"/>
          </w:rPr>
          <w:tab/>
        </w:r>
        <w:r w:rsidR="00DB6361" w:rsidRPr="0093519B">
          <w:rPr>
            <w:rStyle w:val="Hyperlink"/>
            <w:noProof/>
            <w:u w:val="none"/>
          </w:rPr>
          <w:t>Halaman Input</w:t>
        </w:r>
        <w:r w:rsidRPr="0093519B">
          <w:rPr>
            <w:rStyle w:val="Hyperlink"/>
            <w:noProof/>
            <w:u w:val="none"/>
          </w:rPr>
          <w:tab/>
        </w:r>
        <w:r w:rsidR="00DB6361" w:rsidRPr="0093519B">
          <w:rPr>
            <w:noProof/>
            <w:webHidden/>
          </w:rPr>
          <w:tab/>
        </w:r>
        <w:r w:rsidR="00DB6361" w:rsidRPr="0093519B">
          <w:rPr>
            <w:noProof/>
            <w:webHidden/>
          </w:rPr>
          <w:fldChar w:fldCharType="begin"/>
        </w:r>
        <w:r w:rsidR="00DB6361" w:rsidRPr="0093519B">
          <w:rPr>
            <w:noProof/>
            <w:webHidden/>
          </w:rPr>
          <w:instrText xml:space="preserve"> PAGEREF _Toc124444528 \h </w:instrText>
        </w:r>
        <w:r w:rsidR="00DB6361" w:rsidRPr="0093519B">
          <w:rPr>
            <w:noProof/>
            <w:webHidden/>
          </w:rPr>
        </w:r>
        <w:r w:rsidR="00DB6361" w:rsidRPr="0093519B">
          <w:rPr>
            <w:noProof/>
            <w:webHidden/>
          </w:rPr>
          <w:fldChar w:fldCharType="separate"/>
        </w:r>
        <w:r w:rsidR="00DB6361" w:rsidRPr="0093519B">
          <w:rPr>
            <w:noProof/>
            <w:webHidden/>
          </w:rPr>
          <w:t>51</w:t>
        </w:r>
        <w:r w:rsidR="00DB6361" w:rsidRPr="0093519B">
          <w:rPr>
            <w:noProof/>
            <w:webHidden/>
          </w:rPr>
          <w:fldChar w:fldCharType="end"/>
        </w:r>
      </w:hyperlink>
    </w:p>
    <w:p w14:paraId="07E3E4F1" w14:textId="57EDCEBD" w:rsidR="00DB6361" w:rsidRPr="0093519B" w:rsidRDefault="00970EA5" w:rsidP="00970EA5">
      <w:pPr>
        <w:pStyle w:val="TOC1"/>
        <w:rPr>
          <w:rFonts w:asciiTheme="minorHAnsi" w:eastAsiaTheme="minorEastAsia" w:hAnsiTheme="minorHAnsi" w:cstheme="minorBidi"/>
          <w:noProof/>
          <w:sz w:val="22"/>
          <w:lang w:eastAsia="ja-JP"/>
        </w:rPr>
      </w:pPr>
      <w:r w:rsidRPr="0093519B">
        <w:rPr>
          <w:rStyle w:val="Hyperlink"/>
          <w:noProof/>
          <w:u w:val="none"/>
        </w:rPr>
        <w:tab/>
      </w:r>
      <w:r w:rsidRPr="0093519B">
        <w:rPr>
          <w:rStyle w:val="Hyperlink"/>
          <w:noProof/>
          <w:u w:val="none"/>
        </w:rPr>
        <w:tab/>
      </w:r>
      <w:r w:rsidRPr="0093519B">
        <w:rPr>
          <w:rStyle w:val="Hyperlink"/>
          <w:noProof/>
          <w:u w:val="none"/>
        </w:rPr>
        <w:tab/>
      </w:r>
      <w:r w:rsidRPr="0093519B">
        <w:rPr>
          <w:rStyle w:val="Hyperlink"/>
          <w:noProof/>
          <w:u w:val="none"/>
        </w:rPr>
        <w:tab/>
      </w:r>
      <w:hyperlink w:anchor="_Toc124444529" w:history="1">
        <w:r w:rsidR="00DB6361" w:rsidRPr="0093519B">
          <w:rPr>
            <w:rStyle w:val="Hyperlink"/>
            <w:noProof/>
            <w:u w:val="none"/>
          </w:rPr>
          <w:t>4.4.2.2</w:t>
        </w:r>
        <w:r w:rsidR="00DB6361" w:rsidRPr="0093519B">
          <w:rPr>
            <w:rFonts w:asciiTheme="minorHAnsi" w:eastAsiaTheme="minorEastAsia" w:hAnsiTheme="minorHAnsi" w:cstheme="minorBidi"/>
            <w:noProof/>
            <w:sz w:val="22"/>
            <w:lang w:eastAsia="ja-JP"/>
          </w:rPr>
          <w:tab/>
        </w:r>
        <w:r w:rsidR="00DB6361" w:rsidRPr="0093519B">
          <w:rPr>
            <w:rStyle w:val="Hyperlink"/>
            <w:noProof/>
            <w:u w:val="none"/>
          </w:rPr>
          <w:t>Halaman CEK</w:t>
        </w:r>
        <w:r w:rsidR="00DB6361" w:rsidRPr="0093519B">
          <w:rPr>
            <w:noProof/>
            <w:webHidden/>
          </w:rPr>
          <w:tab/>
        </w:r>
        <w:r w:rsidRPr="0093519B">
          <w:rPr>
            <w:noProof/>
            <w:webHidden/>
          </w:rPr>
          <w:tab/>
        </w:r>
        <w:r w:rsidR="00DB6361" w:rsidRPr="0093519B">
          <w:rPr>
            <w:noProof/>
            <w:webHidden/>
          </w:rPr>
          <w:fldChar w:fldCharType="begin"/>
        </w:r>
        <w:r w:rsidR="00DB6361" w:rsidRPr="0093519B">
          <w:rPr>
            <w:noProof/>
            <w:webHidden/>
          </w:rPr>
          <w:instrText xml:space="preserve"> PAGEREF _Toc124444529 \h </w:instrText>
        </w:r>
        <w:r w:rsidR="00DB6361" w:rsidRPr="0093519B">
          <w:rPr>
            <w:noProof/>
            <w:webHidden/>
          </w:rPr>
        </w:r>
        <w:r w:rsidR="00DB6361" w:rsidRPr="0093519B">
          <w:rPr>
            <w:noProof/>
            <w:webHidden/>
          </w:rPr>
          <w:fldChar w:fldCharType="separate"/>
        </w:r>
        <w:r w:rsidR="00DB6361" w:rsidRPr="0093519B">
          <w:rPr>
            <w:noProof/>
            <w:webHidden/>
          </w:rPr>
          <w:t>55</w:t>
        </w:r>
        <w:r w:rsidR="00DB6361" w:rsidRPr="0093519B">
          <w:rPr>
            <w:noProof/>
            <w:webHidden/>
          </w:rPr>
          <w:fldChar w:fldCharType="end"/>
        </w:r>
      </w:hyperlink>
    </w:p>
    <w:p w14:paraId="4CD2A015" w14:textId="07661345" w:rsidR="00DB6361" w:rsidRPr="0093519B" w:rsidRDefault="00970EA5" w:rsidP="00970EA5">
      <w:pPr>
        <w:pStyle w:val="TOC1"/>
        <w:rPr>
          <w:rFonts w:asciiTheme="minorHAnsi" w:eastAsiaTheme="minorEastAsia" w:hAnsiTheme="minorHAnsi" w:cstheme="minorBidi"/>
          <w:noProof/>
          <w:sz w:val="22"/>
          <w:lang w:eastAsia="ja-JP"/>
        </w:rPr>
      </w:pPr>
      <w:r w:rsidRPr="0093519B">
        <w:rPr>
          <w:rStyle w:val="Hyperlink"/>
          <w:noProof/>
          <w:u w:val="none"/>
        </w:rPr>
        <w:tab/>
      </w:r>
      <w:r w:rsidRPr="0093519B">
        <w:rPr>
          <w:rStyle w:val="Hyperlink"/>
          <w:noProof/>
          <w:u w:val="none"/>
        </w:rPr>
        <w:tab/>
      </w:r>
      <w:r w:rsidRPr="0093519B">
        <w:rPr>
          <w:rStyle w:val="Hyperlink"/>
          <w:noProof/>
          <w:u w:val="none"/>
        </w:rPr>
        <w:tab/>
      </w:r>
      <w:r w:rsidRPr="0093519B">
        <w:rPr>
          <w:rStyle w:val="Hyperlink"/>
          <w:noProof/>
          <w:u w:val="none"/>
        </w:rPr>
        <w:tab/>
      </w:r>
      <w:hyperlink w:anchor="_Toc124444530" w:history="1">
        <w:r w:rsidR="00DB6361" w:rsidRPr="0093519B">
          <w:rPr>
            <w:rStyle w:val="Hyperlink"/>
            <w:noProof/>
            <w:u w:val="none"/>
          </w:rPr>
          <w:t>4.4.2.3</w:t>
        </w:r>
        <w:r w:rsidR="00DB6361" w:rsidRPr="0093519B">
          <w:rPr>
            <w:rFonts w:asciiTheme="minorHAnsi" w:eastAsiaTheme="minorEastAsia" w:hAnsiTheme="minorHAnsi" w:cstheme="minorBidi"/>
            <w:noProof/>
            <w:sz w:val="22"/>
            <w:lang w:eastAsia="ja-JP"/>
          </w:rPr>
          <w:tab/>
        </w:r>
        <w:r w:rsidR="00DB6361" w:rsidRPr="0093519B">
          <w:rPr>
            <w:rStyle w:val="Hyperlink"/>
            <w:noProof/>
            <w:u w:val="none"/>
          </w:rPr>
          <w:t>Halaman History</w:t>
        </w:r>
        <w:r w:rsidR="00DB6361" w:rsidRPr="0093519B">
          <w:rPr>
            <w:noProof/>
            <w:webHidden/>
          </w:rPr>
          <w:tab/>
        </w:r>
        <w:r w:rsidRPr="0093519B">
          <w:rPr>
            <w:noProof/>
            <w:webHidden/>
          </w:rPr>
          <w:tab/>
        </w:r>
        <w:r w:rsidR="00DB6361" w:rsidRPr="0093519B">
          <w:rPr>
            <w:noProof/>
            <w:webHidden/>
          </w:rPr>
          <w:fldChar w:fldCharType="begin"/>
        </w:r>
        <w:r w:rsidR="00DB6361" w:rsidRPr="0093519B">
          <w:rPr>
            <w:noProof/>
            <w:webHidden/>
          </w:rPr>
          <w:instrText xml:space="preserve"> PAGEREF _Toc124444530 \h </w:instrText>
        </w:r>
        <w:r w:rsidR="00DB6361" w:rsidRPr="0093519B">
          <w:rPr>
            <w:noProof/>
            <w:webHidden/>
          </w:rPr>
        </w:r>
        <w:r w:rsidR="00DB6361" w:rsidRPr="0093519B">
          <w:rPr>
            <w:noProof/>
            <w:webHidden/>
          </w:rPr>
          <w:fldChar w:fldCharType="separate"/>
        </w:r>
        <w:r w:rsidR="00DB6361" w:rsidRPr="0093519B">
          <w:rPr>
            <w:noProof/>
            <w:webHidden/>
          </w:rPr>
          <w:t>56</w:t>
        </w:r>
        <w:r w:rsidR="00DB6361" w:rsidRPr="0093519B">
          <w:rPr>
            <w:noProof/>
            <w:webHidden/>
          </w:rPr>
          <w:fldChar w:fldCharType="end"/>
        </w:r>
      </w:hyperlink>
    </w:p>
    <w:p w14:paraId="475417C0" w14:textId="4E34CC0E" w:rsidR="00DB6361" w:rsidRPr="0093519B" w:rsidRDefault="00970EA5" w:rsidP="00970EA5">
      <w:pPr>
        <w:pStyle w:val="TOC1"/>
        <w:rPr>
          <w:rFonts w:asciiTheme="minorHAnsi" w:eastAsiaTheme="minorEastAsia" w:hAnsiTheme="minorHAnsi" w:cstheme="minorBidi"/>
          <w:noProof/>
          <w:sz w:val="22"/>
          <w:lang w:eastAsia="ja-JP"/>
        </w:rPr>
      </w:pPr>
      <w:r w:rsidRPr="0093519B">
        <w:rPr>
          <w:rStyle w:val="Hyperlink"/>
          <w:noProof/>
          <w:u w:val="none"/>
        </w:rPr>
        <w:tab/>
      </w:r>
      <w:r w:rsidRPr="0093519B">
        <w:rPr>
          <w:rStyle w:val="Hyperlink"/>
          <w:noProof/>
          <w:u w:val="none"/>
        </w:rPr>
        <w:tab/>
      </w:r>
      <w:r w:rsidRPr="0093519B">
        <w:rPr>
          <w:rStyle w:val="Hyperlink"/>
          <w:noProof/>
          <w:u w:val="none"/>
        </w:rPr>
        <w:tab/>
      </w:r>
      <w:r w:rsidRPr="0093519B">
        <w:rPr>
          <w:rStyle w:val="Hyperlink"/>
          <w:noProof/>
          <w:u w:val="none"/>
        </w:rPr>
        <w:tab/>
      </w:r>
      <w:hyperlink w:anchor="_Toc124444531" w:history="1">
        <w:r w:rsidR="00DB6361" w:rsidRPr="0093519B">
          <w:rPr>
            <w:rStyle w:val="Hyperlink"/>
            <w:noProof/>
            <w:u w:val="none"/>
          </w:rPr>
          <w:t>4.4.2.4</w:t>
        </w:r>
        <w:r w:rsidR="00DB6361" w:rsidRPr="0093519B">
          <w:rPr>
            <w:rFonts w:asciiTheme="minorHAnsi" w:eastAsiaTheme="minorEastAsia" w:hAnsiTheme="minorHAnsi" w:cstheme="minorBidi"/>
            <w:noProof/>
            <w:sz w:val="22"/>
            <w:lang w:eastAsia="ja-JP"/>
          </w:rPr>
          <w:tab/>
        </w:r>
        <w:r w:rsidR="00DB6361" w:rsidRPr="0093519B">
          <w:rPr>
            <w:rStyle w:val="Hyperlink"/>
            <w:noProof/>
            <w:u w:val="none"/>
          </w:rPr>
          <w:t>Halaman Master</w:t>
        </w:r>
        <w:r w:rsidR="00DB6361" w:rsidRPr="0093519B">
          <w:rPr>
            <w:noProof/>
            <w:webHidden/>
          </w:rPr>
          <w:tab/>
        </w:r>
        <w:r w:rsidRPr="0093519B">
          <w:rPr>
            <w:noProof/>
            <w:webHidden/>
          </w:rPr>
          <w:tab/>
        </w:r>
        <w:r w:rsidR="00DB6361" w:rsidRPr="0093519B">
          <w:rPr>
            <w:noProof/>
            <w:webHidden/>
          </w:rPr>
          <w:fldChar w:fldCharType="begin"/>
        </w:r>
        <w:r w:rsidR="00DB6361" w:rsidRPr="0093519B">
          <w:rPr>
            <w:noProof/>
            <w:webHidden/>
          </w:rPr>
          <w:instrText xml:space="preserve"> PAGEREF _Toc124444531 \h </w:instrText>
        </w:r>
        <w:r w:rsidR="00DB6361" w:rsidRPr="0093519B">
          <w:rPr>
            <w:noProof/>
            <w:webHidden/>
          </w:rPr>
        </w:r>
        <w:r w:rsidR="00DB6361" w:rsidRPr="0093519B">
          <w:rPr>
            <w:noProof/>
            <w:webHidden/>
          </w:rPr>
          <w:fldChar w:fldCharType="separate"/>
        </w:r>
        <w:r w:rsidR="00DB6361" w:rsidRPr="0093519B">
          <w:rPr>
            <w:noProof/>
            <w:webHidden/>
          </w:rPr>
          <w:t>57</w:t>
        </w:r>
        <w:r w:rsidR="00DB6361" w:rsidRPr="0093519B">
          <w:rPr>
            <w:noProof/>
            <w:webHidden/>
          </w:rPr>
          <w:fldChar w:fldCharType="end"/>
        </w:r>
      </w:hyperlink>
    </w:p>
    <w:p w14:paraId="001FFD97" w14:textId="73235FDC" w:rsidR="00DB6361" w:rsidRPr="0093519B" w:rsidRDefault="00970EA5" w:rsidP="00970EA5">
      <w:pPr>
        <w:pStyle w:val="TOC1"/>
        <w:rPr>
          <w:rFonts w:asciiTheme="minorHAnsi" w:eastAsiaTheme="minorEastAsia" w:hAnsiTheme="minorHAnsi" w:cstheme="minorBidi"/>
          <w:noProof/>
          <w:sz w:val="22"/>
          <w:lang w:eastAsia="ja-JP"/>
        </w:rPr>
      </w:pPr>
      <w:r w:rsidRPr="0093519B">
        <w:rPr>
          <w:rStyle w:val="Hyperlink"/>
          <w:noProof/>
          <w:u w:val="none"/>
        </w:rPr>
        <w:tab/>
      </w:r>
      <w:r w:rsidRPr="0093519B">
        <w:rPr>
          <w:rStyle w:val="Hyperlink"/>
          <w:noProof/>
          <w:u w:val="none"/>
        </w:rPr>
        <w:tab/>
      </w:r>
      <w:r w:rsidRPr="0093519B">
        <w:rPr>
          <w:rStyle w:val="Hyperlink"/>
          <w:noProof/>
          <w:u w:val="none"/>
        </w:rPr>
        <w:tab/>
      </w:r>
      <w:r w:rsidRPr="0093519B">
        <w:rPr>
          <w:rStyle w:val="Hyperlink"/>
          <w:noProof/>
          <w:u w:val="none"/>
        </w:rPr>
        <w:tab/>
      </w:r>
      <w:hyperlink w:anchor="_Toc124444532" w:history="1">
        <w:r w:rsidR="00DB6361" w:rsidRPr="0093519B">
          <w:rPr>
            <w:rStyle w:val="Hyperlink"/>
            <w:noProof/>
            <w:u w:val="none"/>
          </w:rPr>
          <w:t>4.4.2.5</w:t>
        </w:r>
        <w:r w:rsidR="00DB6361" w:rsidRPr="0093519B">
          <w:rPr>
            <w:rFonts w:asciiTheme="minorHAnsi" w:eastAsiaTheme="minorEastAsia" w:hAnsiTheme="minorHAnsi" w:cstheme="minorBidi"/>
            <w:noProof/>
            <w:sz w:val="22"/>
            <w:lang w:eastAsia="ja-JP"/>
          </w:rPr>
          <w:tab/>
        </w:r>
        <w:r w:rsidR="00DB6361" w:rsidRPr="0093519B">
          <w:rPr>
            <w:rStyle w:val="Hyperlink"/>
            <w:noProof/>
            <w:u w:val="none"/>
          </w:rPr>
          <w:t xml:space="preserve">Halaman </w:t>
        </w:r>
        <w:r w:rsidR="00DB6361" w:rsidRPr="0093519B">
          <w:rPr>
            <w:rStyle w:val="Hyperlink"/>
            <w:bCs/>
            <w:noProof/>
            <w:u w:val="none"/>
          </w:rPr>
          <w:t>Tambah Data Master</w:t>
        </w:r>
        <w:r w:rsidR="00DB6361" w:rsidRPr="0093519B">
          <w:rPr>
            <w:noProof/>
            <w:webHidden/>
          </w:rPr>
          <w:tab/>
        </w:r>
        <w:r w:rsidRPr="0093519B">
          <w:rPr>
            <w:noProof/>
            <w:webHidden/>
          </w:rPr>
          <w:tab/>
        </w:r>
        <w:r w:rsidR="00DB6361" w:rsidRPr="0093519B">
          <w:rPr>
            <w:noProof/>
            <w:webHidden/>
          </w:rPr>
          <w:fldChar w:fldCharType="begin"/>
        </w:r>
        <w:r w:rsidR="00DB6361" w:rsidRPr="0093519B">
          <w:rPr>
            <w:noProof/>
            <w:webHidden/>
          </w:rPr>
          <w:instrText xml:space="preserve"> PAGEREF _Toc124444532 \h </w:instrText>
        </w:r>
        <w:r w:rsidR="00DB6361" w:rsidRPr="0093519B">
          <w:rPr>
            <w:noProof/>
            <w:webHidden/>
          </w:rPr>
        </w:r>
        <w:r w:rsidR="00DB6361" w:rsidRPr="0093519B">
          <w:rPr>
            <w:noProof/>
            <w:webHidden/>
          </w:rPr>
          <w:fldChar w:fldCharType="separate"/>
        </w:r>
        <w:r w:rsidR="00DB6361" w:rsidRPr="0093519B">
          <w:rPr>
            <w:noProof/>
            <w:webHidden/>
          </w:rPr>
          <w:t>59</w:t>
        </w:r>
        <w:r w:rsidR="00DB6361" w:rsidRPr="0093519B">
          <w:rPr>
            <w:noProof/>
            <w:webHidden/>
          </w:rPr>
          <w:fldChar w:fldCharType="end"/>
        </w:r>
      </w:hyperlink>
    </w:p>
    <w:p w14:paraId="66503F5A" w14:textId="13E12257" w:rsidR="00DB6361" w:rsidRPr="0093519B" w:rsidRDefault="00DB6361" w:rsidP="00970EA5">
      <w:pPr>
        <w:pStyle w:val="TOC1"/>
        <w:ind w:left="2268"/>
        <w:rPr>
          <w:rFonts w:asciiTheme="minorHAnsi" w:eastAsiaTheme="minorEastAsia" w:hAnsiTheme="minorHAnsi" w:cstheme="minorBidi"/>
          <w:noProof/>
          <w:sz w:val="22"/>
          <w:lang w:eastAsia="ja-JP"/>
        </w:rPr>
      </w:pPr>
      <w:hyperlink w:anchor="_Toc124444533" w:history="1">
        <w:r w:rsidRPr="0093519B">
          <w:rPr>
            <w:rStyle w:val="Hyperlink"/>
            <w:noProof/>
            <w:u w:val="none"/>
          </w:rPr>
          <w:t>4.4.2.6</w:t>
        </w:r>
        <w:r w:rsidRPr="0093519B">
          <w:rPr>
            <w:rFonts w:asciiTheme="minorHAnsi" w:eastAsiaTheme="minorEastAsia" w:hAnsiTheme="minorHAnsi" w:cstheme="minorBidi"/>
            <w:noProof/>
            <w:sz w:val="22"/>
            <w:lang w:eastAsia="ja-JP"/>
          </w:rPr>
          <w:tab/>
        </w:r>
        <w:r w:rsidRPr="0093519B">
          <w:rPr>
            <w:rStyle w:val="Hyperlink"/>
            <w:noProof/>
            <w:u w:val="none"/>
          </w:rPr>
          <w:t>Halaman Settings Account</w:t>
        </w:r>
        <w:r w:rsidR="00970EA5" w:rsidRPr="0093519B">
          <w:rPr>
            <w:rStyle w:val="Hyperlink"/>
            <w:noProof/>
            <w:u w:val="none"/>
          </w:rPr>
          <w:tab/>
        </w:r>
        <w:r w:rsidRPr="0093519B">
          <w:rPr>
            <w:noProof/>
            <w:webHidden/>
          </w:rPr>
          <w:tab/>
        </w:r>
        <w:r w:rsidRPr="0093519B">
          <w:rPr>
            <w:noProof/>
            <w:webHidden/>
          </w:rPr>
          <w:fldChar w:fldCharType="begin"/>
        </w:r>
        <w:r w:rsidRPr="0093519B">
          <w:rPr>
            <w:noProof/>
            <w:webHidden/>
          </w:rPr>
          <w:instrText xml:space="preserve"> PAGEREF _Toc124444533 \h </w:instrText>
        </w:r>
        <w:r w:rsidRPr="0093519B">
          <w:rPr>
            <w:noProof/>
            <w:webHidden/>
          </w:rPr>
        </w:r>
        <w:r w:rsidRPr="0093519B">
          <w:rPr>
            <w:noProof/>
            <w:webHidden/>
          </w:rPr>
          <w:fldChar w:fldCharType="separate"/>
        </w:r>
        <w:r w:rsidRPr="0093519B">
          <w:rPr>
            <w:noProof/>
            <w:webHidden/>
          </w:rPr>
          <w:t>64</w:t>
        </w:r>
        <w:r w:rsidRPr="0093519B">
          <w:rPr>
            <w:noProof/>
            <w:webHidden/>
          </w:rPr>
          <w:fldChar w:fldCharType="end"/>
        </w:r>
      </w:hyperlink>
    </w:p>
    <w:p w14:paraId="2F9B5410" w14:textId="3EEF1BA7" w:rsidR="00DB6361" w:rsidRPr="0093519B" w:rsidRDefault="00DB6361" w:rsidP="00970EA5">
      <w:pPr>
        <w:pStyle w:val="TOC1"/>
        <w:ind w:left="2268"/>
        <w:rPr>
          <w:rFonts w:asciiTheme="minorHAnsi" w:eastAsiaTheme="minorEastAsia" w:hAnsiTheme="minorHAnsi" w:cstheme="minorBidi"/>
          <w:noProof/>
          <w:sz w:val="22"/>
          <w:lang w:eastAsia="ja-JP"/>
        </w:rPr>
      </w:pPr>
      <w:hyperlink w:anchor="_Toc124444534" w:history="1">
        <w:r w:rsidRPr="0093519B">
          <w:rPr>
            <w:rStyle w:val="Hyperlink"/>
            <w:noProof/>
            <w:u w:val="none"/>
          </w:rPr>
          <w:t>4.4.2.7</w:t>
        </w:r>
        <w:r w:rsidRPr="0093519B">
          <w:rPr>
            <w:rFonts w:asciiTheme="minorHAnsi" w:eastAsiaTheme="minorEastAsia" w:hAnsiTheme="minorHAnsi" w:cstheme="minorBidi"/>
            <w:noProof/>
            <w:sz w:val="22"/>
            <w:lang w:eastAsia="ja-JP"/>
          </w:rPr>
          <w:tab/>
        </w:r>
        <w:r w:rsidRPr="0093519B">
          <w:rPr>
            <w:rStyle w:val="Hyperlink"/>
            <w:noProof/>
            <w:u w:val="none"/>
          </w:rPr>
          <w:t>Halaman Edit User</w:t>
        </w:r>
        <w:r w:rsidRPr="0093519B">
          <w:rPr>
            <w:noProof/>
            <w:webHidden/>
          </w:rPr>
          <w:tab/>
        </w:r>
        <w:r w:rsidR="00970EA5" w:rsidRPr="0093519B">
          <w:rPr>
            <w:noProof/>
            <w:webHidden/>
          </w:rPr>
          <w:tab/>
        </w:r>
        <w:r w:rsidRPr="0093519B">
          <w:rPr>
            <w:noProof/>
            <w:webHidden/>
          </w:rPr>
          <w:fldChar w:fldCharType="begin"/>
        </w:r>
        <w:r w:rsidRPr="0093519B">
          <w:rPr>
            <w:noProof/>
            <w:webHidden/>
          </w:rPr>
          <w:instrText xml:space="preserve"> PAGEREF _Toc124444534 \h </w:instrText>
        </w:r>
        <w:r w:rsidRPr="0093519B">
          <w:rPr>
            <w:noProof/>
            <w:webHidden/>
          </w:rPr>
        </w:r>
        <w:r w:rsidRPr="0093519B">
          <w:rPr>
            <w:noProof/>
            <w:webHidden/>
          </w:rPr>
          <w:fldChar w:fldCharType="separate"/>
        </w:r>
        <w:r w:rsidRPr="0093519B">
          <w:rPr>
            <w:noProof/>
            <w:webHidden/>
          </w:rPr>
          <w:t>65</w:t>
        </w:r>
        <w:r w:rsidRPr="0093519B">
          <w:rPr>
            <w:noProof/>
            <w:webHidden/>
          </w:rPr>
          <w:fldChar w:fldCharType="end"/>
        </w:r>
      </w:hyperlink>
    </w:p>
    <w:p w14:paraId="74F4AF0B" w14:textId="7604AA69" w:rsidR="00DB6361" w:rsidRPr="0093519B" w:rsidRDefault="00DB6361" w:rsidP="00970EA5">
      <w:pPr>
        <w:pStyle w:val="TOC1"/>
        <w:ind w:left="2268"/>
        <w:rPr>
          <w:rFonts w:asciiTheme="minorHAnsi" w:eastAsiaTheme="minorEastAsia" w:hAnsiTheme="minorHAnsi" w:cstheme="minorBidi"/>
          <w:noProof/>
          <w:sz w:val="22"/>
          <w:lang w:eastAsia="ja-JP"/>
        </w:rPr>
      </w:pPr>
      <w:hyperlink w:anchor="_Toc124444535" w:history="1">
        <w:r w:rsidRPr="0093519B">
          <w:rPr>
            <w:rStyle w:val="Hyperlink"/>
            <w:noProof/>
            <w:u w:val="none"/>
          </w:rPr>
          <w:t>4.4.2.8</w:t>
        </w:r>
        <w:r w:rsidRPr="0093519B">
          <w:rPr>
            <w:rFonts w:asciiTheme="minorHAnsi" w:eastAsiaTheme="minorEastAsia" w:hAnsiTheme="minorHAnsi" w:cstheme="minorBidi"/>
            <w:noProof/>
            <w:sz w:val="22"/>
            <w:lang w:eastAsia="ja-JP"/>
          </w:rPr>
          <w:tab/>
        </w:r>
        <w:r w:rsidRPr="0093519B">
          <w:rPr>
            <w:rStyle w:val="Hyperlink"/>
            <w:noProof/>
            <w:u w:val="none"/>
          </w:rPr>
          <w:t>Halaman Registrasi User</w:t>
        </w:r>
        <w:r w:rsidRPr="0093519B">
          <w:rPr>
            <w:noProof/>
            <w:webHidden/>
          </w:rPr>
          <w:tab/>
        </w:r>
        <w:r w:rsidR="00970EA5" w:rsidRPr="0093519B">
          <w:rPr>
            <w:noProof/>
            <w:webHidden/>
          </w:rPr>
          <w:tab/>
        </w:r>
        <w:r w:rsidRPr="0093519B">
          <w:rPr>
            <w:noProof/>
            <w:webHidden/>
          </w:rPr>
          <w:fldChar w:fldCharType="begin"/>
        </w:r>
        <w:r w:rsidRPr="0093519B">
          <w:rPr>
            <w:noProof/>
            <w:webHidden/>
          </w:rPr>
          <w:instrText xml:space="preserve"> PAGEREF _Toc124444535 \h </w:instrText>
        </w:r>
        <w:r w:rsidRPr="0093519B">
          <w:rPr>
            <w:noProof/>
            <w:webHidden/>
          </w:rPr>
        </w:r>
        <w:r w:rsidRPr="0093519B">
          <w:rPr>
            <w:noProof/>
            <w:webHidden/>
          </w:rPr>
          <w:fldChar w:fldCharType="separate"/>
        </w:r>
        <w:r w:rsidRPr="0093519B">
          <w:rPr>
            <w:noProof/>
            <w:webHidden/>
          </w:rPr>
          <w:t>67</w:t>
        </w:r>
        <w:r w:rsidRPr="0093519B">
          <w:rPr>
            <w:noProof/>
            <w:webHidden/>
          </w:rPr>
          <w:fldChar w:fldCharType="end"/>
        </w:r>
      </w:hyperlink>
    </w:p>
    <w:p w14:paraId="69EC32E7" w14:textId="2C0A68B2" w:rsidR="00DB6361" w:rsidRPr="0093519B" w:rsidRDefault="00DB6361" w:rsidP="00970EA5">
      <w:pPr>
        <w:pStyle w:val="TOC1"/>
        <w:ind w:left="2268"/>
        <w:rPr>
          <w:rFonts w:asciiTheme="minorHAnsi" w:eastAsiaTheme="minorEastAsia" w:hAnsiTheme="minorHAnsi" w:cstheme="minorBidi"/>
          <w:noProof/>
          <w:sz w:val="22"/>
          <w:lang w:eastAsia="ja-JP"/>
        </w:rPr>
      </w:pPr>
      <w:hyperlink w:anchor="_Toc124444536" w:history="1">
        <w:r w:rsidRPr="0093519B">
          <w:rPr>
            <w:rStyle w:val="Hyperlink"/>
            <w:noProof/>
            <w:u w:val="none"/>
          </w:rPr>
          <w:t>4.4.2.9</w:t>
        </w:r>
        <w:r w:rsidRPr="0093519B">
          <w:rPr>
            <w:rFonts w:asciiTheme="minorHAnsi" w:eastAsiaTheme="minorEastAsia" w:hAnsiTheme="minorHAnsi" w:cstheme="minorBidi"/>
            <w:noProof/>
            <w:sz w:val="22"/>
            <w:lang w:eastAsia="ja-JP"/>
          </w:rPr>
          <w:tab/>
        </w:r>
        <w:r w:rsidRPr="0093519B">
          <w:rPr>
            <w:rStyle w:val="Hyperlink"/>
            <w:noProof/>
            <w:u w:val="none"/>
          </w:rPr>
          <w:t>Halaman Settings Departemen</w:t>
        </w:r>
        <w:r w:rsidR="00970EA5" w:rsidRPr="0093519B">
          <w:rPr>
            <w:rStyle w:val="Hyperlink"/>
            <w:noProof/>
            <w:u w:val="none"/>
          </w:rPr>
          <w:tab/>
        </w:r>
        <w:r w:rsidRPr="0093519B">
          <w:rPr>
            <w:noProof/>
            <w:webHidden/>
          </w:rPr>
          <w:tab/>
        </w:r>
        <w:r w:rsidRPr="0093519B">
          <w:rPr>
            <w:noProof/>
            <w:webHidden/>
          </w:rPr>
          <w:fldChar w:fldCharType="begin"/>
        </w:r>
        <w:r w:rsidRPr="0093519B">
          <w:rPr>
            <w:noProof/>
            <w:webHidden/>
          </w:rPr>
          <w:instrText xml:space="preserve"> PAGEREF _Toc124444536 \h </w:instrText>
        </w:r>
        <w:r w:rsidRPr="0093519B">
          <w:rPr>
            <w:noProof/>
            <w:webHidden/>
          </w:rPr>
        </w:r>
        <w:r w:rsidRPr="0093519B">
          <w:rPr>
            <w:noProof/>
            <w:webHidden/>
          </w:rPr>
          <w:fldChar w:fldCharType="separate"/>
        </w:r>
        <w:r w:rsidRPr="0093519B">
          <w:rPr>
            <w:noProof/>
            <w:webHidden/>
          </w:rPr>
          <w:t>68</w:t>
        </w:r>
        <w:r w:rsidRPr="0093519B">
          <w:rPr>
            <w:noProof/>
            <w:webHidden/>
          </w:rPr>
          <w:fldChar w:fldCharType="end"/>
        </w:r>
      </w:hyperlink>
    </w:p>
    <w:p w14:paraId="2569B624" w14:textId="265F3388" w:rsidR="00DB6361" w:rsidRPr="0093519B" w:rsidRDefault="00DB6361" w:rsidP="00970EA5">
      <w:pPr>
        <w:pStyle w:val="TOC1"/>
        <w:ind w:left="2268"/>
        <w:rPr>
          <w:rFonts w:asciiTheme="minorHAnsi" w:eastAsiaTheme="minorEastAsia" w:hAnsiTheme="minorHAnsi" w:cstheme="minorBidi"/>
          <w:noProof/>
          <w:sz w:val="22"/>
          <w:lang w:eastAsia="ja-JP"/>
        </w:rPr>
      </w:pPr>
      <w:hyperlink w:anchor="_Toc124444537" w:history="1">
        <w:r w:rsidRPr="0093519B">
          <w:rPr>
            <w:rStyle w:val="Hyperlink"/>
            <w:noProof/>
            <w:u w:val="none"/>
          </w:rPr>
          <w:t>4.4.2.10</w:t>
        </w:r>
        <w:r w:rsidRPr="0093519B">
          <w:rPr>
            <w:rFonts w:asciiTheme="minorHAnsi" w:eastAsiaTheme="minorEastAsia" w:hAnsiTheme="minorHAnsi" w:cstheme="minorBidi"/>
            <w:noProof/>
            <w:sz w:val="22"/>
            <w:lang w:eastAsia="ja-JP"/>
          </w:rPr>
          <w:tab/>
        </w:r>
        <w:r w:rsidRPr="0093519B">
          <w:rPr>
            <w:rStyle w:val="Hyperlink"/>
            <w:noProof/>
            <w:u w:val="none"/>
          </w:rPr>
          <w:t>Halaman Settings Stall</w:t>
        </w:r>
        <w:r w:rsidRPr="0093519B">
          <w:rPr>
            <w:noProof/>
            <w:webHidden/>
          </w:rPr>
          <w:tab/>
        </w:r>
        <w:r w:rsidR="00970EA5" w:rsidRPr="0093519B">
          <w:rPr>
            <w:noProof/>
            <w:webHidden/>
          </w:rPr>
          <w:tab/>
        </w:r>
        <w:r w:rsidRPr="0093519B">
          <w:rPr>
            <w:noProof/>
            <w:webHidden/>
          </w:rPr>
          <w:fldChar w:fldCharType="begin"/>
        </w:r>
        <w:r w:rsidRPr="0093519B">
          <w:rPr>
            <w:noProof/>
            <w:webHidden/>
          </w:rPr>
          <w:instrText xml:space="preserve"> PAGEREF _Toc124444537 \h </w:instrText>
        </w:r>
        <w:r w:rsidRPr="0093519B">
          <w:rPr>
            <w:noProof/>
            <w:webHidden/>
          </w:rPr>
        </w:r>
        <w:r w:rsidRPr="0093519B">
          <w:rPr>
            <w:noProof/>
            <w:webHidden/>
          </w:rPr>
          <w:fldChar w:fldCharType="separate"/>
        </w:r>
        <w:r w:rsidRPr="0093519B">
          <w:rPr>
            <w:noProof/>
            <w:webHidden/>
          </w:rPr>
          <w:t>71</w:t>
        </w:r>
        <w:r w:rsidRPr="0093519B">
          <w:rPr>
            <w:noProof/>
            <w:webHidden/>
          </w:rPr>
          <w:fldChar w:fldCharType="end"/>
        </w:r>
      </w:hyperlink>
    </w:p>
    <w:p w14:paraId="637D3DF8" w14:textId="049603A1" w:rsidR="00DB6361" w:rsidRPr="0093519B" w:rsidRDefault="00970EA5" w:rsidP="00970EA5">
      <w:pPr>
        <w:pStyle w:val="TOC1"/>
        <w:rPr>
          <w:rFonts w:asciiTheme="minorHAnsi" w:eastAsiaTheme="minorEastAsia" w:hAnsiTheme="minorHAnsi" w:cstheme="minorBidi"/>
          <w:noProof/>
          <w:sz w:val="22"/>
          <w:lang w:eastAsia="ja-JP"/>
        </w:rPr>
      </w:pPr>
      <w:r w:rsidRPr="0093519B">
        <w:rPr>
          <w:rStyle w:val="Hyperlink"/>
          <w:noProof/>
          <w:u w:val="none"/>
        </w:rPr>
        <w:tab/>
      </w:r>
      <w:r w:rsidRPr="0093519B">
        <w:rPr>
          <w:rStyle w:val="Hyperlink"/>
          <w:noProof/>
          <w:u w:val="none"/>
        </w:rPr>
        <w:tab/>
      </w:r>
      <w:r w:rsidRPr="0093519B">
        <w:rPr>
          <w:rStyle w:val="Hyperlink"/>
          <w:noProof/>
          <w:u w:val="none"/>
        </w:rPr>
        <w:tab/>
      </w:r>
      <w:hyperlink w:anchor="_Toc124444538" w:history="1">
        <w:r w:rsidR="00DB6361" w:rsidRPr="0093519B">
          <w:rPr>
            <w:rStyle w:val="Hyperlink"/>
            <w:noProof/>
            <w:u w:val="none"/>
          </w:rPr>
          <w:t>4.4.3</w:t>
        </w:r>
        <w:r w:rsidR="00DB6361" w:rsidRPr="0093519B">
          <w:rPr>
            <w:rFonts w:asciiTheme="minorHAnsi" w:eastAsiaTheme="minorEastAsia" w:hAnsiTheme="minorHAnsi" w:cstheme="minorBidi"/>
            <w:noProof/>
            <w:sz w:val="22"/>
            <w:lang w:eastAsia="ja-JP"/>
          </w:rPr>
          <w:tab/>
        </w:r>
        <w:r w:rsidR="00DB6361" w:rsidRPr="0093519B">
          <w:rPr>
            <w:rStyle w:val="Hyperlink"/>
            <w:noProof/>
            <w:u w:val="none"/>
          </w:rPr>
          <w:t>Desain Interface Role Admin</w:t>
        </w:r>
        <w:r w:rsidR="00DB6361" w:rsidRPr="0093519B">
          <w:rPr>
            <w:noProof/>
            <w:webHidden/>
          </w:rPr>
          <w:tab/>
        </w:r>
        <w:r w:rsidRPr="0093519B">
          <w:rPr>
            <w:noProof/>
            <w:webHidden/>
          </w:rPr>
          <w:tab/>
        </w:r>
        <w:r w:rsidR="00DB6361" w:rsidRPr="0093519B">
          <w:rPr>
            <w:noProof/>
            <w:webHidden/>
          </w:rPr>
          <w:fldChar w:fldCharType="begin"/>
        </w:r>
        <w:r w:rsidR="00DB6361" w:rsidRPr="0093519B">
          <w:rPr>
            <w:noProof/>
            <w:webHidden/>
          </w:rPr>
          <w:instrText xml:space="preserve"> PAGEREF _Toc124444538 \h </w:instrText>
        </w:r>
        <w:r w:rsidR="00DB6361" w:rsidRPr="0093519B">
          <w:rPr>
            <w:noProof/>
            <w:webHidden/>
          </w:rPr>
        </w:r>
        <w:r w:rsidR="00DB6361" w:rsidRPr="0093519B">
          <w:rPr>
            <w:noProof/>
            <w:webHidden/>
          </w:rPr>
          <w:fldChar w:fldCharType="separate"/>
        </w:r>
        <w:r w:rsidR="00DB6361" w:rsidRPr="0093519B">
          <w:rPr>
            <w:noProof/>
            <w:webHidden/>
          </w:rPr>
          <w:t>73</w:t>
        </w:r>
        <w:r w:rsidR="00DB6361" w:rsidRPr="0093519B">
          <w:rPr>
            <w:noProof/>
            <w:webHidden/>
          </w:rPr>
          <w:fldChar w:fldCharType="end"/>
        </w:r>
      </w:hyperlink>
    </w:p>
    <w:p w14:paraId="56BF4A74" w14:textId="0A15F562" w:rsidR="00DB6361" w:rsidRPr="0093519B" w:rsidRDefault="00970EA5" w:rsidP="00970EA5">
      <w:pPr>
        <w:pStyle w:val="TOC1"/>
        <w:rPr>
          <w:rFonts w:asciiTheme="minorHAnsi" w:eastAsiaTheme="minorEastAsia" w:hAnsiTheme="minorHAnsi" w:cstheme="minorBidi"/>
          <w:noProof/>
          <w:sz w:val="22"/>
          <w:lang w:eastAsia="ja-JP"/>
        </w:rPr>
      </w:pPr>
      <w:r w:rsidRPr="0093519B">
        <w:rPr>
          <w:rStyle w:val="Hyperlink"/>
          <w:noProof/>
          <w:u w:val="none"/>
        </w:rPr>
        <w:tab/>
      </w:r>
      <w:r w:rsidRPr="0093519B">
        <w:rPr>
          <w:rStyle w:val="Hyperlink"/>
          <w:noProof/>
          <w:u w:val="none"/>
        </w:rPr>
        <w:tab/>
      </w:r>
      <w:r w:rsidRPr="0093519B">
        <w:rPr>
          <w:rStyle w:val="Hyperlink"/>
          <w:noProof/>
          <w:u w:val="none"/>
        </w:rPr>
        <w:tab/>
      </w:r>
      <w:r w:rsidRPr="0093519B">
        <w:rPr>
          <w:rStyle w:val="Hyperlink"/>
          <w:noProof/>
          <w:u w:val="none"/>
        </w:rPr>
        <w:tab/>
      </w:r>
      <w:hyperlink w:anchor="_Toc124444539" w:history="1">
        <w:r w:rsidR="00DB6361" w:rsidRPr="0093519B">
          <w:rPr>
            <w:rStyle w:val="Hyperlink"/>
            <w:noProof/>
            <w:u w:val="none"/>
          </w:rPr>
          <w:t>4.4.3.1</w:t>
        </w:r>
        <w:r w:rsidR="00DB6361" w:rsidRPr="0093519B">
          <w:rPr>
            <w:rFonts w:asciiTheme="minorHAnsi" w:eastAsiaTheme="minorEastAsia" w:hAnsiTheme="minorHAnsi" w:cstheme="minorBidi"/>
            <w:noProof/>
            <w:sz w:val="22"/>
            <w:lang w:eastAsia="ja-JP"/>
          </w:rPr>
          <w:tab/>
        </w:r>
        <w:r w:rsidR="00DB6361" w:rsidRPr="0093519B">
          <w:rPr>
            <w:rStyle w:val="Hyperlink"/>
            <w:noProof/>
            <w:u w:val="none"/>
          </w:rPr>
          <w:t>Halaman Input</w:t>
        </w:r>
        <w:r w:rsidR="00DB6361" w:rsidRPr="0093519B">
          <w:rPr>
            <w:noProof/>
            <w:webHidden/>
          </w:rPr>
          <w:tab/>
        </w:r>
        <w:r w:rsidRPr="0093519B">
          <w:rPr>
            <w:noProof/>
            <w:webHidden/>
          </w:rPr>
          <w:tab/>
        </w:r>
        <w:r w:rsidR="00DB6361" w:rsidRPr="0093519B">
          <w:rPr>
            <w:noProof/>
            <w:webHidden/>
          </w:rPr>
          <w:fldChar w:fldCharType="begin"/>
        </w:r>
        <w:r w:rsidR="00DB6361" w:rsidRPr="0093519B">
          <w:rPr>
            <w:noProof/>
            <w:webHidden/>
          </w:rPr>
          <w:instrText xml:space="preserve"> PAGEREF _Toc124444539 \h </w:instrText>
        </w:r>
        <w:r w:rsidR="00DB6361" w:rsidRPr="0093519B">
          <w:rPr>
            <w:noProof/>
            <w:webHidden/>
          </w:rPr>
        </w:r>
        <w:r w:rsidR="00DB6361" w:rsidRPr="0093519B">
          <w:rPr>
            <w:noProof/>
            <w:webHidden/>
          </w:rPr>
          <w:fldChar w:fldCharType="separate"/>
        </w:r>
        <w:r w:rsidR="00DB6361" w:rsidRPr="0093519B">
          <w:rPr>
            <w:noProof/>
            <w:webHidden/>
          </w:rPr>
          <w:t>73</w:t>
        </w:r>
        <w:r w:rsidR="00DB6361" w:rsidRPr="0093519B">
          <w:rPr>
            <w:noProof/>
            <w:webHidden/>
          </w:rPr>
          <w:fldChar w:fldCharType="end"/>
        </w:r>
      </w:hyperlink>
    </w:p>
    <w:p w14:paraId="03982B8C" w14:textId="0773656E" w:rsidR="00DB6361" w:rsidRPr="0093519B" w:rsidRDefault="00DB6361" w:rsidP="00970EA5">
      <w:pPr>
        <w:pStyle w:val="TOC1"/>
        <w:ind w:left="2268"/>
        <w:rPr>
          <w:rFonts w:asciiTheme="minorHAnsi" w:eastAsiaTheme="minorEastAsia" w:hAnsiTheme="minorHAnsi" w:cstheme="minorBidi"/>
          <w:noProof/>
          <w:sz w:val="22"/>
          <w:lang w:eastAsia="ja-JP"/>
        </w:rPr>
      </w:pPr>
      <w:hyperlink w:anchor="_Toc124444540" w:history="1">
        <w:r w:rsidRPr="0093519B">
          <w:rPr>
            <w:rStyle w:val="Hyperlink"/>
            <w:noProof/>
            <w:u w:val="none"/>
          </w:rPr>
          <w:t>4.4.3.2</w:t>
        </w:r>
        <w:r w:rsidRPr="0093519B">
          <w:rPr>
            <w:rFonts w:asciiTheme="minorHAnsi" w:eastAsiaTheme="minorEastAsia" w:hAnsiTheme="minorHAnsi" w:cstheme="minorBidi"/>
            <w:noProof/>
            <w:sz w:val="22"/>
            <w:lang w:eastAsia="ja-JP"/>
          </w:rPr>
          <w:tab/>
        </w:r>
        <w:r w:rsidRPr="0093519B">
          <w:rPr>
            <w:rStyle w:val="Hyperlink"/>
            <w:noProof/>
            <w:u w:val="none"/>
          </w:rPr>
          <w:t>Halaman CEK</w:t>
        </w:r>
        <w:r w:rsidRPr="0093519B">
          <w:rPr>
            <w:noProof/>
            <w:webHidden/>
          </w:rPr>
          <w:tab/>
        </w:r>
        <w:r w:rsidR="00970EA5" w:rsidRPr="0093519B">
          <w:rPr>
            <w:noProof/>
            <w:webHidden/>
          </w:rPr>
          <w:tab/>
        </w:r>
        <w:r w:rsidRPr="0093519B">
          <w:rPr>
            <w:noProof/>
            <w:webHidden/>
          </w:rPr>
          <w:fldChar w:fldCharType="begin"/>
        </w:r>
        <w:r w:rsidRPr="0093519B">
          <w:rPr>
            <w:noProof/>
            <w:webHidden/>
          </w:rPr>
          <w:instrText xml:space="preserve"> PAGEREF _Toc124444540 \h </w:instrText>
        </w:r>
        <w:r w:rsidRPr="0093519B">
          <w:rPr>
            <w:noProof/>
            <w:webHidden/>
          </w:rPr>
        </w:r>
        <w:r w:rsidRPr="0093519B">
          <w:rPr>
            <w:noProof/>
            <w:webHidden/>
          </w:rPr>
          <w:fldChar w:fldCharType="separate"/>
        </w:r>
        <w:r w:rsidRPr="0093519B">
          <w:rPr>
            <w:noProof/>
            <w:webHidden/>
          </w:rPr>
          <w:t>77</w:t>
        </w:r>
        <w:r w:rsidRPr="0093519B">
          <w:rPr>
            <w:noProof/>
            <w:webHidden/>
          </w:rPr>
          <w:fldChar w:fldCharType="end"/>
        </w:r>
      </w:hyperlink>
    </w:p>
    <w:p w14:paraId="7FCB4072" w14:textId="7106E29B" w:rsidR="00DB6361" w:rsidRPr="0093519B" w:rsidRDefault="00DB6361" w:rsidP="00970EA5">
      <w:pPr>
        <w:pStyle w:val="TOC1"/>
        <w:ind w:left="2268"/>
        <w:rPr>
          <w:rFonts w:asciiTheme="minorHAnsi" w:eastAsiaTheme="minorEastAsia" w:hAnsiTheme="minorHAnsi" w:cstheme="minorBidi"/>
          <w:noProof/>
          <w:sz w:val="22"/>
          <w:lang w:eastAsia="ja-JP"/>
        </w:rPr>
      </w:pPr>
      <w:hyperlink w:anchor="_Toc124444541" w:history="1">
        <w:r w:rsidRPr="0093519B">
          <w:rPr>
            <w:rStyle w:val="Hyperlink"/>
            <w:noProof/>
            <w:u w:val="none"/>
          </w:rPr>
          <w:t>4.4.3.3</w:t>
        </w:r>
        <w:r w:rsidRPr="0093519B">
          <w:rPr>
            <w:rFonts w:asciiTheme="minorHAnsi" w:eastAsiaTheme="minorEastAsia" w:hAnsiTheme="minorHAnsi" w:cstheme="minorBidi"/>
            <w:noProof/>
            <w:sz w:val="22"/>
            <w:lang w:eastAsia="ja-JP"/>
          </w:rPr>
          <w:tab/>
        </w:r>
        <w:r w:rsidRPr="0093519B">
          <w:rPr>
            <w:rStyle w:val="Hyperlink"/>
            <w:noProof/>
            <w:u w:val="none"/>
          </w:rPr>
          <w:t>Halaman History</w:t>
        </w:r>
        <w:r w:rsidRPr="0093519B">
          <w:rPr>
            <w:noProof/>
            <w:webHidden/>
          </w:rPr>
          <w:tab/>
        </w:r>
        <w:r w:rsidR="00970EA5" w:rsidRPr="0093519B">
          <w:rPr>
            <w:noProof/>
            <w:webHidden/>
          </w:rPr>
          <w:tab/>
        </w:r>
        <w:r w:rsidRPr="0093519B">
          <w:rPr>
            <w:noProof/>
            <w:webHidden/>
          </w:rPr>
          <w:fldChar w:fldCharType="begin"/>
        </w:r>
        <w:r w:rsidRPr="0093519B">
          <w:rPr>
            <w:noProof/>
            <w:webHidden/>
          </w:rPr>
          <w:instrText xml:space="preserve"> PAGEREF _Toc124444541 \h </w:instrText>
        </w:r>
        <w:r w:rsidRPr="0093519B">
          <w:rPr>
            <w:noProof/>
            <w:webHidden/>
          </w:rPr>
        </w:r>
        <w:r w:rsidRPr="0093519B">
          <w:rPr>
            <w:noProof/>
            <w:webHidden/>
          </w:rPr>
          <w:fldChar w:fldCharType="separate"/>
        </w:r>
        <w:r w:rsidRPr="0093519B">
          <w:rPr>
            <w:noProof/>
            <w:webHidden/>
          </w:rPr>
          <w:t>78</w:t>
        </w:r>
        <w:r w:rsidRPr="0093519B">
          <w:rPr>
            <w:noProof/>
            <w:webHidden/>
          </w:rPr>
          <w:fldChar w:fldCharType="end"/>
        </w:r>
      </w:hyperlink>
    </w:p>
    <w:p w14:paraId="33744429" w14:textId="3030569C" w:rsidR="00DB6361" w:rsidRPr="0093519B" w:rsidRDefault="00DB6361" w:rsidP="00970EA5">
      <w:pPr>
        <w:pStyle w:val="TOC1"/>
        <w:ind w:left="2268"/>
        <w:rPr>
          <w:rFonts w:asciiTheme="minorHAnsi" w:eastAsiaTheme="minorEastAsia" w:hAnsiTheme="minorHAnsi" w:cstheme="minorBidi"/>
          <w:noProof/>
          <w:sz w:val="22"/>
          <w:lang w:eastAsia="ja-JP"/>
        </w:rPr>
      </w:pPr>
      <w:hyperlink w:anchor="_Toc124444542" w:history="1">
        <w:r w:rsidRPr="0093519B">
          <w:rPr>
            <w:rStyle w:val="Hyperlink"/>
            <w:noProof/>
            <w:u w:val="none"/>
          </w:rPr>
          <w:t>4.4.3.4</w:t>
        </w:r>
        <w:r w:rsidRPr="0093519B">
          <w:rPr>
            <w:rFonts w:asciiTheme="minorHAnsi" w:eastAsiaTheme="minorEastAsia" w:hAnsiTheme="minorHAnsi" w:cstheme="minorBidi"/>
            <w:noProof/>
            <w:sz w:val="22"/>
            <w:lang w:eastAsia="ja-JP"/>
          </w:rPr>
          <w:tab/>
        </w:r>
        <w:r w:rsidRPr="0093519B">
          <w:rPr>
            <w:rStyle w:val="Hyperlink"/>
            <w:noProof/>
            <w:u w:val="none"/>
          </w:rPr>
          <w:t>Halaman Master</w:t>
        </w:r>
        <w:r w:rsidRPr="0093519B">
          <w:rPr>
            <w:noProof/>
            <w:webHidden/>
          </w:rPr>
          <w:tab/>
        </w:r>
        <w:r w:rsidR="00970EA5" w:rsidRPr="0093519B">
          <w:rPr>
            <w:noProof/>
            <w:webHidden/>
          </w:rPr>
          <w:tab/>
        </w:r>
        <w:r w:rsidRPr="0093519B">
          <w:rPr>
            <w:noProof/>
            <w:webHidden/>
          </w:rPr>
          <w:fldChar w:fldCharType="begin"/>
        </w:r>
        <w:r w:rsidRPr="0093519B">
          <w:rPr>
            <w:noProof/>
            <w:webHidden/>
          </w:rPr>
          <w:instrText xml:space="preserve"> PAGEREF _Toc124444542 \h </w:instrText>
        </w:r>
        <w:r w:rsidRPr="0093519B">
          <w:rPr>
            <w:noProof/>
            <w:webHidden/>
          </w:rPr>
        </w:r>
        <w:r w:rsidRPr="0093519B">
          <w:rPr>
            <w:noProof/>
            <w:webHidden/>
          </w:rPr>
          <w:fldChar w:fldCharType="separate"/>
        </w:r>
        <w:r w:rsidRPr="0093519B">
          <w:rPr>
            <w:noProof/>
            <w:webHidden/>
          </w:rPr>
          <w:t>79</w:t>
        </w:r>
        <w:r w:rsidRPr="0093519B">
          <w:rPr>
            <w:noProof/>
            <w:webHidden/>
          </w:rPr>
          <w:fldChar w:fldCharType="end"/>
        </w:r>
      </w:hyperlink>
    </w:p>
    <w:p w14:paraId="0E679E5B" w14:textId="497773B7" w:rsidR="00DB6361" w:rsidRPr="0093519B" w:rsidRDefault="00DB6361" w:rsidP="00970EA5">
      <w:pPr>
        <w:pStyle w:val="TOC1"/>
        <w:ind w:left="2268"/>
        <w:rPr>
          <w:rFonts w:asciiTheme="minorHAnsi" w:eastAsiaTheme="minorEastAsia" w:hAnsiTheme="minorHAnsi" w:cstheme="minorBidi"/>
          <w:noProof/>
          <w:sz w:val="22"/>
          <w:lang w:eastAsia="ja-JP"/>
        </w:rPr>
      </w:pPr>
      <w:hyperlink w:anchor="_Toc124444543" w:history="1">
        <w:r w:rsidRPr="0093519B">
          <w:rPr>
            <w:rStyle w:val="Hyperlink"/>
            <w:noProof/>
            <w:u w:val="none"/>
          </w:rPr>
          <w:t>4.4.3.5</w:t>
        </w:r>
        <w:r w:rsidRPr="0093519B">
          <w:rPr>
            <w:rFonts w:asciiTheme="minorHAnsi" w:eastAsiaTheme="minorEastAsia" w:hAnsiTheme="minorHAnsi" w:cstheme="minorBidi"/>
            <w:noProof/>
            <w:sz w:val="22"/>
            <w:lang w:eastAsia="ja-JP"/>
          </w:rPr>
          <w:tab/>
        </w:r>
        <w:r w:rsidRPr="0093519B">
          <w:rPr>
            <w:rStyle w:val="Hyperlink"/>
            <w:noProof/>
            <w:u w:val="none"/>
          </w:rPr>
          <w:t>Halaman Tambah Master</w:t>
        </w:r>
        <w:r w:rsidR="00970EA5" w:rsidRPr="0093519B">
          <w:rPr>
            <w:rStyle w:val="Hyperlink"/>
            <w:noProof/>
            <w:u w:val="none"/>
          </w:rPr>
          <w:tab/>
        </w:r>
        <w:r w:rsidRPr="0093519B">
          <w:rPr>
            <w:noProof/>
            <w:webHidden/>
          </w:rPr>
          <w:tab/>
        </w:r>
        <w:r w:rsidRPr="0093519B">
          <w:rPr>
            <w:noProof/>
            <w:webHidden/>
          </w:rPr>
          <w:fldChar w:fldCharType="begin"/>
        </w:r>
        <w:r w:rsidRPr="0093519B">
          <w:rPr>
            <w:noProof/>
            <w:webHidden/>
          </w:rPr>
          <w:instrText xml:space="preserve"> PAGEREF _Toc124444543 \h </w:instrText>
        </w:r>
        <w:r w:rsidRPr="0093519B">
          <w:rPr>
            <w:noProof/>
            <w:webHidden/>
          </w:rPr>
        </w:r>
        <w:r w:rsidRPr="0093519B">
          <w:rPr>
            <w:noProof/>
            <w:webHidden/>
          </w:rPr>
          <w:fldChar w:fldCharType="separate"/>
        </w:r>
        <w:r w:rsidRPr="0093519B">
          <w:rPr>
            <w:noProof/>
            <w:webHidden/>
          </w:rPr>
          <w:t>80</w:t>
        </w:r>
        <w:r w:rsidRPr="0093519B">
          <w:rPr>
            <w:noProof/>
            <w:webHidden/>
          </w:rPr>
          <w:fldChar w:fldCharType="end"/>
        </w:r>
      </w:hyperlink>
    </w:p>
    <w:p w14:paraId="3832CB25" w14:textId="593DB7BD" w:rsidR="00DB6361" w:rsidRPr="0093519B" w:rsidRDefault="00970EA5" w:rsidP="00970EA5">
      <w:pPr>
        <w:pStyle w:val="TOC1"/>
        <w:rPr>
          <w:rFonts w:asciiTheme="minorHAnsi" w:eastAsiaTheme="minorEastAsia" w:hAnsiTheme="minorHAnsi" w:cstheme="minorBidi"/>
          <w:noProof/>
          <w:sz w:val="22"/>
          <w:lang w:eastAsia="ja-JP"/>
        </w:rPr>
      </w:pPr>
      <w:r w:rsidRPr="0093519B">
        <w:rPr>
          <w:rStyle w:val="Hyperlink"/>
          <w:noProof/>
          <w:u w:val="none"/>
        </w:rPr>
        <w:lastRenderedPageBreak/>
        <w:tab/>
      </w:r>
      <w:r w:rsidRPr="0093519B">
        <w:rPr>
          <w:rStyle w:val="Hyperlink"/>
          <w:noProof/>
          <w:u w:val="none"/>
        </w:rPr>
        <w:tab/>
      </w:r>
      <w:r w:rsidRPr="0093519B">
        <w:rPr>
          <w:rStyle w:val="Hyperlink"/>
          <w:noProof/>
          <w:u w:val="none"/>
        </w:rPr>
        <w:tab/>
      </w:r>
      <w:hyperlink w:anchor="_Toc124444544" w:history="1">
        <w:r w:rsidR="00DB6361" w:rsidRPr="0093519B">
          <w:rPr>
            <w:rStyle w:val="Hyperlink"/>
            <w:noProof/>
            <w:u w:val="none"/>
          </w:rPr>
          <w:t>4.4.4</w:t>
        </w:r>
        <w:r w:rsidR="00DB6361" w:rsidRPr="0093519B">
          <w:rPr>
            <w:rFonts w:asciiTheme="minorHAnsi" w:eastAsiaTheme="minorEastAsia" w:hAnsiTheme="minorHAnsi" w:cstheme="minorBidi"/>
            <w:noProof/>
            <w:sz w:val="22"/>
            <w:lang w:eastAsia="ja-JP"/>
          </w:rPr>
          <w:tab/>
        </w:r>
        <w:r w:rsidR="00DB6361" w:rsidRPr="0093519B">
          <w:rPr>
            <w:rStyle w:val="Hyperlink"/>
            <w:noProof/>
            <w:u w:val="none"/>
          </w:rPr>
          <w:t>Desain Interface Role Staff</w:t>
        </w:r>
        <w:r w:rsidR="00DB6361" w:rsidRPr="0093519B">
          <w:rPr>
            <w:noProof/>
            <w:webHidden/>
          </w:rPr>
          <w:tab/>
        </w:r>
        <w:r w:rsidRPr="0093519B">
          <w:rPr>
            <w:noProof/>
            <w:webHidden/>
          </w:rPr>
          <w:tab/>
        </w:r>
        <w:r w:rsidR="00DB6361" w:rsidRPr="0093519B">
          <w:rPr>
            <w:noProof/>
            <w:webHidden/>
          </w:rPr>
          <w:fldChar w:fldCharType="begin"/>
        </w:r>
        <w:r w:rsidR="00DB6361" w:rsidRPr="0093519B">
          <w:rPr>
            <w:noProof/>
            <w:webHidden/>
          </w:rPr>
          <w:instrText xml:space="preserve"> PAGEREF _Toc124444544 \h </w:instrText>
        </w:r>
        <w:r w:rsidR="00DB6361" w:rsidRPr="0093519B">
          <w:rPr>
            <w:noProof/>
            <w:webHidden/>
          </w:rPr>
        </w:r>
        <w:r w:rsidR="00DB6361" w:rsidRPr="0093519B">
          <w:rPr>
            <w:noProof/>
            <w:webHidden/>
          </w:rPr>
          <w:fldChar w:fldCharType="separate"/>
        </w:r>
        <w:r w:rsidR="00DB6361" w:rsidRPr="0093519B">
          <w:rPr>
            <w:noProof/>
            <w:webHidden/>
          </w:rPr>
          <w:t>85</w:t>
        </w:r>
        <w:r w:rsidR="00DB6361" w:rsidRPr="0093519B">
          <w:rPr>
            <w:noProof/>
            <w:webHidden/>
          </w:rPr>
          <w:fldChar w:fldCharType="end"/>
        </w:r>
      </w:hyperlink>
    </w:p>
    <w:p w14:paraId="0FA82C3A" w14:textId="2FBEC5FF" w:rsidR="00DB6361" w:rsidRPr="0093519B" w:rsidRDefault="00DB6361" w:rsidP="00970EA5">
      <w:pPr>
        <w:pStyle w:val="TOC1"/>
        <w:ind w:left="2268"/>
        <w:rPr>
          <w:rFonts w:asciiTheme="minorHAnsi" w:eastAsiaTheme="minorEastAsia" w:hAnsiTheme="minorHAnsi" w:cstheme="minorBidi"/>
          <w:noProof/>
          <w:sz w:val="22"/>
          <w:lang w:eastAsia="ja-JP"/>
        </w:rPr>
      </w:pPr>
      <w:hyperlink w:anchor="_Toc124444545" w:history="1">
        <w:r w:rsidRPr="0093519B">
          <w:rPr>
            <w:rStyle w:val="Hyperlink"/>
            <w:noProof/>
            <w:u w:val="none"/>
          </w:rPr>
          <w:t>4.4.4.1</w:t>
        </w:r>
        <w:r w:rsidRPr="0093519B">
          <w:rPr>
            <w:rFonts w:asciiTheme="minorHAnsi" w:eastAsiaTheme="minorEastAsia" w:hAnsiTheme="minorHAnsi" w:cstheme="minorBidi"/>
            <w:noProof/>
            <w:sz w:val="22"/>
            <w:lang w:eastAsia="ja-JP"/>
          </w:rPr>
          <w:tab/>
        </w:r>
        <w:r w:rsidRPr="0093519B">
          <w:rPr>
            <w:rStyle w:val="Hyperlink"/>
            <w:noProof/>
            <w:u w:val="none"/>
          </w:rPr>
          <w:t>Halaman Input</w:t>
        </w:r>
        <w:r w:rsidRPr="0093519B">
          <w:rPr>
            <w:noProof/>
            <w:webHidden/>
          </w:rPr>
          <w:tab/>
        </w:r>
        <w:r w:rsidR="00970EA5" w:rsidRPr="0093519B">
          <w:rPr>
            <w:noProof/>
            <w:webHidden/>
          </w:rPr>
          <w:tab/>
        </w:r>
        <w:r w:rsidRPr="0093519B">
          <w:rPr>
            <w:noProof/>
            <w:webHidden/>
          </w:rPr>
          <w:fldChar w:fldCharType="begin"/>
        </w:r>
        <w:r w:rsidRPr="0093519B">
          <w:rPr>
            <w:noProof/>
            <w:webHidden/>
          </w:rPr>
          <w:instrText xml:space="preserve"> PAGEREF _Toc124444545 \h </w:instrText>
        </w:r>
        <w:r w:rsidRPr="0093519B">
          <w:rPr>
            <w:noProof/>
            <w:webHidden/>
          </w:rPr>
        </w:r>
        <w:r w:rsidRPr="0093519B">
          <w:rPr>
            <w:noProof/>
            <w:webHidden/>
          </w:rPr>
          <w:fldChar w:fldCharType="separate"/>
        </w:r>
        <w:r w:rsidRPr="0093519B">
          <w:rPr>
            <w:noProof/>
            <w:webHidden/>
          </w:rPr>
          <w:t>85</w:t>
        </w:r>
        <w:r w:rsidRPr="0093519B">
          <w:rPr>
            <w:noProof/>
            <w:webHidden/>
          </w:rPr>
          <w:fldChar w:fldCharType="end"/>
        </w:r>
      </w:hyperlink>
    </w:p>
    <w:p w14:paraId="41B5621F" w14:textId="44BE9689" w:rsidR="00DB6361" w:rsidRPr="0093519B" w:rsidRDefault="00DB6361" w:rsidP="00970EA5">
      <w:pPr>
        <w:pStyle w:val="TOC1"/>
        <w:ind w:left="2268"/>
        <w:rPr>
          <w:rFonts w:asciiTheme="minorHAnsi" w:eastAsiaTheme="minorEastAsia" w:hAnsiTheme="minorHAnsi" w:cstheme="minorBidi"/>
          <w:noProof/>
          <w:sz w:val="22"/>
          <w:lang w:eastAsia="ja-JP"/>
        </w:rPr>
      </w:pPr>
      <w:hyperlink w:anchor="_Toc124444546" w:history="1">
        <w:r w:rsidRPr="0093519B">
          <w:rPr>
            <w:rStyle w:val="Hyperlink"/>
            <w:noProof/>
            <w:u w:val="none"/>
          </w:rPr>
          <w:t>4.4.4.2</w:t>
        </w:r>
        <w:r w:rsidRPr="0093519B">
          <w:rPr>
            <w:rFonts w:asciiTheme="minorHAnsi" w:eastAsiaTheme="minorEastAsia" w:hAnsiTheme="minorHAnsi" w:cstheme="minorBidi"/>
            <w:noProof/>
            <w:sz w:val="22"/>
            <w:lang w:eastAsia="ja-JP"/>
          </w:rPr>
          <w:tab/>
        </w:r>
        <w:r w:rsidRPr="0093519B">
          <w:rPr>
            <w:rStyle w:val="Hyperlink"/>
            <w:noProof/>
            <w:u w:val="none"/>
          </w:rPr>
          <w:t>Halaman Cek</w:t>
        </w:r>
        <w:r w:rsidRPr="0093519B">
          <w:rPr>
            <w:noProof/>
            <w:webHidden/>
          </w:rPr>
          <w:tab/>
        </w:r>
        <w:r w:rsidR="00970EA5" w:rsidRPr="0093519B">
          <w:rPr>
            <w:noProof/>
            <w:webHidden/>
          </w:rPr>
          <w:tab/>
        </w:r>
        <w:r w:rsidRPr="0093519B">
          <w:rPr>
            <w:noProof/>
            <w:webHidden/>
          </w:rPr>
          <w:fldChar w:fldCharType="begin"/>
        </w:r>
        <w:r w:rsidRPr="0093519B">
          <w:rPr>
            <w:noProof/>
            <w:webHidden/>
          </w:rPr>
          <w:instrText xml:space="preserve"> PAGEREF _Toc124444546 \h </w:instrText>
        </w:r>
        <w:r w:rsidRPr="0093519B">
          <w:rPr>
            <w:noProof/>
            <w:webHidden/>
          </w:rPr>
        </w:r>
        <w:r w:rsidRPr="0093519B">
          <w:rPr>
            <w:noProof/>
            <w:webHidden/>
          </w:rPr>
          <w:fldChar w:fldCharType="separate"/>
        </w:r>
        <w:r w:rsidRPr="0093519B">
          <w:rPr>
            <w:noProof/>
            <w:webHidden/>
          </w:rPr>
          <w:t>88</w:t>
        </w:r>
        <w:r w:rsidRPr="0093519B">
          <w:rPr>
            <w:noProof/>
            <w:webHidden/>
          </w:rPr>
          <w:fldChar w:fldCharType="end"/>
        </w:r>
      </w:hyperlink>
    </w:p>
    <w:p w14:paraId="668209D0" w14:textId="5EA1E9DF" w:rsidR="00DB6361" w:rsidRPr="0093519B" w:rsidRDefault="00DB6361" w:rsidP="00970EA5">
      <w:pPr>
        <w:pStyle w:val="TOC1"/>
        <w:ind w:left="2268"/>
        <w:rPr>
          <w:rFonts w:asciiTheme="minorHAnsi" w:eastAsiaTheme="minorEastAsia" w:hAnsiTheme="minorHAnsi" w:cstheme="minorBidi"/>
          <w:noProof/>
          <w:sz w:val="22"/>
          <w:lang w:eastAsia="ja-JP"/>
        </w:rPr>
      </w:pPr>
      <w:hyperlink w:anchor="_Toc124444547" w:history="1">
        <w:r w:rsidRPr="0093519B">
          <w:rPr>
            <w:rStyle w:val="Hyperlink"/>
            <w:noProof/>
            <w:u w:val="none"/>
          </w:rPr>
          <w:t>4.4.4.3</w:t>
        </w:r>
        <w:r w:rsidRPr="0093519B">
          <w:rPr>
            <w:rFonts w:asciiTheme="minorHAnsi" w:eastAsiaTheme="minorEastAsia" w:hAnsiTheme="minorHAnsi" w:cstheme="minorBidi"/>
            <w:noProof/>
            <w:sz w:val="22"/>
            <w:lang w:eastAsia="ja-JP"/>
          </w:rPr>
          <w:tab/>
        </w:r>
        <w:r w:rsidRPr="0093519B">
          <w:rPr>
            <w:rStyle w:val="Hyperlink"/>
            <w:noProof/>
            <w:u w:val="none"/>
          </w:rPr>
          <w:t>Halaman History</w:t>
        </w:r>
        <w:r w:rsidRPr="0093519B">
          <w:rPr>
            <w:noProof/>
            <w:webHidden/>
          </w:rPr>
          <w:tab/>
        </w:r>
        <w:r w:rsidR="00970EA5" w:rsidRPr="0093519B">
          <w:rPr>
            <w:noProof/>
            <w:webHidden/>
          </w:rPr>
          <w:tab/>
        </w:r>
        <w:r w:rsidRPr="0093519B">
          <w:rPr>
            <w:noProof/>
            <w:webHidden/>
          </w:rPr>
          <w:fldChar w:fldCharType="begin"/>
        </w:r>
        <w:r w:rsidRPr="0093519B">
          <w:rPr>
            <w:noProof/>
            <w:webHidden/>
          </w:rPr>
          <w:instrText xml:space="preserve"> PAGEREF _Toc124444547 \h </w:instrText>
        </w:r>
        <w:r w:rsidRPr="0093519B">
          <w:rPr>
            <w:noProof/>
            <w:webHidden/>
          </w:rPr>
        </w:r>
        <w:r w:rsidRPr="0093519B">
          <w:rPr>
            <w:noProof/>
            <w:webHidden/>
          </w:rPr>
          <w:fldChar w:fldCharType="separate"/>
        </w:r>
        <w:r w:rsidRPr="0093519B">
          <w:rPr>
            <w:noProof/>
            <w:webHidden/>
          </w:rPr>
          <w:t>90</w:t>
        </w:r>
        <w:r w:rsidRPr="0093519B">
          <w:rPr>
            <w:noProof/>
            <w:webHidden/>
          </w:rPr>
          <w:fldChar w:fldCharType="end"/>
        </w:r>
      </w:hyperlink>
    </w:p>
    <w:p w14:paraId="25BF6680" w14:textId="1E048F09" w:rsidR="00DB6361" w:rsidRPr="0093519B" w:rsidRDefault="00DB6361" w:rsidP="00970EA5">
      <w:pPr>
        <w:pStyle w:val="TOC1"/>
        <w:rPr>
          <w:rFonts w:asciiTheme="minorHAnsi" w:eastAsiaTheme="minorEastAsia" w:hAnsiTheme="minorHAnsi" w:cstheme="minorBidi"/>
          <w:noProof/>
          <w:sz w:val="22"/>
          <w:lang w:eastAsia="ja-JP"/>
        </w:rPr>
      </w:pPr>
      <w:hyperlink w:anchor="_Toc124444548" w:history="1">
        <w:r w:rsidRPr="0093519B">
          <w:rPr>
            <w:rStyle w:val="Hyperlink"/>
            <w:noProof/>
            <w:u w:val="none"/>
          </w:rPr>
          <w:t>BAB V</w:t>
        </w:r>
        <w:r w:rsidRPr="0093519B">
          <w:rPr>
            <w:rStyle w:val="Hyperlink"/>
            <w:rFonts w:eastAsiaTheme="minorHAnsi"/>
            <w:noProof/>
            <w:u w:val="none"/>
          </w:rPr>
          <w:t xml:space="preserve"> </w:t>
        </w:r>
        <w:r w:rsidR="00970EA5" w:rsidRPr="0093519B">
          <w:rPr>
            <w:rStyle w:val="Hyperlink"/>
            <w:rFonts w:eastAsiaTheme="minorHAnsi"/>
            <w:noProof/>
            <w:u w:val="none"/>
          </w:rPr>
          <w:tab/>
        </w:r>
        <w:r w:rsidRPr="0093519B">
          <w:rPr>
            <w:rStyle w:val="Hyperlink"/>
            <w:noProof/>
            <w:u w:val="none"/>
          </w:rPr>
          <w:t>IMPLEMENTASI</w:t>
        </w:r>
        <w:r w:rsidRPr="0093519B">
          <w:rPr>
            <w:noProof/>
            <w:webHidden/>
          </w:rPr>
          <w:tab/>
        </w:r>
        <w:r w:rsidR="00970EA5" w:rsidRPr="0093519B">
          <w:rPr>
            <w:noProof/>
            <w:webHidden/>
          </w:rPr>
          <w:tab/>
        </w:r>
        <w:r w:rsidR="00970EA5" w:rsidRPr="0093519B">
          <w:rPr>
            <w:noProof/>
            <w:webHidden/>
          </w:rPr>
          <w:tab/>
        </w:r>
        <w:r w:rsidR="00970EA5" w:rsidRPr="0093519B">
          <w:rPr>
            <w:noProof/>
            <w:webHidden/>
          </w:rPr>
          <w:tab/>
        </w:r>
        <w:r w:rsidRPr="0093519B">
          <w:rPr>
            <w:noProof/>
            <w:webHidden/>
          </w:rPr>
          <w:fldChar w:fldCharType="begin"/>
        </w:r>
        <w:r w:rsidRPr="0093519B">
          <w:rPr>
            <w:noProof/>
            <w:webHidden/>
          </w:rPr>
          <w:instrText xml:space="preserve"> PAGEREF _Toc124444548 \h </w:instrText>
        </w:r>
        <w:r w:rsidRPr="0093519B">
          <w:rPr>
            <w:noProof/>
            <w:webHidden/>
          </w:rPr>
        </w:r>
        <w:r w:rsidRPr="0093519B">
          <w:rPr>
            <w:noProof/>
            <w:webHidden/>
          </w:rPr>
          <w:fldChar w:fldCharType="separate"/>
        </w:r>
        <w:r w:rsidRPr="0093519B">
          <w:rPr>
            <w:noProof/>
            <w:webHidden/>
          </w:rPr>
          <w:t>91</w:t>
        </w:r>
        <w:r w:rsidRPr="0093519B">
          <w:rPr>
            <w:noProof/>
            <w:webHidden/>
          </w:rPr>
          <w:fldChar w:fldCharType="end"/>
        </w:r>
      </w:hyperlink>
    </w:p>
    <w:p w14:paraId="3ACC1298" w14:textId="40EFD637" w:rsidR="00DB6361" w:rsidRPr="0093519B" w:rsidRDefault="00970EA5" w:rsidP="00970EA5">
      <w:pPr>
        <w:pStyle w:val="TOC1"/>
        <w:rPr>
          <w:rFonts w:asciiTheme="minorHAnsi" w:eastAsiaTheme="minorEastAsia" w:hAnsiTheme="minorHAnsi" w:cstheme="minorBidi"/>
          <w:noProof/>
          <w:sz w:val="22"/>
          <w:lang w:eastAsia="ja-JP"/>
        </w:rPr>
      </w:pPr>
      <w:r w:rsidRPr="0093519B">
        <w:rPr>
          <w:rStyle w:val="Hyperlink"/>
          <w:noProof/>
          <w:u w:val="none"/>
        </w:rPr>
        <w:tab/>
      </w:r>
      <w:r w:rsidRPr="0093519B">
        <w:rPr>
          <w:rStyle w:val="Hyperlink"/>
          <w:noProof/>
          <w:u w:val="none"/>
        </w:rPr>
        <w:tab/>
      </w:r>
      <w:hyperlink w:anchor="_Toc124444549" w:history="1">
        <w:r w:rsidR="00DB6361" w:rsidRPr="0093519B">
          <w:rPr>
            <w:rStyle w:val="Hyperlink"/>
            <w:bCs/>
            <w:noProof/>
            <w:u w:val="none"/>
          </w:rPr>
          <w:t>5.1</w:t>
        </w:r>
        <w:r w:rsidR="00DB6361" w:rsidRPr="0093519B">
          <w:rPr>
            <w:rFonts w:asciiTheme="minorHAnsi" w:eastAsiaTheme="minorEastAsia" w:hAnsiTheme="minorHAnsi" w:cstheme="minorBidi"/>
            <w:noProof/>
            <w:sz w:val="22"/>
            <w:lang w:eastAsia="ja-JP"/>
          </w:rPr>
          <w:tab/>
        </w:r>
        <w:r w:rsidR="00DB6361" w:rsidRPr="0093519B">
          <w:rPr>
            <w:rStyle w:val="Hyperlink"/>
            <w:noProof/>
            <w:u w:val="none"/>
          </w:rPr>
          <w:t>General</w:t>
        </w:r>
        <w:r w:rsidR="00DB6361" w:rsidRPr="0093519B">
          <w:rPr>
            <w:noProof/>
            <w:webHidden/>
          </w:rPr>
          <w:tab/>
        </w:r>
        <w:r w:rsidRPr="0093519B">
          <w:rPr>
            <w:noProof/>
            <w:webHidden/>
          </w:rPr>
          <w:tab/>
        </w:r>
        <w:r w:rsidRPr="0093519B">
          <w:rPr>
            <w:noProof/>
            <w:webHidden/>
          </w:rPr>
          <w:tab/>
        </w:r>
        <w:r w:rsidRPr="0093519B">
          <w:rPr>
            <w:noProof/>
            <w:webHidden/>
          </w:rPr>
          <w:tab/>
        </w:r>
        <w:r w:rsidR="00DB6361" w:rsidRPr="0093519B">
          <w:rPr>
            <w:noProof/>
            <w:webHidden/>
          </w:rPr>
          <w:fldChar w:fldCharType="begin"/>
        </w:r>
        <w:r w:rsidR="00DB6361" w:rsidRPr="0093519B">
          <w:rPr>
            <w:noProof/>
            <w:webHidden/>
          </w:rPr>
          <w:instrText xml:space="preserve"> PAGEREF _Toc124444549 \h </w:instrText>
        </w:r>
        <w:r w:rsidR="00DB6361" w:rsidRPr="0093519B">
          <w:rPr>
            <w:noProof/>
            <w:webHidden/>
          </w:rPr>
        </w:r>
        <w:r w:rsidR="00DB6361" w:rsidRPr="0093519B">
          <w:rPr>
            <w:noProof/>
            <w:webHidden/>
          </w:rPr>
          <w:fldChar w:fldCharType="separate"/>
        </w:r>
        <w:r w:rsidR="00DB6361" w:rsidRPr="0093519B">
          <w:rPr>
            <w:noProof/>
            <w:webHidden/>
          </w:rPr>
          <w:t>91</w:t>
        </w:r>
        <w:r w:rsidR="00DB6361" w:rsidRPr="0093519B">
          <w:rPr>
            <w:noProof/>
            <w:webHidden/>
          </w:rPr>
          <w:fldChar w:fldCharType="end"/>
        </w:r>
      </w:hyperlink>
    </w:p>
    <w:p w14:paraId="41F21FBE" w14:textId="188E4785" w:rsidR="00DB6361" w:rsidRPr="0093519B" w:rsidRDefault="00970EA5" w:rsidP="00970EA5">
      <w:pPr>
        <w:pStyle w:val="TOC1"/>
        <w:rPr>
          <w:rFonts w:asciiTheme="minorHAnsi" w:eastAsiaTheme="minorEastAsia" w:hAnsiTheme="minorHAnsi" w:cstheme="minorBidi"/>
          <w:noProof/>
          <w:sz w:val="22"/>
          <w:lang w:eastAsia="ja-JP"/>
        </w:rPr>
      </w:pPr>
      <w:r w:rsidRPr="0093519B">
        <w:rPr>
          <w:rStyle w:val="Hyperlink"/>
          <w:noProof/>
          <w:u w:val="none"/>
        </w:rPr>
        <w:tab/>
      </w:r>
      <w:r w:rsidRPr="0093519B">
        <w:rPr>
          <w:rStyle w:val="Hyperlink"/>
          <w:noProof/>
          <w:u w:val="none"/>
        </w:rPr>
        <w:tab/>
      </w:r>
      <w:r w:rsidRPr="0093519B">
        <w:rPr>
          <w:rStyle w:val="Hyperlink"/>
          <w:noProof/>
          <w:u w:val="none"/>
        </w:rPr>
        <w:tab/>
      </w:r>
      <w:hyperlink w:anchor="_Toc124444550" w:history="1">
        <w:r w:rsidR="00DB6361" w:rsidRPr="0093519B">
          <w:rPr>
            <w:rStyle w:val="Hyperlink"/>
            <w:noProof/>
            <w:u w:val="none"/>
          </w:rPr>
          <w:t>5.1.1</w:t>
        </w:r>
        <w:r w:rsidR="00DB6361" w:rsidRPr="0093519B">
          <w:rPr>
            <w:rFonts w:asciiTheme="minorHAnsi" w:eastAsiaTheme="minorEastAsia" w:hAnsiTheme="minorHAnsi" w:cstheme="minorBidi"/>
            <w:noProof/>
            <w:sz w:val="22"/>
            <w:lang w:eastAsia="ja-JP"/>
          </w:rPr>
          <w:tab/>
        </w:r>
        <w:r w:rsidR="00DB6361" w:rsidRPr="0093519B">
          <w:rPr>
            <w:rStyle w:val="Hyperlink"/>
            <w:noProof/>
            <w:u w:val="none"/>
          </w:rPr>
          <w:t>Koneksi Database</w:t>
        </w:r>
        <w:r w:rsidRPr="0093519B">
          <w:rPr>
            <w:rStyle w:val="Hyperlink"/>
            <w:noProof/>
            <w:u w:val="none"/>
          </w:rPr>
          <w:tab/>
        </w:r>
        <w:r w:rsidR="00DB6361" w:rsidRPr="0093519B">
          <w:rPr>
            <w:noProof/>
            <w:webHidden/>
          </w:rPr>
          <w:tab/>
        </w:r>
        <w:r w:rsidR="00DB6361" w:rsidRPr="0093519B">
          <w:rPr>
            <w:noProof/>
            <w:webHidden/>
          </w:rPr>
          <w:fldChar w:fldCharType="begin"/>
        </w:r>
        <w:r w:rsidR="00DB6361" w:rsidRPr="0093519B">
          <w:rPr>
            <w:noProof/>
            <w:webHidden/>
          </w:rPr>
          <w:instrText xml:space="preserve"> PAGEREF _Toc124444550 \h </w:instrText>
        </w:r>
        <w:r w:rsidR="00DB6361" w:rsidRPr="0093519B">
          <w:rPr>
            <w:noProof/>
            <w:webHidden/>
          </w:rPr>
        </w:r>
        <w:r w:rsidR="00DB6361" w:rsidRPr="0093519B">
          <w:rPr>
            <w:noProof/>
            <w:webHidden/>
          </w:rPr>
          <w:fldChar w:fldCharType="separate"/>
        </w:r>
        <w:r w:rsidR="00DB6361" w:rsidRPr="0093519B">
          <w:rPr>
            <w:noProof/>
            <w:webHidden/>
          </w:rPr>
          <w:t>91</w:t>
        </w:r>
        <w:r w:rsidR="00DB6361" w:rsidRPr="0093519B">
          <w:rPr>
            <w:noProof/>
            <w:webHidden/>
          </w:rPr>
          <w:fldChar w:fldCharType="end"/>
        </w:r>
      </w:hyperlink>
    </w:p>
    <w:p w14:paraId="00B8A3A7" w14:textId="255A6F1E" w:rsidR="00DB6361" w:rsidRPr="0093519B" w:rsidRDefault="00DB6361" w:rsidP="00970EA5">
      <w:pPr>
        <w:pStyle w:val="TOC1"/>
        <w:ind w:left="1559"/>
        <w:rPr>
          <w:rFonts w:asciiTheme="minorHAnsi" w:eastAsiaTheme="minorEastAsia" w:hAnsiTheme="minorHAnsi" w:cstheme="minorBidi"/>
          <w:noProof/>
          <w:sz w:val="22"/>
          <w:lang w:eastAsia="ja-JP"/>
        </w:rPr>
      </w:pPr>
      <w:hyperlink w:anchor="_Toc124444551" w:history="1">
        <w:r w:rsidRPr="0093519B">
          <w:rPr>
            <w:rStyle w:val="Hyperlink"/>
            <w:noProof/>
            <w:u w:val="none"/>
          </w:rPr>
          <w:t>5.1.2</w:t>
        </w:r>
        <w:r w:rsidRPr="0093519B">
          <w:rPr>
            <w:rFonts w:asciiTheme="minorHAnsi" w:eastAsiaTheme="minorEastAsia" w:hAnsiTheme="minorHAnsi" w:cstheme="minorBidi"/>
            <w:noProof/>
            <w:sz w:val="22"/>
            <w:lang w:eastAsia="ja-JP"/>
          </w:rPr>
          <w:tab/>
        </w:r>
        <w:r w:rsidRPr="0093519B">
          <w:rPr>
            <w:rStyle w:val="Hyperlink"/>
            <w:noProof/>
            <w:u w:val="none"/>
          </w:rPr>
          <w:t>Authentikasi dan persist data login</w:t>
        </w:r>
        <w:r w:rsidR="00970EA5" w:rsidRPr="0093519B">
          <w:rPr>
            <w:rStyle w:val="Hyperlink"/>
            <w:noProof/>
            <w:u w:val="none"/>
          </w:rPr>
          <w:tab/>
        </w:r>
        <w:r w:rsidRPr="0093519B">
          <w:rPr>
            <w:noProof/>
            <w:webHidden/>
          </w:rPr>
          <w:tab/>
        </w:r>
        <w:r w:rsidRPr="0093519B">
          <w:rPr>
            <w:noProof/>
            <w:webHidden/>
          </w:rPr>
          <w:fldChar w:fldCharType="begin"/>
        </w:r>
        <w:r w:rsidRPr="0093519B">
          <w:rPr>
            <w:noProof/>
            <w:webHidden/>
          </w:rPr>
          <w:instrText xml:space="preserve"> PAGEREF _Toc124444551 \h </w:instrText>
        </w:r>
        <w:r w:rsidRPr="0093519B">
          <w:rPr>
            <w:noProof/>
            <w:webHidden/>
          </w:rPr>
        </w:r>
        <w:r w:rsidRPr="0093519B">
          <w:rPr>
            <w:noProof/>
            <w:webHidden/>
          </w:rPr>
          <w:fldChar w:fldCharType="separate"/>
        </w:r>
        <w:r w:rsidRPr="0093519B">
          <w:rPr>
            <w:noProof/>
            <w:webHidden/>
          </w:rPr>
          <w:t>92</w:t>
        </w:r>
        <w:r w:rsidRPr="0093519B">
          <w:rPr>
            <w:noProof/>
            <w:webHidden/>
          </w:rPr>
          <w:fldChar w:fldCharType="end"/>
        </w:r>
      </w:hyperlink>
    </w:p>
    <w:p w14:paraId="466AF929" w14:textId="19659569" w:rsidR="00DB6361" w:rsidRPr="0093519B" w:rsidRDefault="00DB6361" w:rsidP="00970EA5">
      <w:pPr>
        <w:pStyle w:val="TOC1"/>
        <w:ind w:left="1559"/>
        <w:rPr>
          <w:rFonts w:asciiTheme="minorHAnsi" w:eastAsiaTheme="minorEastAsia" w:hAnsiTheme="minorHAnsi" w:cstheme="minorBidi"/>
          <w:noProof/>
          <w:sz w:val="22"/>
          <w:lang w:eastAsia="ja-JP"/>
        </w:rPr>
      </w:pPr>
      <w:hyperlink w:anchor="_Toc124444552" w:history="1">
        <w:r w:rsidRPr="0093519B">
          <w:rPr>
            <w:rStyle w:val="Hyperlink"/>
            <w:noProof/>
            <w:u w:val="none"/>
          </w:rPr>
          <w:t>5.1.3</w:t>
        </w:r>
        <w:r w:rsidRPr="0093519B">
          <w:rPr>
            <w:rFonts w:asciiTheme="minorHAnsi" w:eastAsiaTheme="minorEastAsia" w:hAnsiTheme="minorHAnsi" w:cstheme="minorBidi"/>
            <w:noProof/>
            <w:sz w:val="22"/>
            <w:lang w:eastAsia="ja-JP"/>
          </w:rPr>
          <w:tab/>
        </w:r>
        <w:r w:rsidRPr="0093519B">
          <w:rPr>
            <w:rStyle w:val="Hyperlink"/>
            <w:noProof/>
            <w:u w:val="none"/>
          </w:rPr>
          <w:t>Tarik Data Database Perusahaan (SQL Server)</w:t>
        </w:r>
        <w:r w:rsidRPr="0093519B">
          <w:rPr>
            <w:noProof/>
            <w:webHidden/>
          </w:rPr>
          <w:tab/>
        </w:r>
        <w:r w:rsidR="00970EA5" w:rsidRPr="0093519B">
          <w:rPr>
            <w:noProof/>
            <w:webHidden/>
          </w:rPr>
          <w:tab/>
        </w:r>
        <w:r w:rsidRPr="0093519B">
          <w:rPr>
            <w:noProof/>
            <w:webHidden/>
          </w:rPr>
          <w:fldChar w:fldCharType="begin"/>
        </w:r>
        <w:r w:rsidRPr="0093519B">
          <w:rPr>
            <w:noProof/>
            <w:webHidden/>
          </w:rPr>
          <w:instrText xml:space="preserve"> PAGEREF _Toc124444552 \h </w:instrText>
        </w:r>
        <w:r w:rsidRPr="0093519B">
          <w:rPr>
            <w:noProof/>
            <w:webHidden/>
          </w:rPr>
        </w:r>
        <w:r w:rsidRPr="0093519B">
          <w:rPr>
            <w:noProof/>
            <w:webHidden/>
          </w:rPr>
          <w:fldChar w:fldCharType="separate"/>
        </w:r>
        <w:r w:rsidRPr="0093519B">
          <w:rPr>
            <w:noProof/>
            <w:webHidden/>
          </w:rPr>
          <w:t>93</w:t>
        </w:r>
        <w:r w:rsidRPr="0093519B">
          <w:rPr>
            <w:noProof/>
            <w:webHidden/>
          </w:rPr>
          <w:fldChar w:fldCharType="end"/>
        </w:r>
      </w:hyperlink>
    </w:p>
    <w:p w14:paraId="10E57C48" w14:textId="5546E1DE" w:rsidR="00DB6361" w:rsidRPr="0093519B" w:rsidRDefault="00DB6361" w:rsidP="00970EA5">
      <w:pPr>
        <w:pStyle w:val="TOC1"/>
        <w:ind w:left="1559"/>
        <w:rPr>
          <w:rFonts w:asciiTheme="minorHAnsi" w:eastAsiaTheme="minorEastAsia" w:hAnsiTheme="minorHAnsi" w:cstheme="minorBidi"/>
          <w:noProof/>
          <w:sz w:val="22"/>
          <w:lang w:eastAsia="ja-JP"/>
        </w:rPr>
      </w:pPr>
      <w:hyperlink w:anchor="_Toc124444553" w:history="1">
        <w:r w:rsidRPr="0093519B">
          <w:rPr>
            <w:rStyle w:val="Hyperlink"/>
            <w:noProof/>
            <w:u w:val="none"/>
          </w:rPr>
          <w:t>5.1.4</w:t>
        </w:r>
        <w:r w:rsidRPr="0093519B">
          <w:rPr>
            <w:rFonts w:asciiTheme="minorHAnsi" w:eastAsiaTheme="minorEastAsia" w:hAnsiTheme="minorHAnsi" w:cstheme="minorBidi"/>
            <w:noProof/>
            <w:sz w:val="22"/>
            <w:lang w:eastAsia="ja-JP"/>
          </w:rPr>
          <w:tab/>
        </w:r>
        <w:r w:rsidRPr="0093519B">
          <w:rPr>
            <w:rStyle w:val="Hyperlink"/>
            <w:noProof/>
            <w:u w:val="none"/>
          </w:rPr>
          <w:t>Routing</w:t>
        </w:r>
        <w:r w:rsidR="00970EA5" w:rsidRPr="0093519B">
          <w:rPr>
            <w:rStyle w:val="Hyperlink"/>
            <w:noProof/>
            <w:u w:val="none"/>
          </w:rPr>
          <w:tab/>
        </w:r>
        <w:r w:rsidR="00970EA5" w:rsidRPr="0093519B">
          <w:rPr>
            <w:rStyle w:val="Hyperlink"/>
            <w:noProof/>
            <w:u w:val="none"/>
          </w:rPr>
          <w:tab/>
        </w:r>
        <w:r w:rsidR="00970EA5" w:rsidRPr="0093519B">
          <w:rPr>
            <w:rStyle w:val="Hyperlink"/>
            <w:noProof/>
            <w:u w:val="none"/>
          </w:rPr>
          <w:tab/>
        </w:r>
        <w:r w:rsidRPr="0093519B">
          <w:rPr>
            <w:noProof/>
            <w:webHidden/>
          </w:rPr>
          <w:tab/>
        </w:r>
        <w:r w:rsidRPr="0093519B">
          <w:rPr>
            <w:noProof/>
            <w:webHidden/>
          </w:rPr>
          <w:fldChar w:fldCharType="begin"/>
        </w:r>
        <w:r w:rsidRPr="0093519B">
          <w:rPr>
            <w:noProof/>
            <w:webHidden/>
          </w:rPr>
          <w:instrText xml:space="preserve"> PAGEREF _Toc124444553 \h </w:instrText>
        </w:r>
        <w:r w:rsidRPr="0093519B">
          <w:rPr>
            <w:noProof/>
            <w:webHidden/>
          </w:rPr>
        </w:r>
        <w:r w:rsidRPr="0093519B">
          <w:rPr>
            <w:noProof/>
            <w:webHidden/>
          </w:rPr>
          <w:fldChar w:fldCharType="separate"/>
        </w:r>
        <w:r w:rsidRPr="0093519B">
          <w:rPr>
            <w:noProof/>
            <w:webHidden/>
          </w:rPr>
          <w:t>94</w:t>
        </w:r>
        <w:r w:rsidRPr="0093519B">
          <w:rPr>
            <w:noProof/>
            <w:webHidden/>
          </w:rPr>
          <w:fldChar w:fldCharType="end"/>
        </w:r>
      </w:hyperlink>
    </w:p>
    <w:p w14:paraId="4EDD81B0" w14:textId="1B53DB0A" w:rsidR="00DB6361" w:rsidRPr="0093519B" w:rsidRDefault="00DB6361" w:rsidP="00970EA5">
      <w:pPr>
        <w:pStyle w:val="TOC1"/>
        <w:ind w:left="1559"/>
        <w:rPr>
          <w:rFonts w:asciiTheme="minorHAnsi" w:eastAsiaTheme="minorEastAsia" w:hAnsiTheme="minorHAnsi" w:cstheme="minorBidi"/>
          <w:noProof/>
          <w:sz w:val="22"/>
          <w:lang w:eastAsia="ja-JP"/>
        </w:rPr>
      </w:pPr>
      <w:hyperlink w:anchor="_Toc124444554" w:history="1">
        <w:r w:rsidRPr="0093519B">
          <w:rPr>
            <w:rStyle w:val="Hyperlink"/>
            <w:noProof/>
            <w:u w:val="none"/>
          </w:rPr>
          <w:t>5.1.5</w:t>
        </w:r>
        <w:r w:rsidRPr="0093519B">
          <w:rPr>
            <w:rFonts w:asciiTheme="minorHAnsi" w:eastAsiaTheme="minorEastAsia" w:hAnsiTheme="minorHAnsi" w:cstheme="minorBidi"/>
            <w:noProof/>
            <w:sz w:val="22"/>
            <w:lang w:eastAsia="ja-JP"/>
          </w:rPr>
          <w:tab/>
        </w:r>
        <w:r w:rsidRPr="0093519B">
          <w:rPr>
            <w:rStyle w:val="Hyperlink"/>
            <w:noProof/>
            <w:u w:val="none"/>
          </w:rPr>
          <w:t>Helper Konversi Waktu</w:t>
        </w:r>
        <w:r w:rsidRPr="0093519B">
          <w:rPr>
            <w:noProof/>
            <w:webHidden/>
          </w:rPr>
          <w:tab/>
        </w:r>
        <w:r w:rsidR="00970EA5" w:rsidRPr="0093519B">
          <w:rPr>
            <w:noProof/>
            <w:webHidden/>
          </w:rPr>
          <w:tab/>
        </w:r>
        <w:r w:rsidRPr="0093519B">
          <w:rPr>
            <w:noProof/>
            <w:webHidden/>
          </w:rPr>
          <w:fldChar w:fldCharType="begin"/>
        </w:r>
        <w:r w:rsidRPr="0093519B">
          <w:rPr>
            <w:noProof/>
            <w:webHidden/>
          </w:rPr>
          <w:instrText xml:space="preserve"> PAGEREF _Toc124444554 \h </w:instrText>
        </w:r>
        <w:r w:rsidRPr="0093519B">
          <w:rPr>
            <w:noProof/>
            <w:webHidden/>
          </w:rPr>
        </w:r>
        <w:r w:rsidRPr="0093519B">
          <w:rPr>
            <w:noProof/>
            <w:webHidden/>
          </w:rPr>
          <w:fldChar w:fldCharType="separate"/>
        </w:r>
        <w:r w:rsidRPr="0093519B">
          <w:rPr>
            <w:noProof/>
            <w:webHidden/>
          </w:rPr>
          <w:t>97</w:t>
        </w:r>
        <w:r w:rsidRPr="0093519B">
          <w:rPr>
            <w:noProof/>
            <w:webHidden/>
          </w:rPr>
          <w:fldChar w:fldCharType="end"/>
        </w:r>
      </w:hyperlink>
    </w:p>
    <w:p w14:paraId="22C52B3C" w14:textId="74ED900B" w:rsidR="00DB6361" w:rsidRPr="0093519B" w:rsidRDefault="00970EA5" w:rsidP="00970EA5">
      <w:pPr>
        <w:pStyle w:val="TOC1"/>
        <w:rPr>
          <w:rFonts w:asciiTheme="minorHAnsi" w:eastAsiaTheme="minorEastAsia" w:hAnsiTheme="minorHAnsi" w:cstheme="minorBidi"/>
          <w:noProof/>
          <w:sz w:val="22"/>
          <w:lang w:eastAsia="ja-JP"/>
        </w:rPr>
      </w:pPr>
      <w:r w:rsidRPr="0093519B">
        <w:rPr>
          <w:rStyle w:val="Hyperlink"/>
          <w:noProof/>
          <w:u w:val="none"/>
        </w:rPr>
        <w:tab/>
      </w:r>
      <w:r w:rsidRPr="0093519B">
        <w:rPr>
          <w:rStyle w:val="Hyperlink"/>
          <w:noProof/>
          <w:u w:val="none"/>
        </w:rPr>
        <w:tab/>
      </w:r>
      <w:hyperlink w:anchor="_Toc124444555" w:history="1">
        <w:r w:rsidR="00DB6361" w:rsidRPr="0093519B">
          <w:rPr>
            <w:rStyle w:val="Hyperlink"/>
            <w:bCs/>
            <w:noProof/>
            <w:u w:val="none"/>
          </w:rPr>
          <w:t>5.2</w:t>
        </w:r>
        <w:r w:rsidR="00DB6361" w:rsidRPr="0093519B">
          <w:rPr>
            <w:rFonts w:asciiTheme="minorHAnsi" w:eastAsiaTheme="minorEastAsia" w:hAnsiTheme="minorHAnsi" w:cstheme="minorBidi"/>
            <w:noProof/>
            <w:sz w:val="22"/>
            <w:lang w:eastAsia="ja-JP"/>
          </w:rPr>
          <w:tab/>
        </w:r>
        <w:r w:rsidR="00DB6361" w:rsidRPr="0093519B">
          <w:rPr>
            <w:rStyle w:val="Hyperlink"/>
            <w:noProof/>
            <w:u w:val="none"/>
          </w:rPr>
          <w:t>Master</w:t>
        </w:r>
        <w:r w:rsidR="00DB6361" w:rsidRPr="0093519B">
          <w:rPr>
            <w:noProof/>
            <w:webHidden/>
          </w:rPr>
          <w:tab/>
        </w:r>
        <w:r w:rsidRPr="0093519B">
          <w:rPr>
            <w:noProof/>
            <w:webHidden/>
          </w:rPr>
          <w:tab/>
        </w:r>
        <w:r w:rsidRPr="0093519B">
          <w:rPr>
            <w:noProof/>
            <w:webHidden/>
          </w:rPr>
          <w:tab/>
        </w:r>
        <w:r w:rsidRPr="0093519B">
          <w:rPr>
            <w:noProof/>
            <w:webHidden/>
          </w:rPr>
          <w:tab/>
        </w:r>
        <w:r w:rsidRPr="0093519B">
          <w:rPr>
            <w:noProof/>
            <w:webHidden/>
          </w:rPr>
          <w:tab/>
        </w:r>
        <w:r w:rsidR="00DB6361" w:rsidRPr="0093519B">
          <w:rPr>
            <w:noProof/>
            <w:webHidden/>
          </w:rPr>
          <w:fldChar w:fldCharType="begin"/>
        </w:r>
        <w:r w:rsidR="00DB6361" w:rsidRPr="0093519B">
          <w:rPr>
            <w:noProof/>
            <w:webHidden/>
          </w:rPr>
          <w:instrText xml:space="preserve"> PAGEREF _Toc124444555 \h </w:instrText>
        </w:r>
        <w:r w:rsidR="00DB6361" w:rsidRPr="0093519B">
          <w:rPr>
            <w:noProof/>
            <w:webHidden/>
          </w:rPr>
        </w:r>
        <w:r w:rsidR="00DB6361" w:rsidRPr="0093519B">
          <w:rPr>
            <w:noProof/>
            <w:webHidden/>
          </w:rPr>
          <w:fldChar w:fldCharType="separate"/>
        </w:r>
        <w:r w:rsidR="00DB6361" w:rsidRPr="0093519B">
          <w:rPr>
            <w:noProof/>
            <w:webHidden/>
          </w:rPr>
          <w:t>97</w:t>
        </w:r>
        <w:r w:rsidR="00DB6361" w:rsidRPr="0093519B">
          <w:rPr>
            <w:noProof/>
            <w:webHidden/>
          </w:rPr>
          <w:fldChar w:fldCharType="end"/>
        </w:r>
      </w:hyperlink>
    </w:p>
    <w:p w14:paraId="01185EAA" w14:textId="0ECFAB64" w:rsidR="00DB6361" w:rsidRPr="0093519B" w:rsidRDefault="00970EA5" w:rsidP="00970EA5">
      <w:pPr>
        <w:pStyle w:val="TOC1"/>
        <w:rPr>
          <w:rFonts w:asciiTheme="minorHAnsi" w:eastAsiaTheme="minorEastAsia" w:hAnsiTheme="minorHAnsi" w:cstheme="minorBidi"/>
          <w:noProof/>
          <w:sz w:val="22"/>
          <w:lang w:eastAsia="ja-JP"/>
        </w:rPr>
      </w:pPr>
      <w:r w:rsidRPr="0093519B">
        <w:rPr>
          <w:rStyle w:val="Hyperlink"/>
          <w:noProof/>
          <w:u w:val="none"/>
        </w:rPr>
        <w:tab/>
      </w:r>
      <w:r w:rsidRPr="0093519B">
        <w:rPr>
          <w:rStyle w:val="Hyperlink"/>
          <w:noProof/>
          <w:u w:val="none"/>
        </w:rPr>
        <w:tab/>
      </w:r>
      <w:hyperlink w:anchor="_Toc124444556" w:history="1">
        <w:r w:rsidR="00DB6361" w:rsidRPr="0093519B">
          <w:rPr>
            <w:rStyle w:val="Hyperlink"/>
            <w:bCs/>
            <w:noProof/>
            <w:u w:val="none"/>
          </w:rPr>
          <w:t>5.3</w:t>
        </w:r>
        <w:r w:rsidR="00DB6361" w:rsidRPr="0093519B">
          <w:rPr>
            <w:rFonts w:asciiTheme="minorHAnsi" w:eastAsiaTheme="minorEastAsia" w:hAnsiTheme="minorHAnsi" w:cstheme="minorBidi"/>
            <w:noProof/>
            <w:sz w:val="22"/>
            <w:lang w:eastAsia="ja-JP"/>
          </w:rPr>
          <w:tab/>
        </w:r>
        <w:r w:rsidR="00DB6361" w:rsidRPr="0093519B">
          <w:rPr>
            <w:rStyle w:val="Hyperlink"/>
            <w:noProof/>
            <w:u w:val="none"/>
          </w:rPr>
          <w:t>Konversi</w:t>
        </w:r>
        <w:r w:rsidR="00DB6361" w:rsidRPr="0093519B">
          <w:rPr>
            <w:noProof/>
            <w:webHidden/>
          </w:rPr>
          <w:tab/>
        </w:r>
        <w:r w:rsidRPr="0093519B">
          <w:rPr>
            <w:noProof/>
            <w:webHidden/>
          </w:rPr>
          <w:tab/>
        </w:r>
        <w:r w:rsidRPr="0093519B">
          <w:rPr>
            <w:noProof/>
            <w:webHidden/>
          </w:rPr>
          <w:tab/>
        </w:r>
        <w:r w:rsidRPr="0093519B">
          <w:rPr>
            <w:noProof/>
            <w:webHidden/>
          </w:rPr>
          <w:tab/>
        </w:r>
        <w:r w:rsidR="00DB6361" w:rsidRPr="0093519B">
          <w:rPr>
            <w:noProof/>
            <w:webHidden/>
          </w:rPr>
          <w:fldChar w:fldCharType="begin"/>
        </w:r>
        <w:r w:rsidR="00DB6361" w:rsidRPr="0093519B">
          <w:rPr>
            <w:noProof/>
            <w:webHidden/>
          </w:rPr>
          <w:instrText xml:space="preserve"> PAGEREF _Toc124444556 \h </w:instrText>
        </w:r>
        <w:r w:rsidR="00DB6361" w:rsidRPr="0093519B">
          <w:rPr>
            <w:noProof/>
            <w:webHidden/>
          </w:rPr>
        </w:r>
        <w:r w:rsidR="00DB6361" w:rsidRPr="0093519B">
          <w:rPr>
            <w:noProof/>
            <w:webHidden/>
          </w:rPr>
          <w:fldChar w:fldCharType="separate"/>
        </w:r>
        <w:r w:rsidR="00DB6361" w:rsidRPr="0093519B">
          <w:rPr>
            <w:noProof/>
            <w:webHidden/>
          </w:rPr>
          <w:t>105</w:t>
        </w:r>
        <w:r w:rsidR="00DB6361" w:rsidRPr="0093519B">
          <w:rPr>
            <w:noProof/>
            <w:webHidden/>
          </w:rPr>
          <w:fldChar w:fldCharType="end"/>
        </w:r>
      </w:hyperlink>
    </w:p>
    <w:p w14:paraId="1EF44646" w14:textId="357D3AF8" w:rsidR="00DB6361" w:rsidRPr="0093519B" w:rsidRDefault="00DB6361" w:rsidP="00970EA5">
      <w:pPr>
        <w:pStyle w:val="TOC1"/>
        <w:ind w:left="992"/>
        <w:rPr>
          <w:rFonts w:asciiTheme="minorHAnsi" w:eastAsiaTheme="minorEastAsia" w:hAnsiTheme="minorHAnsi" w:cstheme="minorBidi"/>
          <w:noProof/>
          <w:sz w:val="22"/>
          <w:lang w:eastAsia="ja-JP"/>
        </w:rPr>
      </w:pPr>
      <w:hyperlink w:anchor="_Toc124444557" w:history="1">
        <w:r w:rsidRPr="0093519B">
          <w:rPr>
            <w:rStyle w:val="Hyperlink"/>
            <w:bCs/>
            <w:noProof/>
            <w:u w:val="none"/>
          </w:rPr>
          <w:t>5.4</w:t>
        </w:r>
        <w:r w:rsidRPr="0093519B">
          <w:rPr>
            <w:rFonts w:asciiTheme="minorHAnsi" w:eastAsiaTheme="minorEastAsia" w:hAnsiTheme="minorHAnsi" w:cstheme="minorBidi"/>
            <w:noProof/>
            <w:sz w:val="22"/>
            <w:lang w:eastAsia="ja-JP"/>
          </w:rPr>
          <w:tab/>
        </w:r>
        <w:r w:rsidRPr="0093519B">
          <w:rPr>
            <w:rStyle w:val="Hyperlink"/>
            <w:noProof/>
            <w:u w:val="none"/>
          </w:rPr>
          <w:t>Datatable</w:t>
        </w:r>
        <w:r w:rsidRPr="0093519B">
          <w:rPr>
            <w:noProof/>
            <w:webHidden/>
          </w:rPr>
          <w:tab/>
        </w:r>
        <w:r w:rsidR="00970EA5" w:rsidRPr="0093519B">
          <w:rPr>
            <w:noProof/>
            <w:webHidden/>
          </w:rPr>
          <w:tab/>
        </w:r>
        <w:r w:rsidR="00970EA5" w:rsidRPr="0093519B">
          <w:rPr>
            <w:noProof/>
            <w:webHidden/>
          </w:rPr>
          <w:tab/>
        </w:r>
        <w:r w:rsidR="00970EA5" w:rsidRPr="0093519B">
          <w:rPr>
            <w:noProof/>
            <w:webHidden/>
          </w:rPr>
          <w:tab/>
        </w:r>
        <w:r w:rsidRPr="0093519B">
          <w:rPr>
            <w:noProof/>
            <w:webHidden/>
          </w:rPr>
          <w:fldChar w:fldCharType="begin"/>
        </w:r>
        <w:r w:rsidRPr="0093519B">
          <w:rPr>
            <w:noProof/>
            <w:webHidden/>
          </w:rPr>
          <w:instrText xml:space="preserve"> PAGEREF _Toc124444557 \h </w:instrText>
        </w:r>
        <w:r w:rsidRPr="0093519B">
          <w:rPr>
            <w:noProof/>
            <w:webHidden/>
          </w:rPr>
        </w:r>
        <w:r w:rsidRPr="0093519B">
          <w:rPr>
            <w:noProof/>
            <w:webHidden/>
          </w:rPr>
          <w:fldChar w:fldCharType="separate"/>
        </w:r>
        <w:r w:rsidRPr="0093519B">
          <w:rPr>
            <w:noProof/>
            <w:webHidden/>
          </w:rPr>
          <w:t>108</w:t>
        </w:r>
        <w:r w:rsidRPr="0093519B">
          <w:rPr>
            <w:noProof/>
            <w:webHidden/>
          </w:rPr>
          <w:fldChar w:fldCharType="end"/>
        </w:r>
      </w:hyperlink>
    </w:p>
    <w:p w14:paraId="1C38ACD9" w14:textId="3CBA3244" w:rsidR="00DB6361" w:rsidRPr="0093519B" w:rsidRDefault="00DB6361" w:rsidP="00970EA5">
      <w:pPr>
        <w:pStyle w:val="TOC1"/>
        <w:ind w:left="992"/>
        <w:rPr>
          <w:rFonts w:asciiTheme="minorHAnsi" w:eastAsiaTheme="minorEastAsia" w:hAnsiTheme="minorHAnsi" w:cstheme="minorBidi"/>
          <w:noProof/>
          <w:sz w:val="22"/>
          <w:lang w:eastAsia="ja-JP"/>
        </w:rPr>
      </w:pPr>
      <w:hyperlink w:anchor="_Toc124444558" w:history="1">
        <w:r w:rsidRPr="0093519B">
          <w:rPr>
            <w:rStyle w:val="Hyperlink"/>
            <w:bCs/>
            <w:noProof/>
            <w:u w:val="none"/>
          </w:rPr>
          <w:t>5.5</w:t>
        </w:r>
        <w:r w:rsidRPr="0093519B">
          <w:rPr>
            <w:rFonts w:asciiTheme="minorHAnsi" w:eastAsiaTheme="minorEastAsia" w:hAnsiTheme="minorHAnsi" w:cstheme="minorBidi"/>
            <w:noProof/>
            <w:sz w:val="22"/>
            <w:lang w:eastAsia="ja-JP"/>
          </w:rPr>
          <w:tab/>
        </w:r>
        <w:r w:rsidRPr="0093519B">
          <w:rPr>
            <w:rStyle w:val="Hyperlink"/>
            <w:noProof/>
            <w:u w:val="none"/>
          </w:rPr>
          <w:t>Excel</w:t>
        </w:r>
        <w:r w:rsidRPr="0093519B">
          <w:rPr>
            <w:noProof/>
            <w:webHidden/>
          </w:rPr>
          <w:tab/>
        </w:r>
        <w:r w:rsidR="00970EA5" w:rsidRPr="0093519B">
          <w:rPr>
            <w:noProof/>
            <w:webHidden/>
          </w:rPr>
          <w:tab/>
        </w:r>
        <w:r w:rsidR="00970EA5" w:rsidRPr="0093519B">
          <w:rPr>
            <w:noProof/>
            <w:webHidden/>
          </w:rPr>
          <w:tab/>
        </w:r>
        <w:r w:rsidR="00970EA5" w:rsidRPr="0093519B">
          <w:rPr>
            <w:noProof/>
            <w:webHidden/>
          </w:rPr>
          <w:tab/>
        </w:r>
        <w:r w:rsidR="00970EA5" w:rsidRPr="0093519B">
          <w:rPr>
            <w:noProof/>
            <w:webHidden/>
          </w:rPr>
          <w:tab/>
        </w:r>
        <w:r w:rsidRPr="0093519B">
          <w:rPr>
            <w:noProof/>
            <w:webHidden/>
          </w:rPr>
          <w:fldChar w:fldCharType="begin"/>
        </w:r>
        <w:r w:rsidRPr="0093519B">
          <w:rPr>
            <w:noProof/>
            <w:webHidden/>
          </w:rPr>
          <w:instrText xml:space="preserve"> PAGEREF _Toc124444558 \h </w:instrText>
        </w:r>
        <w:r w:rsidRPr="0093519B">
          <w:rPr>
            <w:noProof/>
            <w:webHidden/>
          </w:rPr>
        </w:r>
        <w:r w:rsidRPr="0093519B">
          <w:rPr>
            <w:noProof/>
            <w:webHidden/>
          </w:rPr>
          <w:fldChar w:fldCharType="separate"/>
        </w:r>
        <w:r w:rsidRPr="0093519B">
          <w:rPr>
            <w:noProof/>
            <w:webHidden/>
          </w:rPr>
          <w:t>109</w:t>
        </w:r>
        <w:r w:rsidRPr="0093519B">
          <w:rPr>
            <w:noProof/>
            <w:webHidden/>
          </w:rPr>
          <w:fldChar w:fldCharType="end"/>
        </w:r>
      </w:hyperlink>
    </w:p>
    <w:p w14:paraId="454BAF66" w14:textId="06EABEB5" w:rsidR="00DB6361" w:rsidRPr="0093519B" w:rsidRDefault="00DB6361" w:rsidP="00970EA5">
      <w:pPr>
        <w:pStyle w:val="TOC1"/>
        <w:ind w:left="992"/>
        <w:rPr>
          <w:rFonts w:asciiTheme="minorHAnsi" w:eastAsiaTheme="minorEastAsia" w:hAnsiTheme="minorHAnsi" w:cstheme="minorBidi"/>
          <w:noProof/>
          <w:sz w:val="22"/>
          <w:lang w:eastAsia="ja-JP"/>
        </w:rPr>
      </w:pPr>
      <w:hyperlink w:anchor="_Toc124444559" w:history="1">
        <w:r w:rsidRPr="0093519B">
          <w:rPr>
            <w:rStyle w:val="Hyperlink"/>
            <w:bCs/>
            <w:noProof/>
            <w:u w:val="none"/>
          </w:rPr>
          <w:t>5.6</w:t>
        </w:r>
        <w:r w:rsidRPr="0093519B">
          <w:rPr>
            <w:rFonts w:asciiTheme="minorHAnsi" w:eastAsiaTheme="minorEastAsia" w:hAnsiTheme="minorHAnsi" w:cstheme="minorBidi"/>
            <w:noProof/>
            <w:sz w:val="22"/>
            <w:lang w:eastAsia="ja-JP"/>
          </w:rPr>
          <w:tab/>
        </w:r>
        <w:r w:rsidRPr="0093519B">
          <w:rPr>
            <w:rStyle w:val="Hyperlink"/>
            <w:noProof/>
            <w:u w:val="none"/>
          </w:rPr>
          <w:t>Print</w:t>
        </w:r>
        <w:r w:rsidRPr="0093519B">
          <w:rPr>
            <w:noProof/>
            <w:webHidden/>
          </w:rPr>
          <w:tab/>
        </w:r>
        <w:r w:rsidR="00970EA5" w:rsidRPr="0093519B">
          <w:rPr>
            <w:noProof/>
            <w:webHidden/>
          </w:rPr>
          <w:tab/>
        </w:r>
        <w:r w:rsidR="00970EA5" w:rsidRPr="0093519B">
          <w:rPr>
            <w:noProof/>
            <w:webHidden/>
          </w:rPr>
          <w:tab/>
        </w:r>
        <w:r w:rsidR="00970EA5" w:rsidRPr="0093519B">
          <w:rPr>
            <w:noProof/>
            <w:webHidden/>
          </w:rPr>
          <w:tab/>
        </w:r>
        <w:r w:rsidR="00970EA5" w:rsidRPr="0093519B">
          <w:rPr>
            <w:noProof/>
            <w:webHidden/>
          </w:rPr>
          <w:tab/>
        </w:r>
        <w:r w:rsidRPr="0093519B">
          <w:rPr>
            <w:noProof/>
            <w:webHidden/>
          </w:rPr>
          <w:fldChar w:fldCharType="begin"/>
        </w:r>
        <w:r w:rsidRPr="0093519B">
          <w:rPr>
            <w:noProof/>
            <w:webHidden/>
          </w:rPr>
          <w:instrText xml:space="preserve"> PAGEREF _Toc124444559 \h </w:instrText>
        </w:r>
        <w:r w:rsidRPr="0093519B">
          <w:rPr>
            <w:noProof/>
            <w:webHidden/>
          </w:rPr>
        </w:r>
        <w:r w:rsidRPr="0093519B">
          <w:rPr>
            <w:noProof/>
            <w:webHidden/>
          </w:rPr>
          <w:fldChar w:fldCharType="separate"/>
        </w:r>
        <w:r w:rsidRPr="0093519B">
          <w:rPr>
            <w:noProof/>
            <w:webHidden/>
          </w:rPr>
          <w:t>110</w:t>
        </w:r>
        <w:r w:rsidRPr="0093519B">
          <w:rPr>
            <w:noProof/>
            <w:webHidden/>
          </w:rPr>
          <w:fldChar w:fldCharType="end"/>
        </w:r>
      </w:hyperlink>
    </w:p>
    <w:p w14:paraId="0394C4D9" w14:textId="457559E6" w:rsidR="00DB6361" w:rsidRPr="0093519B" w:rsidRDefault="00DB6361" w:rsidP="00970EA5">
      <w:pPr>
        <w:pStyle w:val="TOC1"/>
        <w:ind w:left="992"/>
        <w:rPr>
          <w:rFonts w:asciiTheme="minorHAnsi" w:eastAsiaTheme="minorEastAsia" w:hAnsiTheme="minorHAnsi" w:cstheme="minorBidi"/>
          <w:noProof/>
          <w:sz w:val="22"/>
          <w:lang w:eastAsia="ja-JP"/>
        </w:rPr>
      </w:pPr>
      <w:hyperlink w:anchor="_Toc124444560" w:history="1">
        <w:r w:rsidRPr="0093519B">
          <w:rPr>
            <w:rStyle w:val="Hyperlink"/>
            <w:bCs/>
            <w:noProof/>
            <w:u w:val="none"/>
          </w:rPr>
          <w:t>5.7</w:t>
        </w:r>
        <w:r w:rsidRPr="0093519B">
          <w:rPr>
            <w:rFonts w:asciiTheme="minorHAnsi" w:eastAsiaTheme="minorEastAsia" w:hAnsiTheme="minorHAnsi" w:cstheme="minorBidi"/>
            <w:noProof/>
            <w:sz w:val="22"/>
            <w:lang w:eastAsia="ja-JP"/>
          </w:rPr>
          <w:tab/>
        </w:r>
        <w:r w:rsidRPr="0093519B">
          <w:rPr>
            <w:rStyle w:val="Hyperlink"/>
            <w:noProof/>
            <w:u w:val="none"/>
          </w:rPr>
          <w:t>Halaman Setting</w:t>
        </w:r>
        <w:r w:rsidRPr="0093519B">
          <w:rPr>
            <w:noProof/>
            <w:webHidden/>
          </w:rPr>
          <w:tab/>
        </w:r>
        <w:r w:rsidR="00970EA5" w:rsidRPr="0093519B">
          <w:rPr>
            <w:noProof/>
            <w:webHidden/>
          </w:rPr>
          <w:tab/>
        </w:r>
        <w:r w:rsidR="00970EA5" w:rsidRPr="0093519B">
          <w:rPr>
            <w:noProof/>
            <w:webHidden/>
          </w:rPr>
          <w:tab/>
        </w:r>
        <w:r w:rsidRPr="0093519B">
          <w:rPr>
            <w:noProof/>
            <w:webHidden/>
          </w:rPr>
          <w:fldChar w:fldCharType="begin"/>
        </w:r>
        <w:r w:rsidRPr="0093519B">
          <w:rPr>
            <w:noProof/>
            <w:webHidden/>
          </w:rPr>
          <w:instrText xml:space="preserve"> PAGEREF _Toc124444560 \h </w:instrText>
        </w:r>
        <w:r w:rsidRPr="0093519B">
          <w:rPr>
            <w:noProof/>
            <w:webHidden/>
          </w:rPr>
        </w:r>
        <w:r w:rsidRPr="0093519B">
          <w:rPr>
            <w:noProof/>
            <w:webHidden/>
          </w:rPr>
          <w:fldChar w:fldCharType="separate"/>
        </w:r>
        <w:r w:rsidRPr="0093519B">
          <w:rPr>
            <w:noProof/>
            <w:webHidden/>
          </w:rPr>
          <w:t>111</w:t>
        </w:r>
        <w:r w:rsidRPr="0093519B">
          <w:rPr>
            <w:noProof/>
            <w:webHidden/>
          </w:rPr>
          <w:fldChar w:fldCharType="end"/>
        </w:r>
      </w:hyperlink>
    </w:p>
    <w:p w14:paraId="7D505A19" w14:textId="4206B169" w:rsidR="00DB6361" w:rsidRPr="0093519B" w:rsidRDefault="00DB6361" w:rsidP="00970EA5">
      <w:pPr>
        <w:pStyle w:val="TOC1"/>
        <w:ind w:left="992"/>
        <w:rPr>
          <w:rFonts w:asciiTheme="minorHAnsi" w:eastAsiaTheme="minorEastAsia" w:hAnsiTheme="minorHAnsi" w:cstheme="minorBidi"/>
          <w:noProof/>
          <w:sz w:val="22"/>
          <w:lang w:eastAsia="ja-JP"/>
        </w:rPr>
      </w:pPr>
      <w:hyperlink w:anchor="_Toc124444561" w:history="1">
        <w:r w:rsidRPr="0093519B">
          <w:rPr>
            <w:rStyle w:val="Hyperlink"/>
            <w:bCs/>
            <w:noProof/>
            <w:u w:val="none"/>
          </w:rPr>
          <w:t>5.8</w:t>
        </w:r>
        <w:r w:rsidRPr="0093519B">
          <w:rPr>
            <w:rFonts w:asciiTheme="minorHAnsi" w:eastAsiaTheme="minorEastAsia" w:hAnsiTheme="minorHAnsi" w:cstheme="minorBidi"/>
            <w:noProof/>
            <w:sz w:val="22"/>
            <w:lang w:eastAsia="ja-JP"/>
          </w:rPr>
          <w:tab/>
        </w:r>
        <w:r w:rsidRPr="0093519B">
          <w:rPr>
            <w:rStyle w:val="Hyperlink"/>
            <w:noProof/>
            <w:u w:val="none"/>
          </w:rPr>
          <w:t>Insert, Update dan Delete pada Model</w:t>
        </w:r>
        <w:r w:rsidR="00970EA5" w:rsidRPr="0093519B">
          <w:rPr>
            <w:rStyle w:val="Hyperlink"/>
            <w:noProof/>
            <w:u w:val="none"/>
          </w:rPr>
          <w:tab/>
        </w:r>
        <w:r w:rsidRPr="0093519B">
          <w:rPr>
            <w:noProof/>
            <w:webHidden/>
          </w:rPr>
          <w:tab/>
        </w:r>
        <w:r w:rsidRPr="0093519B">
          <w:rPr>
            <w:noProof/>
            <w:webHidden/>
          </w:rPr>
          <w:fldChar w:fldCharType="begin"/>
        </w:r>
        <w:r w:rsidRPr="0093519B">
          <w:rPr>
            <w:noProof/>
            <w:webHidden/>
          </w:rPr>
          <w:instrText xml:space="preserve"> PAGEREF _Toc124444561 \h </w:instrText>
        </w:r>
        <w:r w:rsidRPr="0093519B">
          <w:rPr>
            <w:noProof/>
            <w:webHidden/>
          </w:rPr>
        </w:r>
        <w:r w:rsidRPr="0093519B">
          <w:rPr>
            <w:noProof/>
            <w:webHidden/>
          </w:rPr>
          <w:fldChar w:fldCharType="separate"/>
        </w:r>
        <w:r w:rsidRPr="0093519B">
          <w:rPr>
            <w:noProof/>
            <w:webHidden/>
          </w:rPr>
          <w:t>112</w:t>
        </w:r>
        <w:r w:rsidRPr="0093519B">
          <w:rPr>
            <w:noProof/>
            <w:webHidden/>
          </w:rPr>
          <w:fldChar w:fldCharType="end"/>
        </w:r>
      </w:hyperlink>
    </w:p>
    <w:p w14:paraId="0E9D63CD" w14:textId="506C4247" w:rsidR="00DB6361" w:rsidRPr="0093519B" w:rsidRDefault="00DB6361" w:rsidP="00970EA5">
      <w:pPr>
        <w:pStyle w:val="TOC1"/>
        <w:rPr>
          <w:rFonts w:asciiTheme="minorHAnsi" w:eastAsiaTheme="minorEastAsia" w:hAnsiTheme="minorHAnsi" w:cstheme="minorBidi"/>
          <w:noProof/>
          <w:sz w:val="22"/>
          <w:lang w:eastAsia="ja-JP"/>
        </w:rPr>
      </w:pPr>
      <w:hyperlink w:anchor="_Toc124444562" w:history="1">
        <w:r w:rsidRPr="0093519B">
          <w:rPr>
            <w:rStyle w:val="Hyperlink"/>
            <w:noProof/>
            <w:u w:val="none"/>
          </w:rPr>
          <w:t xml:space="preserve">BAB VI </w:t>
        </w:r>
        <w:r w:rsidR="00CB7049" w:rsidRPr="0093519B">
          <w:rPr>
            <w:rStyle w:val="Hyperlink"/>
            <w:noProof/>
            <w:u w:val="none"/>
          </w:rPr>
          <w:tab/>
        </w:r>
        <w:r w:rsidRPr="0093519B">
          <w:rPr>
            <w:rStyle w:val="Hyperlink"/>
            <w:noProof/>
            <w:u w:val="none"/>
          </w:rPr>
          <w:t>PENUTUP</w:t>
        </w:r>
        <w:r w:rsidRPr="0093519B">
          <w:rPr>
            <w:noProof/>
            <w:webHidden/>
          </w:rPr>
          <w:tab/>
        </w:r>
        <w:r w:rsidR="00CB7049" w:rsidRPr="0093519B">
          <w:rPr>
            <w:noProof/>
            <w:webHidden/>
          </w:rPr>
          <w:tab/>
        </w:r>
        <w:r w:rsidR="00CB7049" w:rsidRPr="0093519B">
          <w:rPr>
            <w:noProof/>
            <w:webHidden/>
          </w:rPr>
          <w:tab/>
        </w:r>
        <w:r w:rsidR="00CB7049" w:rsidRPr="0093519B">
          <w:rPr>
            <w:noProof/>
            <w:webHidden/>
          </w:rPr>
          <w:tab/>
        </w:r>
        <w:r w:rsidR="00CB7049" w:rsidRPr="0093519B">
          <w:rPr>
            <w:noProof/>
            <w:webHidden/>
          </w:rPr>
          <w:tab/>
        </w:r>
        <w:r w:rsidRPr="0093519B">
          <w:rPr>
            <w:noProof/>
            <w:webHidden/>
          </w:rPr>
          <w:fldChar w:fldCharType="begin"/>
        </w:r>
        <w:r w:rsidRPr="0093519B">
          <w:rPr>
            <w:noProof/>
            <w:webHidden/>
          </w:rPr>
          <w:instrText xml:space="preserve"> PAGEREF _Toc124444562 \h </w:instrText>
        </w:r>
        <w:r w:rsidRPr="0093519B">
          <w:rPr>
            <w:noProof/>
            <w:webHidden/>
          </w:rPr>
        </w:r>
        <w:r w:rsidRPr="0093519B">
          <w:rPr>
            <w:noProof/>
            <w:webHidden/>
          </w:rPr>
          <w:fldChar w:fldCharType="separate"/>
        </w:r>
        <w:r w:rsidRPr="0093519B">
          <w:rPr>
            <w:noProof/>
            <w:webHidden/>
          </w:rPr>
          <w:t>116</w:t>
        </w:r>
        <w:r w:rsidRPr="0093519B">
          <w:rPr>
            <w:noProof/>
            <w:webHidden/>
          </w:rPr>
          <w:fldChar w:fldCharType="end"/>
        </w:r>
      </w:hyperlink>
    </w:p>
    <w:p w14:paraId="470A668B" w14:textId="0EE0F865" w:rsidR="00DB6361" w:rsidRPr="0093519B" w:rsidRDefault="00CB7049" w:rsidP="00970EA5">
      <w:pPr>
        <w:pStyle w:val="TOC1"/>
        <w:rPr>
          <w:rFonts w:asciiTheme="minorHAnsi" w:eastAsiaTheme="minorEastAsia" w:hAnsiTheme="minorHAnsi" w:cstheme="minorBidi"/>
          <w:noProof/>
          <w:sz w:val="22"/>
          <w:lang w:eastAsia="ja-JP"/>
        </w:rPr>
      </w:pPr>
      <w:r w:rsidRPr="0093519B">
        <w:rPr>
          <w:rStyle w:val="Hyperlink"/>
          <w:noProof/>
          <w:u w:val="none"/>
        </w:rPr>
        <w:tab/>
      </w:r>
      <w:r w:rsidRPr="0093519B">
        <w:rPr>
          <w:rStyle w:val="Hyperlink"/>
          <w:noProof/>
          <w:u w:val="none"/>
        </w:rPr>
        <w:tab/>
      </w:r>
      <w:hyperlink w:anchor="_Toc124444563" w:history="1">
        <w:r w:rsidR="00DB6361" w:rsidRPr="0093519B">
          <w:rPr>
            <w:rStyle w:val="Hyperlink"/>
            <w:bCs/>
            <w:noProof/>
            <w:u w:val="none"/>
          </w:rPr>
          <w:t>6.1</w:t>
        </w:r>
        <w:r w:rsidR="00DB6361" w:rsidRPr="0093519B">
          <w:rPr>
            <w:rFonts w:asciiTheme="minorHAnsi" w:eastAsiaTheme="minorEastAsia" w:hAnsiTheme="minorHAnsi" w:cstheme="minorBidi"/>
            <w:noProof/>
            <w:sz w:val="22"/>
            <w:lang w:eastAsia="ja-JP"/>
          </w:rPr>
          <w:tab/>
        </w:r>
        <w:r w:rsidR="00DB6361" w:rsidRPr="0093519B">
          <w:rPr>
            <w:rStyle w:val="Hyperlink"/>
            <w:noProof/>
            <w:u w:val="none"/>
          </w:rPr>
          <w:t>Kesimpulan</w:t>
        </w:r>
        <w:r w:rsidR="00DB6361" w:rsidRPr="0093519B">
          <w:rPr>
            <w:noProof/>
            <w:webHidden/>
          </w:rPr>
          <w:tab/>
        </w:r>
        <w:r w:rsidRPr="0093519B">
          <w:rPr>
            <w:noProof/>
            <w:webHidden/>
          </w:rPr>
          <w:tab/>
        </w:r>
        <w:r w:rsidRPr="0093519B">
          <w:rPr>
            <w:noProof/>
            <w:webHidden/>
          </w:rPr>
          <w:tab/>
        </w:r>
        <w:r w:rsidRPr="0093519B">
          <w:rPr>
            <w:noProof/>
            <w:webHidden/>
          </w:rPr>
          <w:tab/>
        </w:r>
        <w:r w:rsidR="00DB6361" w:rsidRPr="0093519B">
          <w:rPr>
            <w:noProof/>
            <w:webHidden/>
          </w:rPr>
          <w:fldChar w:fldCharType="begin"/>
        </w:r>
        <w:r w:rsidR="00DB6361" w:rsidRPr="0093519B">
          <w:rPr>
            <w:noProof/>
            <w:webHidden/>
          </w:rPr>
          <w:instrText xml:space="preserve"> PAGEREF _Toc124444563 \h </w:instrText>
        </w:r>
        <w:r w:rsidR="00DB6361" w:rsidRPr="0093519B">
          <w:rPr>
            <w:noProof/>
            <w:webHidden/>
          </w:rPr>
        </w:r>
        <w:r w:rsidR="00DB6361" w:rsidRPr="0093519B">
          <w:rPr>
            <w:noProof/>
            <w:webHidden/>
          </w:rPr>
          <w:fldChar w:fldCharType="separate"/>
        </w:r>
        <w:r w:rsidR="00DB6361" w:rsidRPr="0093519B">
          <w:rPr>
            <w:noProof/>
            <w:webHidden/>
          </w:rPr>
          <w:t>116</w:t>
        </w:r>
        <w:r w:rsidR="00DB6361" w:rsidRPr="0093519B">
          <w:rPr>
            <w:noProof/>
            <w:webHidden/>
          </w:rPr>
          <w:fldChar w:fldCharType="end"/>
        </w:r>
      </w:hyperlink>
    </w:p>
    <w:p w14:paraId="750CCFBD" w14:textId="1602FFDB" w:rsidR="00DB6361" w:rsidRPr="0093519B" w:rsidRDefault="00CB7049" w:rsidP="00970EA5">
      <w:pPr>
        <w:pStyle w:val="TOC1"/>
        <w:rPr>
          <w:rFonts w:asciiTheme="minorHAnsi" w:eastAsiaTheme="minorEastAsia" w:hAnsiTheme="minorHAnsi" w:cstheme="minorBidi"/>
          <w:noProof/>
          <w:sz w:val="22"/>
          <w:lang w:eastAsia="ja-JP"/>
        </w:rPr>
      </w:pPr>
      <w:r w:rsidRPr="0093519B">
        <w:rPr>
          <w:rStyle w:val="Hyperlink"/>
          <w:noProof/>
          <w:u w:val="none"/>
        </w:rPr>
        <w:tab/>
      </w:r>
      <w:r w:rsidRPr="0093519B">
        <w:rPr>
          <w:rStyle w:val="Hyperlink"/>
          <w:noProof/>
          <w:u w:val="none"/>
        </w:rPr>
        <w:tab/>
      </w:r>
      <w:hyperlink w:anchor="_Toc124444564" w:history="1">
        <w:r w:rsidR="00DB6361" w:rsidRPr="0093519B">
          <w:rPr>
            <w:rStyle w:val="Hyperlink"/>
            <w:bCs/>
            <w:noProof/>
            <w:u w:val="none"/>
          </w:rPr>
          <w:t>6.2</w:t>
        </w:r>
        <w:r w:rsidR="00DB6361" w:rsidRPr="0093519B">
          <w:rPr>
            <w:rFonts w:asciiTheme="minorHAnsi" w:eastAsiaTheme="minorEastAsia" w:hAnsiTheme="minorHAnsi" w:cstheme="minorBidi"/>
            <w:noProof/>
            <w:sz w:val="22"/>
            <w:lang w:eastAsia="ja-JP"/>
          </w:rPr>
          <w:tab/>
        </w:r>
        <w:r w:rsidR="00DB6361" w:rsidRPr="0093519B">
          <w:rPr>
            <w:rStyle w:val="Hyperlink"/>
            <w:noProof/>
            <w:u w:val="none"/>
          </w:rPr>
          <w:t>Saran</w:t>
        </w:r>
        <w:r w:rsidRPr="0093519B">
          <w:rPr>
            <w:rStyle w:val="Hyperlink"/>
            <w:noProof/>
            <w:u w:val="none"/>
          </w:rPr>
          <w:tab/>
        </w:r>
        <w:r w:rsidRPr="0093519B">
          <w:rPr>
            <w:rStyle w:val="Hyperlink"/>
            <w:noProof/>
            <w:u w:val="none"/>
          </w:rPr>
          <w:tab/>
        </w:r>
        <w:r w:rsidRPr="0093519B">
          <w:rPr>
            <w:rStyle w:val="Hyperlink"/>
            <w:noProof/>
            <w:u w:val="none"/>
          </w:rPr>
          <w:tab/>
        </w:r>
        <w:r w:rsidRPr="0093519B">
          <w:rPr>
            <w:rStyle w:val="Hyperlink"/>
            <w:noProof/>
            <w:u w:val="none"/>
          </w:rPr>
          <w:tab/>
        </w:r>
        <w:r w:rsidR="00DB6361" w:rsidRPr="0093519B">
          <w:rPr>
            <w:noProof/>
            <w:webHidden/>
          </w:rPr>
          <w:tab/>
        </w:r>
        <w:r w:rsidR="00DB6361" w:rsidRPr="0093519B">
          <w:rPr>
            <w:noProof/>
            <w:webHidden/>
          </w:rPr>
          <w:fldChar w:fldCharType="begin"/>
        </w:r>
        <w:r w:rsidR="00DB6361" w:rsidRPr="0093519B">
          <w:rPr>
            <w:noProof/>
            <w:webHidden/>
          </w:rPr>
          <w:instrText xml:space="preserve"> PAGEREF _Toc124444564 \h </w:instrText>
        </w:r>
        <w:r w:rsidR="00DB6361" w:rsidRPr="0093519B">
          <w:rPr>
            <w:noProof/>
            <w:webHidden/>
          </w:rPr>
        </w:r>
        <w:r w:rsidR="00DB6361" w:rsidRPr="0093519B">
          <w:rPr>
            <w:noProof/>
            <w:webHidden/>
          </w:rPr>
          <w:fldChar w:fldCharType="separate"/>
        </w:r>
        <w:r w:rsidR="00DB6361" w:rsidRPr="0093519B">
          <w:rPr>
            <w:noProof/>
            <w:webHidden/>
          </w:rPr>
          <w:t>117</w:t>
        </w:r>
        <w:r w:rsidR="00DB6361" w:rsidRPr="0093519B">
          <w:rPr>
            <w:noProof/>
            <w:webHidden/>
          </w:rPr>
          <w:fldChar w:fldCharType="end"/>
        </w:r>
      </w:hyperlink>
    </w:p>
    <w:p w14:paraId="078A7F6C" w14:textId="6FB52B90" w:rsidR="00DB6361" w:rsidRPr="0093519B" w:rsidRDefault="00DB6361" w:rsidP="00970EA5">
      <w:pPr>
        <w:pStyle w:val="TOC1"/>
        <w:rPr>
          <w:rFonts w:asciiTheme="minorHAnsi" w:eastAsiaTheme="minorEastAsia" w:hAnsiTheme="minorHAnsi" w:cstheme="minorBidi"/>
          <w:noProof/>
          <w:sz w:val="22"/>
          <w:lang w:eastAsia="ja-JP"/>
        </w:rPr>
      </w:pPr>
      <w:hyperlink w:anchor="_Toc124444565" w:history="1">
        <w:r w:rsidRPr="0093519B">
          <w:rPr>
            <w:rStyle w:val="Hyperlink"/>
            <w:noProof/>
            <w:u w:val="none"/>
          </w:rPr>
          <w:t>DAFTAR PUSTAKA</w:t>
        </w:r>
        <w:r w:rsidRPr="0093519B">
          <w:rPr>
            <w:noProof/>
            <w:webHidden/>
          </w:rPr>
          <w:tab/>
        </w:r>
        <w:r w:rsidR="00CB7049" w:rsidRPr="0093519B">
          <w:rPr>
            <w:noProof/>
            <w:webHidden/>
          </w:rPr>
          <w:tab/>
        </w:r>
        <w:r w:rsidR="00CB7049" w:rsidRPr="0093519B">
          <w:rPr>
            <w:noProof/>
            <w:webHidden/>
          </w:rPr>
          <w:tab/>
        </w:r>
        <w:r w:rsidR="00CB7049" w:rsidRPr="0093519B">
          <w:rPr>
            <w:noProof/>
            <w:webHidden/>
          </w:rPr>
          <w:tab/>
        </w:r>
        <w:r w:rsidR="00CB7049" w:rsidRPr="0093519B">
          <w:rPr>
            <w:noProof/>
            <w:webHidden/>
          </w:rPr>
          <w:tab/>
        </w:r>
        <w:r w:rsidRPr="0093519B">
          <w:rPr>
            <w:noProof/>
            <w:webHidden/>
          </w:rPr>
          <w:fldChar w:fldCharType="begin"/>
        </w:r>
        <w:r w:rsidRPr="0093519B">
          <w:rPr>
            <w:noProof/>
            <w:webHidden/>
          </w:rPr>
          <w:instrText xml:space="preserve"> PAGEREF _Toc124444565 \h </w:instrText>
        </w:r>
        <w:r w:rsidRPr="0093519B">
          <w:rPr>
            <w:noProof/>
            <w:webHidden/>
          </w:rPr>
        </w:r>
        <w:r w:rsidRPr="0093519B">
          <w:rPr>
            <w:noProof/>
            <w:webHidden/>
          </w:rPr>
          <w:fldChar w:fldCharType="separate"/>
        </w:r>
        <w:r w:rsidRPr="0093519B">
          <w:rPr>
            <w:noProof/>
            <w:webHidden/>
          </w:rPr>
          <w:t>118</w:t>
        </w:r>
        <w:r w:rsidRPr="0093519B">
          <w:rPr>
            <w:noProof/>
            <w:webHidden/>
          </w:rPr>
          <w:fldChar w:fldCharType="end"/>
        </w:r>
      </w:hyperlink>
    </w:p>
    <w:p w14:paraId="5021CFBB" w14:textId="67470C27" w:rsidR="00C30B61" w:rsidRPr="00DB7978" w:rsidRDefault="00B74215" w:rsidP="00DB6361">
      <w:pPr>
        <w:pStyle w:val="STTSJudulBab"/>
        <w:tabs>
          <w:tab w:val="left" w:pos="709"/>
          <w:tab w:val="left" w:pos="992"/>
          <w:tab w:val="left" w:pos="1559"/>
          <w:tab w:val="left" w:pos="2268"/>
          <w:tab w:val="right" w:leader="dot" w:pos="7229"/>
          <w:tab w:val="right" w:pos="7938"/>
        </w:tabs>
        <w:rPr>
          <w:highlight w:val="red"/>
        </w:rPr>
      </w:pPr>
      <w:r>
        <w:rPr>
          <w:highlight w:val="red"/>
        </w:rPr>
        <w:fldChar w:fldCharType="end"/>
      </w:r>
      <w:r w:rsidR="00C30B61" w:rsidRPr="00DB7978">
        <w:rPr>
          <w:highlight w:val="red"/>
        </w:rPr>
        <w:br w:type="page"/>
      </w:r>
      <w:bookmarkStart w:id="3" w:name="_Toc124444490"/>
      <w:r w:rsidR="00C30B61" w:rsidRPr="00E243BA">
        <w:lastRenderedPageBreak/>
        <w:t>DAFTAR GAMBAR</w:t>
      </w:r>
      <w:bookmarkEnd w:id="3"/>
    </w:p>
    <w:p w14:paraId="3C2B1758" w14:textId="77777777" w:rsidR="00C30B61" w:rsidRPr="00DB7978" w:rsidRDefault="00C30B61" w:rsidP="00560E13">
      <w:pPr>
        <w:pStyle w:val="STTSJudulBab"/>
        <w:rPr>
          <w:highlight w:val="red"/>
        </w:rPr>
      </w:pPr>
    </w:p>
    <w:p w14:paraId="5C2B5FB6" w14:textId="77777777" w:rsidR="00C30B61" w:rsidRPr="00560E13" w:rsidRDefault="00C30B61" w:rsidP="00D85FF9">
      <w:pPr>
        <w:pStyle w:val="STTSKeteranganDaftar"/>
        <w:tabs>
          <w:tab w:val="right" w:pos="7938"/>
        </w:tabs>
      </w:pPr>
      <w:r w:rsidRPr="00560E13">
        <w:t>Gambar</w:t>
      </w:r>
      <w:r w:rsidRPr="00560E13">
        <w:tab/>
        <w:t>Halaman</w:t>
      </w:r>
    </w:p>
    <w:p w14:paraId="23F9BD0A" w14:textId="021C5C08" w:rsidR="00735BCB" w:rsidRDefault="00735BCB" w:rsidP="00970EA5">
      <w:pPr>
        <w:pStyle w:val="TOC1"/>
        <w:rPr>
          <w:rFonts w:asciiTheme="minorHAnsi" w:eastAsiaTheme="minorEastAsia" w:hAnsiTheme="minorHAnsi" w:cstheme="minorBidi"/>
          <w:noProof/>
          <w:sz w:val="22"/>
          <w:lang w:eastAsia="ja-JP"/>
        </w:rPr>
      </w:pPr>
      <w:r>
        <w:rPr>
          <w:highlight w:val="red"/>
        </w:rPr>
        <w:fldChar w:fldCharType="begin"/>
      </w:r>
      <w:r>
        <w:rPr>
          <w:highlight w:val="red"/>
        </w:rPr>
        <w:instrText xml:space="preserve"> TOC \h \z \t "Gambar Desc,1" </w:instrText>
      </w:r>
      <w:r>
        <w:rPr>
          <w:highlight w:val="red"/>
        </w:rPr>
        <w:fldChar w:fldCharType="separate"/>
      </w:r>
      <w:hyperlink w:anchor="_Toc124436882" w:history="1">
        <w:r w:rsidRPr="00AF53E4">
          <w:rPr>
            <w:rStyle w:val="Hyperlink"/>
            <w:noProof/>
          </w:rPr>
          <w:t xml:space="preserve">1.1 </w:t>
        </w:r>
        <w:r w:rsidR="0009151A">
          <w:rPr>
            <w:rStyle w:val="Hyperlink"/>
            <w:noProof/>
          </w:rPr>
          <w:tab/>
        </w:r>
        <w:r w:rsidRPr="00AF53E4">
          <w:rPr>
            <w:rStyle w:val="Hyperlink"/>
            <w:noProof/>
          </w:rPr>
          <w:t>Metodologi Waterfall</w:t>
        </w:r>
        <w:r>
          <w:rPr>
            <w:noProof/>
            <w:webHidden/>
          </w:rPr>
          <w:tab/>
        </w:r>
        <w:r w:rsidR="00D80D54">
          <w:rPr>
            <w:noProof/>
            <w:webHidden/>
          </w:rPr>
          <w:tab/>
        </w:r>
        <w:r w:rsidR="00297E32">
          <w:rPr>
            <w:noProof/>
            <w:webHidden/>
          </w:rPr>
          <w:tab/>
        </w:r>
        <w:r w:rsidR="00297E32">
          <w:rPr>
            <w:noProof/>
            <w:webHidden/>
          </w:rPr>
          <w:tab/>
        </w:r>
        <w:r>
          <w:rPr>
            <w:noProof/>
            <w:webHidden/>
          </w:rPr>
          <w:fldChar w:fldCharType="begin"/>
        </w:r>
        <w:r>
          <w:rPr>
            <w:noProof/>
            <w:webHidden/>
          </w:rPr>
          <w:instrText xml:space="preserve"> PAGEREF _Toc124436882 \h </w:instrText>
        </w:r>
        <w:r>
          <w:rPr>
            <w:noProof/>
            <w:webHidden/>
          </w:rPr>
        </w:r>
        <w:r>
          <w:rPr>
            <w:noProof/>
            <w:webHidden/>
          </w:rPr>
          <w:fldChar w:fldCharType="separate"/>
        </w:r>
        <w:r>
          <w:rPr>
            <w:noProof/>
            <w:webHidden/>
          </w:rPr>
          <w:t>5</w:t>
        </w:r>
        <w:r>
          <w:rPr>
            <w:noProof/>
            <w:webHidden/>
          </w:rPr>
          <w:fldChar w:fldCharType="end"/>
        </w:r>
      </w:hyperlink>
    </w:p>
    <w:p w14:paraId="3ED5F6B5" w14:textId="28064BDD" w:rsidR="00735BCB" w:rsidRDefault="00735BCB" w:rsidP="00970EA5">
      <w:pPr>
        <w:pStyle w:val="TOC1"/>
        <w:rPr>
          <w:rFonts w:asciiTheme="minorHAnsi" w:eastAsiaTheme="minorEastAsia" w:hAnsiTheme="minorHAnsi" w:cstheme="minorBidi"/>
          <w:noProof/>
          <w:sz w:val="22"/>
          <w:lang w:eastAsia="ja-JP"/>
        </w:rPr>
      </w:pPr>
      <w:hyperlink w:anchor="_Toc124436883" w:history="1">
        <w:r w:rsidRPr="00AF53E4">
          <w:rPr>
            <w:rStyle w:val="Hyperlink"/>
            <w:noProof/>
          </w:rPr>
          <w:t xml:space="preserve">2.1 </w:t>
        </w:r>
        <w:r w:rsidR="0009151A">
          <w:rPr>
            <w:rStyle w:val="Hyperlink"/>
            <w:noProof/>
          </w:rPr>
          <w:tab/>
        </w:r>
        <w:r w:rsidRPr="00AF53E4">
          <w:rPr>
            <w:rStyle w:val="Hyperlink"/>
            <w:noProof/>
          </w:rPr>
          <w:t>Contoh Surat Perintah Kerja PT. Adiputro Wirasejati</w:t>
        </w:r>
        <w:r>
          <w:rPr>
            <w:noProof/>
            <w:webHidden/>
          </w:rPr>
          <w:tab/>
        </w:r>
        <w:r w:rsidR="00D80D54">
          <w:rPr>
            <w:noProof/>
            <w:webHidden/>
          </w:rPr>
          <w:tab/>
        </w:r>
        <w:r>
          <w:rPr>
            <w:noProof/>
            <w:webHidden/>
          </w:rPr>
          <w:fldChar w:fldCharType="begin"/>
        </w:r>
        <w:r>
          <w:rPr>
            <w:noProof/>
            <w:webHidden/>
          </w:rPr>
          <w:instrText xml:space="preserve"> PAGEREF _Toc124436883 \h </w:instrText>
        </w:r>
        <w:r>
          <w:rPr>
            <w:noProof/>
            <w:webHidden/>
          </w:rPr>
        </w:r>
        <w:r>
          <w:rPr>
            <w:noProof/>
            <w:webHidden/>
          </w:rPr>
          <w:fldChar w:fldCharType="separate"/>
        </w:r>
        <w:r>
          <w:rPr>
            <w:noProof/>
            <w:webHidden/>
          </w:rPr>
          <w:t>10</w:t>
        </w:r>
        <w:r>
          <w:rPr>
            <w:noProof/>
            <w:webHidden/>
          </w:rPr>
          <w:fldChar w:fldCharType="end"/>
        </w:r>
      </w:hyperlink>
    </w:p>
    <w:p w14:paraId="316661EF" w14:textId="3D0BD94D" w:rsidR="00735BCB" w:rsidRDefault="00735BCB" w:rsidP="00970EA5">
      <w:pPr>
        <w:pStyle w:val="TOC1"/>
        <w:rPr>
          <w:rFonts w:asciiTheme="minorHAnsi" w:eastAsiaTheme="minorEastAsia" w:hAnsiTheme="minorHAnsi" w:cstheme="minorBidi"/>
          <w:noProof/>
          <w:sz w:val="22"/>
          <w:lang w:eastAsia="ja-JP"/>
        </w:rPr>
      </w:pPr>
      <w:hyperlink w:anchor="_Toc124436884" w:history="1">
        <w:r w:rsidRPr="00AF53E4">
          <w:rPr>
            <w:rStyle w:val="Hyperlink"/>
            <w:noProof/>
          </w:rPr>
          <w:t xml:space="preserve">2.2 </w:t>
        </w:r>
        <w:r w:rsidR="0009151A">
          <w:rPr>
            <w:rStyle w:val="Hyperlink"/>
            <w:noProof/>
          </w:rPr>
          <w:tab/>
        </w:r>
        <w:r w:rsidRPr="00AF53E4">
          <w:rPr>
            <w:rStyle w:val="Hyperlink"/>
            <w:noProof/>
          </w:rPr>
          <w:t>Alur Proses MVC</w:t>
        </w:r>
        <w:r w:rsidR="00D80D54">
          <w:rPr>
            <w:rStyle w:val="Hyperlink"/>
            <w:noProof/>
          </w:rPr>
          <w:tab/>
        </w:r>
        <w:r>
          <w:rPr>
            <w:noProof/>
            <w:webHidden/>
          </w:rPr>
          <w:tab/>
        </w:r>
        <w:r w:rsidR="00297E32">
          <w:rPr>
            <w:noProof/>
            <w:webHidden/>
          </w:rPr>
          <w:tab/>
        </w:r>
        <w:r w:rsidR="00297E32">
          <w:rPr>
            <w:noProof/>
            <w:webHidden/>
          </w:rPr>
          <w:tab/>
        </w:r>
        <w:r>
          <w:rPr>
            <w:noProof/>
            <w:webHidden/>
          </w:rPr>
          <w:fldChar w:fldCharType="begin"/>
        </w:r>
        <w:r>
          <w:rPr>
            <w:noProof/>
            <w:webHidden/>
          </w:rPr>
          <w:instrText xml:space="preserve"> PAGEREF _Toc124436884 \h </w:instrText>
        </w:r>
        <w:r>
          <w:rPr>
            <w:noProof/>
            <w:webHidden/>
          </w:rPr>
        </w:r>
        <w:r>
          <w:rPr>
            <w:noProof/>
            <w:webHidden/>
          </w:rPr>
          <w:fldChar w:fldCharType="separate"/>
        </w:r>
        <w:r>
          <w:rPr>
            <w:noProof/>
            <w:webHidden/>
          </w:rPr>
          <w:t>16</w:t>
        </w:r>
        <w:r>
          <w:rPr>
            <w:noProof/>
            <w:webHidden/>
          </w:rPr>
          <w:fldChar w:fldCharType="end"/>
        </w:r>
      </w:hyperlink>
    </w:p>
    <w:p w14:paraId="3FC7E20B" w14:textId="4AD8BF76" w:rsidR="00735BCB" w:rsidRDefault="00735BCB" w:rsidP="00970EA5">
      <w:pPr>
        <w:pStyle w:val="TOC1"/>
        <w:rPr>
          <w:rFonts w:asciiTheme="minorHAnsi" w:eastAsiaTheme="minorEastAsia" w:hAnsiTheme="minorHAnsi" w:cstheme="minorBidi"/>
          <w:noProof/>
          <w:sz w:val="22"/>
          <w:lang w:eastAsia="ja-JP"/>
        </w:rPr>
      </w:pPr>
      <w:hyperlink w:anchor="_Toc124436885" w:history="1">
        <w:r w:rsidRPr="00AF53E4">
          <w:rPr>
            <w:rStyle w:val="Hyperlink"/>
            <w:noProof/>
          </w:rPr>
          <w:t xml:space="preserve">3.1 </w:t>
        </w:r>
        <w:r w:rsidR="0009151A">
          <w:rPr>
            <w:rStyle w:val="Hyperlink"/>
            <w:noProof/>
          </w:rPr>
          <w:tab/>
        </w:r>
        <w:r w:rsidRPr="00AF53E4">
          <w:rPr>
            <w:rStyle w:val="Hyperlink"/>
            <w:noProof/>
          </w:rPr>
          <w:t xml:space="preserve">Alur </w:t>
        </w:r>
        <w:r w:rsidR="0009151A">
          <w:rPr>
            <w:rStyle w:val="Hyperlink"/>
            <w:noProof/>
          </w:rPr>
          <w:t>S</w:t>
        </w:r>
        <w:r w:rsidRPr="00AF53E4">
          <w:rPr>
            <w:rStyle w:val="Hyperlink"/>
            <w:noProof/>
          </w:rPr>
          <w:t xml:space="preserve">istem yang </w:t>
        </w:r>
        <w:r w:rsidR="0009151A">
          <w:rPr>
            <w:rStyle w:val="Hyperlink"/>
            <w:noProof/>
          </w:rPr>
          <w:t>S</w:t>
        </w:r>
        <w:r w:rsidRPr="00AF53E4">
          <w:rPr>
            <w:rStyle w:val="Hyperlink"/>
            <w:noProof/>
          </w:rPr>
          <w:t xml:space="preserve">edang </w:t>
        </w:r>
        <w:r w:rsidR="0009151A">
          <w:rPr>
            <w:rStyle w:val="Hyperlink"/>
            <w:noProof/>
          </w:rPr>
          <w:t>B</w:t>
        </w:r>
        <w:r w:rsidRPr="00AF53E4">
          <w:rPr>
            <w:rStyle w:val="Hyperlink"/>
            <w:noProof/>
          </w:rPr>
          <w:t>erjalan</w:t>
        </w:r>
        <w:r>
          <w:rPr>
            <w:noProof/>
            <w:webHidden/>
          </w:rPr>
          <w:tab/>
        </w:r>
        <w:r w:rsidR="00D80D54">
          <w:rPr>
            <w:noProof/>
            <w:webHidden/>
          </w:rPr>
          <w:tab/>
        </w:r>
        <w:r>
          <w:rPr>
            <w:noProof/>
            <w:webHidden/>
          </w:rPr>
          <w:fldChar w:fldCharType="begin"/>
        </w:r>
        <w:r>
          <w:rPr>
            <w:noProof/>
            <w:webHidden/>
          </w:rPr>
          <w:instrText xml:space="preserve"> PAGEREF _Toc124436885 \h </w:instrText>
        </w:r>
        <w:r>
          <w:rPr>
            <w:noProof/>
            <w:webHidden/>
          </w:rPr>
        </w:r>
        <w:r>
          <w:rPr>
            <w:noProof/>
            <w:webHidden/>
          </w:rPr>
          <w:fldChar w:fldCharType="separate"/>
        </w:r>
        <w:r>
          <w:rPr>
            <w:noProof/>
            <w:webHidden/>
          </w:rPr>
          <w:t>18</w:t>
        </w:r>
        <w:r>
          <w:rPr>
            <w:noProof/>
            <w:webHidden/>
          </w:rPr>
          <w:fldChar w:fldCharType="end"/>
        </w:r>
      </w:hyperlink>
    </w:p>
    <w:p w14:paraId="7237A020" w14:textId="2335EB6F" w:rsidR="00735BCB" w:rsidRDefault="00735BCB" w:rsidP="00970EA5">
      <w:pPr>
        <w:pStyle w:val="TOC1"/>
        <w:rPr>
          <w:rFonts w:asciiTheme="minorHAnsi" w:eastAsiaTheme="minorEastAsia" w:hAnsiTheme="minorHAnsi" w:cstheme="minorBidi"/>
          <w:noProof/>
          <w:sz w:val="22"/>
          <w:lang w:eastAsia="ja-JP"/>
        </w:rPr>
      </w:pPr>
      <w:hyperlink w:anchor="_Toc124436886" w:history="1">
        <w:r w:rsidRPr="00AF53E4">
          <w:rPr>
            <w:rStyle w:val="Hyperlink"/>
            <w:noProof/>
          </w:rPr>
          <w:t xml:space="preserve">3.2 </w:t>
        </w:r>
        <w:r w:rsidR="0009151A">
          <w:rPr>
            <w:rStyle w:val="Hyperlink"/>
            <w:noProof/>
          </w:rPr>
          <w:tab/>
        </w:r>
        <w:r w:rsidRPr="00AF53E4">
          <w:rPr>
            <w:rStyle w:val="Hyperlink"/>
            <w:noProof/>
          </w:rPr>
          <w:t>Flow Login</w:t>
        </w:r>
        <w:r w:rsidR="00D80D54">
          <w:rPr>
            <w:rStyle w:val="Hyperlink"/>
            <w:noProof/>
          </w:rPr>
          <w:tab/>
        </w:r>
        <w:r>
          <w:rPr>
            <w:noProof/>
            <w:webHidden/>
          </w:rPr>
          <w:tab/>
        </w:r>
        <w:r w:rsidR="00297E32">
          <w:rPr>
            <w:noProof/>
            <w:webHidden/>
          </w:rPr>
          <w:tab/>
        </w:r>
        <w:r w:rsidR="00297E32">
          <w:rPr>
            <w:noProof/>
            <w:webHidden/>
          </w:rPr>
          <w:tab/>
        </w:r>
        <w:r w:rsidR="00297E32">
          <w:rPr>
            <w:noProof/>
            <w:webHidden/>
          </w:rPr>
          <w:tab/>
        </w:r>
        <w:r>
          <w:rPr>
            <w:noProof/>
            <w:webHidden/>
          </w:rPr>
          <w:fldChar w:fldCharType="begin"/>
        </w:r>
        <w:r>
          <w:rPr>
            <w:noProof/>
            <w:webHidden/>
          </w:rPr>
          <w:instrText xml:space="preserve"> PAGEREF _Toc124436886 \h </w:instrText>
        </w:r>
        <w:r>
          <w:rPr>
            <w:noProof/>
            <w:webHidden/>
          </w:rPr>
        </w:r>
        <w:r>
          <w:rPr>
            <w:noProof/>
            <w:webHidden/>
          </w:rPr>
          <w:fldChar w:fldCharType="separate"/>
        </w:r>
        <w:r>
          <w:rPr>
            <w:noProof/>
            <w:webHidden/>
          </w:rPr>
          <w:t>22</w:t>
        </w:r>
        <w:r>
          <w:rPr>
            <w:noProof/>
            <w:webHidden/>
          </w:rPr>
          <w:fldChar w:fldCharType="end"/>
        </w:r>
      </w:hyperlink>
    </w:p>
    <w:p w14:paraId="5B06ED8D" w14:textId="18264F92" w:rsidR="00735BCB" w:rsidRDefault="00735BCB" w:rsidP="00970EA5">
      <w:pPr>
        <w:pStyle w:val="TOC1"/>
        <w:rPr>
          <w:rFonts w:asciiTheme="minorHAnsi" w:eastAsiaTheme="minorEastAsia" w:hAnsiTheme="minorHAnsi" w:cstheme="minorBidi"/>
          <w:noProof/>
          <w:sz w:val="22"/>
          <w:lang w:eastAsia="ja-JP"/>
        </w:rPr>
      </w:pPr>
      <w:hyperlink w:anchor="_Toc124436887" w:history="1">
        <w:r w:rsidRPr="00AF53E4">
          <w:rPr>
            <w:rStyle w:val="Hyperlink"/>
            <w:noProof/>
          </w:rPr>
          <w:t xml:space="preserve">3.3 </w:t>
        </w:r>
        <w:r w:rsidR="0009151A">
          <w:rPr>
            <w:rStyle w:val="Hyperlink"/>
            <w:noProof/>
          </w:rPr>
          <w:tab/>
        </w:r>
        <w:r w:rsidRPr="00AF53E4">
          <w:rPr>
            <w:rStyle w:val="Hyperlink"/>
            <w:noProof/>
          </w:rPr>
          <w:t>Flow Input Master</w:t>
        </w:r>
        <w:r>
          <w:rPr>
            <w:noProof/>
            <w:webHidden/>
          </w:rPr>
          <w:tab/>
        </w:r>
        <w:r w:rsidR="00D80D54">
          <w:rPr>
            <w:noProof/>
            <w:webHidden/>
          </w:rPr>
          <w:tab/>
        </w:r>
        <w:r w:rsidR="00297E32">
          <w:rPr>
            <w:noProof/>
            <w:webHidden/>
          </w:rPr>
          <w:tab/>
        </w:r>
        <w:r w:rsidR="00297E32">
          <w:rPr>
            <w:noProof/>
            <w:webHidden/>
          </w:rPr>
          <w:tab/>
        </w:r>
        <w:r>
          <w:rPr>
            <w:noProof/>
            <w:webHidden/>
          </w:rPr>
          <w:fldChar w:fldCharType="begin"/>
        </w:r>
        <w:r>
          <w:rPr>
            <w:noProof/>
            <w:webHidden/>
          </w:rPr>
          <w:instrText xml:space="preserve"> PAGEREF _Toc124436887 \h </w:instrText>
        </w:r>
        <w:r>
          <w:rPr>
            <w:noProof/>
            <w:webHidden/>
          </w:rPr>
        </w:r>
        <w:r>
          <w:rPr>
            <w:noProof/>
            <w:webHidden/>
          </w:rPr>
          <w:fldChar w:fldCharType="separate"/>
        </w:r>
        <w:r>
          <w:rPr>
            <w:noProof/>
            <w:webHidden/>
          </w:rPr>
          <w:t>23</w:t>
        </w:r>
        <w:r>
          <w:rPr>
            <w:noProof/>
            <w:webHidden/>
          </w:rPr>
          <w:fldChar w:fldCharType="end"/>
        </w:r>
      </w:hyperlink>
    </w:p>
    <w:p w14:paraId="33D412DD" w14:textId="49097960" w:rsidR="00735BCB" w:rsidRDefault="00735BCB" w:rsidP="00970EA5">
      <w:pPr>
        <w:pStyle w:val="TOC1"/>
        <w:rPr>
          <w:rFonts w:asciiTheme="minorHAnsi" w:eastAsiaTheme="minorEastAsia" w:hAnsiTheme="minorHAnsi" w:cstheme="minorBidi"/>
          <w:noProof/>
          <w:sz w:val="22"/>
          <w:lang w:eastAsia="ja-JP"/>
        </w:rPr>
      </w:pPr>
      <w:hyperlink w:anchor="_Toc124436888" w:history="1">
        <w:r w:rsidRPr="00AF53E4">
          <w:rPr>
            <w:rStyle w:val="Hyperlink"/>
            <w:noProof/>
          </w:rPr>
          <w:t xml:space="preserve">3.4 </w:t>
        </w:r>
        <w:r w:rsidR="0009151A">
          <w:rPr>
            <w:rStyle w:val="Hyperlink"/>
            <w:noProof/>
          </w:rPr>
          <w:tab/>
        </w:r>
        <w:r w:rsidRPr="00AF53E4">
          <w:rPr>
            <w:rStyle w:val="Hyperlink"/>
            <w:noProof/>
          </w:rPr>
          <w:t xml:space="preserve">Flow Input </w:t>
        </w:r>
        <w:r w:rsidR="0009151A">
          <w:rPr>
            <w:rStyle w:val="Hyperlink"/>
            <w:noProof/>
          </w:rPr>
          <w:t>d</w:t>
        </w:r>
        <w:r w:rsidRPr="00AF53E4">
          <w:rPr>
            <w:rStyle w:val="Hyperlink"/>
            <w:noProof/>
          </w:rPr>
          <w:t xml:space="preserve">an </w:t>
        </w:r>
        <w:r w:rsidR="0009151A">
          <w:rPr>
            <w:rStyle w:val="Hyperlink"/>
            <w:noProof/>
          </w:rPr>
          <w:t>K</w:t>
        </w:r>
        <w:r w:rsidRPr="00AF53E4">
          <w:rPr>
            <w:rStyle w:val="Hyperlink"/>
            <w:noProof/>
          </w:rPr>
          <w:t>onversi</w:t>
        </w:r>
        <w:r>
          <w:rPr>
            <w:noProof/>
            <w:webHidden/>
          </w:rPr>
          <w:tab/>
        </w:r>
        <w:r w:rsidR="00D80D54">
          <w:rPr>
            <w:noProof/>
            <w:webHidden/>
          </w:rPr>
          <w:tab/>
        </w:r>
        <w:r w:rsidR="00297E32">
          <w:rPr>
            <w:noProof/>
            <w:webHidden/>
          </w:rPr>
          <w:tab/>
        </w:r>
        <w:r w:rsidR="00297E32">
          <w:rPr>
            <w:noProof/>
            <w:webHidden/>
          </w:rPr>
          <w:tab/>
        </w:r>
        <w:r>
          <w:rPr>
            <w:noProof/>
            <w:webHidden/>
          </w:rPr>
          <w:fldChar w:fldCharType="begin"/>
        </w:r>
        <w:r>
          <w:rPr>
            <w:noProof/>
            <w:webHidden/>
          </w:rPr>
          <w:instrText xml:space="preserve"> PAGEREF _Toc124436888 \h </w:instrText>
        </w:r>
        <w:r>
          <w:rPr>
            <w:noProof/>
            <w:webHidden/>
          </w:rPr>
        </w:r>
        <w:r>
          <w:rPr>
            <w:noProof/>
            <w:webHidden/>
          </w:rPr>
          <w:fldChar w:fldCharType="separate"/>
        </w:r>
        <w:r>
          <w:rPr>
            <w:noProof/>
            <w:webHidden/>
          </w:rPr>
          <w:t>24</w:t>
        </w:r>
        <w:r>
          <w:rPr>
            <w:noProof/>
            <w:webHidden/>
          </w:rPr>
          <w:fldChar w:fldCharType="end"/>
        </w:r>
      </w:hyperlink>
    </w:p>
    <w:p w14:paraId="69E47D8D" w14:textId="65059192" w:rsidR="00735BCB" w:rsidRDefault="00735BCB" w:rsidP="00970EA5">
      <w:pPr>
        <w:pStyle w:val="TOC1"/>
        <w:rPr>
          <w:rFonts w:asciiTheme="minorHAnsi" w:eastAsiaTheme="minorEastAsia" w:hAnsiTheme="minorHAnsi" w:cstheme="minorBidi"/>
          <w:noProof/>
          <w:sz w:val="22"/>
          <w:lang w:eastAsia="ja-JP"/>
        </w:rPr>
      </w:pPr>
      <w:hyperlink w:anchor="_Toc124436889" w:history="1">
        <w:r w:rsidRPr="00AF53E4">
          <w:rPr>
            <w:rStyle w:val="Hyperlink"/>
            <w:noProof/>
          </w:rPr>
          <w:t xml:space="preserve">3.5 </w:t>
        </w:r>
        <w:r w:rsidR="0009151A">
          <w:rPr>
            <w:rStyle w:val="Hyperlink"/>
            <w:noProof/>
          </w:rPr>
          <w:tab/>
        </w:r>
        <w:r w:rsidRPr="00AF53E4">
          <w:rPr>
            <w:rStyle w:val="Hyperlink"/>
            <w:noProof/>
          </w:rPr>
          <w:t>Use Case Role Super Admin</w:t>
        </w:r>
        <w:r>
          <w:rPr>
            <w:noProof/>
            <w:webHidden/>
          </w:rPr>
          <w:tab/>
        </w:r>
        <w:r w:rsidR="00297E32">
          <w:rPr>
            <w:noProof/>
            <w:webHidden/>
          </w:rPr>
          <w:tab/>
        </w:r>
        <w:r w:rsidR="00D80D54">
          <w:rPr>
            <w:noProof/>
            <w:webHidden/>
          </w:rPr>
          <w:tab/>
        </w:r>
        <w:r>
          <w:rPr>
            <w:noProof/>
            <w:webHidden/>
          </w:rPr>
          <w:fldChar w:fldCharType="begin"/>
        </w:r>
        <w:r>
          <w:rPr>
            <w:noProof/>
            <w:webHidden/>
          </w:rPr>
          <w:instrText xml:space="preserve"> PAGEREF _Toc124436889 \h </w:instrText>
        </w:r>
        <w:r>
          <w:rPr>
            <w:noProof/>
            <w:webHidden/>
          </w:rPr>
        </w:r>
        <w:r>
          <w:rPr>
            <w:noProof/>
            <w:webHidden/>
          </w:rPr>
          <w:fldChar w:fldCharType="separate"/>
        </w:r>
        <w:r>
          <w:rPr>
            <w:noProof/>
            <w:webHidden/>
          </w:rPr>
          <w:t>27</w:t>
        </w:r>
        <w:r>
          <w:rPr>
            <w:noProof/>
            <w:webHidden/>
          </w:rPr>
          <w:fldChar w:fldCharType="end"/>
        </w:r>
      </w:hyperlink>
    </w:p>
    <w:p w14:paraId="7DB17F2F" w14:textId="1AAC02D2" w:rsidR="00735BCB" w:rsidRDefault="00735BCB" w:rsidP="00970EA5">
      <w:pPr>
        <w:pStyle w:val="TOC1"/>
        <w:rPr>
          <w:rFonts w:asciiTheme="minorHAnsi" w:eastAsiaTheme="minorEastAsia" w:hAnsiTheme="minorHAnsi" w:cstheme="minorBidi"/>
          <w:noProof/>
          <w:sz w:val="22"/>
          <w:lang w:eastAsia="ja-JP"/>
        </w:rPr>
      </w:pPr>
      <w:hyperlink w:anchor="_Toc124436890" w:history="1">
        <w:r w:rsidRPr="00AF53E4">
          <w:rPr>
            <w:rStyle w:val="Hyperlink"/>
            <w:noProof/>
          </w:rPr>
          <w:t xml:space="preserve">3.6 </w:t>
        </w:r>
        <w:r w:rsidR="0009151A">
          <w:rPr>
            <w:rStyle w:val="Hyperlink"/>
            <w:noProof/>
          </w:rPr>
          <w:tab/>
        </w:r>
        <w:r w:rsidRPr="00AF53E4">
          <w:rPr>
            <w:rStyle w:val="Hyperlink"/>
            <w:noProof/>
          </w:rPr>
          <w:t>Use Case Role Admin</w:t>
        </w:r>
        <w:r>
          <w:rPr>
            <w:noProof/>
            <w:webHidden/>
          </w:rPr>
          <w:tab/>
        </w:r>
        <w:r w:rsidR="00D80D54">
          <w:rPr>
            <w:noProof/>
            <w:webHidden/>
          </w:rPr>
          <w:tab/>
        </w:r>
        <w:r w:rsidR="00297E32">
          <w:rPr>
            <w:noProof/>
            <w:webHidden/>
          </w:rPr>
          <w:tab/>
        </w:r>
        <w:r w:rsidR="00297E32">
          <w:rPr>
            <w:noProof/>
            <w:webHidden/>
          </w:rPr>
          <w:tab/>
        </w:r>
        <w:r>
          <w:rPr>
            <w:noProof/>
            <w:webHidden/>
          </w:rPr>
          <w:fldChar w:fldCharType="begin"/>
        </w:r>
        <w:r>
          <w:rPr>
            <w:noProof/>
            <w:webHidden/>
          </w:rPr>
          <w:instrText xml:space="preserve"> PAGEREF _Toc124436890 \h </w:instrText>
        </w:r>
        <w:r>
          <w:rPr>
            <w:noProof/>
            <w:webHidden/>
          </w:rPr>
        </w:r>
        <w:r>
          <w:rPr>
            <w:noProof/>
            <w:webHidden/>
          </w:rPr>
          <w:fldChar w:fldCharType="separate"/>
        </w:r>
        <w:r>
          <w:rPr>
            <w:noProof/>
            <w:webHidden/>
          </w:rPr>
          <w:t>28</w:t>
        </w:r>
        <w:r>
          <w:rPr>
            <w:noProof/>
            <w:webHidden/>
          </w:rPr>
          <w:fldChar w:fldCharType="end"/>
        </w:r>
      </w:hyperlink>
    </w:p>
    <w:p w14:paraId="1D691CAC" w14:textId="78D6D711" w:rsidR="00735BCB" w:rsidRDefault="00735BCB" w:rsidP="00970EA5">
      <w:pPr>
        <w:pStyle w:val="TOC1"/>
        <w:rPr>
          <w:rFonts w:asciiTheme="minorHAnsi" w:eastAsiaTheme="minorEastAsia" w:hAnsiTheme="minorHAnsi" w:cstheme="minorBidi"/>
          <w:noProof/>
          <w:sz w:val="22"/>
          <w:lang w:eastAsia="ja-JP"/>
        </w:rPr>
      </w:pPr>
      <w:hyperlink w:anchor="_Toc124436891" w:history="1">
        <w:r w:rsidRPr="00AF53E4">
          <w:rPr>
            <w:rStyle w:val="Hyperlink"/>
            <w:noProof/>
          </w:rPr>
          <w:t xml:space="preserve">3.7 </w:t>
        </w:r>
        <w:r w:rsidR="0009151A">
          <w:rPr>
            <w:rStyle w:val="Hyperlink"/>
            <w:noProof/>
          </w:rPr>
          <w:tab/>
        </w:r>
        <w:r w:rsidRPr="00AF53E4">
          <w:rPr>
            <w:rStyle w:val="Hyperlink"/>
            <w:noProof/>
          </w:rPr>
          <w:t>Use Case Role Staff</w:t>
        </w:r>
        <w:r>
          <w:rPr>
            <w:noProof/>
            <w:webHidden/>
          </w:rPr>
          <w:tab/>
        </w:r>
        <w:r w:rsidR="00D80D54">
          <w:rPr>
            <w:noProof/>
            <w:webHidden/>
          </w:rPr>
          <w:tab/>
        </w:r>
        <w:r w:rsidR="00297E32">
          <w:rPr>
            <w:noProof/>
            <w:webHidden/>
          </w:rPr>
          <w:tab/>
        </w:r>
        <w:r w:rsidR="00297E32">
          <w:rPr>
            <w:noProof/>
            <w:webHidden/>
          </w:rPr>
          <w:tab/>
        </w:r>
        <w:r>
          <w:rPr>
            <w:noProof/>
            <w:webHidden/>
          </w:rPr>
          <w:fldChar w:fldCharType="begin"/>
        </w:r>
        <w:r>
          <w:rPr>
            <w:noProof/>
            <w:webHidden/>
          </w:rPr>
          <w:instrText xml:space="preserve"> PAGEREF _Toc124436891 \h </w:instrText>
        </w:r>
        <w:r>
          <w:rPr>
            <w:noProof/>
            <w:webHidden/>
          </w:rPr>
        </w:r>
        <w:r>
          <w:rPr>
            <w:noProof/>
            <w:webHidden/>
          </w:rPr>
          <w:fldChar w:fldCharType="separate"/>
        </w:r>
        <w:r>
          <w:rPr>
            <w:noProof/>
            <w:webHidden/>
          </w:rPr>
          <w:t>29</w:t>
        </w:r>
        <w:r>
          <w:rPr>
            <w:noProof/>
            <w:webHidden/>
          </w:rPr>
          <w:fldChar w:fldCharType="end"/>
        </w:r>
      </w:hyperlink>
    </w:p>
    <w:p w14:paraId="647DA9DB" w14:textId="402C36DA" w:rsidR="00735BCB" w:rsidRDefault="00735BCB" w:rsidP="00970EA5">
      <w:pPr>
        <w:pStyle w:val="TOC1"/>
        <w:rPr>
          <w:rFonts w:asciiTheme="minorHAnsi" w:eastAsiaTheme="minorEastAsia" w:hAnsiTheme="minorHAnsi" w:cstheme="minorBidi"/>
          <w:noProof/>
          <w:sz w:val="22"/>
          <w:lang w:eastAsia="ja-JP"/>
        </w:rPr>
      </w:pPr>
      <w:hyperlink w:anchor="_Toc124436892" w:history="1">
        <w:r w:rsidRPr="00AF53E4">
          <w:rPr>
            <w:rStyle w:val="Hyperlink"/>
            <w:noProof/>
          </w:rPr>
          <w:t xml:space="preserve">4.1 </w:t>
        </w:r>
        <w:r w:rsidR="0009151A">
          <w:rPr>
            <w:rStyle w:val="Hyperlink"/>
            <w:noProof/>
          </w:rPr>
          <w:tab/>
        </w:r>
        <w:r w:rsidRPr="00AF53E4">
          <w:rPr>
            <w:rStyle w:val="Hyperlink"/>
            <w:noProof/>
          </w:rPr>
          <w:t>Desain Arsitektur</w:t>
        </w:r>
        <w:r>
          <w:rPr>
            <w:noProof/>
            <w:webHidden/>
          </w:rPr>
          <w:tab/>
        </w:r>
        <w:r w:rsidR="00D80D54">
          <w:rPr>
            <w:noProof/>
            <w:webHidden/>
          </w:rPr>
          <w:tab/>
        </w:r>
        <w:r w:rsidR="00297E32">
          <w:rPr>
            <w:noProof/>
            <w:webHidden/>
          </w:rPr>
          <w:tab/>
        </w:r>
        <w:r w:rsidR="00297E32">
          <w:rPr>
            <w:noProof/>
            <w:webHidden/>
          </w:rPr>
          <w:tab/>
        </w:r>
        <w:r>
          <w:rPr>
            <w:noProof/>
            <w:webHidden/>
          </w:rPr>
          <w:fldChar w:fldCharType="begin"/>
        </w:r>
        <w:r>
          <w:rPr>
            <w:noProof/>
            <w:webHidden/>
          </w:rPr>
          <w:instrText xml:space="preserve"> PAGEREF _Toc124436892 \h </w:instrText>
        </w:r>
        <w:r>
          <w:rPr>
            <w:noProof/>
            <w:webHidden/>
          </w:rPr>
        </w:r>
        <w:r>
          <w:rPr>
            <w:noProof/>
            <w:webHidden/>
          </w:rPr>
          <w:fldChar w:fldCharType="separate"/>
        </w:r>
        <w:r>
          <w:rPr>
            <w:noProof/>
            <w:webHidden/>
          </w:rPr>
          <w:t>35</w:t>
        </w:r>
        <w:r>
          <w:rPr>
            <w:noProof/>
            <w:webHidden/>
          </w:rPr>
          <w:fldChar w:fldCharType="end"/>
        </w:r>
      </w:hyperlink>
    </w:p>
    <w:p w14:paraId="43EA1950" w14:textId="22D7B872" w:rsidR="00735BCB" w:rsidRDefault="00735BCB" w:rsidP="00970EA5">
      <w:pPr>
        <w:pStyle w:val="TOC1"/>
        <w:rPr>
          <w:rFonts w:asciiTheme="minorHAnsi" w:eastAsiaTheme="minorEastAsia" w:hAnsiTheme="minorHAnsi" w:cstheme="minorBidi"/>
          <w:noProof/>
          <w:sz w:val="22"/>
          <w:lang w:eastAsia="ja-JP"/>
        </w:rPr>
      </w:pPr>
      <w:hyperlink w:anchor="_Toc124436893" w:history="1">
        <w:r w:rsidRPr="00AF53E4">
          <w:rPr>
            <w:rStyle w:val="Hyperlink"/>
            <w:noProof/>
          </w:rPr>
          <w:t xml:space="preserve">4.2 </w:t>
        </w:r>
        <w:r w:rsidR="0009151A">
          <w:rPr>
            <w:rStyle w:val="Hyperlink"/>
            <w:noProof/>
          </w:rPr>
          <w:tab/>
        </w:r>
        <w:r w:rsidRPr="00AF53E4">
          <w:rPr>
            <w:rStyle w:val="Hyperlink"/>
            <w:noProof/>
          </w:rPr>
          <w:t>Desain Arsitektur Sistem Super Admin</w:t>
        </w:r>
        <w:r>
          <w:rPr>
            <w:noProof/>
            <w:webHidden/>
          </w:rPr>
          <w:tab/>
        </w:r>
        <w:r w:rsidR="00D80D54">
          <w:rPr>
            <w:noProof/>
            <w:webHidden/>
          </w:rPr>
          <w:tab/>
        </w:r>
        <w:r>
          <w:rPr>
            <w:noProof/>
            <w:webHidden/>
          </w:rPr>
          <w:fldChar w:fldCharType="begin"/>
        </w:r>
        <w:r>
          <w:rPr>
            <w:noProof/>
            <w:webHidden/>
          </w:rPr>
          <w:instrText xml:space="preserve"> PAGEREF _Toc124436893 \h </w:instrText>
        </w:r>
        <w:r>
          <w:rPr>
            <w:noProof/>
            <w:webHidden/>
          </w:rPr>
        </w:r>
        <w:r>
          <w:rPr>
            <w:noProof/>
            <w:webHidden/>
          </w:rPr>
          <w:fldChar w:fldCharType="separate"/>
        </w:r>
        <w:r>
          <w:rPr>
            <w:noProof/>
            <w:webHidden/>
          </w:rPr>
          <w:t>36</w:t>
        </w:r>
        <w:r>
          <w:rPr>
            <w:noProof/>
            <w:webHidden/>
          </w:rPr>
          <w:fldChar w:fldCharType="end"/>
        </w:r>
      </w:hyperlink>
    </w:p>
    <w:p w14:paraId="06D9FB57" w14:textId="7B411D7D" w:rsidR="00735BCB" w:rsidRDefault="00735BCB" w:rsidP="00970EA5">
      <w:pPr>
        <w:pStyle w:val="TOC1"/>
        <w:rPr>
          <w:rFonts w:asciiTheme="minorHAnsi" w:eastAsiaTheme="minorEastAsia" w:hAnsiTheme="minorHAnsi" w:cstheme="minorBidi"/>
          <w:noProof/>
          <w:sz w:val="22"/>
          <w:lang w:eastAsia="ja-JP"/>
        </w:rPr>
      </w:pPr>
      <w:hyperlink w:anchor="_Toc124436894" w:history="1">
        <w:r w:rsidRPr="00AF53E4">
          <w:rPr>
            <w:rStyle w:val="Hyperlink"/>
            <w:noProof/>
          </w:rPr>
          <w:t xml:space="preserve">4.3 </w:t>
        </w:r>
        <w:r w:rsidR="0009151A">
          <w:rPr>
            <w:rStyle w:val="Hyperlink"/>
            <w:noProof/>
          </w:rPr>
          <w:tab/>
        </w:r>
        <w:r w:rsidRPr="00AF53E4">
          <w:rPr>
            <w:rStyle w:val="Hyperlink"/>
            <w:noProof/>
          </w:rPr>
          <w:t>Desain Arsitektur Sistem Admin</w:t>
        </w:r>
        <w:r>
          <w:rPr>
            <w:noProof/>
            <w:webHidden/>
          </w:rPr>
          <w:tab/>
        </w:r>
        <w:r w:rsidR="00297E32">
          <w:rPr>
            <w:noProof/>
            <w:webHidden/>
          </w:rPr>
          <w:tab/>
        </w:r>
        <w:r w:rsidR="00D80D54">
          <w:rPr>
            <w:noProof/>
            <w:webHidden/>
          </w:rPr>
          <w:tab/>
        </w:r>
        <w:r>
          <w:rPr>
            <w:noProof/>
            <w:webHidden/>
          </w:rPr>
          <w:fldChar w:fldCharType="begin"/>
        </w:r>
        <w:r>
          <w:rPr>
            <w:noProof/>
            <w:webHidden/>
          </w:rPr>
          <w:instrText xml:space="preserve"> PAGEREF _Toc124436894 \h </w:instrText>
        </w:r>
        <w:r>
          <w:rPr>
            <w:noProof/>
            <w:webHidden/>
          </w:rPr>
        </w:r>
        <w:r>
          <w:rPr>
            <w:noProof/>
            <w:webHidden/>
          </w:rPr>
          <w:fldChar w:fldCharType="separate"/>
        </w:r>
        <w:r>
          <w:rPr>
            <w:noProof/>
            <w:webHidden/>
          </w:rPr>
          <w:t>37</w:t>
        </w:r>
        <w:r>
          <w:rPr>
            <w:noProof/>
            <w:webHidden/>
          </w:rPr>
          <w:fldChar w:fldCharType="end"/>
        </w:r>
      </w:hyperlink>
    </w:p>
    <w:p w14:paraId="738BF3F2" w14:textId="0C152B84" w:rsidR="00735BCB" w:rsidRDefault="00735BCB" w:rsidP="00970EA5">
      <w:pPr>
        <w:pStyle w:val="TOC1"/>
        <w:rPr>
          <w:rFonts w:asciiTheme="minorHAnsi" w:eastAsiaTheme="minorEastAsia" w:hAnsiTheme="minorHAnsi" w:cstheme="minorBidi"/>
          <w:noProof/>
          <w:sz w:val="22"/>
          <w:lang w:eastAsia="ja-JP"/>
        </w:rPr>
      </w:pPr>
      <w:hyperlink w:anchor="_Toc124436895" w:history="1">
        <w:r w:rsidRPr="00AF53E4">
          <w:rPr>
            <w:rStyle w:val="Hyperlink"/>
            <w:noProof/>
          </w:rPr>
          <w:t xml:space="preserve">4.4 </w:t>
        </w:r>
        <w:r w:rsidR="0009151A">
          <w:rPr>
            <w:rStyle w:val="Hyperlink"/>
            <w:noProof/>
          </w:rPr>
          <w:tab/>
        </w:r>
        <w:r w:rsidRPr="00AF53E4">
          <w:rPr>
            <w:rStyle w:val="Hyperlink"/>
            <w:noProof/>
          </w:rPr>
          <w:t>Desain Arsitektur Sistem Admin</w:t>
        </w:r>
        <w:r>
          <w:rPr>
            <w:noProof/>
            <w:webHidden/>
          </w:rPr>
          <w:tab/>
        </w:r>
        <w:r w:rsidR="00297E32">
          <w:rPr>
            <w:noProof/>
            <w:webHidden/>
          </w:rPr>
          <w:tab/>
        </w:r>
        <w:r w:rsidR="00D80D54">
          <w:rPr>
            <w:noProof/>
            <w:webHidden/>
          </w:rPr>
          <w:tab/>
        </w:r>
        <w:r>
          <w:rPr>
            <w:noProof/>
            <w:webHidden/>
          </w:rPr>
          <w:fldChar w:fldCharType="begin"/>
        </w:r>
        <w:r>
          <w:rPr>
            <w:noProof/>
            <w:webHidden/>
          </w:rPr>
          <w:instrText xml:space="preserve"> PAGEREF _Toc124436895 \h </w:instrText>
        </w:r>
        <w:r>
          <w:rPr>
            <w:noProof/>
            <w:webHidden/>
          </w:rPr>
        </w:r>
        <w:r>
          <w:rPr>
            <w:noProof/>
            <w:webHidden/>
          </w:rPr>
          <w:fldChar w:fldCharType="separate"/>
        </w:r>
        <w:r>
          <w:rPr>
            <w:noProof/>
            <w:webHidden/>
          </w:rPr>
          <w:t>38</w:t>
        </w:r>
        <w:r>
          <w:rPr>
            <w:noProof/>
            <w:webHidden/>
          </w:rPr>
          <w:fldChar w:fldCharType="end"/>
        </w:r>
      </w:hyperlink>
    </w:p>
    <w:p w14:paraId="5B1A85B8" w14:textId="48BC46BD" w:rsidR="00735BCB" w:rsidRDefault="00735BCB" w:rsidP="00970EA5">
      <w:pPr>
        <w:pStyle w:val="TOC1"/>
        <w:rPr>
          <w:rFonts w:asciiTheme="minorHAnsi" w:eastAsiaTheme="minorEastAsia" w:hAnsiTheme="minorHAnsi" w:cstheme="minorBidi"/>
          <w:noProof/>
          <w:sz w:val="22"/>
          <w:lang w:eastAsia="ja-JP"/>
        </w:rPr>
      </w:pPr>
      <w:hyperlink w:anchor="_Toc124436896" w:history="1">
        <w:r w:rsidRPr="00AF53E4">
          <w:rPr>
            <w:rStyle w:val="Hyperlink"/>
            <w:noProof/>
          </w:rPr>
          <w:t xml:space="preserve">4.5 </w:t>
        </w:r>
        <w:r w:rsidR="0009151A">
          <w:rPr>
            <w:rStyle w:val="Hyperlink"/>
            <w:noProof/>
          </w:rPr>
          <w:tab/>
        </w:r>
        <w:r w:rsidRPr="00AF53E4">
          <w:rPr>
            <w:rStyle w:val="Hyperlink"/>
            <w:noProof/>
          </w:rPr>
          <w:t>Desain CDM</w:t>
        </w:r>
        <w:r>
          <w:rPr>
            <w:noProof/>
            <w:webHidden/>
          </w:rPr>
          <w:tab/>
        </w:r>
        <w:r w:rsidR="00D80D54">
          <w:rPr>
            <w:noProof/>
            <w:webHidden/>
          </w:rPr>
          <w:tab/>
        </w:r>
        <w:r w:rsidR="00297E32">
          <w:rPr>
            <w:noProof/>
            <w:webHidden/>
          </w:rPr>
          <w:tab/>
        </w:r>
        <w:r w:rsidR="00297E32">
          <w:rPr>
            <w:noProof/>
            <w:webHidden/>
          </w:rPr>
          <w:tab/>
        </w:r>
        <w:r w:rsidR="00297E32">
          <w:rPr>
            <w:noProof/>
            <w:webHidden/>
          </w:rPr>
          <w:tab/>
        </w:r>
        <w:r>
          <w:rPr>
            <w:noProof/>
            <w:webHidden/>
          </w:rPr>
          <w:fldChar w:fldCharType="begin"/>
        </w:r>
        <w:r>
          <w:rPr>
            <w:noProof/>
            <w:webHidden/>
          </w:rPr>
          <w:instrText xml:space="preserve"> PAGEREF _Toc124436896 \h </w:instrText>
        </w:r>
        <w:r>
          <w:rPr>
            <w:noProof/>
            <w:webHidden/>
          </w:rPr>
        </w:r>
        <w:r>
          <w:rPr>
            <w:noProof/>
            <w:webHidden/>
          </w:rPr>
          <w:fldChar w:fldCharType="separate"/>
        </w:r>
        <w:r>
          <w:rPr>
            <w:noProof/>
            <w:webHidden/>
          </w:rPr>
          <w:t>38</w:t>
        </w:r>
        <w:r>
          <w:rPr>
            <w:noProof/>
            <w:webHidden/>
          </w:rPr>
          <w:fldChar w:fldCharType="end"/>
        </w:r>
      </w:hyperlink>
    </w:p>
    <w:p w14:paraId="2388D8F5" w14:textId="415641BA" w:rsidR="00735BCB" w:rsidRDefault="00735BCB" w:rsidP="00970EA5">
      <w:pPr>
        <w:pStyle w:val="TOC1"/>
        <w:rPr>
          <w:rFonts w:asciiTheme="minorHAnsi" w:eastAsiaTheme="minorEastAsia" w:hAnsiTheme="minorHAnsi" w:cstheme="minorBidi"/>
          <w:noProof/>
          <w:sz w:val="22"/>
          <w:lang w:eastAsia="ja-JP"/>
        </w:rPr>
      </w:pPr>
      <w:hyperlink w:anchor="_Toc124436897" w:history="1">
        <w:r w:rsidRPr="00AF53E4">
          <w:rPr>
            <w:rStyle w:val="Hyperlink"/>
            <w:noProof/>
          </w:rPr>
          <w:t xml:space="preserve">4.6 </w:t>
        </w:r>
        <w:r w:rsidR="0009151A">
          <w:rPr>
            <w:rStyle w:val="Hyperlink"/>
            <w:noProof/>
          </w:rPr>
          <w:tab/>
        </w:r>
        <w:r w:rsidRPr="00AF53E4">
          <w:rPr>
            <w:rStyle w:val="Hyperlink"/>
            <w:noProof/>
          </w:rPr>
          <w:t>PDM Desain</w:t>
        </w:r>
        <w:r>
          <w:rPr>
            <w:noProof/>
            <w:webHidden/>
          </w:rPr>
          <w:tab/>
        </w:r>
        <w:r w:rsidR="00D80D54">
          <w:rPr>
            <w:noProof/>
            <w:webHidden/>
          </w:rPr>
          <w:tab/>
        </w:r>
        <w:r w:rsidR="00297E32">
          <w:rPr>
            <w:noProof/>
            <w:webHidden/>
          </w:rPr>
          <w:tab/>
        </w:r>
        <w:r w:rsidR="00297E32">
          <w:rPr>
            <w:noProof/>
            <w:webHidden/>
          </w:rPr>
          <w:tab/>
        </w:r>
        <w:r w:rsidR="00297E32">
          <w:rPr>
            <w:noProof/>
            <w:webHidden/>
          </w:rPr>
          <w:tab/>
        </w:r>
        <w:r>
          <w:rPr>
            <w:noProof/>
            <w:webHidden/>
          </w:rPr>
          <w:fldChar w:fldCharType="begin"/>
        </w:r>
        <w:r>
          <w:rPr>
            <w:noProof/>
            <w:webHidden/>
          </w:rPr>
          <w:instrText xml:space="preserve"> PAGEREF _Toc124436897 \h </w:instrText>
        </w:r>
        <w:r>
          <w:rPr>
            <w:noProof/>
            <w:webHidden/>
          </w:rPr>
        </w:r>
        <w:r>
          <w:rPr>
            <w:noProof/>
            <w:webHidden/>
          </w:rPr>
          <w:fldChar w:fldCharType="separate"/>
        </w:r>
        <w:r>
          <w:rPr>
            <w:noProof/>
            <w:webHidden/>
          </w:rPr>
          <w:t>39</w:t>
        </w:r>
        <w:r>
          <w:rPr>
            <w:noProof/>
            <w:webHidden/>
          </w:rPr>
          <w:fldChar w:fldCharType="end"/>
        </w:r>
      </w:hyperlink>
    </w:p>
    <w:p w14:paraId="53F8052C" w14:textId="7BF76420" w:rsidR="00735BCB" w:rsidRDefault="00735BCB" w:rsidP="00970EA5">
      <w:pPr>
        <w:pStyle w:val="TOC1"/>
        <w:rPr>
          <w:rFonts w:asciiTheme="minorHAnsi" w:eastAsiaTheme="minorEastAsia" w:hAnsiTheme="minorHAnsi" w:cstheme="minorBidi"/>
          <w:noProof/>
          <w:sz w:val="22"/>
          <w:lang w:eastAsia="ja-JP"/>
        </w:rPr>
      </w:pPr>
      <w:hyperlink w:anchor="_Toc124436898" w:history="1">
        <w:r w:rsidRPr="00AF53E4">
          <w:rPr>
            <w:rStyle w:val="Hyperlink"/>
            <w:noProof/>
          </w:rPr>
          <w:t xml:space="preserve">4.7 </w:t>
        </w:r>
        <w:r w:rsidR="0009151A">
          <w:rPr>
            <w:rStyle w:val="Hyperlink"/>
            <w:noProof/>
          </w:rPr>
          <w:tab/>
        </w:r>
        <w:r w:rsidRPr="00AF53E4">
          <w:rPr>
            <w:rStyle w:val="Hyperlink"/>
            <w:noProof/>
          </w:rPr>
          <w:t>Tampilan MongoDB</w:t>
        </w:r>
        <w:r>
          <w:rPr>
            <w:noProof/>
            <w:webHidden/>
          </w:rPr>
          <w:tab/>
        </w:r>
        <w:r w:rsidR="00D80D54">
          <w:rPr>
            <w:noProof/>
            <w:webHidden/>
          </w:rPr>
          <w:tab/>
        </w:r>
        <w:r w:rsidR="00297E32">
          <w:rPr>
            <w:noProof/>
            <w:webHidden/>
          </w:rPr>
          <w:tab/>
        </w:r>
        <w:r w:rsidR="00297E32">
          <w:rPr>
            <w:noProof/>
            <w:webHidden/>
          </w:rPr>
          <w:tab/>
        </w:r>
        <w:r>
          <w:rPr>
            <w:noProof/>
            <w:webHidden/>
          </w:rPr>
          <w:fldChar w:fldCharType="begin"/>
        </w:r>
        <w:r>
          <w:rPr>
            <w:noProof/>
            <w:webHidden/>
          </w:rPr>
          <w:instrText xml:space="preserve"> PAGEREF _Toc124436898 \h </w:instrText>
        </w:r>
        <w:r>
          <w:rPr>
            <w:noProof/>
            <w:webHidden/>
          </w:rPr>
        </w:r>
        <w:r>
          <w:rPr>
            <w:noProof/>
            <w:webHidden/>
          </w:rPr>
          <w:fldChar w:fldCharType="separate"/>
        </w:r>
        <w:r>
          <w:rPr>
            <w:noProof/>
            <w:webHidden/>
          </w:rPr>
          <w:t>41</w:t>
        </w:r>
        <w:r>
          <w:rPr>
            <w:noProof/>
            <w:webHidden/>
          </w:rPr>
          <w:fldChar w:fldCharType="end"/>
        </w:r>
      </w:hyperlink>
    </w:p>
    <w:p w14:paraId="6CEB3E7A" w14:textId="0D47CFEC" w:rsidR="00735BCB" w:rsidRDefault="00735BCB" w:rsidP="00970EA5">
      <w:pPr>
        <w:pStyle w:val="TOC1"/>
        <w:rPr>
          <w:rFonts w:asciiTheme="minorHAnsi" w:eastAsiaTheme="minorEastAsia" w:hAnsiTheme="minorHAnsi" w:cstheme="minorBidi"/>
          <w:noProof/>
          <w:sz w:val="22"/>
          <w:lang w:eastAsia="ja-JP"/>
        </w:rPr>
      </w:pPr>
      <w:hyperlink w:anchor="_Toc124436899" w:history="1">
        <w:r w:rsidRPr="00AF53E4">
          <w:rPr>
            <w:rStyle w:val="Hyperlink"/>
            <w:noProof/>
          </w:rPr>
          <w:t xml:space="preserve">4.8 </w:t>
        </w:r>
        <w:r w:rsidR="0009151A">
          <w:rPr>
            <w:rStyle w:val="Hyperlink"/>
            <w:noProof/>
          </w:rPr>
          <w:tab/>
        </w:r>
        <w:r w:rsidRPr="00AF53E4">
          <w:rPr>
            <w:rStyle w:val="Hyperlink"/>
            <w:noProof/>
          </w:rPr>
          <w:t>Halaman Depan</w:t>
        </w:r>
        <w:r>
          <w:rPr>
            <w:noProof/>
            <w:webHidden/>
          </w:rPr>
          <w:tab/>
        </w:r>
        <w:r w:rsidR="00D80D54">
          <w:rPr>
            <w:noProof/>
            <w:webHidden/>
          </w:rPr>
          <w:tab/>
        </w:r>
        <w:r w:rsidR="00297E32">
          <w:rPr>
            <w:noProof/>
            <w:webHidden/>
          </w:rPr>
          <w:tab/>
        </w:r>
        <w:r w:rsidR="00297E32">
          <w:rPr>
            <w:noProof/>
            <w:webHidden/>
          </w:rPr>
          <w:tab/>
        </w:r>
        <w:r w:rsidR="00297E32">
          <w:rPr>
            <w:noProof/>
            <w:webHidden/>
          </w:rPr>
          <w:tab/>
        </w:r>
        <w:r>
          <w:rPr>
            <w:noProof/>
            <w:webHidden/>
          </w:rPr>
          <w:fldChar w:fldCharType="begin"/>
        </w:r>
        <w:r>
          <w:rPr>
            <w:noProof/>
            <w:webHidden/>
          </w:rPr>
          <w:instrText xml:space="preserve"> PAGEREF _Toc124436899 \h </w:instrText>
        </w:r>
        <w:r>
          <w:rPr>
            <w:noProof/>
            <w:webHidden/>
          </w:rPr>
        </w:r>
        <w:r>
          <w:rPr>
            <w:noProof/>
            <w:webHidden/>
          </w:rPr>
          <w:fldChar w:fldCharType="separate"/>
        </w:r>
        <w:r>
          <w:rPr>
            <w:noProof/>
            <w:webHidden/>
          </w:rPr>
          <w:t>49</w:t>
        </w:r>
        <w:r>
          <w:rPr>
            <w:noProof/>
            <w:webHidden/>
          </w:rPr>
          <w:fldChar w:fldCharType="end"/>
        </w:r>
      </w:hyperlink>
    </w:p>
    <w:p w14:paraId="17C8B1D4" w14:textId="093384D9" w:rsidR="00735BCB" w:rsidRDefault="00735BCB" w:rsidP="00970EA5">
      <w:pPr>
        <w:pStyle w:val="TOC1"/>
        <w:rPr>
          <w:rFonts w:asciiTheme="minorHAnsi" w:eastAsiaTheme="minorEastAsia" w:hAnsiTheme="minorHAnsi" w:cstheme="minorBidi"/>
          <w:noProof/>
          <w:sz w:val="22"/>
          <w:lang w:eastAsia="ja-JP"/>
        </w:rPr>
      </w:pPr>
      <w:hyperlink w:anchor="_Toc124436900" w:history="1">
        <w:r w:rsidRPr="00AF53E4">
          <w:rPr>
            <w:rStyle w:val="Hyperlink"/>
            <w:noProof/>
          </w:rPr>
          <w:t xml:space="preserve">4.9 </w:t>
        </w:r>
        <w:r w:rsidR="0009151A">
          <w:rPr>
            <w:rStyle w:val="Hyperlink"/>
            <w:noProof/>
          </w:rPr>
          <w:tab/>
        </w:r>
        <w:r w:rsidRPr="00AF53E4">
          <w:rPr>
            <w:rStyle w:val="Hyperlink"/>
            <w:noProof/>
          </w:rPr>
          <w:t>Halaman Login</w:t>
        </w:r>
        <w:r>
          <w:rPr>
            <w:noProof/>
            <w:webHidden/>
          </w:rPr>
          <w:tab/>
        </w:r>
        <w:r w:rsidR="00D80D54">
          <w:rPr>
            <w:noProof/>
            <w:webHidden/>
          </w:rPr>
          <w:tab/>
        </w:r>
        <w:r w:rsidR="00297E32">
          <w:rPr>
            <w:noProof/>
            <w:webHidden/>
          </w:rPr>
          <w:tab/>
        </w:r>
        <w:r w:rsidR="00297E32">
          <w:rPr>
            <w:noProof/>
            <w:webHidden/>
          </w:rPr>
          <w:tab/>
        </w:r>
        <w:r w:rsidR="00297E32">
          <w:rPr>
            <w:noProof/>
            <w:webHidden/>
          </w:rPr>
          <w:tab/>
        </w:r>
        <w:r>
          <w:rPr>
            <w:noProof/>
            <w:webHidden/>
          </w:rPr>
          <w:fldChar w:fldCharType="begin"/>
        </w:r>
        <w:r>
          <w:rPr>
            <w:noProof/>
            <w:webHidden/>
          </w:rPr>
          <w:instrText xml:space="preserve"> PAGEREF _Toc124436900 \h </w:instrText>
        </w:r>
        <w:r>
          <w:rPr>
            <w:noProof/>
            <w:webHidden/>
          </w:rPr>
        </w:r>
        <w:r>
          <w:rPr>
            <w:noProof/>
            <w:webHidden/>
          </w:rPr>
          <w:fldChar w:fldCharType="separate"/>
        </w:r>
        <w:r>
          <w:rPr>
            <w:noProof/>
            <w:webHidden/>
          </w:rPr>
          <w:t>50</w:t>
        </w:r>
        <w:r>
          <w:rPr>
            <w:noProof/>
            <w:webHidden/>
          </w:rPr>
          <w:fldChar w:fldCharType="end"/>
        </w:r>
      </w:hyperlink>
    </w:p>
    <w:p w14:paraId="095ACDE3" w14:textId="70188BB7" w:rsidR="00735BCB" w:rsidRDefault="00735BCB" w:rsidP="00970EA5">
      <w:pPr>
        <w:pStyle w:val="TOC1"/>
        <w:rPr>
          <w:rFonts w:asciiTheme="minorHAnsi" w:eastAsiaTheme="minorEastAsia" w:hAnsiTheme="minorHAnsi" w:cstheme="minorBidi"/>
          <w:noProof/>
          <w:sz w:val="22"/>
          <w:lang w:eastAsia="ja-JP"/>
        </w:rPr>
      </w:pPr>
      <w:hyperlink w:anchor="_Toc124436901" w:history="1">
        <w:r w:rsidRPr="00AF53E4">
          <w:rPr>
            <w:rStyle w:val="Hyperlink"/>
            <w:noProof/>
          </w:rPr>
          <w:t xml:space="preserve">4.10 </w:t>
        </w:r>
        <w:r w:rsidR="0009151A">
          <w:rPr>
            <w:rStyle w:val="Hyperlink"/>
            <w:noProof/>
          </w:rPr>
          <w:tab/>
        </w:r>
        <w:r w:rsidRPr="00AF53E4">
          <w:rPr>
            <w:rStyle w:val="Hyperlink"/>
            <w:noProof/>
          </w:rPr>
          <w:t>Tampilan Gagal Login</w:t>
        </w:r>
        <w:r>
          <w:rPr>
            <w:noProof/>
            <w:webHidden/>
          </w:rPr>
          <w:tab/>
        </w:r>
        <w:r w:rsidR="00D80D54">
          <w:rPr>
            <w:noProof/>
            <w:webHidden/>
          </w:rPr>
          <w:tab/>
        </w:r>
        <w:r w:rsidR="00297E32">
          <w:rPr>
            <w:noProof/>
            <w:webHidden/>
          </w:rPr>
          <w:tab/>
        </w:r>
        <w:r w:rsidR="00297E32">
          <w:rPr>
            <w:noProof/>
            <w:webHidden/>
          </w:rPr>
          <w:tab/>
        </w:r>
        <w:r>
          <w:rPr>
            <w:noProof/>
            <w:webHidden/>
          </w:rPr>
          <w:fldChar w:fldCharType="begin"/>
        </w:r>
        <w:r>
          <w:rPr>
            <w:noProof/>
            <w:webHidden/>
          </w:rPr>
          <w:instrText xml:space="preserve"> PAGEREF _Toc124436901 \h </w:instrText>
        </w:r>
        <w:r>
          <w:rPr>
            <w:noProof/>
            <w:webHidden/>
          </w:rPr>
        </w:r>
        <w:r>
          <w:rPr>
            <w:noProof/>
            <w:webHidden/>
          </w:rPr>
          <w:fldChar w:fldCharType="separate"/>
        </w:r>
        <w:r>
          <w:rPr>
            <w:noProof/>
            <w:webHidden/>
          </w:rPr>
          <w:t>50</w:t>
        </w:r>
        <w:r>
          <w:rPr>
            <w:noProof/>
            <w:webHidden/>
          </w:rPr>
          <w:fldChar w:fldCharType="end"/>
        </w:r>
      </w:hyperlink>
    </w:p>
    <w:p w14:paraId="7B9935F5" w14:textId="62C98CC6" w:rsidR="00735BCB" w:rsidRDefault="00735BCB" w:rsidP="00970EA5">
      <w:pPr>
        <w:pStyle w:val="TOC1"/>
        <w:rPr>
          <w:rFonts w:asciiTheme="minorHAnsi" w:eastAsiaTheme="minorEastAsia" w:hAnsiTheme="minorHAnsi" w:cstheme="minorBidi"/>
          <w:noProof/>
          <w:sz w:val="22"/>
          <w:lang w:eastAsia="ja-JP"/>
        </w:rPr>
      </w:pPr>
      <w:hyperlink w:anchor="_Toc124436902" w:history="1">
        <w:r w:rsidRPr="00AF53E4">
          <w:rPr>
            <w:rStyle w:val="Hyperlink"/>
            <w:noProof/>
          </w:rPr>
          <w:t xml:space="preserve">4.11 </w:t>
        </w:r>
        <w:r w:rsidR="0009151A">
          <w:rPr>
            <w:rStyle w:val="Hyperlink"/>
            <w:noProof/>
          </w:rPr>
          <w:tab/>
        </w:r>
        <w:r w:rsidRPr="00AF53E4">
          <w:rPr>
            <w:rStyle w:val="Hyperlink"/>
            <w:noProof/>
          </w:rPr>
          <w:t>Tampilan Halaman Input Super Admin</w:t>
        </w:r>
        <w:r>
          <w:rPr>
            <w:noProof/>
            <w:webHidden/>
          </w:rPr>
          <w:tab/>
        </w:r>
        <w:r w:rsidR="00D80D54">
          <w:rPr>
            <w:noProof/>
            <w:webHidden/>
          </w:rPr>
          <w:tab/>
        </w:r>
        <w:r>
          <w:rPr>
            <w:noProof/>
            <w:webHidden/>
          </w:rPr>
          <w:fldChar w:fldCharType="begin"/>
        </w:r>
        <w:r>
          <w:rPr>
            <w:noProof/>
            <w:webHidden/>
          </w:rPr>
          <w:instrText xml:space="preserve"> PAGEREF _Toc124436902 \h </w:instrText>
        </w:r>
        <w:r>
          <w:rPr>
            <w:noProof/>
            <w:webHidden/>
          </w:rPr>
        </w:r>
        <w:r>
          <w:rPr>
            <w:noProof/>
            <w:webHidden/>
          </w:rPr>
          <w:fldChar w:fldCharType="separate"/>
        </w:r>
        <w:r>
          <w:rPr>
            <w:noProof/>
            <w:webHidden/>
          </w:rPr>
          <w:t>51</w:t>
        </w:r>
        <w:r>
          <w:rPr>
            <w:noProof/>
            <w:webHidden/>
          </w:rPr>
          <w:fldChar w:fldCharType="end"/>
        </w:r>
      </w:hyperlink>
    </w:p>
    <w:p w14:paraId="3FB7F68F" w14:textId="78B4D2FE" w:rsidR="00735BCB" w:rsidRDefault="00735BCB" w:rsidP="00970EA5">
      <w:pPr>
        <w:pStyle w:val="TOC1"/>
        <w:rPr>
          <w:rFonts w:asciiTheme="minorHAnsi" w:eastAsiaTheme="minorEastAsia" w:hAnsiTheme="minorHAnsi" w:cstheme="minorBidi"/>
          <w:noProof/>
          <w:sz w:val="22"/>
          <w:lang w:eastAsia="ja-JP"/>
        </w:rPr>
      </w:pPr>
      <w:hyperlink w:anchor="_Toc124436903" w:history="1">
        <w:r w:rsidRPr="00AF53E4">
          <w:rPr>
            <w:rStyle w:val="Hyperlink"/>
            <w:noProof/>
          </w:rPr>
          <w:t xml:space="preserve">4.12 </w:t>
        </w:r>
        <w:r w:rsidR="0009151A">
          <w:rPr>
            <w:rStyle w:val="Hyperlink"/>
            <w:noProof/>
          </w:rPr>
          <w:tab/>
        </w:r>
        <w:r w:rsidRPr="00AF53E4">
          <w:rPr>
            <w:rStyle w:val="Hyperlink"/>
            <w:noProof/>
          </w:rPr>
          <w:t>Tampilan Gagal Tarik Data SPK</w:t>
        </w:r>
        <w:r>
          <w:rPr>
            <w:noProof/>
            <w:webHidden/>
          </w:rPr>
          <w:tab/>
        </w:r>
        <w:r w:rsidR="00297E32">
          <w:rPr>
            <w:noProof/>
            <w:webHidden/>
          </w:rPr>
          <w:tab/>
        </w:r>
        <w:r w:rsidR="00D80D54">
          <w:rPr>
            <w:noProof/>
            <w:webHidden/>
          </w:rPr>
          <w:tab/>
        </w:r>
        <w:r>
          <w:rPr>
            <w:noProof/>
            <w:webHidden/>
          </w:rPr>
          <w:fldChar w:fldCharType="begin"/>
        </w:r>
        <w:r>
          <w:rPr>
            <w:noProof/>
            <w:webHidden/>
          </w:rPr>
          <w:instrText xml:space="preserve"> PAGEREF _Toc124436903 \h </w:instrText>
        </w:r>
        <w:r>
          <w:rPr>
            <w:noProof/>
            <w:webHidden/>
          </w:rPr>
        </w:r>
        <w:r>
          <w:rPr>
            <w:noProof/>
            <w:webHidden/>
          </w:rPr>
          <w:fldChar w:fldCharType="separate"/>
        </w:r>
        <w:r>
          <w:rPr>
            <w:noProof/>
            <w:webHidden/>
          </w:rPr>
          <w:t>53</w:t>
        </w:r>
        <w:r>
          <w:rPr>
            <w:noProof/>
            <w:webHidden/>
          </w:rPr>
          <w:fldChar w:fldCharType="end"/>
        </w:r>
      </w:hyperlink>
    </w:p>
    <w:p w14:paraId="0F7A9DD9" w14:textId="4C0F44E5" w:rsidR="00735BCB" w:rsidRDefault="00735BCB" w:rsidP="00970EA5">
      <w:pPr>
        <w:pStyle w:val="TOC1"/>
        <w:rPr>
          <w:rFonts w:asciiTheme="minorHAnsi" w:eastAsiaTheme="minorEastAsia" w:hAnsiTheme="minorHAnsi" w:cstheme="minorBidi"/>
          <w:noProof/>
          <w:sz w:val="22"/>
          <w:lang w:eastAsia="ja-JP"/>
        </w:rPr>
      </w:pPr>
      <w:hyperlink w:anchor="_Toc124436904" w:history="1">
        <w:r w:rsidRPr="00AF53E4">
          <w:rPr>
            <w:rStyle w:val="Hyperlink"/>
            <w:noProof/>
          </w:rPr>
          <w:t xml:space="preserve">4.13 </w:t>
        </w:r>
        <w:r w:rsidR="0009151A">
          <w:rPr>
            <w:rStyle w:val="Hyperlink"/>
            <w:noProof/>
          </w:rPr>
          <w:tab/>
        </w:r>
        <w:r w:rsidRPr="00AF53E4">
          <w:rPr>
            <w:rStyle w:val="Hyperlink"/>
            <w:noProof/>
          </w:rPr>
          <w:t>Tampilan Sukses Tarik Data SPK</w:t>
        </w:r>
        <w:r>
          <w:rPr>
            <w:noProof/>
            <w:webHidden/>
          </w:rPr>
          <w:tab/>
        </w:r>
        <w:r w:rsidR="00297E32">
          <w:rPr>
            <w:noProof/>
            <w:webHidden/>
          </w:rPr>
          <w:tab/>
        </w:r>
        <w:r w:rsidR="00D80D54">
          <w:rPr>
            <w:noProof/>
            <w:webHidden/>
          </w:rPr>
          <w:tab/>
        </w:r>
        <w:r>
          <w:rPr>
            <w:noProof/>
            <w:webHidden/>
          </w:rPr>
          <w:fldChar w:fldCharType="begin"/>
        </w:r>
        <w:r>
          <w:rPr>
            <w:noProof/>
            <w:webHidden/>
          </w:rPr>
          <w:instrText xml:space="preserve"> PAGEREF _Toc124436904 \h </w:instrText>
        </w:r>
        <w:r>
          <w:rPr>
            <w:noProof/>
            <w:webHidden/>
          </w:rPr>
        </w:r>
        <w:r>
          <w:rPr>
            <w:noProof/>
            <w:webHidden/>
          </w:rPr>
          <w:fldChar w:fldCharType="separate"/>
        </w:r>
        <w:r>
          <w:rPr>
            <w:noProof/>
            <w:webHidden/>
          </w:rPr>
          <w:t>53</w:t>
        </w:r>
        <w:r>
          <w:rPr>
            <w:noProof/>
            <w:webHidden/>
          </w:rPr>
          <w:fldChar w:fldCharType="end"/>
        </w:r>
      </w:hyperlink>
    </w:p>
    <w:p w14:paraId="6E0655C3" w14:textId="37806806" w:rsidR="00735BCB" w:rsidRDefault="00735BCB" w:rsidP="00970EA5">
      <w:pPr>
        <w:pStyle w:val="TOC1"/>
        <w:rPr>
          <w:rFonts w:asciiTheme="minorHAnsi" w:eastAsiaTheme="minorEastAsia" w:hAnsiTheme="minorHAnsi" w:cstheme="minorBidi"/>
          <w:noProof/>
          <w:sz w:val="22"/>
          <w:lang w:eastAsia="ja-JP"/>
        </w:rPr>
      </w:pPr>
      <w:hyperlink w:anchor="_Toc124436905" w:history="1">
        <w:r w:rsidRPr="00AF53E4">
          <w:rPr>
            <w:rStyle w:val="Hyperlink"/>
            <w:noProof/>
          </w:rPr>
          <w:t xml:space="preserve">4.14 </w:t>
        </w:r>
        <w:r w:rsidR="0009151A">
          <w:rPr>
            <w:rStyle w:val="Hyperlink"/>
            <w:noProof/>
          </w:rPr>
          <w:tab/>
        </w:r>
        <w:r w:rsidRPr="00AF53E4">
          <w:rPr>
            <w:rStyle w:val="Hyperlink"/>
            <w:noProof/>
          </w:rPr>
          <w:t>Pop-up Problem</w:t>
        </w:r>
        <w:r>
          <w:rPr>
            <w:noProof/>
            <w:webHidden/>
          </w:rPr>
          <w:tab/>
        </w:r>
        <w:r w:rsidR="00D80D54">
          <w:rPr>
            <w:noProof/>
            <w:webHidden/>
          </w:rPr>
          <w:tab/>
        </w:r>
        <w:r w:rsidR="00297E32">
          <w:rPr>
            <w:noProof/>
            <w:webHidden/>
          </w:rPr>
          <w:tab/>
        </w:r>
        <w:r w:rsidR="00297E32">
          <w:rPr>
            <w:noProof/>
            <w:webHidden/>
          </w:rPr>
          <w:tab/>
        </w:r>
        <w:r>
          <w:rPr>
            <w:noProof/>
            <w:webHidden/>
          </w:rPr>
          <w:fldChar w:fldCharType="begin"/>
        </w:r>
        <w:r>
          <w:rPr>
            <w:noProof/>
            <w:webHidden/>
          </w:rPr>
          <w:instrText xml:space="preserve"> PAGEREF _Toc124436905 \h </w:instrText>
        </w:r>
        <w:r>
          <w:rPr>
            <w:noProof/>
            <w:webHidden/>
          </w:rPr>
        </w:r>
        <w:r>
          <w:rPr>
            <w:noProof/>
            <w:webHidden/>
          </w:rPr>
          <w:fldChar w:fldCharType="separate"/>
        </w:r>
        <w:r>
          <w:rPr>
            <w:noProof/>
            <w:webHidden/>
          </w:rPr>
          <w:t>54</w:t>
        </w:r>
        <w:r>
          <w:rPr>
            <w:noProof/>
            <w:webHidden/>
          </w:rPr>
          <w:fldChar w:fldCharType="end"/>
        </w:r>
      </w:hyperlink>
    </w:p>
    <w:p w14:paraId="04150212" w14:textId="70DE53B1" w:rsidR="00735BCB" w:rsidRDefault="00735BCB" w:rsidP="00970EA5">
      <w:pPr>
        <w:pStyle w:val="TOC1"/>
        <w:rPr>
          <w:rFonts w:asciiTheme="minorHAnsi" w:eastAsiaTheme="minorEastAsia" w:hAnsiTheme="minorHAnsi" w:cstheme="minorBidi"/>
          <w:noProof/>
          <w:sz w:val="22"/>
          <w:lang w:eastAsia="ja-JP"/>
        </w:rPr>
      </w:pPr>
      <w:hyperlink w:anchor="_Toc124436906" w:history="1">
        <w:r w:rsidRPr="00AF53E4">
          <w:rPr>
            <w:rStyle w:val="Hyperlink"/>
            <w:noProof/>
          </w:rPr>
          <w:t xml:space="preserve">4.15 </w:t>
        </w:r>
        <w:r w:rsidR="0009151A">
          <w:rPr>
            <w:rStyle w:val="Hyperlink"/>
            <w:noProof/>
          </w:rPr>
          <w:tab/>
        </w:r>
        <w:r w:rsidRPr="00AF53E4">
          <w:rPr>
            <w:rStyle w:val="Hyperlink"/>
            <w:noProof/>
          </w:rPr>
          <w:t>Pop-up Hapus SPK</w:t>
        </w:r>
        <w:r>
          <w:rPr>
            <w:noProof/>
            <w:webHidden/>
          </w:rPr>
          <w:tab/>
        </w:r>
        <w:r w:rsidR="00D80D54">
          <w:rPr>
            <w:noProof/>
            <w:webHidden/>
          </w:rPr>
          <w:tab/>
        </w:r>
        <w:r w:rsidR="00297E32">
          <w:rPr>
            <w:noProof/>
            <w:webHidden/>
          </w:rPr>
          <w:tab/>
        </w:r>
        <w:r w:rsidR="00297E32">
          <w:rPr>
            <w:noProof/>
            <w:webHidden/>
          </w:rPr>
          <w:tab/>
        </w:r>
        <w:r>
          <w:rPr>
            <w:noProof/>
            <w:webHidden/>
          </w:rPr>
          <w:fldChar w:fldCharType="begin"/>
        </w:r>
        <w:r>
          <w:rPr>
            <w:noProof/>
            <w:webHidden/>
          </w:rPr>
          <w:instrText xml:space="preserve"> PAGEREF _Toc124436906 \h </w:instrText>
        </w:r>
        <w:r>
          <w:rPr>
            <w:noProof/>
            <w:webHidden/>
          </w:rPr>
        </w:r>
        <w:r>
          <w:rPr>
            <w:noProof/>
            <w:webHidden/>
          </w:rPr>
          <w:fldChar w:fldCharType="separate"/>
        </w:r>
        <w:r>
          <w:rPr>
            <w:noProof/>
            <w:webHidden/>
          </w:rPr>
          <w:t>55</w:t>
        </w:r>
        <w:r>
          <w:rPr>
            <w:noProof/>
            <w:webHidden/>
          </w:rPr>
          <w:fldChar w:fldCharType="end"/>
        </w:r>
      </w:hyperlink>
    </w:p>
    <w:p w14:paraId="34FD1321" w14:textId="1D2C64BD" w:rsidR="00735BCB" w:rsidRDefault="00735BCB" w:rsidP="00970EA5">
      <w:pPr>
        <w:pStyle w:val="TOC1"/>
        <w:rPr>
          <w:rFonts w:asciiTheme="minorHAnsi" w:eastAsiaTheme="minorEastAsia" w:hAnsiTheme="minorHAnsi" w:cstheme="minorBidi"/>
          <w:noProof/>
          <w:sz w:val="22"/>
          <w:lang w:eastAsia="ja-JP"/>
        </w:rPr>
      </w:pPr>
      <w:hyperlink w:anchor="_Toc124436907" w:history="1">
        <w:r w:rsidRPr="00AF53E4">
          <w:rPr>
            <w:rStyle w:val="Hyperlink"/>
            <w:noProof/>
          </w:rPr>
          <w:t xml:space="preserve">4.16 </w:t>
        </w:r>
        <w:r w:rsidR="0009151A">
          <w:rPr>
            <w:rStyle w:val="Hyperlink"/>
            <w:noProof/>
          </w:rPr>
          <w:tab/>
        </w:r>
        <w:r w:rsidRPr="00AF53E4">
          <w:rPr>
            <w:rStyle w:val="Hyperlink"/>
            <w:noProof/>
          </w:rPr>
          <w:t>Halaman CEK</w:t>
        </w:r>
        <w:r>
          <w:rPr>
            <w:noProof/>
            <w:webHidden/>
          </w:rPr>
          <w:tab/>
        </w:r>
        <w:r w:rsidR="00D80D54">
          <w:rPr>
            <w:noProof/>
            <w:webHidden/>
          </w:rPr>
          <w:tab/>
        </w:r>
        <w:r w:rsidR="00297E32">
          <w:rPr>
            <w:noProof/>
            <w:webHidden/>
          </w:rPr>
          <w:tab/>
        </w:r>
        <w:r w:rsidR="00297E32">
          <w:rPr>
            <w:noProof/>
            <w:webHidden/>
          </w:rPr>
          <w:tab/>
        </w:r>
        <w:r w:rsidR="00297E32">
          <w:rPr>
            <w:noProof/>
            <w:webHidden/>
          </w:rPr>
          <w:tab/>
        </w:r>
        <w:r>
          <w:rPr>
            <w:noProof/>
            <w:webHidden/>
          </w:rPr>
          <w:fldChar w:fldCharType="begin"/>
        </w:r>
        <w:r>
          <w:rPr>
            <w:noProof/>
            <w:webHidden/>
          </w:rPr>
          <w:instrText xml:space="preserve"> PAGEREF _Toc124436907 \h </w:instrText>
        </w:r>
        <w:r>
          <w:rPr>
            <w:noProof/>
            <w:webHidden/>
          </w:rPr>
        </w:r>
        <w:r>
          <w:rPr>
            <w:noProof/>
            <w:webHidden/>
          </w:rPr>
          <w:fldChar w:fldCharType="separate"/>
        </w:r>
        <w:r>
          <w:rPr>
            <w:noProof/>
            <w:webHidden/>
          </w:rPr>
          <w:t>56</w:t>
        </w:r>
        <w:r>
          <w:rPr>
            <w:noProof/>
            <w:webHidden/>
          </w:rPr>
          <w:fldChar w:fldCharType="end"/>
        </w:r>
      </w:hyperlink>
    </w:p>
    <w:p w14:paraId="6BD3A15E" w14:textId="7EEDF2B7" w:rsidR="00735BCB" w:rsidRDefault="00735BCB" w:rsidP="00970EA5">
      <w:pPr>
        <w:pStyle w:val="TOC1"/>
        <w:rPr>
          <w:rFonts w:asciiTheme="minorHAnsi" w:eastAsiaTheme="minorEastAsia" w:hAnsiTheme="minorHAnsi" w:cstheme="minorBidi"/>
          <w:noProof/>
          <w:sz w:val="22"/>
          <w:lang w:eastAsia="ja-JP"/>
        </w:rPr>
      </w:pPr>
      <w:hyperlink w:anchor="_Toc124436908" w:history="1">
        <w:r w:rsidRPr="00AF53E4">
          <w:rPr>
            <w:rStyle w:val="Hyperlink"/>
            <w:noProof/>
          </w:rPr>
          <w:t xml:space="preserve">4.17 </w:t>
        </w:r>
        <w:r w:rsidR="0009151A">
          <w:rPr>
            <w:rStyle w:val="Hyperlink"/>
            <w:noProof/>
          </w:rPr>
          <w:tab/>
        </w:r>
        <w:r w:rsidRPr="00AF53E4">
          <w:rPr>
            <w:rStyle w:val="Hyperlink"/>
            <w:noProof/>
          </w:rPr>
          <w:t xml:space="preserve">Tampilan Cetak </w:t>
        </w:r>
        <w:r w:rsidR="00D80D54">
          <w:rPr>
            <w:rStyle w:val="Hyperlink"/>
            <w:noProof/>
          </w:rPr>
          <w:t>D</w:t>
        </w:r>
        <w:r w:rsidRPr="00AF53E4">
          <w:rPr>
            <w:rStyle w:val="Hyperlink"/>
            <w:noProof/>
          </w:rPr>
          <w:t xml:space="preserve">ata </w:t>
        </w:r>
        <w:r w:rsidR="00D80D54">
          <w:rPr>
            <w:rStyle w:val="Hyperlink"/>
            <w:noProof/>
          </w:rPr>
          <w:t>O</w:t>
        </w:r>
        <w:r w:rsidRPr="00AF53E4">
          <w:rPr>
            <w:rStyle w:val="Hyperlink"/>
            <w:noProof/>
          </w:rPr>
          <w:t>rder Surat Perintah Kerja</w:t>
        </w:r>
        <w:r>
          <w:rPr>
            <w:noProof/>
            <w:webHidden/>
          </w:rPr>
          <w:tab/>
        </w:r>
        <w:r w:rsidR="00D80D54">
          <w:rPr>
            <w:noProof/>
            <w:webHidden/>
          </w:rPr>
          <w:tab/>
        </w:r>
        <w:r>
          <w:rPr>
            <w:noProof/>
            <w:webHidden/>
          </w:rPr>
          <w:fldChar w:fldCharType="begin"/>
        </w:r>
        <w:r>
          <w:rPr>
            <w:noProof/>
            <w:webHidden/>
          </w:rPr>
          <w:instrText xml:space="preserve"> PAGEREF _Toc124436908 \h </w:instrText>
        </w:r>
        <w:r>
          <w:rPr>
            <w:noProof/>
            <w:webHidden/>
          </w:rPr>
        </w:r>
        <w:r>
          <w:rPr>
            <w:noProof/>
            <w:webHidden/>
          </w:rPr>
          <w:fldChar w:fldCharType="separate"/>
        </w:r>
        <w:r>
          <w:rPr>
            <w:noProof/>
            <w:webHidden/>
          </w:rPr>
          <w:t>56</w:t>
        </w:r>
        <w:r>
          <w:rPr>
            <w:noProof/>
            <w:webHidden/>
          </w:rPr>
          <w:fldChar w:fldCharType="end"/>
        </w:r>
      </w:hyperlink>
    </w:p>
    <w:p w14:paraId="30E27ED2" w14:textId="4B2179C1" w:rsidR="00735BCB" w:rsidRDefault="00735BCB" w:rsidP="00970EA5">
      <w:pPr>
        <w:pStyle w:val="TOC1"/>
        <w:rPr>
          <w:rFonts w:asciiTheme="minorHAnsi" w:eastAsiaTheme="minorEastAsia" w:hAnsiTheme="minorHAnsi" w:cstheme="minorBidi"/>
          <w:noProof/>
          <w:sz w:val="22"/>
          <w:lang w:eastAsia="ja-JP"/>
        </w:rPr>
      </w:pPr>
      <w:hyperlink w:anchor="_Toc124436909" w:history="1">
        <w:r w:rsidRPr="00AF53E4">
          <w:rPr>
            <w:rStyle w:val="Hyperlink"/>
            <w:noProof/>
          </w:rPr>
          <w:t xml:space="preserve">4.18 </w:t>
        </w:r>
        <w:r w:rsidR="0009151A">
          <w:rPr>
            <w:rStyle w:val="Hyperlink"/>
            <w:noProof/>
          </w:rPr>
          <w:tab/>
        </w:r>
        <w:r w:rsidRPr="00AF53E4">
          <w:rPr>
            <w:rStyle w:val="Hyperlink"/>
            <w:noProof/>
          </w:rPr>
          <w:t>Tampilan Halaman History</w:t>
        </w:r>
        <w:r>
          <w:rPr>
            <w:noProof/>
            <w:webHidden/>
          </w:rPr>
          <w:tab/>
        </w:r>
        <w:r w:rsidR="00D80D54">
          <w:rPr>
            <w:noProof/>
            <w:webHidden/>
          </w:rPr>
          <w:tab/>
        </w:r>
        <w:r w:rsidR="00297E32">
          <w:rPr>
            <w:noProof/>
            <w:webHidden/>
          </w:rPr>
          <w:tab/>
        </w:r>
        <w:r>
          <w:rPr>
            <w:noProof/>
            <w:webHidden/>
          </w:rPr>
          <w:fldChar w:fldCharType="begin"/>
        </w:r>
        <w:r>
          <w:rPr>
            <w:noProof/>
            <w:webHidden/>
          </w:rPr>
          <w:instrText xml:space="preserve"> PAGEREF _Toc124436909 \h </w:instrText>
        </w:r>
        <w:r>
          <w:rPr>
            <w:noProof/>
            <w:webHidden/>
          </w:rPr>
        </w:r>
        <w:r>
          <w:rPr>
            <w:noProof/>
            <w:webHidden/>
          </w:rPr>
          <w:fldChar w:fldCharType="separate"/>
        </w:r>
        <w:r>
          <w:rPr>
            <w:noProof/>
            <w:webHidden/>
          </w:rPr>
          <w:t>57</w:t>
        </w:r>
        <w:r>
          <w:rPr>
            <w:noProof/>
            <w:webHidden/>
          </w:rPr>
          <w:fldChar w:fldCharType="end"/>
        </w:r>
      </w:hyperlink>
    </w:p>
    <w:p w14:paraId="7C2818E0" w14:textId="5E48CBCF" w:rsidR="00735BCB" w:rsidRDefault="00735BCB" w:rsidP="00970EA5">
      <w:pPr>
        <w:pStyle w:val="TOC1"/>
        <w:rPr>
          <w:rFonts w:asciiTheme="minorHAnsi" w:eastAsiaTheme="minorEastAsia" w:hAnsiTheme="minorHAnsi" w:cstheme="minorBidi"/>
          <w:noProof/>
          <w:sz w:val="22"/>
          <w:lang w:eastAsia="ja-JP"/>
        </w:rPr>
      </w:pPr>
      <w:hyperlink w:anchor="_Toc124436910" w:history="1">
        <w:r w:rsidRPr="00AF53E4">
          <w:rPr>
            <w:rStyle w:val="Hyperlink"/>
            <w:noProof/>
          </w:rPr>
          <w:t xml:space="preserve">4.19 </w:t>
        </w:r>
        <w:r w:rsidR="0009151A">
          <w:rPr>
            <w:rStyle w:val="Hyperlink"/>
            <w:noProof/>
          </w:rPr>
          <w:tab/>
        </w:r>
        <w:r w:rsidRPr="00AF53E4">
          <w:rPr>
            <w:rStyle w:val="Hyperlink"/>
            <w:noProof/>
          </w:rPr>
          <w:t>Tampilan Halaman Master</w:t>
        </w:r>
        <w:r>
          <w:rPr>
            <w:noProof/>
            <w:webHidden/>
          </w:rPr>
          <w:tab/>
        </w:r>
        <w:r w:rsidR="00D80D54">
          <w:rPr>
            <w:noProof/>
            <w:webHidden/>
          </w:rPr>
          <w:tab/>
        </w:r>
        <w:r w:rsidR="00297E32">
          <w:rPr>
            <w:noProof/>
            <w:webHidden/>
          </w:rPr>
          <w:tab/>
        </w:r>
        <w:r>
          <w:rPr>
            <w:noProof/>
            <w:webHidden/>
          </w:rPr>
          <w:fldChar w:fldCharType="begin"/>
        </w:r>
        <w:r>
          <w:rPr>
            <w:noProof/>
            <w:webHidden/>
          </w:rPr>
          <w:instrText xml:space="preserve"> PAGEREF _Toc124436910 \h </w:instrText>
        </w:r>
        <w:r>
          <w:rPr>
            <w:noProof/>
            <w:webHidden/>
          </w:rPr>
        </w:r>
        <w:r>
          <w:rPr>
            <w:noProof/>
            <w:webHidden/>
          </w:rPr>
          <w:fldChar w:fldCharType="separate"/>
        </w:r>
        <w:r>
          <w:rPr>
            <w:noProof/>
            <w:webHidden/>
          </w:rPr>
          <w:t>58</w:t>
        </w:r>
        <w:r>
          <w:rPr>
            <w:noProof/>
            <w:webHidden/>
          </w:rPr>
          <w:fldChar w:fldCharType="end"/>
        </w:r>
      </w:hyperlink>
    </w:p>
    <w:p w14:paraId="294F3A5E" w14:textId="29BFB737" w:rsidR="00735BCB" w:rsidRDefault="00735BCB" w:rsidP="00970EA5">
      <w:pPr>
        <w:pStyle w:val="TOC1"/>
        <w:rPr>
          <w:rFonts w:asciiTheme="minorHAnsi" w:eastAsiaTheme="minorEastAsia" w:hAnsiTheme="minorHAnsi" w:cstheme="minorBidi"/>
          <w:noProof/>
          <w:sz w:val="22"/>
          <w:lang w:eastAsia="ja-JP"/>
        </w:rPr>
      </w:pPr>
      <w:hyperlink w:anchor="_Toc124436911" w:history="1">
        <w:r w:rsidRPr="00AF53E4">
          <w:rPr>
            <w:rStyle w:val="Hyperlink"/>
            <w:noProof/>
          </w:rPr>
          <w:t xml:space="preserve">4.20 </w:t>
        </w:r>
        <w:r w:rsidR="0009151A">
          <w:rPr>
            <w:rStyle w:val="Hyperlink"/>
            <w:noProof/>
          </w:rPr>
          <w:tab/>
        </w:r>
        <w:r w:rsidRPr="00AF53E4">
          <w:rPr>
            <w:rStyle w:val="Hyperlink"/>
            <w:noProof/>
          </w:rPr>
          <w:t>Pop-up Hapus Data Master</w:t>
        </w:r>
        <w:r>
          <w:rPr>
            <w:noProof/>
            <w:webHidden/>
          </w:rPr>
          <w:tab/>
        </w:r>
        <w:r w:rsidR="00D80D54">
          <w:rPr>
            <w:noProof/>
            <w:webHidden/>
          </w:rPr>
          <w:tab/>
        </w:r>
        <w:r w:rsidR="00297E32">
          <w:rPr>
            <w:noProof/>
            <w:webHidden/>
          </w:rPr>
          <w:tab/>
        </w:r>
        <w:r>
          <w:rPr>
            <w:noProof/>
            <w:webHidden/>
          </w:rPr>
          <w:fldChar w:fldCharType="begin"/>
        </w:r>
        <w:r>
          <w:rPr>
            <w:noProof/>
            <w:webHidden/>
          </w:rPr>
          <w:instrText xml:space="preserve"> PAGEREF _Toc124436911 \h </w:instrText>
        </w:r>
        <w:r>
          <w:rPr>
            <w:noProof/>
            <w:webHidden/>
          </w:rPr>
        </w:r>
        <w:r>
          <w:rPr>
            <w:noProof/>
            <w:webHidden/>
          </w:rPr>
          <w:fldChar w:fldCharType="separate"/>
        </w:r>
        <w:r>
          <w:rPr>
            <w:noProof/>
            <w:webHidden/>
          </w:rPr>
          <w:t>59</w:t>
        </w:r>
        <w:r>
          <w:rPr>
            <w:noProof/>
            <w:webHidden/>
          </w:rPr>
          <w:fldChar w:fldCharType="end"/>
        </w:r>
      </w:hyperlink>
    </w:p>
    <w:p w14:paraId="5F7EFEB0" w14:textId="3AE48BDA" w:rsidR="00735BCB" w:rsidRDefault="00735BCB" w:rsidP="00970EA5">
      <w:pPr>
        <w:pStyle w:val="TOC1"/>
        <w:rPr>
          <w:rFonts w:asciiTheme="minorHAnsi" w:eastAsiaTheme="minorEastAsia" w:hAnsiTheme="minorHAnsi" w:cstheme="minorBidi"/>
          <w:noProof/>
          <w:sz w:val="22"/>
          <w:lang w:eastAsia="ja-JP"/>
        </w:rPr>
      </w:pPr>
      <w:hyperlink w:anchor="_Toc124436912" w:history="1">
        <w:r w:rsidRPr="00AF53E4">
          <w:rPr>
            <w:rStyle w:val="Hyperlink"/>
            <w:noProof/>
          </w:rPr>
          <w:t xml:space="preserve">4.21 </w:t>
        </w:r>
        <w:r w:rsidR="0009151A">
          <w:rPr>
            <w:rStyle w:val="Hyperlink"/>
            <w:noProof/>
          </w:rPr>
          <w:tab/>
        </w:r>
        <w:r w:rsidRPr="00AF53E4">
          <w:rPr>
            <w:rStyle w:val="Hyperlink"/>
            <w:noProof/>
          </w:rPr>
          <w:t>Halaman Tambah Data Master</w:t>
        </w:r>
        <w:r>
          <w:rPr>
            <w:noProof/>
            <w:webHidden/>
          </w:rPr>
          <w:tab/>
        </w:r>
        <w:r w:rsidR="00D80D54">
          <w:rPr>
            <w:noProof/>
            <w:webHidden/>
          </w:rPr>
          <w:tab/>
        </w:r>
        <w:r w:rsidR="00297E32">
          <w:rPr>
            <w:noProof/>
            <w:webHidden/>
          </w:rPr>
          <w:tab/>
        </w:r>
        <w:r>
          <w:rPr>
            <w:noProof/>
            <w:webHidden/>
          </w:rPr>
          <w:fldChar w:fldCharType="begin"/>
        </w:r>
        <w:r>
          <w:rPr>
            <w:noProof/>
            <w:webHidden/>
          </w:rPr>
          <w:instrText xml:space="preserve"> PAGEREF _Toc124436912 \h </w:instrText>
        </w:r>
        <w:r>
          <w:rPr>
            <w:noProof/>
            <w:webHidden/>
          </w:rPr>
        </w:r>
        <w:r>
          <w:rPr>
            <w:noProof/>
            <w:webHidden/>
          </w:rPr>
          <w:fldChar w:fldCharType="separate"/>
        </w:r>
        <w:r>
          <w:rPr>
            <w:noProof/>
            <w:webHidden/>
          </w:rPr>
          <w:t>59</w:t>
        </w:r>
        <w:r>
          <w:rPr>
            <w:noProof/>
            <w:webHidden/>
          </w:rPr>
          <w:fldChar w:fldCharType="end"/>
        </w:r>
      </w:hyperlink>
    </w:p>
    <w:p w14:paraId="25FD9E46" w14:textId="3D0C313D" w:rsidR="00735BCB" w:rsidRDefault="00735BCB" w:rsidP="00970EA5">
      <w:pPr>
        <w:pStyle w:val="TOC1"/>
        <w:rPr>
          <w:rFonts w:asciiTheme="minorHAnsi" w:eastAsiaTheme="minorEastAsia" w:hAnsiTheme="minorHAnsi" w:cstheme="minorBidi"/>
          <w:noProof/>
          <w:sz w:val="22"/>
          <w:lang w:eastAsia="ja-JP"/>
        </w:rPr>
      </w:pPr>
      <w:hyperlink w:anchor="_Toc124436913" w:history="1">
        <w:r w:rsidRPr="00AF53E4">
          <w:rPr>
            <w:rStyle w:val="Hyperlink"/>
            <w:noProof/>
          </w:rPr>
          <w:t xml:space="preserve">4.22 </w:t>
        </w:r>
        <w:r w:rsidR="0009151A">
          <w:rPr>
            <w:rStyle w:val="Hyperlink"/>
            <w:noProof/>
          </w:rPr>
          <w:tab/>
        </w:r>
        <w:r w:rsidRPr="00AF53E4">
          <w:rPr>
            <w:rStyle w:val="Hyperlink"/>
            <w:noProof/>
          </w:rPr>
          <w:t>Halaman Bawah Tambah Data Master</w:t>
        </w:r>
        <w:r>
          <w:rPr>
            <w:noProof/>
            <w:webHidden/>
          </w:rPr>
          <w:tab/>
        </w:r>
        <w:r w:rsidR="00D80D54">
          <w:rPr>
            <w:noProof/>
            <w:webHidden/>
          </w:rPr>
          <w:tab/>
        </w:r>
        <w:r>
          <w:rPr>
            <w:noProof/>
            <w:webHidden/>
          </w:rPr>
          <w:fldChar w:fldCharType="begin"/>
        </w:r>
        <w:r>
          <w:rPr>
            <w:noProof/>
            <w:webHidden/>
          </w:rPr>
          <w:instrText xml:space="preserve"> PAGEREF _Toc124436913 \h </w:instrText>
        </w:r>
        <w:r>
          <w:rPr>
            <w:noProof/>
            <w:webHidden/>
          </w:rPr>
        </w:r>
        <w:r>
          <w:rPr>
            <w:noProof/>
            <w:webHidden/>
          </w:rPr>
          <w:fldChar w:fldCharType="separate"/>
        </w:r>
        <w:r>
          <w:rPr>
            <w:noProof/>
            <w:webHidden/>
          </w:rPr>
          <w:t>61</w:t>
        </w:r>
        <w:r>
          <w:rPr>
            <w:noProof/>
            <w:webHidden/>
          </w:rPr>
          <w:fldChar w:fldCharType="end"/>
        </w:r>
      </w:hyperlink>
    </w:p>
    <w:p w14:paraId="0DADB255" w14:textId="17C9D125" w:rsidR="00735BCB" w:rsidRDefault="00735BCB" w:rsidP="00970EA5">
      <w:pPr>
        <w:pStyle w:val="TOC1"/>
        <w:rPr>
          <w:rFonts w:asciiTheme="minorHAnsi" w:eastAsiaTheme="minorEastAsia" w:hAnsiTheme="minorHAnsi" w:cstheme="minorBidi"/>
          <w:noProof/>
          <w:sz w:val="22"/>
          <w:lang w:eastAsia="ja-JP"/>
        </w:rPr>
      </w:pPr>
      <w:hyperlink w:anchor="_Toc124436914" w:history="1">
        <w:r w:rsidRPr="00AF53E4">
          <w:rPr>
            <w:rStyle w:val="Hyperlink"/>
            <w:noProof/>
          </w:rPr>
          <w:t xml:space="preserve">4.23 </w:t>
        </w:r>
        <w:r w:rsidR="0009151A">
          <w:rPr>
            <w:rStyle w:val="Hyperlink"/>
            <w:noProof/>
          </w:rPr>
          <w:tab/>
        </w:r>
        <w:r w:rsidRPr="00AF53E4">
          <w:rPr>
            <w:rStyle w:val="Hyperlink"/>
            <w:noProof/>
          </w:rPr>
          <w:t xml:space="preserve">Pop-up </w:t>
        </w:r>
        <w:r w:rsidR="0009151A">
          <w:rPr>
            <w:rStyle w:val="Hyperlink"/>
            <w:noProof/>
          </w:rPr>
          <w:t>S</w:t>
        </w:r>
        <w:r w:rsidRPr="00AF53E4">
          <w:rPr>
            <w:rStyle w:val="Hyperlink"/>
            <w:noProof/>
          </w:rPr>
          <w:t xml:space="preserve">ukses </w:t>
        </w:r>
        <w:r w:rsidR="0009151A">
          <w:rPr>
            <w:rStyle w:val="Hyperlink"/>
            <w:noProof/>
          </w:rPr>
          <w:t>G</w:t>
        </w:r>
        <w:r w:rsidRPr="00AF53E4">
          <w:rPr>
            <w:rStyle w:val="Hyperlink"/>
            <w:noProof/>
          </w:rPr>
          <w:t xml:space="preserve">enerate </w:t>
        </w:r>
        <w:r w:rsidR="0009151A">
          <w:rPr>
            <w:rStyle w:val="Hyperlink"/>
            <w:noProof/>
          </w:rPr>
          <w:t>K</w:t>
        </w:r>
        <w:r w:rsidRPr="00AF53E4">
          <w:rPr>
            <w:rStyle w:val="Hyperlink"/>
            <w:noProof/>
          </w:rPr>
          <w:t xml:space="preserve">ode </w:t>
        </w:r>
        <w:r w:rsidR="0009151A">
          <w:rPr>
            <w:rStyle w:val="Hyperlink"/>
            <w:noProof/>
          </w:rPr>
          <w:t>K</w:t>
        </w:r>
        <w:r w:rsidRPr="00AF53E4">
          <w:rPr>
            <w:rStyle w:val="Hyperlink"/>
            <w:noProof/>
          </w:rPr>
          <w:t>it</w:t>
        </w:r>
        <w:r>
          <w:rPr>
            <w:noProof/>
            <w:webHidden/>
          </w:rPr>
          <w:tab/>
        </w:r>
        <w:r w:rsidR="00D80D54">
          <w:rPr>
            <w:noProof/>
            <w:webHidden/>
          </w:rPr>
          <w:tab/>
        </w:r>
        <w:r>
          <w:rPr>
            <w:noProof/>
            <w:webHidden/>
          </w:rPr>
          <w:fldChar w:fldCharType="begin"/>
        </w:r>
        <w:r>
          <w:rPr>
            <w:noProof/>
            <w:webHidden/>
          </w:rPr>
          <w:instrText xml:space="preserve"> PAGEREF _Toc124436914 \h </w:instrText>
        </w:r>
        <w:r>
          <w:rPr>
            <w:noProof/>
            <w:webHidden/>
          </w:rPr>
        </w:r>
        <w:r>
          <w:rPr>
            <w:noProof/>
            <w:webHidden/>
          </w:rPr>
          <w:fldChar w:fldCharType="separate"/>
        </w:r>
        <w:r>
          <w:rPr>
            <w:noProof/>
            <w:webHidden/>
          </w:rPr>
          <w:t>61</w:t>
        </w:r>
        <w:r>
          <w:rPr>
            <w:noProof/>
            <w:webHidden/>
          </w:rPr>
          <w:fldChar w:fldCharType="end"/>
        </w:r>
      </w:hyperlink>
    </w:p>
    <w:p w14:paraId="5B9F249E" w14:textId="6CD5FFFC" w:rsidR="00735BCB" w:rsidRDefault="00735BCB" w:rsidP="00970EA5">
      <w:pPr>
        <w:pStyle w:val="TOC1"/>
        <w:rPr>
          <w:rFonts w:asciiTheme="minorHAnsi" w:eastAsiaTheme="minorEastAsia" w:hAnsiTheme="minorHAnsi" w:cstheme="minorBidi"/>
          <w:noProof/>
          <w:sz w:val="22"/>
          <w:lang w:eastAsia="ja-JP"/>
        </w:rPr>
      </w:pPr>
      <w:hyperlink w:anchor="_Toc124436915" w:history="1">
        <w:r w:rsidRPr="00AF53E4">
          <w:rPr>
            <w:rStyle w:val="Hyperlink"/>
            <w:noProof/>
          </w:rPr>
          <w:t xml:space="preserve">4.24 </w:t>
        </w:r>
        <w:r w:rsidR="0009151A">
          <w:rPr>
            <w:rStyle w:val="Hyperlink"/>
            <w:noProof/>
          </w:rPr>
          <w:tab/>
        </w:r>
        <w:r w:rsidRPr="00AF53E4">
          <w:rPr>
            <w:rStyle w:val="Hyperlink"/>
            <w:noProof/>
          </w:rPr>
          <w:t xml:space="preserve">Pop-up </w:t>
        </w:r>
        <w:r w:rsidR="0009151A">
          <w:rPr>
            <w:rStyle w:val="Hyperlink"/>
            <w:noProof/>
          </w:rPr>
          <w:t>G</w:t>
        </w:r>
        <w:r w:rsidRPr="00AF53E4">
          <w:rPr>
            <w:rStyle w:val="Hyperlink"/>
            <w:noProof/>
          </w:rPr>
          <w:t xml:space="preserve">agal </w:t>
        </w:r>
        <w:r w:rsidR="0009151A">
          <w:rPr>
            <w:rStyle w:val="Hyperlink"/>
            <w:noProof/>
          </w:rPr>
          <w:t>G</w:t>
        </w:r>
        <w:r w:rsidRPr="00AF53E4">
          <w:rPr>
            <w:rStyle w:val="Hyperlink"/>
            <w:noProof/>
          </w:rPr>
          <w:t xml:space="preserve">enerate </w:t>
        </w:r>
        <w:r w:rsidR="0009151A">
          <w:rPr>
            <w:rStyle w:val="Hyperlink"/>
            <w:noProof/>
          </w:rPr>
          <w:t>K</w:t>
        </w:r>
        <w:r w:rsidRPr="00AF53E4">
          <w:rPr>
            <w:rStyle w:val="Hyperlink"/>
            <w:noProof/>
          </w:rPr>
          <w:t xml:space="preserve">ode </w:t>
        </w:r>
        <w:r w:rsidR="0009151A">
          <w:rPr>
            <w:rStyle w:val="Hyperlink"/>
            <w:noProof/>
          </w:rPr>
          <w:t>K</w:t>
        </w:r>
        <w:r w:rsidRPr="00AF53E4">
          <w:rPr>
            <w:rStyle w:val="Hyperlink"/>
            <w:noProof/>
          </w:rPr>
          <w:t>it</w:t>
        </w:r>
        <w:r>
          <w:rPr>
            <w:noProof/>
            <w:webHidden/>
          </w:rPr>
          <w:tab/>
        </w:r>
        <w:r w:rsidR="00D80D54">
          <w:rPr>
            <w:noProof/>
            <w:webHidden/>
          </w:rPr>
          <w:tab/>
        </w:r>
        <w:r w:rsidR="00297E32">
          <w:rPr>
            <w:noProof/>
            <w:webHidden/>
          </w:rPr>
          <w:tab/>
        </w:r>
        <w:r>
          <w:rPr>
            <w:noProof/>
            <w:webHidden/>
          </w:rPr>
          <w:fldChar w:fldCharType="begin"/>
        </w:r>
        <w:r>
          <w:rPr>
            <w:noProof/>
            <w:webHidden/>
          </w:rPr>
          <w:instrText xml:space="preserve"> PAGEREF _Toc124436915 \h </w:instrText>
        </w:r>
        <w:r>
          <w:rPr>
            <w:noProof/>
            <w:webHidden/>
          </w:rPr>
        </w:r>
        <w:r>
          <w:rPr>
            <w:noProof/>
            <w:webHidden/>
          </w:rPr>
          <w:fldChar w:fldCharType="separate"/>
        </w:r>
        <w:r>
          <w:rPr>
            <w:noProof/>
            <w:webHidden/>
          </w:rPr>
          <w:t>62</w:t>
        </w:r>
        <w:r>
          <w:rPr>
            <w:noProof/>
            <w:webHidden/>
          </w:rPr>
          <w:fldChar w:fldCharType="end"/>
        </w:r>
      </w:hyperlink>
    </w:p>
    <w:p w14:paraId="034CB504" w14:textId="45B1DAE8" w:rsidR="00735BCB" w:rsidRDefault="00735BCB" w:rsidP="00970EA5">
      <w:pPr>
        <w:pStyle w:val="TOC1"/>
        <w:rPr>
          <w:rFonts w:asciiTheme="minorHAnsi" w:eastAsiaTheme="minorEastAsia" w:hAnsiTheme="minorHAnsi" w:cstheme="minorBidi"/>
          <w:noProof/>
          <w:sz w:val="22"/>
          <w:lang w:eastAsia="ja-JP"/>
        </w:rPr>
      </w:pPr>
      <w:hyperlink w:anchor="_Toc124436916" w:history="1">
        <w:r w:rsidRPr="00AF53E4">
          <w:rPr>
            <w:rStyle w:val="Hyperlink"/>
            <w:noProof/>
          </w:rPr>
          <w:t xml:space="preserve">4.25 </w:t>
        </w:r>
        <w:r w:rsidR="0009151A">
          <w:rPr>
            <w:rStyle w:val="Hyperlink"/>
            <w:noProof/>
          </w:rPr>
          <w:tab/>
        </w:r>
        <w:r w:rsidRPr="00AF53E4">
          <w:rPr>
            <w:rStyle w:val="Hyperlink"/>
            <w:noProof/>
          </w:rPr>
          <w:t xml:space="preserve">Pop-up </w:t>
        </w:r>
        <w:r w:rsidR="0009151A">
          <w:rPr>
            <w:rStyle w:val="Hyperlink"/>
            <w:noProof/>
          </w:rPr>
          <w:t>S</w:t>
        </w:r>
        <w:r w:rsidRPr="00AF53E4">
          <w:rPr>
            <w:rStyle w:val="Hyperlink"/>
            <w:noProof/>
          </w:rPr>
          <w:t xml:space="preserve">ukses </w:t>
        </w:r>
        <w:r w:rsidR="0009151A">
          <w:rPr>
            <w:rStyle w:val="Hyperlink"/>
            <w:noProof/>
          </w:rPr>
          <w:t>M</w:t>
        </w:r>
        <w:r w:rsidRPr="00AF53E4">
          <w:rPr>
            <w:rStyle w:val="Hyperlink"/>
            <w:noProof/>
          </w:rPr>
          <w:t xml:space="preserve">enambahkan </w:t>
        </w:r>
        <w:r w:rsidR="0009151A">
          <w:rPr>
            <w:rStyle w:val="Hyperlink"/>
            <w:noProof/>
          </w:rPr>
          <w:t>D</w:t>
        </w:r>
        <w:r w:rsidRPr="00AF53E4">
          <w:rPr>
            <w:rStyle w:val="Hyperlink"/>
            <w:noProof/>
          </w:rPr>
          <w:t xml:space="preserve">ata </w:t>
        </w:r>
        <w:r w:rsidR="0009151A">
          <w:rPr>
            <w:rStyle w:val="Hyperlink"/>
            <w:noProof/>
          </w:rPr>
          <w:t>M</w:t>
        </w:r>
        <w:r w:rsidRPr="00AF53E4">
          <w:rPr>
            <w:rStyle w:val="Hyperlink"/>
            <w:noProof/>
          </w:rPr>
          <w:t>aster</w:t>
        </w:r>
        <w:r>
          <w:rPr>
            <w:noProof/>
            <w:webHidden/>
          </w:rPr>
          <w:tab/>
        </w:r>
        <w:r w:rsidR="00D80D54">
          <w:rPr>
            <w:noProof/>
            <w:webHidden/>
          </w:rPr>
          <w:tab/>
        </w:r>
        <w:r>
          <w:rPr>
            <w:noProof/>
            <w:webHidden/>
          </w:rPr>
          <w:fldChar w:fldCharType="begin"/>
        </w:r>
        <w:r>
          <w:rPr>
            <w:noProof/>
            <w:webHidden/>
          </w:rPr>
          <w:instrText xml:space="preserve"> PAGEREF _Toc124436916 \h </w:instrText>
        </w:r>
        <w:r>
          <w:rPr>
            <w:noProof/>
            <w:webHidden/>
          </w:rPr>
        </w:r>
        <w:r>
          <w:rPr>
            <w:noProof/>
            <w:webHidden/>
          </w:rPr>
          <w:fldChar w:fldCharType="separate"/>
        </w:r>
        <w:r>
          <w:rPr>
            <w:noProof/>
            <w:webHidden/>
          </w:rPr>
          <w:t>63</w:t>
        </w:r>
        <w:r>
          <w:rPr>
            <w:noProof/>
            <w:webHidden/>
          </w:rPr>
          <w:fldChar w:fldCharType="end"/>
        </w:r>
      </w:hyperlink>
    </w:p>
    <w:p w14:paraId="30C91858" w14:textId="5327E33A" w:rsidR="00735BCB" w:rsidRDefault="00735BCB" w:rsidP="00970EA5">
      <w:pPr>
        <w:pStyle w:val="TOC1"/>
        <w:rPr>
          <w:rFonts w:asciiTheme="minorHAnsi" w:eastAsiaTheme="minorEastAsia" w:hAnsiTheme="minorHAnsi" w:cstheme="minorBidi"/>
          <w:noProof/>
          <w:sz w:val="22"/>
          <w:lang w:eastAsia="ja-JP"/>
        </w:rPr>
      </w:pPr>
      <w:hyperlink w:anchor="_Toc124436917" w:history="1">
        <w:r w:rsidRPr="00AF53E4">
          <w:rPr>
            <w:rStyle w:val="Hyperlink"/>
            <w:noProof/>
          </w:rPr>
          <w:t xml:space="preserve">4.26 </w:t>
        </w:r>
        <w:r w:rsidR="0009151A">
          <w:rPr>
            <w:rStyle w:val="Hyperlink"/>
            <w:noProof/>
          </w:rPr>
          <w:tab/>
        </w:r>
        <w:r w:rsidRPr="00AF53E4">
          <w:rPr>
            <w:rStyle w:val="Hyperlink"/>
            <w:noProof/>
          </w:rPr>
          <w:t xml:space="preserve">Pop-up </w:t>
        </w:r>
        <w:r w:rsidR="0009151A">
          <w:rPr>
            <w:rStyle w:val="Hyperlink"/>
            <w:noProof/>
          </w:rPr>
          <w:t>G</w:t>
        </w:r>
        <w:r w:rsidRPr="00AF53E4">
          <w:rPr>
            <w:rStyle w:val="Hyperlink"/>
            <w:noProof/>
          </w:rPr>
          <w:t xml:space="preserve">agal </w:t>
        </w:r>
        <w:r w:rsidR="0009151A">
          <w:rPr>
            <w:rStyle w:val="Hyperlink"/>
            <w:noProof/>
          </w:rPr>
          <w:t>M</w:t>
        </w:r>
        <w:r w:rsidRPr="00AF53E4">
          <w:rPr>
            <w:rStyle w:val="Hyperlink"/>
            <w:noProof/>
          </w:rPr>
          <w:t xml:space="preserve">enambahkan </w:t>
        </w:r>
        <w:r w:rsidR="0009151A">
          <w:rPr>
            <w:rStyle w:val="Hyperlink"/>
            <w:noProof/>
          </w:rPr>
          <w:t>D</w:t>
        </w:r>
        <w:r w:rsidRPr="00AF53E4">
          <w:rPr>
            <w:rStyle w:val="Hyperlink"/>
            <w:noProof/>
          </w:rPr>
          <w:t xml:space="preserve">ata </w:t>
        </w:r>
        <w:r w:rsidR="0009151A">
          <w:rPr>
            <w:rStyle w:val="Hyperlink"/>
            <w:noProof/>
          </w:rPr>
          <w:t>M</w:t>
        </w:r>
        <w:r w:rsidRPr="00AF53E4">
          <w:rPr>
            <w:rStyle w:val="Hyperlink"/>
            <w:noProof/>
          </w:rPr>
          <w:t>aster</w:t>
        </w:r>
        <w:r>
          <w:rPr>
            <w:noProof/>
            <w:webHidden/>
          </w:rPr>
          <w:tab/>
        </w:r>
        <w:r w:rsidR="00D80D54">
          <w:rPr>
            <w:noProof/>
            <w:webHidden/>
          </w:rPr>
          <w:tab/>
        </w:r>
        <w:r>
          <w:rPr>
            <w:noProof/>
            <w:webHidden/>
          </w:rPr>
          <w:fldChar w:fldCharType="begin"/>
        </w:r>
        <w:r>
          <w:rPr>
            <w:noProof/>
            <w:webHidden/>
          </w:rPr>
          <w:instrText xml:space="preserve"> PAGEREF _Toc124436917 \h </w:instrText>
        </w:r>
        <w:r>
          <w:rPr>
            <w:noProof/>
            <w:webHidden/>
          </w:rPr>
        </w:r>
        <w:r>
          <w:rPr>
            <w:noProof/>
            <w:webHidden/>
          </w:rPr>
          <w:fldChar w:fldCharType="separate"/>
        </w:r>
        <w:r>
          <w:rPr>
            <w:noProof/>
            <w:webHidden/>
          </w:rPr>
          <w:t>63</w:t>
        </w:r>
        <w:r>
          <w:rPr>
            <w:noProof/>
            <w:webHidden/>
          </w:rPr>
          <w:fldChar w:fldCharType="end"/>
        </w:r>
      </w:hyperlink>
    </w:p>
    <w:p w14:paraId="2DB7C329" w14:textId="68CA65EC" w:rsidR="00735BCB" w:rsidRDefault="00735BCB" w:rsidP="00970EA5">
      <w:pPr>
        <w:pStyle w:val="TOC1"/>
        <w:rPr>
          <w:rFonts w:asciiTheme="minorHAnsi" w:eastAsiaTheme="minorEastAsia" w:hAnsiTheme="minorHAnsi" w:cstheme="minorBidi"/>
          <w:noProof/>
          <w:sz w:val="22"/>
          <w:lang w:eastAsia="ja-JP"/>
        </w:rPr>
      </w:pPr>
      <w:hyperlink w:anchor="_Toc124436918" w:history="1">
        <w:r w:rsidRPr="00AF53E4">
          <w:rPr>
            <w:rStyle w:val="Hyperlink"/>
            <w:noProof/>
          </w:rPr>
          <w:t xml:space="preserve">4.27 </w:t>
        </w:r>
        <w:r w:rsidR="0009151A">
          <w:rPr>
            <w:rStyle w:val="Hyperlink"/>
            <w:noProof/>
          </w:rPr>
          <w:tab/>
        </w:r>
        <w:r w:rsidRPr="00AF53E4">
          <w:rPr>
            <w:rStyle w:val="Hyperlink"/>
            <w:noProof/>
          </w:rPr>
          <w:t xml:space="preserve">Halaman </w:t>
        </w:r>
        <w:r w:rsidR="0009151A">
          <w:rPr>
            <w:rStyle w:val="Hyperlink"/>
            <w:noProof/>
          </w:rPr>
          <w:t>S</w:t>
        </w:r>
        <w:r w:rsidRPr="00AF53E4">
          <w:rPr>
            <w:rStyle w:val="Hyperlink"/>
            <w:noProof/>
          </w:rPr>
          <w:t xml:space="preserve">ettings </w:t>
        </w:r>
        <w:r w:rsidR="0009151A">
          <w:rPr>
            <w:rStyle w:val="Hyperlink"/>
            <w:noProof/>
          </w:rPr>
          <w:t>A</w:t>
        </w:r>
        <w:r w:rsidRPr="00AF53E4">
          <w:rPr>
            <w:rStyle w:val="Hyperlink"/>
            <w:noProof/>
          </w:rPr>
          <w:t>ccount</w:t>
        </w:r>
        <w:r>
          <w:rPr>
            <w:noProof/>
            <w:webHidden/>
          </w:rPr>
          <w:tab/>
        </w:r>
        <w:r w:rsidR="00297E32">
          <w:rPr>
            <w:noProof/>
            <w:webHidden/>
          </w:rPr>
          <w:tab/>
        </w:r>
        <w:r w:rsidR="00D80D54">
          <w:rPr>
            <w:noProof/>
            <w:webHidden/>
          </w:rPr>
          <w:tab/>
        </w:r>
        <w:r>
          <w:rPr>
            <w:noProof/>
            <w:webHidden/>
          </w:rPr>
          <w:fldChar w:fldCharType="begin"/>
        </w:r>
        <w:r>
          <w:rPr>
            <w:noProof/>
            <w:webHidden/>
          </w:rPr>
          <w:instrText xml:space="preserve"> PAGEREF _Toc124436918 \h </w:instrText>
        </w:r>
        <w:r>
          <w:rPr>
            <w:noProof/>
            <w:webHidden/>
          </w:rPr>
        </w:r>
        <w:r>
          <w:rPr>
            <w:noProof/>
            <w:webHidden/>
          </w:rPr>
          <w:fldChar w:fldCharType="separate"/>
        </w:r>
        <w:r>
          <w:rPr>
            <w:noProof/>
            <w:webHidden/>
          </w:rPr>
          <w:t>64</w:t>
        </w:r>
        <w:r>
          <w:rPr>
            <w:noProof/>
            <w:webHidden/>
          </w:rPr>
          <w:fldChar w:fldCharType="end"/>
        </w:r>
      </w:hyperlink>
    </w:p>
    <w:p w14:paraId="7DC6C88B" w14:textId="36D46CD4" w:rsidR="00735BCB" w:rsidRDefault="00735BCB" w:rsidP="00970EA5">
      <w:pPr>
        <w:pStyle w:val="TOC1"/>
        <w:rPr>
          <w:rFonts w:asciiTheme="minorHAnsi" w:eastAsiaTheme="minorEastAsia" w:hAnsiTheme="minorHAnsi" w:cstheme="minorBidi"/>
          <w:noProof/>
          <w:sz w:val="22"/>
          <w:lang w:eastAsia="ja-JP"/>
        </w:rPr>
      </w:pPr>
      <w:hyperlink w:anchor="_Toc124436919" w:history="1">
        <w:r w:rsidRPr="00AF53E4">
          <w:rPr>
            <w:rStyle w:val="Hyperlink"/>
            <w:noProof/>
          </w:rPr>
          <w:t xml:space="preserve">4.28 </w:t>
        </w:r>
        <w:r w:rsidR="0009151A">
          <w:rPr>
            <w:rStyle w:val="Hyperlink"/>
            <w:noProof/>
          </w:rPr>
          <w:tab/>
        </w:r>
        <w:r w:rsidRPr="00AF53E4">
          <w:rPr>
            <w:rStyle w:val="Hyperlink"/>
            <w:noProof/>
          </w:rPr>
          <w:t xml:space="preserve">Pop-up </w:t>
        </w:r>
        <w:r w:rsidR="0009151A">
          <w:rPr>
            <w:rStyle w:val="Hyperlink"/>
            <w:noProof/>
          </w:rPr>
          <w:t>H</w:t>
        </w:r>
        <w:r w:rsidRPr="00AF53E4">
          <w:rPr>
            <w:rStyle w:val="Hyperlink"/>
            <w:noProof/>
          </w:rPr>
          <w:t xml:space="preserve">apus </w:t>
        </w:r>
        <w:r w:rsidR="0009151A">
          <w:rPr>
            <w:rStyle w:val="Hyperlink"/>
            <w:noProof/>
          </w:rPr>
          <w:t>U</w:t>
        </w:r>
        <w:r w:rsidRPr="00AF53E4">
          <w:rPr>
            <w:rStyle w:val="Hyperlink"/>
            <w:noProof/>
          </w:rPr>
          <w:t>ser</w:t>
        </w:r>
        <w:r>
          <w:rPr>
            <w:noProof/>
            <w:webHidden/>
          </w:rPr>
          <w:tab/>
        </w:r>
        <w:r w:rsidR="00D80D54">
          <w:rPr>
            <w:noProof/>
            <w:webHidden/>
          </w:rPr>
          <w:tab/>
        </w:r>
        <w:r w:rsidR="00297E32">
          <w:rPr>
            <w:noProof/>
            <w:webHidden/>
          </w:rPr>
          <w:tab/>
        </w:r>
        <w:r w:rsidR="00297E32">
          <w:rPr>
            <w:noProof/>
            <w:webHidden/>
          </w:rPr>
          <w:tab/>
        </w:r>
        <w:r>
          <w:rPr>
            <w:noProof/>
            <w:webHidden/>
          </w:rPr>
          <w:fldChar w:fldCharType="begin"/>
        </w:r>
        <w:r>
          <w:rPr>
            <w:noProof/>
            <w:webHidden/>
          </w:rPr>
          <w:instrText xml:space="preserve"> PAGEREF _Toc124436919 \h </w:instrText>
        </w:r>
        <w:r>
          <w:rPr>
            <w:noProof/>
            <w:webHidden/>
          </w:rPr>
        </w:r>
        <w:r>
          <w:rPr>
            <w:noProof/>
            <w:webHidden/>
          </w:rPr>
          <w:fldChar w:fldCharType="separate"/>
        </w:r>
        <w:r>
          <w:rPr>
            <w:noProof/>
            <w:webHidden/>
          </w:rPr>
          <w:t>65</w:t>
        </w:r>
        <w:r>
          <w:rPr>
            <w:noProof/>
            <w:webHidden/>
          </w:rPr>
          <w:fldChar w:fldCharType="end"/>
        </w:r>
      </w:hyperlink>
    </w:p>
    <w:p w14:paraId="4E0875BB" w14:textId="0C003064" w:rsidR="00735BCB" w:rsidRDefault="00735BCB" w:rsidP="00970EA5">
      <w:pPr>
        <w:pStyle w:val="TOC1"/>
        <w:rPr>
          <w:rFonts w:asciiTheme="minorHAnsi" w:eastAsiaTheme="minorEastAsia" w:hAnsiTheme="minorHAnsi" w:cstheme="minorBidi"/>
          <w:noProof/>
          <w:sz w:val="22"/>
          <w:lang w:eastAsia="ja-JP"/>
        </w:rPr>
      </w:pPr>
      <w:hyperlink w:anchor="_Toc124436920" w:history="1">
        <w:r w:rsidRPr="00AF53E4">
          <w:rPr>
            <w:rStyle w:val="Hyperlink"/>
            <w:noProof/>
          </w:rPr>
          <w:t xml:space="preserve">4.29 </w:t>
        </w:r>
        <w:r w:rsidR="0009151A">
          <w:rPr>
            <w:rStyle w:val="Hyperlink"/>
            <w:noProof/>
          </w:rPr>
          <w:tab/>
        </w:r>
        <w:r w:rsidRPr="00AF53E4">
          <w:rPr>
            <w:rStyle w:val="Hyperlink"/>
            <w:noProof/>
          </w:rPr>
          <w:t>Halaman Edit User</w:t>
        </w:r>
        <w:r>
          <w:rPr>
            <w:noProof/>
            <w:webHidden/>
          </w:rPr>
          <w:tab/>
        </w:r>
        <w:r w:rsidR="00D80D54">
          <w:rPr>
            <w:noProof/>
            <w:webHidden/>
          </w:rPr>
          <w:tab/>
        </w:r>
        <w:r w:rsidR="00297E32">
          <w:rPr>
            <w:noProof/>
            <w:webHidden/>
          </w:rPr>
          <w:tab/>
        </w:r>
        <w:r w:rsidR="00297E32">
          <w:rPr>
            <w:noProof/>
            <w:webHidden/>
          </w:rPr>
          <w:tab/>
        </w:r>
        <w:r>
          <w:rPr>
            <w:noProof/>
            <w:webHidden/>
          </w:rPr>
          <w:fldChar w:fldCharType="begin"/>
        </w:r>
        <w:r>
          <w:rPr>
            <w:noProof/>
            <w:webHidden/>
          </w:rPr>
          <w:instrText xml:space="preserve"> PAGEREF _Toc124436920 \h </w:instrText>
        </w:r>
        <w:r>
          <w:rPr>
            <w:noProof/>
            <w:webHidden/>
          </w:rPr>
        </w:r>
        <w:r>
          <w:rPr>
            <w:noProof/>
            <w:webHidden/>
          </w:rPr>
          <w:fldChar w:fldCharType="separate"/>
        </w:r>
        <w:r>
          <w:rPr>
            <w:noProof/>
            <w:webHidden/>
          </w:rPr>
          <w:t>66</w:t>
        </w:r>
        <w:r>
          <w:rPr>
            <w:noProof/>
            <w:webHidden/>
          </w:rPr>
          <w:fldChar w:fldCharType="end"/>
        </w:r>
      </w:hyperlink>
    </w:p>
    <w:p w14:paraId="35995CE1" w14:textId="72EECF4B" w:rsidR="00735BCB" w:rsidRDefault="00735BCB" w:rsidP="00970EA5">
      <w:pPr>
        <w:pStyle w:val="TOC1"/>
        <w:rPr>
          <w:rFonts w:asciiTheme="minorHAnsi" w:eastAsiaTheme="minorEastAsia" w:hAnsiTheme="minorHAnsi" w:cstheme="minorBidi"/>
          <w:noProof/>
          <w:sz w:val="22"/>
          <w:lang w:eastAsia="ja-JP"/>
        </w:rPr>
      </w:pPr>
      <w:hyperlink w:anchor="_Toc124436921" w:history="1">
        <w:r w:rsidRPr="00AF53E4">
          <w:rPr>
            <w:rStyle w:val="Hyperlink"/>
            <w:noProof/>
          </w:rPr>
          <w:t xml:space="preserve">4.30 </w:t>
        </w:r>
        <w:r w:rsidR="0009151A">
          <w:rPr>
            <w:rStyle w:val="Hyperlink"/>
            <w:noProof/>
          </w:rPr>
          <w:tab/>
        </w:r>
        <w:r w:rsidRPr="00AF53E4">
          <w:rPr>
            <w:rStyle w:val="Hyperlink"/>
            <w:noProof/>
          </w:rPr>
          <w:t xml:space="preserve">Pop-up </w:t>
        </w:r>
        <w:r w:rsidR="0009151A">
          <w:rPr>
            <w:rStyle w:val="Hyperlink"/>
            <w:noProof/>
          </w:rPr>
          <w:t>E</w:t>
        </w:r>
        <w:r w:rsidRPr="00AF53E4">
          <w:rPr>
            <w:rStyle w:val="Hyperlink"/>
            <w:noProof/>
          </w:rPr>
          <w:t xml:space="preserve">dit </w:t>
        </w:r>
        <w:r w:rsidR="0009151A">
          <w:rPr>
            <w:rStyle w:val="Hyperlink"/>
            <w:noProof/>
          </w:rPr>
          <w:t>U</w:t>
        </w:r>
        <w:r w:rsidRPr="00AF53E4">
          <w:rPr>
            <w:rStyle w:val="Hyperlink"/>
            <w:noProof/>
          </w:rPr>
          <w:t>ser</w:t>
        </w:r>
        <w:r>
          <w:rPr>
            <w:noProof/>
            <w:webHidden/>
          </w:rPr>
          <w:tab/>
        </w:r>
        <w:r w:rsidR="00D80D54">
          <w:rPr>
            <w:noProof/>
            <w:webHidden/>
          </w:rPr>
          <w:tab/>
        </w:r>
        <w:r w:rsidR="00297E32">
          <w:rPr>
            <w:noProof/>
            <w:webHidden/>
          </w:rPr>
          <w:tab/>
        </w:r>
        <w:r w:rsidR="00297E32">
          <w:rPr>
            <w:noProof/>
            <w:webHidden/>
          </w:rPr>
          <w:tab/>
        </w:r>
        <w:r>
          <w:rPr>
            <w:noProof/>
            <w:webHidden/>
          </w:rPr>
          <w:fldChar w:fldCharType="begin"/>
        </w:r>
        <w:r>
          <w:rPr>
            <w:noProof/>
            <w:webHidden/>
          </w:rPr>
          <w:instrText xml:space="preserve"> PAGEREF _Toc124436921 \h </w:instrText>
        </w:r>
        <w:r>
          <w:rPr>
            <w:noProof/>
            <w:webHidden/>
          </w:rPr>
        </w:r>
        <w:r>
          <w:rPr>
            <w:noProof/>
            <w:webHidden/>
          </w:rPr>
          <w:fldChar w:fldCharType="separate"/>
        </w:r>
        <w:r>
          <w:rPr>
            <w:noProof/>
            <w:webHidden/>
          </w:rPr>
          <w:t>66</w:t>
        </w:r>
        <w:r>
          <w:rPr>
            <w:noProof/>
            <w:webHidden/>
          </w:rPr>
          <w:fldChar w:fldCharType="end"/>
        </w:r>
      </w:hyperlink>
    </w:p>
    <w:p w14:paraId="578CE453" w14:textId="08CF4338" w:rsidR="00735BCB" w:rsidRDefault="00735BCB" w:rsidP="00970EA5">
      <w:pPr>
        <w:pStyle w:val="TOC1"/>
        <w:rPr>
          <w:rFonts w:asciiTheme="minorHAnsi" w:eastAsiaTheme="minorEastAsia" w:hAnsiTheme="minorHAnsi" w:cstheme="minorBidi"/>
          <w:noProof/>
          <w:sz w:val="22"/>
          <w:lang w:eastAsia="ja-JP"/>
        </w:rPr>
      </w:pPr>
      <w:hyperlink w:anchor="_Toc124436922" w:history="1">
        <w:r w:rsidRPr="00AF53E4">
          <w:rPr>
            <w:rStyle w:val="Hyperlink"/>
            <w:noProof/>
          </w:rPr>
          <w:t xml:space="preserve">4.31 </w:t>
        </w:r>
        <w:r w:rsidR="0009151A">
          <w:rPr>
            <w:rStyle w:val="Hyperlink"/>
            <w:noProof/>
          </w:rPr>
          <w:tab/>
        </w:r>
        <w:r w:rsidRPr="00AF53E4">
          <w:rPr>
            <w:rStyle w:val="Hyperlink"/>
            <w:noProof/>
          </w:rPr>
          <w:t>Halaman Registrasi User</w:t>
        </w:r>
        <w:r>
          <w:rPr>
            <w:noProof/>
            <w:webHidden/>
          </w:rPr>
          <w:tab/>
        </w:r>
        <w:r w:rsidR="00D80D54">
          <w:rPr>
            <w:noProof/>
            <w:webHidden/>
          </w:rPr>
          <w:tab/>
        </w:r>
        <w:r w:rsidR="00297E32">
          <w:rPr>
            <w:noProof/>
            <w:webHidden/>
          </w:rPr>
          <w:tab/>
        </w:r>
        <w:r w:rsidR="00297E32">
          <w:rPr>
            <w:noProof/>
            <w:webHidden/>
          </w:rPr>
          <w:tab/>
        </w:r>
        <w:r>
          <w:rPr>
            <w:noProof/>
            <w:webHidden/>
          </w:rPr>
          <w:fldChar w:fldCharType="begin"/>
        </w:r>
        <w:r>
          <w:rPr>
            <w:noProof/>
            <w:webHidden/>
          </w:rPr>
          <w:instrText xml:space="preserve"> PAGEREF _Toc124436922 \h </w:instrText>
        </w:r>
        <w:r>
          <w:rPr>
            <w:noProof/>
            <w:webHidden/>
          </w:rPr>
        </w:r>
        <w:r>
          <w:rPr>
            <w:noProof/>
            <w:webHidden/>
          </w:rPr>
          <w:fldChar w:fldCharType="separate"/>
        </w:r>
        <w:r>
          <w:rPr>
            <w:noProof/>
            <w:webHidden/>
          </w:rPr>
          <w:t>67</w:t>
        </w:r>
        <w:r>
          <w:rPr>
            <w:noProof/>
            <w:webHidden/>
          </w:rPr>
          <w:fldChar w:fldCharType="end"/>
        </w:r>
      </w:hyperlink>
    </w:p>
    <w:p w14:paraId="53203405" w14:textId="12526ADA" w:rsidR="00735BCB" w:rsidRDefault="00735BCB" w:rsidP="00970EA5">
      <w:pPr>
        <w:pStyle w:val="TOC1"/>
        <w:rPr>
          <w:rFonts w:asciiTheme="minorHAnsi" w:eastAsiaTheme="minorEastAsia" w:hAnsiTheme="minorHAnsi" w:cstheme="minorBidi"/>
          <w:noProof/>
          <w:sz w:val="22"/>
          <w:lang w:eastAsia="ja-JP"/>
        </w:rPr>
      </w:pPr>
      <w:hyperlink w:anchor="_Toc124436923" w:history="1">
        <w:r w:rsidRPr="00AF53E4">
          <w:rPr>
            <w:rStyle w:val="Hyperlink"/>
            <w:noProof/>
          </w:rPr>
          <w:t xml:space="preserve">4.32 </w:t>
        </w:r>
        <w:r w:rsidR="0009151A">
          <w:rPr>
            <w:rStyle w:val="Hyperlink"/>
            <w:noProof/>
          </w:rPr>
          <w:tab/>
        </w:r>
        <w:r w:rsidRPr="00AF53E4">
          <w:rPr>
            <w:rStyle w:val="Hyperlink"/>
            <w:noProof/>
          </w:rPr>
          <w:t xml:space="preserve">Pop-up </w:t>
        </w:r>
        <w:r w:rsidR="0009151A">
          <w:rPr>
            <w:rStyle w:val="Hyperlink"/>
            <w:noProof/>
          </w:rPr>
          <w:t>R</w:t>
        </w:r>
        <w:r w:rsidRPr="00AF53E4">
          <w:rPr>
            <w:rStyle w:val="Hyperlink"/>
            <w:noProof/>
          </w:rPr>
          <w:t xml:space="preserve">egistrasi </w:t>
        </w:r>
        <w:r w:rsidR="0009151A">
          <w:rPr>
            <w:rStyle w:val="Hyperlink"/>
            <w:noProof/>
          </w:rPr>
          <w:t>U</w:t>
        </w:r>
        <w:r w:rsidRPr="00AF53E4">
          <w:rPr>
            <w:rStyle w:val="Hyperlink"/>
            <w:noProof/>
          </w:rPr>
          <w:t xml:space="preserve">ser </w:t>
        </w:r>
        <w:r w:rsidR="0009151A">
          <w:rPr>
            <w:rStyle w:val="Hyperlink"/>
            <w:noProof/>
          </w:rPr>
          <w:t>B</w:t>
        </w:r>
        <w:r w:rsidRPr="00AF53E4">
          <w:rPr>
            <w:rStyle w:val="Hyperlink"/>
            <w:noProof/>
          </w:rPr>
          <w:t>erhasil</w:t>
        </w:r>
        <w:r>
          <w:rPr>
            <w:noProof/>
            <w:webHidden/>
          </w:rPr>
          <w:tab/>
        </w:r>
        <w:r w:rsidR="00297E32">
          <w:rPr>
            <w:noProof/>
            <w:webHidden/>
          </w:rPr>
          <w:tab/>
        </w:r>
        <w:r w:rsidR="00D80D54">
          <w:rPr>
            <w:noProof/>
            <w:webHidden/>
          </w:rPr>
          <w:tab/>
        </w:r>
        <w:r>
          <w:rPr>
            <w:noProof/>
            <w:webHidden/>
          </w:rPr>
          <w:fldChar w:fldCharType="begin"/>
        </w:r>
        <w:r>
          <w:rPr>
            <w:noProof/>
            <w:webHidden/>
          </w:rPr>
          <w:instrText xml:space="preserve"> PAGEREF _Toc124436923 \h </w:instrText>
        </w:r>
        <w:r>
          <w:rPr>
            <w:noProof/>
            <w:webHidden/>
          </w:rPr>
        </w:r>
        <w:r>
          <w:rPr>
            <w:noProof/>
            <w:webHidden/>
          </w:rPr>
          <w:fldChar w:fldCharType="separate"/>
        </w:r>
        <w:r>
          <w:rPr>
            <w:noProof/>
            <w:webHidden/>
          </w:rPr>
          <w:t>68</w:t>
        </w:r>
        <w:r>
          <w:rPr>
            <w:noProof/>
            <w:webHidden/>
          </w:rPr>
          <w:fldChar w:fldCharType="end"/>
        </w:r>
      </w:hyperlink>
    </w:p>
    <w:p w14:paraId="157884ED" w14:textId="7ED9E6D0" w:rsidR="00735BCB" w:rsidRDefault="00735BCB" w:rsidP="00970EA5">
      <w:pPr>
        <w:pStyle w:val="TOC1"/>
        <w:rPr>
          <w:rFonts w:asciiTheme="minorHAnsi" w:eastAsiaTheme="minorEastAsia" w:hAnsiTheme="minorHAnsi" w:cstheme="minorBidi"/>
          <w:noProof/>
          <w:sz w:val="22"/>
          <w:lang w:eastAsia="ja-JP"/>
        </w:rPr>
      </w:pPr>
      <w:hyperlink w:anchor="_Toc124436924" w:history="1">
        <w:r w:rsidRPr="00AF53E4">
          <w:rPr>
            <w:rStyle w:val="Hyperlink"/>
            <w:noProof/>
          </w:rPr>
          <w:t xml:space="preserve">4.33 </w:t>
        </w:r>
        <w:r w:rsidR="0009151A">
          <w:rPr>
            <w:rStyle w:val="Hyperlink"/>
            <w:noProof/>
          </w:rPr>
          <w:tab/>
        </w:r>
        <w:r w:rsidRPr="00AF53E4">
          <w:rPr>
            <w:rStyle w:val="Hyperlink"/>
            <w:noProof/>
          </w:rPr>
          <w:t>Halaman Settings Departemen</w:t>
        </w:r>
        <w:r>
          <w:rPr>
            <w:noProof/>
            <w:webHidden/>
          </w:rPr>
          <w:tab/>
        </w:r>
        <w:r w:rsidR="00D80D54">
          <w:rPr>
            <w:noProof/>
            <w:webHidden/>
          </w:rPr>
          <w:tab/>
        </w:r>
        <w:r w:rsidR="00297E32">
          <w:rPr>
            <w:noProof/>
            <w:webHidden/>
          </w:rPr>
          <w:tab/>
        </w:r>
        <w:r>
          <w:rPr>
            <w:noProof/>
            <w:webHidden/>
          </w:rPr>
          <w:fldChar w:fldCharType="begin"/>
        </w:r>
        <w:r>
          <w:rPr>
            <w:noProof/>
            <w:webHidden/>
          </w:rPr>
          <w:instrText xml:space="preserve"> PAGEREF _Toc124436924 \h </w:instrText>
        </w:r>
        <w:r>
          <w:rPr>
            <w:noProof/>
            <w:webHidden/>
          </w:rPr>
        </w:r>
        <w:r>
          <w:rPr>
            <w:noProof/>
            <w:webHidden/>
          </w:rPr>
          <w:fldChar w:fldCharType="separate"/>
        </w:r>
        <w:r>
          <w:rPr>
            <w:noProof/>
            <w:webHidden/>
          </w:rPr>
          <w:t>69</w:t>
        </w:r>
        <w:r>
          <w:rPr>
            <w:noProof/>
            <w:webHidden/>
          </w:rPr>
          <w:fldChar w:fldCharType="end"/>
        </w:r>
      </w:hyperlink>
    </w:p>
    <w:p w14:paraId="4B903B28" w14:textId="22FFFEE6" w:rsidR="00735BCB" w:rsidRDefault="00735BCB" w:rsidP="00970EA5">
      <w:pPr>
        <w:pStyle w:val="TOC1"/>
        <w:rPr>
          <w:rFonts w:asciiTheme="minorHAnsi" w:eastAsiaTheme="minorEastAsia" w:hAnsiTheme="minorHAnsi" w:cstheme="minorBidi"/>
          <w:noProof/>
          <w:sz w:val="22"/>
          <w:lang w:eastAsia="ja-JP"/>
        </w:rPr>
      </w:pPr>
      <w:hyperlink w:anchor="_Toc124436925" w:history="1">
        <w:r w:rsidRPr="00AF53E4">
          <w:rPr>
            <w:rStyle w:val="Hyperlink"/>
            <w:noProof/>
          </w:rPr>
          <w:t xml:space="preserve">4.34 </w:t>
        </w:r>
        <w:r w:rsidR="0009151A">
          <w:rPr>
            <w:rStyle w:val="Hyperlink"/>
            <w:noProof/>
          </w:rPr>
          <w:tab/>
        </w:r>
        <w:r w:rsidRPr="00AF53E4">
          <w:rPr>
            <w:rStyle w:val="Hyperlink"/>
            <w:noProof/>
          </w:rPr>
          <w:t xml:space="preserve">Pop-up </w:t>
        </w:r>
        <w:r w:rsidR="0009151A">
          <w:rPr>
            <w:rStyle w:val="Hyperlink"/>
            <w:noProof/>
          </w:rPr>
          <w:t>T</w:t>
        </w:r>
        <w:r w:rsidRPr="00AF53E4">
          <w:rPr>
            <w:rStyle w:val="Hyperlink"/>
            <w:noProof/>
          </w:rPr>
          <w:t xml:space="preserve">ambah </w:t>
        </w:r>
        <w:r w:rsidR="0009151A">
          <w:rPr>
            <w:rStyle w:val="Hyperlink"/>
            <w:noProof/>
          </w:rPr>
          <w:t>D</w:t>
        </w:r>
        <w:r w:rsidRPr="00AF53E4">
          <w:rPr>
            <w:rStyle w:val="Hyperlink"/>
            <w:noProof/>
          </w:rPr>
          <w:t xml:space="preserve">epartemen </w:t>
        </w:r>
        <w:r w:rsidR="0009151A">
          <w:rPr>
            <w:rStyle w:val="Hyperlink"/>
            <w:noProof/>
          </w:rPr>
          <w:t>B</w:t>
        </w:r>
        <w:r w:rsidRPr="00AF53E4">
          <w:rPr>
            <w:rStyle w:val="Hyperlink"/>
            <w:noProof/>
          </w:rPr>
          <w:t>aru</w:t>
        </w:r>
        <w:r>
          <w:rPr>
            <w:noProof/>
            <w:webHidden/>
          </w:rPr>
          <w:tab/>
        </w:r>
        <w:r w:rsidR="00D80D54">
          <w:rPr>
            <w:noProof/>
            <w:webHidden/>
          </w:rPr>
          <w:tab/>
        </w:r>
        <w:r>
          <w:rPr>
            <w:noProof/>
            <w:webHidden/>
          </w:rPr>
          <w:fldChar w:fldCharType="begin"/>
        </w:r>
        <w:r>
          <w:rPr>
            <w:noProof/>
            <w:webHidden/>
          </w:rPr>
          <w:instrText xml:space="preserve"> PAGEREF _Toc124436925 \h </w:instrText>
        </w:r>
        <w:r>
          <w:rPr>
            <w:noProof/>
            <w:webHidden/>
          </w:rPr>
        </w:r>
        <w:r>
          <w:rPr>
            <w:noProof/>
            <w:webHidden/>
          </w:rPr>
          <w:fldChar w:fldCharType="separate"/>
        </w:r>
        <w:r>
          <w:rPr>
            <w:noProof/>
            <w:webHidden/>
          </w:rPr>
          <w:t>70</w:t>
        </w:r>
        <w:r>
          <w:rPr>
            <w:noProof/>
            <w:webHidden/>
          </w:rPr>
          <w:fldChar w:fldCharType="end"/>
        </w:r>
      </w:hyperlink>
    </w:p>
    <w:p w14:paraId="773A5D2C" w14:textId="0878AD8E" w:rsidR="00735BCB" w:rsidRDefault="00735BCB" w:rsidP="00970EA5">
      <w:pPr>
        <w:pStyle w:val="TOC1"/>
        <w:rPr>
          <w:rFonts w:asciiTheme="minorHAnsi" w:eastAsiaTheme="minorEastAsia" w:hAnsiTheme="minorHAnsi" w:cstheme="minorBidi"/>
          <w:noProof/>
          <w:sz w:val="22"/>
          <w:lang w:eastAsia="ja-JP"/>
        </w:rPr>
      </w:pPr>
      <w:hyperlink w:anchor="_Toc124436926" w:history="1">
        <w:r w:rsidRPr="00AF53E4">
          <w:rPr>
            <w:rStyle w:val="Hyperlink"/>
            <w:noProof/>
          </w:rPr>
          <w:t xml:space="preserve">4.35 </w:t>
        </w:r>
        <w:r w:rsidR="0009151A">
          <w:rPr>
            <w:rStyle w:val="Hyperlink"/>
            <w:noProof/>
          </w:rPr>
          <w:tab/>
        </w:r>
        <w:r w:rsidRPr="00AF53E4">
          <w:rPr>
            <w:rStyle w:val="Hyperlink"/>
            <w:noProof/>
          </w:rPr>
          <w:t xml:space="preserve">Pop-up </w:t>
        </w:r>
        <w:r w:rsidR="0009151A">
          <w:rPr>
            <w:rStyle w:val="Hyperlink"/>
            <w:noProof/>
          </w:rPr>
          <w:t>U</w:t>
        </w:r>
        <w:r w:rsidRPr="00AF53E4">
          <w:rPr>
            <w:rStyle w:val="Hyperlink"/>
            <w:noProof/>
          </w:rPr>
          <w:t xml:space="preserve">pdate </w:t>
        </w:r>
        <w:r w:rsidR="0009151A">
          <w:rPr>
            <w:rStyle w:val="Hyperlink"/>
            <w:noProof/>
          </w:rPr>
          <w:t>D</w:t>
        </w:r>
        <w:r w:rsidRPr="00AF53E4">
          <w:rPr>
            <w:rStyle w:val="Hyperlink"/>
            <w:noProof/>
          </w:rPr>
          <w:t>epartemen</w:t>
        </w:r>
        <w:r>
          <w:rPr>
            <w:noProof/>
            <w:webHidden/>
          </w:rPr>
          <w:tab/>
        </w:r>
        <w:r w:rsidR="00297E32">
          <w:rPr>
            <w:noProof/>
            <w:webHidden/>
          </w:rPr>
          <w:tab/>
        </w:r>
        <w:r w:rsidR="00D80D54">
          <w:rPr>
            <w:noProof/>
            <w:webHidden/>
          </w:rPr>
          <w:tab/>
        </w:r>
        <w:r>
          <w:rPr>
            <w:noProof/>
            <w:webHidden/>
          </w:rPr>
          <w:fldChar w:fldCharType="begin"/>
        </w:r>
        <w:r>
          <w:rPr>
            <w:noProof/>
            <w:webHidden/>
          </w:rPr>
          <w:instrText xml:space="preserve"> PAGEREF _Toc124436926 \h </w:instrText>
        </w:r>
        <w:r>
          <w:rPr>
            <w:noProof/>
            <w:webHidden/>
          </w:rPr>
        </w:r>
        <w:r>
          <w:rPr>
            <w:noProof/>
            <w:webHidden/>
          </w:rPr>
          <w:fldChar w:fldCharType="separate"/>
        </w:r>
        <w:r>
          <w:rPr>
            <w:noProof/>
            <w:webHidden/>
          </w:rPr>
          <w:t>71</w:t>
        </w:r>
        <w:r>
          <w:rPr>
            <w:noProof/>
            <w:webHidden/>
          </w:rPr>
          <w:fldChar w:fldCharType="end"/>
        </w:r>
      </w:hyperlink>
    </w:p>
    <w:p w14:paraId="1515538D" w14:textId="542AAF96" w:rsidR="00735BCB" w:rsidRDefault="00735BCB" w:rsidP="00970EA5">
      <w:pPr>
        <w:pStyle w:val="TOC1"/>
        <w:rPr>
          <w:rFonts w:asciiTheme="minorHAnsi" w:eastAsiaTheme="minorEastAsia" w:hAnsiTheme="minorHAnsi" w:cstheme="minorBidi"/>
          <w:noProof/>
          <w:sz w:val="22"/>
          <w:lang w:eastAsia="ja-JP"/>
        </w:rPr>
      </w:pPr>
      <w:hyperlink w:anchor="_Toc124436927" w:history="1">
        <w:r w:rsidRPr="00AF53E4">
          <w:rPr>
            <w:rStyle w:val="Hyperlink"/>
            <w:noProof/>
          </w:rPr>
          <w:t xml:space="preserve">4.36 </w:t>
        </w:r>
        <w:r w:rsidR="0009151A">
          <w:rPr>
            <w:rStyle w:val="Hyperlink"/>
            <w:noProof/>
          </w:rPr>
          <w:tab/>
        </w:r>
        <w:r w:rsidRPr="00AF53E4">
          <w:rPr>
            <w:rStyle w:val="Hyperlink"/>
            <w:noProof/>
          </w:rPr>
          <w:t>Halaman Settings Stall</w:t>
        </w:r>
        <w:r>
          <w:rPr>
            <w:noProof/>
            <w:webHidden/>
          </w:rPr>
          <w:tab/>
        </w:r>
        <w:r w:rsidR="00D80D54">
          <w:rPr>
            <w:noProof/>
            <w:webHidden/>
          </w:rPr>
          <w:tab/>
        </w:r>
        <w:r w:rsidR="00297E32">
          <w:rPr>
            <w:noProof/>
            <w:webHidden/>
          </w:rPr>
          <w:tab/>
        </w:r>
        <w:r w:rsidR="00297E32">
          <w:rPr>
            <w:noProof/>
            <w:webHidden/>
          </w:rPr>
          <w:tab/>
        </w:r>
        <w:r>
          <w:rPr>
            <w:noProof/>
            <w:webHidden/>
          </w:rPr>
          <w:fldChar w:fldCharType="begin"/>
        </w:r>
        <w:r>
          <w:rPr>
            <w:noProof/>
            <w:webHidden/>
          </w:rPr>
          <w:instrText xml:space="preserve"> PAGEREF _Toc124436927 \h </w:instrText>
        </w:r>
        <w:r>
          <w:rPr>
            <w:noProof/>
            <w:webHidden/>
          </w:rPr>
        </w:r>
        <w:r>
          <w:rPr>
            <w:noProof/>
            <w:webHidden/>
          </w:rPr>
          <w:fldChar w:fldCharType="separate"/>
        </w:r>
        <w:r>
          <w:rPr>
            <w:noProof/>
            <w:webHidden/>
          </w:rPr>
          <w:t>71</w:t>
        </w:r>
        <w:r>
          <w:rPr>
            <w:noProof/>
            <w:webHidden/>
          </w:rPr>
          <w:fldChar w:fldCharType="end"/>
        </w:r>
      </w:hyperlink>
    </w:p>
    <w:p w14:paraId="6E3317B8" w14:textId="5FB8B291" w:rsidR="00735BCB" w:rsidRDefault="00735BCB" w:rsidP="00970EA5">
      <w:pPr>
        <w:pStyle w:val="TOC1"/>
        <w:rPr>
          <w:rFonts w:asciiTheme="minorHAnsi" w:eastAsiaTheme="minorEastAsia" w:hAnsiTheme="minorHAnsi" w:cstheme="minorBidi"/>
          <w:noProof/>
          <w:sz w:val="22"/>
          <w:lang w:eastAsia="ja-JP"/>
        </w:rPr>
      </w:pPr>
      <w:hyperlink w:anchor="_Toc124436928" w:history="1">
        <w:r w:rsidRPr="00AF53E4">
          <w:rPr>
            <w:rStyle w:val="Hyperlink"/>
            <w:noProof/>
          </w:rPr>
          <w:t xml:space="preserve">4.37 </w:t>
        </w:r>
        <w:r w:rsidR="0009151A">
          <w:rPr>
            <w:rStyle w:val="Hyperlink"/>
            <w:noProof/>
          </w:rPr>
          <w:tab/>
        </w:r>
        <w:r w:rsidRPr="00AF53E4">
          <w:rPr>
            <w:rStyle w:val="Hyperlink"/>
            <w:noProof/>
          </w:rPr>
          <w:t xml:space="preserve">Pop-up </w:t>
        </w:r>
        <w:r w:rsidR="0009151A">
          <w:rPr>
            <w:rStyle w:val="Hyperlink"/>
            <w:noProof/>
          </w:rPr>
          <w:t>T</w:t>
        </w:r>
        <w:r w:rsidRPr="00AF53E4">
          <w:rPr>
            <w:rStyle w:val="Hyperlink"/>
            <w:noProof/>
          </w:rPr>
          <w:t xml:space="preserve">ambah </w:t>
        </w:r>
        <w:r w:rsidR="0009151A">
          <w:rPr>
            <w:rStyle w:val="Hyperlink"/>
            <w:noProof/>
          </w:rPr>
          <w:t>S</w:t>
        </w:r>
        <w:r w:rsidRPr="00AF53E4">
          <w:rPr>
            <w:rStyle w:val="Hyperlink"/>
            <w:noProof/>
          </w:rPr>
          <w:t>tall</w:t>
        </w:r>
        <w:r>
          <w:rPr>
            <w:noProof/>
            <w:webHidden/>
          </w:rPr>
          <w:tab/>
        </w:r>
        <w:r w:rsidR="00D80D54">
          <w:rPr>
            <w:noProof/>
            <w:webHidden/>
          </w:rPr>
          <w:tab/>
        </w:r>
        <w:r w:rsidR="00297E32">
          <w:rPr>
            <w:noProof/>
            <w:webHidden/>
          </w:rPr>
          <w:tab/>
        </w:r>
        <w:r w:rsidR="00297E32">
          <w:rPr>
            <w:noProof/>
            <w:webHidden/>
          </w:rPr>
          <w:tab/>
        </w:r>
        <w:r>
          <w:rPr>
            <w:noProof/>
            <w:webHidden/>
          </w:rPr>
          <w:fldChar w:fldCharType="begin"/>
        </w:r>
        <w:r>
          <w:rPr>
            <w:noProof/>
            <w:webHidden/>
          </w:rPr>
          <w:instrText xml:space="preserve"> PAGEREF _Toc124436928 \h </w:instrText>
        </w:r>
        <w:r>
          <w:rPr>
            <w:noProof/>
            <w:webHidden/>
          </w:rPr>
        </w:r>
        <w:r>
          <w:rPr>
            <w:noProof/>
            <w:webHidden/>
          </w:rPr>
          <w:fldChar w:fldCharType="separate"/>
        </w:r>
        <w:r>
          <w:rPr>
            <w:noProof/>
            <w:webHidden/>
          </w:rPr>
          <w:t>72</w:t>
        </w:r>
        <w:r>
          <w:rPr>
            <w:noProof/>
            <w:webHidden/>
          </w:rPr>
          <w:fldChar w:fldCharType="end"/>
        </w:r>
      </w:hyperlink>
    </w:p>
    <w:p w14:paraId="3921E355" w14:textId="479BC22B" w:rsidR="00735BCB" w:rsidRDefault="00735BCB" w:rsidP="00970EA5">
      <w:pPr>
        <w:pStyle w:val="TOC1"/>
        <w:rPr>
          <w:rFonts w:asciiTheme="minorHAnsi" w:eastAsiaTheme="minorEastAsia" w:hAnsiTheme="minorHAnsi" w:cstheme="minorBidi"/>
          <w:noProof/>
          <w:sz w:val="22"/>
          <w:lang w:eastAsia="ja-JP"/>
        </w:rPr>
      </w:pPr>
      <w:hyperlink w:anchor="_Toc124436929" w:history="1">
        <w:r w:rsidRPr="00AF53E4">
          <w:rPr>
            <w:rStyle w:val="Hyperlink"/>
            <w:noProof/>
          </w:rPr>
          <w:t xml:space="preserve">4.38 </w:t>
        </w:r>
        <w:r w:rsidR="0009151A">
          <w:rPr>
            <w:rStyle w:val="Hyperlink"/>
            <w:noProof/>
          </w:rPr>
          <w:tab/>
        </w:r>
        <w:r w:rsidRPr="00AF53E4">
          <w:rPr>
            <w:rStyle w:val="Hyperlink"/>
            <w:noProof/>
          </w:rPr>
          <w:t xml:space="preserve">Pop-up </w:t>
        </w:r>
        <w:r w:rsidR="0009151A">
          <w:rPr>
            <w:rStyle w:val="Hyperlink"/>
            <w:noProof/>
          </w:rPr>
          <w:t>U</w:t>
        </w:r>
        <w:r w:rsidRPr="00AF53E4">
          <w:rPr>
            <w:rStyle w:val="Hyperlink"/>
            <w:noProof/>
          </w:rPr>
          <w:t xml:space="preserve">pdate </w:t>
        </w:r>
        <w:r w:rsidR="0009151A">
          <w:rPr>
            <w:rStyle w:val="Hyperlink"/>
            <w:noProof/>
          </w:rPr>
          <w:t>S</w:t>
        </w:r>
        <w:r w:rsidRPr="00AF53E4">
          <w:rPr>
            <w:rStyle w:val="Hyperlink"/>
            <w:noProof/>
          </w:rPr>
          <w:t>tall</w:t>
        </w:r>
        <w:r>
          <w:rPr>
            <w:noProof/>
            <w:webHidden/>
          </w:rPr>
          <w:tab/>
        </w:r>
        <w:r w:rsidR="00D80D54">
          <w:rPr>
            <w:noProof/>
            <w:webHidden/>
          </w:rPr>
          <w:tab/>
        </w:r>
        <w:r w:rsidR="00297E32">
          <w:rPr>
            <w:noProof/>
            <w:webHidden/>
          </w:rPr>
          <w:tab/>
        </w:r>
        <w:r w:rsidR="00297E32">
          <w:rPr>
            <w:noProof/>
            <w:webHidden/>
          </w:rPr>
          <w:tab/>
        </w:r>
        <w:r>
          <w:rPr>
            <w:noProof/>
            <w:webHidden/>
          </w:rPr>
          <w:fldChar w:fldCharType="begin"/>
        </w:r>
        <w:r>
          <w:rPr>
            <w:noProof/>
            <w:webHidden/>
          </w:rPr>
          <w:instrText xml:space="preserve"> PAGEREF _Toc124436929 \h </w:instrText>
        </w:r>
        <w:r>
          <w:rPr>
            <w:noProof/>
            <w:webHidden/>
          </w:rPr>
        </w:r>
        <w:r>
          <w:rPr>
            <w:noProof/>
            <w:webHidden/>
          </w:rPr>
          <w:fldChar w:fldCharType="separate"/>
        </w:r>
        <w:r>
          <w:rPr>
            <w:noProof/>
            <w:webHidden/>
          </w:rPr>
          <w:t>73</w:t>
        </w:r>
        <w:r>
          <w:rPr>
            <w:noProof/>
            <w:webHidden/>
          </w:rPr>
          <w:fldChar w:fldCharType="end"/>
        </w:r>
      </w:hyperlink>
    </w:p>
    <w:p w14:paraId="641B0686" w14:textId="3D74BA39" w:rsidR="00735BCB" w:rsidRDefault="00735BCB" w:rsidP="00970EA5">
      <w:pPr>
        <w:pStyle w:val="TOC1"/>
        <w:rPr>
          <w:rFonts w:asciiTheme="minorHAnsi" w:eastAsiaTheme="minorEastAsia" w:hAnsiTheme="minorHAnsi" w:cstheme="minorBidi"/>
          <w:noProof/>
          <w:sz w:val="22"/>
          <w:lang w:eastAsia="ja-JP"/>
        </w:rPr>
      </w:pPr>
      <w:hyperlink w:anchor="_Toc124436930" w:history="1">
        <w:r w:rsidRPr="00AF53E4">
          <w:rPr>
            <w:rStyle w:val="Hyperlink"/>
            <w:noProof/>
          </w:rPr>
          <w:t xml:space="preserve">4.39 </w:t>
        </w:r>
        <w:r w:rsidR="0009151A">
          <w:rPr>
            <w:rStyle w:val="Hyperlink"/>
            <w:noProof/>
          </w:rPr>
          <w:tab/>
        </w:r>
        <w:r w:rsidRPr="00AF53E4">
          <w:rPr>
            <w:rStyle w:val="Hyperlink"/>
            <w:noProof/>
          </w:rPr>
          <w:t>Halaman Input Role Admin</w:t>
        </w:r>
        <w:r>
          <w:rPr>
            <w:noProof/>
            <w:webHidden/>
          </w:rPr>
          <w:tab/>
        </w:r>
        <w:r w:rsidR="00297E32">
          <w:rPr>
            <w:noProof/>
            <w:webHidden/>
          </w:rPr>
          <w:tab/>
        </w:r>
        <w:r w:rsidR="00D80D54">
          <w:rPr>
            <w:noProof/>
            <w:webHidden/>
          </w:rPr>
          <w:tab/>
        </w:r>
        <w:r>
          <w:rPr>
            <w:noProof/>
            <w:webHidden/>
          </w:rPr>
          <w:fldChar w:fldCharType="begin"/>
        </w:r>
        <w:r>
          <w:rPr>
            <w:noProof/>
            <w:webHidden/>
          </w:rPr>
          <w:instrText xml:space="preserve"> PAGEREF _Toc124436930 \h </w:instrText>
        </w:r>
        <w:r>
          <w:rPr>
            <w:noProof/>
            <w:webHidden/>
          </w:rPr>
        </w:r>
        <w:r>
          <w:rPr>
            <w:noProof/>
            <w:webHidden/>
          </w:rPr>
          <w:fldChar w:fldCharType="separate"/>
        </w:r>
        <w:r>
          <w:rPr>
            <w:noProof/>
            <w:webHidden/>
          </w:rPr>
          <w:t>74</w:t>
        </w:r>
        <w:r>
          <w:rPr>
            <w:noProof/>
            <w:webHidden/>
          </w:rPr>
          <w:fldChar w:fldCharType="end"/>
        </w:r>
      </w:hyperlink>
    </w:p>
    <w:p w14:paraId="7BD629ED" w14:textId="4218E4F0" w:rsidR="00735BCB" w:rsidRDefault="00735BCB" w:rsidP="00970EA5">
      <w:pPr>
        <w:pStyle w:val="TOC1"/>
        <w:rPr>
          <w:rFonts w:asciiTheme="minorHAnsi" w:eastAsiaTheme="minorEastAsia" w:hAnsiTheme="minorHAnsi" w:cstheme="minorBidi"/>
          <w:noProof/>
          <w:sz w:val="22"/>
          <w:lang w:eastAsia="ja-JP"/>
        </w:rPr>
      </w:pPr>
      <w:hyperlink w:anchor="_Toc124436931" w:history="1">
        <w:r w:rsidRPr="00AF53E4">
          <w:rPr>
            <w:rStyle w:val="Hyperlink"/>
            <w:noProof/>
          </w:rPr>
          <w:t xml:space="preserve">4.40 </w:t>
        </w:r>
        <w:r w:rsidR="0009151A">
          <w:rPr>
            <w:rStyle w:val="Hyperlink"/>
            <w:noProof/>
          </w:rPr>
          <w:tab/>
        </w:r>
        <w:r w:rsidRPr="00AF53E4">
          <w:rPr>
            <w:rStyle w:val="Hyperlink"/>
            <w:noProof/>
          </w:rPr>
          <w:t>Pop-up Gagal Tarik Data SPK</w:t>
        </w:r>
        <w:r>
          <w:rPr>
            <w:noProof/>
            <w:webHidden/>
          </w:rPr>
          <w:tab/>
        </w:r>
        <w:r w:rsidR="00297E32">
          <w:rPr>
            <w:noProof/>
            <w:webHidden/>
          </w:rPr>
          <w:tab/>
        </w:r>
        <w:r w:rsidR="00D80D54">
          <w:rPr>
            <w:noProof/>
            <w:webHidden/>
          </w:rPr>
          <w:tab/>
        </w:r>
        <w:r>
          <w:rPr>
            <w:noProof/>
            <w:webHidden/>
          </w:rPr>
          <w:fldChar w:fldCharType="begin"/>
        </w:r>
        <w:r>
          <w:rPr>
            <w:noProof/>
            <w:webHidden/>
          </w:rPr>
          <w:instrText xml:space="preserve"> PAGEREF _Toc124436931 \h </w:instrText>
        </w:r>
        <w:r>
          <w:rPr>
            <w:noProof/>
            <w:webHidden/>
          </w:rPr>
        </w:r>
        <w:r>
          <w:rPr>
            <w:noProof/>
            <w:webHidden/>
          </w:rPr>
          <w:fldChar w:fldCharType="separate"/>
        </w:r>
        <w:r>
          <w:rPr>
            <w:noProof/>
            <w:webHidden/>
          </w:rPr>
          <w:t>75</w:t>
        </w:r>
        <w:r>
          <w:rPr>
            <w:noProof/>
            <w:webHidden/>
          </w:rPr>
          <w:fldChar w:fldCharType="end"/>
        </w:r>
      </w:hyperlink>
    </w:p>
    <w:p w14:paraId="621374D6" w14:textId="5013A8EC" w:rsidR="00735BCB" w:rsidRDefault="00735BCB" w:rsidP="00970EA5">
      <w:pPr>
        <w:pStyle w:val="TOC1"/>
        <w:rPr>
          <w:rFonts w:asciiTheme="minorHAnsi" w:eastAsiaTheme="minorEastAsia" w:hAnsiTheme="minorHAnsi" w:cstheme="minorBidi"/>
          <w:noProof/>
          <w:sz w:val="22"/>
          <w:lang w:eastAsia="ja-JP"/>
        </w:rPr>
      </w:pPr>
      <w:hyperlink w:anchor="_Toc124436932" w:history="1">
        <w:r w:rsidRPr="00AF53E4">
          <w:rPr>
            <w:rStyle w:val="Hyperlink"/>
            <w:noProof/>
          </w:rPr>
          <w:t xml:space="preserve">4.41 </w:t>
        </w:r>
        <w:r w:rsidR="0009151A">
          <w:rPr>
            <w:rStyle w:val="Hyperlink"/>
            <w:noProof/>
          </w:rPr>
          <w:tab/>
        </w:r>
        <w:r w:rsidRPr="00AF53E4">
          <w:rPr>
            <w:rStyle w:val="Hyperlink"/>
            <w:noProof/>
          </w:rPr>
          <w:t>Pop-up Sukses Tarik Data SPK</w:t>
        </w:r>
        <w:r>
          <w:rPr>
            <w:noProof/>
            <w:webHidden/>
          </w:rPr>
          <w:tab/>
        </w:r>
        <w:r w:rsidR="00297E32">
          <w:rPr>
            <w:noProof/>
            <w:webHidden/>
          </w:rPr>
          <w:tab/>
        </w:r>
        <w:r w:rsidR="00D80D54">
          <w:rPr>
            <w:noProof/>
            <w:webHidden/>
          </w:rPr>
          <w:tab/>
        </w:r>
        <w:r>
          <w:rPr>
            <w:noProof/>
            <w:webHidden/>
          </w:rPr>
          <w:fldChar w:fldCharType="begin"/>
        </w:r>
        <w:r>
          <w:rPr>
            <w:noProof/>
            <w:webHidden/>
          </w:rPr>
          <w:instrText xml:space="preserve"> PAGEREF _Toc124436932 \h </w:instrText>
        </w:r>
        <w:r>
          <w:rPr>
            <w:noProof/>
            <w:webHidden/>
          </w:rPr>
        </w:r>
        <w:r>
          <w:rPr>
            <w:noProof/>
            <w:webHidden/>
          </w:rPr>
          <w:fldChar w:fldCharType="separate"/>
        </w:r>
        <w:r>
          <w:rPr>
            <w:noProof/>
            <w:webHidden/>
          </w:rPr>
          <w:t>75</w:t>
        </w:r>
        <w:r>
          <w:rPr>
            <w:noProof/>
            <w:webHidden/>
          </w:rPr>
          <w:fldChar w:fldCharType="end"/>
        </w:r>
      </w:hyperlink>
    </w:p>
    <w:p w14:paraId="1F762CCE" w14:textId="5F9DCCAF" w:rsidR="00735BCB" w:rsidRDefault="00735BCB" w:rsidP="00970EA5">
      <w:pPr>
        <w:pStyle w:val="TOC1"/>
        <w:rPr>
          <w:rFonts w:asciiTheme="minorHAnsi" w:eastAsiaTheme="minorEastAsia" w:hAnsiTheme="minorHAnsi" w:cstheme="minorBidi"/>
          <w:noProof/>
          <w:sz w:val="22"/>
          <w:lang w:eastAsia="ja-JP"/>
        </w:rPr>
      </w:pPr>
      <w:hyperlink w:anchor="_Toc124436933" w:history="1">
        <w:r w:rsidRPr="00AF53E4">
          <w:rPr>
            <w:rStyle w:val="Hyperlink"/>
            <w:noProof/>
          </w:rPr>
          <w:t xml:space="preserve">4.42 </w:t>
        </w:r>
        <w:r w:rsidR="0009151A">
          <w:rPr>
            <w:rStyle w:val="Hyperlink"/>
            <w:noProof/>
          </w:rPr>
          <w:tab/>
        </w:r>
        <w:r w:rsidRPr="00AF53E4">
          <w:rPr>
            <w:rStyle w:val="Hyperlink"/>
            <w:noProof/>
          </w:rPr>
          <w:t>Pop-up Problem</w:t>
        </w:r>
        <w:r>
          <w:rPr>
            <w:noProof/>
            <w:webHidden/>
          </w:rPr>
          <w:tab/>
        </w:r>
        <w:r w:rsidR="00D80D54">
          <w:rPr>
            <w:noProof/>
            <w:webHidden/>
          </w:rPr>
          <w:tab/>
        </w:r>
        <w:r w:rsidR="00297E32">
          <w:rPr>
            <w:noProof/>
            <w:webHidden/>
          </w:rPr>
          <w:tab/>
        </w:r>
        <w:r w:rsidR="00297E32">
          <w:rPr>
            <w:noProof/>
            <w:webHidden/>
          </w:rPr>
          <w:tab/>
        </w:r>
        <w:r>
          <w:rPr>
            <w:noProof/>
            <w:webHidden/>
          </w:rPr>
          <w:fldChar w:fldCharType="begin"/>
        </w:r>
        <w:r>
          <w:rPr>
            <w:noProof/>
            <w:webHidden/>
          </w:rPr>
          <w:instrText xml:space="preserve"> PAGEREF _Toc124436933 \h </w:instrText>
        </w:r>
        <w:r>
          <w:rPr>
            <w:noProof/>
            <w:webHidden/>
          </w:rPr>
        </w:r>
        <w:r>
          <w:rPr>
            <w:noProof/>
            <w:webHidden/>
          </w:rPr>
          <w:fldChar w:fldCharType="separate"/>
        </w:r>
        <w:r>
          <w:rPr>
            <w:noProof/>
            <w:webHidden/>
          </w:rPr>
          <w:t>76</w:t>
        </w:r>
        <w:r>
          <w:rPr>
            <w:noProof/>
            <w:webHidden/>
          </w:rPr>
          <w:fldChar w:fldCharType="end"/>
        </w:r>
      </w:hyperlink>
    </w:p>
    <w:p w14:paraId="13A1A65E" w14:textId="0CCF999B" w:rsidR="00735BCB" w:rsidRDefault="00735BCB" w:rsidP="00970EA5">
      <w:pPr>
        <w:pStyle w:val="TOC1"/>
        <w:rPr>
          <w:rFonts w:asciiTheme="minorHAnsi" w:eastAsiaTheme="minorEastAsia" w:hAnsiTheme="minorHAnsi" w:cstheme="minorBidi"/>
          <w:noProof/>
          <w:sz w:val="22"/>
          <w:lang w:eastAsia="ja-JP"/>
        </w:rPr>
      </w:pPr>
      <w:hyperlink w:anchor="_Toc124436934" w:history="1">
        <w:r w:rsidRPr="00AF53E4">
          <w:rPr>
            <w:rStyle w:val="Hyperlink"/>
            <w:noProof/>
          </w:rPr>
          <w:t xml:space="preserve">4.43 </w:t>
        </w:r>
        <w:r w:rsidR="0009151A">
          <w:rPr>
            <w:rStyle w:val="Hyperlink"/>
            <w:noProof/>
          </w:rPr>
          <w:tab/>
        </w:r>
        <w:r w:rsidRPr="00AF53E4">
          <w:rPr>
            <w:rStyle w:val="Hyperlink"/>
            <w:noProof/>
          </w:rPr>
          <w:t xml:space="preserve">Pop-up </w:t>
        </w:r>
        <w:r w:rsidR="007765C5">
          <w:rPr>
            <w:rStyle w:val="Hyperlink"/>
            <w:noProof/>
          </w:rPr>
          <w:t>H</w:t>
        </w:r>
        <w:r w:rsidRPr="00AF53E4">
          <w:rPr>
            <w:rStyle w:val="Hyperlink"/>
            <w:noProof/>
          </w:rPr>
          <w:t>apus SPK</w:t>
        </w:r>
        <w:r>
          <w:rPr>
            <w:noProof/>
            <w:webHidden/>
          </w:rPr>
          <w:tab/>
        </w:r>
        <w:r w:rsidR="00D80D54">
          <w:rPr>
            <w:noProof/>
            <w:webHidden/>
          </w:rPr>
          <w:tab/>
        </w:r>
        <w:r w:rsidR="00297E32">
          <w:rPr>
            <w:noProof/>
            <w:webHidden/>
          </w:rPr>
          <w:tab/>
        </w:r>
        <w:r w:rsidR="00297E32">
          <w:rPr>
            <w:noProof/>
            <w:webHidden/>
          </w:rPr>
          <w:tab/>
        </w:r>
        <w:r>
          <w:rPr>
            <w:noProof/>
            <w:webHidden/>
          </w:rPr>
          <w:fldChar w:fldCharType="begin"/>
        </w:r>
        <w:r>
          <w:rPr>
            <w:noProof/>
            <w:webHidden/>
          </w:rPr>
          <w:instrText xml:space="preserve"> PAGEREF _Toc124436934 \h </w:instrText>
        </w:r>
        <w:r>
          <w:rPr>
            <w:noProof/>
            <w:webHidden/>
          </w:rPr>
        </w:r>
        <w:r>
          <w:rPr>
            <w:noProof/>
            <w:webHidden/>
          </w:rPr>
          <w:fldChar w:fldCharType="separate"/>
        </w:r>
        <w:r>
          <w:rPr>
            <w:noProof/>
            <w:webHidden/>
          </w:rPr>
          <w:t>77</w:t>
        </w:r>
        <w:r>
          <w:rPr>
            <w:noProof/>
            <w:webHidden/>
          </w:rPr>
          <w:fldChar w:fldCharType="end"/>
        </w:r>
      </w:hyperlink>
    </w:p>
    <w:p w14:paraId="3B781B39" w14:textId="5D28FFFB" w:rsidR="00735BCB" w:rsidRDefault="00735BCB" w:rsidP="00970EA5">
      <w:pPr>
        <w:pStyle w:val="TOC1"/>
        <w:rPr>
          <w:rFonts w:asciiTheme="minorHAnsi" w:eastAsiaTheme="minorEastAsia" w:hAnsiTheme="minorHAnsi" w:cstheme="minorBidi"/>
          <w:noProof/>
          <w:sz w:val="22"/>
          <w:lang w:eastAsia="ja-JP"/>
        </w:rPr>
      </w:pPr>
      <w:hyperlink w:anchor="_Toc124436935" w:history="1">
        <w:r w:rsidRPr="00AF53E4">
          <w:rPr>
            <w:rStyle w:val="Hyperlink"/>
            <w:noProof/>
          </w:rPr>
          <w:t xml:space="preserve">4.44 </w:t>
        </w:r>
        <w:r w:rsidR="0009151A">
          <w:rPr>
            <w:rStyle w:val="Hyperlink"/>
            <w:noProof/>
          </w:rPr>
          <w:tab/>
        </w:r>
        <w:r w:rsidRPr="00AF53E4">
          <w:rPr>
            <w:rStyle w:val="Hyperlink"/>
            <w:noProof/>
          </w:rPr>
          <w:t>Halaman CEK</w:t>
        </w:r>
        <w:r>
          <w:rPr>
            <w:noProof/>
            <w:webHidden/>
          </w:rPr>
          <w:tab/>
        </w:r>
        <w:r w:rsidR="00D80D54">
          <w:rPr>
            <w:noProof/>
            <w:webHidden/>
          </w:rPr>
          <w:tab/>
        </w:r>
        <w:r w:rsidR="00297E32">
          <w:rPr>
            <w:noProof/>
            <w:webHidden/>
          </w:rPr>
          <w:tab/>
        </w:r>
        <w:r w:rsidR="00297E32">
          <w:rPr>
            <w:noProof/>
            <w:webHidden/>
          </w:rPr>
          <w:tab/>
        </w:r>
        <w:r w:rsidR="00297E32">
          <w:rPr>
            <w:noProof/>
            <w:webHidden/>
          </w:rPr>
          <w:tab/>
        </w:r>
        <w:r>
          <w:rPr>
            <w:noProof/>
            <w:webHidden/>
          </w:rPr>
          <w:fldChar w:fldCharType="begin"/>
        </w:r>
        <w:r>
          <w:rPr>
            <w:noProof/>
            <w:webHidden/>
          </w:rPr>
          <w:instrText xml:space="preserve"> PAGEREF _Toc124436935 \h </w:instrText>
        </w:r>
        <w:r>
          <w:rPr>
            <w:noProof/>
            <w:webHidden/>
          </w:rPr>
        </w:r>
        <w:r>
          <w:rPr>
            <w:noProof/>
            <w:webHidden/>
          </w:rPr>
          <w:fldChar w:fldCharType="separate"/>
        </w:r>
        <w:r>
          <w:rPr>
            <w:noProof/>
            <w:webHidden/>
          </w:rPr>
          <w:t>78</w:t>
        </w:r>
        <w:r>
          <w:rPr>
            <w:noProof/>
            <w:webHidden/>
          </w:rPr>
          <w:fldChar w:fldCharType="end"/>
        </w:r>
      </w:hyperlink>
    </w:p>
    <w:p w14:paraId="09B92098" w14:textId="49BA519C" w:rsidR="00735BCB" w:rsidRDefault="00735BCB" w:rsidP="00970EA5">
      <w:pPr>
        <w:pStyle w:val="TOC1"/>
        <w:rPr>
          <w:rFonts w:asciiTheme="minorHAnsi" w:eastAsiaTheme="minorEastAsia" w:hAnsiTheme="minorHAnsi" w:cstheme="minorBidi"/>
          <w:noProof/>
          <w:sz w:val="22"/>
          <w:lang w:eastAsia="ja-JP"/>
        </w:rPr>
      </w:pPr>
      <w:hyperlink w:anchor="_Toc124436936" w:history="1">
        <w:r w:rsidRPr="00AF53E4">
          <w:rPr>
            <w:rStyle w:val="Hyperlink"/>
            <w:noProof/>
          </w:rPr>
          <w:t xml:space="preserve">4.45 </w:t>
        </w:r>
        <w:r w:rsidR="0009151A">
          <w:rPr>
            <w:rStyle w:val="Hyperlink"/>
            <w:noProof/>
          </w:rPr>
          <w:tab/>
        </w:r>
        <w:r w:rsidRPr="00AF53E4">
          <w:rPr>
            <w:rStyle w:val="Hyperlink"/>
            <w:noProof/>
          </w:rPr>
          <w:t xml:space="preserve">Tampilan Cetak </w:t>
        </w:r>
        <w:r w:rsidR="0009151A">
          <w:rPr>
            <w:rStyle w:val="Hyperlink"/>
            <w:noProof/>
          </w:rPr>
          <w:t>D</w:t>
        </w:r>
        <w:r w:rsidRPr="00AF53E4">
          <w:rPr>
            <w:rStyle w:val="Hyperlink"/>
            <w:noProof/>
          </w:rPr>
          <w:t xml:space="preserve">ata </w:t>
        </w:r>
        <w:r w:rsidR="0009151A">
          <w:rPr>
            <w:rStyle w:val="Hyperlink"/>
            <w:noProof/>
          </w:rPr>
          <w:t>O</w:t>
        </w:r>
        <w:r w:rsidRPr="00AF53E4">
          <w:rPr>
            <w:rStyle w:val="Hyperlink"/>
            <w:noProof/>
          </w:rPr>
          <w:t>rder Surat Perintah Kerja</w:t>
        </w:r>
        <w:r>
          <w:rPr>
            <w:noProof/>
            <w:webHidden/>
          </w:rPr>
          <w:tab/>
        </w:r>
        <w:r w:rsidR="00D80D54">
          <w:rPr>
            <w:noProof/>
            <w:webHidden/>
          </w:rPr>
          <w:tab/>
        </w:r>
        <w:r>
          <w:rPr>
            <w:noProof/>
            <w:webHidden/>
          </w:rPr>
          <w:fldChar w:fldCharType="begin"/>
        </w:r>
        <w:r>
          <w:rPr>
            <w:noProof/>
            <w:webHidden/>
          </w:rPr>
          <w:instrText xml:space="preserve"> PAGEREF _Toc124436936 \h </w:instrText>
        </w:r>
        <w:r>
          <w:rPr>
            <w:noProof/>
            <w:webHidden/>
          </w:rPr>
        </w:r>
        <w:r>
          <w:rPr>
            <w:noProof/>
            <w:webHidden/>
          </w:rPr>
          <w:fldChar w:fldCharType="separate"/>
        </w:r>
        <w:r>
          <w:rPr>
            <w:noProof/>
            <w:webHidden/>
          </w:rPr>
          <w:t>78</w:t>
        </w:r>
        <w:r>
          <w:rPr>
            <w:noProof/>
            <w:webHidden/>
          </w:rPr>
          <w:fldChar w:fldCharType="end"/>
        </w:r>
      </w:hyperlink>
    </w:p>
    <w:p w14:paraId="1E241441" w14:textId="08F12351" w:rsidR="00735BCB" w:rsidRDefault="00735BCB" w:rsidP="00970EA5">
      <w:pPr>
        <w:pStyle w:val="TOC1"/>
        <w:rPr>
          <w:rFonts w:asciiTheme="minorHAnsi" w:eastAsiaTheme="minorEastAsia" w:hAnsiTheme="minorHAnsi" w:cstheme="minorBidi"/>
          <w:noProof/>
          <w:sz w:val="22"/>
          <w:lang w:eastAsia="ja-JP"/>
        </w:rPr>
      </w:pPr>
      <w:hyperlink w:anchor="_Toc124436937" w:history="1">
        <w:r w:rsidRPr="00AF53E4">
          <w:rPr>
            <w:rStyle w:val="Hyperlink"/>
            <w:noProof/>
          </w:rPr>
          <w:t xml:space="preserve">4.46 </w:t>
        </w:r>
        <w:r w:rsidR="0009151A">
          <w:rPr>
            <w:rStyle w:val="Hyperlink"/>
            <w:noProof/>
          </w:rPr>
          <w:tab/>
        </w:r>
        <w:r w:rsidRPr="00AF53E4">
          <w:rPr>
            <w:rStyle w:val="Hyperlink"/>
            <w:noProof/>
          </w:rPr>
          <w:t>Halaman History Role Admin</w:t>
        </w:r>
        <w:r>
          <w:rPr>
            <w:noProof/>
            <w:webHidden/>
          </w:rPr>
          <w:tab/>
        </w:r>
        <w:r w:rsidR="00D80D54">
          <w:rPr>
            <w:noProof/>
            <w:webHidden/>
          </w:rPr>
          <w:tab/>
        </w:r>
        <w:r w:rsidR="00297E32">
          <w:rPr>
            <w:noProof/>
            <w:webHidden/>
          </w:rPr>
          <w:tab/>
        </w:r>
        <w:r>
          <w:rPr>
            <w:noProof/>
            <w:webHidden/>
          </w:rPr>
          <w:fldChar w:fldCharType="begin"/>
        </w:r>
        <w:r>
          <w:rPr>
            <w:noProof/>
            <w:webHidden/>
          </w:rPr>
          <w:instrText xml:space="preserve"> PAGEREF _Toc124436937 \h </w:instrText>
        </w:r>
        <w:r>
          <w:rPr>
            <w:noProof/>
            <w:webHidden/>
          </w:rPr>
        </w:r>
        <w:r>
          <w:rPr>
            <w:noProof/>
            <w:webHidden/>
          </w:rPr>
          <w:fldChar w:fldCharType="separate"/>
        </w:r>
        <w:r>
          <w:rPr>
            <w:noProof/>
            <w:webHidden/>
          </w:rPr>
          <w:t>79</w:t>
        </w:r>
        <w:r>
          <w:rPr>
            <w:noProof/>
            <w:webHidden/>
          </w:rPr>
          <w:fldChar w:fldCharType="end"/>
        </w:r>
      </w:hyperlink>
    </w:p>
    <w:p w14:paraId="6929BB75" w14:textId="25E499D1" w:rsidR="00735BCB" w:rsidRDefault="00735BCB" w:rsidP="00970EA5">
      <w:pPr>
        <w:pStyle w:val="TOC1"/>
        <w:rPr>
          <w:rFonts w:asciiTheme="minorHAnsi" w:eastAsiaTheme="minorEastAsia" w:hAnsiTheme="minorHAnsi" w:cstheme="minorBidi"/>
          <w:noProof/>
          <w:sz w:val="22"/>
          <w:lang w:eastAsia="ja-JP"/>
        </w:rPr>
      </w:pPr>
      <w:hyperlink w:anchor="_Toc124436938" w:history="1">
        <w:r w:rsidRPr="00AF53E4">
          <w:rPr>
            <w:rStyle w:val="Hyperlink"/>
            <w:noProof/>
          </w:rPr>
          <w:t xml:space="preserve">4.47 </w:t>
        </w:r>
        <w:r w:rsidR="0009151A">
          <w:rPr>
            <w:rStyle w:val="Hyperlink"/>
            <w:noProof/>
          </w:rPr>
          <w:tab/>
        </w:r>
        <w:r w:rsidRPr="00AF53E4">
          <w:rPr>
            <w:rStyle w:val="Hyperlink"/>
            <w:noProof/>
          </w:rPr>
          <w:t>Tampilan Halaman Master</w:t>
        </w:r>
        <w:r>
          <w:rPr>
            <w:noProof/>
            <w:webHidden/>
          </w:rPr>
          <w:tab/>
        </w:r>
        <w:r w:rsidR="00D80D54">
          <w:rPr>
            <w:noProof/>
            <w:webHidden/>
          </w:rPr>
          <w:tab/>
        </w:r>
        <w:r w:rsidR="00297E32">
          <w:rPr>
            <w:noProof/>
            <w:webHidden/>
          </w:rPr>
          <w:tab/>
        </w:r>
        <w:r>
          <w:rPr>
            <w:noProof/>
            <w:webHidden/>
          </w:rPr>
          <w:fldChar w:fldCharType="begin"/>
        </w:r>
        <w:r>
          <w:rPr>
            <w:noProof/>
            <w:webHidden/>
          </w:rPr>
          <w:instrText xml:space="preserve"> PAGEREF _Toc124436938 \h </w:instrText>
        </w:r>
        <w:r>
          <w:rPr>
            <w:noProof/>
            <w:webHidden/>
          </w:rPr>
        </w:r>
        <w:r>
          <w:rPr>
            <w:noProof/>
            <w:webHidden/>
          </w:rPr>
          <w:fldChar w:fldCharType="separate"/>
        </w:r>
        <w:r>
          <w:rPr>
            <w:noProof/>
            <w:webHidden/>
          </w:rPr>
          <w:t>79</w:t>
        </w:r>
        <w:r>
          <w:rPr>
            <w:noProof/>
            <w:webHidden/>
          </w:rPr>
          <w:fldChar w:fldCharType="end"/>
        </w:r>
      </w:hyperlink>
    </w:p>
    <w:p w14:paraId="01095A0A" w14:textId="4DEDB407" w:rsidR="00735BCB" w:rsidRDefault="00735BCB" w:rsidP="00970EA5">
      <w:pPr>
        <w:pStyle w:val="TOC1"/>
        <w:rPr>
          <w:rFonts w:asciiTheme="minorHAnsi" w:eastAsiaTheme="minorEastAsia" w:hAnsiTheme="minorHAnsi" w:cstheme="minorBidi"/>
          <w:noProof/>
          <w:sz w:val="22"/>
          <w:lang w:eastAsia="ja-JP"/>
        </w:rPr>
      </w:pPr>
      <w:hyperlink w:anchor="_Toc124436939" w:history="1">
        <w:r w:rsidRPr="00AF53E4">
          <w:rPr>
            <w:rStyle w:val="Hyperlink"/>
            <w:noProof/>
          </w:rPr>
          <w:t xml:space="preserve">4.48 </w:t>
        </w:r>
        <w:r w:rsidR="0009151A">
          <w:rPr>
            <w:rStyle w:val="Hyperlink"/>
            <w:noProof/>
          </w:rPr>
          <w:tab/>
        </w:r>
        <w:r w:rsidRPr="00AF53E4">
          <w:rPr>
            <w:rStyle w:val="Hyperlink"/>
            <w:noProof/>
          </w:rPr>
          <w:t>Pop-up Hapus Data Master</w:t>
        </w:r>
        <w:r>
          <w:rPr>
            <w:noProof/>
            <w:webHidden/>
          </w:rPr>
          <w:tab/>
        </w:r>
        <w:r w:rsidR="00297E32">
          <w:rPr>
            <w:noProof/>
            <w:webHidden/>
          </w:rPr>
          <w:tab/>
        </w:r>
        <w:r w:rsidR="00D80D54">
          <w:rPr>
            <w:noProof/>
            <w:webHidden/>
          </w:rPr>
          <w:tab/>
        </w:r>
        <w:r>
          <w:rPr>
            <w:noProof/>
            <w:webHidden/>
          </w:rPr>
          <w:fldChar w:fldCharType="begin"/>
        </w:r>
        <w:r>
          <w:rPr>
            <w:noProof/>
            <w:webHidden/>
          </w:rPr>
          <w:instrText xml:space="preserve"> PAGEREF _Toc124436939 \h </w:instrText>
        </w:r>
        <w:r>
          <w:rPr>
            <w:noProof/>
            <w:webHidden/>
          </w:rPr>
        </w:r>
        <w:r>
          <w:rPr>
            <w:noProof/>
            <w:webHidden/>
          </w:rPr>
          <w:fldChar w:fldCharType="separate"/>
        </w:r>
        <w:r>
          <w:rPr>
            <w:noProof/>
            <w:webHidden/>
          </w:rPr>
          <w:t>80</w:t>
        </w:r>
        <w:r>
          <w:rPr>
            <w:noProof/>
            <w:webHidden/>
          </w:rPr>
          <w:fldChar w:fldCharType="end"/>
        </w:r>
      </w:hyperlink>
    </w:p>
    <w:p w14:paraId="5ECFDFA3" w14:textId="332046DD" w:rsidR="00735BCB" w:rsidRDefault="00735BCB" w:rsidP="00970EA5">
      <w:pPr>
        <w:pStyle w:val="TOC1"/>
        <w:rPr>
          <w:rFonts w:asciiTheme="minorHAnsi" w:eastAsiaTheme="minorEastAsia" w:hAnsiTheme="minorHAnsi" w:cstheme="minorBidi"/>
          <w:noProof/>
          <w:sz w:val="22"/>
          <w:lang w:eastAsia="ja-JP"/>
        </w:rPr>
      </w:pPr>
      <w:hyperlink w:anchor="_Toc124436940" w:history="1">
        <w:r w:rsidRPr="00AF53E4">
          <w:rPr>
            <w:rStyle w:val="Hyperlink"/>
            <w:noProof/>
          </w:rPr>
          <w:t xml:space="preserve">4.49 </w:t>
        </w:r>
        <w:r w:rsidR="0009151A">
          <w:rPr>
            <w:rStyle w:val="Hyperlink"/>
            <w:noProof/>
          </w:rPr>
          <w:tab/>
        </w:r>
        <w:r w:rsidRPr="00AF53E4">
          <w:rPr>
            <w:rStyle w:val="Hyperlink"/>
            <w:noProof/>
          </w:rPr>
          <w:t>Halaman Tambah Data Master</w:t>
        </w:r>
        <w:r>
          <w:rPr>
            <w:noProof/>
            <w:webHidden/>
          </w:rPr>
          <w:tab/>
        </w:r>
        <w:r w:rsidR="00D80D54">
          <w:rPr>
            <w:noProof/>
            <w:webHidden/>
          </w:rPr>
          <w:tab/>
        </w:r>
        <w:r w:rsidR="00297E32">
          <w:rPr>
            <w:noProof/>
            <w:webHidden/>
          </w:rPr>
          <w:tab/>
        </w:r>
        <w:r>
          <w:rPr>
            <w:noProof/>
            <w:webHidden/>
          </w:rPr>
          <w:fldChar w:fldCharType="begin"/>
        </w:r>
        <w:r>
          <w:rPr>
            <w:noProof/>
            <w:webHidden/>
          </w:rPr>
          <w:instrText xml:space="preserve"> PAGEREF _Toc124436940 \h </w:instrText>
        </w:r>
        <w:r>
          <w:rPr>
            <w:noProof/>
            <w:webHidden/>
          </w:rPr>
        </w:r>
        <w:r>
          <w:rPr>
            <w:noProof/>
            <w:webHidden/>
          </w:rPr>
          <w:fldChar w:fldCharType="separate"/>
        </w:r>
        <w:r>
          <w:rPr>
            <w:noProof/>
            <w:webHidden/>
          </w:rPr>
          <w:t>81</w:t>
        </w:r>
        <w:r>
          <w:rPr>
            <w:noProof/>
            <w:webHidden/>
          </w:rPr>
          <w:fldChar w:fldCharType="end"/>
        </w:r>
      </w:hyperlink>
    </w:p>
    <w:p w14:paraId="67C35E49" w14:textId="267903B5" w:rsidR="00735BCB" w:rsidRDefault="00735BCB" w:rsidP="00970EA5">
      <w:pPr>
        <w:pStyle w:val="TOC1"/>
        <w:rPr>
          <w:rFonts w:asciiTheme="minorHAnsi" w:eastAsiaTheme="minorEastAsia" w:hAnsiTheme="minorHAnsi" w:cstheme="minorBidi"/>
          <w:noProof/>
          <w:sz w:val="22"/>
          <w:lang w:eastAsia="ja-JP"/>
        </w:rPr>
      </w:pPr>
      <w:hyperlink w:anchor="_Toc124436941" w:history="1">
        <w:r w:rsidRPr="00AF53E4">
          <w:rPr>
            <w:rStyle w:val="Hyperlink"/>
            <w:noProof/>
          </w:rPr>
          <w:t xml:space="preserve">4.50 </w:t>
        </w:r>
        <w:r w:rsidR="0009151A">
          <w:rPr>
            <w:rStyle w:val="Hyperlink"/>
            <w:noProof/>
          </w:rPr>
          <w:tab/>
        </w:r>
        <w:r w:rsidRPr="00AF53E4">
          <w:rPr>
            <w:rStyle w:val="Hyperlink"/>
            <w:noProof/>
          </w:rPr>
          <w:t xml:space="preserve">Pop-up </w:t>
        </w:r>
        <w:r w:rsidR="0009151A">
          <w:rPr>
            <w:rStyle w:val="Hyperlink"/>
            <w:noProof/>
          </w:rPr>
          <w:t>S</w:t>
        </w:r>
        <w:r w:rsidRPr="00AF53E4">
          <w:rPr>
            <w:rStyle w:val="Hyperlink"/>
            <w:noProof/>
          </w:rPr>
          <w:t xml:space="preserve">ukses </w:t>
        </w:r>
        <w:r w:rsidR="0009151A">
          <w:rPr>
            <w:rStyle w:val="Hyperlink"/>
            <w:noProof/>
          </w:rPr>
          <w:t>G</w:t>
        </w:r>
        <w:r w:rsidRPr="00AF53E4">
          <w:rPr>
            <w:rStyle w:val="Hyperlink"/>
            <w:noProof/>
          </w:rPr>
          <w:t xml:space="preserve">enerate </w:t>
        </w:r>
        <w:r w:rsidR="0009151A">
          <w:rPr>
            <w:rStyle w:val="Hyperlink"/>
            <w:noProof/>
          </w:rPr>
          <w:t>K</w:t>
        </w:r>
        <w:r w:rsidRPr="00AF53E4">
          <w:rPr>
            <w:rStyle w:val="Hyperlink"/>
            <w:noProof/>
          </w:rPr>
          <w:t xml:space="preserve">ode </w:t>
        </w:r>
        <w:r w:rsidR="0009151A">
          <w:rPr>
            <w:rStyle w:val="Hyperlink"/>
            <w:noProof/>
          </w:rPr>
          <w:t>K</w:t>
        </w:r>
        <w:r w:rsidRPr="00AF53E4">
          <w:rPr>
            <w:rStyle w:val="Hyperlink"/>
            <w:noProof/>
          </w:rPr>
          <w:t>it</w:t>
        </w:r>
        <w:r>
          <w:rPr>
            <w:noProof/>
            <w:webHidden/>
          </w:rPr>
          <w:tab/>
        </w:r>
        <w:r w:rsidR="00D80D54">
          <w:rPr>
            <w:noProof/>
            <w:webHidden/>
          </w:rPr>
          <w:tab/>
        </w:r>
        <w:r>
          <w:rPr>
            <w:noProof/>
            <w:webHidden/>
          </w:rPr>
          <w:fldChar w:fldCharType="begin"/>
        </w:r>
        <w:r>
          <w:rPr>
            <w:noProof/>
            <w:webHidden/>
          </w:rPr>
          <w:instrText xml:space="preserve"> PAGEREF _Toc124436941 \h </w:instrText>
        </w:r>
        <w:r>
          <w:rPr>
            <w:noProof/>
            <w:webHidden/>
          </w:rPr>
        </w:r>
        <w:r>
          <w:rPr>
            <w:noProof/>
            <w:webHidden/>
          </w:rPr>
          <w:fldChar w:fldCharType="separate"/>
        </w:r>
        <w:r>
          <w:rPr>
            <w:noProof/>
            <w:webHidden/>
          </w:rPr>
          <w:t>82</w:t>
        </w:r>
        <w:r>
          <w:rPr>
            <w:noProof/>
            <w:webHidden/>
          </w:rPr>
          <w:fldChar w:fldCharType="end"/>
        </w:r>
      </w:hyperlink>
    </w:p>
    <w:p w14:paraId="4D04F54E" w14:textId="784B4959" w:rsidR="00735BCB" w:rsidRDefault="00735BCB" w:rsidP="00970EA5">
      <w:pPr>
        <w:pStyle w:val="TOC1"/>
        <w:rPr>
          <w:rFonts w:asciiTheme="minorHAnsi" w:eastAsiaTheme="minorEastAsia" w:hAnsiTheme="minorHAnsi" w:cstheme="minorBidi"/>
          <w:noProof/>
          <w:sz w:val="22"/>
          <w:lang w:eastAsia="ja-JP"/>
        </w:rPr>
      </w:pPr>
      <w:hyperlink w:anchor="_Toc124436942" w:history="1">
        <w:r w:rsidRPr="00AF53E4">
          <w:rPr>
            <w:rStyle w:val="Hyperlink"/>
            <w:noProof/>
          </w:rPr>
          <w:t xml:space="preserve">4.51 </w:t>
        </w:r>
        <w:r w:rsidR="0009151A">
          <w:rPr>
            <w:rStyle w:val="Hyperlink"/>
            <w:noProof/>
          </w:rPr>
          <w:tab/>
        </w:r>
        <w:r w:rsidRPr="00AF53E4">
          <w:rPr>
            <w:rStyle w:val="Hyperlink"/>
            <w:noProof/>
          </w:rPr>
          <w:t xml:space="preserve">Pop-up </w:t>
        </w:r>
        <w:r w:rsidR="0009151A">
          <w:rPr>
            <w:rStyle w:val="Hyperlink"/>
            <w:noProof/>
          </w:rPr>
          <w:t>G</w:t>
        </w:r>
        <w:r w:rsidRPr="00AF53E4">
          <w:rPr>
            <w:rStyle w:val="Hyperlink"/>
            <w:noProof/>
          </w:rPr>
          <w:t xml:space="preserve">agal </w:t>
        </w:r>
        <w:r w:rsidR="0009151A">
          <w:rPr>
            <w:rStyle w:val="Hyperlink"/>
            <w:noProof/>
          </w:rPr>
          <w:t>G</w:t>
        </w:r>
        <w:r w:rsidRPr="00AF53E4">
          <w:rPr>
            <w:rStyle w:val="Hyperlink"/>
            <w:noProof/>
          </w:rPr>
          <w:t xml:space="preserve">enerate </w:t>
        </w:r>
        <w:r w:rsidR="0009151A">
          <w:rPr>
            <w:rStyle w:val="Hyperlink"/>
            <w:noProof/>
          </w:rPr>
          <w:t>K</w:t>
        </w:r>
        <w:r w:rsidRPr="00AF53E4">
          <w:rPr>
            <w:rStyle w:val="Hyperlink"/>
            <w:noProof/>
          </w:rPr>
          <w:t xml:space="preserve">ode </w:t>
        </w:r>
        <w:r w:rsidR="0009151A">
          <w:rPr>
            <w:rStyle w:val="Hyperlink"/>
            <w:noProof/>
          </w:rPr>
          <w:t>K</w:t>
        </w:r>
        <w:r w:rsidRPr="00AF53E4">
          <w:rPr>
            <w:rStyle w:val="Hyperlink"/>
            <w:noProof/>
          </w:rPr>
          <w:t>it</w:t>
        </w:r>
        <w:r>
          <w:rPr>
            <w:noProof/>
            <w:webHidden/>
          </w:rPr>
          <w:tab/>
        </w:r>
        <w:r w:rsidR="00D80D54">
          <w:rPr>
            <w:noProof/>
            <w:webHidden/>
          </w:rPr>
          <w:tab/>
        </w:r>
        <w:r w:rsidR="00297E32">
          <w:rPr>
            <w:noProof/>
            <w:webHidden/>
          </w:rPr>
          <w:tab/>
        </w:r>
        <w:r>
          <w:rPr>
            <w:noProof/>
            <w:webHidden/>
          </w:rPr>
          <w:fldChar w:fldCharType="begin"/>
        </w:r>
        <w:r>
          <w:rPr>
            <w:noProof/>
            <w:webHidden/>
          </w:rPr>
          <w:instrText xml:space="preserve"> PAGEREF _Toc124436942 \h </w:instrText>
        </w:r>
        <w:r>
          <w:rPr>
            <w:noProof/>
            <w:webHidden/>
          </w:rPr>
        </w:r>
        <w:r>
          <w:rPr>
            <w:noProof/>
            <w:webHidden/>
          </w:rPr>
          <w:fldChar w:fldCharType="separate"/>
        </w:r>
        <w:r>
          <w:rPr>
            <w:noProof/>
            <w:webHidden/>
          </w:rPr>
          <w:t>83</w:t>
        </w:r>
        <w:r>
          <w:rPr>
            <w:noProof/>
            <w:webHidden/>
          </w:rPr>
          <w:fldChar w:fldCharType="end"/>
        </w:r>
      </w:hyperlink>
    </w:p>
    <w:p w14:paraId="5243828F" w14:textId="2C1C5F78" w:rsidR="00735BCB" w:rsidRDefault="00735BCB" w:rsidP="00970EA5">
      <w:pPr>
        <w:pStyle w:val="TOC1"/>
        <w:rPr>
          <w:rFonts w:asciiTheme="minorHAnsi" w:eastAsiaTheme="minorEastAsia" w:hAnsiTheme="minorHAnsi" w:cstheme="minorBidi"/>
          <w:noProof/>
          <w:sz w:val="22"/>
          <w:lang w:eastAsia="ja-JP"/>
        </w:rPr>
      </w:pPr>
      <w:hyperlink w:anchor="_Toc124436943" w:history="1">
        <w:r w:rsidRPr="00AF53E4">
          <w:rPr>
            <w:rStyle w:val="Hyperlink"/>
            <w:noProof/>
          </w:rPr>
          <w:t xml:space="preserve">4.52 </w:t>
        </w:r>
        <w:r w:rsidR="0009151A">
          <w:rPr>
            <w:rStyle w:val="Hyperlink"/>
            <w:noProof/>
          </w:rPr>
          <w:tab/>
        </w:r>
        <w:r w:rsidRPr="00AF53E4">
          <w:rPr>
            <w:rStyle w:val="Hyperlink"/>
            <w:noProof/>
          </w:rPr>
          <w:t xml:space="preserve">Pop-up </w:t>
        </w:r>
        <w:r w:rsidR="0009151A">
          <w:rPr>
            <w:rStyle w:val="Hyperlink"/>
            <w:noProof/>
          </w:rPr>
          <w:t>S</w:t>
        </w:r>
        <w:r w:rsidRPr="00AF53E4">
          <w:rPr>
            <w:rStyle w:val="Hyperlink"/>
            <w:noProof/>
          </w:rPr>
          <w:t xml:space="preserve">ukses </w:t>
        </w:r>
        <w:r w:rsidR="0009151A">
          <w:rPr>
            <w:rStyle w:val="Hyperlink"/>
            <w:noProof/>
          </w:rPr>
          <w:t>M</w:t>
        </w:r>
        <w:r w:rsidRPr="00AF53E4">
          <w:rPr>
            <w:rStyle w:val="Hyperlink"/>
            <w:noProof/>
          </w:rPr>
          <w:t xml:space="preserve">enambahkan </w:t>
        </w:r>
        <w:r w:rsidR="0009151A">
          <w:rPr>
            <w:rStyle w:val="Hyperlink"/>
            <w:noProof/>
          </w:rPr>
          <w:t>D</w:t>
        </w:r>
        <w:r w:rsidRPr="00AF53E4">
          <w:rPr>
            <w:rStyle w:val="Hyperlink"/>
            <w:noProof/>
          </w:rPr>
          <w:t xml:space="preserve">ata </w:t>
        </w:r>
        <w:r w:rsidR="0009151A">
          <w:rPr>
            <w:rStyle w:val="Hyperlink"/>
            <w:noProof/>
          </w:rPr>
          <w:t>M</w:t>
        </w:r>
        <w:r w:rsidRPr="00AF53E4">
          <w:rPr>
            <w:rStyle w:val="Hyperlink"/>
            <w:noProof/>
          </w:rPr>
          <w:t>aster</w:t>
        </w:r>
        <w:r>
          <w:rPr>
            <w:noProof/>
            <w:webHidden/>
          </w:rPr>
          <w:tab/>
        </w:r>
        <w:r w:rsidR="00D80D54">
          <w:rPr>
            <w:noProof/>
            <w:webHidden/>
          </w:rPr>
          <w:tab/>
        </w:r>
        <w:r>
          <w:rPr>
            <w:noProof/>
            <w:webHidden/>
          </w:rPr>
          <w:fldChar w:fldCharType="begin"/>
        </w:r>
        <w:r>
          <w:rPr>
            <w:noProof/>
            <w:webHidden/>
          </w:rPr>
          <w:instrText xml:space="preserve"> PAGEREF _Toc124436943 \h </w:instrText>
        </w:r>
        <w:r>
          <w:rPr>
            <w:noProof/>
            <w:webHidden/>
          </w:rPr>
        </w:r>
        <w:r>
          <w:rPr>
            <w:noProof/>
            <w:webHidden/>
          </w:rPr>
          <w:fldChar w:fldCharType="separate"/>
        </w:r>
        <w:r>
          <w:rPr>
            <w:noProof/>
            <w:webHidden/>
          </w:rPr>
          <w:t>84</w:t>
        </w:r>
        <w:r>
          <w:rPr>
            <w:noProof/>
            <w:webHidden/>
          </w:rPr>
          <w:fldChar w:fldCharType="end"/>
        </w:r>
      </w:hyperlink>
    </w:p>
    <w:p w14:paraId="02F47DE5" w14:textId="57873E5B" w:rsidR="00735BCB" w:rsidRDefault="00735BCB" w:rsidP="00970EA5">
      <w:pPr>
        <w:pStyle w:val="TOC1"/>
        <w:rPr>
          <w:rFonts w:asciiTheme="minorHAnsi" w:eastAsiaTheme="minorEastAsia" w:hAnsiTheme="minorHAnsi" w:cstheme="minorBidi"/>
          <w:noProof/>
          <w:sz w:val="22"/>
          <w:lang w:eastAsia="ja-JP"/>
        </w:rPr>
      </w:pPr>
      <w:hyperlink w:anchor="_Toc124436944" w:history="1">
        <w:r w:rsidRPr="00AF53E4">
          <w:rPr>
            <w:rStyle w:val="Hyperlink"/>
            <w:noProof/>
          </w:rPr>
          <w:t xml:space="preserve">4.53 </w:t>
        </w:r>
        <w:r w:rsidR="0009151A">
          <w:rPr>
            <w:rStyle w:val="Hyperlink"/>
            <w:noProof/>
          </w:rPr>
          <w:tab/>
        </w:r>
        <w:r w:rsidRPr="00AF53E4">
          <w:rPr>
            <w:rStyle w:val="Hyperlink"/>
            <w:noProof/>
          </w:rPr>
          <w:t xml:space="preserve">Pop-up </w:t>
        </w:r>
        <w:r w:rsidR="0009151A">
          <w:rPr>
            <w:rStyle w:val="Hyperlink"/>
            <w:noProof/>
          </w:rPr>
          <w:t>G</w:t>
        </w:r>
        <w:r w:rsidRPr="00AF53E4">
          <w:rPr>
            <w:rStyle w:val="Hyperlink"/>
            <w:noProof/>
          </w:rPr>
          <w:t xml:space="preserve">agal </w:t>
        </w:r>
        <w:r w:rsidR="0009151A">
          <w:rPr>
            <w:rStyle w:val="Hyperlink"/>
            <w:noProof/>
          </w:rPr>
          <w:t>M</w:t>
        </w:r>
        <w:r w:rsidRPr="00AF53E4">
          <w:rPr>
            <w:rStyle w:val="Hyperlink"/>
            <w:noProof/>
          </w:rPr>
          <w:t xml:space="preserve">enambahkan </w:t>
        </w:r>
        <w:r w:rsidR="0009151A">
          <w:rPr>
            <w:rStyle w:val="Hyperlink"/>
            <w:noProof/>
          </w:rPr>
          <w:t>D</w:t>
        </w:r>
        <w:r w:rsidRPr="00AF53E4">
          <w:rPr>
            <w:rStyle w:val="Hyperlink"/>
            <w:noProof/>
          </w:rPr>
          <w:t xml:space="preserve">ata </w:t>
        </w:r>
        <w:r w:rsidR="0009151A">
          <w:rPr>
            <w:rStyle w:val="Hyperlink"/>
            <w:noProof/>
          </w:rPr>
          <w:t>M</w:t>
        </w:r>
        <w:r w:rsidRPr="00AF53E4">
          <w:rPr>
            <w:rStyle w:val="Hyperlink"/>
            <w:noProof/>
          </w:rPr>
          <w:t>aster</w:t>
        </w:r>
        <w:r>
          <w:rPr>
            <w:noProof/>
            <w:webHidden/>
          </w:rPr>
          <w:tab/>
        </w:r>
        <w:r w:rsidR="00D80D54">
          <w:rPr>
            <w:noProof/>
            <w:webHidden/>
          </w:rPr>
          <w:tab/>
        </w:r>
        <w:r>
          <w:rPr>
            <w:noProof/>
            <w:webHidden/>
          </w:rPr>
          <w:fldChar w:fldCharType="begin"/>
        </w:r>
        <w:r>
          <w:rPr>
            <w:noProof/>
            <w:webHidden/>
          </w:rPr>
          <w:instrText xml:space="preserve"> PAGEREF _Toc124436944 \h </w:instrText>
        </w:r>
        <w:r>
          <w:rPr>
            <w:noProof/>
            <w:webHidden/>
          </w:rPr>
        </w:r>
        <w:r>
          <w:rPr>
            <w:noProof/>
            <w:webHidden/>
          </w:rPr>
          <w:fldChar w:fldCharType="separate"/>
        </w:r>
        <w:r>
          <w:rPr>
            <w:noProof/>
            <w:webHidden/>
          </w:rPr>
          <w:t>84</w:t>
        </w:r>
        <w:r>
          <w:rPr>
            <w:noProof/>
            <w:webHidden/>
          </w:rPr>
          <w:fldChar w:fldCharType="end"/>
        </w:r>
      </w:hyperlink>
    </w:p>
    <w:p w14:paraId="788E7AC7" w14:textId="5BAE8622" w:rsidR="00735BCB" w:rsidRDefault="00735BCB" w:rsidP="00970EA5">
      <w:pPr>
        <w:pStyle w:val="TOC1"/>
        <w:rPr>
          <w:rFonts w:asciiTheme="minorHAnsi" w:eastAsiaTheme="minorEastAsia" w:hAnsiTheme="minorHAnsi" w:cstheme="minorBidi"/>
          <w:noProof/>
          <w:sz w:val="22"/>
          <w:lang w:eastAsia="ja-JP"/>
        </w:rPr>
      </w:pPr>
      <w:hyperlink w:anchor="_Toc124436945" w:history="1">
        <w:r w:rsidRPr="00AF53E4">
          <w:rPr>
            <w:rStyle w:val="Hyperlink"/>
            <w:noProof/>
          </w:rPr>
          <w:t xml:space="preserve">4.54 </w:t>
        </w:r>
        <w:r w:rsidR="0009151A">
          <w:rPr>
            <w:rStyle w:val="Hyperlink"/>
            <w:noProof/>
          </w:rPr>
          <w:tab/>
        </w:r>
        <w:r w:rsidRPr="00AF53E4">
          <w:rPr>
            <w:rStyle w:val="Hyperlink"/>
            <w:noProof/>
          </w:rPr>
          <w:t xml:space="preserve">Halaman </w:t>
        </w:r>
        <w:r w:rsidR="0009151A">
          <w:rPr>
            <w:rStyle w:val="Hyperlink"/>
            <w:noProof/>
          </w:rPr>
          <w:t>I</w:t>
        </w:r>
        <w:r w:rsidRPr="00AF53E4">
          <w:rPr>
            <w:rStyle w:val="Hyperlink"/>
            <w:noProof/>
          </w:rPr>
          <w:t>nput Staff</w:t>
        </w:r>
        <w:r>
          <w:rPr>
            <w:noProof/>
            <w:webHidden/>
          </w:rPr>
          <w:tab/>
        </w:r>
        <w:r w:rsidR="00D80D54">
          <w:rPr>
            <w:noProof/>
            <w:webHidden/>
          </w:rPr>
          <w:tab/>
        </w:r>
        <w:r w:rsidR="00297E32">
          <w:rPr>
            <w:noProof/>
            <w:webHidden/>
          </w:rPr>
          <w:tab/>
        </w:r>
        <w:r w:rsidR="00297E32">
          <w:rPr>
            <w:noProof/>
            <w:webHidden/>
          </w:rPr>
          <w:tab/>
        </w:r>
        <w:r>
          <w:rPr>
            <w:noProof/>
            <w:webHidden/>
          </w:rPr>
          <w:fldChar w:fldCharType="begin"/>
        </w:r>
        <w:r>
          <w:rPr>
            <w:noProof/>
            <w:webHidden/>
          </w:rPr>
          <w:instrText xml:space="preserve"> PAGEREF _Toc124436945 \h </w:instrText>
        </w:r>
        <w:r>
          <w:rPr>
            <w:noProof/>
            <w:webHidden/>
          </w:rPr>
        </w:r>
        <w:r>
          <w:rPr>
            <w:noProof/>
            <w:webHidden/>
          </w:rPr>
          <w:fldChar w:fldCharType="separate"/>
        </w:r>
        <w:r>
          <w:rPr>
            <w:noProof/>
            <w:webHidden/>
          </w:rPr>
          <w:t>85</w:t>
        </w:r>
        <w:r>
          <w:rPr>
            <w:noProof/>
            <w:webHidden/>
          </w:rPr>
          <w:fldChar w:fldCharType="end"/>
        </w:r>
      </w:hyperlink>
    </w:p>
    <w:p w14:paraId="0D09142B" w14:textId="515CAC2E" w:rsidR="00735BCB" w:rsidRDefault="00735BCB" w:rsidP="00970EA5">
      <w:pPr>
        <w:pStyle w:val="TOC1"/>
        <w:rPr>
          <w:rFonts w:asciiTheme="minorHAnsi" w:eastAsiaTheme="minorEastAsia" w:hAnsiTheme="minorHAnsi" w:cstheme="minorBidi"/>
          <w:noProof/>
          <w:sz w:val="22"/>
          <w:lang w:eastAsia="ja-JP"/>
        </w:rPr>
      </w:pPr>
      <w:hyperlink w:anchor="_Toc124436946" w:history="1">
        <w:r w:rsidRPr="00AF53E4">
          <w:rPr>
            <w:rStyle w:val="Hyperlink"/>
            <w:noProof/>
          </w:rPr>
          <w:t xml:space="preserve">4.55 </w:t>
        </w:r>
        <w:r w:rsidR="0009151A">
          <w:rPr>
            <w:rStyle w:val="Hyperlink"/>
            <w:noProof/>
          </w:rPr>
          <w:tab/>
        </w:r>
        <w:r w:rsidRPr="00AF53E4">
          <w:rPr>
            <w:rStyle w:val="Hyperlink"/>
            <w:noProof/>
          </w:rPr>
          <w:t>Tampilan Gagal Tarik Data SPK</w:t>
        </w:r>
        <w:r>
          <w:rPr>
            <w:noProof/>
            <w:webHidden/>
          </w:rPr>
          <w:tab/>
        </w:r>
        <w:r w:rsidR="00297E32">
          <w:rPr>
            <w:noProof/>
            <w:webHidden/>
          </w:rPr>
          <w:tab/>
        </w:r>
        <w:r w:rsidR="00D80D54">
          <w:rPr>
            <w:noProof/>
            <w:webHidden/>
          </w:rPr>
          <w:tab/>
        </w:r>
        <w:r>
          <w:rPr>
            <w:noProof/>
            <w:webHidden/>
          </w:rPr>
          <w:fldChar w:fldCharType="begin"/>
        </w:r>
        <w:r>
          <w:rPr>
            <w:noProof/>
            <w:webHidden/>
          </w:rPr>
          <w:instrText xml:space="preserve"> PAGEREF _Toc124436946 \h </w:instrText>
        </w:r>
        <w:r>
          <w:rPr>
            <w:noProof/>
            <w:webHidden/>
          </w:rPr>
        </w:r>
        <w:r>
          <w:rPr>
            <w:noProof/>
            <w:webHidden/>
          </w:rPr>
          <w:fldChar w:fldCharType="separate"/>
        </w:r>
        <w:r>
          <w:rPr>
            <w:noProof/>
            <w:webHidden/>
          </w:rPr>
          <w:t>86</w:t>
        </w:r>
        <w:r>
          <w:rPr>
            <w:noProof/>
            <w:webHidden/>
          </w:rPr>
          <w:fldChar w:fldCharType="end"/>
        </w:r>
      </w:hyperlink>
    </w:p>
    <w:p w14:paraId="30576102" w14:textId="6B4634C7" w:rsidR="00735BCB" w:rsidRDefault="00735BCB" w:rsidP="00970EA5">
      <w:pPr>
        <w:pStyle w:val="TOC1"/>
        <w:rPr>
          <w:rFonts w:asciiTheme="minorHAnsi" w:eastAsiaTheme="minorEastAsia" w:hAnsiTheme="minorHAnsi" w:cstheme="minorBidi"/>
          <w:noProof/>
          <w:sz w:val="22"/>
          <w:lang w:eastAsia="ja-JP"/>
        </w:rPr>
      </w:pPr>
      <w:hyperlink w:anchor="_Toc124436947" w:history="1">
        <w:r w:rsidRPr="00AF53E4">
          <w:rPr>
            <w:rStyle w:val="Hyperlink"/>
            <w:noProof/>
          </w:rPr>
          <w:t xml:space="preserve">4.56 </w:t>
        </w:r>
        <w:r w:rsidR="0009151A">
          <w:rPr>
            <w:rStyle w:val="Hyperlink"/>
            <w:noProof/>
          </w:rPr>
          <w:tab/>
        </w:r>
        <w:r w:rsidRPr="00AF53E4">
          <w:rPr>
            <w:rStyle w:val="Hyperlink"/>
            <w:noProof/>
          </w:rPr>
          <w:t>Tampilan Sukses Tarik Data SPK</w:t>
        </w:r>
        <w:r>
          <w:rPr>
            <w:noProof/>
            <w:webHidden/>
          </w:rPr>
          <w:tab/>
        </w:r>
        <w:r w:rsidR="00297E32">
          <w:rPr>
            <w:noProof/>
            <w:webHidden/>
          </w:rPr>
          <w:tab/>
        </w:r>
        <w:r w:rsidR="00D80D54">
          <w:rPr>
            <w:noProof/>
            <w:webHidden/>
          </w:rPr>
          <w:tab/>
        </w:r>
        <w:r>
          <w:rPr>
            <w:noProof/>
            <w:webHidden/>
          </w:rPr>
          <w:fldChar w:fldCharType="begin"/>
        </w:r>
        <w:r>
          <w:rPr>
            <w:noProof/>
            <w:webHidden/>
          </w:rPr>
          <w:instrText xml:space="preserve"> PAGEREF _Toc124436947 \h </w:instrText>
        </w:r>
        <w:r>
          <w:rPr>
            <w:noProof/>
            <w:webHidden/>
          </w:rPr>
        </w:r>
        <w:r>
          <w:rPr>
            <w:noProof/>
            <w:webHidden/>
          </w:rPr>
          <w:fldChar w:fldCharType="separate"/>
        </w:r>
        <w:r>
          <w:rPr>
            <w:noProof/>
            <w:webHidden/>
          </w:rPr>
          <w:t>87</w:t>
        </w:r>
        <w:r>
          <w:rPr>
            <w:noProof/>
            <w:webHidden/>
          </w:rPr>
          <w:fldChar w:fldCharType="end"/>
        </w:r>
      </w:hyperlink>
    </w:p>
    <w:p w14:paraId="233143B9" w14:textId="2E37C513" w:rsidR="00735BCB" w:rsidRDefault="00735BCB" w:rsidP="00970EA5">
      <w:pPr>
        <w:pStyle w:val="TOC1"/>
        <w:rPr>
          <w:rFonts w:asciiTheme="minorHAnsi" w:eastAsiaTheme="minorEastAsia" w:hAnsiTheme="minorHAnsi" w:cstheme="minorBidi"/>
          <w:noProof/>
          <w:sz w:val="22"/>
          <w:lang w:eastAsia="ja-JP"/>
        </w:rPr>
      </w:pPr>
      <w:hyperlink w:anchor="_Toc124436948" w:history="1">
        <w:r w:rsidRPr="00AF53E4">
          <w:rPr>
            <w:rStyle w:val="Hyperlink"/>
            <w:noProof/>
          </w:rPr>
          <w:t xml:space="preserve">4.57 </w:t>
        </w:r>
        <w:r w:rsidR="0009151A">
          <w:rPr>
            <w:rStyle w:val="Hyperlink"/>
            <w:noProof/>
          </w:rPr>
          <w:tab/>
        </w:r>
        <w:r w:rsidRPr="00AF53E4">
          <w:rPr>
            <w:rStyle w:val="Hyperlink"/>
            <w:noProof/>
          </w:rPr>
          <w:t>Pop-up Problem</w:t>
        </w:r>
        <w:r>
          <w:rPr>
            <w:noProof/>
            <w:webHidden/>
          </w:rPr>
          <w:tab/>
        </w:r>
        <w:r w:rsidR="00D80D54">
          <w:rPr>
            <w:noProof/>
            <w:webHidden/>
          </w:rPr>
          <w:tab/>
        </w:r>
        <w:r w:rsidR="00297E32">
          <w:rPr>
            <w:noProof/>
            <w:webHidden/>
          </w:rPr>
          <w:tab/>
        </w:r>
        <w:r w:rsidR="00297E32">
          <w:rPr>
            <w:noProof/>
            <w:webHidden/>
          </w:rPr>
          <w:tab/>
        </w:r>
        <w:r>
          <w:rPr>
            <w:noProof/>
            <w:webHidden/>
          </w:rPr>
          <w:fldChar w:fldCharType="begin"/>
        </w:r>
        <w:r>
          <w:rPr>
            <w:noProof/>
            <w:webHidden/>
          </w:rPr>
          <w:instrText xml:space="preserve"> PAGEREF _Toc124436948 \h </w:instrText>
        </w:r>
        <w:r>
          <w:rPr>
            <w:noProof/>
            <w:webHidden/>
          </w:rPr>
        </w:r>
        <w:r>
          <w:rPr>
            <w:noProof/>
            <w:webHidden/>
          </w:rPr>
          <w:fldChar w:fldCharType="separate"/>
        </w:r>
        <w:r>
          <w:rPr>
            <w:noProof/>
            <w:webHidden/>
          </w:rPr>
          <w:t>87</w:t>
        </w:r>
        <w:r>
          <w:rPr>
            <w:noProof/>
            <w:webHidden/>
          </w:rPr>
          <w:fldChar w:fldCharType="end"/>
        </w:r>
      </w:hyperlink>
    </w:p>
    <w:p w14:paraId="33FFDA50" w14:textId="36415929" w:rsidR="00735BCB" w:rsidRDefault="00735BCB" w:rsidP="00970EA5">
      <w:pPr>
        <w:pStyle w:val="TOC1"/>
        <w:rPr>
          <w:rFonts w:asciiTheme="minorHAnsi" w:eastAsiaTheme="minorEastAsia" w:hAnsiTheme="minorHAnsi" w:cstheme="minorBidi"/>
          <w:noProof/>
          <w:sz w:val="22"/>
          <w:lang w:eastAsia="ja-JP"/>
        </w:rPr>
      </w:pPr>
      <w:hyperlink w:anchor="_Toc124436949" w:history="1">
        <w:r w:rsidRPr="00AF53E4">
          <w:rPr>
            <w:rStyle w:val="Hyperlink"/>
            <w:noProof/>
          </w:rPr>
          <w:t xml:space="preserve">4.58 </w:t>
        </w:r>
        <w:r w:rsidR="0009151A">
          <w:rPr>
            <w:rStyle w:val="Hyperlink"/>
            <w:noProof/>
          </w:rPr>
          <w:tab/>
        </w:r>
        <w:r w:rsidRPr="00AF53E4">
          <w:rPr>
            <w:rStyle w:val="Hyperlink"/>
            <w:noProof/>
          </w:rPr>
          <w:t>Pop-up Hapus SPK</w:t>
        </w:r>
        <w:r>
          <w:rPr>
            <w:noProof/>
            <w:webHidden/>
          </w:rPr>
          <w:tab/>
        </w:r>
        <w:r w:rsidR="00D80D54">
          <w:rPr>
            <w:noProof/>
            <w:webHidden/>
          </w:rPr>
          <w:tab/>
        </w:r>
        <w:r w:rsidR="00297E32">
          <w:rPr>
            <w:noProof/>
            <w:webHidden/>
          </w:rPr>
          <w:tab/>
        </w:r>
        <w:r w:rsidR="00297E32">
          <w:rPr>
            <w:noProof/>
            <w:webHidden/>
          </w:rPr>
          <w:tab/>
        </w:r>
        <w:r>
          <w:rPr>
            <w:noProof/>
            <w:webHidden/>
          </w:rPr>
          <w:fldChar w:fldCharType="begin"/>
        </w:r>
        <w:r>
          <w:rPr>
            <w:noProof/>
            <w:webHidden/>
          </w:rPr>
          <w:instrText xml:space="preserve"> PAGEREF _Toc124436949 \h </w:instrText>
        </w:r>
        <w:r>
          <w:rPr>
            <w:noProof/>
            <w:webHidden/>
          </w:rPr>
        </w:r>
        <w:r>
          <w:rPr>
            <w:noProof/>
            <w:webHidden/>
          </w:rPr>
          <w:fldChar w:fldCharType="separate"/>
        </w:r>
        <w:r>
          <w:rPr>
            <w:noProof/>
            <w:webHidden/>
          </w:rPr>
          <w:t>88</w:t>
        </w:r>
        <w:r>
          <w:rPr>
            <w:noProof/>
            <w:webHidden/>
          </w:rPr>
          <w:fldChar w:fldCharType="end"/>
        </w:r>
      </w:hyperlink>
    </w:p>
    <w:p w14:paraId="7966FB30" w14:textId="6994952B" w:rsidR="00735BCB" w:rsidRDefault="00735BCB" w:rsidP="00970EA5">
      <w:pPr>
        <w:pStyle w:val="TOC1"/>
        <w:rPr>
          <w:rFonts w:asciiTheme="minorHAnsi" w:eastAsiaTheme="minorEastAsia" w:hAnsiTheme="minorHAnsi" w:cstheme="minorBidi"/>
          <w:noProof/>
          <w:sz w:val="22"/>
          <w:lang w:eastAsia="ja-JP"/>
        </w:rPr>
      </w:pPr>
      <w:hyperlink w:anchor="_Toc124436950" w:history="1">
        <w:r w:rsidRPr="00AF53E4">
          <w:rPr>
            <w:rStyle w:val="Hyperlink"/>
            <w:noProof/>
          </w:rPr>
          <w:t xml:space="preserve">4.59 </w:t>
        </w:r>
        <w:r w:rsidR="0009151A">
          <w:rPr>
            <w:rStyle w:val="Hyperlink"/>
            <w:noProof/>
          </w:rPr>
          <w:tab/>
        </w:r>
        <w:r w:rsidRPr="00AF53E4">
          <w:rPr>
            <w:rStyle w:val="Hyperlink"/>
            <w:noProof/>
          </w:rPr>
          <w:t>Halaman CEK</w:t>
        </w:r>
        <w:r>
          <w:rPr>
            <w:noProof/>
            <w:webHidden/>
          </w:rPr>
          <w:tab/>
        </w:r>
        <w:r w:rsidR="00D80D54">
          <w:rPr>
            <w:noProof/>
            <w:webHidden/>
          </w:rPr>
          <w:tab/>
        </w:r>
        <w:r w:rsidR="00297E32">
          <w:rPr>
            <w:noProof/>
            <w:webHidden/>
          </w:rPr>
          <w:tab/>
        </w:r>
        <w:r w:rsidR="00297E32">
          <w:rPr>
            <w:noProof/>
            <w:webHidden/>
          </w:rPr>
          <w:tab/>
        </w:r>
        <w:r w:rsidR="00297E32">
          <w:rPr>
            <w:noProof/>
            <w:webHidden/>
          </w:rPr>
          <w:tab/>
        </w:r>
        <w:r>
          <w:rPr>
            <w:noProof/>
            <w:webHidden/>
          </w:rPr>
          <w:fldChar w:fldCharType="begin"/>
        </w:r>
        <w:r>
          <w:rPr>
            <w:noProof/>
            <w:webHidden/>
          </w:rPr>
          <w:instrText xml:space="preserve"> PAGEREF _Toc124436950 \h </w:instrText>
        </w:r>
        <w:r>
          <w:rPr>
            <w:noProof/>
            <w:webHidden/>
          </w:rPr>
        </w:r>
        <w:r>
          <w:rPr>
            <w:noProof/>
            <w:webHidden/>
          </w:rPr>
          <w:fldChar w:fldCharType="separate"/>
        </w:r>
        <w:r>
          <w:rPr>
            <w:noProof/>
            <w:webHidden/>
          </w:rPr>
          <w:t>89</w:t>
        </w:r>
        <w:r>
          <w:rPr>
            <w:noProof/>
            <w:webHidden/>
          </w:rPr>
          <w:fldChar w:fldCharType="end"/>
        </w:r>
      </w:hyperlink>
    </w:p>
    <w:p w14:paraId="7EBF4F41" w14:textId="482675A4" w:rsidR="00735BCB" w:rsidRDefault="00735BCB" w:rsidP="00970EA5">
      <w:pPr>
        <w:pStyle w:val="TOC1"/>
        <w:rPr>
          <w:rFonts w:asciiTheme="minorHAnsi" w:eastAsiaTheme="minorEastAsia" w:hAnsiTheme="minorHAnsi" w:cstheme="minorBidi"/>
          <w:noProof/>
          <w:sz w:val="22"/>
          <w:lang w:eastAsia="ja-JP"/>
        </w:rPr>
      </w:pPr>
      <w:hyperlink w:anchor="_Toc124436951" w:history="1">
        <w:r w:rsidRPr="00AF53E4">
          <w:rPr>
            <w:rStyle w:val="Hyperlink"/>
            <w:noProof/>
          </w:rPr>
          <w:t xml:space="preserve">4.60 </w:t>
        </w:r>
        <w:r w:rsidR="0009151A">
          <w:rPr>
            <w:rStyle w:val="Hyperlink"/>
            <w:noProof/>
          </w:rPr>
          <w:tab/>
        </w:r>
        <w:r w:rsidRPr="00AF53E4">
          <w:rPr>
            <w:rStyle w:val="Hyperlink"/>
            <w:noProof/>
          </w:rPr>
          <w:t>Tampilan Cetak data order Surat Perintah Kerja</w:t>
        </w:r>
        <w:r>
          <w:rPr>
            <w:noProof/>
            <w:webHidden/>
          </w:rPr>
          <w:tab/>
        </w:r>
        <w:r w:rsidR="00D80D54">
          <w:rPr>
            <w:noProof/>
            <w:webHidden/>
          </w:rPr>
          <w:tab/>
        </w:r>
        <w:r>
          <w:rPr>
            <w:noProof/>
            <w:webHidden/>
          </w:rPr>
          <w:fldChar w:fldCharType="begin"/>
        </w:r>
        <w:r>
          <w:rPr>
            <w:noProof/>
            <w:webHidden/>
          </w:rPr>
          <w:instrText xml:space="preserve"> PAGEREF _Toc124436951 \h </w:instrText>
        </w:r>
        <w:r>
          <w:rPr>
            <w:noProof/>
            <w:webHidden/>
          </w:rPr>
        </w:r>
        <w:r>
          <w:rPr>
            <w:noProof/>
            <w:webHidden/>
          </w:rPr>
          <w:fldChar w:fldCharType="separate"/>
        </w:r>
        <w:r>
          <w:rPr>
            <w:noProof/>
            <w:webHidden/>
          </w:rPr>
          <w:t>90</w:t>
        </w:r>
        <w:r>
          <w:rPr>
            <w:noProof/>
            <w:webHidden/>
          </w:rPr>
          <w:fldChar w:fldCharType="end"/>
        </w:r>
      </w:hyperlink>
    </w:p>
    <w:p w14:paraId="0C506355" w14:textId="042B73BC" w:rsidR="00735BCB" w:rsidRDefault="00735BCB" w:rsidP="00970EA5">
      <w:pPr>
        <w:pStyle w:val="TOC1"/>
        <w:rPr>
          <w:rFonts w:asciiTheme="minorHAnsi" w:eastAsiaTheme="minorEastAsia" w:hAnsiTheme="minorHAnsi" w:cstheme="minorBidi"/>
          <w:noProof/>
          <w:sz w:val="22"/>
          <w:lang w:eastAsia="ja-JP"/>
        </w:rPr>
      </w:pPr>
      <w:hyperlink w:anchor="_Toc124436952" w:history="1">
        <w:r w:rsidRPr="00AF53E4">
          <w:rPr>
            <w:rStyle w:val="Hyperlink"/>
            <w:noProof/>
          </w:rPr>
          <w:t xml:space="preserve">4.61 </w:t>
        </w:r>
        <w:r w:rsidR="0009151A">
          <w:rPr>
            <w:rStyle w:val="Hyperlink"/>
            <w:noProof/>
          </w:rPr>
          <w:tab/>
        </w:r>
        <w:r w:rsidRPr="00AF53E4">
          <w:rPr>
            <w:rStyle w:val="Hyperlink"/>
            <w:noProof/>
          </w:rPr>
          <w:t>Tampilan Halaman History</w:t>
        </w:r>
        <w:r>
          <w:rPr>
            <w:noProof/>
            <w:webHidden/>
          </w:rPr>
          <w:tab/>
        </w:r>
        <w:r w:rsidR="00D80D54">
          <w:rPr>
            <w:noProof/>
            <w:webHidden/>
          </w:rPr>
          <w:tab/>
        </w:r>
        <w:r w:rsidR="00297E32">
          <w:rPr>
            <w:noProof/>
            <w:webHidden/>
          </w:rPr>
          <w:tab/>
        </w:r>
        <w:r>
          <w:rPr>
            <w:noProof/>
            <w:webHidden/>
          </w:rPr>
          <w:fldChar w:fldCharType="begin"/>
        </w:r>
        <w:r>
          <w:rPr>
            <w:noProof/>
            <w:webHidden/>
          </w:rPr>
          <w:instrText xml:space="preserve"> PAGEREF _Toc124436952 \h </w:instrText>
        </w:r>
        <w:r>
          <w:rPr>
            <w:noProof/>
            <w:webHidden/>
          </w:rPr>
        </w:r>
        <w:r>
          <w:rPr>
            <w:noProof/>
            <w:webHidden/>
          </w:rPr>
          <w:fldChar w:fldCharType="separate"/>
        </w:r>
        <w:r>
          <w:rPr>
            <w:noProof/>
            <w:webHidden/>
          </w:rPr>
          <w:t>90</w:t>
        </w:r>
        <w:r>
          <w:rPr>
            <w:noProof/>
            <w:webHidden/>
          </w:rPr>
          <w:fldChar w:fldCharType="end"/>
        </w:r>
      </w:hyperlink>
    </w:p>
    <w:p w14:paraId="1002E5E8" w14:textId="02FF6AF5" w:rsidR="00D05AA0" w:rsidRPr="00DB7978" w:rsidRDefault="00735BCB" w:rsidP="00E243BA">
      <w:pPr>
        <w:pStyle w:val="STTSJudulBab"/>
        <w:rPr>
          <w:highlight w:val="red"/>
        </w:rPr>
      </w:pPr>
      <w:r>
        <w:rPr>
          <w:highlight w:val="red"/>
        </w:rPr>
        <w:fldChar w:fldCharType="end"/>
      </w:r>
    </w:p>
    <w:p w14:paraId="5A3AAE60" w14:textId="77777777" w:rsidR="00927AE3" w:rsidRPr="00DB7978" w:rsidRDefault="00927AE3" w:rsidP="00D85FF9">
      <w:pPr>
        <w:pStyle w:val="STTSJudulBab"/>
        <w:rPr>
          <w:highlight w:val="red"/>
        </w:rPr>
      </w:pPr>
      <w:r w:rsidRPr="00DB7978">
        <w:rPr>
          <w:highlight w:val="red"/>
        </w:rPr>
        <w:br w:type="page"/>
      </w:r>
      <w:bookmarkStart w:id="4" w:name="_Toc124444491"/>
      <w:r w:rsidRPr="00D80D54">
        <w:lastRenderedPageBreak/>
        <w:t>DAFTAR TABEL</w:t>
      </w:r>
      <w:bookmarkEnd w:id="4"/>
    </w:p>
    <w:p w14:paraId="18408274" w14:textId="77777777" w:rsidR="00927AE3" w:rsidRPr="00DB7978" w:rsidRDefault="00927AE3" w:rsidP="00D85FF9">
      <w:pPr>
        <w:pStyle w:val="STTSJudulBab"/>
        <w:rPr>
          <w:highlight w:val="red"/>
        </w:rPr>
      </w:pPr>
    </w:p>
    <w:p w14:paraId="7DD94CFE" w14:textId="77777777" w:rsidR="00927AE3" w:rsidRPr="00D80D54" w:rsidRDefault="00C522C4" w:rsidP="00D85FF9">
      <w:pPr>
        <w:pStyle w:val="STTSKeteranganDaftar"/>
        <w:tabs>
          <w:tab w:val="right" w:pos="7938"/>
        </w:tabs>
      </w:pPr>
      <w:r w:rsidRPr="00D80D54">
        <w:t>Tabel</w:t>
      </w:r>
      <w:r w:rsidR="00927AE3" w:rsidRPr="00D80D54">
        <w:tab/>
        <w:t>Halaman</w:t>
      </w:r>
    </w:p>
    <w:p w14:paraId="6B7DECDE" w14:textId="0C80DFF3" w:rsidR="00DB0A86" w:rsidRDefault="00DB0A86" w:rsidP="00970EA5">
      <w:pPr>
        <w:pStyle w:val="TOC1"/>
        <w:rPr>
          <w:rFonts w:asciiTheme="minorHAnsi" w:eastAsiaTheme="minorEastAsia" w:hAnsiTheme="minorHAnsi" w:cstheme="minorBidi"/>
          <w:noProof/>
          <w:sz w:val="22"/>
          <w:lang w:eastAsia="ja-JP"/>
        </w:rPr>
      </w:pPr>
      <w:r>
        <w:rPr>
          <w:highlight w:val="red"/>
        </w:rPr>
        <w:fldChar w:fldCharType="begin"/>
      </w:r>
      <w:r>
        <w:rPr>
          <w:highlight w:val="red"/>
        </w:rPr>
        <w:instrText xml:space="preserve"> TOC \h \z \t "caption Table,1" </w:instrText>
      </w:r>
      <w:r>
        <w:rPr>
          <w:highlight w:val="red"/>
        </w:rPr>
        <w:fldChar w:fldCharType="separate"/>
      </w:r>
      <w:hyperlink w:anchor="_Toc124442625" w:history="1">
        <w:r w:rsidRPr="00D9635F">
          <w:rPr>
            <w:rStyle w:val="Hyperlink"/>
            <w:noProof/>
          </w:rPr>
          <w:t>3.1</w:t>
        </w:r>
        <w:r>
          <w:rPr>
            <w:rStyle w:val="Hyperlink"/>
            <w:noProof/>
          </w:rPr>
          <w:tab/>
        </w:r>
        <w:r w:rsidRPr="00D9635F">
          <w:rPr>
            <w:rStyle w:val="Hyperlink"/>
            <w:noProof/>
          </w:rPr>
          <w:t>Kelemahan Sistem Lama</w:t>
        </w:r>
        <w:r>
          <w:rPr>
            <w:noProof/>
            <w:webHidden/>
          </w:rPr>
          <w:tab/>
        </w:r>
        <w:r w:rsidR="00297E32">
          <w:rPr>
            <w:noProof/>
            <w:webHidden/>
          </w:rPr>
          <w:tab/>
        </w:r>
        <w:r>
          <w:rPr>
            <w:noProof/>
            <w:webHidden/>
          </w:rPr>
          <w:tab/>
        </w:r>
        <w:r>
          <w:rPr>
            <w:noProof/>
            <w:webHidden/>
          </w:rPr>
          <w:fldChar w:fldCharType="begin"/>
        </w:r>
        <w:r>
          <w:rPr>
            <w:noProof/>
            <w:webHidden/>
          </w:rPr>
          <w:instrText xml:space="preserve"> PAGEREF _Toc124442625 \h </w:instrText>
        </w:r>
        <w:r>
          <w:rPr>
            <w:noProof/>
            <w:webHidden/>
          </w:rPr>
        </w:r>
        <w:r>
          <w:rPr>
            <w:noProof/>
            <w:webHidden/>
          </w:rPr>
          <w:fldChar w:fldCharType="separate"/>
        </w:r>
        <w:r>
          <w:rPr>
            <w:noProof/>
            <w:webHidden/>
          </w:rPr>
          <w:t>20</w:t>
        </w:r>
        <w:r>
          <w:rPr>
            <w:noProof/>
            <w:webHidden/>
          </w:rPr>
          <w:fldChar w:fldCharType="end"/>
        </w:r>
      </w:hyperlink>
    </w:p>
    <w:p w14:paraId="58F4E3C7" w14:textId="6D0436D8" w:rsidR="00DB0A86" w:rsidRDefault="00DB0A86" w:rsidP="00970EA5">
      <w:pPr>
        <w:pStyle w:val="TOC1"/>
        <w:rPr>
          <w:rFonts w:asciiTheme="minorHAnsi" w:eastAsiaTheme="minorEastAsia" w:hAnsiTheme="minorHAnsi" w:cstheme="minorBidi"/>
          <w:noProof/>
          <w:sz w:val="22"/>
          <w:lang w:eastAsia="ja-JP"/>
        </w:rPr>
      </w:pPr>
      <w:hyperlink w:anchor="_Toc124442626" w:history="1">
        <w:r w:rsidRPr="00D9635F">
          <w:rPr>
            <w:rStyle w:val="Hyperlink"/>
            <w:noProof/>
          </w:rPr>
          <w:t xml:space="preserve">4.1 </w:t>
        </w:r>
        <w:r>
          <w:rPr>
            <w:rStyle w:val="Hyperlink"/>
            <w:noProof/>
          </w:rPr>
          <w:tab/>
        </w:r>
        <w:r w:rsidRPr="00D9635F">
          <w:rPr>
            <w:rStyle w:val="Hyperlink"/>
            <w:noProof/>
          </w:rPr>
          <w:t>Tabel Accounts_DB</w:t>
        </w:r>
        <w:r>
          <w:rPr>
            <w:noProof/>
            <w:webHidden/>
          </w:rPr>
          <w:tab/>
        </w:r>
        <w:r>
          <w:rPr>
            <w:noProof/>
            <w:webHidden/>
          </w:rPr>
          <w:tab/>
        </w:r>
        <w:r w:rsidR="00297E32">
          <w:rPr>
            <w:noProof/>
            <w:webHidden/>
          </w:rPr>
          <w:tab/>
        </w:r>
        <w:r w:rsidR="00297E32">
          <w:rPr>
            <w:noProof/>
            <w:webHidden/>
          </w:rPr>
          <w:tab/>
        </w:r>
        <w:r>
          <w:rPr>
            <w:noProof/>
            <w:webHidden/>
          </w:rPr>
          <w:fldChar w:fldCharType="begin"/>
        </w:r>
        <w:r>
          <w:rPr>
            <w:noProof/>
            <w:webHidden/>
          </w:rPr>
          <w:instrText xml:space="preserve"> PAGEREF _Toc124442626 \h </w:instrText>
        </w:r>
        <w:r>
          <w:rPr>
            <w:noProof/>
            <w:webHidden/>
          </w:rPr>
        </w:r>
        <w:r>
          <w:rPr>
            <w:noProof/>
            <w:webHidden/>
          </w:rPr>
          <w:fldChar w:fldCharType="separate"/>
        </w:r>
        <w:r>
          <w:rPr>
            <w:noProof/>
            <w:webHidden/>
          </w:rPr>
          <w:t>42</w:t>
        </w:r>
        <w:r>
          <w:rPr>
            <w:noProof/>
            <w:webHidden/>
          </w:rPr>
          <w:fldChar w:fldCharType="end"/>
        </w:r>
      </w:hyperlink>
    </w:p>
    <w:p w14:paraId="45D32F1F" w14:textId="304A17B4" w:rsidR="00DB0A86" w:rsidRDefault="00DB0A86" w:rsidP="00970EA5">
      <w:pPr>
        <w:pStyle w:val="TOC1"/>
        <w:rPr>
          <w:rFonts w:asciiTheme="minorHAnsi" w:eastAsiaTheme="minorEastAsia" w:hAnsiTheme="minorHAnsi" w:cstheme="minorBidi"/>
          <w:noProof/>
          <w:sz w:val="22"/>
          <w:lang w:eastAsia="ja-JP"/>
        </w:rPr>
      </w:pPr>
      <w:hyperlink w:anchor="_Toc124442627" w:history="1">
        <w:r w:rsidRPr="00D9635F">
          <w:rPr>
            <w:rStyle w:val="Hyperlink"/>
            <w:noProof/>
          </w:rPr>
          <w:t xml:space="preserve">4.2 </w:t>
        </w:r>
        <w:r>
          <w:rPr>
            <w:rStyle w:val="Hyperlink"/>
            <w:noProof/>
          </w:rPr>
          <w:tab/>
        </w:r>
        <w:r w:rsidRPr="00D9635F">
          <w:rPr>
            <w:rStyle w:val="Hyperlink"/>
            <w:noProof/>
          </w:rPr>
          <w:t>Tabel Object Privileges</w:t>
        </w:r>
        <w:r>
          <w:rPr>
            <w:noProof/>
            <w:webHidden/>
          </w:rPr>
          <w:tab/>
        </w:r>
        <w:r>
          <w:rPr>
            <w:noProof/>
            <w:webHidden/>
          </w:rPr>
          <w:tab/>
        </w:r>
        <w:r w:rsidR="00297E32">
          <w:rPr>
            <w:noProof/>
            <w:webHidden/>
          </w:rPr>
          <w:tab/>
        </w:r>
        <w:r w:rsidR="00297E32">
          <w:rPr>
            <w:noProof/>
            <w:webHidden/>
          </w:rPr>
          <w:tab/>
        </w:r>
        <w:r>
          <w:rPr>
            <w:noProof/>
            <w:webHidden/>
          </w:rPr>
          <w:fldChar w:fldCharType="begin"/>
        </w:r>
        <w:r>
          <w:rPr>
            <w:noProof/>
            <w:webHidden/>
          </w:rPr>
          <w:instrText xml:space="preserve"> PAGEREF _Toc124442627 \h </w:instrText>
        </w:r>
        <w:r>
          <w:rPr>
            <w:noProof/>
            <w:webHidden/>
          </w:rPr>
        </w:r>
        <w:r>
          <w:rPr>
            <w:noProof/>
            <w:webHidden/>
          </w:rPr>
          <w:fldChar w:fldCharType="separate"/>
        </w:r>
        <w:r>
          <w:rPr>
            <w:noProof/>
            <w:webHidden/>
          </w:rPr>
          <w:t>43</w:t>
        </w:r>
        <w:r>
          <w:rPr>
            <w:noProof/>
            <w:webHidden/>
          </w:rPr>
          <w:fldChar w:fldCharType="end"/>
        </w:r>
      </w:hyperlink>
    </w:p>
    <w:p w14:paraId="51C38C55" w14:textId="4AC14676" w:rsidR="00DB0A86" w:rsidRDefault="00DB0A86" w:rsidP="00970EA5">
      <w:pPr>
        <w:pStyle w:val="TOC1"/>
        <w:rPr>
          <w:rFonts w:asciiTheme="minorHAnsi" w:eastAsiaTheme="minorEastAsia" w:hAnsiTheme="minorHAnsi" w:cstheme="minorBidi"/>
          <w:noProof/>
          <w:sz w:val="22"/>
          <w:lang w:eastAsia="ja-JP"/>
        </w:rPr>
      </w:pPr>
      <w:hyperlink w:anchor="_Toc124442628" w:history="1">
        <w:r w:rsidRPr="00D9635F">
          <w:rPr>
            <w:rStyle w:val="Hyperlink"/>
            <w:noProof/>
          </w:rPr>
          <w:t xml:space="preserve">4.3 </w:t>
        </w:r>
        <w:r>
          <w:rPr>
            <w:rStyle w:val="Hyperlink"/>
            <w:noProof/>
          </w:rPr>
          <w:tab/>
        </w:r>
        <w:r w:rsidRPr="00D9635F">
          <w:rPr>
            <w:rStyle w:val="Hyperlink"/>
            <w:noProof/>
          </w:rPr>
          <w:t>Tabel DB_Stall</w:t>
        </w:r>
        <w:r>
          <w:rPr>
            <w:noProof/>
            <w:webHidden/>
          </w:rPr>
          <w:tab/>
        </w:r>
        <w:r>
          <w:rPr>
            <w:noProof/>
            <w:webHidden/>
          </w:rPr>
          <w:tab/>
        </w:r>
        <w:r w:rsidR="00297E32">
          <w:rPr>
            <w:noProof/>
            <w:webHidden/>
          </w:rPr>
          <w:tab/>
        </w:r>
        <w:r w:rsidR="00297E32">
          <w:rPr>
            <w:noProof/>
            <w:webHidden/>
          </w:rPr>
          <w:tab/>
        </w:r>
        <w:r w:rsidR="00297E32">
          <w:rPr>
            <w:noProof/>
            <w:webHidden/>
          </w:rPr>
          <w:tab/>
        </w:r>
        <w:r>
          <w:rPr>
            <w:noProof/>
            <w:webHidden/>
          </w:rPr>
          <w:fldChar w:fldCharType="begin"/>
        </w:r>
        <w:r>
          <w:rPr>
            <w:noProof/>
            <w:webHidden/>
          </w:rPr>
          <w:instrText xml:space="preserve"> PAGEREF _Toc124442628 \h </w:instrText>
        </w:r>
        <w:r>
          <w:rPr>
            <w:noProof/>
            <w:webHidden/>
          </w:rPr>
        </w:r>
        <w:r>
          <w:rPr>
            <w:noProof/>
            <w:webHidden/>
          </w:rPr>
          <w:fldChar w:fldCharType="separate"/>
        </w:r>
        <w:r>
          <w:rPr>
            <w:noProof/>
            <w:webHidden/>
          </w:rPr>
          <w:t>43</w:t>
        </w:r>
        <w:r>
          <w:rPr>
            <w:noProof/>
            <w:webHidden/>
          </w:rPr>
          <w:fldChar w:fldCharType="end"/>
        </w:r>
      </w:hyperlink>
    </w:p>
    <w:p w14:paraId="55EB6B13" w14:textId="1BAEFA7A" w:rsidR="00DB0A86" w:rsidRDefault="00DB0A86" w:rsidP="00970EA5">
      <w:pPr>
        <w:pStyle w:val="TOC1"/>
        <w:rPr>
          <w:rFonts w:asciiTheme="minorHAnsi" w:eastAsiaTheme="minorEastAsia" w:hAnsiTheme="minorHAnsi" w:cstheme="minorBidi"/>
          <w:noProof/>
          <w:sz w:val="22"/>
          <w:lang w:eastAsia="ja-JP"/>
        </w:rPr>
      </w:pPr>
      <w:hyperlink w:anchor="_Toc124442629" w:history="1">
        <w:r w:rsidRPr="00D9635F">
          <w:rPr>
            <w:rStyle w:val="Hyperlink"/>
            <w:noProof/>
          </w:rPr>
          <w:t xml:space="preserve">4.4 </w:t>
        </w:r>
        <w:r>
          <w:rPr>
            <w:rStyle w:val="Hyperlink"/>
            <w:noProof/>
          </w:rPr>
          <w:tab/>
        </w:r>
        <w:r w:rsidRPr="00D9635F">
          <w:rPr>
            <w:rStyle w:val="Hyperlink"/>
            <w:noProof/>
          </w:rPr>
          <w:t>Tabel Departemen_DB</w:t>
        </w:r>
        <w:r>
          <w:rPr>
            <w:noProof/>
            <w:webHidden/>
          </w:rPr>
          <w:tab/>
        </w:r>
        <w:r>
          <w:rPr>
            <w:noProof/>
            <w:webHidden/>
          </w:rPr>
          <w:tab/>
        </w:r>
        <w:r w:rsidR="00297E32">
          <w:rPr>
            <w:noProof/>
            <w:webHidden/>
          </w:rPr>
          <w:tab/>
        </w:r>
        <w:r w:rsidR="00297E32">
          <w:rPr>
            <w:noProof/>
            <w:webHidden/>
          </w:rPr>
          <w:tab/>
        </w:r>
        <w:r>
          <w:rPr>
            <w:noProof/>
            <w:webHidden/>
          </w:rPr>
          <w:fldChar w:fldCharType="begin"/>
        </w:r>
        <w:r>
          <w:rPr>
            <w:noProof/>
            <w:webHidden/>
          </w:rPr>
          <w:instrText xml:space="preserve"> PAGEREF _Toc124442629 \h </w:instrText>
        </w:r>
        <w:r>
          <w:rPr>
            <w:noProof/>
            <w:webHidden/>
          </w:rPr>
        </w:r>
        <w:r>
          <w:rPr>
            <w:noProof/>
            <w:webHidden/>
          </w:rPr>
          <w:fldChar w:fldCharType="separate"/>
        </w:r>
        <w:r>
          <w:rPr>
            <w:noProof/>
            <w:webHidden/>
          </w:rPr>
          <w:t>44</w:t>
        </w:r>
        <w:r>
          <w:rPr>
            <w:noProof/>
            <w:webHidden/>
          </w:rPr>
          <w:fldChar w:fldCharType="end"/>
        </w:r>
      </w:hyperlink>
    </w:p>
    <w:p w14:paraId="43779BB5" w14:textId="030135FD" w:rsidR="00DB0A86" w:rsidRDefault="00DB0A86" w:rsidP="00970EA5">
      <w:pPr>
        <w:pStyle w:val="TOC1"/>
        <w:rPr>
          <w:rFonts w:asciiTheme="minorHAnsi" w:eastAsiaTheme="minorEastAsia" w:hAnsiTheme="minorHAnsi" w:cstheme="minorBidi"/>
          <w:noProof/>
          <w:sz w:val="22"/>
          <w:lang w:eastAsia="ja-JP"/>
        </w:rPr>
      </w:pPr>
      <w:hyperlink w:anchor="_Toc124442630" w:history="1">
        <w:r w:rsidRPr="00D9635F">
          <w:rPr>
            <w:rStyle w:val="Hyperlink"/>
            <w:noProof/>
          </w:rPr>
          <w:t xml:space="preserve">4.5 </w:t>
        </w:r>
        <w:r>
          <w:rPr>
            <w:rStyle w:val="Hyperlink"/>
            <w:noProof/>
          </w:rPr>
          <w:tab/>
        </w:r>
        <w:r w:rsidRPr="00D9635F">
          <w:rPr>
            <w:rStyle w:val="Hyperlink"/>
            <w:noProof/>
          </w:rPr>
          <w:t>Tabel MasterKit</w:t>
        </w:r>
        <w:r>
          <w:rPr>
            <w:noProof/>
            <w:webHidden/>
          </w:rPr>
          <w:tab/>
        </w:r>
        <w:r>
          <w:rPr>
            <w:noProof/>
            <w:webHidden/>
          </w:rPr>
          <w:tab/>
        </w:r>
        <w:r w:rsidR="00297E32">
          <w:rPr>
            <w:noProof/>
            <w:webHidden/>
          </w:rPr>
          <w:tab/>
        </w:r>
        <w:r w:rsidR="00297E32">
          <w:rPr>
            <w:noProof/>
            <w:webHidden/>
          </w:rPr>
          <w:tab/>
        </w:r>
        <w:r>
          <w:rPr>
            <w:noProof/>
            <w:webHidden/>
          </w:rPr>
          <w:fldChar w:fldCharType="begin"/>
        </w:r>
        <w:r>
          <w:rPr>
            <w:noProof/>
            <w:webHidden/>
          </w:rPr>
          <w:instrText xml:space="preserve"> PAGEREF _Toc124442630 \h </w:instrText>
        </w:r>
        <w:r>
          <w:rPr>
            <w:noProof/>
            <w:webHidden/>
          </w:rPr>
        </w:r>
        <w:r>
          <w:rPr>
            <w:noProof/>
            <w:webHidden/>
          </w:rPr>
          <w:fldChar w:fldCharType="separate"/>
        </w:r>
        <w:r>
          <w:rPr>
            <w:noProof/>
            <w:webHidden/>
          </w:rPr>
          <w:t>44</w:t>
        </w:r>
        <w:r>
          <w:rPr>
            <w:noProof/>
            <w:webHidden/>
          </w:rPr>
          <w:fldChar w:fldCharType="end"/>
        </w:r>
      </w:hyperlink>
    </w:p>
    <w:p w14:paraId="5E9D467E" w14:textId="471C2B18" w:rsidR="00DB0A86" w:rsidRDefault="00DB0A86" w:rsidP="00970EA5">
      <w:pPr>
        <w:pStyle w:val="TOC1"/>
        <w:rPr>
          <w:rFonts w:asciiTheme="minorHAnsi" w:eastAsiaTheme="minorEastAsia" w:hAnsiTheme="minorHAnsi" w:cstheme="minorBidi"/>
          <w:noProof/>
          <w:sz w:val="22"/>
          <w:lang w:eastAsia="ja-JP"/>
        </w:rPr>
      </w:pPr>
      <w:hyperlink w:anchor="_Toc124442631" w:history="1">
        <w:r w:rsidRPr="00D9635F">
          <w:rPr>
            <w:rStyle w:val="Hyperlink"/>
            <w:noProof/>
          </w:rPr>
          <w:t xml:space="preserve">4.6 </w:t>
        </w:r>
        <w:r>
          <w:rPr>
            <w:rStyle w:val="Hyperlink"/>
            <w:noProof/>
          </w:rPr>
          <w:tab/>
        </w:r>
        <w:r w:rsidRPr="00D9635F">
          <w:rPr>
            <w:rStyle w:val="Hyperlink"/>
            <w:noProof/>
          </w:rPr>
          <w:t>Tabel SPK</w:t>
        </w:r>
        <w:r>
          <w:rPr>
            <w:noProof/>
            <w:webHidden/>
          </w:rPr>
          <w:tab/>
        </w:r>
        <w:r>
          <w:rPr>
            <w:noProof/>
            <w:webHidden/>
          </w:rPr>
          <w:tab/>
        </w:r>
        <w:r w:rsidR="00297E32">
          <w:rPr>
            <w:noProof/>
            <w:webHidden/>
          </w:rPr>
          <w:tab/>
        </w:r>
        <w:r w:rsidR="00297E32">
          <w:rPr>
            <w:noProof/>
            <w:webHidden/>
          </w:rPr>
          <w:tab/>
        </w:r>
        <w:r w:rsidR="00297E32">
          <w:rPr>
            <w:noProof/>
            <w:webHidden/>
          </w:rPr>
          <w:tab/>
        </w:r>
        <w:r>
          <w:rPr>
            <w:noProof/>
            <w:webHidden/>
          </w:rPr>
          <w:fldChar w:fldCharType="begin"/>
        </w:r>
        <w:r>
          <w:rPr>
            <w:noProof/>
            <w:webHidden/>
          </w:rPr>
          <w:instrText xml:space="preserve"> PAGEREF _Toc124442631 \h </w:instrText>
        </w:r>
        <w:r>
          <w:rPr>
            <w:noProof/>
            <w:webHidden/>
          </w:rPr>
        </w:r>
        <w:r>
          <w:rPr>
            <w:noProof/>
            <w:webHidden/>
          </w:rPr>
          <w:fldChar w:fldCharType="separate"/>
        </w:r>
        <w:r>
          <w:rPr>
            <w:noProof/>
            <w:webHidden/>
          </w:rPr>
          <w:t>45</w:t>
        </w:r>
        <w:r>
          <w:rPr>
            <w:noProof/>
            <w:webHidden/>
          </w:rPr>
          <w:fldChar w:fldCharType="end"/>
        </w:r>
      </w:hyperlink>
    </w:p>
    <w:p w14:paraId="52A64483" w14:textId="160CD653" w:rsidR="00DB0A86" w:rsidRDefault="00DB0A86" w:rsidP="00970EA5">
      <w:pPr>
        <w:pStyle w:val="TOC1"/>
        <w:rPr>
          <w:rFonts w:asciiTheme="minorHAnsi" w:eastAsiaTheme="minorEastAsia" w:hAnsiTheme="minorHAnsi" w:cstheme="minorBidi"/>
          <w:noProof/>
          <w:sz w:val="22"/>
          <w:lang w:eastAsia="ja-JP"/>
        </w:rPr>
      </w:pPr>
      <w:hyperlink w:anchor="_Toc124442632" w:history="1">
        <w:r>
          <w:rPr>
            <w:rStyle w:val="Hyperlink"/>
            <w:noProof/>
          </w:rPr>
          <w:t>4</w:t>
        </w:r>
        <w:r w:rsidRPr="00D9635F">
          <w:rPr>
            <w:rStyle w:val="Hyperlink"/>
            <w:noProof/>
          </w:rPr>
          <w:t xml:space="preserve">.7 </w:t>
        </w:r>
        <w:r>
          <w:rPr>
            <w:rStyle w:val="Hyperlink"/>
            <w:noProof/>
          </w:rPr>
          <w:tab/>
        </w:r>
        <w:r w:rsidRPr="00D9635F">
          <w:rPr>
            <w:rStyle w:val="Hyperlink"/>
            <w:noProof/>
          </w:rPr>
          <w:t>Tabel Parameter SPK</w:t>
        </w:r>
        <w:r>
          <w:rPr>
            <w:noProof/>
            <w:webHidden/>
          </w:rPr>
          <w:tab/>
        </w:r>
        <w:r>
          <w:rPr>
            <w:noProof/>
            <w:webHidden/>
          </w:rPr>
          <w:tab/>
        </w:r>
        <w:r w:rsidR="00297E32">
          <w:rPr>
            <w:noProof/>
            <w:webHidden/>
          </w:rPr>
          <w:tab/>
        </w:r>
        <w:r w:rsidR="00297E32">
          <w:rPr>
            <w:noProof/>
            <w:webHidden/>
          </w:rPr>
          <w:tab/>
        </w:r>
        <w:r>
          <w:rPr>
            <w:noProof/>
            <w:webHidden/>
          </w:rPr>
          <w:fldChar w:fldCharType="begin"/>
        </w:r>
        <w:r>
          <w:rPr>
            <w:noProof/>
            <w:webHidden/>
          </w:rPr>
          <w:instrText xml:space="preserve"> PAGEREF _Toc124442632 \h </w:instrText>
        </w:r>
        <w:r>
          <w:rPr>
            <w:noProof/>
            <w:webHidden/>
          </w:rPr>
        </w:r>
        <w:r>
          <w:rPr>
            <w:noProof/>
            <w:webHidden/>
          </w:rPr>
          <w:fldChar w:fldCharType="separate"/>
        </w:r>
        <w:r>
          <w:rPr>
            <w:noProof/>
            <w:webHidden/>
          </w:rPr>
          <w:t>45</w:t>
        </w:r>
        <w:r>
          <w:rPr>
            <w:noProof/>
            <w:webHidden/>
          </w:rPr>
          <w:fldChar w:fldCharType="end"/>
        </w:r>
      </w:hyperlink>
    </w:p>
    <w:p w14:paraId="4F9F2F47" w14:textId="22CCCC30" w:rsidR="00DB0A86" w:rsidRDefault="00DB0A86" w:rsidP="00970EA5">
      <w:pPr>
        <w:pStyle w:val="TOC1"/>
        <w:rPr>
          <w:rFonts w:asciiTheme="minorHAnsi" w:eastAsiaTheme="minorEastAsia" w:hAnsiTheme="minorHAnsi" w:cstheme="minorBidi"/>
          <w:noProof/>
          <w:sz w:val="22"/>
          <w:lang w:eastAsia="ja-JP"/>
        </w:rPr>
      </w:pPr>
      <w:hyperlink w:anchor="_Toc124442633" w:history="1">
        <w:r w:rsidRPr="00D9635F">
          <w:rPr>
            <w:rStyle w:val="Hyperlink"/>
            <w:noProof/>
          </w:rPr>
          <w:t xml:space="preserve">4.8 </w:t>
        </w:r>
        <w:r>
          <w:rPr>
            <w:rStyle w:val="Hyperlink"/>
            <w:noProof/>
          </w:rPr>
          <w:tab/>
        </w:r>
        <w:r w:rsidRPr="00D9635F">
          <w:rPr>
            <w:rStyle w:val="Hyperlink"/>
            <w:noProof/>
          </w:rPr>
          <w:t>Tabel Komponen</w:t>
        </w:r>
        <w:r>
          <w:rPr>
            <w:noProof/>
            <w:webHidden/>
          </w:rPr>
          <w:tab/>
        </w:r>
        <w:r>
          <w:rPr>
            <w:noProof/>
            <w:webHidden/>
          </w:rPr>
          <w:tab/>
        </w:r>
        <w:r w:rsidR="00297E32">
          <w:rPr>
            <w:noProof/>
            <w:webHidden/>
          </w:rPr>
          <w:tab/>
        </w:r>
        <w:r w:rsidR="00297E32">
          <w:rPr>
            <w:noProof/>
            <w:webHidden/>
          </w:rPr>
          <w:tab/>
        </w:r>
        <w:r>
          <w:rPr>
            <w:noProof/>
            <w:webHidden/>
          </w:rPr>
          <w:fldChar w:fldCharType="begin"/>
        </w:r>
        <w:r>
          <w:rPr>
            <w:noProof/>
            <w:webHidden/>
          </w:rPr>
          <w:instrText xml:space="preserve"> PAGEREF _Toc124442633 \h </w:instrText>
        </w:r>
        <w:r>
          <w:rPr>
            <w:noProof/>
            <w:webHidden/>
          </w:rPr>
        </w:r>
        <w:r>
          <w:rPr>
            <w:noProof/>
            <w:webHidden/>
          </w:rPr>
          <w:fldChar w:fldCharType="separate"/>
        </w:r>
        <w:r>
          <w:rPr>
            <w:noProof/>
            <w:webHidden/>
          </w:rPr>
          <w:t>46</w:t>
        </w:r>
        <w:r>
          <w:rPr>
            <w:noProof/>
            <w:webHidden/>
          </w:rPr>
          <w:fldChar w:fldCharType="end"/>
        </w:r>
      </w:hyperlink>
    </w:p>
    <w:p w14:paraId="28E5A0E5" w14:textId="56902807" w:rsidR="00DB0A86" w:rsidRDefault="00DB0A86" w:rsidP="00970EA5">
      <w:pPr>
        <w:pStyle w:val="TOC1"/>
        <w:rPr>
          <w:rFonts w:asciiTheme="minorHAnsi" w:eastAsiaTheme="minorEastAsia" w:hAnsiTheme="minorHAnsi" w:cstheme="minorBidi"/>
          <w:noProof/>
          <w:sz w:val="22"/>
          <w:lang w:eastAsia="ja-JP"/>
        </w:rPr>
      </w:pPr>
      <w:hyperlink w:anchor="_Toc124442634" w:history="1">
        <w:r w:rsidRPr="00D9635F">
          <w:rPr>
            <w:rStyle w:val="Hyperlink"/>
            <w:noProof/>
          </w:rPr>
          <w:t xml:space="preserve">4.9 </w:t>
        </w:r>
        <w:r>
          <w:rPr>
            <w:rStyle w:val="Hyperlink"/>
            <w:noProof/>
          </w:rPr>
          <w:tab/>
        </w:r>
        <w:r w:rsidRPr="00D9635F">
          <w:rPr>
            <w:rStyle w:val="Hyperlink"/>
            <w:noProof/>
          </w:rPr>
          <w:t>Tabel Kode_Mobil</w:t>
        </w:r>
        <w:r>
          <w:rPr>
            <w:noProof/>
            <w:webHidden/>
          </w:rPr>
          <w:tab/>
        </w:r>
        <w:r>
          <w:rPr>
            <w:noProof/>
            <w:webHidden/>
          </w:rPr>
          <w:tab/>
        </w:r>
        <w:r w:rsidR="00297E32">
          <w:rPr>
            <w:noProof/>
            <w:webHidden/>
          </w:rPr>
          <w:tab/>
        </w:r>
        <w:r w:rsidR="00297E32">
          <w:rPr>
            <w:noProof/>
            <w:webHidden/>
          </w:rPr>
          <w:tab/>
        </w:r>
        <w:r>
          <w:rPr>
            <w:noProof/>
            <w:webHidden/>
          </w:rPr>
          <w:fldChar w:fldCharType="begin"/>
        </w:r>
        <w:r>
          <w:rPr>
            <w:noProof/>
            <w:webHidden/>
          </w:rPr>
          <w:instrText xml:space="preserve"> PAGEREF _Toc124442634 \h </w:instrText>
        </w:r>
        <w:r>
          <w:rPr>
            <w:noProof/>
            <w:webHidden/>
          </w:rPr>
        </w:r>
        <w:r>
          <w:rPr>
            <w:noProof/>
            <w:webHidden/>
          </w:rPr>
          <w:fldChar w:fldCharType="separate"/>
        </w:r>
        <w:r>
          <w:rPr>
            <w:noProof/>
            <w:webHidden/>
          </w:rPr>
          <w:t>47</w:t>
        </w:r>
        <w:r>
          <w:rPr>
            <w:noProof/>
            <w:webHidden/>
          </w:rPr>
          <w:fldChar w:fldCharType="end"/>
        </w:r>
      </w:hyperlink>
    </w:p>
    <w:p w14:paraId="0C5A2C77" w14:textId="407860EB" w:rsidR="00DB0A86" w:rsidRDefault="00DB0A86" w:rsidP="00970EA5">
      <w:pPr>
        <w:pStyle w:val="TOC1"/>
        <w:rPr>
          <w:rFonts w:asciiTheme="minorHAnsi" w:eastAsiaTheme="minorEastAsia" w:hAnsiTheme="minorHAnsi" w:cstheme="minorBidi"/>
          <w:noProof/>
          <w:sz w:val="22"/>
          <w:lang w:eastAsia="ja-JP"/>
        </w:rPr>
      </w:pPr>
      <w:hyperlink w:anchor="_Toc124442635" w:history="1">
        <w:r w:rsidRPr="00D9635F">
          <w:rPr>
            <w:rStyle w:val="Hyperlink"/>
            <w:noProof/>
          </w:rPr>
          <w:t xml:space="preserve">4.10 </w:t>
        </w:r>
        <w:r>
          <w:rPr>
            <w:rStyle w:val="Hyperlink"/>
            <w:noProof/>
          </w:rPr>
          <w:tab/>
        </w:r>
        <w:r w:rsidRPr="00D9635F">
          <w:rPr>
            <w:rStyle w:val="Hyperlink"/>
            <w:noProof/>
          </w:rPr>
          <w:t>Tabel Konversi</w:t>
        </w:r>
        <w:r>
          <w:rPr>
            <w:noProof/>
            <w:webHidden/>
          </w:rPr>
          <w:tab/>
        </w:r>
        <w:r>
          <w:rPr>
            <w:noProof/>
            <w:webHidden/>
          </w:rPr>
          <w:tab/>
        </w:r>
        <w:r w:rsidR="00297E32">
          <w:rPr>
            <w:noProof/>
            <w:webHidden/>
          </w:rPr>
          <w:tab/>
        </w:r>
        <w:r w:rsidR="00297E32">
          <w:rPr>
            <w:noProof/>
            <w:webHidden/>
          </w:rPr>
          <w:tab/>
        </w:r>
        <w:r w:rsidR="00297E32">
          <w:rPr>
            <w:noProof/>
            <w:webHidden/>
          </w:rPr>
          <w:tab/>
        </w:r>
        <w:r>
          <w:rPr>
            <w:noProof/>
            <w:webHidden/>
          </w:rPr>
          <w:fldChar w:fldCharType="begin"/>
        </w:r>
        <w:r>
          <w:rPr>
            <w:noProof/>
            <w:webHidden/>
          </w:rPr>
          <w:instrText xml:space="preserve"> PAGEREF _Toc124442635 \h </w:instrText>
        </w:r>
        <w:r>
          <w:rPr>
            <w:noProof/>
            <w:webHidden/>
          </w:rPr>
        </w:r>
        <w:r>
          <w:rPr>
            <w:noProof/>
            <w:webHidden/>
          </w:rPr>
          <w:fldChar w:fldCharType="separate"/>
        </w:r>
        <w:r>
          <w:rPr>
            <w:noProof/>
            <w:webHidden/>
          </w:rPr>
          <w:t>47</w:t>
        </w:r>
        <w:r>
          <w:rPr>
            <w:noProof/>
            <w:webHidden/>
          </w:rPr>
          <w:fldChar w:fldCharType="end"/>
        </w:r>
      </w:hyperlink>
    </w:p>
    <w:p w14:paraId="4EBD9C7F" w14:textId="7A687857" w:rsidR="00D05AA0" w:rsidRPr="00DB7978" w:rsidRDefault="00DB0A86" w:rsidP="00D85FF9">
      <w:pPr>
        <w:pStyle w:val="STTSNormalDaftarIsi"/>
        <w:tabs>
          <w:tab w:val="left" w:pos="709"/>
          <w:tab w:val="right" w:leader="dot" w:pos="7230"/>
          <w:tab w:val="right" w:pos="8222"/>
        </w:tabs>
        <w:rPr>
          <w:highlight w:val="red"/>
        </w:rPr>
      </w:pPr>
      <w:r>
        <w:rPr>
          <w:highlight w:val="red"/>
        </w:rPr>
        <w:fldChar w:fldCharType="end"/>
      </w:r>
    </w:p>
    <w:p w14:paraId="06A74699" w14:textId="517A56F2" w:rsidR="00D05AA0" w:rsidRDefault="00D05AA0" w:rsidP="005C08C6">
      <w:pPr>
        <w:pStyle w:val="STTSJudulBab"/>
        <w:jc w:val="both"/>
      </w:pPr>
    </w:p>
    <w:p w14:paraId="5A4C1A98" w14:textId="77777777" w:rsidR="00D05AA0" w:rsidRDefault="00D05AA0" w:rsidP="00D85FF9">
      <w:pPr>
        <w:pStyle w:val="STTSNormalDaftarIsi"/>
        <w:tabs>
          <w:tab w:val="left" w:pos="709"/>
          <w:tab w:val="right" w:leader="dot" w:pos="7230"/>
          <w:tab w:val="right" w:pos="8222"/>
        </w:tabs>
      </w:pPr>
    </w:p>
    <w:p w14:paraId="34A53035" w14:textId="77777777" w:rsidR="00D05AA0" w:rsidRPr="00DB7978" w:rsidRDefault="00D05AA0" w:rsidP="00D85FF9">
      <w:pPr>
        <w:pStyle w:val="STTSJudulBab"/>
        <w:rPr>
          <w:highlight w:val="red"/>
        </w:rPr>
      </w:pPr>
      <w:r>
        <w:br w:type="page"/>
      </w:r>
      <w:bookmarkStart w:id="5" w:name="_Toc124444492"/>
      <w:r w:rsidRPr="008732F6">
        <w:lastRenderedPageBreak/>
        <w:t>DAFTAR SEGMEN PROGRAM</w:t>
      </w:r>
      <w:bookmarkEnd w:id="5"/>
    </w:p>
    <w:p w14:paraId="403725D0" w14:textId="77777777" w:rsidR="00D05AA0" w:rsidRPr="00DB7978" w:rsidRDefault="00D05AA0" w:rsidP="00D85FF9">
      <w:pPr>
        <w:pStyle w:val="STTSJudulBab"/>
        <w:rPr>
          <w:highlight w:val="red"/>
        </w:rPr>
      </w:pPr>
    </w:p>
    <w:p w14:paraId="1EB27E1F" w14:textId="77777777" w:rsidR="00D05AA0" w:rsidRPr="008732F6" w:rsidRDefault="00C522C4" w:rsidP="00D85FF9">
      <w:pPr>
        <w:pStyle w:val="STTSKeteranganDaftar"/>
        <w:tabs>
          <w:tab w:val="right" w:pos="7938"/>
        </w:tabs>
      </w:pPr>
      <w:r w:rsidRPr="008732F6">
        <w:t>Segmen Program</w:t>
      </w:r>
      <w:r w:rsidR="00D05AA0" w:rsidRPr="008732F6">
        <w:tab/>
        <w:t>Halaman</w:t>
      </w:r>
    </w:p>
    <w:p w14:paraId="5E4C559C" w14:textId="26500FF8" w:rsidR="008732F6" w:rsidRDefault="008732F6" w:rsidP="00970EA5">
      <w:pPr>
        <w:pStyle w:val="TOC1"/>
        <w:rPr>
          <w:rFonts w:asciiTheme="minorHAnsi" w:eastAsiaTheme="minorEastAsia" w:hAnsiTheme="minorHAnsi" w:cstheme="minorBidi"/>
          <w:noProof/>
          <w:sz w:val="22"/>
          <w:lang w:eastAsia="ja-JP"/>
        </w:rPr>
      </w:pPr>
      <w:r>
        <w:fldChar w:fldCharType="begin"/>
      </w:r>
      <w:r>
        <w:instrText xml:space="preserve"> TOC \h \z \t "[STTS] Algoritma,1" </w:instrText>
      </w:r>
      <w:r>
        <w:fldChar w:fldCharType="separate"/>
      </w:r>
      <w:hyperlink w:anchor="_Toc124442792" w:history="1">
        <w:r w:rsidRPr="002B70F5">
          <w:rPr>
            <w:rStyle w:val="Hyperlink"/>
            <w:noProof/>
          </w:rPr>
          <w:t>5.1</w:t>
        </w:r>
        <w:r>
          <w:rPr>
            <w:rStyle w:val="Hyperlink"/>
            <w:noProof/>
          </w:rPr>
          <w:tab/>
        </w:r>
        <w:r w:rsidRPr="002B70F5">
          <w:rPr>
            <w:rStyle w:val="Hyperlink"/>
            <w:noProof/>
          </w:rPr>
          <w:t xml:space="preserve"> Koneksi</w:t>
        </w:r>
        <w:r>
          <w:rPr>
            <w:noProof/>
            <w:webHidden/>
          </w:rPr>
          <w:tab/>
        </w:r>
        <w:r w:rsidR="00FE0120">
          <w:rPr>
            <w:noProof/>
            <w:webHidden/>
          </w:rPr>
          <w:tab/>
        </w:r>
        <w:r w:rsidR="005C249A">
          <w:rPr>
            <w:noProof/>
            <w:webHidden/>
          </w:rPr>
          <w:tab/>
        </w:r>
        <w:r w:rsidR="005C249A">
          <w:rPr>
            <w:noProof/>
            <w:webHidden/>
          </w:rPr>
          <w:tab/>
        </w:r>
        <w:r w:rsidR="005C249A">
          <w:rPr>
            <w:noProof/>
            <w:webHidden/>
          </w:rPr>
          <w:tab/>
        </w:r>
        <w:r>
          <w:rPr>
            <w:noProof/>
            <w:webHidden/>
          </w:rPr>
          <w:fldChar w:fldCharType="begin"/>
        </w:r>
        <w:r>
          <w:rPr>
            <w:noProof/>
            <w:webHidden/>
          </w:rPr>
          <w:instrText xml:space="preserve"> PAGEREF _Toc124442792 \h </w:instrText>
        </w:r>
        <w:r>
          <w:rPr>
            <w:noProof/>
            <w:webHidden/>
          </w:rPr>
        </w:r>
        <w:r>
          <w:rPr>
            <w:noProof/>
            <w:webHidden/>
          </w:rPr>
          <w:fldChar w:fldCharType="separate"/>
        </w:r>
        <w:r>
          <w:rPr>
            <w:noProof/>
            <w:webHidden/>
          </w:rPr>
          <w:t>91</w:t>
        </w:r>
        <w:r>
          <w:rPr>
            <w:noProof/>
            <w:webHidden/>
          </w:rPr>
          <w:fldChar w:fldCharType="end"/>
        </w:r>
      </w:hyperlink>
    </w:p>
    <w:p w14:paraId="317D3B5B" w14:textId="48E20A53" w:rsidR="008732F6" w:rsidRDefault="008732F6" w:rsidP="00970EA5">
      <w:pPr>
        <w:pStyle w:val="TOC1"/>
        <w:rPr>
          <w:rFonts w:asciiTheme="minorHAnsi" w:eastAsiaTheme="minorEastAsia" w:hAnsiTheme="minorHAnsi" w:cstheme="minorBidi"/>
          <w:noProof/>
          <w:sz w:val="22"/>
          <w:lang w:eastAsia="ja-JP"/>
        </w:rPr>
      </w:pPr>
      <w:hyperlink w:anchor="_Toc124442793" w:history="1">
        <w:r w:rsidRPr="002B70F5">
          <w:rPr>
            <w:rStyle w:val="Hyperlink"/>
            <w:noProof/>
          </w:rPr>
          <w:t xml:space="preserve">5.2 </w:t>
        </w:r>
        <w:r>
          <w:rPr>
            <w:rStyle w:val="Hyperlink"/>
            <w:noProof/>
          </w:rPr>
          <w:tab/>
        </w:r>
        <w:r w:rsidRPr="002B70F5">
          <w:rPr>
            <w:rStyle w:val="Hyperlink"/>
            <w:noProof/>
          </w:rPr>
          <w:t>Auth Store Pinia</w:t>
        </w:r>
        <w:r>
          <w:rPr>
            <w:noProof/>
            <w:webHidden/>
          </w:rPr>
          <w:tab/>
        </w:r>
        <w:r w:rsidR="005C249A">
          <w:rPr>
            <w:noProof/>
            <w:webHidden/>
          </w:rPr>
          <w:tab/>
        </w:r>
        <w:r w:rsidR="005C249A">
          <w:rPr>
            <w:noProof/>
            <w:webHidden/>
          </w:rPr>
          <w:tab/>
        </w:r>
        <w:r w:rsidR="00FE0120">
          <w:rPr>
            <w:noProof/>
            <w:webHidden/>
          </w:rPr>
          <w:tab/>
        </w:r>
        <w:r>
          <w:rPr>
            <w:noProof/>
            <w:webHidden/>
          </w:rPr>
          <w:fldChar w:fldCharType="begin"/>
        </w:r>
        <w:r>
          <w:rPr>
            <w:noProof/>
            <w:webHidden/>
          </w:rPr>
          <w:instrText xml:space="preserve"> PAGEREF _Toc124442793 \h </w:instrText>
        </w:r>
        <w:r>
          <w:rPr>
            <w:noProof/>
            <w:webHidden/>
          </w:rPr>
        </w:r>
        <w:r>
          <w:rPr>
            <w:noProof/>
            <w:webHidden/>
          </w:rPr>
          <w:fldChar w:fldCharType="separate"/>
        </w:r>
        <w:r>
          <w:rPr>
            <w:noProof/>
            <w:webHidden/>
          </w:rPr>
          <w:t>92</w:t>
        </w:r>
        <w:r>
          <w:rPr>
            <w:noProof/>
            <w:webHidden/>
          </w:rPr>
          <w:fldChar w:fldCharType="end"/>
        </w:r>
      </w:hyperlink>
    </w:p>
    <w:p w14:paraId="2C5AEB4D" w14:textId="4E80A0C6" w:rsidR="008732F6" w:rsidRDefault="008732F6" w:rsidP="00970EA5">
      <w:pPr>
        <w:pStyle w:val="TOC1"/>
        <w:rPr>
          <w:rFonts w:asciiTheme="minorHAnsi" w:eastAsiaTheme="minorEastAsia" w:hAnsiTheme="minorHAnsi" w:cstheme="minorBidi"/>
          <w:noProof/>
          <w:sz w:val="22"/>
          <w:lang w:eastAsia="ja-JP"/>
        </w:rPr>
      </w:pPr>
      <w:hyperlink w:anchor="_Toc124442794" w:history="1">
        <w:r w:rsidRPr="002B70F5">
          <w:rPr>
            <w:rStyle w:val="Hyperlink"/>
            <w:noProof/>
          </w:rPr>
          <w:t xml:space="preserve">5.3 </w:t>
        </w:r>
        <w:r>
          <w:rPr>
            <w:rStyle w:val="Hyperlink"/>
            <w:noProof/>
          </w:rPr>
          <w:tab/>
        </w:r>
        <w:r w:rsidRPr="002B70F5">
          <w:rPr>
            <w:rStyle w:val="Hyperlink"/>
            <w:noProof/>
          </w:rPr>
          <w:t>Tarik Data SPK</w:t>
        </w:r>
        <w:r>
          <w:rPr>
            <w:noProof/>
            <w:webHidden/>
          </w:rPr>
          <w:tab/>
        </w:r>
        <w:r w:rsidR="00FE0120">
          <w:rPr>
            <w:noProof/>
            <w:webHidden/>
          </w:rPr>
          <w:tab/>
        </w:r>
        <w:r w:rsidR="005C249A">
          <w:rPr>
            <w:noProof/>
            <w:webHidden/>
          </w:rPr>
          <w:tab/>
        </w:r>
        <w:r w:rsidR="005C249A">
          <w:rPr>
            <w:noProof/>
            <w:webHidden/>
          </w:rPr>
          <w:tab/>
        </w:r>
        <w:r w:rsidR="005C249A">
          <w:rPr>
            <w:noProof/>
            <w:webHidden/>
          </w:rPr>
          <w:tab/>
        </w:r>
        <w:r>
          <w:rPr>
            <w:noProof/>
            <w:webHidden/>
          </w:rPr>
          <w:fldChar w:fldCharType="begin"/>
        </w:r>
        <w:r>
          <w:rPr>
            <w:noProof/>
            <w:webHidden/>
          </w:rPr>
          <w:instrText xml:space="preserve"> PAGEREF _Toc124442794 \h </w:instrText>
        </w:r>
        <w:r>
          <w:rPr>
            <w:noProof/>
            <w:webHidden/>
          </w:rPr>
        </w:r>
        <w:r>
          <w:rPr>
            <w:noProof/>
            <w:webHidden/>
          </w:rPr>
          <w:fldChar w:fldCharType="separate"/>
        </w:r>
        <w:r>
          <w:rPr>
            <w:noProof/>
            <w:webHidden/>
          </w:rPr>
          <w:t>94</w:t>
        </w:r>
        <w:r>
          <w:rPr>
            <w:noProof/>
            <w:webHidden/>
          </w:rPr>
          <w:fldChar w:fldCharType="end"/>
        </w:r>
      </w:hyperlink>
    </w:p>
    <w:p w14:paraId="3701A943" w14:textId="72530018" w:rsidR="008732F6" w:rsidRDefault="008732F6" w:rsidP="00970EA5">
      <w:pPr>
        <w:pStyle w:val="TOC1"/>
        <w:rPr>
          <w:rFonts w:asciiTheme="minorHAnsi" w:eastAsiaTheme="minorEastAsia" w:hAnsiTheme="minorHAnsi" w:cstheme="minorBidi"/>
          <w:noProof/>
          <w:sz w:val="22"/>
          <w:lang w:eastAsia="ja-JP"/>
        </w:rPr>
      </w:pPr>
      <w:hyperlink w:anchor="_Toc124442795" w:history="1">
        <w:r w:rsidRPr="002B70F5">
          <w:rPr>
            <w:rStyle w:val="Hyperlink"/>
            <w:noProof/>
          </w:rPr>
          <w:t xml:space="preserve">5.4 </w:t>
        </w:r>
        <w:r>
          <w:rPr>
            <w:rStyle w:val="Hyperlink"/>
            <w:noProof/>
          </w:rPr>
          <w:tab/>
        </w:r>
        <w:r w:rsidRPr="002B70F5">
          <w:rPr>
            <w:rStyle w:val="Hyperlink"/>
            <w:noProof/>
          </w:rPr>
          <w:t>Routing</w:t>
        </w:r>
        <w:r>
          <w:rPr>
            <w:noProof/>
            <w:webHidden/>
          </w:rPr>
          <w:tab/>
        </w:r>
        <w:r w:rsidR="00FE0120">
          <w:rPr>
            <w:noProof/>
            <w:webHidden/>
          </w:rPr>
          <w:tab/>
        </w:r>
        <w:r w:rsidR="005C249A">
          <w:rPr>
            <w:noProof/>
            <w:webHidden/>
          </w:rPr>
          <w:tab/>
        </w:r>
        <w:r w:rsidR="005C249A">
          <w:rPr>
            <w:noProof/>
            <w:webHidden/>
          </w:rPr>
          <w:tab/>
        </w:r>
        <w:r w:rsidR="005C249A">
          <w:rPr>
            <w:noProof/>
            <w:webHidden/>
          </w:rPr>
          <w:tab/>
        </w:r>
        <w:r w:rsidR="005C249A">
          <w:rPr>
            <w:noProof/>
            <w:webHidden/>
          </w:rPr>
          <w:tab/>
        </w:r>
        <w:r>
          <w:rPr>
            <w:noProof/>
            <w:webHidden/>
          </w:rPr>
          <w:fldChar w:fldCharType="begin"/>
        </w:r>
        <w:r>
          <w:rPr>
            <w:noProof/>
            <w:webHidden/>
          </w:rPr>
          <w:instrText xml:space="preserve"> PAGEREF _Toc124442795 \h </w:instrText>
        </w:r>
        <w:r>
          <w:rPr>
            <w:noProof/>
            <w:webHidden/>
          </w:rPr>
        </w:r>
        <w:r>
          <w:rPr>
            <w:noProof/>
            <w:webHidden/>
          </w:rPr>
          <w:fldChar w:fldCharType="separate"/>
        </w:r>
        <w:r>
          <w:rPr>
            <w:noProof/>
            <w:webHidden/>
          </w:rPr>
          <w:t>95</w:t>
        </w:r>
        <w:r>
          <w:rPr>
            <w:noProof/>
            <w:webHidden/>
          </w:rPr>
          <w:fldChar w:fldCharType="end"/>
        </w:r>
      </w:hyperlink>
    </w:p>
    <w:p w14:paraId="55C74355" w14:textId="79026C98" w:rsidR="008732F6" w:rsidRDefault="008732F6" w:rsidP="00970EA5">
      <w:pPr>
        <w:pStyle w:val="TOC1"/>
        <w:rPr>
          <w:rFonts w:asciiTheme="minorHAnsi" w:eastAsiaTheme="minorEastAsia" w:hAnsiTheme="minorHAnsi" w:cstheme="minorBidi"/>
          <w:noProof/>
          <w:sz w:val="22"/>
          <w:lang w:eastAsia="ja-JP"/>
        </w:rPr>
      </w:pPr>
      <w:hyperlink w:anchor="_Toc124442796" w:history="1">
        <w:r w:rsidRPr="002B70F5">
          <w:rPr>
            <w:rStyle w:val="Hyperlink"/>
            <w:noProof/>
          </w:rPr>
          <w:t xml:space="preserve">5.5 </w:t>
        </w:r>
        <w:r>
          <w:rPr>
            <w:rStyle w:val="Hyperlink"/>
            <w:noProof/>
          </w:rPr>
          <w:tab/>
        </w:r>
        <w:r w:rsidRPr="002B70F5">
          <w:rPr>
            <w:rStyle w:val="Hyperlink"/>
            <w:noProof/>
          </w:rPr>
          <w:t>Middleware</w:t>
        </w:r>
        <w:r>
          <w:rPr>
            <w:noProof/>
            <w:webHidden/>
          </w:rPr>
          <w:tab/>
        </w:r>
        <w:r w:rsidR="00FE0120">
          <w:rPr>
            <w:noProof/>
            <w:webHidden/>
          </w:rPr>
          <w:tab/>
        </w:r>
        <w:r w:rsidR="005C249A">
          <w:rPr>
            <w:noProof/>
            <w:webHidden/>
          </w:rPr>
          <w:tab/>
        </w:r>
        <w:r w:rsidR="005C249A">
          <w:rPr>
            <w:noProof/>
            <w:webHidden/>
          </w:rPr>
          <w:tab/>
        </w:r>
        <w:r w:rsidR="005C249A">
          <w:rPr>
            <w:noProof/>
            <w:webHidden/>
          </w:rPr>
          <w:tab/>
        </w:r>
        <w:r>
          <w:rPr>
            <w:noProof/>
            <w:webHidden/>
          </w:rPr>
          <w:fldChar w:fldCharType="begin"/>
        </w:r>
        <w:r>
          <w:rPr>
            <w:noProof/>
            <w:webHidden/>
          </w:rPr>
          <w:instrText xml:space="preserve"> PAGEREF _Toc124442796 \h </w:instrText>
        </w:r>
        <w:r>
          <w:rPr>
            <w:noProof/>
            <w:webHidden/>
          </w:rPr>
        </w:r>
        <w:r>
          <w:rPr>
            <w:noProof/>
            <w:webHidden/>
          </w:rPr>
          <w:fldChar w:fldCharType="separate"/>
        </w:r>
        <w:r>
          <w:rPr>
            <w:noProof/>
            <w:webHidden/>
          </w:rPr>
          <w:t>95</w:t>
        </w:r>
        <w:r>
          <w:rPr>
            <w:noProof/>
            <w:webHidden/>
          </w:rPr>
          <w:fldChar w:fldCharType="end"/>
        </w:r>
      </w:hyperlink>
    </w:p>
    <w:p w14:paraId="586F0578" w14:textId="271B1A0D" w:rsidR="008732F6" w:rsidRDefault="008732F6" w:rsidP="00970EA5">
      <w:pPr>
        <w:pStyle w:val="TOC1"/>
        <w:rPr>
          <w:rFonts w:asciiTheme="minorHAnsi" w:eastAsiaTheme="minorEastAsia" w:hAnsiTheme="minorHAnsi" w:cstheme="minorBidi"/>
          <w:noProof/>
          <w:sz w:val="22"/>
          <w:lang w:eastAsia="ja-JP"/>
        </w:rPr>
      </w:pPr>
      <w:hyperlink w:anchor="_Toc124442797" w:history="1">
        <w:r w:rsidRPr="002B70F5">
          <w:rPr>
            <w:rStyle w:val="Hyperlink"/>
            <w:noProof/>
          </w:rPr>
          <w:t xml:space="preserve">5.6 </w:t>
        </w:r>
        <w:r>
          <w:rPr>
            <w:rStyle w:val="Hyperlink"/>
            <w:noProof/>
          </w:rPr>
          <w:tab/>
        </w:r>
        <w:r w:rsidRPr="002B70F5">
          <w:rPr>
            <w:rStyle w:val="Hyperlink"/>
            <w:noProof/>
          </w:rPr>
          <w:t>Konversi Format Waktu</w:t>
        </w:r>
        <w:r>
          <w:rPr>
            <w:noProof/>
            <w:webHidden/>
          </w:rPr>
          <w:tab/>
        </w:r>
        <w:r w:rsidR="00FE0120">
          <w:rPr>
            <w:noProof/>
            <w:webHidden/>
          </w:rPr>
          <w:tab/>
        </w:r>
        <w:r w:rsidR="005C249A">
          <w:rPr>
            <w:noProof/>
            <w:webHidden/>
          </w:rPr>
          <w:tab/>
        </w:r>
        <w:r w:rsidR="005C249A">
          <w:rPr>
            <w:noProof/>
            <w:webHidden/>
          </w:rPr>
          <w:tab/>
        </w:r>
        <w:r>
          <w:rPr>
            <w:noProof/>
            <w:webHidden/>
          </w:rPr>
          <w:fldChar w:fldCharType="begin"/>
        </w:r>
        <w:r>
          <w:rPr>
            <w:noProof/>
            <w:webHidden/>
          </w:rPr>
          <w:instrText xml:space="preserve"> PAGEREF _Toc124442797 \h </w:instrText>
        </w:r>
        <w:r>
          <w:rPr>
            <w:noProof/>
            <w:webHidden/>
          </w:rPr>
        </w:r>
        <w:r>
          <w:rPr>
            <w:noProof/>
            <w:webHidden/>
          </w:rPr>
          <w:fldChar w:fldCharType="separate"/>
        </w:r>
        <w:r>
          <w:rPr>
            <w:noProof/>
            <w:webHidden/>
          </w:rPr>
          <w:t>97</w:t>
        </w:r>
        <w:r>
          <w:rPr>
            <w:noProof/>
            <w:webHidden/>
          </w:rPr>
          <w:fldChar w:fldCharType="end"/>
        </w:r>
      </w:hyperlink>
    </w:p>
    <w:p w14:paraId="3631B485" w14:textId="2F59D20F" w:rsidR="008732F6" w:rsidRDefault="008732F6" w:rsidP="00970EA5">
      <w:pPr>
        <w:pStyle w:val="TOC1"/>
        <w:rPr>
          <w:rFonts w:asciiTheme="minorHAnsi" w:eastAsiaTheme="minorEastAsia" w:hAnsiTheme="minorHAnsi" w:cstheme="minorBidi"/>
          <w:noProof/>
          <w:sz w:val="22"/>
          <w:lang w:eastAsia="ja-JP"/>
        </w:rPr>
      </w:pPr>
      <w:hyperlink w:anchor="_Toc124442798" w:history="1">
        <w:r w:rsidRPr="002B70F5">
          <w:rPr>
            <w:rStyle w:val="Hyperlink"/>
            <w:noProof/>
          </w:rPr>
          <w:t xml:space="preserve">5.7 </w:t>
        </w:r>
        <w:r>
          <w:rPr>
            <w:rStyle w:val="Hyperlink"/>
            <w:noProof/>
          </w:rPr>
          <w:tab/>
        </w:r>
        <w:r w:rsidRPr="002B70F5">
          <w:rPr>
            <w:rStyle w:val="Hyperlink"/>
            <w:noProof/>
          </w:rPr>
          <w:t>Format Input</w:t>
        </w:r>
        <w:r>
          <w:rPr>
            <w:noProof/>
            <w:webHidden/>
          </w:rPr>
          <w:tab/>
        </w:r>
        <w:r w:rsidR="00FE0120">
          <w:rPr>
            <w:noProof/>
            <w:webHidden/>
          </w:rPr>
          <w:tab/>
        </w:r>
        <w:r w:rsidR="005C249A">
          <w:rPr>
            <w:noProof/>
            <w:webHidden/>
          </w:rPr>
          <w:tab/>
        </w:r>
        <w:r w:rsidR="005C249A">
          <w:rPr>
            <w:noProof/>
            <w:webHidden/>
          </w:rPr>
          <w:tab/>
        </w:r>
        <w:r w:rsidR="005C249A">
          <w:rPr>
            <w:noProof/>
            <w:webHidden/>
          </w:rPr>
          <w:tab/>
        </w:r>
        <w:r>
          <w:rPr>
            <w:noProof/>
            <w:webHidden/>
          </w:rPr>
          <w:fldChar w:fldCharType="begin"/>
        </w:r>
        <w:r>
          <w:rPr>
            <w:noProof/>
            <w:webHidden/>
          </w:rPr>
          <w:instrText xml:space="preserve"> PAGEREF _Toc124442798 \h </w:instrText>
        </w:r>
        <w:r>
          <w:rPr>
            <w:noProof/>
            <w:webHidden/>
          </w:rPr>
        </w:r>
        <w:r>
          <w:rPr>
            <w:noProof/>
            <w:webHidden/>
          </w:rPr>
          <w:fldChar w:fldCharType="separate"/>
        </w:r>
        <w:r>
          <w:rPr>
            <w:noProof/>
            <w:webHidden/>
          </w:rPr>
          <w:t>98</w:t>
        </w:r>
        <w:r>
          <w:rPr>
            <w:noProof/>
            <w:webHidden/>
          </w:rPr>
          <w:fldChar w:fldCharType="end"/>
        </w:r>
      </w:hyperlink>
    </w:p>
    <w:p w14:paraId="2BE729AF" w14:textId="59B73598" w:rsidR="008732F6" w:rsidRDefault="008732F6" w:rsidP="00970EA5">
      <w:pPr>
        <w:pStyle w:val="TOC1"/>
        <w:rPr>
          <w:rFonts w:asciiTheme="minorHAnsi" w:eastAsiaTheme="minorEastAsia" w:hAnsiTheme="minorHAnsi" w:cstheme="minorBidi"/>
          <w:noProof/>
          <w:sz w:val="22"/>
          <w:lang w:eastAsia="ja-JP"/>
        </w:rPr>
      </w:pPr>
      <w:hyperlink w:anchor="_Toc124442799" w:history="1">
        <w:r w:rsidRPr="002B70F5">
          <w:rPr>
            <w:rStyle w:val="Hyperlink"/>
            <w:noProof/>
          </w:rPr>
          <w:t xml:space="preserve">5.8 </w:t>
        </w:r>
        <w:r>
          <w:rPr>
            <w:rStyle w:val="Hyperlink"/>
            <w:noProof/>
          </w:rPr>
          <w:tab/>
        </w:r>
        <w:r w:rsidRPr="002B70F5">
          <w:rPr>
            <w:rStyle w:val="Hyperlink"/>
            <w:noProof/>
          </w:rPr>
          <w:t>Cek Inputan Kosong</w:t>
        </w:r>
        <w:r>
          <w:rPr>
            <w:noProof/>
            <w:webHidden/>
          </w:rPr>
          <w:tab/>
        </w:r>
        <w:r w:rsidR="00FE0120">
          <w:rPr>
            <w:noProof/>
            <w:webHidden/>
          </w:rPr>
          <w:tab/>
        </w:r>
        <w:r w:rsidR="005C249A">
          <w:rPr>
            <w:noProof/>
            <w:webHidden/>
          </w:rPr>
          <w:tab/>
        </w:r>
        <w:r w:rsidR="005C249A">
          <w:rPr>
            <w:noProof/>
            <w:webHidden/>
          </w:rPr>
          <w:tab/>
        </w:r>
        <w:r>
          <w:rPr>
            <w:noProof/>
            <w:webHidden/>
          </w:rPr>
          <w:fldChar w:fldCharType="begin"/>
        </w:r>
        <w:r>
          <w:rPr>
            <w:noProof/>
            <w:webHidden/>
          </w:rPr>
          <w:instrText xml:space="preserve"> PAGEREF _Toc124442799 \h </w:instrText>
        </w:r>
        <w:r>
          <w:rPr>
            <w:noProof/>
            <w:webHidden/>
          </w:rPr>
        </w:r>
        <w:r>
          <w:rPr>
            <w:noProof/>
            <w:webHidden/>
          </w:rPr>
          <w:fldChar w:fldCharType="separate"/>
        </w:r>
        <w:r>
          <w:rPr>
            <w:noProof/>
            <w:webHidden/>
          </w:rPr>
          <w:t>98</w:t>
        </w:r>
        <w:r>
          <w:rPr>
            <w:noProof/>
            <w:webHidden/>
          </w:rPr>
          <w:fldChar w:fldCharType="end"/>
        </w:r>
      </w:hyperlink>
    </w:p>
    <w:p w14:paraId="5E36F078" w14:textId="02FF1BAA" w:rsidR="008732F6" w:rsidRDefault="008732F6" w:rsidP="00970EA5">
      <w:pPr>
        <w:pStyle w:val="TOC1"/>
        <w:rPr>
          <w:rFonts w:asciiTheme="minorHAnsi" w:eastAsiaTheme="minorEastAsia" w:hAnsiTheme="minorHAnsi" w:cstheme="minorBidi"/>
          <w:noProof/>
          <w:sz w:val="22"/>
          <w:lang w:eastAsia="ja-JP"/>
        </w:rPr>
      </w:pPr>
      <w:hyperlink w:anchor="_Toc124442800" w:history="1">
        <w:r w:rsidRPr="002B70F5">
          <w:rPr>
            <w:rStyle w:val="Hyperlink"/>
            <w:noProof/>
          </w:rPr>
          <w:t xml:space="preserve">5.9 </w:t>
        </w:r>
        <w:r>
          <w:rPr>
            <w:rStyle w:val="Hyperlink"/>
            <w:noProof/>
          </w:rPr>
          <w:tab/>
        </w:r>
        <w:r w:rsidRPr="002B70F5">
          <w:rPr>
            <w:rStyle w:val="Hyperlink"/>
            <w:noProof/>
          </w:rPr>
          <w:t>Fungsi Inputan kembar</w:t>
        </w:r>
        <w:r>
          <w:rPr>
            <w:noProof/>
            <w:webHidden/>
          </w:rPr>
          <w:tab/>
        </w:r>
        <w:r w:rsidR="00FE0120">
          <w:rPr>
            <w:noProof/>
            <w:webHidden/>
          </w:rPr>
          <w:tab/>
        </w:r>
        <w:r w:rsidR="005C249A">
          <w:rPr>
            <w:noProof/>
            <w:webHidden/>
          </w:rPr>
          <w:tab/>
        </w:r>
        <w:r w:rsidR="005C249A">
          <w:rPr>
            <w:noProof/>
            <w:webHidden/>
          </w:rPr>
          <w:tab/>
        </w:r>
        <w:r>
          <w:rPr>
            <w:noProof/>
            <w:webHidden/>
          </w:rPr>
          <w:fldChar w:fldCharType="begin"/>
        </w:r>
        <w:r>
          <w:rPr>
            <w:noProof/>
            <w:webHidden/>
          </w:rPr>
          <w:instrText xml:space="preserve"> PAGEREF _Toc124442800 \h </w:instrText>
        </w:r>
        <w:r>
          <w:rPr>
            <w:noProof/>
            <w:webHidden/>
          </w:rPr>
        </w:r>
        <w:r>
          <w:rPr>
            <w:noProof/>
            <w:webHidden/>
          </w:rPr>
          <w:fldChar w:fldCharType="separate"/>
        </w:r>
        <w:r>
          <w:rPr>
            <w:noProof/>
            <w:webHidden/>
          </w:rPr>
          <w:t>100</w:t>
        </w:r>
        <w:r>
          <w:rPr>
            <w:noProof/>
            <w:webHidden/>
          </w:rPr>
          <w:fldChar w:fldCharType="end"/>
        </w:r>
      </w:hyperlink>
    </w:p>
    <w:p w14:paraId="7CB419E3" w14:textId="14787957" w:rsidR="008732F6" w:rsidRDefault="008732F6" w:rsidP="00970EA5">
      <w:pPr>
        <w:pStyle w:val="TOC1"/>
        <w:rPr>
          <w:rFonts w:asciiTheme="minorHAnsi" w:eastAsiaTheme="minorEastAsia" w:hAnsiTheme="minorHAnsi" w:cstheme="minorBidi"/>
          <w:noProof/>
          <w:sz w:val="22"/>
          <w:lang w:eastAsia="ja-JP"/>
        </w:rPr>
      </w:pPr>
      <w:hyperlink w:anchor="_Toc124442801" w:history="1">
        <w:r w:rsidRPr="002B70F5">
          <w:rPr>
            <w:rStyle w:val="Hyperlink"/>
            <w:noProof/>
          </w:rPr>
          <w:t xml:space="preserve">5.10 </w:t>
        </w:r>
        <w:r>
          <w:rPr>
            <w:rStyle w:val="Hyperlink"/>
            <w:noProof/>
          </w:rPr>
          <w:tab/>
        </w:r>
        <w:r w:rsidRPr="002B70F5">
          <w:rPr>
            <w:rStyle w:val="Hyperlink"/>
            <w:noProof/>
          </w:rPr>
          <w:t>Pengecekkan Data Input Dengan Data Master</w:t>
        </w:r>
        <w:r>
          <w:rPr>
            <w:noProof/>
            <w:webHidden/>
          </w:rPr>
          <w:tab/>
        </w:r>
        <w:r w:rsidR="00FE0120">
          <w:rPr>
            <w:noProof/>
            <w:webHidden/>
          </w:rPr>
          <w:tab/>
        </w:r>
        <w:r>
          <w:rPr>
            <w:noProof/>
            <w:webHidden/>
          </w:rPr>
          <w:fldChar w:fldCharType="begin"/>
        </w:r>
        <w:r>
          <w:rPr>
            <w:noProof/>
            <w:webHidden/>
          </w:rPr>
          <w:instrText xml:space="preserve"> PAGEREF _Toc124442801 \h </w:instrText>
        </w:r>
        <w:r>
          <w:rPr>
            <w:noProof/>
            <w:webHidden/>
          </w:rPr>
        </w:r>
        <w:r>
          <w:rPr>
            <w:noProof/>
            <w:webHidden/>
          </w:rPr>
          <w:fldChar w:fldCharType="separate"/>
        </w:r>
        <w:r>
          <w:rPr>
            <w:noProof/>
            <w:webHidden/>
          </w:rPr>
          <w:t>102</w:t>
        </w:r>
        <w:r>
          <w:rPr>
            <w:noProof/>
            <w:webHidden/>
          </w:rPr>
          <w:fldChar w:fldCharType="end"/>
        </w:r>
      </w:hyperlink>
    </w:p>
    <w:p w14:paraId="245201B1" w14:textId="7E3BFB1E" w:rsidR="008732F6" w:rsidRDefault="008732F6" w:rsidP="00970EA5">
      <w:pPr>
        <w:pStyle w:val="TOC1"/>
        <w:rPr>
          <w:rFonts w:asciiTheme="minorHAnsi" w:eastAsiaTheme="minorEastAsia" w:hAnsiTheme="minorHAnsi" w:cstheme="minorBidi"/>
          <w:noProof/>
          <w:sz w:val="22"/>
          <w:lang w:eastAsia="ja-JP"/>
        </w:rPr>
      </w:pPr>
      <w:hyperlink w:anchor="_Toc124442802" w:history="1">
        <w:r w:rsidRPr="002B70F5">
          <w:rPr>
            <w:rStyle w:val="Hyperlink"/>
            <w:noProof/>
          </w:rPr>
          <w:t xml:space="preserve">5.11 </w:t>
        </w:r>
        <w:r>
          <w:rPr>
            <w:rStyle w:val="Hyperlink"/>
            <w:noProof/>
          </w:rPr>
          <w:tab/>
        </w:r>
        <w:r w:rsidRPr="002B70F5">
          <w:rPr>
            <w:rStyle w:val="Hyperlink"/>
            <w:noProof/>
          </w:rPr>
          <w:t>Pembuatan Hasil Result</w:t>
        </w:r>
        <w:r>
          <w:rPr>
            <w:noProof/>
            <w:webHidden/>
          </w:rPr>
          <w:tab/>
        </w:r>
        <w:r w:rsidR="00FE0120">
          <w:rPr>
            <w:noProof/>
            <w:webHidden/>
          </w:rPr>
          <w:tab/>
        </w:r>
        <w:r w:rsidR="005C249A">
          <w:rPr>
            <w:noProof/>
            <w:webHidden/>
          </w:rPr>
          <w:tab/>
        </w:r>
        <w:r w:rsidR="005C249A">
          <w:rPr>
            <w:noProof/>
            <w:webHidden/>
          </w:rPr>
          <w:tab/>
        </w:r>
        <w:r>
          <w:rPr>
            <w:noProof/>
            <w:webHidden/>
          </w:rPr>
          <w:fldChar w:fldCharType="begin"/>
        </w:r>
        <w:r>
          <w:rPr>
            <w:noProof/>
            <w:webHidden/>
          </w:rPr>
          <w:instrText xml:space="preserve"> PAGEREF _Toc124442802 \h </w:instrText>
        </w:r>
        <w:r>
          <w:rPr>
            <w:noProof/>
            <w:webHidden/>
          </w:rPr>
        </w:r>
        <w:r>
          <w:rPr>
            <w:noProof/>
            <w:webHidden/>
          </w:rPr>
          <w:fldChar w:fldCharType="separate"/>
        </w:r>
        <w:r>
          <w:rPr>
            <w:noProof/>
            <w:webHidden/>
          </w:rPr>
          <w:t>103</w:t>
        </w:r>
        <w:r>
          <w:rPr>
            <w:noProof/>
            <w:webHidden/>
          </w:rPr>
          <w:fldChar w:fldCharType="end"/>
        </w:r>
      </w:hyperlink>
    </w:p>
    <w:p w14:paraId="7917B040" w14:textId="14786195" w:rsidR="008732F6" w:rsidRDefault="008732F6" w:rsidP="00970EA5">
      <w:pPr>
        <w:pStyle w:val="TOC1"/>
        <w:rPr>
          <w:rFonts w:asciiTheme="minorHAnsi" w:eastAsiaTheme="minorEastAsia" w:hAnsiTheme="minorHAnsi" w:cstheme="minorBidi"/>
          <w:noProof/>
          <w:sz w:val="22"/>
          <w:lang w:eastAsia="ja-JP"/>
        </w:rPr>
      </w:pPr>
      <w:hyperlink w:anchor="_Toc124442803" w:history="1">
        <w:r w:rsidRPr="002B70F5">
          <w:rPr>
            <w:rStyle w:val="Hyperlink"/>
            <w:noProof/>
          </w:rPr>
          <w:t xml:space="preserve">5.12 </w:t>
        </w:r>
        <w:r>
          <w:rPr>
            <w:rStyle w:val="Hyperlink"/>
            <w:noProof/>
          </w:rPr>
          <w:tab/>
        </w:r>
        <w:r w:rsidRPr="002B70F5">
          <w:rPr>
            <w:rStyle w:val="Hyperlink"/>
            <w:noProof/>
          </w:rPr>
          <w:t>Pengecekkan result</w:t>
        </w:r>
        <w:r>
          <w:rPr>
            <w:noProof/>
            <w:webHidden/>
          </w:rPr>
          <w:tab/>
        </w:r>
        <w:r w:rsidR="00FE0120">
          <w:rPr>
            <w:noProof/>
            <w:webHidden/>
          </w:rPr>
          <w:tab/>
        </w:r>
        <w:r w:rsidR="005C249A">
          <w:rPr>
            <w:noProof/>
            <w:webHidden/>
          </w:rPr>
          <w:tab/>
        </w:r>
        <w:r w:rsidR="005C249A">
          <w:rPr>
            <w:noProof/>
            <w:webHidden/>
          </w:rPr>
          <w:tab/>
        </w:r>
        <w:r>
          <w:rPr>
            <w:noProof/>
            <w:webHidden/>
          </w:rPr>
          <w:fldChar w:fldCharType="begin"/>
        </w:r>
        <w:r>
          <w:rPr>
            <w:noProof/>
            <w:webHidden/>
          </w:rPr>
          <w:instrText xml:space="preserve"> PAGEREF _Toc124442803 \h </w:instrText>
        </w:r>
        <w:r>
          <w:rPr>
            <w:noProof/>
            <w:webHidden/>
          </w:rPr>
        </w:r>
        <w:r>
          <w:rPr>
            <w:noProof/>
            <w:webHidden/>
          </w:rPr>
          <w:fldChar w:fldCharType="separate"/>
        </w:r>
        <w:r>
          <w:rPr>
            <w:noProof/>
            <w:webHidden/>
          </w:rPr>
          <w:t>104</w:t>
        </w:r>
        <w:r>
          <w:rPr>
            <w:noProof/>
            <w:webHidden/>
          </w:rPr>
          <w:fldChar w:fldCharType="end"/>
        </w:r>
      </w:hyperlink>
    </w:p>
    <w:p w14:paraId="1CD175FF" w14:textId="35D1F491" w:rsidR="008732F6" w:rsidRDefault="008732F6" w:rsidP="00970EA5">
      <w:pPr>
        <w:pStyle w:val="TOC1"/>
        <w:rPr>
          <w:rFonts w:asciiTheme="minorHAnsi" w:eastAsiaTheme="minorEastAsia" w:hAnsiTheme="minorHAnsi" w:cstheme="minorBidi"/>
          <w:noProof/>
          <w:sz w:val="22"/>
          <w:lang w:eastAsia="ja-JP"/>
        </w:rPr>
      </w:pPr>
      <w:hyperlink w:anchor="_Toc124442804" w:history="1">
        <w:r w:rsidRPr="002B70F5">
          <w:rPr>
            <w:rStyle w:val="Hyperlink"/>
            <w:noProof/>
          </w:rPr>
          <w:t xml:space="preserve">5.13 </w:t>
        </w:r>
        <w:r>
          <w:rPr>
            <w:rStyle w:val="Hyperlink"/>
            <w:noProof/>
          </w:rPr>
          <w:tab/>
        </w:r>
        <w:r w:rsidRPr="002B70F5">
          <w:rPr>
            <w:rStyle w:val="Hyperlink"/>
            <w:noProof/>
          </w:rPr>
          <w:t>Input Data Master</w:t>
        </w:r>
        <w:r>
          <w:rPr>
            <w:noProof/>
            <w:webHidden/>
          </w:rPr>
          <w:tab/>
        </w:r>
        <w:r w:rsidR="00FE0120">
          <w:rPr>
            <w:noProof/>
            <w:webHidden/>
          </w:rPr>
          <w:tab/>
        </w:r>
        <w:r w:rsidR="005C249A">
          <w:rPr>
            <w:noProof/>
            <w:webHidden/>
          </w:rPr>
          <w:tab/>
        </w:r>
        <w:r w:rsidR="005C249A">
          <w:rPr>
            <w:noProof/>
            <w:webHidden/>
          </w:rPr>
          <w:tab/>
        </w:r>
        <w:r>
          <w:rPr>
            <w:noProof/>
            <w:webHidden/>
          </w:rPr>
          <w:fldChar w:fldCharType="begin"/>
        </w:r>
        <w:r>
          <w:rPr>
            <w:noProof/>
            <w:webHidden/>
          </w:rPr>
          <w:instrText xml:space="preserve"> PAGEREF _Toc124442804 \h </w:instrText>
        </w:r>
        <w:r>
          <w:rPr>
            <w:noProof/>
            <w:webHidden/>
          </w:rPr>
        </w:r>
        <w:r>
          <w:rPr>
            <w:noProof/>
            <w:webHidden/>
          </w:rPr>
          <w:fldChar w:fldCharType="separate"/>
        </w:r>
        <w:r>
          <w:rPr>
            <w:noProof/>
            <w:webHidden/>
          </w:rPr>
          <w:t>105</w:t>
        </w:r>
        <w:r>
          <w:rPr>
            <w:noProof/>
            <w:webHidden/>
          </w:rPr>
          <w:fldChar w:fldCharType="end"/>
        </w:r>
      </w:hyperlink>
    </w:p>
    <w:p w14:paraId="2AA87D19" w14:textId="66B09C9E" w:rsidR="008732F6" w:rsidRDefault="008732F6" w:rsidP="00970EA5">
      <w:pPr>
        <w:pStyle w:val="TOC1"/>
        <w:rPr>
          <w:rFonts w:asciiTheme="minorHAnsi" w:eastAsiaTheme="minorEastAsia" w:hAnsiTheme="minorHAnsi" w:cstheme="minorBidi"/>
          <w:noProof/>
          <w:sz w:val="22"/>
          <w:lang w:eastAsia="ja-JP"/>
        </w:rPr>
      </w:pPr>
      <w:hyperlink w:anchor="_Toc124442805" w:history="1">
        <w:r w:rsidRPr="002B70F5">
          <w:rPr>
            <w:rStyle w:val="Hyperlink"/>
            <w:noProof/>
          </w:rPr>
          <w:t xml:space="preserve">5.14 </w:t>
        </w:r>
        <w:r>
          <w:rPr>
            <w:rStyle w:val="Hyperlink"/>
            <w:noProof/>
          </w:rPr>
          <w:tab/>
        </w:r>
        <w:r w:rsidRPr="002B70F5">
          <w:rPr>
            <w:rStyle w:val="Hyperlink"/>
            <w:noProof/>
          </w:rPr>
          <w:t>Validasi Input SPK</w:t>
        </w:r>
        <w:r>
          <w:rPr>
            <w:noProof/>
            <w:webHidden/>
          </w:rPr>
          <w:tab/>
        </w:r>
        <w:r w:rsidR="00FE0120">
          <w:rPr>
            <w:noProof/>
            <w:webHidden/>
          </w:rPr>
          <w:tab/>
        </w:r>
        <w:r w:rsidR="005C249A">
          <w:rPr>
            <w:noProof/>
            <w:webHidden/>
          </w:rPr>
          <w:tab/>
        </w:r>
        <w:r w:rsidR="005C249A">
          <w:rPr>
            <w:noProof/>
            <w:webHidden/>
          </w:rPr>
          <w:tab/>
        </w:r>
        <w:r>
          <w:rPr>
            <w:noProof/>
            <w:webHidden/>
          </w:rPr>
          <w:fldChar w:fldCharType="begin"/>
        </w:r>
        <w:r>
          <w:rPr>
            <w:noProof/>
            <w:webHidden/>
          </w:rPr>
          <w:instrText xml:space="preserve"> PAGEREF _Toc124442805 \h </w:instrText>
        </w:r>
        <w:r>
          <w:rPr>
            <w:noProof/>
            <w:webHidden/>
          </w:rPr>
        </w:r>
        <w:r>
          <w:rPr>
            <w:noProof/>
            <w:webHidden/>
          </w:rPr>
          <w:fldChar w:fldCharType="separate"/>
        </w:r>
        <w:r>
          <w:rPr>
            <w:noProof/>
            <w:webHidden/>
          </w:rPr>
          <w:t>105</w:t>
        </w:r>
        <w:r>
          <w:rPr>
            <w:noProof/>
            <w:webHidden/>
          </w:rPr>
          <w:fldChar w:fldCharType="end"/>
        </w:r>
      </w:hyperlink>
    </w:p>
    <w:p w14:paraId="1CD3EA2C" w14:textId="4BEAD4F1" w:rsidR="008732F6" w:rsidRDefault="008732F6" w:rsidP="00970EA5">
      <w:pPr>
        <w:pStyle w:val="TOC1"/>
        <w:rPr>
          <w:rFonts w:asciiTheme="minorHAnsi" w:eastAsiaTheme="minorEastAsia" w:hAnsiTheme="minorHAnsi" w:cstheme="minorBidi"/>
          <w:noProof/>
          <w:sz w:val="22"/>
          <w:lang w:eastAsia="ja-JP"/>
        </w:rPr>
      </w:pPr>
      <w:hyperlink w:anchor="_Toc124442806" w:history="1">
        <w:r w:rsidRPr="002B70F5">
          <w:rPr>
            <w:rStyle w:val="Hyperlink"/>
            <w:noProof/>
          </w:rPr>
          <w:t xml:space="preserve">5.15 </w:t>
        </w:r>
        <w:r>
          <w:rPr>
            <w:rStyle w:val="Hyperlink"/>
            <w:noProof/>
          </w:rPr>
          <w:tab/>
        </w:r>
        <w:r w:rsidRPr="002B70F5">
          <w:rPr>
            <w:rStyle w:val="Hyperlink"/>
            <w:noProof/>
          </w:rPr>
          <w:t>Penambahan Input SPK</w:t>
        </w:r>
        <w:r>
          <w:rPr>
            <w:noProof/>
            <w:webHidden/>
          </w:rPr>
          <w:tab/>
        </w:r>
        <w:r w:rsidR="00FE0120">
          <w:rPr>
            <w:noProof/>
            <w:webHidden/>
          </w:rPr>
          <w:tab/>
        </w:r>
        <w:r w:rsidR="005C249A">
          <w:rPr>
            <w:noProof/>
            <w:webHidden/>
          </w:rPr>
          <w:tab/>
        </w:r>
        <w:r w:rsidR="005C249A">
          <w:rPr>
            <w:noProof/>
            <w:webHidden/>
          </w:rPr>
          <w:tab/>
        </w:r>
        <w:r>
          <w:rPr>
            <w:noProof/>
            <w:webHidden/>
          </w:rPr>
          <w:fldChar w:fldCharType="begin"/>
        </w:r>
        <w:r>
          <w:rPr>
            <w:noProof/>
            <w:webHidden/>
          </w:rPr>
          <w:instrText xml:space="preserve"> PAGEREF _Toc124442806 \h </w:instrText>
        </w:r>
        <w:r>
          <w:rPr>
            <w:noProof/>
            <w:webHidden/>
          </w:rPr>
        </w:r>
        <w:r>
          <w:rPr>
            <w:noProof/>
            <w:webHidden/>
          </w:rPr>
          <w:fldChar w:fldCharType="separate"/>
        </w:r>
        <w:r>
          <w:rPr>
            <w:noProof/>
            <w:webHidden/>
          </w:rPr>
          <w:t>106</w:t>
        </w:r>
        <w:r>
          <w:rPr>
            <w:noProof/>
            <w:webHidden/>
          </w:rPr>
          <w:fldChar w:fldCharType="end"/>
        </w:r>
      </w:hyperlink>
    </w:p>
    <w:p w14:paraId="08CB5568" w14:textId="1A140003" w:rsidR="008732F6" w:rsidRDefault="008732F6" w:rsidP="00970EA5">
      <w:pPr>
        <w:pStyle w:val="TOC1"/>
        <w:rPr>
          <w:rFonts w:asciiTheme="minorHAnsi" w:eastAsiaTheme="minorEastAsia" w:hAnsiTheme="minorHAnsi" w:cstheme="minorBidi"/>
          <w:noProof/>
          <w:sz w:val="22"/>
          <w:lang w:eastAsia="ja-JP"/>
        </w:rPr>
      </w:pPr>
      <w:hyperlink w:anchor="_Toc124442807" w:history="1">
        <w:r w:rsidRPr="002B70F5">
          <w:rPr>
            <w:rStyle w:val="Hyperlink"/>
            <w:noProof/>
          </w:rPr>
          <w:t xml:space="preserve">5.16 </w:t>
        </w:r>
        <w:r>
          <w:rPr>
            <w:rStyle w:val="Hyperlink"/>
            <w:noProof/>
          </w:rPr>
          <w:tab/>
        </w:r>
        <w:r w:rsidRPr="002B70F5">
          <w:rPr>
            <w:rStyle w:val="Hyperlink"/>
            <w:noProof/>
          </w:rPr>
          <w:t>Konversi SPK</w:t>
        </w:r>
        <w:r>
          <w:rPr>
            <w:noProof/>
            <w:webHidden/>
          </w:rPr>
          <w:tab/>
        </w:r>
        <w:r w:rsidR="00FE0120">
          <w:rPr>
            <w:noProof/>
            <w:webHidden/>
          </w:rPr>
          <w:tab/>
        </w:r>
        <w:r w:rsidR="005C249A">
          <w:rPr>
            <w:noProof/>
            <w:webHidden/>
          </w:rPr>
          <w:tab/>
        </w:r>
        <w:r w:rsidR="005C249A">
          <w:rPr>
            <w:noProof/>
            <w:webHidden/>
          </w:rPr>
          <w:tab/>
        </w:r>
        <w:r w:rsidR="005C249A">
          <w:rPr>
            <w:noProof/>
            <w:webHidden/>
          </w:rPr>
          <w:tab/>
        </w:r>
        <w:r>
          <w:rPr>
            <w:noProof/>
            <w:webHidden/>
          </w:rPr>
          <w:fldChar w:fldCharType="begin"/>
        </w:r>
        <w:r>
          <w:rPr>
            <w:noProof/>
            <w:webHidden/>
          </w:rPr>
          <w:instrText xml:space="preserve"> PAGEREF _Toc124442807 \h </w:instrText>
        </w:r>
        <w:r>
          <w:rPr>
            <w:noProof/>
            <w:webHidden/>
          </w:rPr>
        </w:r>
        <w:r>
          <w:rPr>
            <w:noProof/>
            <w:webHidden/>
          </w:rPr>
          <w:fldChar w:fldCharType="separate"/>
        </w:r>
        <w:r>
          <w:rPr>
            <w:noProof/>
            <w:webHidden/>
          </w:rPr>
          <w:t>106</w:t>
        </w:r>
        <w:r>
          <w:rPr>
            <w:noProof/>
            <w:webHidden/>
          </w:rPr>
          <w:fldChar w:fldCharType="end"/>
        </w:r>
      </w:hyperlink>
    </w:p>
    <w:p w14:paraId="7B982BD4" w14:textId="1F8962A0" w:rsidR="008732F6" w:rsidRDefault="008732F6" w:rsidP="00970EA5">
      <w:pPr>
        <w:pStyle w:val="TOC1"/>
        <w:rPr>
          <w:rFonts w:asciiTheme="minorHAnsi" w:eastAsiaTheme="minorEastAsia" w:hAnsiTheme="minorHAnsi" w:cstheme="minorBidi"/>
          <w:noProof/>
          <w:sz w:val="22"/>
          <w:lang w:eastAsia="ja-JP"/>
        </w:rPr>
      </w:pPr>
      <w:hyperlink w:anchor="_Toc124442808" w:history="1">
        <w:r w:rsidRPr="002B70F5">
          <w:rPr>
            <w:rStyle w:val="Hyperlink"/>
            <w:noProof/>
          </w:rPr>
          <w:t xml:space="preserve">5.17 </w:t>
        </w:r>
        <w:r>
          <w:rPr>
            <w:rStyle w:val="Hyperlink"/>
            <w:noProof/>
          </w:rPr>
          <w:tab/>
        </w:r>
        <w:r w:rsidRPr="002B70F5">
          <w:rPr>
            <w:rStyle w:val="Hyperlink"/>
            <w:noProof/>
          </w:rPr>
          <w:t>Inisialisasi Datatable</w:t>
        </w:r>
        <w:r>
          <w:rPr>
            <w:noProof/>
            <w:webHidden/>
          </w:rPr>
          <w:tab/>
        </w:r>
        <w:r w:rsidR="00FE0120">
          <w:rPr>
            <w:noProof/>
            <w:webHidden/>
          </w:rPr>
          <w:tab/>
        </w:r>
        <w:r w:rsidR="005C249A">
          <w:rPr>
            <w:noProof/>
            <w:webHidden/>
          </w:rPr>
          <w:tab/>
        </w:r>
        <w:r w:rsidR="005C249A">
          <w:rPr>
            <w:noProof/>
            <w:webHidden/>
          </w:rPr>
          <w:tab/>
        </w:r>
        <w:r>
          <w:rPr>
            <w:noProof/>
            <w:webHidden/>
          </w:rPr>
          <w:fldChar w:fldCharType="begin"/>
        </w:r>
        <w:r>
          <w:rPr>
            <w:noProof/>
            <w:webHidden/>
          </w:rPr>
          <w:instrText xml:space="preserve"> PAGEREF _Toc124442808 \h </w:instrText>
        </w:r>
        <w:r>
          <w:rPr>
            <w:noProof/>
            <w:webHidden/>
          </w:rPr>
        </w:r>
        <w:r>
          <w:rPr>
            <w:noProof/>
            <w:webHidden/>
          </w:rPr>
          <w:fldChar w:fldCharType="separate"/>
        </w:r>
        <w:r>
          <w:rPr>
            <w:noProof/>
            <w:webHidden/>
          </w:rPr>
          <w:t>108</w:t>
        </w:r>
        <w:r>
          <w:rPr>
            <w:noProof/>
            <w:webHidden/>
          </w:rPr>
          <w:fldChar w:fldCharType="end"/>
        </w:r>
      </w:hyperlink>
    </w:p>
    <w:p w14:paraId="17D654EF" w14:textId="3C533775" w:rsidR="008732F6" w:rsidRDefault="008732F6" w:rsidP="00970EA5">
      <w:pPr>
        <w:pStyle w:val="TOC1"/>
        <w:rPr>
          <w:rFonts w:asciiTheme="minorHAnsi" w:eastAsiaTheme="minorEastAsia" w:hAnsiTheme="minorHAnsi" w:cstheme="minorBidi"/>
          <w:noProof/>
          <w:sz w:val="22"/>
          <w:lang w:eastAsia="ja-JP"/>
        </w:rPr>
      </w:pPr>
      <w:hyperlink w:anchor="_Toc124442809" w:history="1">
        <w:r w:rsidRPr="002B70F5">
          <w:rPr>
            <w:rStyle w:val="Hyperlink"/>
            <w:noProof/>
          </w:rPr>
          <w:t xml:space="preserve">5.18 </w:t>
        </w:r>
        <w:r>
          <w:rPr>
            <w:rStyle w:val="Hyperlink"/>
            <w:noProof/>
          </w:rPr>
          <w:tab/>
        </w:r>
        <w:r w:rsidRPr="002B70F5">
          <w:rPr>
            <w:rStyle w:val="Hyperlink"/>
            <w:noProof/>
          </w:rPr>
          <w:t>Pengisian Datatable</w:t>
        </w:r>
        <w:r>
          <w:rPr>
            <w:noProof/>
            <w:webHidden/>
          </w:rPr>
          <w:tab/>
        </w:r>
        <w:r w:rsidR="00FE0120">
          <w:rPr>
            <w:noProof/>
            <w:webHidden/>
          </w:rPr>
          <w:tab/>
        </w:r>
        <w:r w:rsidR="005C249A">
          <w:rPr>
            <w:noProof/>
            <w:webHidden/>
          </w:rPr>
          <w:tab/>
        </w:r>
        <w:r w:rsidR="005C249A">
          <w:rPr>
            <w:noProof/>
            <w:webHidden/>
          </w:rPr>
          <w:tab/>
        </w:r>
        <w:r>
          <w:rPr>
            <w:noProof/>
            <w:webHidden/>
          </w:rPr>
          <w:fldChar w:fldCharType="begin"/>
        </w:r>
        <w:r>
          <w:rPr>
            <w:noProof/>
            <w:webHidden/>
          </w:rPr>
          <w:instrText xml:space="preserve"> PAGEREF _Toc124442809 \h </w:instrText>
        </w:r>
        <w:r>
          <w:rPr>
            <w:noProof/>
            <w:webHidden/>
          </w:rPr>
        </w:r>
        <w:r>
          <w:rPr>
            <w:noProof/>
            <w:webHidden/>
          </w:rPr>
          <w:fldChar w:fldCharType="separate"/>
        </w:r>
        <w:r>
          <w:rPr>
            <w:noProof/>
            <w:webHidden/>
          </w:rPr>
          <w:t>109</w:t>
        </w:r>
        <w:r>
          <w:rPr>
            <w:noProof/>
            <w:webHidden/>
          </w:rPr>
          <w:fldChar w:fldCharType="end"/>
        </w:r>
      </w:hyperlink>
    </w:p>
    <w:p w14:paraId="1485247A" w14:textId="4ACC6B3B" w:rsidR="008732F6" w:rsidRDefault="008732F6" w:rsidP="00970EA5">
      <w:pPr>
        <w:pStyle w:val="TOC1"/>
        <w:rPr>
          <w:rFonts w:asciiTheme="minorHAnsi" w:eastAsiaTheme="minorEastAsia" w:hAnsiTheme="minorHAnsi" w:cstheme="minorBidi"/>
          <w:noProof/>
          <w:sz w:val="22"/>
          <w:lang w:eastAsia="ja-JP"/>
        </w:rPr>
      </w:pPr>
      <w:hyperlink w:anchor="_Toc124442810" w:history="1">
        <w:r w:rsidRPr="002B70F5">
          <w:rPr>
            <w:rStyle w:val="Hyperlink"/>
            <w:noProof/>
          </w:rPr>
          <w:t xml:space="preserve">5.19 </w:t>
        </w:r>
        <w:r>
          <w:rPr>
            <w:rStyle w:val="Hyperlink"/>
            <w:noProof/>
          </w:rPr>
          <w:tab/>
        </w:r>
        <w:r w:rsidRPr="002B70F5">
          <w:rPr>
            <w:rStyle w:val="Hyperlink"/>
            <w:noProof/>
          </w:rPr>
          <w:t>Pengisian Datatable</w:t>
        </w:r>
        <w:r>
          <w:rPr>
            <w:noProof/>
            <w:webHidden/>
          </w:rPr>
          <w:tab/>
        </w:r>
        <w:r w:rsidR="00FE0120">
          <w:rPr>
            <w:noProof/>
            <w:webHidden/>
          </w:rPr>
          <w:tab/>
        </w:r>
        <w:r w:rsidR="005C249A">
          <w:rPr>
            <w:noProof/>
            <w:webHidden/>
          </w:rPr>
          <w:tab/>
        </w:r>
        <w:r w:rsidR="005C249A">
          <w:rPr>
            <w:noProof/>
            <w:webHidden/>
          </w:rPr>
          <w:tab/>
        </w:r>
        <w:r>
          <w:rPr>
            <w:noProof/>
            <w:webHidden/>
          </w:rPr>
          <w:fldChar w:fldCharType="begin"/>
        </w:r>
        <w:r>
          <w:rPr>
            <w:noProof/>
            <w:webHidden/>
          </w:rPr>
          <w:instrText xml:space="preserve"> PAGEREF _Toc124442810 \h </w:instrText>
        </w:r>
        <w:r>
          <w:rPr>
            <w:noProof/>
            <w:webHidden/>
          </w:rPr>
        </w:r>
        <w:r>
          <w:rPr>
            <w:noProof/>
            <w:webHidden/>
          </w:rPr>
          <w:fldChar w:fldCharType="separate"/>
        </w:r>
        <w:r>
          <w:rPr>
            <w:noProof/>
            <w:webHidden/>
          </w:rPr>
          <w:t>110</w:t>
        </w:r>
        <w:r>
          <w:rPr>
            <w:noProof/>
            <w:webHidden/>
          </w:rPr>
          <w:fldChar w:fldCharType="end"/>
        </w:r>
      </w:hyperlink>
    </w:p>
    <w:p w14:paraId="52D51304" w14:textId="769083B6" w:rsidR="008732F6" w:rsidRDefault="008732F6" w:rsidP="00970EA5">
      <w:pPr>
        <w:pStyle w:val="TOC1"/>
        <w:rPr>
          <w:rFonts w:asciiTheme="minorHAnsi" w:eastAsiaTheme="minorEastAsia" w:hAnsiTheme="minorHAnsi" w:cstheme="minorBidi"/>
          <w:noProof/>
          <w:sz w:val="22"/>
          <w:lang w:eastAsia="ja-JP"/>
        </w:rPr>
      </w:pPr>
      <w:hyperlink w:anchor="_Toc124442811" w:history="1">
        <w:r w:rsidRPr="002B70F5">
          <w:rPr>
            <w:rStyle w:val="Hyperlink"/>
            <w:noProof/>
          </w:rPr>
          <w:t xml:space="preserve">5.20 </w:t>
        </w:r>
        <w:r>
          <w:rPr>
            <w:rStyle w:val="Hyperlink"/>
            <w:noProof/>
          </w:rPr>
          <w:tab/>
        </w:r>
        <w:r w:rsidRPr="002B70F5">
          <w:rPr>
            <w:rStyle w:val="Hyperlink"/>
            <w:noProof/>
          </w:rPr>
          <w:t>Print</w:t>
        </w:r>
        <w:r>
          <w:rPr>
            <w:noProof/>
            <w:webHidden/>
          </w:rPr>
          <w:tab/>
        </w:r>
        <w:r w:rsidR="00FE0120">
          <w:rPr>
            <w:noProof/>
            <w:webHidden/>
          </w:rPr>
          <w:tab/>
        </w:r>
        <w:r w:rsidR="005C249A">
          <w:rPr>
            <w:noProof/>
            <w:webHidden/>
          </w:rPr>
          <w:tab/>
        </w:r>
        <w:r w:rsidR="005C249A">
          <w:rPr>
            <w:noProof/>
            <w:webHidden/>
          </w:rPr>
          <w:tab/>
        </w:r>
        <w:r w:rsidR="005C249A">
          <w:rPr>
            <w:noProof/>
            <w:webHidden/>
          </w:rPr>
          <w:tab/>
        </w:r>
        <w:r w:rsidR="005C249A">
          <w:rPr>
            <w:noProof/>
            <w:webHidden/>
          </w:rPr>
          <w:tab/>
        </w:r>
        <w:r>
          <w:rPr>
            <w:noProof/>
            <w:webHidden/>
          </w:rPr>
          <w:fldChar w:fldCharType="begin"/>
        </w:r>
        <w:r>
          <w:rPr>
            <w:noProof/>
            <w:webHidden/>
          </w:rPr>
          <w:instrText xml:space="preserve"> PAGEREF _Toc124442811 \h </w:instrText>
        </w:r>
        <w:r>
          <w:rPr>
            <w:noProof/>
            <w:webHidden/>
          </w:rPr>
        </w:r>
        <w:r>
          <w:rPr>
            <w:noProof/>
            <w:webHidden/>
          </w:rPr>
          <w:fldChar w:fldCharType="separate"/>
        </w:r>
        <w:r>
          <w:rPr>
            <w:noProof/>
            <w:webHidden/>
          </w:rPr>
          <w:t>110</w:t>
        </w:r>
        <w:r>
          <w:rPr>
            <w:noProof/>
            <w:webHidden/>
          </w:rPr>
          <w:fldChar w:fldCharType="end"/>
        </w:r>
      </w:hyperlink>
    </w:p>
    <w:p w14:paraId="53477138" w14:textId="31C97EEB" w:rsidR="008732F6" w:rsidRDefault="008732F6" w:rsidP="00970EA5">
      <w:pPr>
        <w:pStyle w:val="TOC1"/>
        <w:rPr>
          <w:rFonts w:asciiTheme="minorHAnsi" w:eastAsiaTheme="minorEastAsia" w:hAnsiTheme="minorHAnsi" w:cstheme="minorBidi"/>
          <w:noProof/>
          <w:sz w:val="22"/>
          <w:lang w:eastAsia="ja-JP"/>
        </w:rPr>
      </w:pPr>
      <w:hyperlink w:anchor="_Toc124442812" w:history="1">
        <w:r w:rsidRPr="002B70F5">
          <w:rPr>
            <w:rStyle w:val="Hyperlink"/>
            <w:noProof/>
          </w:rPr>
          <w:t xml:space="preserve">5.21 </w:t>
        </w:r>
        <w:r>
          <w:rPr>
            <w:rStyle w:val="Hyperlink"/>
            <w:noProof/>
          </w:rPr>
          <w:tab/>
        </w:r>
        <w:r w:rsidRPr="002B70F5">
          <w:rPr>
            <w:rStyle w:val="Hyperlink"/>
            <w:noProof/>
          </w:rPr>
          <w:t>Ganti tampilan</w:t>
        </w:r>
        <w:r>
          <w:rPr>
            <w:noProof/>
            <w:webHidden/>
          </w:rPr>
          <w:tab/>
        </w:r>
        <w:r w:rsidR="00FE0120">
          <w:rPr>
            <w:noProof/>
            <w:webHidden/>
          </w:rPr>
          <w:tab/>
        </w:r>
        <w:r w:rsidR="005C249A">
          <w:rPr>
            <w:noProof/>
            <w:webHidden/>
          </w:rPr>
          <w:tab/>
        </w:r>
        <w:r w:rsidR="005C249A">
          <w:rPr>
            <w:noProof/>
            <w:webHidden/>
          </w:rPr>
          <w:tab/>
        </w:r>
        <w:r w:rsidR="005C249A">
          <w:rPr>
            <w:noProof/>
            <w:webHidden/>
          </w:rPr>
          <w:tab/>
        </w:r>
        <w:r>
          <w:rPr>
            <w:noProof/>
            <w:webHidden/>
          </w:rPr>
          <w:fldChar w:fldCharType="begin"/>
        </w:r>
        <w:r>
          <w:rPr>
            <w:noProof/>
            <w:webHidden/>
          </w:rPr>
          <w:instrText xml:space="preserve"> PAGEREF _Toc124442812 \h </w:instrText>
        </w:r>
        <w:r>
          <w:rPr>
            <w:noProof/>
            <w:webHidden/>
          </w:rPr>
        </w:r>
        <w:r>
          <w:rPr>
            <w:noProof/>
            <w:webHidden/>
          </w:rPr>
          <w:fldChar w:fldCharType="separate"/>
        </w:r>
        <w:r>
          <w:rPr>
            <w:noProof/>
            <w:webHidden/>
          </w:rPr>
          <w:t>111</w:t>
        </w:r>
        <w:r>
          <w:rPr>
            <w:noProof/>
            <w:webHidden/>
          </w:rPr>
          <w:fldChar w:fldCharType="end"/>
        </w:r>
      </w:hyperlink>
    </w:p>
    <w:p w14:paraId="76CF5957" w14:textId="78D37E88" w:rsidR="008732F6" w:rsidRDefault="008732F6" w:rsidP="00970EA5">
      <w:pPr>
        <w:pStyle w:val="TOC1"/>
        <w:rPr>
          <w:rFonts w:asciiTheme="minorHAnsi" w:eastAsiaTheme="minorEastAsia" w:hAnsiTheme="minorHAnsi" w:cstheme="minorBidi"/>
          <w:noProof/>
          <w:sz w:val="22"/>
          <w:lang w:eastAsia="ja-JP"/>
        </w:rPr>
      </w:pPr>
      <w:hyperlink w:anchor="_Toc124442813" w:history="1">
        <w:r w:rsidRPr="002B70F5">
          <w:rPr>
            <w:rStyle w:val="Hyperlink"/>
            <w:noProof/>
          </w:rPr>
          <w:t xml:space="preserve">5.22 </w:t>
        </w:r>
        <w:r>
          <w:rPr>
            <w:rStyle w:val="Hyperlink"/>
            <w:noProof/>
          </w:rPr>
          <w:tab/>
        </w:r>
        <w:r w:rsidRPr="002B70F5">
          <w:rPr>
            <w:rStyle w:val="Hyperlink"/>
            <w:noProof/>
          </w:rPr>
          <w:t>Insert Code Singkat</w:t>
        </w:r>
        <w:r>
          <w:rPr>
            <w:noProof/>
            <w:webHidden/>
          </w:rPr>
          <w:tab/>
        </w:r>
        <w:r w:rsidR="00FE0120">
          <w:rPr>
            <w:noProof/>
            <w:webHidden/>
          </w:rPr>
          <w:tab/>
        </w:r>
        <w:r w:rsidR="005C249A">
          <w:rPr>
            <w:noProof/>
            <w:webHidden/>
          </w:rPr>
          <w:tab/>
        </w:r>
        <w:r w:rsidR="005C249A">
          <w:rPr>
            <w:noProof/>
            <w:webHidden/>
          </w:rPr>
          <w:tab/>
        </w:r>
        <w:r>
          <w:rPr>
            <w:noProof/>
            <w:webHidden/>
          </w:rPr>
          <w:fldChar w:fldCharType="begin"/>
        </w:r>
        <w:r>
          <w:rPr>
            <w:noProof/>
            <w:webHidden/>
          </w:rPr>
          <w:instrText xml:space="preserve"> PAGEREF _Toc124442813 \h </w:instrText>
        </w:r>
        <w:r>
          <w:rPr>
            <w:noProof/>
            <w:webHidden/>
          </w:rPr>
        </w:r>
        <w:r>
          <w:rPr>
            <w:noProof/>
            <w:webHidden/>
          </w:rPr>
          <w:fldChar w:fldCharType="separate"/>
        </w:r>
        <w:r>
          <w:rPr>
            <w:noProof/>
            <w:webHidden/>
          </w:rPr>
          <w:t>113</w:t>
        </w:r>
        <w:r>
          <w:rPr>
            <w:noProof/>
            <w:webHidden/>
          </w:rPr>
          <w:fldChar w:fldCharType="end"/>
        </w:r>
      </w:hyperlink>
    </w:p>
    <w:p w14:paraId="0BA3634F" w14:textId="6ABC2BA9" w:rsidR="008732F6" w:rsidRDefault="008732F6" w:rsidP="00970EA5">
      <w:pPr>
        <w:pStyle w:val="TOC1"/>
        <w:rPr>
          <w:rFonts w:asciiTheme="minorHAnsi" w:eastAsiaTheme="minorEastAsia" w:hAnsiTheme="minorHAnsi" w:cstheme="minorBidi"/>
          <w:noProof/>
          <w:sz w:val="22"/>
          <w:lang w:eastAsia="ja-JP"/>
        </w:rPr>
      </w:pPr>
      <w:hyperlink w:anchor="_Toc124442814" w:history="1">
        <w:r w:rsidRPr="002B70F5">
          <w:rPr>
            <w:rStyle w:val="Hyperlink"/>
            <w:noProof/>
          </w:rPr>
          <w:t xml:space="preserve">5.23 </w:t>
        </w:r>
        <w:r>
          <w:rPr>
            <w:rStyle w:val="Hyperlink"/>
            <w:noProof/>
          </w:rPr>
          <w:tab/>
        </w:r>
        <w:r w:rsidRPr="002B70F5">
          <w:rPr>
            <w:rStyle w:val="Hyperlink"/>
            <w:noProof/>
          </w:rPr>
          <w:t>Update Code Singkat</w:t>
        </w:r>
        <w:r>
          <w:rPr>
            <w:noProof/>
            <w:webHidden/>
          </w:rPr>
          <w:tab/>
        </w:r>
        <w:r w:rsidR="005C249A">
          <w:rPr>
            <w:noProof/>
            <w:webHidden/>
          </w:rPr>
          <w:tab/>
        </w:r>
        <w:r w:rsidR="005C249A">
          <w:rPr>
            <w:noProof/>
            <w:webHidden/>
          </w:rPr>
          <w:tab/>
        </w:r>
        <w:r w:rsidR="00FE0120">
          <w:rPr>
            <w:noProof/>
            <w:webHidden/>
          </w:rPr>
          <w:tab/>
        </w:r>
        <w:r>
          <w:rPr>
            <w:noProof/>
            <w:webHidden/>
          </w:rPr>
          <w:fldChar w:fldCharType="begin"/>
        </w:r>
        <w:r>
          <w:rPr>
            <w:noProof/>
            <w:webHidden/>
          </w:rPr>
          <w:instrText xml:space="preserve"> PAGEREF _Toc124442814 \h </w:instrText>
        </w:r>
        <w:r>
          <w:rPr>
            <w:noProof/>
            <w:webHidden/>
          </w:rPr>
        </w:r>
        <w:r>
          <w:rPr>
            <w:noProof/>
            <w:webHidden/>
          </w:rPr>
          <w:fldChar w:fldCharType="separate"/>
        </w:r>
        <w:r>
          <w:rPr>
            <w:noProof/>
            <w:webHidden/>
          </w:rPr>
          <w:t>113</w:t>
        </w:r>
        <w:r>
          <w:rPr>
            <w:noProof/>
            <w:webHidden/>
          </w:rPr>
          <w:fldChar w:fldCharType="end"/>
        </w:r>
      </w:hyperlink>
    </w:p>
    <w:p w14:paraId="16257530" w14:textId="33EE41ED" w:rsidR="008732F6" w:rsidRDefault="008732F6" w:rsidP="00970EA5">
      <w:pPr>
        <w:pStyle w:val="TOC1"/>
        <w:rPr>
          <w:rFonts w:asciiTheme="minorHAnsi" w:eastAsiaTheme="minorEastAsia" w:hAnsiTheme="minorHAnsi" w:cstheme="minorBidi"/>
          <w:noProof/>
          <w:sz w:val="22"/>
          <w:lang w:eastAsia="ja-JP"/>
        </w:rPr>
      </w:pPr>
      <w:hyperlink w:anchor="_Toc124442815" w:history="1">
        <w:r w:rsidRPr="002B70F5">
          <w:rPr>
            <w:rStyle w:val="Hyperlink"/>
            <w:noProof/>
          </w:rPr>
          <w:t xml:space="preserve">5.24 </w:t>
        </w:r>
        <w:r>
          <w:rPr>
            <w:rStyle w:val="Hyperlink"/>
            <w:noProof/>
          </w:rPr>
          <w:tab/>
        </w:r>
        <w:r w:rsidRPr="002B70F5">
          <w:rPr>
            <w:rStyle w:val="Hyperlink"/>
            <w:noProof/>
          </w:rPr>
          <w:t>Delete</w:t>
        </w:r>
        <w:r>
          <w:rPr>
            <w:noProof/>
            <w:webHidden/>
          </w:rPr>
          <w:tab/>
        </w:r>
        <w:r w:rsidR="005C249A">
          <w:rPr>
            <w:noProof/>
            <w:webHidden/>
          </w:rPr>
          <w:tab/>
        </w:r>
        <w:r w:rsidR="005C249A">
          <w:rPr>
            <w:noProof/>
            <w:webHidden/>
          </w:rPr>
          <w:tab/>
        </w:r>
        <w:r w:rsidR="005C249A">
          <w:rPr>
            <w:noProof/>
            <w:webHidden/>
          </w:rPr>
          <w:tab/>
        </w:r>
        <w:r w:rsidR="005C249A">
          <w:rPr>
            <w:noProof/>
            <w:webHidden/>
          </w:rPr>
          <w:tab/>
        </w:r>
        <w:r w:rsidR="00FE0120">
          <w:rPr>
            <w:noProof/>
            <w:webHidden/>
          </w:rPr>
          <w:tab/>
        </w:r>
        <w:r>
          <w:rPr>
            <w:noProof/>
            <w:webHidden/>
          </w:rPr>
          <w:fldChar w:fldCharType="begin"/>
        </w:r>
        <w:r>
          <w:rPr>
            <w:noProof/>
            <w:webHidden/>
          </w:rPr>
          <w:instrText xml:space="preserve"> PAGEREF _Toc124442815 \h </w:instrText>
        </w:r>
        <w:r>
          <w:rPr>
            <w:noProof/>
            <w:webHidden/>
          </w:rPr>
        </w:r>
        <w:r>
          <w:rPr>
            <w:noProof/>
            <w:webHidden/>
          </w:rPr>
          <w:fldChar w:fldCharType="separate"/>
        </w:r>
        <w:r>
          <w:rPr>
            <w:noProof/>
            <w:webHidden/>
          </w:rPr>
          <w:t>113</w:t>
        </w:r>
        <w:r>
          <w:rPr>
            <w:noProof/>
            <w:webHidden/>
          </w:rPr>
          <w:fldChar w:fldCharType="end"/>
        </w:r>
      </w:hyperlink>
    </w:p>
    <w:p w14:paraId="360D81B6" w14:textId="22A79191" w:rsidR="008732F6" w:rsidRDefault="008732F6" w:rsidP="00970EA5">
      <w:pPr>
        <w:pStyle w:val="TOC1"/>
        <w:rPr>
          <w:rFonts w:asciiTheme="minorHAnsi" w:eastAsiaTheme="minorEastAsia" w:hAnsiTheme="minorHAnsi" w:cstheme="minorBidi"/>
          <w:noProof/>
          <w:sz w:val="22"/>
          <w:lang w:eastAsia="ja-JP"/>
        </w:rPr>
      </w:pPr>
      <w:hyperlink w:anchor="_Toc124442816" w:history="1">
        <w:r w:rsidRPr="002B70F5">
          <w:rPr>
            <w:rStyle w:val="Hyperlink"/>
            <w:noProof/>
          </w:rPr>
          <w:t xml:space="preserve">5.25 </w:t>
        </w:r>
        <w:r>
          <w:rPr>
            <w:rStyle w:val="Hyperlink"/>
            <w:noProof/>
          </w:rPr>
          <w:tab/>
        </w:r>
        <w:r w:rsidRPr="002B70F5">
          <w:rPr>
            <w:rStyle w:val="Hyperlink"/>
            <w:noProof/>
          </w:rPr>
          <w:t>Model</w:t>
        </w:r>
        <w:r>
          <w:rPr>
            <w:noProof/>
            <w:webHidden/>
          </w:rPr>
          <w:tab/>
        </w:r>
        <w:r w:rsidR="00FE0120">
          <w:rPr>
            <w:noProof/>
            <w:webHidden/>
          </w:rPr>
          <w:tab/>
        </w:r>
        <w:r w:rsidR="005C249A">
          <w:rPr>
            <w:noProof/>
            <w:webHidden/>
          </w:rPr>
          <w:tab/>
        </w:r>
        <w:r w:rsidR="005C249A">
          <w:rPr>
            <w:noProof/>
            <w:webHidden/>
          </w:rPr>
          <w:tab/>
        </w:r>
        <w:r w:rsidR="005C249A">
          <w:rPr>
            <w:noProof/>
            <w:webHidden/>
          </w:rPr>
          <w:tab/>
        </w:r>
        <w:r w:rsidR="005C249A">
          <w:rPr>
            <w:noProof/>
            <w:webHidden/>
          </w:rPr>
          <w:tab/>
        </w:r>
        <w:r>
          <w:rPr>
            <w:noProof/>
            <w:webHidden/>
          </w:rPr>
          <w:fldChar w:fldCharType="begin"/>
        </w:r>
        <w:r>
          <w:rPr>
            <w:noProof/>
            <w:webHidden/>
          </w:rPr>
          <w:instrText xml:space="preserve"> PAGEREF _Toc124442816 \h </w:instrText>
        </w:r>
        <w:r>
          <w:rPr>
            <w:noProof/>
            <w:webHidden/>
          </w:rPr>
        </w:r>
        <w:r>
          <w:rPr>
            <w:noProof/>
            <w:webHidden/>
          </w:rPr>
          <w:fldChar w:fldCharType="separate"/>
        </w:r>
        <w:r>
          <w:rPr>
            <w:noProof/>
            <w:webHidden/>
          </w:rPr>
          <w:t>114</w:t>
        </w:r>
        <w:r>
          <w:rPr>
            <w:noProof/>
            <w:webHidden/>
          </w:rPr>
          <w:fldChar w:fldCharType="end"/>
        </w:r>
      </w:hyperlink>
    </w:p>
    <w:p w14:paraId="19AE21BA" w14:textId="3F3603B3" w:rsidR="00D05AA0" w:rsidRDefault="008732F6" w:rsidP="00D85FF9">
      <w:pPr>
        <w:pStyle w:val="STTSNormalDaftarIsi"/>
        <w:tabs>
          <w:tab w:val="left" w:pos="709"/>
          <w:tab w:val="right" w:leader="dot" w:pos="7230"/>
          <w:tab w:val="right" w:pos="8222"/>
        </w:tabs>
      </w:pPr>
      <w:r>
        <w:fldChar w:fldCharType="end"/>
      </w:r>
    </w:p>
    <w:p w14:paraId="7ECCAA40" w14:textId="4C7EBDFF" w:rsidR="00D05AA0" w:rsidRDefault="00D05AA0" w:rsidP="00DB7978">
      <w:pPr>
        <w:pStyle w:val="STTSJudulBab"/>
      </w:pPr>
      <w:r>
        <w:br w:type="page"/>
      </w:r>
    </w:p>
    <w:p w14:paraId="49F95402" w14:textId="77777777" w:rsidR="005E6C51" w:rsidRDefault="005E6C51" w:rsidP="00D85FF9">
      <w:pPr>
        <w:pStyle w:val="STTSNormalDaftarIsi"/>
        <w:tabs>
          <w:tab w:val="left" w:pos="709"/>
          <w:tab w:val="right" w:leader="dot" w:pos="7230"/>
          <w:tab w:val="right" w:pos="8222"/>
        </w:tabs>
        <w:sectPr w:rsidR="005E6C51" w:rsidSect="00C22F25">
          <w:pgSz w:w="11907" w:h="16840" w:code="9"/>
          <w:pgMar w:top="2268" w:right="1701" w:bottom="1701" w:left="2268" w:header="1418" w:footer="851" w:gutter="0"/>
          <w:pgNumType w:fmt="lowerRoman"/>
          <w:cols w:space="720"/>
          <w:docGrid w:linePitch="360"/>
        </w:sectPr>
      </w:pPr>
    </w:p>
    <w:p w14:paraId="38AD1352" w14:textId="2945994D" w:rsidR="00165D7D" w:rsidRDefault="00165D7D" w:rsidP="00D85FF9">
      <w:pPr>
        <w:pStyle w:val="STTSJudulBab"/>
      </w:pPr>
      <w:bookmarkStart w:id="6" w:name="_Toc124444493"/>
      <w:r>
        <w:lastRenderedPageBreak/>
        <w:t>BAB I</w:t>
      </w:r>
      <w:r w:rsidR="00D85FF9">
        <w:br/>
      </w:r>
      <w:r>
        <w:t>PENDAHULUAN</w:t>
      </w:r>
      <w:bookmarkEnd w:id="6"/>
    </w:p>
    <w:p w14:paraId="62CAF8F1" w14:textId="77777777" w:rsidR="00165D7D" w:rsidRDefault="00165D7D" w:rsidP="00D85FF9">
      <w:pPr>
        <w:pStyle w:val="STTSJudulBab"/>
      </w:pPr>
    </w:p>
    <w:p w14:paraId="7D0E8C48" w14:textId="339D231A" w:rsidR="00030C27" w:rsidRDefault="00815292" w:rsidP="00815292">
      <w:r>
        <w:t xml:space="preserve">Bab ini merupakan bagian pembuka dari keseluruhan penulisan buku ini. Disini akan menjelaskan gambaran umum dan alasan perubahan </w:t>
      </w:r>
      <w:r w:rsidR="00030C27">
        <w:t xml:space="preserve">sistem </w:t>
      </w:r>
      <w:r>
        <w:t>yang sudah ada pada PT. Adiputro Wirasejati. Saat ini perusahaan</w:t>
      </w:r>
      <w:r w:rsidR="00030C27">
        <w:t xml:space="preserve"> menggunakan</w:t>
      </w:r>
      <w:r w:rsidR="008B24C8">
        <w:t xml:space="preserve"> sistem semi manual dibantu dengan</w:t>
      </w:r>
      <w:r w:rsidR="00030C27">
        <w:t xml:space="preserve"> </w:t>
      </w:r>
      <w:r>
        <w:t xml:space="preserve">program excel. Namun pada pelaksanaannya hal tersebut tidak mampu memberikan kebutuhan yang diinginkan oleh pengguna. Oleh karena itu </w:t>
      </w:r>
      <w:r w:rsidR="00030C27">
        <w:t>dibangunkan sebuah</w:t>
      </w:r>
      <w:r>
        <w:t xml:space="preserve"> sistem jaringan lokal yang mampu melakukan </w:t>
      </w:r>
      <w:r w:rsidR="00030C27">
        <w:t>konversi Surat Perintah Kerja</w:t>
      </w:r>
      <w:r w:rsidR="008B24C8">
        <w:t xml:space="preserve"> (SPK)</w:t>
      </w:r>
      <w:r w:rsidR="00030C27">
        <w:t xml:space="preserve"> yang </w:t>
      </w:r>
      <w:r>
        <w:t xml:space="preserve">mampu saling terintegrasi </w:t>
      </w:r>
      <w:r w:rsidR="00030C27">
        <w:t xml:space="preserve">dengan database </w:t>
      </w:r>
      <w:r>
        <w:t>yang sudah ada saat ini. Di bab ini juga akan dijelaskan lebih dalam lagi terkait latar belakang sistem dibuat, tujuan sistem dibuat, ruang lingkup sistem yang akan dibangun, dan sistematika pembahasan</w:t>
      </w:r>
    </w:p>
    <w:p w14:paraId="2E586115" w14:textId="77777777" w:rsidR="00815292" w:rsidRDefault="00815292" w:rsidP="00815292"/>
    <w:p w14:paraId="28CB48E5" w14:textId="3D08EF64" w:rsidR="004B41E2" w:rsidRDefault="00815292">
      <w:pPr>
        <w:pStyle w:val="STTSJudulSubBab"/>
        <w:numPr>
          <w:ilvl w:val="0"/>
          <w:numId w:val="48"/>
        </w:numPr>
        <w:ind w:left="720" w:hanging="720"/>
      </w:pPr>
      <w:bookmarkStart w:id="7" w:name="_Toc124444494"/>
      <w:r>
        <w:t>Latar Belakang</w:t>
      </w:r>
      <w:bookmarkEnd w:id="7"/>
    </w:p>
    <w:p w14:paraId="47CBE93A" w14:textId="7FDD07F0" w:rsidR="001A7028" w:rsidRDefault="001A7028" w:rsidP="00815292">
      <w:r>
        <w:t>Peranan sistem sudah menjadi hal yang lumrah pada dunia saat ini. Sudah banyak perusahaan yang dalam kesehariannya tidak mampu terlepas dari peranan sebuah sistem. Baik itu adalah sistem yang berbasis manual maupun yang sudah terotomatisasi oleh teknologi. Saat ini banyak perusahaan sedang berlomba – lomba untuk mengoptimalkan sistem yang sudah mereka miliki. Tidak sedikit juga terjadi peralihan sistem yang sebelumnya bersifat manual menjadi otomatisasi.</w:t>
      </w:r>
    </w:p>
    <w:p w14:paraId="0BBAEBF0" w14:textId="54E2F1DE" w:rsidR="001A7028" w:rsidRDefault="00815292" w:rsidP="00815292">
      <w:r>
        <w:t>Awal mula mengapa sistem ini mau dibuat dikarenakan karena sejumlah permasalahan yang sering dijumpai pada sistem yang</w:t>
      </w:r>
      <w:r w:rsidR="001A7028">
        <w:t xml:space="preserve"> saat ini sedang</w:t>
      </w:r>
      <w:r>
        <w:t xml:space="preserve"> berjalan di perusahaan.</w:t>
      </w:r>
      <w:r w:rsidR="00DF26F2">
        <w:t xml:space="preserve"> </w:t>
      </w:r>
      <w:r w:rsidR="001A7028">
        <w:t>Walaupun sistem yang berjalan sudah menggunakan bantuan komputer dengan program excel permasalahan tersebut tetap terjadi. Padahal pada perusahaan yang bergerak di bidang produksi</w:t>
      </w:r>
      <w:r w:rsidR="00DF26F2">
        <w:t xml:space="preserve"> mengharuskan proses produksi tetap berjalan optimal. Salah satu hambatan yang paling dirasakan pada sistem saat ini adalah proses keterlambatan pemenuhan pesanan komponen divisi perakitan setelah pihak admin melakukan identifikasi pada spesifikasi yang tercantum pada Surat Perintah Kerja (SPK).</w:t>
      </w:r>
    </w:p>
    <w:p w14:paraId="5A160A46" w14:textId="5B3D5813" w:rsidR="00DF26F2" w:rsidRDefault="00DF26F2" w:rsidP="00DF26F2">
      <w:r>
        <w:lastRenderedPageBreak/>
        <w:t>Dengan demikian, diharapkan sistem pada divisi perakitan pada PT. Adiputro Wirasejati yang masih dilakukan secara manual dalam mengidentifikasi Surat Perintah Kerja yang diperlukan pada masing – masing departemen</w:t>
      </w:r>
      <w:r w:rsidR="00DA6DE1">
        <w:t xml:space="preserve"> dapat diproses lebih cepat dengan sistem yang akan dibangun</w:t>
      </w:r>
      <w:r>
        <w:t xml:space="preserve">. </w:t>
      </w:r>
      <w:r w:rsidR="00DA6DE1">
        <w:t>S</w:t>
      </w:r>
      <w:r>
        <w:t>aat in</w:t>
      </w:r>
      <w:r w:rsidR="00DA6DE1">
        <w:t xml:space="preserve">i SPK </w:t>
      </w:r>
      <w:r>
        <w:t xml:space="preserve">masih dilakukan </w:t>
      </w:r>
      <w:r w:rsidR="00DA6DE1">
        <w:t>dengan</w:t>
      </w:r>
      <w:r>
        <w:t xml:space="preserve"> print fisik dan diharapkan dapat tergantikan dengan </w:t>
      </w:r>
      <w:r w:rsidR="00DA6DE1">
        <w:t>SPK</w:t>
      </w:r>
      <w:r>
        <w:t xml:space="preserve"> yang berbentuk elektrik yang </w:t>
      </w:r>
      <w:r w:rsidR="00DA6DE1">
        <w:t>dapat diakses langsung oleh beberapa departemen pada divisi perakitan</w:t>
      </w:r>
      <w:r>
        <w:t>.</w:t>
      </w:r>
      <w:r w:rsidR="00DA6DE1">
        <w:t xml:space="preserve"> Dan tentunya tujuan yang sangat diharapkan dengan pembuatan aplikasi ini adalah mampu menggantikan sistem yang sudah ada.</w:t>
      </w:r>
    </w:p>
    <w:p w14:paraId="2E1BC025" w14:textId="10EC6B9F" w:rsidR="00815292" w:rsidRDefault="00815292" w:rsidP="00DA6DE1">
      <w:pPr>
        <w:ind w:firstLine="0"/>
      </w:pPr>
    </w:p>
    <w:p w14:paraId="51996B86" w14:textId="155EBCE3" w:rsidR="005C08C6" w:rsidRDefault="005C08C6">
      <w:pPr>
        <w:pStyle w:val="STTSJudulSubBab"/>
        <w:numPr>
          <w:ilvl w:val="1"/>
          <w:numId w:val="49"/>
        </w:numPr>
        <w:ind w:left="720" w:hanging="720"/>
      </w:pPr>
      <w:bookmarkStart w:id="8" w:name="_Toc124444495"/>
      <w:r>
        <w:t>Tujuan</w:t>
      </w:r>
      <w:bookmarkEnd w:id="8"/>
    </w:p>
    <w:p w14:paraId="4B4B5A23" w14:textId="226B414E" w:rsidR="008825CD" w:rsidRDefault="00D85FF9" w:rsidP="002C41EF">
      <w:r>
        <w:t xml:space="preserve">Tujuan dari pembuatan aplikasi ini adalah unuk memenuhi permintaan </w:t>
      </w:r>
      <w:r w:rsidR="002C41EF">
        <w:t xml:space="preserve">klien. Secara garis besar aplikasi yang dibuat diharapkan mampu membaca dan mendeteksi parameter – parameter yang tercantum dalam sebuah Surat Perintah Kerja (SPK). Kemudian dari informasi tersebut akan digunakan sebagai acuan dalam mendeteksi komponen – komponen yang sekiranya diperlukan dalam satu SPK ini. Adapun tujuan lain yang didapatkan dari </w:t>
      </w:r>
      <w:r w:rsidR="00632A93">
        <w:t xml:space="preserve">pembuatan </w:t>
      </w:r>
      <w:r w:rsidR="0043670B">
        <w:t xml:space="preserve">aplikasi </w:t>
      </w:r>
      <w:r w:rsidR="00632A93">
        <w:t xml:space="preserve">website konversi Surat Perintah Kerja </w:t>
      </w:r>
      <w:proofErr w:type="gramStart"/>
      <w:r w:rsidR="00632A93">
        <w:t>adalah :</w:t>
      </w:r>
      <w:proofErr w:type="gramEnd"/>
      <w:r w:rsidR="00632A93">
        <w:t xml:space="preserve"> </w:t>
      </w:r>
    </w:p>
    <w:p w14:paraId="1B2D8E8D" w14:textId="6035F949" w:rsidR="00FA534F" w:rsidRPr="00FA534F" w:rsidRDefault="00D40CFC" w:rsidP="00FA534F">
      <w:pPr>
        <w:pStyle w:val="BulletStyle"/>
      </w:pPr>
      <w:r w:rsidRPr="00FA534F">
        <w:t>Mempermudah proses input komponen – komponen yang dibutuhkan sesuai dengan Surat Perintah Kerja.</w:t>
      </w:r>
    </w:p>
    <w:p w14:paraId="091F9DE3" w14:textId="2A5C3BAF" w:rsidR="00D40CFC" w:rsidRPr="00FA534F" w:rsidRDefault="00EE0C6C" w:rsidP="00FA534F">
      <w:pPr>
        <w:pStyle w:val="BulletStyle"/>
      </w:pPr>
      <w:r w:rsidRPr="00FA534F">
        <w:t xml:space="preserve">Mempermudah proses </w:t>
      </w:r>
      <w:r w:rsidR="00DB6DD3" w:rsidRPr="00FA534F">
        <w:t>input data – data yang diperlukan untuk melakukan produksi karoseri.</w:t>
      </w:r>
    </w:p>
    <w:p w14:paraId="594A7E8E" w14:textId="677EFF60" w:rsidR="00FA534F" w:rsidRDefault="003956E7" w:rsidP="00FA534F">
      <w:pPr>
        <w:pStyle w:val="BulletStyle"/>
      </w:pPr>
      <w:r w:rsidRPr="00FA534F">
        <w:t>Mempermudah proses identifikasi komponen – komponen</w:t>
      </w:r>
      <w:r w:rsidR="00C36B92" w:rsidRPr="00FA534F">
        <w:t xml:space="preserve"> yang</w:t>
      </w:r>
      <w:r w:rsidRPr="00FA534F">
        <w:t xml:space="preserve"> diperlukan dalam pembuatan karoseri</w:t>
      </w:r>
      <w:r w:rsidR="00260B8C" w:rsidRPr="00FA534F">
        <w:t>.</w:t>
      </w:r>
    </w:p>
    <w:p w14:paraId="0E1800B0" w14:textId="6F55E6E2" w:rsidR="007F04FF" w:rsidRDefault="007F04FF" w:rsidP="00FA534F">
      <w:pPr>
        <w:pStyle w:val="BulletStyle"/>
      </w:pPr>
      <w:r>
        <w:t>Mempermudah proses melakukan pemesanan komponen di gudang.</w:t>
      </w:r>
    </w:p>
    <w:p w14:paraId="4D8763B0" w14:textId="205483C4" w:rsidR="00DA6DE1" w:rsidRDefault="00DA6DE1" w:rsidP="00FA534F">
      <w:pPr>
        <w:pStyle w:val="BulletStyle"/>
      </w:pPr>
      <w:r>
        <w:t>Mempercepat proses penyediaan komponen di divisi produksi.</w:t>
      </w:r>
    </w:p>
    <w:p w14:paraId="3544926D" w14:textId="77777777" w:rsidR="00FA534F" w:rsidRDefault="00FA534F" w:rsidP="00FA534F">
      <w:pPr>
        <w:pStyle w:val="BulletStyle"/>
        <w:numPr>
          <w:ilvl w:val="0"/>
          <w:numId w:val="0"/>
        </w:numPr>
      </w:pPr>
    </w:p>
    <w:p w14:paraId="24CDBD85" w14:textId="21E3E816" w:rsidR="004B41E2" w:rsidRDefault="004C54C6">
      <w:pPr>
        <w:pStyle w:val="STTSJudulSubBab"/>
        <w:numPr>
          <w:ilvl w:val="1"/>
          <w:numId w:val="49"/>
        </w:numPr>
        <w:ind w:left="720" w:hanging="720"/>
      </w:pPr>
      <w:bookmarkStart w:id="9" w:name="_Toc124444496"/>
      <w:r>
        <w:t>Ruang Lingkup</w:t>
      </w:r>
      <w:bookmarkEnd w:id="9"/>
    </w:p>
    <w:p w14:paraId="342A953D" w14:textId="58941CDE" w:rsidR="008825CD" w:rsidRDefault="00E32A48" w:rsidP="00D85FF9">
      <w:r>
        <w:t>Adapun</w:t>
      </w:r>
      <w:r w:rsidR="00047839">
        <w:t xml:space="preserve"> </w:t>
      </w:r>
      <w:r>
        <w:t xml:space="preserve">pekerjaan yang akan dilakukan pada Kerja Praktek ini adalah membuat aplikasi konversi Surat Perintah Kerja berbasis website. </w:t>
      </w:r>
      <w:r w:rsidR="00EA2008">
        <w:t xml:space="preserve">Website ini </w:t>
      </w:r>
      <w:r w:rsidR="00DC4D9A">
        <w:t>nantinya kana</w:t>
      </w:r>
      <w:r w:rsidR="00EA2008">
        <w:t xml:space="preserve"> digunakan untuk </w:t>
      </w:r>
      <w:r w:rsidR="00DC4D9A">
        <w:t>melakukan konversi</w:t>
      </w:r>
      <w:r w:rsidR="00EA2008">
        <w:t xml:space="preserve"> </w:t>
      </w:r>
      <w:r w:rsidR="00F777FB">
        <w:t xml:space="preserve">spesifikasi yang terdapat pada </w:t>
      </w:r>
      <w:r w:rsidR="00DC4D9A">
        <w:lastRenderedPageBreak/>
        <w:t>SPK</w:t>
      </w:r>
      <w:r w:rsidR="00EA2008">
        <w:t xml:space="preserve"> PT. Adiputro Wirasejati</w:t>
      </w:r>
      <w:r w:rsidR="00F777FB">
        <w:t xml:space="preserve"> kedalam bentuk komponen</w:t>
      </w:r>
      <w:r w:rsidR="00EA2008">
        <w:t>.</w:t>
      </w:r>
      <w:r w:rsidR="00DC4D9A">
        <w:t xml:space="preserve"> </w:t>
      </w:r>
      <w:r w:rsidR="00047839">
        <w:t xml:space="preserve">Untuk memastikan pekerjaan yang dilakukan </w:t>
      </w:r>
      <w:r w:rsidR="00047839">
        <w:rPr>
          <w:color w:val="000000" w:themeColor="text1"/>
        </w:rPr>
        <w:t>tidak melebihi dari apa yang dikerjakan, maka diperlukanlah sebuah ruang lingkup untuk membatasi hal yang akan dikerjakan.</w:t>
      </w:r>
      <w:r w:rsidR="00047839">
        <w:t xml:space="preserve"> Berikut adalah batasan – batasan ruang lingkup dalam pembangunan aplikasi nantinya:</w:t>
      </w:r>
    </w:p>
    <w:p w14:paraId="3AFC9C55" w14:textId="2AC9E725" w:rsidR="00047839" w:rsidRDefault="00047839" w:rsidP="00047839">
      <w:pPr>
        <w:pStyle w:val="BulletStyle"/>
      </w:pPr>
      <w:r>
        <w:t>Sistem yang dibangun akan memfokuskan pada permasalahan yang berada pada permasalahan seputar konversi SPK</w:t>
      </w:r>
    </w:p>
    <w:p w14:paraId="0993F6AC" w14:textId="5FC5DF32" w:rsidR="00047839" w:rsidRDefault="00047839" w:rsidP="00047839">
      <w:pPr>
        <w:pStyle w:val="BulletStyle"/>
      </w:pPr>
      <w:r>
        <w:t>Sistem yang dibangun akan menggunakan framework berbasis laravel.</w:t>
      </w:r>
    </w:p>
    <w:p w14:paraId="180A3076" w14:textId="3A8C1337" w:rsidR="00047839" w:rsidRDefault="00047839" w:rsidP="00047839">
      <w:pPr>
        <w:pStyle w:val="BulletStyle"/>
      </w:pPr>
      <w:r>
        <w:t>Sumber informasi klien akan berasal dari divisi perakitan</w:t>
      </w:r>
    </w:p>
    <w:p w14:paraId="64CDF6C2" w14:textId="749606B4" w:rsidR="004857BF" w:rsidRDefault="00047839" w:rsidP="00047839">
      <w:pPr>
        <w:pStyle w:val="BulletStyle"/>
      </w:pPr>
      <w:r>
        <w:t>Sistem yang dibangun tidak menerima permintaan dari divisi lain apalagi yang tidak berhubungan dengan sistem konversi SPK</w:t>
      </w:r>
    </w:p>
    <w:p w14:paraId="608FD997" w14:textId="7E433D5D" w:rsidR="00047839" w:rsidRDefault="00047839" w:rsidP="00047839">
      <w:pPr>
        <w:pStyle w:val="BulletStyle"/>
      </w:pPr>
      <w:r>
        <w:t>Menggunakan sistem login dan logout yang membagi usernya ke dalam beberapa role</w:t>
      </w:r>
    </w:p>
    <w:p w14:paraId="0D6AD8EA" w14:textId="7757CC3D" w:rsidR="00047839" w:rsidRDefault="00047839" w:rsidP="00137A28">
      <w:pPr>
        <w:pStyle w:val="BulletStyle"/>
      </w:pPr>
      <w:r>
        <w:t>Pembagian database akan disesuaikan dengan departemen usernya</w:t>
      </w:r>
    </w:p>
    <w:p w14:paraId="1E0DBAC8" w14:textId="72D1D7FC" w:rsidR="00C32128" w:rsidRDefault="00C32128" w:rsidP="00137A28">
      <w:pPr>
        <w:pStyle w:val="BulletStyle"/>
      </w:pPr>
      <w:r>
        <w:t>Database akan menggunakan MongoDB</w:t>
      </w:r>
    </w:p>
    <w:p w14:paraId="2BA4E725" w14:textId="1EB538D5" w:rsidR="00C32128" w:rsidRDefault="00C32128" w:rsidP="00137A28">
      <w:pPr>
        <w:pStyle w:val="BulletStyle"/>
      </w:pPr>
      <w:r>
        <w:t>Membuat koneksi antar database perusahaan (Microsoft SQL Server 2019)</w:t>
      </w:r>
    </w:p>
    <w:p w14:paraId="5455950B" w14:textId="300F0AB9" w:rsidR="00C32128" w:rsidRDefault="00C32128" w:rsidP="00C32128">
      <w:pPr>
        <w:pStyle w:val="BulletStyle"/>
      </w:pPr>
      <w:r>
        <w:t>Tidak mengurus security terkait priveleges database pada MongoDB, sepenuhnya diserahkan kepada perusahaan.</w:t>
      </w:r>
    </w:p>
    <w:p w14:paraId="6149FB2A" w14:textId="77777777" w:rsidR="00B62213" w:rsidRDefault="00B62213" w:rsidP="00B62213">
      <w:pPr>
        <w:pStyle w:val="BulletParagraphMoreThan1"/>
      </w:pPr>
    </w:p>
    <w:p w14:paraId="7D1D565E" w14:textId="4AE4FC34" w:rsidR="00851259" w:rsidRDefault="00851259">
      <w:pPr>
        <w:pStyle w:val="STTSJudulSubBab"/>
        <w:numPr>
          <w:ilvl w:val="2"/>
          <w:numId w:val="49"/>
        </w:numPr>
      </w:pPr>
      <w:bookmarkStart w:id="10" w:name="_Toc124444497"/>
      <w:r>
        <w:t xml:space="preserve">Fitur - </w:t>
      </w:r>
      <w:r w:rsidR="00DB6361">
        <w:t>F</w:t>
      </w:r>
      <w:r>
        <w:t>itur</w:t>
      </w:r>
      <w:bookmarkEnd w:id="10"/>
    </w:p>
    <w:p w14:paraId="143D1AF2" w14:textId="3AB6E1C6" w:rsidR="00F838B2" w:rsidRDefault="00254CFC" w:rsidP="00DC4D9A">
      <w:pPr>
        <w:ind w:firstLine="709"/>
      </w:pPr>
      <w:r>
        <w:t xml:space="preserve">Pembuatan aplikasi ini akan menerapkan pembagian user dalam beberapa level user. Di sub bab </w:t>
      </w:r>
      <w:r w:rsidR="00F15BAF">
        <w:t xml:space="preserve">ini </w:t>
      </w:r>
      <w:r w:rsidR="00094869">
        <w:t>akan dijelaskan mengena</w:t>
      </w:r>
      <w:r w:rsidR="003255B7">
        <w:t>i</w:t>
      </w:r>
      <w:r w:rsidR="00094869">
        <w:t xml:space="preserve"> fitur – fitur yang akan dibuat dalam website ini</w:t>
      </w:r>
      <w:r>
        <w:t xml:space="preserve"> dan dikategorikan berdasarkan level dari masing – masinglevel user</w:t>
      </w:r>
      <w:r w:rsidR="003255B7">
        <w:t>.</w:t>
      </w:r>
      <w:r>
        <w:t xml:space="preserve"> Pembagian level user dibagi berdasarkan role dari usernya.</w:t>
      </w:r>
      <w:r w:rsidR="003255B7">
        <w:t xml:space="preserve"> </w:t>
      </w:r>
      <w:r w:rsidR="002656B4">
        <w:t>Berikut merupakan fitur – fitur yang akan dibuat yang dibedakan berdasarkan</w:t>
      </w:r>
      <w:r>
        <w:t xml:space="preserve"> role</w:t>
      </w:r>
      <w:r w:rsidR="002656B4">
        <w:t>:</w:t>
      </w:r>
    </w:p>
    <w:p w14:paraId="6E706060" w14:textId="23224EE4" w:rsidR="00AC431E" w:rsidRPr="00DC4D9A" w:rsidRDefault="00AC431E" w:rsidP="00DC4D9A">
      <w:pPr>
        <w:pStyle w:val="bulletalphabet"/>
        <w:rPr>
          <w:b/>
          <w:bCs/>
        </w:rPr>
      </w:pPr>
      <w:r w:rsidRPr="00DC4D9A">
        <w:rPr>
          <w:b/>
          <w:bCs/>
        </w:rPr>
        <w:t>Super Admin</w:t>
      </w:r>
    </w:p>
    <w:p w14:paraId="722180C0" w14:textId="12CA8FAF" w:rsidR="00231E89" w:rsidRDefault="00137A28" w:rsidP="00DC4D9A">
      <w:pPr>
        <w:pStyle w:val="BulletParagraphwithoutindent"/>
      </w:pPr>
      <w:r>
        <w:t xml:space="preserve">User yang memiliki kemampuan untuk melakukan </w:t>
      </w:r>
      <w:r w:rsidR="00DA6DE1">
        <w:t>manajemen kepada sistem utama dan mampu melakukan semua hal</w:t>
      </w:r>
      <w:r>
        <w:t xml:space="preserve"> dalam </w:t>
      </w:r>
      <w:proofErr w:type="gramStart"/>
      <w:r>
        <w:t>sistemnya</w:t>
      </w:r>
      <w:r w:rsidR="00DA6DE1">
        <w:t>..</w:t>
      </w:r>
      <w:proofErr w:type="gramEnd"/>
      <w:r w:rsidR="00DA6DE1">
        <w:t xml:space="preserve"> User ini tidak dapat dihapus. </w:t>
      </w:r>
      <w:r>
        <w:t>H</w:t>
      </w:r>
      <w:r w:rsidR="00DA6DE1">
        <w:t xml:space="preserve">anya diberikan kepada orang sistem. </w:t>
      </w:r>
      <w:r>
        <w:t xml:space="preserve">Adapun fitur yang diberikan kepada super admin antara </w:t>
      </w:r>
      <w:proofErr w:type="gramStart"/>
      <w:r>
        <w:t>lain :</w:t>
      </w:r>
      <w:proofErr w:type="gramEnd"/>
    </w:p>
    <w:p w14:paraId="7FF6DFF9" w14:textId="03A1D317" w:rsidR="00137A28" w:rsidRDefault="00137A28" w:rsidP="00137A28">
      <w:pPr>
        <w:pStyle w:val="BulletStyleLevel2"/>
      </w:pPr>
      <w:r>
        <w:lastRenderedPageBreak/>
        <w:t>Manajemen user</w:t>
      </w:r>
    </w:p>
    <w:p w14:paraId="722BC4F6" w14:textId="0E0AAF27" w:rsidR="00137A28" w:rsidRDefault="00137A28" w:rsidP="00137A28">
      <w:pPr>
        <w:pStyle w:val="BulletStyleLevel2"/>
      </w:pPr>
      <w:r>
        <w:t>Registrasi user</w:t>
      </w:r>
    </w:p>
    <w:p w14:paraId="4AEE18E0" w14:textId="2F68800E" w:rsidR="00137A28" w:rsidRDefault="00137A28" w:rsidP="00137A28">
      <w:pPr>
        <w:pStyle w:val="BulletStyleLevel2"/>
      </w:pPr>
      <w:r>
        <w:t>Manajemen Departemen</w:t>
      </w:r>
    </w:p>
    <w:p w14:paraId="570567D6" w14:textId="2D6DBC5B" w:rsidR="00137A28" w:rsidRDefault="00137A28" w:rsidP="00137A28">
      <w:pPr>
        <w:pStyle w:val="BulletStyleLevel2"/>
      </w:pPr>
      <w:r>
        <w:t>Mengedit Database Utama</w:t>
      </w:r>
    </w:p>
    <w:p w14:paraId="65DFC154" w14:textId="62AB401B" w:rsidR="00137A28" w:rsidRDefault="00137A28" w:rsidP="00137A28">
      <w:pPr>
        <w:pStyle w:val="BulletStyleLevel2"/>
      </w:pPr>
      <w:r>
        <w:t>Tarik data SPK</w:t>
      </w:r>
    </w:p>
    <w:p w14:paraId="5EC740B2" w14:textId="4707DAFA" w:rsidR="00137A28" w:rsidRDefault="00137A28" w:rsidP="00137A28">
      <w:pPr>
        <w:pStyle w:val="BulletStyleLevel2"/>
      </w:pPr>
      <w:r>
        <w:t>Order komponen</w:t>
      </w:r>
    </w:p>
    <w:p w14:paraId="136895FE" w14:textId="6062A525" w:rsidR="00137A28" w:rsidRDefault="00137A28" w:rsidP="00137A28">
      <w:pPr>
        <w:pStyle w:val="BulletStyleLevel2"/>
      </w:pPr>
      <w:r>
        <w:t>Mengedit history SPK</w:t>
      </w:r>
    </w:p>
    <w:p w14:paraId="3F1E347D" w14:textId="7FCA6F1B" w:rsidR="00231E89" w:rsidRPr="00DC4D9A" w:rsidRDefault="00231E89" w:rsidP="00DC4D9A">
      <w:pPr>
        <w:pStyle w:val="bulletalphabet"/>
        <w:rPr>
          <w:b/>
          <w:bCs/>
        </w:rPr>
      </w:pPr>
      <w:bookmarkStart w:id="11" w:name="_Hlk123852003"/>
      <w:r w:rsidRPr="00DC4D9A">
        <w:rPr>
          <w:b/>
          <w:bCs/>
        </w:rPr>
        <w:t>Admin</w:t>
      </w:r>
    </w:p>
    <w:p w14:paraId="03751E76" w14:textId="32346AB0" w:rsidR="00231E89" w:rsidRDefault="00DA6DE1" w:rsidP="00DC4D9A">
      <w:pPr>
        <w:pStyle w:val="BulletParagraphwithoutindent"/>
      </w:pPr>
      <w:r w:rsidRPr="00DA6DE1">
        <w:t xml:space="preserve">Level user yang diberikan kepada kepala masing masing departemen pada divisi perakitan. Tidak mampu mengakses akses yang tidak disebutkan. </w:t>
      </w:r>
      <w:bookmarkEnd w:id="11"/>
      <w:r w:rsidR="00137A28">
        <w:t xml:space="preserve">Secara default user ini tidak tersedia dan mengharuskan super admin untuk membuatnya terlebih dahulu. Adapun fitur yang ditawarkan pada level ini antara </w:t>
      </w:r>
      <w:proofErr w:type="gramStart"/>
      <w:r w:rsidR="00137A28">
        <w:t>lain :</w:t>
      </w:r>
      <w:proofErr w:type="gramEnd"/>
    </w:p>
    <w:p w14:paraId="3B129721" w14:textId="0E54F1D6" w:rsidR="00137A28" w:rsidRDefault="00137A28" w:rsidP="00137A28">
      <w:pPr>
        <w:pStyle w:val="BulletStyleLevel2"/>
      </w:pPr>
      <w:r>
        <w:t>Mengedit Database Utama</w:t>
      </w:r>
    </w:p>
    <w:p w14:paraId="282DCCF3" w14:textId="77777777" w:rsidR="00137A28" w:rsidRDefault="00137A28" w:rsidP="00137A28">
      <w:pPr>
        <w:pStyle w:val="BulletStyleLevel2"/>
      </w:pPr>
      <w:r>
        <w:t>Tarik data SPK</w:t>
      </w:r>
    </w:p>
    <w:p w14:paraId="6B51A873" w14:textId="77777777" w:rsidR="00137A28" w:rsidRDefault="00137A28" w:rsidP="00137A28">
      <w:pPr>
        <w:pStyle w:val="BulletStyleLevel2"/>
      </w:pPr>
      <w:r>
        <w:t>Order komponen</w:t>
      </w:r>
    </w:p>
    <w:p w14:paraId="6BCE68B2" w14:textId="452FE678" w:rsidR="00137A28" w:rsidRDefault="00137A28" w:rsidP="00137A28">
      <w:pPr>
        <w:pStyle w:val="BulletStyleLevel2"/>
      </w:pPr>
      <w:r>
        <w:t>Melihat History SPK</w:t>
      </w:r>
    </w:p>
    <w:p w14:paraId="095C1078" w14:textId="05A07DFD" w:rsidR="00DC4D9A" w:rsidRPr="00DC4D9A" w:rsidRDefault="00EE3A61" w:rsidP="00DC4D9A">
      <w:pPr>
        <w:pStyle w:val="bulletalphabet"/>
        <w:rPr>
          <w:b/>
          <w:bCs/>
        </w:rPr>
      </w:pPr>
      <w:r w:rsidRPr="00DC4D9A">
        <w:rPr>
          <w:b/>
          <w:bCs/>
        </w:rPr>
        <w:t>Staff</w:t>
      </w:r>
      <w:r w:rsidR="008D7153" w:rsidRPr="00DC4D9A">
        <w:rPr>
          <w:b/>
          <w:bCs/>
        </w:rPr>
        <w:t xml:space="preserve">  </w:t>
      </w:r>
    </w:p>
    <w:p w14:paraId="3DC4FF8C" w14:textId="77777777" w:rsidR="00B933E1" w:rsidRDefault="00DC4D9A" w:rsidP="00DC4D9A">
      <w:pPr>
        <w:pStyle w:val="BulletParagraphwithoutindent"/>
      </w:pPr>
      <w:r>
        <w:t xml:space="preserve">Level user yang paling lemah. User ini memiliki akses yang sangat terbatas. Seringkali memerlukan bantuan dari </w:t>
      </w:r>
      <w:r w:rsidR="00B933E1">
        <w:t>role level atas</w:t>
      </w:r>
      <w:r>
        <w:t xml:space="preserve"> kalau terjadi kesalahan</w:t>
      </w:r>
      <w:r w:rsidR="00B933E1">
        <w:t xml:space="preserve"> saat penginputan data</w:t>
      </w:r>
      <w:r>
        <w:t xml:space="preserve">. </w:t>
      </w:r>
      <w:r w:rsidR="00B933E1">
        <w:t xml:space="preserve">Adapun fitur yang ditawarkan pada level ini antara </w:t>
      </w:r>
      <w:proofErr w:type="gramStart"/>
      <w:r w:rsidR="00B933E1">
        <w:t>lain :</w:t>
      </w:r>
      <w:proofErr w:type="gramEnd"/>
    </w:p>
    <w:p w14:paraId="6A0474F6" w14:textId="77777777" w:rsidR="00C32128" w:rsidRDefault="00C32128" w:rsidP="00C32128">
      <w:pPr>
        <w:pStyle w:val="BulletStyleLevel2"/>
      </w:pPr>
      <w:r>
        <w:t>Tarik data SPK</w:t>
      </w:r>
    </w:p>
    <w:p w14:paraId="4269A3FE" w14:textId="4B63B774" w:rsidR="00B933E1" w:rsidRDefault="00B933E1" w:rsidP="00C32128">
      <w:pPr>
        <w:pStyle w:val="BulletStyleLevel2"/>
      </w:pPr>
      <w:r>
        <w:t>Order komponen</w:t>
      </w:r>
    </w:p>
    <w:p w14:paraId="09BBA108" w14:textId="781FC261" w:rsidR="00DC4D9A" w:rsidRDefault="00B933E1" w:rsidP="00C32128">
      <w:pPr>
        <w:pStyle w:val="BulletStyleLevel2"/>
      </w:pPr>
      <w:r>
        <w:t>Melihat history SPK.</w:t>
      </w:r>
    </w:p>
    <w:p w14:paraId="3182728D" w14:textId="77777777" w:rsidR="00F838B2" w:rsidRDefault="00F838B2" w:rsidP="00DC4D9A">
      <w:pPr>
        <w:ind w:firstLine="0"/>
      </w:pPr>
    </w:p>
    <w:p w14:paraId="107EA9F2" w14:textId="1F1BDA0E" w:rsidR="005C08C6" w:rsidRDefault="005C08C6">
      <w:pPr>
        <w:pStyle w:val="STTSJudulSubBab"/>
        <w:numPr>
          <w:ilvl w:val="1"/>
          <w:numId w:val="49"/>
        </w:numPr>
        <w:ind w:left="720" w:hanging="720"/>
      </w:pPr>
      <w:bookmarkStart w:id="12" w:name="_Toc124444498"/>
      <w:r>
        <w:t>Metodologi</w:t>
      </w:r>
      <w:bookmarkEnd w:id="12"/>
    </w:p>
    <w:p w14:paraId="38F9BA98" w14:textId="715E9B46" w:rsidR="000C1830" w:rsidRDefault="001F5F79" w:rsidP="00F838B2">
      <w:pPr>
        <w:rPr>
          <w:lang w:val="en-ID"/>
        </w:rPr>
      </w:pPr>
      <w:r>
        <w:rPr>
          <w:lang w:val="en-ID"/>
        </w:rPr>
        <w:t>Dalam pengembangan aplikasi website ini</w:t>
      </w:r>
      <w:r w:rsidR="008D4509">
        <w:rPr>
          <w:lang w:val="en-ID"/>
        </w:rPr>
        <w:t xml:space="preserve">, tentunya kita menggunakan metodologi pengembangan perangkat lunak (Software Development Methodologies). </w:t>
      </w:r>
      <w:r w:rsidR="00065158">
        <w:rPr>
          <w:lang w:val="en-ID"/>
        </w:rPr>
        <w:t xml:space="preserve">Metodologi yang digunakan adalah metodologi Waterfall. </w:t>
      </w:r>
      <w:r w:rsidR="00B61892">
        <w:rPr>
          <w:lang w:val="en-ID"/>
        </w:rPr>
        <w:t xml:space="preserve">Waterfall Development Methods adalah salah satu metodologi </w:t>
      </w:r>
      <w:r w:rsidR="00DB315F">
        <w:rPr>
          <w:lang w:val="en-ID"/>
        </w:rPr>
        <w:t xml:space="preserve">pengembangan </w:t>
      </w:r>
      <w:r w:rsidR="00DB315F">
        <w:rPr>
          <w:lang w:val="en-ID"/>
        </w:rPr>
        <w:lastRenderedPageBreak/>
        <w:t xml:space="preserve">perangkat lunak yang sangat sederhana dan </w:t>
      </w:r>
      <w:r w:rsidR="00A02336">
        <w:rPr>
          <w:lang w:val="en-ID"/>
        </w:rPr>
        <w:t xml:space="preserve">cukup </w:t>
      </w:r>
      <w:r w:rsidR="00DB315F">
        <w:rPr>
          <w:lang w:val="en-ID"/>
        </w:rPr>
        <w:t xml:space="preserve">populer dipakai. </w:t>
      </w:r>
      <w:r w:rsidR="005710FA">
        <w:rPr>
          <w:lang w:val="en-ID"/>
        </w:rPr>
        <w:t xml:space="preserve">Metodologi ini memanfaatkan proses berurutan dan sistematis dalam </w:t>
      </w:r>
      <w:r w:rsidR="00A02336">
        <w:rPr>
          <w:lang w:val="en-ID"/>
        </w:rPr>
        <w:t>setiap</w:t>
      </w:r>
      <w:r w:rsidR="005710FA">
        <w:rPr>
          <w:lang w:val="en-ID"/>
        </w:rPr>
        <w:t xml:space="preserve"> fase pengerjaan software</w:t>
      </w:r>
      <w:r w:rsidR="00A02336">
        <w:rPr>
          <w:lang w:val="en-ID"/>
        </w:rPr>
        <w:t>nya</w:t>
      </w:r>
      <w:r w:rsidR="005710FA">
        <w:rPr>
          <w:lang w:val="en-ID"/>
        </w:rPr>
        <w:t xml:space="preserve">. </w:t>
      </w:r>
      <w:r w:rsidR="004A344C">
        <w:rPr>
          <w:lang w:val="en-ID"/>
        </w:rPr>
        <w:t xml:space="preserve">Model pengembangannya dapat dianalogikan seperti air terjun, dimana setiap tahap </w:t>
      </w:r>
      <w:r w:rsidR="009F3783">
        <w:rPr>
          <w:lang w:val="en-ID"/>
        </w:rPr>
        <w:t xml:space="preserve">dikerjakan </w:t>
      </w:r>
      <w:r w:rsidR="00327F86">
        <w:rPr>
          <w:lang w:val="en-ID"/>
        </w:rPr>
        <w:t xml:space="preserve">secara berurutan </w:t>
      </w:r>
      <w:r w:rsidR="004B411A">
        <w:rPr>
          <w:lang w:val="en-ID"/>
        </w:rPr>
        <w:t xml:space="preserve">mulai dari atas hingga ke bawah. </w:t>
      </w:r>
    </w:p>
    <w:p w14:paraId="5577C4EA" w14:textId="77777777" w:rsidR="00D33209" w:rsidRDefault="00D33209" w:rsidP="00F838B2">
      <w:pPr>
        <w:rPr>
          <w:lang w:val="en-ID"/>
        </w:rPr>
      </w:pPr>
    </w:p>
    <w:p w14:paraId="5C2A5956" w14:textId="77777777" w:rsidR="00560E13" w:rsidRDefault="00B62213" w:rsidP="00560E13">
      <w:pPr>
        <w:pStyle w:val="Gambar"/>
      </w:pPr>
      <w:bookmarkStart w:id="13" w:name="_Toc124434770"/>
      <w:r w:rsidRPr="00560E13">
        <w:drawing>
          <wp:inline distT="0" distB="0" distL="0" distR="0" wp14:anchorId="41C8CAFF" wp14:editId="56A775CA">
            <wp:extent cx="3487476" cy="3037669"/>
            <wp:effectExtent l="19050" t="19050" r="17780" b="1079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2">
                      <a:extLst>
                        <a:ext uri="{28A0092B-C50C-407E-A947-70E740481C1C}">
                          <a14:useLocalDpi xmlns:a14="http://schemas.microsoft.com/office/drawing/2010/main" val="0"/>
                        </a:ext>
                      </a:extLst>
                    </a:blip>
                    <a:srcRect r="8124"/>
                    <a:stretch/>
                  </pic:blipFill>
                  <pic:spPr bwMode="auto">
                    <a:xfrm>
                      <a:off x="0" y="0"/>
                      <a:ext cx="3607149" cy="3141907"/>
                    </a:xfrm>
                    <a:prstGeom prst="rect">
                      <a:avLst/>
                    </a:prstGeom>
                    <a:noFill/>
                    <a:ln w="9525" cap="flat" cmpd="sng" algn="ctr">
                      <a:solidFill>
                        <a:srgbClr val="E7E6E6">
                          <a:lumMod val="75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145E758" w14:textId="39FCF5CC" w:rsidR="00B62213" w:rsidRDefault="00B62213" w:rsidP="00560E13">
      <w:pPr>
        <w:pStyle w:val="GambarDesc"/>
      </w:pPr>
      <w:bookmarkStart w:id="14" w:name="_Toc124435124"/>
      <w:bookmarkStart w:id="15" w:name="_Toc124436811"/>
      <w:bookmarkStart w:id="16" w:name="_Toc124436882"/>
      <w:r>
        <w:t>Gambar 1.</w:t>
      </w:r>
      <w:r w:rsidR="00390BCD">
        <w:t>1</w:t>
      </w:r>
      <w:r w:rsidR="00560E13">
        <w:br/>
      </w:r>
      <w:r>
        <w:t>Metodologi Waterfall</w:t>
      </w:r>
      <w:bookmarkEnd w:id="13"/>
      <w:bookmarkEnd w:id="14"/>
      <w:bookmarkEnd w:id="15"/>
      <w:bookmarkEnd w:id="16"/>
    </w:p>
    <w:p w14:paraId="6A13B64F" w14:textId="77777777" w:rsidR="00B62213" w:rsidRDefault="00B62213" w:rsidP="00F838B2">
      <w:pPr>
        <w:rPr>
          <w:lang w:val="en-ID"/>
        </w:rPr>
      </w:pPr>
    </w:p>
    <w:p w14:paraId="35AE938B" w14:textId="000DA78F" w:rsidR="00A02336" w:rsidRDefault="00F21405" w:rsidP="00A02336">
      <w:r>
        <w:rPr>
          <w:lang w:val="en-ID"/>
        </w:rPr>
        <w:t xml:space="preserve">Intisari dari Waterfall Development adalah </w:t>
      </w:r>
      <w:r w:rsidR="00A02336">
        <w:rPr>
          <w:lang w:val="en-ID"/>
        </w:rPr>
        <w:t xml:space="preserve">memberikan gambaran </w:t>
      </w:r>
      <w:r>
        <w:rPr>
          <w:lang w:val="en-ID"/>
        </w:rPr>
        <w:t>alur pengerjaan yang jelas dan terukur. Terdapat alokasi waktu yang pasti agar setiap tim dapat menyelesaikan pekerjaan</w:t>
      </w:r>
      <w:r w:rsidR="00A02336">
        <w:rPr>
          <w:lang w:val="en-ID"/>
        </w:rPr>
        <w:t xml:space="preserve"> masing - masing</w:t>
      </w:r>
      <w:r>
        <w:rPr>
          <w:lang w:val="en-ID"/>
        </w:rPr>
        <w:t xml:space="preserve"> tepat waktu. </w:t>
      </w:r>
      <w:r w:rsidR="009458FB">
        <w:rPr>
          <w:lang w:val="en-ID"/>
        </w:rPr>
        <w:t>Selain dari itu, Waterfall juga menghemat biaya kepada klien dikarenakan tidak perlu membayar biaya tambahan pada saat ingin memberikan masukan atau feedback ke tim pengembang seperti pada metodologi</w:t>
      </w:r>
      <w:r w:rsidR="00047839">
        <w:rPr>
          <w:lang w:val="en-ID"/>
        </w:rPr>
        <w:t xml:space="preserve"> </w:t>
      </w:r>
      <w:r w:rsidR="009458FB">
        <w:rPr>
          <w:lang w:val="en-ID"/>
        </w:rPr>
        <w:t xml:space="preserve">Agile. </w:t>
      </w:r>
      <w:r w:rsidR="00BB4FFA">
        <w:rPr>
          <w:lang w:val="en-ID"/>
        </w:rPr>
        <w:t xml:space="preserve">Pembuatan aplikasi bersakala besar juga cocok menggunakan metodologi Waterfall. </w:t>
      </w:r>
      <w:r w:rsidR="004D3E4F" w:rsidRPr="004D3E4F">
        <w:t xml:space="preserve">Metode ini dilakukan dengan pendekatan yang sistematis, mulai dari tahap kebutuhan sistem lalu menuju ke tahap analisis, desain, coding, testing, </w:t>
      </w:r>
      <w:r w:rsidR="004D3E4F">
        <w:t>deployment</w:t>
      </w:r>
      <w:r w:rsidR="00E4290E">
        <w:t xml:space="preserve">, </w:t>
      </w:r>
      <w:r w:rsidR="004D3E4F" w:rsidRPr="004D3E4F">
        <w:t>dan maintenance. Langkah demi langkah yang dilalui harus diselesaikan satu per satu (tidak dapat meloncat ke tahap berikutnya</w:t>
      </w:r>
      <w:r w:rsidR="00A02336">
        <w:t xml:space="preserve"> tanpa menyelesaikan tahapan sebelumnya</w:t>
      </w:r>
      <w:r w:rsidR="004D3E4F" w:rsidRPr="004D3E4F">
        <w:t xml:space="preserve">) dan berjalan secara </w:t>
      </w:r>
      <w:r w:rsidR="004D3E4F" w:rsidRPr="004D3E4F">
        <w:lastRenderedPageBreak/>
        <w:t>berurutan, oleh karena itu di sebut waterfall (Air Terjun).</w:t>
      </w:r>
      <w:r w:rsidR="00C32128">
        <w:t xml:space="preserve"> Berikut penjelasan lebih detail terkait rencana implementasi metodologi:</w:t>
      </w:r>
    </w:p>
    <w:p w14:paraId="263D2918" w14:textId="578DF5E7" w:rsidR="00C32128" w:rsidRDefault="00C32128" w:rsidP="00C32128">
      <w:pPr>
        <w:pStyle w:val="Bulletalphabetlevel1"/>
        <w:ind w:left="425" w:hanging="425"/>
      </w:pPr>
      <w:r>
        <w:t>Requirements</w:t>
      </w:r>
    </w:p>
    <w:p w14:paraId="1A175925" w14:textId="3BAD8F76" w:rsidR="00C32128" w:rsidRDefault="00C32128" w:rsidP="00C32128">
      <w:pPr>
        <w:pStyle w:val="BulletParagraphwithoutindent"/>
        <w:rPr>
          <w:szCs w:val="24"/>
        </w:rPr>
      </w:pPr>
      <w:r>
        <w:t>Pada tahapan dilakukan sesi tanya jawab dengan pemilik perusahaan mengenai kebutuhan dalam perusahaannya. Orang yang bertanggung jawab</w:t>
      </w:r>
      <w:r w:rsidR="00D33209">
        <w:t xml:space="preserve"> dari pihak perusahaan akan ditunjuk</w:t>
      </w:r>
      <w:r>
        <w:t xml:space="preserve"> </w:t>
      </w:r>
      <w:r w:rsidR="00D33209">
        <w:t xml:space="preserve">dan mengawasi kebutuhan pihak programmer. Sekiranya orang yang ditunjuk tersebut dapat </w:t>
      </w:r>
      <w:r>
        <w:t>ditanya</w:t>
      </w:r>
      <w:r w:rsidR="00D33209">
        <w:t xml:space="preserve"> dan paham </w:t>
      </w:r>
      <w:r>
        <w:t>terkait sistem yang saat ini sedang berjalan</w:t>
      </w:r>
      <w:r w:rsidR="00D33209">
        <w:t xml:space="preserve"> di PT. Adiputro Wirasejati</w:t>
      </w:r>
      <w:r>
        <w:t>.</w:t>
      </w:r>
      <w:r w:rsidR="00D33209">
        <w:t xml:space="preserve"> Mampu memberikan feedback dan mampu memberikan gambaran terkait sekiranya alur </w:t>
      </w:r>
      <w:r>
        <w:t>sistem yang ingin dibuat.</w:t>
      </w:r>
      <w:r w:rsidR="00A548DB">
        <w:t xml:space="preserve"> Sekaligus menjelaskan permasalahan yang timbul pada sistem saat ini.</w:t>
      </w:r>
    </w:p>
    <w:p w14:paraId="2DC72A25" w14:textId="5DB09849" w:rsidR="00A548DB" w:rsidRDefault="00A548DB" w:rsidP="00A548DB">
      <w:pPr>
        <w:pStyle w:val="Bulletalphabetlevel1"/>
        <w:ind w:left="425" w:hanging="425"/>
      </w:pPr>
      <w:r>
        <w:t>Design</w:t>
      </w:r>
    </w:p>
    <w:p w14:paraId="0D9BE9F7" w14:textId="20B70A14" w:rsidR="00A548DB" w:rsidRDefault="00A548DB" w:rsidP="00A548DB">
      <w:pPr>
        <w:pStyle w:val="BulletParagraphwithoutindent"/>
      </w:pPr>
      <w:r>
        <w:t>Pada tahapan ini akan dilakukan perancangan sistem yang akan dibangun. Melihat dari analisis perangkat yang user butuhkan. Mendiskusikan dengan pihak yang bertanggung jawab. Di tahapan ini akan banyak desain gambar alur sistem yang akan diajukan ke divisi perakitan.</w:t>
      </w:r>
    </w:p>
    <w:p w14:paraId="604B276B" w14:textId="024BC85D" w:rsidR="00A548DB" w:rsidRDefault="00A548DB" w:rsidP="00A548DB">
      <w:pPr>
        <w:pStyle w:val="Bulletalphabetlevel1"/>
        <w:ind w:left="425" w:hanging="425"/>
      </w:pPr>
      <w:r>
        <w:t>Development</w:t>
      </w:r>
    </w:p>
    <w:p w14:paraId="30524F29" w14:textId="55951F3C" w:rsidR="00A548DB" w:rsidRDefault="00A548DB" w:rsidP="00A548DB">
      <w:pPr>
        <w:pStyle w:val="BulletParagraphwithoutindent"/>
      </w:pPr>
      <w:r>
        <w:t xml:space="preserve">Tahap Pengembangan aplikasi, didasarkan pada hasil dari desain di tahap nomor 2. Pada tahapan ini proses </w:t>
      </w:r>
      <w:r w:rsidRPr="00A548DB">
        <w:rPr>
          <w:i/>
          <w:iCs/>
        </w:rPr>
        <w:t>coding</w:t>
      </w:r>
      <w:r>
        <w:t xml:space="preserve"> akan banyak dilakukan. Semua fitur akan dibuat pada tahapan ini. Tidak luput juga proses penginstallan perangkat lunak dan library yang diperlukan.</w:t>
      </w:r>
    </w:p>
    <w:p w14:paraId="5719BBF4" w14:textId="430F1ADA" w:rsidR="00A548DB" w:rsidRDefault="00A548DB" w:rsidP="00A548DB">
      <w:pPr>
        <w:pStyle w:val="Bulletalphabetlevel1"/>
        <w:ind w:left="425" w:hanging="425"/>
      </w:pPr>
      <w:r>
        <w:t>Testing</w:t>
      </w:r>
    </w:p>
    <w:p w14:paraId="334BF58B" w14:textId="09086013" w:rsidR="00A548DB" w:rsidRDefault="00A548DB" w:rsidP="00A548DB">
      <w:pPr>
        <w:pStyle w:val="BulletParagraphwithoutindent"/>
      </w:pPr>
      <w:r>
        <w:t xml:space="preserve">Testing dilakukan dengan mengetes setiap fitur yang ada. Ketika kesalahan </w:t>
      </w:r>
      <w:r w:rsidR="00A02336">
        <w:t xml:space="preserve">pada fitur </w:t>
      </w:r>
      <w:r>
        <w:t xml:space="preserve">ditemukan maka code akan langsung diperbaiki. Hal ini ditujukan agar program yang siap di tanam di server PT. Adiputro Wirasejati dapat langsung </w:t>
      </w:r>
      <w:r w:rsidR="00A02336">
        <w:t>dipakai tanpa ada kendala</w:t>
      </w:r>
      <w:r>
        <w:t xml:space="preserve">. Semua untuk memastikan semua fitur </w:t>
      </w:r>
      <w:r w:rsidR="00A02336">
        <w:t xml:space="preserve">dari program yang telah dibangun </w:t>
      </w:r>
      <w:r>
        <w:t>dapat berjalan dengan sempurna.</w:t>
      </w:r>
    </w:p>
    <w:p w14:paraId="213288CC" w14:textId="797EC208" w:rsidR="00A548DB" w:rsidRDefault="00A548DB" w:rsidP="00A548DB">
      <w:pPr>
        <w:pStyle w:val="Bulletalphabetlevel1"/>
        <w:ind w:left="425" w:hanging="425"/>
      </w:pPr>
      <w:r>
        <w:t>Deployment</w:t>
      </w:r>
    </w:p>
    <w:p w14:paraId="50ECA157" w14:textId="7099792D" w:rsidR="00940EFB" w:rsidRDefault="00A548DB" w:rsidP="00940EFB">
      <w:pPr>
        <w:pStyle w:val="BulletParagraphwithoutindent"/>
      </w:pPr>
      <w:r>
        <w:t xml:space="preserve">Deployment adalah tahapan penanaman program pada server perusahaan. Disini koneksi – koneksi jaringan akan diatur. </w:t>
      </w:r>
      <w:r w:rsidR="00940EFB">
        <w:t>Koneksi antar database juga akan diatur pada tahapan ini</w:t>
      </w:r>
      <w:r w:rsidR="00A02336">
        <w:t xml:space="preserve">. Memastikan bahwa program yang dibuat dapat </w:t>
      </w:r>
      <w:r w:rsidR="00A02336">
        <w:lastRenderedPageBreak/>
        <w:t>melakukan koneksi dengan database yang ada di perusahaan saat ini</w:t>
      </w:r>
      <w:r w:rsidR="00940EFB">
        <w:t>. Nantinya setelah ditanam</w:t>
      </w:r>
      <w:r w:rsidR="00A02336">
        <w:t>,</w:t>
      </w:r>
      <w:r w:rsidR="00940EFB">
        <w:t xml:space="preserve"> user akan </w:t>
      </w:r>
      <w:r w:rsidR="00A02336">
        <w:t xml:space="preserve">diminta untuk malkukan uji coba pada </w:t>
      </w:r>
      <w:r w:rsidR="00940EFB">
        <w:t>program yang telah dibuat.</w:t>
      </w:r>
    </w:p>
    <w:p w14:paraId="1B73E90A" w14:textId="165E950A" w:rsidR="00940EFB" w:rsidRDefault="00940EFB" w:rsidP="00940EFB">
      <w:pPr>
        <w:pStyle w:val="Bulletalphabetlevel1"/>
        <w:ind w:left="425" w:hanging="425"/>
      </w:pPr>
      <w:r>
        <w:t>Maintenance</w:t>
      </w:r>
    </w:p>
    <w:p w14:paraId="52805B11" w14:textId="32C18C89" w:rsidR="00A548DB" w:rsidRDefault="00940EFB" w:rsidP="00A02336">
      <w:pPr>
        <w:pStyle w:val="BulletParagraphwithoutindent"/>
      </w:pPr>
      <w:r>
        <w:t xml:space="preserve">Maintenance adalah tahapan setelah melakukan deployment. Disini lebih berfokus pada penyelesaian hal – hal yang dianggap kurang oleh user. Sekaligus membenarkan beberapa </w:t>
      </w:r>
      <w:r w:rsidRPr="00940EFB">
        <w:rPr>
          <w:i/>
          <w:iCs/>
        </w:rPr>
        <w:t>bug</w:t>
      </w:r>
      <w:r w:rsidR="00D33209">
        <w:t xml:space="preserve"> atau kesalahan yang terjadi (opsional)</w:t>
      </w:r>
      <w:r>
        <w:t>. Tahapan ini bisa dikatakan tahapan akhir juga. Sifat dari tahapan maintenance ini akan berkelanjutan.</w:t>
      </w:r>
    </w:p>
    <w:p w14:paraId="30B40AAB" w14:textId="77777777" w:rsidR="00C32128" w:rsidRPr="00C32128" w:rsidRDefault="00C32128" w:rsidP="00C32128">
      <w:pPr>
        <w:rPr>
          <w:lang w:val="en-ID"/>
        </w:rPr>
      </w:pPr>
    </w:p>
    <w:p w14:paraId="1BF22C6E" w14:textId="0AA84FAB" w:rsidR="0074189A" w:rsidRPr="00A02336" w:rsidRDefault="00160F98" w:rsidP="00A02336">
      <w:pPr>
        <w:rPr>
          <w:lang w:val="en-ID"/>
        </w:rPr>
      </w:pPr>
      <w:r>
        <w:t xml:space="preserve">Pertimbangan utama pemilihan metode ini didasarkan pada kebutuhan perusahaan yang sudah jelas dan pasti. Di awal pembuatan program ini sudah diberikan kejelasan bahwa program yang dibangun harus memenuhi kebutuhan perusahaan untuk mampu membaca, mengidentifikasi dan melakukan </w:t>
      </w:r>
      <w:r w:rsidRPr="00D33209">
        <w:rPr>
          <w:i/>
          <w:iCs/>
        </w:rPr>
        <w:t xml:space="preserve">cross check </w:t>
      </w:r>
      <w:r>
        <w:t>dengan komponen – komponen yang diperlukan</w:t>
      </w:r>
      <w:r w:rsidR="00D33209">
        <w:t xml:space="preserve">. </w:t>
      </w:r>
      <w:r w:rsidR="00D33209" w:rsidRPr="00D33209">
        <w:rPr>
          <w:i/>
          <w:iCs/>
        </w:rPr>
        <w:t>Cross check</w:t>
      </w:r>
      <w:r w:rsidR="00D33209">
        <w:t xml:space="preserve"> dilakukan dengan menggunakan list yang ada</w:t>
      </w:r>
      <w:r>
        <w:t xml:space="preserve"> pada database</w:t>
      </w:r>
      <w:r w:rsidR="00D33209">
        <w:t xml:space="preserve"> perusahaan saat ini</w:t>
      </w:r>
      <w:r>
        <w:t xml:space="preserve">. Selain itu kurun waktu yang singkat menjadikan pemilihan model ini cocok untuk diterapkan. Mengingat program yang dibangun hanya </w:t>
      </w:r>
      <w:r w:rsidR="00D33209">
        <w:t>dibuat dalam</w:t>
      </w:r>
      <w:r>
        <w:t xml:space="preserve"> kurun waktu 3 bulan yang termasuk</w:t>
      </w:r>
      <w:r w:rsidR="00D33209">
        <w:t xml:space="preserve"> ke dalam</w:t>
      </w:r>
      <w:r>
        <w:t xml:space="preserve"> kategori</w:t>
      </w:r>
      <w:r w:rsidR="00D33209">
        <w:t xml:space="preserve"> pengerjaan</w:t>
      </w:r>
      <w:r>
        <w:t xml:space="preserve"> yang singkat. </w:t>
      </w:r>
    </w:p>
    <w:p w14:paraId="6E8010A2" w14:textId="77777777" w:rsidR="00A0744B" w:rsidRDefault="00A0744B" w:rsidP="00A02336"/>
    <w:p w14:paraId="6B58A5A9" w14:textId="2D352C6B" w:rsidR="005C08C6" w:rsidRDefault="005C08C6">
      <w:pPr>
        <w:pStyle w:val="STTSJudulSubBab"/>
        <w:numPr>
          <w:ilvl w:val="1"/>
          <w:numId w:val="49"/>
        </w:numPr>
        <w:ind w:left="720" w:hanging="720"/>
      </w:pPr>
      <w:bookmarkStart w:id="17" w:name="_Toc124444499"/>
      <w:r>
        <w:t>Sistematika Pembahasan</w:t>
      </w:r>
      <w:bookmarkEnd w:id="17"/>
    </w:p>
    <w:p w14:paraId="4498C6E8" w14:textId="5CA58608" w:rsidR="00740724" w:rsidRDefault="006417E4" w:rsidP="00D85FF9">
      <w:r>
        <w:t>Dalam penulisan suatu laporan diperlukan sistematika pembahasan yang jelas dan runtut.</w:t>
      </w:r>
      <w:r w:rsidR="00160F98">
        <w:t xml:space="preserve"> Hal ini ditujukan untuk menggiring pembaca dalam memahami runtutan sistem yang dibangun.</w:t>
      </w:r>
      <w:r>
        <w:t xml:space="preserve"> Sistematika pembahasan ini berisi ringkasan</w:t>
      </w:r>
      <w:r w:rsidR="00160F98">
        <w:t xml:space="preserve"> atas </w:t>
      </w:r>
      <w:r>
        <w:t xml:space="preserve">pembahasan yang dibagi menjadi beberapa bab. Sistematika pembahasan </w:t>
      </w:r>
      <w:r w:rsidR="00DD4FA9">
        <w:t>akan dimulai dari bab yang pertama yaitu pendahuluan, teori penunjang,</w:t>
      </w:r>
    </w:p>
    <w:p w14:paraId="3413914B" w14:textId="77777777" w:rsidR="00740724" w:rsidRDefault="00F03753" w:rsidP="00D85FF9">
      <w:pPr>
        <w:numPr>
          <w:ilvl w:val="0"/>
          <w:numId w:val="2"/>
        </w:numPr>
        <w:tabs>
          <w:tab w:val="left" w:pos="1418"/>
          <w:tab w:val="left" w:pos="1985"/>
        </w:tabs>
        <w:ind w:left="426" w:hanging="426"/>
      </w:pPr>
      <w:r w:rsidRPr="00F838B2">
        <w:rPr>
          <w:rStyle w:val="BulletStyleChar"/>
        </w:rPr>
        <w:t>BAB I</w:t>
      </w:r>
      <w:r w:rsidRPr="00F838B2">
        <w:rPr>
          <w:rStyle w:val="BulletStyleChar"/>
        </w:rPr>
        <w:tab/>
        <w:t>:</w:t>
      </w:r>
      <w:r>
        <w:tab/>
        <w:t>PENDAHULUAN</w:t>
      </w:r>
    </w:p>
    <w:p w14:paraId="6DB9AA02" w14:textId="7A1264AE" w:rsidR="00F03753" w:rsidRDefault="009A623D" w:rsidP="00D85FF9">
      <w:pPr>
        <w:ind w:left="1985" w:firstLine="0"/>
      </w:pPr>
      <w:r>
        <w:t>Dalam bab ini akan dijelaskan mengenai latar belakang, tujuan, ruang lingkup,</w:t>
      </w:r>
      <w:r w:rsidR="00B62213">
        <w:t xml:space="preserve"> metodologi,</w:t>
      </w:r>
      <w:r>
        <w:t xml:space="preserve"> dan sistematika pembahasan dalam pembuatan </w:t>
      </w:r>
      <w:r w:rsidR="0022064F">
        <w:t>aplikasi berbasis website PT. Adiputro Wirasejati.</w:t>
      </w:r>
    </w:p>
    <w:p w14:paraId="06BBFEAC" w14:textId="77777777" w:rsidR="00F03753" w:rsidRDefault="00F03753" w:rsidP="00D85FF9">
      <w:pPr>
        <w:numPr>
          <w:ilvl w:val="0"/>
          <w:numId w:val="2"/>
        </w:numPr>
        <w:tabs>
          <w:tab w:val="left" w:pos="1418"/>
          <w:tab w:val="left" w:pos="1985"/>
        </w:tabs>
        <w:ind w:left="426" w:hanging="426"/>
      </w:pPr>
      <w:r w:rsidRPr="00F838B2">
        <w:rPr>
          <w:rStyle w:val="BulletStyleChar"/>
        </w:rPr>
        <w:lastRenderedPageBreak/>
        <w:t>BAB II</w:t>
      </w:r>
      <w:r>
        <w:tab/>
        <w:t>:</w:t>
      </w:r>
      <w:r>
        <w:tab/>
        <w:t>TEORI PENUNJANG</w:t>
      </w:r>
    </w:p>
    <w:p w14:paraId="1C514BF6" w14:textId="17514ADA" w:rsidR="00204CC0" w:rsidRDefault="00510B67" w:rsidP="00D85FF9">
      <w:pPr>
        <w:ind w:left="1985" w:firstLine="0"/>
      </w:pPr>
      <w:r>
        <w:t>Dalam bab ini akan dijelaskan mengenai seluruh kajian dan referensi yang menjadi landasan</w:t>
      </w:r>
      <w:r w:rsidR="00B62213">
        <w:t xml:space="preserve"> teori</w:t>
      </w:r>
      <w:r>
        <w:t xml:space="preserve"> dalam mendukung pembuatan aplikasi berbasis website PT. Adiputro Wirasejati.</w:t>
      </w:r>
      <w:r w:rsidR="00974EAA">
        <w:t xml:space="preserve"> Teori bersifat pengetahuan umum yang menjelaskan Surat Perintah </w:t>
      </w:r>
      <w:proofErr w:type="gramStart"/>
      <w:r w:rsidR="00974EAA">
        <w:t>Kerja,Front</w:t>
      </w:r>
      <w:proofErr w:type="gramEnd"/>
      <w:r w:rsidR="00974EAA">
        <w:t xml:space="preserve"> end, Back end, Database dan Arsitektur sistem.</w:t>
      </w:r>
    </w:p>
    <w:p w14:paraId="00EA0A30" w14:textId="36FF1B86" w:rsidR="009F7DC7" w:rsidRDefault="005252AF" w:rsidP="003910AB">
      <w:pPr>
        <w:numPr>
          <w:ilvl w:val="0"/>
          <w:numId w:val="2"/>
        </w:numPr>
        <w:tabs>
          <w:tab w:val="left" w:pos="1418"/>
          <w:tab w:val="left" w:pos="1985"/>
        </w:tabs>
        <w:ind w:left="426" w:hanging="426"/>
      </w:pPr>
      <w:r w:rsidRPr="00F838B2">
        <w:rPr>
          <w:rStyle w:val="BulletStyleChar"/>
        </w:rPr>
        <w:t>BAB II</w:t>
      </w:r>
      <w:r w:rsidR="009F7DC7" w:rsidRPr="00F838B2">
        <w:rPr>
          <w:rStyle w:val="BulletStyleChar"/>
        </w:rPr>
        <w:t>I</w:t>
      </w:r>
      <w:r w:rsidR="009F7DC7" w:rsidRPr="00F838B2">
        <w:rPr>
          <w:rStyle w:val="BulletStyleChar"/>
        </w:rPr>
        <w:tab/>
        <w:t>:</w:t>
      </w:r>
      <w:r w:rsidR="009F7DC7">
        <w:t xml:space="preserve"> </w:t>
      </w:r>
      <w:r w:rsidR="009F7DC7">
        <w:tab/>
      </w:r>
      <w:r w:rsidR="008B1BC4">
        <w:t>ANALISIS SISTEM</w:t>
      </w:r>
    </w:p>
    <w:p w14:paraId="1030F94F" w14:textId="4A939FA4" w:rsidR="006D5426" w:rsidRDefault="009F7DC7" w:rsidP="00F838B2">
      <w:pPr>
        <w:ind w:left="1985" w:firstLine="0"/>
      </w:pPr>
      <w:r>
        <w:t xml:space="preserve">Dalam bab ini akan dijelaskan mengenai </w:t>
      </w:r>
      <w:r w:rsidR="00144644">
        <w:t>analisis sistem yang sedang berjalan</w:t>
      </w:r>
      <w:r w:rsidR="003525A4">
        <w:t>,</w:t>
      </w:r>
      <w:r w:rsidR="00B62213">
        <w:t xml:space="preserve"> alur kerja sistem yang sedang berjalan,</w:t>
      </w:r>
      <w:r w:rsidR="003525A4">
        <w:t xml:space="preserve"> kelemahan sistem lama</w:t>
      </w:r>
      <w:r w:rsidR="00B62213">
        <w:t xml:space="preserve"> dan penyelesaiannya</w:t>
      </w:r>
      <w:r w:rsidR="003525A4">
        <w:t xml:space="preserve">, hasil analisis, </w:t>
      </w:r>
      <w:r w:rsidR="001749D0">
        <w:t>analisis sistem baru</w:t>
      </w:r>
      <w:r w:rsidR="000F79AF">
        <w:t>, dan kebutuhan perangka</w:t>
      </w:r>
      <w:r w:rsidR="00B62213">
        <w:t>t</w:t>
      </w:r>
      <w:r w:rsidR="000F79AF">
        <w:t>.</w:t>
      </w:r>
    </w:p>
    <w:p w14:paraId="00F28FEF" w14:textId="63ADDFC2" w:rsidR="00FF17F2" w:rsidRDefault="00D15C54" w:rsidP="003910AB">
      <w:pPr>
        <w:numPr>
          <w:ilvl w:val="0"/>
          <w:numId w:val="2"/>
        </w:numPr>
        <w:tabs>
          <w:tab w:val="left" w:pos="1418"/>
          <w:tab w:val="left" w:pos="1985"/>
        </w:tabs>
        <w:ind w:left="426" w:hanging="426"/>
      </w:pPr>
      <w:r w:rsidRPr="00F838B2">
        <w:rPr>
          <w:rStyle w:val="BulletStyleChar"/>
        </w:rPr>
        <w:t>BAB IV</w:t>
      </w:r>
      <w:r w:rsidR="00A0547B">
        <w:tab/>
        <w:t>:</w:t>
      </w:r>
      <w:r w:rsidR="00A0547B">
        <w:tab/>
      </w:r>
      <w:r w:rsidR="00FF17F2">
        <w:t>SISTE</w:t>
      </w:r>
      <w:r w:rsidR="008B24C8">
        <w:t>M</w:t>
      </w:r>
      <w:r w:rsidR="00FF17F2">
        <w:t xml:space="preserve"> DESAIN </w:t>
      </w:r>
    </w:p>
    <w:p w14:paraId="1FD39059" w14:textId="66E18C15" w:rsidR="00D15C54" w:rsidRDefault="00FF17F2" w:rsidP="00D85FF9">
      <w:pPr>
        <w:ind w:left="1985" w:firstLine="0"/>
      </w:pPr>
      <w:r>
        <w:t xml:space="preserve">Dalam bab ini akan dijelaskan mengenai </w:t>
      </w:r>
      <w:r w:rsidR="006D5426">
        <w:t xml:space="preserve">seluruh desain sistem dari aplikasi website PT. Adiputro Wirasejati. </w:t>
      </w:r>
      <w:r w:rsidR="002465D4">
        <w:t xml:space="preserve">Terdapat desain arsitektur dari setiap role yang ada, </w:t>
      </w:r>
      <w:r w:rsidR="002720DD">
        <w:t xml:space="preserve">desain database, struktur tabel, </w:t>
      </w:r>
      <w:r w:rsidR="00B93269">
        <w:t>desain interface, dan nama dari setiap interface yang ada.</w:t>
      </w:r>
    </w:p>
    <w:p w14:paraId="2D1A216C" w14:textId="583AE426" w:rsidR="00641316" w:rsidRDefault="00641316">
      <w:pPr>
        <w:numPr>
          <w:ilvl w:val="0"/>
          <w:numId w:val="10"/>
        </w:numPr>
        <w:tabs>
          <w:tab w:val="left" w:pos="1418"/>
          <w:tab w:val="left" w:pos="1985"/>
        </w:tabs>
        <w:ind w:left="426" w:hanging="426"/>
      </w:pPr>
      <w:r w:rsidRPr="00F838B2">
        <w:rPr>
          <w:rStyle w:val="BulletStyleChar"/>
        </w:rPr>
        <w:t>BAB V</w:t>
      </w:r>
      <w:r>
        <w:tab/>
        <w:t>:</w:t>
      </w:r>
      <w:r>
        <w:tab/>
      </w:r>
      <w:r w:rsidR="00A0333D">
        <w:t>IMPLEMENTASI</w:t>
      </w:r>
      <w:r>
        <w:t xml:space="preserve"> </w:t>
      </w:r>
    </w:p>
    <w:p w14:paraId="5E80FA15" w14:textId="7E7E2995" w:rsidR="00641316" w:rsidRDefault="00A3690F" w:rsidP="00D85FF9">
      <w:pPr>
        <w:ind w:left="1985" w:firstLine="0"/>
      </w:pPr>
      <w:r>
        <w:t xml:space="preserve">Pada bab ini akan dijelaskan mengenai setiap code yang ada aplikasi website PT. Adiputro Wirasejati. </w:t>
      </w:r>
      <w:r w:rsidR="00B62213">
        <w:t>Segmen c</w:t>
      </w:r>
      <w:r w:rsidR="00D949EE">
        <w:t>ode</w:t>
      </w:r>
      <w:r w:rsidR="00B62213">
        <w:t xml:space="preserve"> akan banyak ditemukan pada bab ini. Segmen program nantinya </w:t>
      </w:r>
      <w:r w:rsidR="00D949EE">
        <w:t>akan dijelaskan</w:t>
      </w:r>
      <w:r w:rsidR="00B62213">
        <w:t xml:space="preserve"> baris per baris. Segmen yang dijelaskan adalah code yang </w:t>
      </w:r>
      <w:r w:rsidR="00D949EE">
        <w:t>memiliki fungsi penting terhadap keberlangsungan fitur – fitur yang ada.</w:t>
      </w:r>
      <w:r w:rsidR="00B62213">
        <w:t xml:space="preserve"> </w:t>
      </w:r>
    </w:p>
    <w:p w14:paraId="64887394" w14:textId="08DE89A2" w:rsidR="00B62213" w:rsidRDefault="00B62213">
      <w:pPr>
        <w:numPr>
          <w:ilvl w:val="0"/>
          <w:numId w:val="10"/>
        </w:numPr>
        <w:tabs>
          <w:tab w:val="left" w:pos="1418"/>
          <w:tab w:val="left" w:pos="1985"/>
        </w:tabs>
        <w:ind w:left="426" w:hanging="426"/>
      </w:pPr>
      <w:r w:rsidRPr="00F838B2">
        <w:rPr>
          <w:rStyle w:val="BulletStyleChar"/>
        </w:rPr>
        <w:t>BAB V</w:t>
      </w:r>
      <w:r>
        <w:rPr>
          <w:rStyle w:val="BulletStyleChar"/>
        </w:rPr>
        <w:t>I</w:t>
      </w:r>
      <w:r>
        <w:tab/>
        <w:t>:</w:t>
      </w:r>
      <w:r>
        <w:tab/>
        <w:t xml:space="preserve">Kesimpulan Dan Saran </w:t>
      </w:r>
    </w:p>
    <w:p w14:paraId="0A2D997A" w14:textId="0F0E5D1F" w:rsidR="001C3A8C" w:rsidRDefault="00B62213" w:rsidP="00974EAA">
      <w:pPr>
        <w:pStyle w:val="ListParagraph"/>
        <w:ind w:left="1985" w:firstLine="0"/>
      </w:pPr>
      <w:r>
        <w:t>Pada bab ini akan menjelaskan kesimpulan akhir dalam pengerjaan web</w:t>
      </w:r>
      <w:r w:rsidR="00390BCD">
        <w:t xml:space="preserve"> di PT. Adiputro Wirasejati</w:t>
      </w:r>
      <w:r>
        <w:t>.</w:t>
      </w:r>
      <w:r w:rsidR="00A02336">
        <w:t xml:space="preserve"> Pada bab ini akan</w:t>
      </w:r>
      <w:r>
        <w:t xml:space="preserve"> </w:t>
      </w:r>
      <w:r w:rsidR="00A02336">
        <w:t>t</w:t>
      </w:r>
      <w:r w:rsidR="00974EAA">
        <w:t>erdapat k</w:t>
      </w:r>
      <w:r>
        <w:t>esimpulan dan saran.</w:t>
      </w:r>
    </w:p>
    <w:p w14:paraId="4669F935" w14:textId="61D035EE" w:rsidR="00D33209" w:rsidRDefault="00D33209" w:rsidP="001C3A8C">
      <w:pPr>
        <w:ind w:firstLine="0"/>
        <w:sectPr w:rsidR="00D33209" w:rsidSect="00C22F25">
          <w:headerReference w:type="default" r:id="rId23"/>
          <w:footerReference w:type="default" r:id="rId24"/>
          <w:footerReference w:type="first" r:id="rId25"/>
          <w:pgSz w:w="11907" w:h="16840" w:code="9"/>
          <w:pgMar w:top="2268" w:right="1701" w:bottom="1701" w:left="2268" w:header="1418" w:footer="851" w:gutter="0"/>
          <w:pgNumType w:start="1"/>
          <w:cols w:space="720"/>
          <w:titlePg/>
          <w:docGrid w:linePitch="360"/>
        </w:sectPr>
      </w:pPr>
    </w:p>
    <w:p w14:paraId="6A8A4E2D" w14:textId="66D5C821" w:rsidR="00F03753" w:rsidRDefault="0023696E" w:rsidP="00D85FF9">
      <w:pPr>
        <w:pStyle w:val="STTSJudulBab"/>
      </w:pPr>
      <w:bookmarkStart w:id="18" w:name="_Toc124444342"/>
      <w:bookmarkStart w:id="19" w:name="_Toc124444500"/>
      <w:r>
        <w:lastRenderedPageBreak/>
        <w:t>BAB II</w:t>
      </w:r>
      <w:bookmarkEnd w:id="18"/>
      <w:bookmarkEnd w:id="19"/>
    </w:p>
    <w:p w14:paraId="56E61214" w14:textId="77777777" w:rsidR="0023696E" w:rsidRDefault="0023696E" w:rsidP="00D85FF9">
      <w:pPr>
        <w:pStyle w:val="STTSJudulBab"/>
      </w:pPr>
      <w:bookmarkStart w:id="20" w:name="_Toc124444501"/>
      <w:r>
        <w:t>TEORI PENUNJANG</w:t>
      </w:r>
      <w:bookmarkEnd w:id="20"/>
    </w:p>
    <w:p w14:paraId="53505B29" w14:textId="77777777" w:rsidR="0023696E" w:rsidRDefault="0023696E" w:rsidP="00D85FF9">
      <w:pPr>
        <w:pStyle w:val="STTSJudulBab"/>
      </w:pPr>
    </w:p>
    <w:p w14:paraId="681A73A9" w14:textId="55433A7C" w:rsidR="000C1D8A" w:rsidRDefault="00CC254F" w:rsidP="00D85FF9">
      <w:pPr>
        <w:ind w:firstLine="709"/>
      </w:pPr>
      <w:r>
        <w:t xml:space="preserve">Dalam bab ini akan dijelaskan mengenai seluruh kajian dan referensi yang menjadi landasan dalam mendukung pembuatan aplikasi berbasis website PT. Adiputro </w:t>
      </w:r>
      <w:r w:rsidR="00D47229">
        <w:t>Wirasejati.</w:t>
      </w:r>
      <w:r w:rsidR="000B5C05">
        <w:t xml:space="preserve"> Hal ini diperlukan sebagai penunjang dan landasan teori dalam pembangunan web. Oleh karena itu pada bab ini akan berisi banyak mengenai informasi berupa pengetahuan dasar. Informasi yang akan </w:t>
      </w:r>
      <w:r w:rsidR="00925326">
        <w:t>dibahas adalah mengenai Surat Perintah Kerja, FrontEnd, BackEnd, Database, dan Arsitektur Sistem dari aplikasi berbasis website PT. Adiputro Wirasejati.</w:t>
      </w:r>
      <w:r w:rsidR="00F77B10">
        <w:t xml:space="preserve"> </w:t>
      </w:r>
    </w:p>
    <w:p w14:paraId="5F1427FF" w14:textId="77777777" w:rsidR="00460037" w:rsidRDefault="00460037" w:rsidP="00D85FF9">
      <w:pPr>
        <w:ind w:firstLine="709"/>
      </w:pPr>
    </w:p>
    <w:p w14:paraId="2205AA2A" w14:textId="687EB9D9" w:rsidR="00923710" w:rsidRDefault="0032067B" w:rsidP="00D85FF9">
      <w:pPr>
        <w:pStyle w:val="STTSJudulSubBab"/>
        <w:numPr>
          <w:ilvl w:val="0"/>
          <w:numId w:val="3"/>
        </w:numPr>
        <w:ind w:left="709" w:hanging="709"/>
      </w:pPr>
      <w:bookmarkStart w:id="21" w:name="_Toc124444502"/>
      <w:r>
        <w:t>Surat Perintah Kerja</w:t>
      </w:r>
      <w:bookmarkEnd w:id="21"/>
    </w:p>
    <w:p w14:paraId="6ED4246C" w14:textId="5D0F6EAF" w:rsidR="007B6AB3" w:rsidRPr="0095451B" w:rsidRDefault="007B6AB3" w:rsidP="0095451B">
      <w:r w:rsidRPr="0095451B">
        <w:t xml:space="preserve">Pengertian dari Surat Perintah Kerja adalah surat resmi yang digunakan untuk memberikan perintah pada seseorang untuk melakukan suatu pekerjaan khusus. </w:t>
      </w:r>
      <w:r w:rsidR="00FB7C4B" w:rsidRPr="0095451B">
        <w:t xml:space="preserve">Surat ini biasanya memuat hal – hal </w:t>
      </w:r>
      <w:r w:rsidR="000C2A04" w:rsidRPr="0095451B">
        <w:t xml:space="preserve">apa saja yang harus dilakukan oleh pekerja, mulai dari instruksi untuk memulai pekerjaan hingga kepastian waktu </w:t>
      </w:r>
      <w:r w:rsidR="005E7964" w:rsidRPr="0095451B">
        <w:t>yang harus dilaksanakan oleh pekerja.</w:t>
      </w:r>
      <w:r w:rsidR="007112A9" w:rsidRPr="0095451B">
        <w:t xml:space="preserve"> </w:t>
      </w:r>
      <w:r w:rsidR="0078547C" w:rsidRPr="0095451B">
        <w:t>Surat Perintah Kerja pada umumnya meliputi siapa yang memberikan perintah, kepada siapa perintah tersebut ditujukan, kepastian waktu pekerjaan dimulai dan selesainya</w:t>
      </w:r>
      <w:r w:rsidR="00000620" w:rsidRPr="0095451B">
        <w:t xml:space="preserve">, biaya pekerjaan yang dilaksanakan dan sanksi bila ada keterlambatan. </w:t>
      </w:r>
    </w:p>
    <w:p w14:paraId="341605D1" w14:textId="143E8D06" w:rsidR="002816DF" w:rsidRPr="0095451B" w:rsidRDefault="002816DF" w:rsidP="0095451B">
      <w:r w:rsidRPr="0095451B">
        <w:t xml:space="preserve">Surat Perintah Kerja yang dimiliki oleh PT. Adiputro Wirasejati berisikan </w:t>
      </w:r>
      <w:r w:rsidR="000348D6" w:rsidRPr="0095451B">
        <w:t xml:space="preserve">detail dari komponen – komponen yang digunakan dalam pembuatan karoseri dari sebuah kendaraan muat. </w:t>
      </w:r>
      <w:r w:rsidR="002E2B22" w:rsidRPr="0095451B">
        <w:t xml:space="preserve">Pada Surat Perintah Kerja PT. Adiputro Wirasejati terdapat header yang berisi tanggal surat perintah kerja dibuat, nama customer, alamat customer, nomor surat perintah kerja, tanggal penerimaan, dan status. </w:t>
      </w:r>
      <w:r w:rsidR="00051CF3" w:rsidRPr="0095451B">
        <w:t xml:space="preserve">Lalu pada bagian tengah teradapat detail dari kendaraan yang akan dibuatkan karoserinya. Detail dari kendaraan tersebut meliputi merk, model, tahun, nomor seri, nomor rangka, dan nomor mesin. </w:t>
      </w:r>
    </w:p>
    <w:p w14:paraId="3EB4C8C4" w14:textId="1DDAB3A1" w:rsidR="00EF20E8" w:rsidRPr="0095451B" w:rsidRDefault="00EF20E8" w:rsidP="0095451B">
      <w:r w:rsidRPr="0095451B">
        <w:t xml:space="preserve">Lalu pada bagian terakhir dari Surat Perintah Kerja PT. Adiputro terdapat berbagai komponen yang dipesan untuk kendaraan tersebut. Berbagai komponen </w:t>
      </w:r>
      <w:r w:rsidRPr="0095451B">
        <w:lastRenderedPageBreak/>
        <w:t xml:space="preserve">tersebut dicatat dengan </w:t>
      </w:r>
      <w:r w:rsidR="00734A0D" w:rsidRPr="0095451B">
        <w:t xml:space="preserve">pengkategorian </w:t>
      </w:r>
      <w:r w:rsidRPr="0095451B">
        <w:t>sesuai dengan masing – masing bagian dari mobil.</w:t>
      </w:r>
      <w:r w:rsidR="00734A0D" w:rsidRPr="0095451B">
        <w:t xml:space="preserve"> </w:t>
      </w:r>
      <w:r w:rsidR="009A0C7E" w:rsidRPr="0095451B">
        <w:t xml:space="preserve">Kategori pertama adalah Body yang berisi bagasi toolkit, model body, lampu belakang, model trap tangga, dan variasi lampu (bila ada). </w:t>
      </w:r>
      <w:r w:rsidR="00006C04" w:rsidRPr="0095451B">
        <w:t>Kategori selanjutnya ada Kaca yang berisi kaca samping</w:t>
      </w:r>
      <w:r w:rsidR="00A64FEC" w:rsidRPr="0095451B">
        <w:t xml:space="preserve">. Untuk kategori ketiga adalah Eksterior yang berisi tinggi body. </w:t>
      </w:r>
      <w:r w:rsidR="00665A8F" w:rsidRPr="0095451B">
        <w:t xml:space="preserve">Untuk kategori keempat yaitu Interior berisikan detail dari bangku depan, warna bangku, </w:t>
      </w:r>
      <w:r w:rsidR="00F03B4A" w:rsidRPr="0095451B">
        <w:t xml:space="preserve">deck samping, ducting, interior, lampu interior, karpet, dan rel bangku. </w:t>
      </w:r>
      <w:r w:rsidR="00573E03" w:rsidRPr="0095451B">
        <w:t>Kategori selanjutnya merupakan Warna Cat dan Warna Body.</w:t>
      </w:r>
      <w:r w:rsidR="008E3F09" w:rsidRPr="0095451B">
        <w:t xml:space="preserve"> </w:t>
      </w:r>
      <w:r w:rsidR="001B24E3" w:rsidRPr="0095451B">
        <w:t>Permintaan tambahan dari customer dituliskan pada bagian bawah dari Surat Perintah Kerja.</w:t>
      </w:r>
    </w:p>
    <w:p w14:paraId="6A29F423" w14:textId="77777777" w:rsidR="00F82A7F" w:rsidRDefault="00F82A7F" w:rsidP="00875D68">
      <w:pPr>
        <w:pStyle w:val="STTSJudulSubBab"/>
        <w:ind w:left="142" w:firstLine="709"/>
        <w:rPr>
          <w:b w:val="0"/>
          <w:bCs/>
          <w:sz w:val="24"/>
          <w:szCs w:val="24"/>
        </w:rPr>
      </w:pPr>
    </w:p>
    <w:p w14:paraId="06A175BA" w14:textId="77777777" w:rsidR="00560E13" w:rsidRDefault="004B67D2" w:rsidP="002D3031">
      <w:pPr>
        <w:pStyle w:val="Gambar"/>
      </w:pPr>
      <w:bookmarkStart w:id="22" w:name="_Toc124434771"/>
      <w:bookmarkStart w:id="23" w:name="_Toc124435125"/>
      <w:r>
        <w:drawing>
          <wp:inline distT="0" distB="0" distL="0" distR="0" wp14:anchorId="5AA5AA10" wp14:editId="5DD84680">
            <wp:extent cx="2557121" cy="4897334"/>
            <wp:effectExtent l="19050" t="19050" r="15240" b="177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565101" cy="4912617"/>
                    </a:xfrm>
                    <a:prstGeom prst="rect">
                      <a:avLst/>
                    </a:prstGeom>
                    <a:noFill/>
                    <a:ln>
                      <a:solidFill>
                        <a:schemeClr val="bg2">
                          <a:lumMod val="75000"/>
                        </a:schemeClr>
                      </a:solidFill>
                    </a:ln>
                  </pic:spPr>
                </pic:pic>
              </a:graphicData>
            </a:graphic>
          </wp:inline>
        </w:drawing>
      </w:r>
    </w:p>
    <w:p w14:paraId="61E316CA" w14:textId="18C61606" w:rsidR="004B67D2" w:rsidRDefault="004264C4" w:rsidP="00945E6B">
      <w:pPr>
        <w:pStyle w:val="GambarDesc"/>
      </w:pPr>
      <w:bookmarkStart w:id="24" w:name="_Toc124436812"/>
      <w:bookmarkStart w:id="25" w:name="_Toc124436883"/>
      <w:r w:rsidRPr="004264C4">
        <w:t>Gambar 2.1</w:t>
      </w:r>
      <w:r w:rsidRPr="004264C4">
        <w:br/>
        <w:t>Contoh Surat Perintah Kerja PT. Adiputro Wirasejati</w:t>
      </w:r>
      <w:bookmarkEnd w:id="22"/>
      <w:bookmarkEnd w:id="23"/>
      <w:bookmarkEnd w:id="24"/>
      <w:bookmarkEnd w:id="25"/>
    </w:p>
    <w:p w14:paraId="61E6F12E" w14:textId="77777777" w:rsidR="004264C4" w:rsidRDefault="004264C4" w:rsidP="00B03C27"/>
    <w:p w14:paraId="3267C35B" w14:textId="66284E7E" w:rsidR="009E3157" w:rsidRPr="0095451B" w:rsidRDefault="009E3157" w:rsidP="0095451B">
      <w:r w:rsidRPr="0095451B">
        <w:lastRenderedPageBreak/>
        <w:t xml:space="preserve">Seluruh data komponen yang ada pada Surat Perintah Kerja nantinya akan disimpan </w:t>
      </w:r>
      <w:r w:rsidR="00D35F54" w:rsidRPr="0095451B">
        <w:t xml:space="preserve">pada database sistem PT. Adiputro Wirasejati. </w:t>
      </w:r>
      <w:r w:rsidR="0064209E" w:rsidRPr="0095451B">
        <w:t xml:space="preserve">Kemudian data – data dari komponen tersebut akan di teruskan ke divisi </w:t>
      </w:r>
      <w:r w:rsidR="002706BA" w:rsidRPr="0095451B">
        <w:t xml:space="preserve">gudang </w:t>
      </w:r>
      <w:r w:rsidR="0064209E" w:rsidRPr="0095451B">
        <w:t>dari PT. Adiputro Wirasejati</w:t>
      </w:r>
      <w:r w:rsidR="00B273EE" w:rsidRPr="0095451B">
        <w:t xml:space="preserve">. Divisi gudang </w:t>
      </w:r>
      <w:r w:rsidR="00D030E4" w:rsidRPr="0095451B">
        <w:t xml:space="preserve">nantinya akan mengirimkan komponen – komponen yang dibutuhkan untuk membuat karoseri ke divisi produksi. </w:t>
      </w:r>
      <w:r w:rsidR="00B211CC">
        <w:t>Namun saat ini proses identifikasi komponen dilakukan secara manual.</w:t>
      </w:r>
    </w:p>
    <w:p w14:paraId="764FB060" w14:textId="77777777" w:rsidR="00F82A7F" w:rsidRPr="007B6AB3" w:rsidRDefault="00F82A7F" w:rsidP="00D85FF9">
      <w:pPr>
        <w:pStyle w:val="STTSJudulSubBab"/>
        <w:ind w:firstLine="709"/>
        <w:rPr>
          <w:b w:val="0"/>
          <w:bCs/>
          <w:sz w:val="24"/>
          <w:szCs w:val="24"/>
        </w:rPr>
      </w:pPr>
    </w:p>
    <w:p w14:paraId="30E323D6" w14:textId="0BC8165C" w:rsidR="00431753" w:rsidRDefault="00413980" w:rsidP="00D85FF9">
      <w:pPr>
        <w:pStyle w:val="STTSJudulSubBab"/>
        <w:numPr>
          <w:ilvl w:val="0"/>
          <w:numId w:val="3"/>
        </w:numPr>
        <w:ind w:left="709" w:hanging="709"/>
      </w:pPr>
      <w:bookmarkStart w:id="26" w:name="_Toc124444503"/>
      <w:r>
        <w:t>FrontEnd</w:t>
      </w:r>
      <w:r w:rsidR="0085771A">
        <w:t xml:space="preserve"> (Vue JS)</w:t>
      </w:r>
      <w:bookmarkEnd w:id="26"/>
    </w:p>
    <w:p w14:paraId="01FBB8B4" w14:textId="77777777" w:rsidR="00D6259E" w:rsidRPr="0095451B" w:rsidRDefault="00AC36D8" w:rsidP="0095451B">
      <w:r w:rsidRPr="0095451B">
        <w:t>FrontE</w:t>
      </w:r>
      <w:r w:rsidR="00196911" w:rsidRPr="0095451B">
        <w:t xml:space="preserve">nd adalah salah satu bagian dari website yang menampilkan tampilan pada pengguna. </w:t>
      </w:r>
      <w:r w:rsidR="00B95E38" w:rsidRPr="0095451B">
        <w:t xml:space="preserve">Bagian ini dibuat dengan menggunakan Vue.Js, Cascading Style Sheets, dan juga template desain lainnya. </w:t>
      </w:r>
      <w:r w:rsidR="00AB36F8" w:rsidRPr="0095451B">
        <w:t>Sehingga, suatu website bisa bekerja dengan baik.</w:t>
      </w:r>
      <w:r w:rsidR="001B6BC5" w:rsidRPr="0095451B">
        <w:t xml:space="preserve"> Vue.Js adalah salah satu framework atau library dari JavaScript yang digunakan untuk membuat tampilan (interface) pada website agar tampak lebih interaktif. Fungsi lain dari Vue.Js adalah membuat SPA (Single Page Application). Apabila digunakan pada arsitektur MVC (Model-View-Controller), maka Vue.Js menempati pada posisi View yang berjalan di sisi frontend.</w:t>
      </w:r>
    </w:p>
    <w:p w14:paraId="07C1FB5A" w14:textId="3BEE5969" w:rsidR="00694EF6" w:rsidRPr="0095451B" w:rsidRDefault="00D6259E" w:rsidP="0085771A">
      <w:r w:rsidRPr="0095451B">
        <w:t xml:space="preserve">Sehingga tugas utama dari framework ini adalah mengirim dan menerima data, </w:t>
      </w:r>
      <w:r w:rsidR="00707759" w:rsidRPr="0095451B">
        <w:t xml:space="preserve">kemudian membuat tampilan UI (User Interface) yang menarik. </w:t>
      </w:r>
      <w:r w:rsidR="00C71D14" w:rsidRPr="0095451B">
        <w:t>Framework ini juga sangat mudah untuk diintegrasikan dengan library yang lain.</w:t>
      </w:r>
      <w:r w:rsidR="005E03AA" w:rsidRPr="0095451B">
        <w:t xml:space="preserve"> Hal ini dikarenakan pendekatan kerangka dari framework ini yang memfokuskan pada pembangunan sebuah komponen.</w:t>
      </w:r>
      <w:r w:rsidR="00C71D14" w:rsidRPr="0095451B">
        <w:t xml:space="preserve"> Jika diimplementasikan pada komponen HTML, maka Vue,Js menggunakan ID, class, atau name untuk menginiliasiasikannya. </w:t>
      </w:r>
    </w:p>
    <w:p w14:paraId="0F69A12E" w14:textId="1FA9D043" w:rsidR="00F82A7F" w:rsidRDefault="00694EF6" w:rsidP="00B211CC">
      <w:r w:rsidRPr="0095451B">
        <w:t>Framework ini mengalami perkembangan yang sangat pesat, bahkan beberapa perusahaan besar menggunakannya, sebagai contoh Google dan Adobe. Terlepa</w:t>
      </w:r>
      <w:r w:rsidR="00B211CC">
        <w:t>s</w:t>
      </w:r>
      <w:r w:rsidRPr="0095451B">
        <w:t xml:space="preserve"> dari itu, Vue.Js pertama kali dikembangkan pada tahun 2013 oleh Evan You yang sebelumnya bekerja di Google dengan menggunakan AngularJs. Hal itu yang melatar-belakangi seorang Evan You mengembangkan sebuah library yang lebih ringan daripada AngularJs. </w:t>
      </w:r>
      <w:r w:rsidR="001B6BC5" w:rsidRPr="0095451B">
        <w:t xml:space="preserve"> </w:t>
      </w:r>
    </w:p>
    <w:p w14:paraId="5E15B4FB" w14:textId="77777777" w:rsidR="00C11F80" w:rsidRDefault="00C11F80" w:rsidP="00B211CC"/>
    <w:p w14:paraId="102D1285" w14:textId="693BB493" w:rsidR="0095451B" w:rsidRDefault="0095451B" w:rsidP="00D45A8A">
      <w:pPr>
        <w:pStyle w:val="STTSJudulSubBab"/>
        <w:keepNext/>
        <w:numPr>
          <w:ilvl w:val="0"/>
          <w:numId w:val="3"/>
        </w:numPr>
        <w:tabs>
          <w:tab w:val="left" w:pos="709"/>
        </w:tabs>
        <w:ind w:left="709" w:hanging="709"/>
      </w:pPr>
      <w:bookmarkStart w:id="27" w:name="_Toc124444504"/>
      <w:r>
        <w:lastRenderedPageBreak/>
        <w:t>Backend</w:t>
      </w:r>
      <w:r w:rsidR="0085771A">
        <w:t xml:space="preserve"> (Laravel)</w:t>
      </w:r>
      <w:bookmarkEnd w:id="27"/>
    </w:p>
    <w:p w14:paraId="1E59A563" w14:textId="1794B4E3" w:rsidR="00733F07" w:rsidRPr="0095451B" w:rsidRDefault="008B7DC5" w:rsidP="00D45A8A">
      <w:pPr>
        <w:keepNext/>
        <w:ind w:firstLine="709"/>
      </w:pPr>
      <w:r w:rsidRPr="00945E6B">
        <w:t xml:space="preserve">BackEnd merupakan </w:t>
      </w:r>
      <w:r w:rsidR="00D02B01" w:rsidRPr="00945E6B">
        <w:t>bagian dari website yang bertanggung jawab untuk menyediakan kebutuhan yang tak terlihat oleh pengguna (tidak berinteraksi</w:t>
      </w:r>
      <w:r w:rsidR="00D02B01" w:rsidRPr="0095451B">
        <w:t xml:space="preserve"> langsung dengan pengguna</w:t>
      </w:r>
      <w:r w:rsidR="007E6B1C" w:rsidRPr="0095451B">
        <w:t>), seoerti bagaimana data disimpan, diolah, serta ditransaksikan secara aman. Itu semua bertujuan untuk mendukung bagian FrontEnd bekerja sesuai dengan fungsinya.</w:t>
      </w:r>
      <w:r w:rsidR="008C608F" w:rsidRPr="0095451B">
        <w:t xml:space="preserve"> </w:t>
      </w:r>
      <w:r w:rsidR="00782E83" w:rsidRPr="0095451B">
        <w:t xml:space="preserve">Bagian BackEnd pada website ini dikerjakan dan dihubungkan dengan menggunakan suatu framework. </w:t>
      </w:r>
      <w:r w:rsidR="00FF5303" w:rsidRPr="0095451B">
        <w:t xml:space="preserve">Framework yang digunakan dalam website konversi kode Surat Perintah Kerja ini adalah </w:t>
      </w:r>
      <w:r w:rsidR="007F038A" w:rsidRPr="0095451B">
        <w:t xml:space="preserve">Laravel. </w:t>
      </w:r>
    </w:p>
    <w:p w14:paraId="3EEC320B" w14:textId="230F4076" w:rsidR="004440CE" w:rsidRPr="0095451B" w:rsidRDefault="004440CE" w:rsidP="00945E6B">
      <w:r w:rsidRPr="0095451B">
        <w:t xml:space="preserve">Laravel merupakan framework yang dapat membantu pengembangan website </w:t>
      </w:r>
      <w:r w:rsidR="00D56D96" w:rsidRPr="0095451B">
        <w:t xml:space="preserve">dalam memaksimalkan penggunaan PHP dalam proses pengembangan website. </w:t>
      </w:r>
      <w:r w:rsidR="00300564" w:rsidRPr="0095451B">
        <w:t xml:space="preserve">Seperti diketahui, PHP sendiri merupakan bahasa pemograman yang cukup dinamis. Dimana kehadiran Laravel kemudian membuat PHP menjadi lebih powerful, cepat, aman, dan simple. </w:t>
      </w:r>
      <w:r w:rsidR="00882CBD" w:rsidRPr="0095451B">
        <w:t xml:space="preserve">Terlebih lagi, framework Laravel selalu memunculkan teknologi terbarunya diantara framework PHP lain. </w:t>
      </w:r>
    </w:p>
    <w:p w14:paraId="1B28BEF8" w14:textId="6ABA7BA8" w:rsidR="00411931" w:rsidRPr="0095451B" w:rsidRDefault="00411931" w:rsidP="00945E6B">
      <w:r w:rsidRPr="0095451B">
        <w:t xml:space="preserve">Framework ini mengikuti struktur MVC atau Model-View-Controller. </w:t>
      </w:r>
      <w:r w:rsidR="00446C74" w:rsidRPr="0095451B">
        <w:t>Dimana MVC adalah metode aplikasi yang memisahkan data dari tampilan berdasarkan</w:t>
      </w:r>
      <w:r w:rsidR="00937581" w:rsidRPr="0095451B">
        <w:t xml:space="preserve"> komponen – komponen aplikasi, seperti manipulasi data, controller, dan user interface. </w:t>
      </w:r>
      <w:r w:rsidR="008B5428" w:rsidRPr="0095451B">
        <w:t xml:space="preserve">Penggunaan struktur MVC ini membuat Laravel mudah untuk dipelajari dan mampu mempercepat proses pembuatan prototipe aplikasi web. </w:t>
      </w:r>
      <w:r w:rsidR="00346E68" w:rsidRPr="0095451B">
        <w:t>Sebagaimana ia juga menyediakan fitur bawaan seperti otentikasi, email, perutean, sesi, dan daftar berjalan</w:t>
      </w:r>
      <w:r w:rsidR="00D10A5A" w:rsidRPr="0095451B">
        <w:t xml:space="preserve">. </w:t>
      </w:r>
    </w:p>
    <w:p w14:paraId="0F26C383" w14:textId="49108190" w:rsidR="009D7710" w:rsidRPr="0095451B" w:rsidRDefault="009D7710" w:rsidP="00945E6B">
      <w:r w:rsidRPr="0095451B">
        <w:t xml:space="preserve">Laravel juga </w:t>
      </w:r>
      <w:r w:rsidR="008D6D36" w:rsidRPr="0095451B">
        <w:t>memiliki ke</w:t>
      </w:r>
      <w:r w:rsidRPr="0095451B">
        <w:t>lebih</w:t>
      </w:r>
      <w:r w:rsidR="008D6D36" w:rsidRPr="0095451B">
        <w:t>an</w:t>
      </w:r>
      <w:r w:rsidRPr="0095451B">
        <w:t xml:space="preserve"> </w:t>
      </w:r>
      <w:r w:rsidR="008D6D36" w:rsidRPr="0095451B">
        <w:t xml:space="preserve">terhadap fokusnya </w:t>
      </w:r>
      <w:r w:rsidRPr="0095451B">
        <w:t xml:space="preserve">pada end-user, yang artinya </w:t>
      </w:r>
      <w:r w:rsidR="008D6D36" w:rsidRPr="0095451B">
        <w:t xml:space="preserve">hanya memfokuskan perhatian </w:t>
      </w:r>
      <w:r w:rsidRPr="0095451B">
        <w:t xml:space="preserve">pada kejelasan dan kesederhanaan, baik dari penulisan hingga tampilan. </w:t>
      </w:r>
      <w:r w:rsidR="008D6D36" w:rsidRPr="0095451B">
        <w:t>Laravel</w:t>
      </w:r>
      <w:r w:rsidRPr="0095451B">
        <w:t xml:space="preserve"> </w:t>
      </w:r>
      <w:r w:rsidR="008D6D36" w:rsidRPr="0095451B">
        <w:t xml:space="preserve">juga </w:t>
      </w:r>
      <w:r w:rsidRPr="0095451B">
        <w:t xml:space="preserve">bisa menghasilkan fungsional aplikasi web yang berjalan dengan semestinya. </w:t>
      </w:r>
      <w:r w:rsidR="008D6D36" w:rsidRPr="0095451B">
        <w:t>Hal ini menjadikan laravel menjadi salah satu pilihan framework dalam pengembangan suatu aplikasi dimulai dari skala kecil hingga besar. Selain itu laravel juga memiliki beberapa bantuan fitur yang diunggulkan seperti template, routing dan modularity yang sangat memberikan kemudahan dalam proses pengembangan websitenya.</w:t>
      </w:r>
    </w:p>
    <w:p w14:paraId="038B16D1" w14:textId="77777777" w:rsidR="004440CE" w:rsidRDefault="004440CE" w:rsidP="00D85FF9">
      <w:pPr>
        <w:pStyle w:val="STTSJudulSubBab"/>
        <w:ind w:firstLine="709"/>
      </w:pPr>
    </w:p>
    <w:p w14:paraId="1AB58FF4" w14:textId="221E4C69" w:rsidR="00431753" w:rsidRDefault="0088442B" w:rsidP="00D85FF9">
      <w:pPr>
        <w:pStyle w:val="STTSJudulSubBab"/>
        <w:numPr>
          <w:ilvl w:val="0"/>
          <w:numId w:val="3"/>
        </w:numPr>
        <w:ind w:left="709" w:hanging="709"/>
      </w:pPr>
      <w:bookmarkStart w:id="28" w:name="_Toc124444505"/>
      <w:r>
        <w:lastRenderedPageBreak/>
        <w:t>Database</w:t>
      </w:r>
      <w:bookmarkEnd w:id="28"/>
    </w:p>
    <w:p w14:paraId="67B5FF41" w14:textId="61222F15" w:rsidR="00F547A1" w:rsidRDefault="00F547A1" w:rsidP="0095451B">
      <w:r w:rsidRPr="0095451B">
        <w:t>Database atau basis data adalah kumpulan informasi yang disimpan di dalam komputer secara sistematik sehingga dapat diperiksa menggunakan suatu</w:t>
      </w:r>
      <w:r>
        <w:t xml:space="preserve"> program komputer untuk </w:t>
      </w:r>
      <w:r w:rsidR="00A23034">
        <w:t xml:space="preserve">memperoleh informasi dari basis data tersebut. </w:t>
      </w:r>
      <w:r w:rsidR="0067472F">
        <w:t xml:space="preserve">Perangkat lunak yang digunakan untuk mengelola dan memanggil kueri (query) basis disebut sistem manajemen basis data (database management system system, DBMS). </w:t>
      </w:r>
    </w:p>
    <w:p w14:paraId="77752978" w14:textId="77777777" w:rsidR="00756869" w:rsidRDefault="00756869" w:rsidP="0095451B"/>
    <w:p w14:paraId="723E4D36" w14:textId="5F4A7FE7" w:rsidR="000A0786" w:rsidRPr="00756869" w:rsidRDefault="00756869">
      <w:pPr>
        <w:pStyle w:val="STTSJudulSubBab"/>
        <w:numPr>
          <w:ilvl w:val="2"/>
          <w:numId w:val="16"/>
        </w:numPr>
      </w:pPr>
      <w:bookmarkStart w:id="29" w:name="_Toc124444506"/>
      <w:r>
        <w:t>MongoDB</w:t>
      </w:r>
      <w:bookmarkEnd w:id="29"/>
    </w:p>
    <w:p w14:paraId="58E49969" w14:textId="2DEF71B5" w:rsidR="00FE5470" w:rsidRPr="00CD2E9F" w:rsidRDefault="00CD2E9F" w:rsidP="00CD2E9F">
      <w:r>
        <w:t xml:space="preserve">Database yang digunakan dalam website konversi Surat Perintah Kerja adalah MongoDB. </w:t>
      </w:r>
      <w:r w:rsidR="00756869" w:rsidRPr="005B613A">
        <w:t>MongoDB adalah salah satu jenis database</w:t>
      </w:r>
      <w:r w:rsidR="00756869" w:rsidRPr="00690678">
        <w:t> yang cukup populer digunakan dalam pengembangan website. Berbeda dengan database</w:t>
      </w:r>
      <w:r w:rsidR="00756869">
        <w:t xml:space="preserve"> </w:t>
      </w:r>
      <w:r w:rsidR="00756869" w:rsidRPr="00690678">
        <w:t>jenis </w:t>
      </w:r>
      <w:hyperlink r:id="rId27" w:tgtFrame="_blank" w:history="1">
        <w:r w:rsidR="00756869" w:rsidRPr="00690678">
          <w:rPr>
            <w:rStyle w:val="Hyperlink"/>
            <w:color w:val="auto"/>
            <w:u w:val="none"/>
          </w:rPr>
          <w:t>SQL</w:t>
        </w:r>
      </w:hyperlink>
      <w:r w:rsidR="00756869" w:rsidRPr="00690678">
        <w:t> yang menyimpan data menggunakan relasi tabel</w:t>
      </w:r>
      <w:r w:rsidR="00756869">
        <w:t>,</w:t>
      </w:r>
      <w:r w:rsidR="00756869" w:rsidRPr="00690678">
        <w:t xml:space="preserve"> MongoDB menggunakan dokumen dengan format </w:t>
      </w:r>
      <w:hyperlink r:id="rId28" w:tgtFrame="_blank" w:history="1">
        <w:r w:rsidR="00756869" w:rsidRPr="00690678">
          <w:rPr>
            <w:rStyle w:val="Hyperlink"/>
            <w:color w:val="auto"/>
            <w:u w:val="none"/>
          </w:rPr>
          <w:t>JSON</w:t>
        </w:r>
      </w:hyperlink>
      <w:r w:rsidR="00756869" w:rsidRPr="00690678">
        <w:t>.  Hal inil</w:t>
      </w:r>
      <w:r w:rsidR="00756869" w:rsidRPr="005B613A">
        <w:t>ah yang dianggap membuat pengelolaan data menggunakan MongoDB lebih baik</w:t>
      </w:r>
      <w:r w:rsidR="00756869">
        <w:t>. Apalagi MongoDB memiliki fleksibilitas yang tinggi menjadikannya pilihan yang cocok untuk pengerjaan proyek yang kebanyakan bersifat dinamis.</w:t>
      </w:r>
      <w:r>
        <w:t xml:space="preserve"> </w:t>
      </w:r>
      <w:r w:rsidR="00ED7D3E" w:rsidRPr="0095451B">
        <w:t>Sistem database</w:t>
      </w:r>
      <w:r w:rsidR="00674C08" w:rsidRPr="0095451B">
        <w:t xml:space="preserve"> </w:t>
      </w:r>
      <w:r w:rsidR="00ED7D3E" w:rsidRPr="0095451B">
        <w:t xml:space="preserve">ini menggunakan beberapa komponen penting, </w:t>
      </w:r>
      <w:proofErr w:type="gramStart"/>
      <w:r w:rsidR="00ED7D3E" w:rsidRPr="0095451B">
        <w:t>yaitu :</w:t>
      </w:r>
      <w:proofErr w:type="gramEnd"/>
    </w:p>
    <w:p w14:paraId="1D0DD22F" w14:textId="5DA47833" w:rsidR="00B430C8" w:rsidRDefault="00ED7D3E">
      <w:pPr>
        <w:pStyle w:val="Bulletalphabetlevel1"/>
        <w:numPr>
          <w:ilvl w:val="0"/>
          <w:numId w:val="15"/>
        </w:numPr>
        <w:ind w:left="426" w:hanging="426"/>
      </w:pPr>
      <w:r w:rsidRPr="00B430C8">
        <w:t>Database – merupakan wadah dengan struktur penyimpanan yang disebut collection</w:t>
      </w:r>
      <w:r w:rsidR="00B430C8">
        <w:t>.</w:t>
      </w:r>
    </w:p>
    <w:p w14:paraId="79FC4308" w14:textId="7922CCFD" w:rsidR="00B430C8" w:rsidRPr="00B430C8" w:rsidRDefault="00ED7D3E">
      <w:pPr>
        <w:pStyle w:val="Bulletalphabetlevel1"/>
        <w:numPr>
          <w:ilvl w:val="0"/>
          <w:numId w:val="15"/>
        </w:numPr>
        <w:ind w:left="426" w:hanging="426"/>
      </w:pPr>
      <w:r w:rsidRPr="00B430C8">
        <w:rPr>
          <w:szCs w:val="24"/>
        </w:rPr>
        <w:t xml:space="preserve">Collection – merupakan tempat kumpulan informasi data yang berbentuk dokumen. </w:t>
      </w:r>
    </w:p>
    <w:p w14:paraId="6AC8DBC6" w14:textId="58957D7E" w:rsidR="00ED7D3E" w:rsidRPr="00B430C8" w:rsidRDefault="00584293">
      <w:pPr>
        <w:pStyle w:val="Bulletalphabetlevel1"/>
        <w:numPr>
          <w:ilvl w:val="0"/>
          <w:numId w:val="15"/>
        </w:numPr>
        <w:ind w:left="426" w:hanging="426"/>
      </w:pPr>
      <w:r w:rsidRPr="00B430C8">
        <w:rPr>
          <w:szCs w:val="24"/>
        </w:rPr>
        <w:t>Document – merupakan satuan unit terkecil dalam MongoDB.</w:t>
      </w:r>
    </w:p>
    <w:p w14:paraId="324F3E96" w14:textId="25517320" w:rsidR="00F547A1" w:rsidRDefault="00D05687" w:rsidP="00B03C27">
      <w:r>
        <w:t>Sebagai satuan terkecil, dokumen akan berisi baris – baris data tanpa skema tertentu, tapi berupa struktur pasangan key-value. Key digunakan untuk melacak objek dengan (value) nilai yang bervariasi, seperti data angka, string, atau objek kompleks lainnya. Dengan format dokumen tersebut, MongoDB mampu menampung data yang lebih bervariasi, seperti data angka, string, atau objek kompleks lainnya. Selain itu, bisa juga dilakukan scale-out database untuk meningkatkan kapasitas data tanpa mengganggu performa server.</w:t>
      </w:r>
    </w:p>
    <w:p w14:paraId="1861C054" w14:textId="128D1F5A" w:rsidR="00B03C27" w:rsidRDefault="00B03C27" w:rsidP="00A0744B">
      <w:pPr>
        <w:ind w:firstLine="0"/>
        <w:rPr>
          <w:b/>
        </w:rPr>
      </w:pPr>
    </w:p>
    <w:p w14:paraId="3C1EA5DA" w14:textId="6E5CCF3C" w:rsidR="00CD2E9F" w:rsidRDefault="00CD2E9F">
      <w:pPr>
        <w:pStyle w:val="STTSJudulSubBab"/>
        <w:numPr>
          <w:ilvl w:val="2"/>
          <w:numId w:val="16"/>
        </w:numPr>
      </w:pPr>
      <w:bookmarkStart w:id="30" w:name="_Toc124444507"/>
      <w:r>
        <w:lastRenderedPageBreak/>
        <w:t>Microsoft SQL Server</w:t>
      </w:r>
      <w:bookmarkEnd w:id="30"/>
    </w:p>
    <w:p w14:paraId="1BAD8697" w14:textId="3071E00F" w:rsidR="00CD2E9F" w:rsidRDefault="00406E73" w:rsidP="00004909">
      <w:pPr>
        <w:rPr>
          <w:lang w:val="en-ID"/>
        </w:rPr>
      </w:pPr>
      <w:r>
        <w:rPr>
          <w:lang w:val="en-ID"/>
        </w:rPr>
        <w:t xml:space="preserve">Saat ini perusahaan menggunakan Microsoft SQL Server. </w:t>
      </w:r>
      <w:r w:rsidR="00CD2E9F">
        <w:rPr>
          <w:lang w:val="en-ID"/>
        </w:rPr>
        <w:t>Microsoft SQL Server adalah salah satu software jenis Relational Database Management System (RDBMS) yang cukup sering digunakan. Sesuai namanya, software ini dikembangkan oleh perusahaan besar Microsoft dan cukup scalable. Maksudnya adalah untuk pemakaiannya Microsoft SQL Server bisa dimana – mana dari laptop manapun, ke jaringan server cloud dan lain – lain. Namun istilah scalable ini tetap saja harus memperhatikan persyaratan hardware maupun</w:t>
      </w:r>
      <w:r>
        <w:rPr>
          <w:lang w:val="en-ID"/>
        </w:rPr>
        <w:t xml:space="preserve"> </w:t>
      </w:r>
      <w:r w:rsidR="00CD2E9F">
        <w:rPr>
          <w:lang w:val="en-ID"/>
        </w:rPr>
        <w:t xml:space="preserve">software. </w:t>
      </w:r>
      <w:r>
        <w:rPr>
          <w:lang w:val="en-ID"/>
        </w:rPr>
        <w:t>S</w:t>
      </w:r>
      <w:r w:rsidR="00CD2E9F">
        <w:rPr>
          <w:lang w:val="en-ID"/>
        </w:rPr>
        <w:t xml:space="preserve">ejak rilis pertama kali pada tahun 1989, Microsoft SQL Server sudah menjadi pilihan dari para pengguna database dan hingga saat ini masih banyak dipakai. Perkembangannya pun cukup menjanjikan mulai dari versi SQL Server 1.0 yang pertama dirilis dan hingga saat ini. Fungsinya pun sekarang tidak hanya sebagai RDBMS (Relational Database Management System) saja tapi bisa lebih dari itu, termasuk alat built-in intelijen bisnis, serta bisa juga digunakan sebagai analisis dan pelaporan. </w:t>
      </w:r>
    </w:p>
    <w:p w14:paraId="3F222335" w14:textId="10CDF76B" w:rsidR="00CD2E9F" w:rsidRPr="00004909" w:rsidRDefault="00CD2E9F" w:rsidP="00004909">
      <w:r w:rsidRPr="00B62213">
        <w:t>Sebagai salah satu produk dari perusahaan besar Microsoft, tentunya keberadaan Microsoft SQL Server ini memiliki fungsi yang vital dalam dunia management database. Sesuai dengan namanya software ini melakukan pengelolaan database dengan menggunakan query atau perintah SQL. SQL atau Structures Query Language merupakan suatu bahasa komputer yang diakui dunia dan digunakan untuk mengakses data – data yang tersimpan dalam suatu database.</w:t>
      </w:r>
    </w:p>
    <w:p w14:paraId="4AF88BF9" w14:textId="77777777" w:rsidR="00CD2E9F" w:rsidRPr="00B03C27" w:rsidRDefault="00CD2E9F" w:rsidP="00A0744B">
      <w:pPr>
        <w:ind w:firstLine="0"/>
        <w:rPr>
          <w:b/>
        </w:rPr>
      </w:pPr>
    </w:p>
    <w:p w14:paraId="15D146AF" w14:textId="65DBA301" w:rsidR="00431753" w:rsidRDefault="007B39D1" w:rsidP="00B03C27">
      <w:pPr>
        <w:pStyle w:val="STTSJudulSubBab"/>
        <w:numPr>
          <w:ilvl w:val="0"/>
          <w:numId w:val="3"/>
        </w:numPr>
        <w:ind w:left="709" w:hanging="709"/>
      </w:pPr>
      <w:bookmarkStart w:id="31" w:name="_Toc124444508"/>
      <w:r>
        <w:t>Arsitektur Sistem</w:t>
      </w:r>
      <w:r w:rsidR="00FC7D33">
        <w:t xml:space="preserve"> Model View Controller</w:t>
      </w:r>
      <w:bookmarkEnd w:id="31"/>
    </w:p>
    <w:p w14:paraId="5B292F96" w14:textId="3E5C10A4" w:rsidR="00A82697" w:rsidRDefault="00A82697" w:rsidP="00B03C27">
      <w:pPr>
        <w:rPr>
          <w:b/>
        </w:rPr>
      </w:pPr>
      <w:r w:rsidRPr="00A82697">
        <w:t xml:space="preserve">Arsitektur </w:t>
      </w:r>
      <w:r w:rsidR="00792584">
        <w:t>Sistem</w:t>
      </w:r>
      <w:r w:rsidRPr="00A82697">
        <w:t xml:space="preserve"> adalah suatu pendekatan terhadap desain dan perencanaan situs yang, seperti arsitektur itu sendiri, melibatkan teknis, kriteria estetis dan fungsional. Seperti dalam arsitektur tradisional, fokusnya adalah benar pada pengguna dan kebutuhan pengguna. Hal ini memerlukan perhatian khusus pada konten web</w:t>
      </w:r>
      <w:r w:rsidR="00BA119D">
        <w:t>site</w:t>
      </w:r>
      <w:r w:rsidRPr="00A82697">
        <w:t>, rencana bisnis, kegunaan, desain interaksi, informasi dan desain arsitektur web</w:t>
      </w:r>
      <w:r w:rsidR="003D190A">
        <w:t>site</w:t>
      </w:r>
      <w:r w:rsidRPr="00A82697">
        <w:t>. Untuk optimasi mesin pencari yang efektif perlu memiliki apresiasi tentang bagaimana sebuah situs Web terkait dengan World Wide Web.</w:t>
      </w:r>
    </w:p>
    <w:p w14:paraId="451EC889" w14:textId="226033C0" w:rsidR="00942F56" w:rsidRDefault="00F7682A" w:rsidP="000216C8">
      <w:pPr>
        <w:rPr>
          <w:b/>
        </w:rPr>
      </w:pPr>
      <w:r>
        <w:lastRenderedPageBreak/>
        <w:t>Arsitektur Sistem yang digunakan dalam proses pengembangan website konversi Surat Perintah Kerja PT. Adiputro Wirasejati adalah Model – View – Controller (MVC)</w:t>
      </w:r>
      <w:r w:rsidR="006D642A">
        <w:t>.</w:t>
      </w:r>
      <w:r w:rsidR="009019EB">
        <w:t xml:space="preserve"> </w:t>
      </w:r>
      <w:r w:rsidR="00D7261E">
        <w:t>Model View Controller atau yang dapat disingkat MVC adalah sebuah pola arsitektur dalam membuat sebuah aplikasi</w:t>
      </w:r>
      <w:r w:rsidR="004F4200">
        <w:t xml:space="preserve"> website</w:t>
      </w:r>
      <w:r w:rsidR="00D7261E">
        <w:t xml:space="preserve"> dengan cara memisahkan</w:t>
      </w:r>
      <w:r w:rsidR="00E66126">
        <w:t xml:space="preserve"> data (Model) dari tampilan (View) dan cara bagaimana memprosesnya (Controller)</w:t>
      </w:r>
      <w:r w:rsidR="008B0B72">
        <w:t>. Dalam implementasinya kebanyakan fram</w:t>
      </w:r>
      <w:r w:rsidR="00B03C27">
        <w:t>e</w:t>
      </w:r>
      <w:r w:rsidR="008B0B72">
        <w:t xml:space="preserve">work dalam aplikasi website adalah berbasis arsitektur MVC. </w:t>
      </w:r>
      <w:r w:rsidR="003D7EB3">
        <w:t xml:space="preserve">Berikut </w:t>
      </w:r>
      <w:r w:rsidR="00B03C27">
        <w:t>adalah penjelasan dari MVC:</w:t>
      </w:r>
    </w:p>
    <w:p w14:paraId="5CC7A959" w14:textId="2AA8A6BA" w:rsidR="00942F56" w:rsidRDefault="00942F56" w:rsidP="00B211CC">
      <w:pPr>
        <w:pStyle w:val="BulletStyle"/>
        <w:rPr>
          <w:b/>
        </w:rPr>
      </w:pPr>
      <w:r>
        <w:t>Model</w:t>
      </w:r>
    </w:p>
    <w:p w14:paraId="40A8C86E" w14:textId="23B28E72" w:rsidR="00543D8A" w:rsidRPr="00B211CC" w:rsidRDefault="00543D8A" w:rsidP="00B211CC">
      <w:pPr>
        <w:pStyle w:val="BulletParagraphwithoutindent"/>
      </w:pPr>
      <w:r w:rsidRPr="00B211CC">
        <w:t>Bagian yang berfungsi untuk menyiapkan, mengatur, memanipulasi, dan mengorganisasikan data yang ada pada data</w:t>
      </w:r>
      <w:r w:rsidR="005B4E2C" w:rsidRPr="00B211CC">
        <w:t>b</w:t>
      </w:r>
      <w:r w:rsidRPr="00B211CC">
        <w:t>ase.</w:t>
      </w:r>
      <w:r w:rsidR="009464A9" w:rsidRPr="00B211CC">
        <w:t xml:space="preserve"> Model juga berfungsi sebagai pengelola perilaku dan data pada domain aplikasi, </w:t>
      </w:r>
      <w:r w:rsidR="00A01640" w:rsidRPr="00B211CC">
        <w:t xml:space="preserve">melakukan tanggapan terhadap permintaan informasi dan merespons </w:t>
      </w:r>
      <w:r w:rsidR="00B03C27">
        <w:t>instruksi</w:t>
      </w:r>
      <w:r w:rsidR="00A01640" w:rsidRPr="00B211CC">
        <w:t xml:space="preserve"> untuk merubah suatu kondisi (state)</w:t>
      </w:r>
      <w:r w:rsidR="0034187A" w:rsidRPr="00B211CC">
        <w:t>.</w:t>
      </w:r>
      <w:r w:rsidR="002053E8" w:rsidRPr="00B211CC">
        <w:t xml:space="preserve"> Model biasanya merepresentasikan sekiranya data apa yang harus ada di pada sebuah aplikasi.</w:t>
      </w:r>
      <w:r w:rsidR="00B03C27">
        <w:t xml:space="preserve"> Kumpulan dari data tersebut yang kita sebut model.</w:t>
      </w:r>
    </w:p>
    <w:p w14:paraId="0EE1DCFB" w14:textId="5BEA9289" w:rsidR="00543D8A" w:rsidRDefault="00543D8A" w:rsidP="00B211CC">
      <w:pPr>
        <w:pStyle w:val="BulletStyle"/>
        <w:rPr>
          <w:b/>
        </w:rPr>
      </w:pPr>
      <w:r>
        <w:t>View</w:t>
      </w:r>
    </w:p>
    <w:p w14:paraId="4A09C707" w14:textId="40BA6905" w:rsidR="00BC7971" w:rsidRPr="00B211CC" w:rsidRDefault="00904A84" w:rsidP="00A0744B">
      <w:pPr>
        <w:pStyle w:val="BulletParagraphwithoutindent"/>
      </w:pPr>
      <w:r w:rsidRPr="00B211CC">
        <w:t>Adalah bagian yang bertugas untuk menampilkan informasi dalam bentuk Graphical User Interface (GUI)</w:t>
      </w:r>
      <w:r w:rsidR="002053E8" w:rsidRPr="00B211CC">
        <w:t xml:space="preserve"> sehingga enak untuk diliat</w:t>
      </w:r>
      <w:r w:rsidRPr="00B211CC">
        <w:t>.</w:t>
      </w:r>
      <w:r w:rsidR="00DF0022" w:rsidRPr="00B211CC">
        <w:t xml:space="preserve"> </w:t>
      </w:r>
      <w:r w:rsidRPr="00B211CC">
        <w:t>Pada website ini, view akan di</w:t>
      </w:r>
      <w:r w:rsidR="00AB32E6" w:rsidRPr="00B211CC">
        <w:t>padukan</w:t>
      </w:r>
      <w:r w:rsidRPr="00B211CC">
        <w:t xml:space="preserve"> dengan Vue.JS</w:t>
      </w:r>
      <w:r w:rsidR="00365972" w:rsidRPr="00B211CC">
        <w:t xml:space="preserve">. </w:t>
      </w:r>
      <w:r w:rsidR="00DC241D" w:rsidRPr="00B211CC">
        <w:t>View juga berfungsi untuk menerjemahkan informasi yang berasal dari model ke dalam sebuah bentuk yang sesuai untuk berinteraksi dengan</w:t>
      </w:r>
      <w:r w:rsidR="0000716E" w:rsidRPr="00B211CC">
        <w:t xml:space="preserve"> pengguna</w:t>
      </w:r>
      <w:r w:rsidR="00DC241D" w:rsidRPr="00B211CC">
        <w:t xml:space="preserve">. </w:t>
      </w:r>
      <w:r w:rsidR="00860D19" w:rsidRPr="00B211CC">
        <w:t>Biasanya beru</w:t>
      </w:r>
      <w:r w:rsidR="008026F4" w:rsidRPr="00B211CC">
        <w:t>p</w:t>
      </w:r>
      <w:r w:rsidR="00860D19" w:rsidRPr="00B211CC">
        <w:t>a satu atau lebih elemen antar muka</w:t>
      </w:r>
      <w:r w:rsidR="00771E6C" w:rsidRPr="00B211CC">
        <w:t xml:space="preserve"> pengguna</w:t>
      </w:r>
      <w:r w:rsidR="00860D19" w:rsidRPr="00B211CC">
        <w:t>.</w:t>
      </w:r>
      <w:r w:rsidR="0040589A" w:rsidRPr="00B211CC">
        <w:t xml:space="preserve"> </w:t>
      </w:r>
    </w:p>
    <w:p w14:paraId="661F8547" w14:textId="20CF5143" w:rsidR="00543D8A" w:rsidRDefault="00543D8A" w:rsidP="00B211CC">
      <w:pPr>
        <w:pStyle w:val="BulletStyle"/>
        <w:rPr>
          <w:b/>
        </w:rPr>
      </w:pPr>
      <w:r>
        <w:t>Controller</w:t>
      </w:r>
    </w:p>
    <w:p w14:paraId="4C6D33A8" w14:textId="0F278ED3" w:rsidR="00AE386E" w:rsidRDefault="00AE386E" w:rsidP="00B211CC">
      <w:pPr>
        <w:pStyle w:val="BulletParagraphwithoutindent"/>
      </w:pPr>
      <w:r w:rsidRPr="00B211CC">
        <w:t>Adalah bagian yang bertugas untuk menghubungkan serta mengatur model dan view agar dapat saling terhubung.</w:t>
      </w:r>
      <w:r w:rsidR="00834688" w:rsidRPr="00B211CC">
        <w:t xml:space="preserve"> Controller menerima masukan dari user dan memicu respons dengan membuat pemanggilan ke objek – objek model.</w:t>
      </w:r>
      <w:r w:rsidR="008026F4" w:rsidRPr="00B211CC">
        <w:t xml:space="preserve"> Controller biasanya menampung logic – logic yang akan dipanggil saat inputan dilakukan. Biasanya controller akan melakukan aksi terhadap model dan view. </w:t>
      </w:r>
    </w:p>
    <w:p w14:paraId="7B9EFE14" w14:textId="77777777" w:rsidR="000B5C05" w:rsidRPr="00B211CC" w:rsidRDefault="000B5C05" w:rsidP="00B211CC">
      <w:pPr>
        <w:pStyle w:val="BulletParagraphwithoutindent"/>
      </w:pPr>
    </w:p>
    <w:p w14:paraId="1F1A8CC5" w14:textId="77777777" w:rsidR="002D3031" w:rsidRDefault="00B2190A" w:rsidP="002D3031">
      <w:pPr>
        <w:pStyle w:val="Gambar"/>
      </w:pPr>
      <w:bookmarkStart w:id="32" w:name="_Toc124434772"/>
      <w:bookmarkStart w:id="33" w:name="_Toc124435126"/>
      <w:r>
        <w:lastRenderedPageBreak/>
        <w:drawing>
          <wp:inline distT="0" distB="0" distL="0" distR="0" wp14:anchorId="3C33F645" wp14:editId="43FD4F76">
            <wp:extent cx="4818380" cy="2127802"/>
            <wp:effectExtent l="19050" t="19050" r="20320" b="25400"/>
            <wp:docPr id="3" name="Picture 3" descr="Alur Kerja MV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lur Kerja MVC"/>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15172" b="15225"/>
                    <a:stretch/>
                  </pic:blipFill>
                  <pic:spPr bwMode="auto">
                    <a:xfrm>
                      <a:off x="0" y="0"/>
                      <a:ext cx="4980405" cy="2199353"/>
                    </a:xfrm>
                    <a:prstGeom prst="rect">
                      <a:avLst/>
                    </a:prstGeom>
                    <a:noFill/>
                    <a:ln>
                      <a:solidFill>
                        <a:schemeClr val="bg2">
                          <a:lumMod val="75000"/>
                        </a:schemeClr>
                      </a:solidFill>
                    </a:ln>
                    <a:extLst>
                      <a:ext uri="{53640926-AAD7-44D8-BBD7-CCE9431645EC}">
                        <a14:shadowObscured xmlns:a14="http://schemas.microsoft.com/office/drawing/2010/main"/>
                      </a:ext>
                    </a:extLst>
                  </pic:spPr>
                </pic:pic>
              </a:graphicData>
            </a:graphic>
          </wp:inline>
        </w:drawing>
      </w:r>
    </w:p>
    <w:p w14:paraId="3DDF57B1" w14:textId="479FA60B" w:rsidR="00B2190A" w:rsidRDefault="00B2190A" w:rsidP="00B211CC">
      <w:pPr>
        <w:pStyle w:val="GambarDesc"/>
      </w:pPr>
      <w:bookmarkStart w:id="34" w:name="_Toc124436813"/>
      <w:bookmarkStart w:id="35" w:name="_Toc124436884"/>
      <w:r w:rsidRPr="00BC2D3D">
        <w:t>Gambar 2.2</w:t>
      </w:r>
      <w:r w:rsidRPr="00BC2D3D">
        <w:br/>
        <w:t>Alur Proses MVC</w:t>
      </w:r>
      <w:bookmarkEnd w:id="32"/>
      <w:bookmarkEnd w:id="33"/>
      <w:bookmarkEnd w:id="34"/>
      <w:bookmarkEnd w:id="35"/>
    </w:p>
    <w:p w14:paraId="0F7C6440" w14:textId="77777777" w:rsidR="00C92285" w:rsidRDefault="00C92285" w:rsidP="000B5C05"/>
    <w:p w14:paraId="7E8451F4" w14:textId="5FB3EEA0" w:rsidR="00F90D27" w:rsidRPr="001D269C" w:rsidRDefault="001D269C" w:rsidP="00B211CC">
      <w:r w:rsidRPr="001D269C">
        <w:t>Alur kerja sistem MVC tergolong sederhana seperti yang ditunjukkan pada g</w:t>
      </w:r>
      <w:r w:rsidR="00E40A86" w:rsidRPr="001D269C">
        <w:t>ambar diatas</w:t>
      </w:r>
      <w:r w:rsidR="00B03C27">
        <w:t xml:space="preserve">. </w:t>
      </w:r>
      <w:r w:rsidRPr="001D269C">
        <w:t xml:space="preserve">Untuk memudahkan pemahaman terkait cara kerja MVC, analogikan MVC sebagai sebuah restoran, dimana customer adalah view, controller adalah pelayan dan chef adalah model. Ketika customer memesan menu, pelayan akan </w:t>
      </w:r>
      <w:r w:rsidR="00C11F80">
        <w:t>melakukan pencatatan</w:t>
      </w:r>
      <w:r w:rsidRPr="001D269C">
        <w:t xml:space="preserve"> pesanan dan</w:t>
      </w:r>
      <w:r w:rsidR="00C11F80">
        <w:t xml:space="preserve"> menginformasikannya ke</w:t>
      </w:r>
      <w:r w:rsidRPr="001D269C">
        <w:t xml:space="preserve"> chef</w:t>
      </w:r>
      <w:r w:rsidR="00C11F80">
        <w:t>. Chef yang sudah mengerti pesanan customer</w:t>
      </w:r>
      <w:r w:rsidRPr="001D269C">
        <w:t xml:space="preserve"> akan segera mencarikan bahannya dan </w:t>
      </w:r>
      <w:r w:rsidR="00C11F80">
        <w:t xml:space="preserve">segera </w:t>
      </w:r>
      <w:r w:rsidRPr="001D269C">
        <w:t>memasakkan</w:t>
      </w:r>
      <w:r w:rsidR="00C11F80">
        <w:t xml:space="preserve"> pesanannya</w:t>
      </w:r>
      <w:r w:rsidRPr="001D269C">
        <w:t xml:space="preserve">. </w:t>
      </w:r>
      <w:r w:rsidR="00F90D27" w:rsidRPr="001D269C">
        <w:t>Alur model dari arsitektur</w:t>
      </w:r>
      <w:r w:rsidRPr="001D269C">
        <w:t xml:space="preserve"> kurang lebih mirip seperti analogi diatas, namun untuk penjelasan lebih teknis dapat dilihat pada proses dibawah ini</w:t>
      </w:r>
      <w:r w:rsidR="00F90D27" w:rsidRPr="001D269C">
        <w:t xml:space="preserve">: </w:t>
      </w:r>
    </w:p>
    <w:p w14:paraId="0037E45D" w14:textId="77777777" w:rsidR="001D269C" w:rsidRDefault="00D83A46">
      <w:pPr>
        <w:pStyle w:val="bulletalphabet"/>
        <w:numPr>
          <w:ilvl w:val="0"/>
          <w:numId w:val="17"/>
        </w:numPr>
        <w:ind w:left="425" w:hanging="425"/>
      </w:pPr>
      <w:r w:rsidRPr="001D269C">
        <w:t>Proses pertama adalah view akan meminta data untuk ditampilkan dalam bentuk grafis kepada pengguna.</w:t>
      </w:r>
    </w:p>
    <w:p w14:paraId="4916B0BF" w14:textId="77777777" w:rsidR="001D269C" w:rsidRPr="001D269C" w:rsidRDefault="00AC2E6D" w:rsidP="001D269C">
      <w:pPr>
        <w:pStyle w:val="bulletalphabet"/>
      </w:pPr>
      <w:r w:rsidRPr="001D269C">
        <w:rPr>
          <w:bCs/>
          <w:szCs w:val="24"/>
        </w:rPr>
        <w:t xml:space="preserve">Permintaan tersebut diterima oleh controller dan diteruskan ke model untuk diproses. </w:t>
      </w:r>
    </w:p>
    <w:p w14:paraId="15D8797A" w14:textId="77777777" w:rsidR="001D269C" w:rsidRPr="001D269C" w:rsidRDefault="00AE2265" w:rsidP="001D269C">
      <w:pPr>
        <w:pStyle w:val="bulletalphabet"/>
      </w:pPr>
      <w:r w:rsidRPr="001D269C">
        <w:rPr>
          <w:bCs/>
          <w:szCs w:val="24"/>
        </w:rPr>
        <w:t>Model akan mencari dan mengolah data yang diminta di dalam database.</w:t>
      </w:r>
    </w:p>
    <w:p w14:paraId="472CAC17" w14:textId="77777777" w:rsidR="001D269C" w:rsidRPr="001D269C" w:rsidRDefault="009B1ADC" w:rsidP="001D269C">
      <w:pPr>
        <w:pStyle w:val="bulletalphabet"/>
      </w:pPr>
      <w:r w:rsidRPr="001D269C">
        <w:rPr>
          <w:bCs/>
          <w:szCs w:val="24"/>
        </w:rPr>
        <w:t>Setelah data ditemukan dan diolah, model akan mengirimkan data tersebut kepada controller untuk ditampilkan di view.</w:t>
      </w:r>
    </w:p>
    <w:p w14:paraId="4E08CEA3" w14:textId="7A1DC6C2" w:rsidR="000905E8" w:rsidRPr="00C11F80" w:rsidRDefault="004A340B" w:rsidP="000905E8">
      <w:pPr>
        <w:pStyle w:val="bulletalphabet"/>
      </w:pPr>
      <w:r w:rsidRPr="001D269C">
        <w:rPr>
          <w:bCs/>
          <w:szCs w:val="24"/>
        </w:rPr>
        <w:t xml:space="preserve">Controller akan mengambil data hasil pengolahan model dan mengaturnya di bagian view </w:t>
      </w:r>
      <w:r w:rsidR="006331B5" w:rsidRPr="001D269C">
        <w:rPr>
          <w:bCs/>
          <w:szCs w:val="24"/>
        </w:rPr>
        <w:t>untuk</w:t>
      </w:r>
      <w:r w:rsidRPr="001D269C">
        <w:rPr>
          <w:bCs/>
          <w:szCs w:val="24"/>
        </w:rPr>
        <w:t xml:space="preserve"> ditampikan kepada pengguna. </w:t>
      </w:r>
    </w:p>
    <w:p w14:paraId="02E8A9DF" w14:textId="77777777" w:rsidR="002E396D" w:rsidRDefault="002E396D" w:rsidP="00C11F80">
      <w:pPr>
        <w:pStyle w:val="bulletalphabet"/>
        <w:numPr>
          <w:ilvl w:val="0"/>
          <w:numId w:val="0"/>
        </w:numPr>
        <w:sectPr w:rsidR="002E396D" w:rsidSect="002E396D">
          <w:footerReference w:type="default" r:id="rId30"/>
          <w:pgSz w:w="11907" w:h="16840" w:code="9"/>
          <w:pgMar w:top="2268" w:right="1701" w:bottom="1701" w:left="2268" w:header="1418" w:footer="851" w:gutter="0"/>
          <w:cols w:space="720"/>
          <w:titlePg/>
          <w:docGrid w:linePitch="360"/>
        </w:sectPr>
      </w:pPr>
    </w:p>
    <w:p w14:paraId="02E96D31" w14:textId="6A1796BE" w:rsidR="002B50C7" w:rsidRDefault="002B50C7" w:rsidP="002B50C7">
      <w:pPr>
        <w:pStyle w:val="STTSJudulBab"/>
      </w:pPr>
      <w:bookmarkStart w:id="36" w:name="_Toc124444509"/>
      <w:r>
        <w:lastRenderedPageBreak/>
        <w:t>BAB III</w:t>
      </w:r>
      <w:r>
        <w:br/>
        <w:t>ANALISIS SISTEM</w:t>
      </w:r>
      <w:bookmarkEnd w:id="36"/>
    </w:p>
    <w:p w14:paraId="500E900C" w14:textId="77777777" w:rsidR="002B50C7" w:rsidRDefault="002B50C7" w:rsidP="002B50C7">
      <w:pPr>
        <w:rPr>
          <w:b/>
          <w:bCs/>
          <w:sz w:val="32"/>
          <w:szCs w:val="32"/>
        </w:rPr>
      </w:pPr>
    </w:p>
    <w:p w14:paraId="59B8EC62" w14:textId="77777777" w:rsidR="002B50C7" w:rsidRDefault="002B50C7" w:rsidP="002B50C7">
      <w:r>
        <w:t xml:space="preserve">Pada bab ini akan dijelaskan mengenai analisis sistem yang sedang berjalan, kelemahan sistem lama, hasil analisis, analisis sistem baru, keunggulan sistem baru, dan kebutuhan perangkat lunak selama proses pengembangan aplikasi berbasis website dari PT. Adiputro Wirasejati ini. Kegiatan </w:t>
      </w:r>
      <w:r w:rsidRPr="00CA5742">
        <w:t>Analisa</w:t>
      </w:r>
      <w:r>
        <w:t xml:space="preserve"> sangat penting untuk dilakukan karena dengan menganalisa pembuat dapat memahami seluruh informasi yang terdapat pada suatu kasus, dan juga isu apa yang sedang terjadi. Analisa bertujuan untuk mencari solusi yang tepat untuk masalah yang ada. Semua ini ditujukan untuk memastikan program yang dibangun tepat sasaran tujuan.</w:t>
      </w:r>
    </w:p>
    <w:p w14:paraId="26515C25" w14:textId="77777777" w:rsidR="002B50C7" w:rsidRDefault="002B50C7" w:rsidP="002B50C7">
      <w:pPr>
        <w:rPr>
          <w:szCs w:val="24"/>
        </w:rPr>
      </w:pPr>
    </w:p>
    <w:p w14:paraId="1A48CA8A" w14:textId="5664C6EA" w:rsidR="002B50C7" w:rsidRPr="00CC0930" w:rsidRDefault="002B50C7" w:rsidP="002B50C7">
      <w:pPr>
        <w:pStyle w:val="STTSJudulSubBab"/>
        <w:numPr>
          <w:ilvl w:val="0"/>
          <w:numId w:val="18"/>
        </w:numPr>
        <w:ind w:hanging="720"/>
        <w:rPr>
          <w:sz w:val="24"/>
          <w:szCs w:val="24"/>
        </w:rPr>
      </w:pPr>
      <w:bookmarkStart w:id="37" w:name="_Toc124444510"/>
      <w:r>
        <w:t>Analisis Sistem yang Sedang Berjalan</w:t>
      </w:r>
      <w:bookmarkEnd w:id="37"/>
    </w:p>
    <w:p w14:paraId="758ED477" w14:textId="77777777" w:rsidR="002B50C7" w:rsidRDefault="002B50C7" w:rsidP="002B50C7">
      <w:r w:rsidRPr="00CC0930">
        <w:t>Pada sub</w:t>
      </w:r>
      <w:r>
        <w:t xml:space="preserve"> </w:t>
      </w:r>
      <w:r w:rsidRPr="00CC0930">
        <w:t xml:space="preserve">bab ini akan dijelaskan mengenai sistem yang sedang </w:t>
      </w:r>
      <w:r>
        <w:t>berjalan pada perusahaan saat ini</w:t>
      </w:r>
      <w:r w:rsidRPr="00CC0930">
        <w:t>.</w:t>
      </w:r>
      <w:r>
        <w:t xml:space="preserve"> Saat ini proses pemesanan komponen masih banyak dilakukan secara manual. Saat Surat Perintah Kerja (SPK) diterima pada masing – masing divisi, maka divisi akan melakukan proses identifikasi untuk komponen yang diperlukan pada SPK tersebut. Sistem bantu untuk mencatat komponen masih sangat sederhana, salah satu alat bantu yang digunakan disini adalah program excel yang dibantu dengan fungsi macro. Namun sistem tersebut tidak resmi dan pada masing – masing divisi belum ada keseragaman terkait program excel. Adapun beberapa kelemahan yang timbul dari sistem saat ini antara lain sebagai berikut:</w:t>
      </w:r>
    </w:p>
    <w:p w14:paraId="0379CC40" w14:textId="77777777" w:rsidR="002B50C7" w:rsidRDefault="002B50C7" w:rsidP="002B50C7">
      <w:pPr>
        <w:pStyle w:val="BulletStyleLevel2"/>
        <w:ind w:left="426"/>
      </w:pPr>
      <w:r>
        <w:t>Proses kesiapan komponen yang belum siap pada divisi perakitan dikarenakan keterlambatan proses pemesanan komponen – komponen yang tercantum di SPK.</w:t>
      </w:r>
    </w:p>
    <w:p w14:paraId="729D5FD4" w14:textId="77777777" w:rsidR="002B50C7" w:rsidRDefault="002B50C7" w:rsidP="002B50C7">
      <w:pPr>
        <w:pStyle w:val="BulletStyleLevel2"/>
        <w:ind w:left="426"/>
      </w:pPr>
      <w:r>
        <w:t>Memungkinkan terjadinya kesalahan pemesanan komponen karena proses mengidentifikasi komponen dari SPK masih dilakukan secara manual.’</w:t>
      </w:r>
    </w:p>
    <w:p w14:paraId="1A724B25" w14:textId="77777777" w:rsidR="002B50C7" w:rsidRDefault="002B50C7" w:rsidP="002B50C7">
      <w:pPr>
        <w:pStyle w:val="BulletStyleLevel2"/>
        <w:ind w:left="426"/>
      </w:pPr>
      <w:r>
        <w:t xml:space="preserve">Terjadinya keterlambatan pada proses kelanjutan setelah pemesanan komponen karena proses pemesanan komponen yang lambat. </w:t>
      </w:r>
    </w:p>
    <w:p w14:paraId="2DB97920" w14:textId="77777777" w:rsidR="002B50C7" w:rsidRDefault="002B50C7" w:rsidP="002B50C7">
      <w:pPr>
        <w:pStyle w:val="BulletStyleLevel2"/>
        <w:ind w:left="426"/>
      </w:pPr>
      <w:r>
        <w:lastRenderedPageBreak/>
        <w:t>Tidak bisa melakukan antisipasi lebih awal untuk komponen – komponen yang memiliki jumlah persediaan yang jumlahnya sedikit atau hampir habis di gudang.</w:t>
      </w:r>
    </w:p>
    <w:p w14:paraId="3F687A52" w14:textId="77777777" w:rsidR="002B50C7" w:rsidRDefault="002B50C7" w:rsidP="002B50C7">
      <w:r>
        <w:t>Adapun Alur dari sistem yang ada sebenarnya tidak terlalu rumit dan tergolong sederhana untuk perusahaan sejenis yang bergerak di bidang usaha jasa manufaktur seperti ini. Sistem yang ada saat ini, terutama yang terkait dengan proses pemesanan barang berupa komponen ke gudang masih cenderung ke sisi manual walaupun memang dalam kenyataannya dibantu dengan komputer. Dari alur kerja nanti inilah yang akan dipakai sebagai bahan pertimbangan untuk mengembangkan web pembantu sistem yang ada saat ini. Berikut adalah gambar dari alur sistem yang sedang berjalan di PT. Adiputro.</w:t>
      </w:r>
    </w:p>
    <w:p w14:paraId="26297063" w14:textId="77777777" w:rsidR="002B50C7" w:rsidRDefault="002B50C7" w:rsidP="002B50C7"/>
    <w:p w14:paraId="318C9828" w14:textId="77777777" w:rsidR="002D3031" w:rsidRDefault="002B50C7" w:rsidP="002D3031">
      <w:pPr>
        <w:pStyle w:val="Gambar"/>
      </w:pPr>
      <w:bookmarkStart w:id="38" w:name="_Toc124434773"/>
      <w:bookmarkStart w:id="39" w:name="_Toc124435127"/>
      <w:r w:rsidRPr="00C721B9">
        <w:drawing>
          <wp:inline distT="0" distB="0" distL="0" distR="0" wp14:anchorId="26530D9A" wp14:editId="5B3D9985">
            <wp:extent cx="4429123" cy="4330314"/>
            <wp:effectExtent l="19050" t="19050" r="10160" b="133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444032" cy="4344891"/>
                    </a:xfrm>
                    <a:prstGeom prst="rect">
                      <a:avLst/>
                    </a:prstGeom>
                    <a:noFill/>
                    <a:ln>
                      <a:solidFill>
                        <a:schemeClr val="bg2">
                          <a:lumMod val="75000"/>
                        </a:schemeClr>
                      </a:solidFill>
                    </a:ln>
                  </pic:spPr>
                </pic:pic>
              </a:graphicData>
            </a:graphic>
          </wp:inline>
        </w:drawing>
      </w:r>
    </w:p>
    <w:p w14:paraId="1EC93C37" w14:textId="1B53A08A" w:rsidR="002B50C7" w:rsidRDefault="002B50C7" w:rsidP="002B50C7">
      <w:pPr>
        <w:pStyle w:val="GambarDesc"/>
      </w:pPr>
      <w:bookmarkStart w:id="40" w:name="_Toc124436814"/>
      <w:bookmarkStart w:id="41" w:name="_Toc124436885"/>
      <w:r w:rsidRPr="00CA5742">
        <w:t>Gambar 3.1</w:t>
      </w:r>
      <w:r w:rsidR="00E243BA">
        <w:br/>
      </w:r>
      <w:r w:rsidRPr="00CA5742">
        <w:t xml:space="preserve">Alur </w:t>
      </w:r>
      <w:r w:rsidR="0009151A">
        <w:t>S</w:t>
      </w:r>
      <w:r w:rsidRPr="00CA5742">
        <w:t xml:space="preserve">istem yang </w:t>
      </w:r>
      <w:r w:rsidR="0009151A">
        <w:t>S</w:t>
      </w:r>
      <w:r w:rsidRPr="00CA5742">
        <w:t xml:space="preserve">edang </w:t>
      </w:r>
      <w:r w:rsidR="0009151A">
        <w:t>B</w:t>
      </w:r>
      <w:r w:rsidRPr="00CA5742">
        <w:t>erjalan</w:t>
      </w:r>
      <w:bookmarkEnd w:id="38"/>
      <w:bookmarkEnd w:id="39"/>
      <w:bookmarkEnd w:id="40"/>
      <w:bookmarkEnd w:id="41"/>
    </w:p>
    <w:p w14:paraId="2917D0F0" w14:textId="77777777" w:rsidR="002B50C7" w:rsidRDefault="002B50C7" w:rsidP="002B50C7">
      <w:pPr>
        <w:pStyle w:val="STTSNormalDaftarIsi"/>
      </w:pPr>
    </w:p>
    <w:p w14:paraId="11B7618E" w14:textId="77777777" w:rsidR="002B50C7" w:rsidRDefault="002B50C7" w:rsidP="002B50C7">
      <w:r>
        <w:lastRenderedPageBreak/>
        <w:t xml:space="preserve">Sistem yang saat ini sedang berlanjut pada PT. Adiputro Wirasejati dimulai dari customer melakukan pemesanan karoseri. Di PT. Adiputro customer bebas memilih model karoseri, dan interior setelah diajak berkeliling dengan pihak marketing. Jika customer setuju sudah menentukan pilihannya, barulah proses negosiasi dimulai. Negosiasi yang berhasil akan ditandai dengan divisi marketing menerbitkan SPK yang berisikan data – data dimulai dari tanggal SPK dibuat, nomor SPK, tanggal penerimaan pemesanan, status SPK, nama dari customer, dan alamat dari customer, merk mobil, tipe mobil, nomor mesin, nomor rangka, tahun mobil. Pastinya dalam SPK tadi akan dicantumkan spesifikasi karoseri yang diinginkan oleh customer dimulai dari body, kaca, warna cat, interior dan tambahan – tambahan. </w:t>
      </w:r>
    </w:p>
    <w:p w14:paraId="43263A4F" w14:textId="77777777" w:rsidR="002B50C7" w:rsidRDefault="002B50C7" w:rsidP="002B50C7">
      <w:r>
        <w:t xml:space="preserve">SPK kemudian akan diteruskan divisi perakitan dan divisi keuangan. Setelah divisi gudang menerima SPK, maka pihak gudang akan mengidentifikasi kit – kit yang diperlukan berdasarkan spesifikasi karoseri. Kit adalah sebutan di PT. Adiputro yang memuat beberapa komponen. Selanjutnya divisi perakitan akan melakukan proses pemesanan berdasarkan nama dan jumlah kit yang diperlukan ke divisi gudang.  </w:t>
      </w:r>
    </w:p>
    <w:p w14:paraId="2C97CB9B" w14:textId="77777777" w:rsidR="002B50C7" w:rsidRPr="00C27750" w:rsidRDefault="002B50C7" w:rsidP="002B50C7">
      <w:r>
        <w:t xml:space="preserve"> Divisi gudang yang mendapatkan pesanan kit selanjutnya akan mencarikan komponen - komponen yang diperlukan pada masing – masing kit. Divisi gudang yang sudah selesai mendapatkan semua komponen pada kit yang diperlukan akan segera mengirimkan kembali pada divisi perakitan. Adakalanya komponen yang diperlukan tidak ada sehinngga divisi gudang perlu melakukan permintaan pembelian komponen ke divisi purchasing. Setelah kit yang dipesan sampai, maka kit akan diteruskan ke divisi perakitan. Sehingga proses perakitan karoseri dapat segera dikerjakan. </w:t>
      </w:r>
    </w:p>
    <w:p w14:paraId="566ACA28" w14:textId="77777777" w:rsidR="002B50C7" w:rsidRDefault="002B50C7" w:rsidP="002B50C7">
      <w:pPr>
        <w:widowControl w:val="0"/>
      </w:pPr>
      <w:r>
        <w:t xml:space="preserve">Proses perakitan kendaraan mulai dikerjakan apabila seluruh kit yang dibutuhkan dan sudah berada di divisi perakitan. Proses order dari divisi perakitan ke divisi gudang membutuhkan waktu. Untuk itu proses order menjadi hal yang sangat penting. Divisi perakitan diharuskan mampu melakukan pemesanan dengan cepat ke divisi gudang sehingga proses penyelesaian karoseri dapat berjalan dengan efektif dan efisien. </w:t>
      </w:r>
    </w:p>
    <w:p w14:paraId="59DA39FF" w14:textId="391ED12C" w:rsidR="002B50C7" w:rsidRPr="00110763" w:rsidRDefault="002B50C7" w:rsidP="002B50C7">
      <w:pPr>
        <w:pStyle w:val="STTSJudulSubBab"/>
        <w:numPr>
          <w:ilvl w:val="0"/>
          <w:numId w:val="18"/>
        </w:numPr>
        <w:ind w:hanging="720"/>
        <w:rPr>
          <w:sz w:val="24"/>
          <w:szCs w:val="24"/>
        </w:rPr>
      </w:pPr>
      <w:bookmarkStart w:id="42" w:name="_Toc124444511"/>
      <w:r>
        <w:lastRenderedPageBreak/>
        <w:t>Kelemahan Sistem Lama</w:t>
      </w:r>
      <w:bookmarkEnd w:id="42"/>
    </w:p>
    <w:p w14:paraId="23EFC0D5" w14:textId="77777777" w:rsidR="002B50C7" w:rsidRDefault="002B50C7" w:rsidP="002B50C7">
      <w:r>
        <w:t>Pada penerapan sistem yang saat ini sedang berjalan. PT. Adiputro Wirasejati terkadang menghadapi beberapa permasalahan. Seringkali permasalahan utama yang dihadapi terjadi pada divisi perakitan. Salah satunya permasalahannya adalah keterlambatan dalam proses perakitan karoseri. Padahal Proses Perakitan karoseri merupakan hal utama di dalam proses perusahaan ini berjalan dan akan sangat fatal jika tidak segera diperbaiki. Selain itu masih terdapat permasalahan lain, berikut adalah ringkasan tabel permasalahan dan sekiranya penyelesaiannya.</w:t>
      </w:r>
    </w:p>
    <w:p w14:paraId="3FC57303" w14:textId="77777777" w:rsidR="002B50C7" w:rsidRDefault="002B50C7" w:rsidP="002B50C7"/>
    <w:p w14:paraId="0B35FA6A" w14:textId="09B6B0D4" w:rsidR="002B50C7" w:rsidRDefault="002B50C7" w:rsidP="00DB0A86">
      <w:pPr>
        <w:pStyle w:val="captionTable"/>
      </w:pPr>
      <w:bookmarkStart w:id="43" w:name="_Toc124442625"/>
      <w:r w:rsidRPr="006B7C88">
        <w:t>Tabel 3.</w:t>
      </w:r>
      <w:r>
        <w:t>1</w:t>
      </w:r>
      <w:r w:rsidR="00DB0A86">
        <w:br/>
      </w:r>
      <w:r w:rsidRPr="006B7C88">
        <w:t>Kelemahan Sistem Lama</w:t>
      </w:r>
      <w:bookmarkEnd w:id="43"/>
    </w:p>
    <w:tbl>
      <w:tblPr>
        <w:tblStyle w:val="TableGrid"/>
        <w:tblW w:w="7791" w:type="dxa"/>
        <w:jc w:val="center"/>
        <w:tblLook w:val="04A0" w:firstRow="1" w:lastRow="0" w:firstColumn="1" w:lastColumn="0" w:noHBand="0" w:noVBand="1"/>
      </w:tblPr>
      <w:tblGrid>
        <w:gridCol w:w="704"/>
        <w:gridCol w:w="3544"/>
        <w:gridCol w:w="3543"/>
      </w:tblGrid>
      <w:tr w:rsidR="002B50C7" w14:paraId="63C0252E" w14:textId="77777777" w:rsidTr="00E42837">
        <w:trPr>
          <w:jc w:val="center"/>
        </w:trPr>
        <w:tc>
          <w:tcPr>
            <w:tcW w:w="704" w:type="dxa"/>
          </w:tcPr>
          <w:p w14:paraId="30D4746C" w14:textId="77777777" w:rsidR="002B50C7" w:rsidRPr="00C66236" w:rsidRDefault="002B50C7" w:rsidP="00E42837">
            <w:pPr>
              <w:pStyle w:val="TableStyle"/>
              <w:rPr>
                <w:b/>
                <w:bCs/>
              </w:rPr>
            </w:pPr>
            <w:r w:rsidRPr="00C66236">
              <w:rPr>
                <w:b/>
                <w:bCs/>
              </w:rPr>
              <w:t>No.</w:t>
            </w:r>
          </w:p>
        </w:tc>
        <w:tc>
          <w:tcPr>
            <w:tcW w:w="3544" w:type="dxa"/>
          </w:tcPr>
          <w:p w14:paraId="61832AC0" w14:textId="77777777" w:rsidR="002B50C7" w:rsidRPr="00C66236" w:rsidRDefault="002B50C7" w:rsidP="00E42837">
            <w:pPr>
              <w:pStyle w:val="TableStyle"/>
              <w:rPr>
                <w:b/>
                <w:bCs/>
              </w:rPr>
            </w:pPr>
            <w:r w:rsidRPr="00C66236">
              <w:rPr>
                <w:b/>
                <w:bCs/>
              </w:rPr>
              <w:t>Permasalahan</w:t>
            </w:r>
          </w:p>
        </w:tc>
        <w:tc>
          <w:tcPr>
            <w:tcW w:w="3543" w:type="dxa"/>
          </w:tcPr>
          <w:p w14:paraId="000BE796" w14:textId="77777777" w:rsidR="002B50C7" w:rsidRPr="00C66236" w:rsidRDefault="002B50C7" w:rsidP="00E42837">
            <w:pPr>
              <w:pStyle w:val="TableStyle"/>
              <w:rPr>
                <w:b/>
                <w:bCs/>
              </w:rPr>
            </w:pPr>
            <w:r w:rsidRPr="00C66236">
              <w:rPr>
                <w:b/>
                <w:bCs/>
              </w:rPr>
              <w:t>Penyelesaian</w:t>
            </w:r>
          </w:p>
        </w:tc>
      </w:tr>
      <w:tr w:rsidR="002B50C7" w14:paraId="53ACE26A" w14:textId="77777777" w:rsidTr="00E42837">
        <w:trPr>
          <w:jc w:val="center"/>
        </w:trPr>
        <w:tc>
          <w:tcPr>
            <w:tcW w:w="704" w:type="dxa"/>
            <w:vAlign w:val="center"/>
          </w:tcPr>
          <w:p w14:paraId="5D5F3EAF" w14:textId="77777777" w:rsidR="002B50C7" w:rsidRPr="00DA6B96" w:rsidRDefault="002B50C7" w:rsidP="00E42837">
            <w:pPr>
              <w:pStyle w:val="TableStyle"/>
            </w:pPr>
            <w:r w:rsidRPr="00DA6B96">
              <w:t>1</w:t>
            </w:r>
          </w:p>
        </w:tc>
        <w:tc>
          <w:tcPr>
            <w:tcW w:w="3544" w:type="dxa"/>
            <w:vAlign w:val="center"/>
          </w:tcPr>
          <w:p w14:paraId="29F4B969" w14:textId="77777777" w:rsidR="002B50C7" w:rsidRPr="00DA6B96" w:rsidRDefault="002B50C7" w:rsidP="00E42837">
            <w:pPr>
              <w:pStyle w:val="TableStyle"/>
            </w:pPr>
            <w:r w:rsidRPr="00DA6B96">
              <w:t>Identifikasi kit yang diperlukan masih dilakukan secara manual untuk beberapa departemen pada divisi perakitan</w:t>
            </w:r>
          </w:p>
        </w:tc>
        <w:tc>
          <w:tcPr>
            <w:tcW w:w="3543" w:type="dxa"/>
            <w:vAlign w:val="center"/>
          </w:tcPr>
          <w:p w14:paraId="2C79B1F6" w14:textId="77777777" w:rsidR="002B50C7" w:rsidRPr="00DA6B96" w:rsidRDefault="002B50C7" w:rsidP="00E42837">
            <w:pPr>
              <w:pStyle w:val="TableStyle"/>
            </w:pPr>
            <w:r w:rsidRPr="00DA6B96">
              <w:t xml:space="preserve">Membuat sebuah database master utama yang mampu mengidentifikasi kit – kit yang diperlukan </w:t>
            </w:r>
            <w:r>
              <w:t xml:space="preserve">pada </w:t>
            </w:r>
            <w:r w:rsidRPr="00DA6B96">
              <w:t>spesifikasi tertentu</w:t>
            </w:r>
          </w:p>
        </w:tc>
      </w:tr>
      <w:tr w:rsidR="002B50C7" w14:paraId="790AA58C" w14:textId="77777777" w:rsidTr="00E42837">
        <w:trPr>
          <w:jc w:val="center"/>
        </w:trPr>
        <w:tc>
          <w:tcPr>
            <w:tcW w:w="704" w:type="dxa"/>
            <w:vAlign w:val="center"/>
          </w:tcPr>
          <w:p w14:paraId="2A76D141" w14:textId="77777777" w:rsidR="002B50C7" w:rsidRPr="00DA6B96" w:rsidRDefault="002B50C7" w:rsidP="00E42837">
            <w:pPr>
              <w:pStyle w:val="TableStyle"/>
            </w:pPr>
            <w:r>
              <w:t>2</w:t>
            </w:r>
          </w:p>
        </w:tc>
        <w:tc>
          <w:tcPr>
            <w:tcW w:w="3544" w:type="dxa"/>
            <w:vAlign w:val="center"/>
          </w:tcPr>
          <w:p w14:paraId="2B466ECD" w14:textId="77777777" w:rsidR="002B50C7" w:rsidRPr="00DA6B96" w:rsidRDefault="002B50C7" w:rsidP="00E42837">
            <w:pPr>
              <w:pStyle w:val="TableStyle"/>
            </w:pPr>
            <w:r>
              <w:t>Belum ada kesegaraman sistem antar masing – masing departemen di divisi perakitan</w:t>
            </w:r>
          </w:p>
        </w:tc>
        <w:tc>
          <w:tcPr>
            <w:tcW w:w="3543" w:type="dxa"/>
            <w:vAlign w:val="center"/>
          </w:tcPr>
          <w:p w14:paraId="48156D30" w14:textId="77777777" w:rsidR="002B50C7" w:rsidRPr="00DA6B96" w:rsidRDefault="002B50C7" w:rsidP="00E42837">
            <w:pPr>
              <w:pStyle w:val="TableStyle"/>
            </w:pPr>
            <w:r>
              <w:t>Membuat sebuah sistem yang mampu membagi usernya berdasarkan departemen</w:t>
            </w:r>
          </w:p>
        </w:tc>
      </w:tr>
      <w:tr w:rsidR="002B50C7" w14:paraId="6D71B4D3" w14:textId="77777777" w:rsidTr="00E42837">
        <w:trPr>
          <w:jc w:val="center"/>
        </w:trPr>
        <w:tc>
          <w:tcPr>
            <w:tcW w:w="704" w:type="dxa"/>
            <w:vAlign w:val="center"/>
          </w:tcPr>
          <w:p w14:paraId="287DE745" w14:textId="77777777" w:rsidR="002B50C7" w:rsidRDefault="002B50C7" w:rsidP="00E42837">
            <w:pPr>
              <w:pStyle w:val="TableStyle"/>
            </w:pPr>
            <w:r>
              <w:t>3</w:t>
            </w:r>
          </w:p>
        </w:tc>
        <w:tc>
          <w:tcPr>
            <w:tcW w:w="3544" w:type="dxa"/>
            <w:vAlign w:val="center"/>
          </w:tcPr>
          <w:p w14:paraId="011DFBD7" w14:textId="77777777" w:rsidR="002B50C7" w:rsidRDefault="002B50C7" w:rsidP="00E42837">
            <w:pPr>
              <w:pStyle w:val="TableStyle"/>
            </w:pPr>
            <w:r>
              <w:t>Data update SPK belum realtime</w:t>
            </w:r>
          </w:p>
        </w:tc>
        <w:tc>
          <w:tcPr>
            <w:tcW w:w="3543" w:type="dxa"/>
            <w:vAlign w:val="center"/>
          </w:tcPr>
          <w:p w14:paraId="76531C4D" w14:textId="77777777" w:rsidR="002B50C7" w:rsidRDefault="002B50C7" w:rsidP="00E42837">
            <w:pPr>
              <w:pStyle w:val="TableStyle"/>
            </w:pPr>
            <w:r>
              <w:t>Membuat jadwal penarikan data dan membuat sebuah tombol trigger untuk penarikan data SPK terbaru.</w:t>
            </w:r>
          </w:p>
        </w:tc>
      </w:tr>
      <w:tr w:rsidR="002B50C7" w14:paraId="44C1F91D" w14:textId="77777777" w:rsidTr="00E42837">
        <w:trPr>
          <w:jc w:val="center"/>
        </w:trPr>
        <w:tc>
          <w:tcPr>
            <w:tcW w:w="704" w:type="dxa"/>
            <w:vAlign w:val="center"/>
          </w:tcPr>
          <w:p w14:paraId="3E32FBF6" w14:textId="77777777" w:rsidR="002B50C7" w:rsidRDefault="002B50C7" w:rsidP="00E42837">
            <w:pPr>
              <w:pStyle w:val="TableStyle"/>
            </w:pPr>
            <w:r>
              <w:t>4</w:t>
            </w:r>
          </w:p>
        </w:tc>
        <w:tc>
          <w:tcPr>
            <w:tcW w:w="3544" w:type="dxa"/>
            <w:vAlign w:val="center"/>
          </w:tcPr>
          <w:p w14:paraId="44F8E934" w14:textId="77777777" w:rsidR="002B50C7" w:rsidRDefault="002B50C7" w:rsidP="00E42837">
            <w:pPr>
              <w:pStyle w:val="TableStyle"/>
            </w:pPr>
            <w:r>
              <w:t>Human error karena kesalahan manusia saat mengidentifikasi kit</w:t>
            </w:r>
          </w:p>
        </w:tc>
        <w:tc>
          <w:tcPr>
            <w:tcW w:w="3543" w:type="dxa"/>
            <w:vAlign w:val="center"/>
          </w:tcPr>
          <w:p w14:paraId="1C174BC1" w14:textId="77777777" w:rsidR="002B50C7" w:rsidRDefault="002B50C7" w:rsidP="00E42837">
            <w:pPr>
              <w:pStyle w:val="TableStyle"/>
            </w:pPr>
            <w:r>
              <w:t>Membuat logic yang mampu mengidentifikasi kit yang diperlukan</w:t>
            </w:r>
          </w:p>
        </w:tc>
      </w:tr>
      <w:tr w:rsidR="002B50C7" w14:paraId="33F399C0" w14:textId="77777777" w:rsidTr="00E42837">
        <w:trPr>
          <w:jc w:val="center"/>
        </w:trPr>
        <w:tc>
          <w:tcPr>
            <w:tcW w:w="704" w:type="dxa"/>
            <w:vAlign w:val="center"/>
          </w:tcPr>
          <w:p w14:paraId="607EAABF" w14:textId="77777777" w:rsidR="002B50C7" w:rsidRDefault="002B50C7" w:rsidP="00E42837">
            <w:pPr>
              <w:pStyle w:val="TableStyle"/>
            </w:pPr>
            <w:r>
              <w:t>5</w:t>
            </w:r>
          </w:p>
        </w:tc>
        <w:tc>
          <w:tcPr>
            <w:tcW w:w="3544" w:type="dxa"/>
            <w:vAlign w:val="center"/>
          </w:tcPr>
          <w:p w14:paraId="766939B9" w14:textId="77777777" w:rsidR="002B50C7" w:rsidRDefault="002B50C7" w:rsidP="00E42837">
            <w:pPr>
              <w:pStyle w:val="TableStyle"/>
            </w:pPr>
            <w:r>
              <w:t>Keterlambatan perakitan karoseri karena komponen yang tidak siap tepat waktu di lapangan</w:t>
            </w:r>
          </w:p>
        </w:tc>
        <w:tc>
          <w:tcPr>
            <w:tcW w:w="3543" w:type="dxa"/>
            <w:vAlign w:val="center"/>
          </w:tcPr>
          <w:p w14:paraId="3DD87454" w14:textId="77777777" w:rsidR="002B50C7" w:rsidRDefault="002B50C7" w:rsidP="00E42837">
            <w:pPr>
              <w:pStyle w:val="TableStyle"/>
            </w:pPr>
            <w:r>
              <w:t>Pembuatan fitur print saat input spk supaya divisi perakitan dapat segera memesan barang di gudang</w:t>
            </w:r>
          </w:p>
        </w:tc>
      </w:tr>
    </w:tbl>
    <w:p w14:paraId="235E2F6C" w14:textId="77777777" w:rsidR="002B50C7" w:rsidRDefault="002B50C7" w:rsidP="002B50C7"/>
    <w:p w14:paraId="6F4DFF73" w14:textId="77777777" w:rsidR="002B50C7" w:rsidRPr="00AD172F" w:rsidRDefault="002B50C7" w:rsidP="002B50C7">
      <w:r w:rsidRPr="00AD172F">
        <w:t xml:space="preserve">Pada sistem yang lama, perusahaan masih menggunakan sistem manual, yang mana dalam pengerjaan atau proses pengolahan data sehari hari masih menggunakan sistem manual. Pemilik perusahaan atau yang mengolah data gaji dan absensi akan mencatat satu persatu setiap harinya, hal ini sangat membuang waktu dan rawan dalam salah input data atau </w:t>
      </w:r>
      <w:r w:rsidRPr="00AD172F">
        <w:rPr>
          <w:b/>
          <w:i/>
        </w:rPr>
        <w:t>human error</w:t>
      </w:r>
      <w:r w:rsidRPr="00AD172F">
        <w:t>.</w:t>
      </w:r>
    </w:p>
    <w:p w14:paraId="1E4DC7FB" w14:textId="77777777" w:rsidR="002B50C7" w:rsidRDefault="002B50C7" w:rsidP="002B50C7"/>
    <w:p w14:paraId="28FD9C8F" w14:textId="77777777" w:rsidR="002B50C7" w:rsidRDefault="002B50C7" w:rsidP="002B50C7">
      <w:pPr>
        <w:ind w:firstLine="0"/>
      </w:pPr>
    </w:p>
    <w:p w14:paraId="246BF284" w14:textId="28118A5F" w:rsidR="002B50C7" w:rsidRPr="00110763" w:rsidRDefault="002B50C7" w:rsidP="002B50C7">
      <w:pPr>
        <w:pStyle w:val="STTSJudulSubBab"/>
        <w:numPr>
          <w:ilvl w:val="0"/>
          <w:numId w:val="18"/>
        </w:numPr>
        <w:ind w:hanging="720"/>
        <w:rPr>
          <w:sz w:val="24"/>
          <w:szCs w:val="24"/>
        </w:rPr>
      </w:pPr>
      <w:bookmarkStart w:id="44" w:name="_Toc124444512"/>
      <w:r>
        <w:lastRenderedPageBreak/>
        <w:t>Hasil Analisis</w:t>
      </w:r>
      <w:bookmarkStart w:id="45" w:name="_Hlk123850817"/>
      <w:bookmarkEnd w:id="44"/>
    </w:p>
    <w:bookmarkEnd w:id="45"/>
    <w:p w14:paraId="5C438040" w14:textId="77777777" w:rsidR="002B50C7" w:rsidRDefault="002B50C7" w:rsidP="002B50C7">
      <w:r>
        <w:t>Dari sistem yang sedang berjalan saat ini pada PT. Adiputro Wirasejati, proses pengerjaan kendaraan menjadi tidak efisien dikarenakan pemasalahan – permalahan pada sub bab 3.3. untuk meminimalisir sektor bisnis terpenting yaitu pada divisi perakitan. Maka dibangunlah sebuah sistem yang mampu membantu divisi tersebut. Selain itu pihak dari divisi perakitan meminta agar sistem yang dibangun dikunci dengan sistem login yang membagi usernya ke dalam beberapa level user dan akses dari database dibagi berdasarkan departemen.</w:t>
      </w:r>
    </w:p>
    <w:p w14:paraId="249C1056" w14:textId="77777777" w:rsidR="002B50C7" w:rsidRPr="00117A9B" w:rsidRDefault="002B50C7" w:rsidP="002B50C7">
      <w:pPr>
        <w:ind w:firstLine="0"/>
      </w:pPr>
    </w:p>
    <w:p w14:paraId="122B7B1A" w14:textId="7B868A26" w:rsidR="002B50C7" w:rsidRPr="008D16EB" w:rsidRDefault="002B50C7" w:rsidP="002B50C7">
      <w:pPr>
        <w:pStyle w:val="STTSJudulSubBab"/>
        <w:numPr>
          <w:ilvl w:val="2"/>
          <w:numId w:val="19"/>
        </w:numPr>
        <w:rPr>
          <w:szCs w:val="24"/>
        </w:rPr>
      </w:pPr>
      <w:bookmarkStart w:id="46" w:name="_Toc124444513"/>
      <w:r w:rsidRPr="008D16EB">
        <w:t>Analisis Sistem Baru</w:t>
      </w:r>
      <w:bookmarkEnd w:id="46"/>
    </w:p>
    <w:p w14:paraId="291E4F57" w14:textId="77777777" w:rsidR="002B50C7" w:rsidRDefault="002B50C7" w:rsidP="002B50C7">
      <w:r>
        <w:t xml:space="preserve">Pada sub-bab ini akan menjelaskan sistem baru yang akan diterapkan di PT. Adiputro Wirasejati. Sistem yang baru akan berbasis aplikasi web yang diharapkan mampu mengganti sistem manual yang lama. Aplikasi website ini akan menjadi solusi dari permasalahan yang terjadi pada alur sistem yang lama. Dengan adanya aplikasi website ini, diharapkan proses pemesanan komponen yang dilakukan pada divisi perakitan dapat menjadi lebih baik. </w:t>
      </w:r>
    </w:p>
    <w:p w14:paraId="0AD68D9B" w14:textId="77777777" w:rsidR="002B50C7" w:rsidRDefault="002B50C7" w:rsidP="002B50C7">
      <w:r>
        <w:t>Dimulai dengan Alur kerja sistem yang baru dimana bertugas untuk memberikan gambaran terkait alur atau gambaran dari cara kerja sistem secara menyeluruh. Disini fokus utama yang menjadi perhatian dari alur kerja sistem yang baru terletak pada konversi spesifikasi SPK ke komponen – komponen. Namun perlu diketahui ada beberapa tahapan yang harus dilalui sebelum memulai proses konversi di sistem yang akan dibangun. Berikut adalah tahapan dari alur kerja sistem.</w:t>
      </w:r>
    </w:p>
    <w:p w14:paraId="64033458" w14:textId="77777777" w:rsidR="002B50C7" w:rsidRPr="000975FC" w:rsidRDefault="002B50C7">
      <w:pPr>
        <w:pStyle w:val="Bulletstyle0"/>
        <w:numPr>
          <w:ilvl w:val="0"/>
          <w:numId w:val="25"/>
        </w:numPr>
        <w:ind w:left="426" w:hanging="426"/>
        <w:rPr>
          <w:b/>
          <w:bCs/>
        </w:rPr>
      </w:pPr>
      <w:r w:rsidRPr="000975FC">
        <w:rPr>
          <w:b/>
          <w:bCs/>
        </w:rPr>
        <w:t>Proses Login</w:t>
      </w:r>
    </w:p>
    <w:p w14:paraId="69FC0748" w14:textId="77777777" w:rsidR="002B50C7" w:rsidRDefault="002B50C7" w:rsidP="002B50C7">
      <w:r>
        <w:t xml:space="preserve">Proses Login Sangatlah sederhana. User hanya perlu memasukan Data berupa username dan Password. Kemudian sistem akan melakukan verifikasi terhadap data yang diinput user. Jika ternyata username dan password ditemukan kesamaan pada database, maka user dapat login dan usernya akan mendapati role sesuai dengan data username dan password yang diinput oleh user. Sebaliknya jika tidak terdapat kesalahan data maka user akan tetap tidak terverifikasi dan tidak bisa masuk ke sistem. User yang belum login tidak dapat melakukan apa – apa di sistem. </w:t>
      </w:r>
    </w:p>
    <w:p w14:paraId="04B043E7" w14:textId="77777777" w:rsidR="002B50C7" w:rsidRDefault="002B50C7" w:rsidP="002B50C7">
      <w:pPr>
        <w:pStyle w:val="Gambar"/>
      </w:pPr>
      <w:r>
        <w:lastRenderedPageBreak/>
        <w:drawing>
          <wp:inline distT="0" distB="0" distL="0" distR="0" wp14:anchorId="65377595" wp14:editId="1BA6AF0C">
            <wp:extent cx="3098755" cy="2867273"/>
            <wp:effectExtent l="19050" t="19050" r="2603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123232" cy="2889921"/>
                    </a:xfrm>
                    <a:prstGeom prst="rect">
                      <a:avLst/>
                    </a:prstGeom>
                    <a:noFill/>
                    <a:ln>
                      <a:solidFill>
                        <a:schemeClr val="bg2">
                          <a:lumMod val="75000"/>
                        </a:schemeClr>
                      </a:solidFill>
                    </a:ln>
                  </pic:spPr>
                </pic:pic>
              </a:graphicData>
            </a:graphic>
          </wp:inline>
        </w:drawing>
      </w:r>
    </w:p>
    <w:p w14:paraId="7929BA39" w14:textId="7AC79284" w:rsidR="002B50C7" w:rsidRDefault="002B50C7" w:rsidP="002B50C7">
      <w:pPr>
        <w:pStyle w:val="GambarDesc"/>
      </w:pPr>
      <w:bookmarkStart w:id="47" w:name="_Toc124434774"/>
      <w:bookmarkStart w:id="48" w:name="_Toc124435128"/>
      <w:bookmarkStart w:id="49" w:name="_Toc124436815"/>
      <w:bookmarkStart w:id="50" w:name="_Toc124436886"/>
      <w:r w:rsidRPr="00EB4FC0">
        <w:t>Gambar 3.</w:t>
      </w:r>
      <w:r>
        <w:t>2</w:t>
      </w:r>
      <w:r w:rsidR="00E243BA">
        <w:br/>
      </w:r>
      <w:r>
        <w:t>Flow Login</w:t>
      </w:r>
      <w:bookmarkEnd w:id="47"/>
      <w:bookmarkEnd w:id="48"/>
      <w:bookmarkEnd w:id="49"/>
      <w:bookmarkEnd w:id="50"/>
    </w:p>
    <w:p w14:paraId="50DA1D95" w14:textId="77777777" w:rsidR="002B50C7" w:rsidRDefault="002B50C7" w:rsidP="002B50C7">
      <w:pPr>
        <w:pStyle w:val="STTSNormalAbstrak"/>
      </w:pPr>
    </w:p>
    <w:p w14:paraId="5AADC727" w14:textId="77777777" w:rsidR="002B50C7" w:rsidRDefault="002B50C7">
      <w:pPr>
        <w:pStyle w:val="Bulletstyle0"/>
        <w:numPr>
          <w:ilvl w:val="0"/>
          <w:numId w:val="25"/>
        </w:numPr>
        <w:ind w:left="426" w:hanging="426"/>
        <w:rPr>
          <w:b/>
          <w:bCs/>
        </w:rPr>
      </w:pPr>
      <w:r w:rsidRPr="000975FC">
        <w:rPr>
          <w:b/>
          <w:bCs/>
        </w:rPr>
        <w:t>Input Database Master</w:t>
      </w:r>
    </w:p>
    <w:p w14:paraId="57BDFDD5" w14:textId="77777777" w:rsidR="002B50C7" w:rsidRDefault="002B50C7" w:rsidP="002B50C7">
      <w:r>
        <w:t xml:space="preserve">Proses Input Master Dimulai dengan user yang terverifikasi melakukan input data master pada form input data master. Data Master Berisikan 2 hal utama yaitu Parameter dan Hasil Kit. Parameter adalah faktor penentu yang digunakan sebagai data yang akan di cross check dengan data spesifikasi yang ada pada SPK perusahaan. Parameter berisikan tipe mobil, model mobil, tinggi mobil, departemen, stall, stock dan new parameter. Khusus untuk new parameter, data parameter yang diisi adalah data selain parameter yang telah disebutkan. Hal ini dikhususkan untuk mengatasi permasalahan spesifikasi SPK yang sangat beragam. Kit nantinya akan diisi dengan kode kit, dan saat begitu diinputkan akan memperlihatkan sekiranya komponen apa saja yang diperlukan berserta jumlahnya. Nanti kit ini adalah hasil saat spesifikasi pada data SPK perusahaan </w:t>
      </w:r>
      <w:r w:rsidRPr="00686848">
        <w:rPr>
          <w:i/>
          <w:iCs/>
        </w:rPr>
        <w:t>matching</w:t>
      </w:r>
      <w:r>
        <w:t xml:space="preserve"> dengan data parameter pada database master Mongo.</w:t>
      </w:r>
    </w:p>
    <w:p w14:paraId="2EBFA5FA" w14:textId="77777777" w:rsidR="002B50C7" w:rsidRDefault="002B50C7" w:rsidP="002B50C7">
      <w:pPr>
        <w:rPr>
          <w:b/>
          <w:bCs/>
        </w:rPr>
      </w:pPr>
      <w:r>
        <w:t xml:space="preserve">Sebelum diinput ke database master, data yang diinput akan dicek terlebih dahulu. Apakah input data master sudah sesuai </w:t>
      </w:r>
      <w:proofErr w:type="gramStart"/>
      <w:r>
        <w:t>prosedur?.</w:t>
      </w:r>
      <w:proofErr w:type="gramEnd"/>
      <w:r>
        <w:t xml:space="preserve"> Jika tidak akan memberikan response gagal ke user. Jika iya maka data akan dicek lagi ke database master yang ada sekarang untuk memastikan apakah data master yang diinput user sudah pernah terdaftar </w:t>
      </w:r>
      <w:proofErr w:type="gramStart"/>
      <w:r>
        <w:t>sebelumnya?.</w:t>
      </w:r>
      <w:proofErr w:type="gramEnd"/>
      <w:r>
        <w:t xml:space="preserve"> Jika terdapat kesamaan data maka sistem akan </w:t>
      </w:r>
      <w:r>
        <w:lastRenderedPageBreak/>
        <w:t>mengirimkan response gagal juga ke user. Namun jika tidak ditemukan kesamaan, maka sistem akan melakukan proses menyimpan ke database master dan sistem akan mengeluarkan response sukses ke user. Hal ini akan berlaku kurang lebih sama dengan cara mengupdate database master yang sudah ada sebelumnya. Semua proses diatas dapat dilihat pada gambar dibawah ini.</w:t>
      </w:r>
    </w:p>
    <w:p w14:paraId="094F3A3F" w14:textId="77777777" w:rsidR="002B50C7" w:rsidRDefault="002B50C7" w:rsidP="002B50C7">
      <w:pPr>
        <w:pStyle w:val="Bulletstyle0"/>
        <w:ind w:left="0" w:firstLine="0"/>
        <w:rPr>
          <w:b/>
          <w:bCs/>
        </w:rPr>
      </w:pPr>
    </w:p>
    <w:p w14:paraId="3F7A2EDF" w14:textId="77777777" w:rsidR="002B50C7" w:rsidRDefault="002B50C7" w:rsidP="002B50C7">
      <w:pPr>
        <w:pStyle w:val="Gambar"/>
      </w:pPr>
      <w:r w:rsidRPr="00080DD7">
        <w:drawing>
          <wp:inline distT="0" distB="0" distL="0" distR="0" wp14:anchorId="649611A2" wp14:editId="6C2F6F7B">
            <wp:extent cx="3371353" cy="3624630"/>
            <wp:effectExtent l="19050" t="19050" r="19685" b="139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380346" cy="3634299"/>
                    </a:xfrm>
                    <a:prstGeom prst="rect">
                      <a:avLst/>
                    </a:prstGeom>
                    <a:noFill/>
                    <a:ln>
                      <a:solidFill>
                        <a:schemeClr val="bg2">
                          <a:lumMod val="75000"/>
                        </a:schemeClr>
                      </a:solidFill>
                    </a:ln>
                  </pic:spPr>
                </pic:pic>
              </a:graphicData>
            </a:graphic>
          </wp:inline>
        </w:drawing>
      </w:r>
    </w:p>
    <w:p w14:paraId="4D64EC64" w14:textId="519724EA" w:rsidR="002B50C7" w:rsidRDefault="002B50C7" w:rsidP="002B50C7">
      <w:pPr>
        <w:pStyle w:val="GambarDesc"/>
      </w:pPr>
      <w:bookmarkStart w:id="51" w:name="_Toc124434775"/>
      <w:bookmarkStart w:id="52" w:name="_Toc124435129"/>
      <w:bookmarkStart w:id="53" w:name="_Toc124436816"/>
      <w:bookmarkStart w:id="54" w:name="_Toc124436887"/>
      <w:r w:rsidRPr="00EB4FC0">
        <w:t>Gambar 3.</w:t>
      </w:r>
      <w:r>
        <w:t>3</w:t>
      </w:r>
      <w:r>
        <w:br/>
        <w:t>Flow Input Master</w:t>
      </w:r>
      <w:bookmarkEnd w:id="51"/>
      <w:bookmarkEnd w:id="52"/>
      <w:bookmarkEnd w:id="53"/>
      <w:bookmarkEnd w:id="54"/>
    </w:p>
    <w:p w14:paraId="33CD87D4" w14:textId="77777777" w:rsidR="002B50C7" w:rsidRDefault="002B50C7" w:rsidP="002B50C7">
      <w:pPr>
        <w:pStyle w:val="Gambar"/>
      </w:pPr>
    </w:p>
    <w:p w14:paraId="6EE09F23" w14:textId="77777777" w:rsidR="002B50C7" w:rsidRDefault="002B50C7">
      <w:pPr>
        <w:pStyle w:val="Bulletstyle0"/>
        <w:numPr>
          <w:ilvl w:val="0"/>
          <w:numId w:val="25"/>
        </w:numPr>
        <w:ind w:left="426" w:hanging="426"/>
        <w:rPr>
          <w:b/>
          <w:bCs/>
        </w:rPr>
      </w:pPr>
      <w:r>
        <w:rPr>
          <w:b/>
          <w:bCs/>
        </w:rPr>
        <w:t>Input SPK untuk konversi ke komponen</w:t>
      </w:r>
    </w:p>
    <w:p w14:paraId="3A45FABA" w14:textId="77777777" w:rsidR="002B50C7" w:rsidRDefault="002B50C7" w:rsidP="002B50C7">
      <w:r>
        <w:t xml:space="preserve">Proses Input SPK untuk dikonversi Dimulai dengan user menginputkan data SPK yang mau di konversikan. Proses input SPK sangat sederhana user hanya perlu memasukkan kode SPK dan stall. Selanjutnya SPK akan diambilkan dari database SPK perusahaan saat ini. Jika tidak ditemukan maka sistem akan mengirimkan response gagal. </w:t>
      </w:r>
    </w:p>
    <w:p w14:paraId="29B07289" w14:textId="77777777" w:rsidR="002B50C7" w:rsidRDefault="002B50C7" w:rsidP="002B50C7">
      <w:r>
        <w:t xml:space="preserve">Data SPK yang telah ditemukan selanjutnya akan di cross check dengan database master. Data SPK yang diambil adalah spesifikasi kemudian dicocokkan dengan data parameter yang ada di master. Jika tidak ditemukan kesamaan maka </w:t>
      </w:r>
      <w:r>
        <w:lastRenderedPageBreak/>
        <w:t>akan diberikan response gagal, sebaliknya jika ditemukan maka sistem akan mengirimkan data kit dan komponennya. Datanya ini nanti siap di print dan user dapat dengan segera melakukan proses pemesanan di gudang. Dibawah ini adalah alur dari proses konversi komponen.</w:t>
      </w:r>
    </w:p>
    <w:p w14:paraId="7126B7C0" w14:textId="77777777" w:rsidR="002B50C7" w:rsidRDefault="002B50C7" w:rsidP="002B50C7">
      <w:pPr>
        <w:rPr>
          <w:b/>
          <w:bCs/>
        </w:rPr>
      </w:pPr>
    </w:p>
    <w:p w14:paraId="7564339D" w14:textId="77777777" w:rsidR="002B50C7" w:rsidRDefault="002B50C7" w:rsidP="002D3031">
      <w:pPr>
        <w:pStyle w:val="Gambar"/>
      </w:pPr>
      <w:r w:rsidRPr="002D3031">
        <w:drawing>
          <wp:inline distT="0" distB="0" distL="0" distR="0" wp14:anchorId="72D4B6A5" wp14:editId="656FC69C">
            <wp:extent cx="4238046" cy="4264781"/>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244051" cy="4270824"/>
                    </a:xfrm>
                    <a:prstGeom prst="rect">
                      <a:avLst/>
                    </a:prstGeom>
                    <a:noFill/>
                    <a:ln>
                      <a:noFill/>
                    </a:ln>
                  </pic:spPr>
                </pic:pic>
              </a:graphicData>
            </a:graphic>
          </wp:inline>
        </w:drawing>
      </w:r>
    </w:p>
    <w:p w14:paraId="201CF969" w14:textId="12093773" w:rsidR="002B50C7" w:rsidRPr="002D3031" w:rsidRDefault="002B50C7" w:rsidP="002D3031">
      <w:pPr>
        <w:pStyle w:val="GambarDesc"/>
      </w:pPr>
      <w:bookmarkStart w:id="55" w:name="_Toc124434776"/>
      <w:bookmarkStart w:id="56" w:name="_Toc124435130"/>
      <w:bookmarkStart w:id="57" w:name="_Toc124436817"/>
      <w:bookmarkStart w:id="58" w:name="_Toc124436888"/>
      <w:r w:rsidRPr="002D3031">
        <w:t>Gambar 3.4</w:t>
      </w:r>
      <w:r w:rsidRPr="002D3031">
        <w:br/>
        <w:t xml:space="preserve">Flow Input dan </w:t>
      </w:r>
      <w:r w:rsidR="0009151A">
        <w:t>K</w:t>
      </w:r>
      <w:r w:rsidRPr="002D3031">
        <w:t>onversi</w:t>
      </w:r>
      <w:bookmarkEnd w:id="55"/>
      <w:bookmarkEnd w:id="56"/>
      <w:bookmarkEnd w:id="57"/>
      <w:bookmarkEnd w:id="58"/>
    </w:p>
    <w:p w14:paraId="1298EFDD" w14:textId="77777777" w:rsidR="002B50C7" w:rsidRDefault="002B50C7" w:rsidP="002B50C7"/>
    <w:p w14:paraId="1036A60A" w14:textId="77777777" w:rsidR="002B50C7" w:rsidRDefault="002B50C7" w:rsidP="002B50C7">
      <w:r>
        <w:t>Sistem yang baru akan didesain menggunakan sistem satu pintu yang mengharuskan user melakukan login terlebih dahulu di halaman login yang telah disediakan nantinya. User yang tidak atau belum melakukan proses login hanya mampu melihat halaman home dan tidak bisa melakukan apa – apa. Sebaliknya user yang telah melakukan login dan terverifikasi dapat melakukan banyak hal. Pada sistem yang baru ini user sistem akan dibagi ke dalam 3 level user dengan kemampuan sebagai berikut:</w:t>
      </w:r>
    </w:p>
    <w:p w14:paraId="1B8C7C51" w14:textId="77777777" w:rsidR="002B50C7" w:rsidRPr="001471AC" w:rsidRDefault="002B50C7" w:rsidP="002B50C7">
      <w:pPr>
        <w:pStyle w:val="BulletSubabAlphabet"/>
      </w:pPr>
      <w:r w:rsidRPr="001471AC">
        <w:lastRenderedPageBreak/>
        <w:t>Super Admin</w:t>
      </w:r>
    </w:p>
    <w:p w14:paraId="7789E91E" w14:textId="77777777" w:rsidR="002B50C7" w:rsidRPr="00DD65E5" w:rsidRDefault="002B50C7" w:rsidP="002B50C7">
      <w:r>
        <w:t xml:space="preserve">Super Admin merupakan role dengan kemampuan tertinggi. Artinya, role super admin bisa memegang kendali atas kedua role lainnya. Role ini berada di level paling tinggi jika diliat berdasarkan hirarki sebuah sistem. Role Super Admin juga yang akan mengatur role lain. Berikut merupakan fitur – fitur yang ada pada role super admin: </w:t>
      </w:r>
    </w:p>
    <w:p w14:paraId="00C11EDC" w14:textId="77777777" w:rsidR="002B50C7" w:rsidRDefault="002B50C7" w:rsidP="002B50C7">
      <w:pPr>
        <w:pStyle w:val="BulletStyle"/>
      </w:pPr>
      <w:r w:rsidRPr="00BA0D60">
        <w:t>Manajemen</w:t>
      </w:r>
      <w:r w:rsidRPr="001123C3">
        <w:t xml:space="preserve"> user</w:t>
      </w:r>
    </w:p>
    <w:p w14:paraId="0BC99440" w14:textId="77777777" w:rsidR="002B50C7" w:rsidRDefault="002B50C7" w:rsidP="002B50C7">
      <w:pPr>
        <w:pStyle w:val="BulletParagraphwithoutindent"/>
      </w:pPr>
      <w:r>
        <w:t xml:space="preserve">Manajemen user merupakan fitur utama dari role super admin. Fitur ini memberikan user dengan role super admin untuk melakukan manajemen akun pada aplikasi. User lain yang memiliki role selain super admin tidak dapat mengakses fitur ini. Hal ini dimaksudkan untuk memberikan kemudahan dalam mengorganisir akun – akun dalam website. Fitur ini memungkinkan seorang Super Admin untuk: </w:t>
      </w:r>
    </w:p>
    <w:p w14:paraId="4F4902D0" w14:textId="77777777" w:rsidR="002B50C7" w:rsidRPr="00321CD7" w:rsidRDefault="002B50C7" w:rsidP="002B50C7">
      <w:pPr>
        <w:pStyle w:val="BulletStyleLevel2"/>
      </w:pPr>
      <w:r w:rsidRPr="00321CD7">
        <w:t>Menghapus user yang sudah ada</w:t>
      </w:r>
    </w:p>
    <w:p w14:paraId="3EFDC74F" w14:textId="77777777" w:rsidR="002B50C7" w:rsidRPr="00321CD7" w:rsidRDefault="002B50C7" w:rsidP="002B50C7">
      <w:pPr>
        <w:pStyle w:val="BulletStyleLevel2"/>
      </w:pPr>
      <w:r w:rsidRPr="00321CD7">
        <w:t>Mengubah detail dari user yang sudah ada</w:t>
      </w:r>
    </w:p>
    <w:p w14:paraId="28D3E67C" w14:textId="77777777" w:rsidR="002B50C7" w:rsidRPr="00321CD7" w:rsidRDefault="002B50C7" w:rsidP="002B50C7">
      <w:pPr>
        <w:pStyle w:val="BulletStyleLevel2"/>
      </w:pPr>
      <w:r w:rsidRPr="00321CD7">
        <w:t>Mengubah role dari user yang sudah ada</w:t>
      </w:r>
    </w:p>
    <w:p w14:paraId="643DF325" w14:textId="77777777" w:rsidR="002B50C7" w:rsidRDefault="002B50C7" w:rsidP="002B50C7">
      <w:pPr>
        <w:pStyle w:val="BulletStyleLevel2"/>
      </w:pPr>
      <w:r>
        <w:t>Registrasi user baru</w:t>
      </w:r>
    </w:p>
    <w:p w14:paraId="37A5B2F3" w14:textId="77777777" w:rsidR="002B50C7" w:rsidRPr="00343DBC" w:rsidRDefault="002B50C7" w:rsidP="002B50C7">
      <w:pPr>
        <w:pStyle w:val="BulletParagraphwithoutindent"/>
      </w:pPr>
      <w:r>
        <w:t>Fitur lain dari role Super Admin adalah melakukan registrasi user baru. Dimana fitur ini berfungsi untuk membuat user baru yang dapat digunakan dalam akses login nantinya. Disaat yang bersamaan user akan diberikan role sesuai dengan kebutuhan pekerjaan. Selain itu pastinya user tadi akan ditempatkan dalam sebuah departemen yang bertujuan untuk membatasi akses akun supaya tidak mengakses data pada departemen lain.</w:t>
      </w:r>
    </w:p>
    <w:p w14:paraId="6ACEEC51" w14:textId="77777777" w:rsidR="002B50C7" w:rsidRDefault="002B50C7" w:rsidP="002B50C7">
      <w:pPr>
        <w:pStyle w:val="BulletStyle"/>
      </w:pPr>
      <w:r>
        <w:t>Manajemen departemen</w:t>
      </w:r>
    </w:p>
    <w:p w14:paraId="1F4CC9AD" w14:textId="77777777" w:rsidR="002B50C7" w:rsidRPr="00677096" w:rsidRDefault="002B50C7" w:rsidP="002B50C7">
      <w:pPr>
        <w:pStyle w:val="BulletParagraphwithoutindent"/>
      </w:pPr>
      <w:r>
        <w:t>Fitur ketiga dari role Super Admin adalah melakukan manajemen departemen. Manajemen departemen dilakukan untuk mengatur pekerjaan dari setiap user yang ada. Departemen disini bertujuan untuk mengelompokkan akun nantinya sekaligus mengatur akses database pada masing – masing departemen. Disini super admin mampu menambah, mengedit departemen yang sudah ada dan menghapus departemen (dengan beberapa ketentuan khusus) serta mengatur akses database pada masing - masing departemen.</w:t>
      </w:r>
    </w:p>
    <w:p w14:paraId="5FE1BB33" w14:textId="77777777" w:rsidR="002B50C7" w:rsidRDefault="002B50C7" w:rsidP="002B50C7">
      <w:pPr>
        <w:pStyle w:val="BulletStyle"/>
      </w:pPr>
      <w:r>
        <w:lastRenderedPageBreak/>
        <w:t>Input data ke database utama</w:t>
      </w:r>
    </w:p>
    <w:p w14:paraId="71D78D0F" w14:textId="77777777" w:rsidR="002B50C7" w:rsidRPr="0007652F" w:rsidRDefault="002B50C7" w:rsidP="002B50C7">
      <w:pPr>
        <w:pStyle w:val="BulletParagraphwithoutindent"/>
        <w:rPr>
          <w:vertAlign w:val="subscript"/>
        </w:rPr>
      </w:pPr>
      <w:r>
        <w:t>Fitur keempat dari Role Super Admin adalah melakukan input data ke database utama dari PT. Adiputro Wirasejati. Fitur ini memungkinkan seorang Super Admin untuk melakukan input data – data master menuju database utama. Data – data master berisi seluruh data pemesanan dan komponen – komponen berupa kode SPK yang diperlukan dalam proses produksi.</w:t>
      </w:r>
    </w:p>
    <w:p w14:paraId="754B6A1D" w14:textId="77777777" w:rsidR="002B50C7" w:rsidRDefault="002B50C7" w:rsidP="002B50C7">
      <w:pPr>
        <w:pStyle w:val="BulletStyle"/>
      </w:pPr>
      <w:r>
        <w:t>Tarik data dari Kode Surat Perintah Kerja</w:t>
      </w:r>
    </w:p>
    <w:p w14:paraId="6932C980" w14:textId="77777777" w:rsidR="002B50C7" w:rsidRDefault="002B50C7" w:rsidP="002B50C7">
      <w:pPr>
        <w:pStyle w:val="BulletParagraphwithoutindent"/>
      </w:pPr>
      <w:r>
        <w:t xml:space="preserve">Fitur tarik data dari Kode Surat Perintah Kerja merupakan fitur kelima dari role Super Admin. Fitur tarik data dari Surat Perintah Kerja bertujuan untuk menampilkan seluruh data yang tersimpan dalam Surat Perintah Kerja. Saat nomor Surat Perintah Kerja sudah di masukkan, kolom – kolom komponen akan terisi secara otomatis. Super Admin bisa menghapus, mengganti, dan menambahkan komponen yang sudah ada. </w:t>
      </w:r>
    </w:p>
    <w:p w14:paraId="5C693427" w14:textId="77777777" w:rsidR="002B50C7" w:rsidRDefault="002B50C7" w:rsidP="002B50C7">
      <w:pPr>
        <w:pStyle w:val="BulletStyle"/>
      </w:pPr>
      <w:r>
        <w:t>Order komponen dari Surat Perintah Kerja</w:t>
      </w:r>
    </w:p>
    <w:p w14:paraId="4B029149" w14:textId="77777777" w:rsidR="002B50C7" w:rsidRPr="00BD1DC2" w:rsidRDefault="002B50C7" w:rsidP="002B50C7">
      <w:pPr>
        <w:pStyle w:val="BulletParagraphwithoutindent"/>
      </w:pPr>
      <w:r>
        <w:t>Fitur ini merupakan fitur yang sangat penting pada aplikasi website ini. Setelah melakukan penarikan data dari Surat Perintah Kerja, Super Admin dapat melakukan proses pemesanan agar komponen, kit, atau mesin kendaraan bisa segera dikirimkan dari divisi gudang ke divisi perakitan. Fitur ini akan berjalan secara otomatis saat tombol print list komponen ditekan. Hasil print list komponen tadi akan dipakai sebagai dasar dalam melakukan proses pemesanan barang komponen.</w:t>
      </w:r>
    </w:p>
    <w:p w14:paraId="3C8C848C" w14:textId="77777777" w:rsidR="002B50C7" w:rsidRDefault="002B50C7" w:rsidP="002B50C7">
      <w:pPr>
        <w:pStyle w:val="BulletStyle"/>
      </w:pPr>
      <w:r>
        <w:t>History input kode Surat Perintah Kerja</w:t>
      </w:r>
    </w:p>
    <w:p w14:paraId="75C5BF54" w14:textId="77777777" w:rsidR="002B50C7" w:rsidRDefault="002B50C7" w:rsidP="002B50C7">
      <w:pPr>
        <w:pStyle w:val="BulletParagraphwithoutindent"/>
      </w:pPr>
      <w:r>
        <w:t>Fitur terakhir dari user Super Admin adalah melihat history dari input kode Surat Perintah Kerja yang dulunya dilakukan dan memiliki status berhasil. Fitur ini akan memberikan daftar histori dari seluruh user admin yang telah melakukan input kode Surat Perintah Kerja. Fitur ini menjadi penting bagi karena Super Admin perlu melakukan pengawasan terhadap seluruh admin dalam melakukan input kode Surat Perintah Kerja. Disini super admin memiliki kemampuan untuk mengecek history input kode SPK yang salah dan menghapusnya.</w:t>
      </w:r>
    </w:p>
    <w:p w14:paraId="3E49FCDE" w14:textId="77777777" w:rsidR="002B50C7" w:rsidRDefault="002B50C7" w:rsidP="002B50C7">
      <w:pPr>
        <w:pStyle w:val="Bulletstyle0"/>
        <w:ind w:firstLine="0"/>
      </w:pPr>
    </w:p>
    <w:p w14:paraId="7D8CFC3D" w14:textId="77777777" w:rsidR="002D3031" w:rsidRDefault="002B50C7" w:rsidP="002D3031">
      <w:pPr>
        <w:pStyle w:val="Gambar"/>
      </w:pPr>
      <w:bookmarkStart w:id="59" w:name="_Toc124434777"/>
      <w:bookmarkStart w:id="60" w:name="_Toc124435131"/>
      <w:r w:rsidRPr="002D3031">
        <w:lastRenderedPageBreak/>
        <w:drawing>
          <wp:inline distT="0" distB="0" distL="0" distR="0" wp14:anchorId="0C233374" wp14:editId="3D79A861">
            <wp:extent cx="2689130" cy="3042202"/>
            <wp:effectExtent l="19050" t="19050" r="16510" b="2540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746944" cy="3107606"/>
                    </a:xfrm>
                    <a:prstGeom prst="rect">
                      <a:avLst/>
                    </a:prstGeom>
                    <a:noFill/>
                    <a:ln>
                      <a:solidFill>
                        <a:schemeClr val="bg2">
                          <a:lumMod val="75000"/>
                        </a:schemeClr>
                      </a:solidFill>
                    </a:ln>
                  </pic:spPr>
                </pic:pic>
              </a:graphicData>
            </a:graphic>
          </wp:inline>
        </w:drawing>
      </w:r>
    </w:p>
    <w:p w14:paraId="37769429" w14:textId="29A378EE" w:rsidR="002B50C7" w:rsidRDefault="002B50C7" w:rsidP="002D3031">
      <w:pPr>
        <w:pStyle w:val="GambarDesc"/>
      </w:pPr>
      <w:bookmarkStart w:id="61" w:name="_Toc124436818"/>
      <w:bookmarkStart w:id="62" w:name="_Toc124436889"/>
      <w:r w:rsidRPr="00EB4FC0">
        <w:t>Gambar 3.</w:t>
      </w:r>
      <w:r w:rsidR="002D3031">
        <w:t>5</w:t>
      </w:r>
      <w:r w:rsidRPr="00EB4FC0">
        <w:br/>
        <w:t>Use Case Role Super Admin</w:t>
      </w:r>
      <w:bookmarkEnd w:id="59"/>
      <w:bookmarkEnd w:id="60"/>
      <w:bookmarkEnd w:id="61"/>
      <w:bookmarkEnd w:id="62"/>
    </w:p>
    <w:p w14:paraId="5B1EB59F" w14:textId="77777777" w:rsidR="002B50C7" w:rsidRDefault="002B50C7" w:rsidP="002B50C7"/>
    <w:p w14:paraId="442A6E9A" w14:textId="77777777" w:rsidR="002B50C7" w:rsidRPr="004F1ED4" w:rsidRDefault="002B50C7" w:rsidP="002B50C7">
      <w:pPr>
        <w:pStyle w:val="BulletSubabAlphabet"/>
      </w:pPr>
      <w:r w:rsidRPr="004F1ED4">
        <w:t>Admin</w:t>
      </w:r>
    </w:p>
    <w:p w14:paraId="2AE1DB9E" w14:textId="77777777" w:rsidR="002B50C7" w:rsidRDefault="002B50C7" w:rsidP="002B50C7">
      <w:r>
        <w:t xml:space="preserve">Admin merupakan role kedua yang ada di aplikasi website PT. Adiputro Wirasejati. Role Admin memiliki beberapa fitur yang penting dalam proses produksi. Role Admin berada satu tingkat dibawah role Super Admin. Berikut merupakan fitur – fitur yang ada pada role admin: </w:t>
      </w:r>
    </w:p>
    <w:p w14:paraId="35B315CA" w14:textId="77777777" w:rsidR="002B50C7" w:rsidRPr="00BA0D60" w:rsidRDefault="002B50C7" w:rsidP="002B50C7">
      <w:pPr>
        <w:pStyle w:val="BulletStyle"/>
      </w:pPr>
      <w:r w:rsidRPr="00BA0D60">
        <w:t>Input data ke database utama</w:t>
      </w:r>
    </w:p>
    <w:p w14:paraId="3257B49C" w14:textId="77777777" w:rsidR="002B50C7" w:rsidRPr="000905E8" w:rsidRDefault="002B50C7" w:rsidP="002B50C7">
      <w:pPr>
        <w:pStyle w:val="BulletParagraphwithoutindent"/>
      </w:pPr>
      <w:r>
        <w:t>Fitur pertama dari role Admin adalah melakukan input data ke database utama dari PT. Adiputro Wirasejati. Fitur ini memungkinkan seorang Admin untuk melakukan input data – data master menuju database utama. Data – data master berisi seluruh data pemesanan dan komponen – komponen berupa kode SPK yang diperlukan dalam proses produksi.</w:t>
      </w:r>
    </w:p>
    <w:p w14:paraId="69B8906C" w14:textId="77777777" w:rsidR="002B50C7" w:rsidRPr="00BA0D60" w:rsidRDefault="002B50C7" w:rsidP="002B50C7">
      <w:pPr>
        <w:pStyle w:val="BulletStyle"/>
      </w:pPr>
      <w:r w:rsidRPr="00BA0D60">
        <w:t>Tarik data dari Kode Surat Perintah Kerja</w:t>
      </w:r>
    </w:p>
    <w:p w14:paraId="68897193" w14:textId="77777777" w:rsidR="002B50C7" w:rsidRDefault="002B50C7" w:rsidP="002B50C7">
      <w:pPr>
        <w:pStyle w:val="BulletParagraphwithoutindent"/>
        <w:widowControl w:val="0"/>
        <w:ind w:left="425"/>
      </w:pPr>
      <w:r>
        <w:t xml:space="preserve">Fitur tarik data dari Kode Surat Perintah Kerja merupakan fitur kedua dari role Admin. Fitur ini bertujuan untuk menampilkan seluruh data yang tersimpan dalam Surat Perintah Kerja. Saat nomor Surat Perintah Kerja sudah di masukkan, kolom – kolom komponen akan terisi secara otomatis. Super Admin bisa menghapus, mengganti, dan menambahkan komponen yang sudah ada. </w:t>
      </w:r>
    </w:p>
    <w:p w14:paraId="7BD6F548" w14:textId="77777777" w:rsidR="002B50C7" w:rsidRPr="00BA0D60" w:rsidRDefault="002B50C7" w:rsidP="002B50C7">
      <w:pPr>
        <w:pStyle w:val="BulletStyle"/>
      </w:pPr>
      <w:r w:rsidRPr="00BA0D60">
        <w:lastRenderedPageBreak/>
        <w:t>Order komponen dari Surat Perintah Kerja</w:t>
      </w:r>
    </w:p>
    <w:p w14:paraId="008CC60B" w14:textId="77777777" w:rsidR="002B50C7" w:rsidRPr="001A3990" w:rsidRDefault="002B50C7" w:rsidP="002B50C7">
      <w:pPr>
        <w:pStyle w:val="BulletParagraphMoreThan1"/>
        <w:ind w:firstLine="0"/>
      </w:pPr>
      <w:r w:rsidRPr="001A3990">
        <w:t>Fitur ini merupakan fitur yang sangat penting pada aplikasi website ini. Setelah melakukan penarikan data dari Surat Perintah Kerja, Admin dapat melakukan order agar komponen, kit, atau mesin kendaraan bisa dikirimkan dari divisi gudang ke divisi perakitan. Fitur ini akan berjalan secara otomatis saat tombol print list komponen ditekan.</w:t>
      </w:r>
      <w:r>
        <w:t xml:space="preserve"> Master yang dibuat pada database utama harus ada dan sesuai dengan parameter – parameter yang terdapat pada surat perintah kerja untuk membuat fitur ini berfungsi dengan baik. </w:t>
      </w:r>
    </w:p>
    <w:p w14:paraId="33964347" w14:textId="77777777" w:rsidR="002B50C7" w:rsidRPr="00BA0D60" w:rsidRDefault="002B50C7" w:rsidP="002B50C7">
      <w:pPr>
        <w:pStyle w:val="BulletStyle"/>
      </w:pPr>
      <w:r w:rsidRPr="00BA0D60">
        <w:t>History input kode Surat Perintah Kerja</w:t>
      </w:r>
    </w:p>
    <w:p w14:paraId="269FC5E0" w14:textId="77777777" w:rsidR="002B50C7" w:rsidRDefault="002B50C7" w:rsidP="002B50C7">
      <w:pPr>
        <w:pStyle w:val="BulletParagraphMoreThan1"/>
        <w:ind w:firstLine="0"/>
      </w:pPr>
      <w:r w:rsidRPr="001A3990">
        <w:t>Fitur terakhir dari user Admin adalah melihat history input kode Surat Perintah Kerja. Fitur ini akan memberikan daftar histori dari seluruh user admin yang telah melakukan input kode Surat Perintah Kerja. Fitur ini menjadi penting bagi karena Admin perlu melakukan pengawasan terhadap seluruh admin dalam melakukan input kode Surat Perintah Kerja.</w:t>
      </w:r>
      <w:r>
        <w:t xml:space="preserve"> Di role admin, hostory yang salah input tidak dapat dihapus.</w:t>
      </w:r>
    </w:p>
    <w:p w14:paraId="5A76E180" w14:textId="77777777" w:rsidR="002B50C7" w:rsidRPr="001A3990" w:rsidRDefault="002B50C7" w:rsidP="002B50C7">
      <w:pPr>
        <w:pStyle w:val="BulletParagraphMoreThan1"/>
        <w:ind w:firstLine="0"/>
      </w:pPr>
    </w:p>
    <w:p w14:paraId="0BB1CED1" w14:textId="77777777" w:rsidR="002D3031" w:rsidRDefault="002B50C7" w:rsidP="002D3031">
      <w:pPr>
        <w:pStyle w:val="Gambar"/>
      </w:pPr>
      <w:bookmarkStart w:id="63" w:name="_Toc124434778"/>
      <w:bookmarkStart w:id="64" w:name="_Toc124435132"/>
      <w:r w:rsidRPr="002D3031">
        <w:drawing>
          <wp:inline distT="0" distB="0" distL="0" distR="0" wp14:anchorId="7F3D76C3" wp14:editId="74021BC3">
            <wp:extent cx="3053715" cy="2286000"/>
            <wp:effectExtent l="19050" t="19050" r="13335" b="190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053715" cy="2286000"/>
                    </a:xfrm>
                    <a:prstGeom prst="rect">
                      <a:avLst/>
                    </a:prstGeom>
                    <a:noFill/>
                    <a:ln>
                      <a:solidFill>
                        <a:schemeClr val="bg2">
                          <a:lumMod val="75000"/>
                        </a:schemeClr>
                      </a:solidFill>
                    </a:ln>
                  </pic:spPr>
                </pic:pic>
              </a:graphicData>
            </a:graphic>
          </wp:inline>
        </w:drawing>
      </w:r>
    </w:p>
    <w:p w14:paraId="1DB5D9C2" w14:textId="7891C5AF" w:rsidR="002B50C7" w:rsidRDefault="002B50C7" w:rsidP="002B50C7">
      <w:pPr>
        <w:pStyle w:val="GambarDesc"/>
      </w:pPr>
      <w:bookmarkStart w:id="65" w:name="_Toc124436819"/>
      <w:bookmarkStart w:id="66" w:name="_Toc124436890"/>
      <w:r w:rsidRPr="00EB4FC0">
        <w:t>Gambar 3.</w:t>
      </w:r>
      <w:r w:rsidR="002D3031">
        <w:t>6</w:t>
      </w:r>
      <w:r w:rsidRPr="00EB4FC0">
        <w:br/>
        <w:t>Use Case Role Admin</w:t>
      </w:r>
      <w:bookmarkEnd w:id="63"/>
      <w:bookmarkEnd w:id="64"/>
      <w:bookmarkEnd w:id="65"/>
      <w:bookmarkEnd w:id="66"/>
    </w:p>
    <w:p w14:paraId="646FB8FF" w14:textId="77777777" w:rsidR="002B50C7" w:rsidRDefault="002B50C7" w:rsidP="002B50C7">
      <w:pPr>
        <w:pStyle w:val="Bulletstyle0"/>
        <w:ind w:firstLine="0"/>
      </w:pPr>
    </w:p>
    <w:p w14:paraId="2D190074" w14:textId="77777777" w:rsidR="002B50C7" w:rsidRPr="004F1ED4" w:rsidRDefault="002B50C7" w:rsidP="002B50C7">
      <w:pPr>
        <w:pStyle w:val="BulletSubabAlphabet"/>
      </w:pPr>
      <w:r w:rsidRPr="004F1ED4">
        <w:t>Staff</w:t>
      </w:r>
    </w:p>
    <w:p w14:paraId="3333389C" w14:textId="77777777" w:rsidR="002B50C7" w:rsidRDefault="002B50C7" w:rsidP="002B50C7">
      <w:r>
        <w:t xml:space="preserve">Staff merupakan role ketiga yang ada di aplikasi website PT. Adiputro Wirasejati. Role Staff memiliki fitur paling sedikit bila dibandingkan dengan dua role lainnya. Role staff biasanya akan digunakan untuk karyawan lapangan dan </w:t>
      </w:r>
      <w:r>
        <w:lastRenderedPageBreak/>
        <w:t xml:space="preserve">tentu saja memiliki akses level yang secukupnya. Berikut merupakan fitur – fitur yang ada pada role </w:t>
      </w:r>
      <w:proofErr w:type="gramStart"/>
      <w:r>
        <w:t>staff :</w:t>
      </w:r>
      <w:proofErr w:type="gramEnd"/>
      <w:r>
        <w:t xml:space="preserve"> </w:t>
      </w:r>
    </w:p>
    <w:p w14:paraId="4F0F83AD" w14:textId="77777777" w:rsidR="002B50C7" w:rsidRDefault="002B50C7" w:rsidP="002B50C7">
      <w:pPr>
        <w:pStyle w:val="BulletStyle"/>
      </w:pPr>
      <w:r>
        <w:t>Tarik data dari Kode Surat Perintah Kerja</w:t>
      </w:r>
    </w:p>
    <w:p w14:paraId="213B56DF" w14:textId="77777777" w:rsidR="002B50C7" w:rsidRPr="001A3990" w:rsidRDefault="002B50C7" w:rsidP="002B50C7">
      <w:pPr>
        <w:pStyle w:val="BulletParagraphMoreThan1"/>
        <w:ind w:firstLine="0"/>
      </w:pPr>
      <w:r w:rsidRPr="001A3990">
        <w:t>Fitur tarik data dari Kode Surat Perintah Kerja merupakan fitur pertama dari role Staff. Fitur tarik data dari Surat Perintah Kerja</w:t>
      </w:r>
      <w:r>
        <w:t xml:space="preserve"> (SPK)</w:t>
      </w:r>
      <w:r w:rsidRPr="001A3990">
        <w:t xml:space="preserve"> bertujuan untuk menampilkan seluruh data yang tersimpan dalam </w:t>
      </w:r>
      <w:r>
        <w:t>SPK</w:t>
      </w:r>
      <w:r w:rsidRPr="001A3990">
        <w:t xml:space="preserve">. Saat nomor Surat Perintah Kerja sudah di masukkan, kolom – kolom komponen akan terisi secara otomatis. Super Admin bisa menghapus, mengganti, dan menambahkan komponen yang sudah ada. </w:t>
      </w:r>
    </w:p>
    <w:p w14:paraId="7C806660" w14:textId="77777777" w:rsidR="002B50C7" w:rsidRDefault="002B50C7" w:rsidP="002B50C7">
      <w:pPr>
        <w:pStyle w:val="BulletStyle"/>
      </w:pPr>
      <w:r>
        <w:t>Order komponen dari Surat Perintah Kerja</w:t>
      </w:r>
    </w:p>
    <w:p w14:paraId="64E46802" w14:textId="77777777" w:rsidR="002B50C7" w:rsidRPr="001A3990" w:rsidRDefault="002B50C7" w:rsidP="002B50C7">
      <w:pPr>
        <w:pStyle w:val="BulletParagraphMoreThan1"/>
        <w:ind w:left="425" w:firstLine="0"/>
      </w:pPr>
      <w:r w:rsidRPr="001A3990">
        <w:t>Fitur ini merupakan fitur yang sangat penting pada aplikasi website ini. Setelah melakukan penarikan data dari Surat Perintah Kerja, Staff dapat melakukan order agar komponen, kit, atau mesin kendaraan bisa dikirimkan dari divisi gudang ke divisi perakitan. Fitur ini akan berjalan secara otomatis saat tombol print list komponen ditekan.</w:t>
      </w:r>
      <w:r>
        <w:t xml:space="preserve"> Perlu diingat agar fitur ini berjalan dengan semestinya, master data juga harus sesuai.</w:t>
      </w:r>
    </w:p>
    <w:p w14:paraId="29770DBD" w14:textId="77777777" w:rsidR="002B50C7" w:rsidRDefault="002B50C7" w:rsidP="002B50C7">
      <w:pPr>
        <w:pStyle w:val="BulletStyle"/>
      </w:pPr>
      <w:r>
        <w:t>History input kode Surat Perintah Kerja</w:t>
      </w:r>
    </w:p>
    <w:p w14:paraId="5756CC8C" w14:textId="77777777" w:rsidR="002B50C7" w:rsidRPr="001A3990" w:rsidRDefault="002B50C7" w:rsidP="002B50C7">
      <w:pPr>
        <w:pStyle w:val="BulletParagraphMoreThan1"/>
        <w:ind w:firstLine="0"/>
      </w:pPr>
      <w:r w:rsidRPr="001A3990">
        <w:t>Fitur terakhir dari user Staff adalah melihat history input kode Surat Perintah Kerja. Fitur ini akan memberikan daftar histori dari seluruh user admin yang telah melakukan input kode Surat Perintah Kerja. Fitur ini menjadi penting bagi karena Admin perlu melakukan pengawasan terhadap seluruh admin dalam melakukan input kode Surat Perintah Kerja.</w:t>
      </w:r>
      <w:r>
        <w:t xml:space="preserve"> Di role </w:t>
      </w:r>
      <w:proofErr w:type="gramStart"/>
      <w:r>
        <w:t>staff ,</w:t>
      </w:r>
      <w:proofErr w:type="gramEnd"/>
      <w:r>
        <w:t xml:space="preserve"> sama halnya dengan role admin, history yang salah input tidak dapat dihapus.</w:t>
      </w:r>
    </w:p>
    <w:p w14:paraId="37F1FC3D" w14:textId="77777777" w:rsidR="002B50C7" w:rsidRDefault="002B50C7" w:rsidP="002B50C7">
      <w:pPr>
        <w:pStyle w:val="Bulletstyle0"/>
        <w:ind w:firstLine="0"/>
      </w:pPr>
    </w:p>
    <w:p w14:paraId="05F8BCA5" w14:textId="77777777" w:rsidR="002D3031" w:rsidRDefault="002B50C7" w:rsidP="002D3031">
      <w:pPr>
        <w:pStyle w:val="Gambar"/>
      </w:pPr>
      <w:bookmarkStart w:id="67" w:name="_Toc124434779"/>
      <w:bookmarkStart w:id="68" w:name="_Toc124435133"/>
      <w:r>
        <w:drawing>
          <wp:inline distT="0" distB="0" distL="0" distR="0" wp14:anchorId="0FEFEAAC" wp14:editId="5F1A96D5">
            <wp:extent cx="2589252" cy="1426269"/>
            <wp:effectExtent l="19050" t="19050" r="20955" b="215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618177" cy="1442202"/>
                    </a:xfrm>
                    <a:prstGeom prst="rect">
                      <a:avLst/>
                    </a:prstGeom>
                    <a:noFill/>
                    <a:ln>
                      <a:solidFill>
                        <a:schemeClr val="bg2">
                          <a:lumMod val="75000"/>
                        </a:schemeClr>
                      </a:solidFill>
                    </a:ln>
                  </pic:spPr>
                </pic:pic>
              </a:graphicData>
            </a:graphic>
          </wp:inline>
        </w:drawing>
      </w:r>
    </w:p>
    <w:p w14:paraId="596680C8" w14:textId="062C4DA2" w:rsidR="002B50C7" w:rsidRPr="001E5649" w:rsidRDefault="002B50C7" w:rsidP="002B50C7">
      <w:pPr>
        <w:pStyle w:val="GambarDesc"/>
      </w:pPr>
      <w:bookmarkStart w:id="69" w:name="_Toc124436820"/>
      <w:bookmarkStart w:id="70" w:name="_Toc124436891"/>
      <w:r>
        <w:t>Gambar 3.</w:t>
      </w:r>
      <w:r w:rsidR="002D3031">
        <w:t>7</w:t>
      </w:r>
      <w:r>
        <w:br/>
        <w:t>Use Case Role Staff</w:t>
      </w:r>
      <w:bookmarkEnd w:id="67"/>
      <w:bookmarkEnd w:id="68"/>
      <w:bookmarkEnd w:id="69"/>
      <w:bookmarkEnd w:id="70"/>
    </w:p>
    <w:p w14:paraId="4C676394" w14:textId="2A3519E4" w:rsidR="002B50C7" w:rsidRPr="00EB4FC0" w:rsidRDefault="002B50C7" w:rsidP="002B50C7">
      <w:pPr>
        <w:pStyle w:val="STTSJudulSubBab"/>
        <w:numPr>
          <w:ilvl w:val="2"/>
          <w:numId w:val="19"/>
        </w:numPr>
        <w:rPr>
          <w:szCs w:val="24"/>
        </w:rPr>
      </w:pPr>
      <w:bookmarkStart w:id="71" w:name="_Toc124444514"/>
      <w:r>
        <w:lastRenderedPageBreak/>
        <w:t>Keunggulan Sistem Baru</w:t>
      </w:r>
      <w:bookmarkEnd w:id="71"/>
    </w:p>
    <w:p w14:paraId="35640653" w14:textId="77777777" w:rsidR="002B50C7" w:rsidRDefault="002B50C7" w:rsidP="002B50C7">
      <w:pPr>
        <w:ind w:firstLine="709"/>
        <w:rPr>
          <w:szCs w:val="24"/>
        </w:rPr>
      </w:pPr>
      <w:r>
        <w:rPr>
          <w:szCs w:val="24"/>
        </w:rPr>
        <w:t xml:space="preserve">Pembuatan sebuah sistem yang baru dipastikan untuk memberikan nilai tambah yang lebih baik dibandingkan pada sistem yang lama. Sesuai </w:t>
      </w:r>
      <w:proofErr w:type="gramStart"/>
      <w:r>
        <w:rPr>
          <w:szCs w:val="24"/>
        </w:rPr>
        <w:t>dengan  permasalahan</w:t>
      </w:r>
      <w:proofErr w:type="gramEnd"/>
      <w:r>
        <w:rPr>
          <w:szCs w:val="24"/>
        </w:rPr>
        <w:t xml:space="preserve"> yang telah dijabarkan diatas, pembangunan aplikasi web ini akan memfokuskan pada divisi perakitan. Pastinya banyak manfaat yang akan didapatkan setelah menerapkan sistem yang baru. Beberapa keunggulan yang ditawarkan antara lain:</w:t>
      </w:r>
    </w:p>
    <w:p w14:paraId="595364A9" w14:textId="77777777" w:rsidR="002B50C7" w:rsidRDefault="002B50C7" w:rsidP="002B50C7">
      <w:pPr>
        <w:pStyle w:val="Bulletstyle0"/>
        <w:numPr>
          <w:ilvl w:val="0"/>
          <w:numId w:val="11"/>
        </w:numPr>
        <w:ind w:left="425" w:hanging="425"/>
      </w:pPr>
      <w:r>
        <w:t>Mampu menyajikan data SPK secara real time</w:t>
      </w:r>
    </w:p>
    <w:p w14:paraId="6F497E4F" w14:textId="77777777" w:rsidR="002B50C7" w:rsidRPr="00BA0D60" w:rsidRDefault="002B50C7" w:rsidP="002B50C7">
      <w:pPr>
        <w:pStyle w:val="BulletParagraphwithoutindent"/>
      </w:pPr>
      <w:r w:rsidRPr="00BA0D60">
        <w:t>Dengan penerapan sistem yang baru, data SPK dapat dengan mudah diupdate. Ada beberapa pola bantuan yang ditawarkan yaitu dengan menekan tombol untuk melakukan proses update data atau menunggu data melakukan proses update berdasarkan jadwal jam yang telah ditentukan. Di sistem lama terkadang pihak staff yang melakukan proses input harus melakukan proses konfirmasi pada atasannya untuk mengecek SPK yang baru. Dengan adanya sistem yang baru hal tersebut dapat dieliminasi.</w:t>
      </w:r>
    </w:p>
    <w:p w14:paraId="717F9182" w14:textId="77777777" w:rsidR="002B50C7" w:rsidRDefault="002B50C7" w:rsidP="002B50C7">
      <w:pPr>
        <w:pStyle w:val="Bulletstyle0"/>
        <w:numPr>
          <w:ilvl w:val="0"/>
          <w:numId w:val="11"/>
        </w:numPr>
        <w:ind w:left="425" w:hanging="425"/>
      </w:pPr>
      <w:r>
        <w:t>Proses penyediaan komponen – komponen di divisi perakitan tepat waktu</w:t>
      </w:r>
    </w:p>
    <w:p w14:paraId="45FE2F52" w14:textId="77777777" w:rsidR="002B50C7" w:rsidRDefault="002B50C7" w:rsidP="002B50C7">
      <w:pPr>
        <w:pStyle w:val="Bulletstyle0"/>
        <w:ind w:firstLine="0"/>
      </w:pPr>
      <w:r>
        <w:t>Memberikan efisiensi dalam proses pemesanan komponen – komponen di gudang berdasarkan jumlah dan nama kit. Diharapkan proses perakitan dapat segera dikerjakan saat mobil tiba pada departemen yang bersangkutan. Karena seringkali di sistem yang lama, perakitan tidak dapat segera dilakukan karena keterlambatan kedatangan komponen di departemen yang bersangkutan. Sudah terlihat jelas bahwa waktu penyediaan komponen menjadi hal yang sangat penting dan perlu diperhatikan.</w:t>
      </w:r>
    </w:p>
    <w:p w14:paraId="436A49CF" w14:textId="77777777" w:rsidR="002B50C7" w:rsidRDefault="002B50C7" w:rsidP="002B50C7">
      <w:pPr>
        <w:pStyle w:val="Bulletstyle0"/>
        <w:numPr>
          <w:ilvl w:val="0"/>
          <w:numId w:val="11"/>
        </w:numPr>
        <w:ind w:left="425" w:hanging="425"/>
      </w:pPr>
      <w:r>
        <w:t>Standarisasi sistem yang berjalan</w:t>
      </w:r>
    </w:p>
    <w:p w14:paraId="5F9E6F0D" w14:textId="77777777" w:rsidR="002B50C7" w:rsidRDefault="002B50C7" w:rsidP="002B50C7">
      <w:pPr>
        <w:pStyle w:val="Bulletstyle0"/>
        <w:ind w:firstLine="0"/>
      </w:pPr>
      <w:r>
        <w:t>Proses kerapian dalam sebuah sistem menjadi salah satu hal yang penting untuk diperhatikan. Di beberapa perusahaan besar dan sudah terorganisir Standar Operasional Prosedur (SOP) itu ada. Data menjadi terpusat dan tidak ada perbedaan struktur data yang dapat menyebabkan kesalahan tafsir antar departemen dan divisi. Selain itu standarisasi juga memberikan kemudahan bagi semua usernya dan meminimalisir terjadinya sebuah kesalahan saat proses input data ke sistem.</w:t>
      </w:r>
    </w:p>
    <w:p w14:paraId="5C17324B" w14:textId="77777777" w:rsidR="002B50C7" w:rsidRDefault="002B50C7" w:rsidP="002B50C7">
      <w:pPr>
        <w:pStyle w:val="Bulletstyle0"/>
        <w:numPr>
          <w:ilvl w:val="0"/>
          <w:numId w:val="11"/>
        </w:numPr>
        <w:ind w:left="425" w:hanging="425"/>
      </w:pPr>
      <w:r>
        <w:lastRenderedPageBreak/>
        <w:t>Mengurangi kesalahan saat mengidentifikasi kebutuhan komponen</w:t>
      </w:r>
    </w:p>
    <w:p w14:paraId="00F148A8" w14:textId="77777777" w:rsidR="002B50C7" w:rsidRDefault="002B50C7" w:rsidP="002B50C7">
      <w:pPr>
        <w:pStyle w:val="Bulletstyle0"/>
        <w:ind w:firstLine="0"/>
      </w:pPr>
      <w:r>
        <w:t>Dengan adanya sistem yang memiliki database master yang terpusat, kesalahan mengidentifikasi yang dulunya dilakukan secara manual dapat dikurangi. Waktu Proses mengidentifikasi kebutuhan menjadi lebih cepat dan mengurangi proses penggunaan daya ingat manusia lagi. Ingatlah bahwa manusia tidak luput dari kesalahan, bisa dikarenakan salah ingat, atau salah tafsir nama komponen dikarenakan bahasa antara orang gudang dengan orang lapangan perakitan berbeda. Semakin cepat divisi perakitan mengidentifikasi komponen yang diperlukan maka proses pemesanan komponen di gudang juga akan semakin cepat.</w:t>
      </w:r>
    </w:p>
    <w:p w14:paraId="437D0D9A" w14:textId="77777777" w:rsidR="002B50C7" w:rsidRPr="004F1ED4" w:rsidRDefault="002B50C7" w:rsidP="002B50C7">
      <w:pPr>
        <w:ind w:firstLine="0"/>
        <w:rPr>
          <w:szCs w:val="24"/>
        </w:rPr>
      </w:pPr>
    </w:p>
    <w:p w14:paraId="2F7FAC1B" w14:textId="4AEE3CB5" w:rsidR="002B50C7" w:rsidRPr="00EB4FC0" w:rsidRDefault="002B50C7" w:rsidP="002B50C7">
      <w:pPr>
        <w:pStyle w:val="STTSJudulSubBab"/>
        <w:numPr>
          <w:ilvl w:val="2"/>
          <w:numId w:val="19"/>
        </w:numPr>
        <w:rPr>
          <w:szCs w:val="24"/>
        </w:rPr>
      </w:pPr>
      <w:bookmarkStart w:id="72" w:name="_Toc124444515"/>
      <w:r>
        <w:t>Kebutuhan Perangkat</w:t>
      </w:r>
      <w:bookmarkEnd w:id="72"/>
    </w:p>
    <w:p w14:paraId="4FFA60F9" w14:textId="77777777" w:rsidR="002B50C7" w:rsidRDefault="002B50C7" w:rsidP="002B50C7">
      <w:r>
        <w:t xml:space="preserve">Kebutuhan perangkat menjadi salah satu hal yang diperlukan di dalam pembangunan sebuah sistem. Seperti yang diketahui, setiap aplikasi memiliki spesifikasi keperluan yang berbeda dan bahkan memiliki beberapa hal yang harus diinstal terlebih dahulu. Pastinya hal ini juga berlaku pada pengembangan yang dilakukan, agar sistem yang dibangun dapat berjalan dengan optimal. Beberapa hal yang harus diperhatikan dalam pembangunan sistem adalah </w:t>
      </w:r>
      <w:r w:rsidRPr="008C31E3">
        <w:rPr>
          <w:i/>
          <w:iCs/>
        </w:rPr>
        <w:t>support</w:t>
      </w:r>
      <w:r>
        <w:t xml:space="preserve"> antar perangkat dimulai dari </w:t>
      </w:r>
      <w:r w:rsidRPr="008C31E3">
        <w:rPr>
          <w:i/>
          <w:iCs/>
        </w:rPr>
        <w:t>hardware</w:t>
      </w:r>
      <w:r>
        <w:t xml:space="preserve">, </w:t>
      </w:r>
      <w:r w:rsidRPr="008C31E3">
        <w:rPr>
          <w:i/>
          <w:iCs/>
        </w:rPr>
        <w:t>software</w:t>
      </w:r>
      <w:r>
        <w:t xml:space="preserve">, dan </w:t>
      </w:r>
      <w:r w:rsidRPr="008C31E3">
        <w:rPr>
          <w:i/>
          <w:iCs/>
        </w:rPr>
        <w:t>library</w:t>
      </w:r>
      <w:r>
        <w:t xml:space="preserve"> yang diperlukan. Banyak perangkat diluar sana namun jika tidak dipelajari terlebih dahulu, terkadang antar perangkat tidak mendukung satu sama lain. Akibatnya programmer diberikan sebuah pekerjaan tambahan untuk melakukan analisa dan dan menyelesaikan permasalahan dukungan. Terkadang hal ini dapat sangat sulit untuk dilakukan karena harus masuk ke dalam core bahasa program itu sendiri apalagi jika software atau library yang digunakan tidak memiliki dokumentasi yang baik. Untuk itu sangat disarankan pemilihan hardware, software, dan library yang tepat. berikut adalah spesifikasi yang diperlukan dalam pembangunan sistem ini. </w:t>
      </w:r>
    </w:p>
    <w:p w14:paraId="53671024" w14:textId="77777777" w:rsidR="002B50C7" w:rsidRDefault="002B50C7" w:rsidP="002B50C7">
      <w:pPr>
        <w:ind w:firstLine="0"/>
      </w:pPr>
    </w:p>
    <w:p w14:paraId="33E30D32" w14:textId="77777777" w:rsidR="002B50C7" w:rsidRPr="001471AC" w:rsidRDefault="002B50C7">
      <w:pPr>
        <w:pStyle w:val="bulletalphabetBig"/>
        <w:numPr>
          <w:ilvl w:val="0"/>
          <w:numId w:val="24"/>
        </w:numPr>
        <w:ind w:hanging="720"/>
        <w:rPr>
          <w:b/>
          <w:bCs/>
        </w:rPr>
      </w:pPr>
      <w:r w:rsidRPr="001471AC">
        <w:rPr>
          <w:b/>
          <w:bCs/>
        </w:rPr>
        <w:t xml:space="preserve">Kebutuhan </w:t>
      </w:r>
      <w:r w:rsidRPr="001471AC">
        <w:rPr>
          <w:b/>
          <w:bCs/>
          <w:i/>
          <w:iCs/>
        </w:rPr>
        <w:t xml:space="preserve">Hardware </w:t>
      </w:r>
      <w:r w:rsidRPr="001471AC">
        <w:rPr>
          <w:b/>
          <w:bCs/>
        </w:rPr>
        <w:t>(perangkat Keras)</w:t>
      </w:r>
    </w:p>
    <w:p w14:paraId="287E0205" w14:textId="77777777" w:rsidR="002B50C7" w:rsidRDefault="002B50C7" w:rsidP="002B50C7">
      <w:r>
        <w:t xml:space="preserve">Dalam membangun sebuah sistem pastinya diperlukan sebuah alat atau komponen. Hardware merupakan teknologi yang dapat dilihat wujudnya. Pada </w:t>
      </w:r>
      <w:r>
        <w:lastRenderedPageBreak/>
        <w:t xml:space="preserve">pembangunan sistem berbasis web komputer menjadi komponen yang paling utama. Hardware disini adalah unit yang nantinya akan paling banyak menerima interaksi fisik dari user. Namun tentu saja agar pembuatan sistem yang akan dibangun dapat berjalan dengan baik dibutuhkan spesifikasi yang memadai dan sesuai. Pemilihan </w:t>
      </w:r>
      <w:r w:rsidRPr="0028693D">
        <w:rPr>
          <w:i/>
          <w:iCs/>
        </w:rPr>
        <w:t>Hardware</w:t>
      </w:r>
      <w:r>
        <w:rPr>
          <w:i/>
          <w:iCs/>
        </w:rPr>
        <w:t xml:space="preserve"> </w:t>
      </w:r>
      <w:r>
        <w:t>sebaiknya dipilih secara hati – hati. Ingatlah bahwa biaya teknologi itu sendiri tidak murah, dan pemilihan hardware yang melebihi spesifikasi terkadang menjadikan hal yang boros. Dalam pembuatan web diperlukan minimal sebuah komputer yang nantinya dapat bertindak sebagai server dalam melayani kebutuhan website itu sendiri. Spesifikasi minimal yang diperlukan adalah sebagai berikut:</w:t>
      </w:r>
    </w:p>
    <w:p w14:paraId="05203EE7" w14:textId="77777777" w:rsidR="002B50C7" w:rsidRPr="007B32C8" w:rsidRDefault="002B50C7">
      <w:pPr>
        <w:pStyle w:val="Bulletstyle0"/>
        <w:numPr>
          <w:ilvl w:val="0"/>
          <w:numId w:val="26"/>
        </w:numPr>
        <w:ind w:left="425" w:hanging="425"/>
      </w:pPr>
      <w:r w:rsidRPr="007B32C8">
        <w:t xml:space="preserve">CPU (Central Processing Unit) </w:t>
      </w:r>
      <w:r>
        <w:t>sebagai Server Utama</w:t>
      </w:r>
    </w:p>
    <w:p w14:paraId="4119E987" w14:textId="77777777" w:rsidR="002B50C7" w:rsidRDefault="002B50C7">
      <w:pPr>
        <w:pStyle w:val="BulletStyleLevel2"/>
        <w:numPr>
          <w:ilvl w:val="0"/>
          <w:numId w:val="21"/>
        </w:numPr>
        <w:ind w:left="850" w:hanging="424"/>
      </w:pPr>
      <w:proofErr w:type="gramStart"/>
      <w:r w:rsidRPr="007B32C8">
        <w:t xml:space="preserve">Processor </w:t>
      </w:r>
      <w:r>
        <w:t>:</w:t>
      </w:r>
      <w:proofErr w:type="gramEnd"/>
      <w:r>
        <w:t xml:space="preserve"> 3.2 GHz.</w:t>
      </w:r>
    </w:p>
    <w:p w14:paraId="1A20B012" w14:textId="77777777" w:rsidR="002B50C7" w:rsidRDefault="002B50C7">
      <w:pPr>
        <w:pStyle w:val="BulletStyleLevel2"/>
        <w:numPr>
          <w:ilvl w:val="0"/>
          <w:numId w:val="21"/>
        </w:numPr>
        <w:ind w:left="850" w:hanging="424"/>
      </w:pPr>
      <w:proofErr w:type="gramStart"/>
      <w:r w:rsidRPr="005D225B">
        <w:rPr>
          <w:i/>
          <w:iCs/>
        </w:rPr>
        <w:t xml:space="preserve">Memory </w:t>
      </w:r>
      <w:r w:rsidRPr="005D225B">
        <w:t>:</w:t>
      </w:r>
      <w:proofErr w:type="gramEnd"/>
      <w:r w:rsidRPr="005D225B">
        <w:t xml:space="preserve"> </w:t>
      </w:r>
      <w:r>
        <w:t>32</w:t>
      </w:r>
      <w:r w:rsidRPr="005D225B">
        <w:t xml:space="preserve"> GB.</w:t>
      </w:r>
    </w:p>
    <w:p w14:paraId="730F55B6" w14:textId="77777777" w:rsidR="002B50C7" w:rsidRDefault="002B50C7">
      <w:pPr>
        <w:pStyle w:val="BulletStyleLevel2"/>
        <w:numPr>
          <w:ilvl w:val="0"/>
          <w:numId w:val="21"/>
        </w:numPr>
        <w:ind w:left="850" w:hanging="424"/>
      </w:pPr>
      <w:proofErr w:type="gramStart"/>
      <w:r w:rsidRPr="005D225B">
        <w:rPr>
          <w:i/>
          <w:iCs/>
        </w:rPr>
        <w:t xml:space="preserve">Harddisk </w:t>
      </w:r>
      <w:r w:rsidRPr="005D225B">
        <w:t>:</w:t>
      </w:r>
      <w:proofErr w:type="gramEnd"/>
      <w:r w:rsidRPr="005D225B">
        <w:t xml:space="preserve"> </w:t>
      </w:r>
      <w:r>
        <w:t>2 TB</w:t>
      </w:r>
      <w:r w:rsidRPr="005D225B">
        <w:t>.</w:t>
      </w:r>
    </w:p>
    <w:p w14:paraId="2E5829A5" w14:textId="77777777" w:rsidR="002B50C7" w:rsidRPr="007B32C8" w:rsidRDefault="002B50C7">
      <w:pPr>
        <w:pStyle w:val="Bulletstyle0"/>
        <w:numPr>
          <w:ilvl w:val="0"/>
          <w:numId w:val="26"/>
        </w:numPr>
        <w:ind w:left="425" w:hanging="425"/>
      </w:pPr>
      <w:r w:rsidRPr="007B32C8">
        <w:t xml:space="preserve">CPU </w:t>
      </w:r>
      <w:r>
        <w:t>untuk komputer kantor</w:t>
      </w:r>
    </w:p>
    <w:p w14:paraId="0742629B" w14:textId="77777777" w:rsidR="002B50C7" w:rsidRDefault="002B50C7">
      <w:pPr>
        <w:pStyle w:val="BulletStyleLevel2"/>
        <w:numPr>
          <w:ilvl w:val="0"/>
          <w:numId w:val="22"/>
        </w:numPr>
        <w:ind w:left="850" w:hanging="425"/>
      </w:pPr>
      <w:proofErr w:type="gramStart"/>
      <w:r w:rsidRPr="007B32C8">
        <w:t xml:space="preserve">Processor </w:t>
      </w:r>
      <w:r>
        <w:t>:</w:t>
      </w:r>
      <w:proofErr w:type="gramEnd"/>
      <w:r>
        <w:t xml:space="preserve"> 2.4 GHz.</w:t>
      </w:r>
    </w:p>
    <w:p w14:paraId="18CD889C" w14:textId="77777777" w:rsidR="002B50C7" w:rsidRDefault="002B50C7">
      <w:pPr>
        <w:pStyle w:val="BulletStyleLevel2"/>
        <w:numPr>
          <w:ilvl w:val="0"/>
          <w:numId w:val="22"/>
        </w:numPr>
        <w:ind w:left="850" w:hanging="424"/>
      </w:pPr>
      <w:proofErr w:type="gramStart"/>
      <w:r w:rsidRPr="005D225B">
        <w:rPr>
          <w:i/>
          <w:iCs/>
        </w:rPr>
        <w:t xml:space="preserve">Memory </w:t>
      </w:r>
      <w:r w:rsidRPr="005D225B">
        <w:t>:</w:t>
      </w:r>
      <w:proofErr w:type="gramEnd"/>
      <w:r w:rsidRPr="005D225B">
        <w:t xml:space="preserve"> </w:t>
      </w:r>
      <w:r>
        <w:t>8</w:t>
      </w:r>
      <w:r w:rsidRPr="005D225B">
        <w:t xml:space="preserve"> GB.</w:t>
      </w:r>
    </w:p>
    <w:p w14:paraId="1FFE9A45" w14:textId="77777777" w:rsidR="002B50C7" w:rsidRDefault="002B50C7">
      <w:pPr>
        <w:pStyle w:val="BulletStyleLevel2"/>
        <w:numPr>
          <w:ilvl w:val="0"/>
          <w:numId w:val="22"/>
        </w:numPr>
        <w:ind w:left="850" w:hanging="424"/>
      </w:pPr>
      <w:proofErr w:type="gramStart"/>
      <w:r w:rsidRPr="005D225B">
        <w:rPr>
          <w:i/>
          <w:iCs/>
        </w:rPr>
        <w:t xml:space="preserve">Harddisk </w:t>
      </w:r>
      <w:r w:rsidRPr="005D225B">
        <w:t>:</w:t>
      </w:r>
      <w:proofErr w:type="gramEnd"/>
      <w:r w:rsidRPr="005D225B">
        <w:t xml:space="preserve"> </w:t>
      </w:r>
      <w:r>
        <w:t>256 GB</w:t>
      </w:r>
      <w:r w:rsidRPr="005D225B">
        <w:t>.</w:t>
      </w:r>
    </w:p>
    <w:p w14:paraId="05711B7E" w14:textId="77777777" w:rsidR="002B50C7" w:rsidRDefault="002B50C7">
      <w:pPr>
        <w:pStyle w:val="Bulletstyle0"/>
        <w:numPr>
          <w:ilvl w:val="0"/>
          <w:numId w:val="26"/>
        </w:numPr>
        <w:ind w:left="425" w:hanging="425"/>
      </w:pPr>
      <w:r>
        <w:t>Infrastruktur jaringan antar departemen</w:t>
      </w:r>
    </w:p>
    <w:p w14:paraId="5F385CC1" w14:textId="77777777" w:rsidR="002B50C7" w:rsidRDefault="002B50C7">
      <w:pPr>
        <w:pStyle w:val="BulletStyleLevel2"/>
        <w:numPr>
          <w:ilvl w:val="0"/>
          <w:numId w:val="23"/>
        </w:numPr>
        <w:ind w:left="851" w:hanging="425"/>
      </w:pPr>
      <w:r>
        <w:t>Kabel</w:t>
      </w:r>
    </w:p>
    <w:p w14:paraId="104B49DC" w14:textId="77777777" w:rsidR="002B50C7" w:rsidRDefault="002B50C7">
      <w:pPr>
        <w:pStyle w:val="BulletStyleLevel2"/>
        <w:numPr>
          <w:ilvl w:val="0"/>
          <w:numId w:val="23"/>
        </w:numPr>
        <w:ind w:left="850" w:hanging="424"/>
      </w:pPr>
      <w:r>
        <w:rPr>
          <w:i/>
          <w:iCs/>
        </w:rPr>
        <w:t>Routers</w:t>
      </w:r>
    </w:p>
    <w:p w14:paraId="335D260F" w14:textId="77777777" w:rsidR="002B50C7" w:rsidRDefault="002B50C7">
      <w:pPr>
        <w:pStyle w:val="BulletStyleLevel2"/>
        <w:numPr>
          <w:ilvl w:val="0"/>
          <w:numId w:val="23"/>
        </w:numPr>
        <w:ind w:left="850" w:hanging="424"/>
      </w:pPr>
      <w:r>
        <w:rPr>
          <w:i/>
          <w:iCs/>
        </w:rPr>
        <w:t>Switches</w:t>
      </w:r>
    </w:p>
    <w:p w14:paraId="1789DC94" w14:textId="77777777" w:rsidR="002B50C7" w:rsidRDefault="002B50C7" w:rsidP="002B50C7">
      <w:pPr>
        <w:pStyle w:val="BulletStyleLevel2"/>
        <w:numPr>
          <w:ilvl w:val="0"/>
          <w:numId w:val="0"/>
        </w:numPr>
        <w:ind w:left="850" w:hanging="425"/>
      </w:pPr>
    </w:p>
    <w:p w14:paraId="1EDFC60D" w14:textId="77777777" w:rsidR="002B50C7" w:rsidRPr="001471AC" w:rsidRDefault="002B50C7">
      <w:pPr>
        <w:pStyle w:val="bulletalphabetBig"/>
        <w:numPr>
          <w:ilvl w:val="0"/>
          <w:numId w:val="24"/>
        </w:numPr>
        <w:ind w:hanging="720"/>
        <w:rPr>
          <w:b/>
          <w:bCs/>
        </w:rPr>
      </w:pPr>
      <w:r w:rsidRPr="001471AC">
        <w:rPr>
          <w:b/>
          <w:bCs/>
        </w:rPr>
        <w:t xml:space="preserve">Kebutuhan </w:t>
      </w:r>
      <w:r w:rsidRPr="001471AC">
        <w:rPr>
          <w:b/>
          <w:bCs/>
          <w:i/>
          <w:iCs/>
        </w:rPr>
        <w:t xml:space="preserve">Software </w:t>
      </w:r>
      <w:r w:rsidRPr="001471AC">
        <w:rPr>
          <w:b/>
          <w:bCs/>
        </w:rPr>
        <w:t xml:space="preserve">(Perangkat Lunak) </w:t>
      </w:r>
    </w:p>
    <w:p w14:paraId="09BDA19D" w14:textId="77777777" w:rsidR="002B50C7" w:rsidRPr="00E76CCF" w:rsidRDefault="002B50C7" w:rsidP="002B50C7">
      <w:r w:rsidRPr="00E76CCF">
        <w:t xml:space="preserve">Perangkat lunak </w:t>
      </w:r>
      <w:r>
        <w:t>bisa diartikan</w:t>
      </w:r>
      <w:r w:rsidRPr="00E76CCF">
        <w:t xml:space="preserve"> sebagai </w:t>
      </w:r>
      <w:r>
        <w:t xml:space="preserve">sebuah atau beberapa </w:t>
      </w:r>
      <w:r w:rsidRPr="00E76CCF">
        <w:t xml:space="preserve">kumpulan </w:t>
      </w:r>
      <w:r>
        <w:t>yang ditugaskan untuk memberikan</w:t>
      </w:r>
      <w:r w:rsidRPr="00E76CCF">
        <w:t xml:space="preserve"> dari perintah</w:t>
      </w:r>
      <w:r>
        <w:t xml:space="preserve"> kepada </w:t>
      </w:r>
      <w:r w:rsidRPr="00E76CCF">
        <w:t>perangkat keras</w:t>
      </w:r>
      <w:r>
        <w:t xml:space="preserve"> untuk melakukan suatu fungsi atau tugas tertentu.</w:t>
      </w:r>
      <w:r w:rsidRPr="00E76CCF">
        <w:t xml:space="preserve"> </w:t>
      </w:r>
      <w:r>
        <w:t>Tanpa kehadiran dari</w:t>
      </w:r>
      <w:r w:rsidRPr="00E76CCF">
        <w:t xml:space="preserve"> perangkat lunak</w:t>
      </w:r>
      <w:r>
        <w:t>,</w:t>
      </w:r>
      <w:r w:rsidRPr="00E76CCF">
        <w:t xml:space="preserve"> perangkat keras tidak akan </w:t>
      </w:r>
      <w:r>
        <w:t>mampu bekerja</w:t>
      </w:r>
      <w:r w:rsidRPr="00E76CCF">
        <w:t xml:space="preserve">. Sebuah sistem yang dibangun tentu saja </w:t>
      </w:r>
      <w:r>
        <w:t xml:space="preserve">memerlukan perangkat lunak, baik itu terdiri dari sebuah </w:t>
      </w:r>
      <w:r w:rsidRPr="0028693D">
        <w:rPr>
          <w:i/>
          <w:iCs/>
        </w:rPr>
        <w:t>software</w:t>
      </w:r>
      <w:r>
        <w:t xml:space="preserve"> maupun lebih dari satu </w:t>
      </w:r>
      <w:r w:rsidRPr="0028693D">
        <w:rPr>
          <w:i/>
          <w:iCs/>
        </w:rPr>
        <w:t>software</w:t>
      </w:r>
      <w:r w:rsidRPr="00E76CCF">
        <w:t xml:space="preserve">. Adapun kebutuhan Software yang diperlukan untuk merancang aplikasi ini adalah sebagai berikut: </w:t>
      </w:r>
    </w:p>
    <w:p w14:paraId="4AEDC30D" w14:textId="6657CD48" w:rsidR="002B50C7" w:rsidRPr="007B32C8" w:rsidRDefault="002B50C7" w:rsidP="002B50C7">
      <w:pPr>
        <w:pStyle w:val="BulletStyle"/>
      </w:pPr>
      <w:r w:rsidRPr="007B32C8">
        <w:lastRenderedPageBreak/>
        <w:t xml:space="preserve">Sistem </w:t>
      </w:r>
      <w:proofErr w:type="gramStart"/>
      <w:r w:rsidR="00E243BA">
        <w:t>o</w:t>
      </w:r>
      <w:r w:rsidRPr="007B32C8">
        <w:t>perasi :</w:t>
      </w:r>
      <w:proofErr w:type="gramEnd"/>
      <w:r w:rsidRPr="007B32C8">
        <w:t xml:space="preserve"> </w:t>
      </w:r>
      <w:r w:rsidRPr="007B32C8">
        <w:rPr>
          <w:i/>
          <w:iCs/>
        </w:rPr>
        <w:t xml:space="preserve">Windows </w:t>
      </w:r>
      <w:r>
        <w:rPr>
          <w:i/>
          <w:iCs/>
        </w:rPr>
        <w:t>10</w:t>
      </w:r>
      <w:r w:rsidRPr="007B32C8">
        <w:rPr>
          <w:i/>
          <w:iCs/>
        </w:rPr>
        <w:t xml:space="preserve"> </w:t>
      </w:r>
    </w:p>
    <w:p w14:paraId="1E609A59" w14:textId="77777777" w:rsidR="002B50C7" w:rsidRPr="00AA7A88" w:rsidRDefault="002B50C7" w:rsidP="002B50C7">
      <w:pPr>
        <w:pStyle w:val="BulletStyle"/>
      </w:pPr>
      <w:r w:rsidRPr="00AA7A88">
        <w:t>PHP 8.1</w:t>
      </w:r>
    </w:p>
    <w:p w14:paraId="7B0E0CE3" w14:textId="77777777" w:rsidR="002B50C7" w:rsidRDefault="002B50C7" w:rsidP="002B50C7">
      <w:pPr>
        <w:pStyle w:val="BulletStyle"/>
      </w:pPr>
      <w:r w:rsidRPr="00AA7A88">
        <w:t>Mongo DB Community Edition &amp; Mongo DB Compass</w:t>
      </w:r>
    </w:p>
    <w:p w14:paraId="65116862" w14:textId="77777777" w:rsidR="002B50C7" w:rsidRPr="00AD3AB2" w:rsidRDefault="002B50C7" w:rsidP="002B50C7">
      <w:pPr>
        <w:pStyle w:val="BulletStyle"/>
      </w:pPr>
      <w:r>
        <w:rPr>
          <w:lang w:val="en-ID"/>
        </w:rPr>
        <w:t>Microsoft SQL Server Management Studio 19</w:t>
      </w:r>
    </w:p>
    <w:p w14:paraId="67DE649F" w14:textId="77777777" w:rsidR="002B50C7" w:rsidRDefault="002B50C7" w:rsidP="002B50C7">
      <w:pPr>
        <w:pStyle w:val="BulletStyle"/>
      </w:pPr>
      <w:r>
        <w:rPr>
          <w:lang w:val="en-ID"/>
        </w:rPr>
        <w:t>Laravel 9</w:t>
      </w:r>
      <w:r>
        <w:t>.x</w:t>
      </w:r>
    </w:p>
    <w:p w14:paraId="59C70C9D" w14:textId="77777777" w:rsidR="002B50C7" w:rsidRDefault="002B50C7" w:rsidP="002B50C7">
      <w:pPr>
        <w:pStyle w:val="BulletStyle"/>
      </w:pPr>
      <w:r>
        <w:t>Vue 2.x</w:t>
      </w:r>
    </w:p>
    <w:p w14:paraId="443BCF9B" w14:textId="77777777" w:rsidR="002B50C7" w:rsidRDefault="002B50C7" w:rsidP="002B50C7">
      <w:pPr>
        <w:pStyle w:val="BulletStyle"/>
      </w:pPr>
      <w:r>
        <w:t>Task Scheduler</w:t>
      </w:r>
    </w:p>
    <w:p w14:paraId="45984EB7" w14:textId="77777777" w:rsidR="002B50C7" w:rsidRPr="00AD3AB2" w:rsidRDefault="002B50C7" w:rsidP="002B50C7">
      <w:pPr>
        <w:pStyle w:val="BulletStyle"/>
      </w:pPr>
      <w:r>
        <w:t>Node JS versi 16.x</w:t>
      </w:r>
    </w:p>
    <w:p w14:paraId="7F10A169" w14:textId="77777777" w:rsidR="002B50C7" w:rsidRPr="00AA7A88" w:rsidRDefault="002B50C7" w:rsidP="002B50C7">
      <w:pPr>
        <w:pStyle w:val="Default"/>
        <w:spacing w:line="360" w:lineRule="auto"/>
        <w:rPr>
          <w:color w:val="auto"/>
        </w:rPr>
      </w:pPr>
    </w:p>
    <w:p w14:paraId="3C0D3EAB" w14:textId="77777777" w:rsidR="002B50C7" w:rsidRPr="001471AC" w:rsidRDefault="002B50C7">
      <w:pPr>
        <w:pStyle w:val="bulletalphabetBig"/>
        <w:numPr>
          <w:ilvl w:val="0"/>
          <w:numId w:val="24"/>
        </w:numPr>
        <w:ind w:hanging="720"/>
        <w:rPr>
          <w:b/>
          <w:bCs/>
          <w:i/>
          <w:iCs/>
        </w:rPr>
      </w:pPr>
      <w:r w:rsidRPr="001471AC">
        <w:rPr>
          <w:b/>
          <w:bCs/>
        </w:rPr>
        <w:t>Kebutuhan</w:t>
      </w:r>
      <w:r w:rsidRPr="001471AC">
        <w:rPr>
          <w:b/>
          <w:bCs/>
          <w:i/>
          <w:iCs/>
        </w:rPr>
        <w:t xml:space="preserve"> Library</w:t>
      </w:r>
    </w:p>
    <w:p w14:paraId="6329F3F8" w14:textId="77777777" w:rsidR="002B50C7" w:rsidRPr="00286659" w:rsidRDefault="002B50C7" w:rsidP="002B50C7">
      <w:r w:rsidRPr="00286659">
        <w:rPr>
          <w:i/>
          <w:iCs/>
        </w:rPr>
        <w:t>Library</w:t>
      </w:r>
      <w:r>
        <w:rPr>
          <w:i/>
          <w:iCs/>
        </w:rPr>
        <w:t xml:space="preserve"> </w:t>
      </w:r>
      <w:r>
        <w:t xml:space="preserve">adalah kumpulan beberapa </w:t>
      </w:r>
      <w:r w:rsidRPr="00286659">
        <w:rPr>
          <w:i/>
          <w:iCs/>
        </w:rPr>
        <w:t>code</w:t>
      </w:r>
      <w:r>
        <w:t xml:space="preserve"> yang dapat memiliki kemiripan fungsi dan biasanya fungsi – fungsinya bisa lebih dari satu. Tentunya dalam pembangunan program ini, tidak semua dibuat dari awal. Saat ini sudah banyak kumpulan </w:t>
      </w:r>
      <w:r w:rsidRPr="00286659">
        <w:rPr>
          <w:i/>
          <w:iCs/>
        </w:rPr>
        <w:t>code</w:t>
      </w:r>
      <w:r>
        <w:t xml:space="preserve"> yang beredar di internet, yang sudah pernah ditulis oleh orang lain dan telah terbukti keberhasilannya. Hal ini sangat membantu seorang programmer dalam segi keandalannya lebih baik dikarenakan sudah banyak digunakan orang dan terus dikembangkan. namun perlu diingat penggunaan library mengharuskan seorang programmer untuk rajin membaca dokumentasi. Pada pembuatan program terdapat beberapa library pendukung yang digunakan antara </w:t>
      </w:r>
      <w:proofErr w:type="gramStart"/>
      <w:r>
        <w:t>lain :</w:t>
      </w:r>
      <w:proofErr w:type="gramEnd"/>
    </w:p>
    <w:p w14:paraId="5B8166BB" w14:textId="77777777" w:rsidR="002B50C7" w:rsidRPr="007B32C8" w:rsidRDefault="002B50C7" w:rsidP="002B50C7">
      <w:pPr>
        <w:pStyle w:val="bulletstylealphabetsmall"/>
      </w:pPr>
      <w:r>
        <w:t>Font Awesome</w:t>
      </w:r>
    </w:p>
    <w:p w14:paraId="0E4EF485" w14:textId="77777777" w:rsidR="002B50C7" w:rsidRPr="00AA7A88" w:rsidRDefault="002B50C7" w:rsidP="002B50C7">
      <w:pPr>
        <w:pStyle w:val="BulletStyle"/>
      </w:pPr>
      <w:r>
        <w:t>Datatables.net</w:t>
      </w:r>
    </w:p>
    <w:p w14:paraId="06074AF7" w14:textId="77777777" w:rsidR="002B50C7" w:rsidRDefault="002B50C7" w:rsidP="002B50C7">
      <w:pPr>
        <w:pStyle w:val="BulletStyle"/>
      </w:pPr>
      <w:r>
        <w:t>JQuery</w:t>
      </w:r>
    </w:p>
    <w:p w14:paraId="60D3A57E" w14:textId="77777777" w:rsidR="002B50C7" w:rsidRDefault="002B50C7" w:rsidP="002B50C7">
      <w:pPr>
        <w:pStyle w:val="BulletStyle"/>
      </w:pPr>
      <w:r>
        <w:t>Express</w:t>
      </w:r>
    </w:p>
    <w:p w14:paraId="3280C2B8" w14:textId="77777777" w:rsidR="002B50C7" w:rsidRDefault="002B50C7" w:rsidP="002B50C7">
      <w:pPr>
        <w:pStyle w:val="BulletStyle"/>
      </w:pPr>
      <w:r>
        <w:t>Axios</w:t>
      </w:r>
    </w:p>
    <w:p w14:paraId="10BACE8F" w14:textId="77777777" w:rsidR="002B50C7" w:rsidRDefault="002B50C7" w:rsidP="002B50C7">
      <w:pPr>
        <w:pStyle w:val="BulletStyle"/>
      </w:pPr>
      <w:r>
        <w:t>Pinia</w:t>
      </w:r>
    </w:p>
    <w:p w14:paraId="699302E3" w14:textId="77777777" w:rsidR="002B50C7" w:rsidRDefault="002B50C7" w:rsidP="002B50C7">
      <w:pPr>
        <w:pStyle w:val="BulletStyle"/>
      </w:pPr>
      <w:r>
        <w:t>Vue Html to Paper</w:t>
      </w:r>
    </w:p>
    <w:p w14:paraId="47E2AE7C" w14:textId="77777777" w:rsidR="002B50C7" w:rsidRDefault="002B50C7" w:rsidP="002B50C7">
      <w:pPr>
        <w:pStyle w:val="BulletStyle"/>
      </w:pPr>
      <w:r>
        <w:t>Vue-router</w:t>
      </w:r>
    </w:p>
    <w:p w14:paraId="5E4C93BA" w14:textId="77777777" w:rsidR="002B50C7" w:rsidRDefault="002B50C7" w:rsidP="002B50C7">
      <w:pPr>
        <w:pStyle w:val="BulletStyle"/>
      </w:pPr>
      <w:r>
        <w:t>SweetAlert2</w:t>
      </w:r>
    </w:p>
    <w:p w14:paraId="3ACC27C1" w14:textId="77777777" w:rsidR="002B50C7" w:rsidRDefault="002B50C7" w:rsidP="002B50C7">
      <w:pPr>
        <w:pStyle w:val="BulletStyle"/>
      </w:pPr>
      <w:r>
        <w:t>Webpack</w:t>
      </w:r>
    </w:p>
    <w:p w14:paraId="77F9E1C1" w14:textId="77777777" w:rsidR="002E396D" w:rsidRDefault="002B50C7" w:rsidP="002B50C7">
      <w:pPr>
        <w:pStyle w:val="BulletStyle"/>
        <w:sectPr w:rsidR="002E396D" w:rsidSect="002E396D">
          <w:pgSz w:w="11907" w:h="16840" w:code="9"/>
          <w:pgMar w:top="2268" w:right="1701" w:bottom="1701" w:left="2268" w:header="1418" w:footer="851" w:gutter="0"/>
          <w:cols w:space="720"/>
          <w:titlePg/>
          <w:docGrid w:linePitch="360"/>
        </w:sectPr>
      </w:pPr>
      <w:r>
        <w:t>Vuetify</w:t>
      </w:r>
    </w:p>
    <w:p w14:paraId="24E6267D" w14:textId="175BC38F" w:rsidR="00060A47" w:rsidRDefault="00060A47" w:rsidP="00DB6361">
      <w:pPr>
        <w:pStyle w:val="STTSJudulBab"/>
      </w:pPr>
      <w:bookmarkStart w:id="73" w:name="_Toc124444516"/>
      <w:r w:rsidRPr="00703A8F">
        <w:lastRenderedPageBreak/>
        <w:t>BAB I</w:t>
      </w:r>
      <w:r>
        <w:t>V</w:t>
      </w:r>
      <w:r w:rsidR="00DB6361">
        <w:br/>
      </w:r>
      <w:r>
        <w:t>DESAIN</w:t>
      </w:r>
      <w:r w:rsidRPr="00703A8F">
        <w:t xml:space="preserve"> SISTEM</w:t>
      </w:r>
      <w:bookmarkEnd w:id="73"/>
    </w:p>
    <w:p w14:paraId="2C5F49B3" w14:textId="77777777" w:rsidR="00060A47" w:rsidRDefault="00060A47" w:rsidP="00060A47">
      <w:pPr>
        <w:rPr>
          <w:b/>
          <w:bCs/>
          <w:sz w:val="32"/>
          <w:szCs w:val="32"/>
        </w:rPr>
      </w:pPr>
    </w:p>
    <w:p w14:paraId="5E9B2C05" w14:textId="77777777" w:rsidR="00060A47" w:rsidRDefault="00060A47" w:rsidP="00060A47">
      <w:r>
        <w:t xml:space="preserve">Pada bab ini akan menjelaskan mengenai seluruh desain sistem dari aplikasi website PT. Adiputro Wirasejati. Desain sendiri adalah suatu perencanaan atau rancangan yang dilakukan sebelum pembuatan sebuah objek, sistem, atau struktur. Sebelum melakukan pengembangan aplikasi dengan pemrograman, diperlukan desain awal agar pembuatannya menjadi lebih tertata dan cepat.  Pada bab ini akan membahas mengenai desain arsitektur dari setiap role, desain database yang dibuat, struktur tabel yang digunakan, dan juga desain interface yang ada pada aplikasi website PT. Adiputro Wirasejati ini. </w:t>
      </w:r>
    </w:p>
    <w:p w14:paraId="01F4AD69" w14:textId="77777777" w:rsidR="00060A47" w:rsidRDefault="00060A47" w:rsidP="00060A47">
      <w:pPr>
        <w:rPr>
          <w:szCs w:val="24"/>
        </w:rPr>
      </w:pPr>
    </w:p>
    <w:p w14:paraId="22AD56B5" w14:textId="4540EAFA" w:rsidR="00060A47" w:rsidRPr="00D9150A" w:rsidRDefault="00060A47">
      <w:pPr>
        <w:pStyle w:val="STTSJudulSubBab"/>
        <w:numPr>
          <w:ilvl w:val="1"/>
          <w:numId w:val="51"/>
        </w:numPr>
        <w:rPr>
          <w:sz w:val="24"/>
          <w:szCs w:val="24"/>
        </w:rPr>
      </w:pPr>
      <w:r>
        <w:tab/>
      </w:r>
      <w:bookmarkStart w:id="74" w:name="_Toc124444517"/>
      <w:r>
        <w:t>Desain Arsitektur</w:t>
      </w:r>
      <w:bookmarkEnd w:id="74"/>
    </w:p>
    <w:p w14:paraId="76F23F2B" w14:textId="3E369FB1" w:rsidR="00EA7605" w:rsidRDefault="00D9150A" w:rsidP="00EA7605">
      <w:r>
        <w:t xml:space="preserve">Arsitektur sistem pada aplikasi website PT. Adiputro Wirasejati ini akan menggunakan sistem web service. Dimana klien akan melakukan proses request ke server dan server adiputro akan membalas dengan melakukan response. Data yang masuk nantinya akan melewati middleware untuk proses </w:t>
      </w:r>
      <w:r w:rsidRPr="00D9150A">
        <w:rPr>
          <w:i/>
          <w:iCs/>
        </w:rPr>
        <w:t>filtering</w:t>
      </w:r>
      <w:r>
        <w:t xml:space="preserve"> area yang boleh diakses oleh </w:t>
      </w:r>
      <w:r w:rsidRPr="00EA7605">
        <w:t>user</w:t>
      </w:r>
      <w:r w:rsidR="00EA7605">
        <w:t>.</w:t>
      </w:r>
      <w:r w:rsidR="00F25F1C">
        <w:t xml:space="preserve"> Sehingga user yang tidak berhak tidak bisa mengakses.</w:t>
      </w:r>
      <w:r w:rsidR="00EA7605">
        <w:t xml:space="preserve"> </w:t>
      </w:r>
    </w:p>
    <w:p w14:paraId="786B9B22" w14:textId="579C7AB2" w:rsidR="00D9150A" w:rsidRPr="0099510D" w:rsidRDefault="00EA7605" w:rsidP="00EA7605">
      <w:r>
        <w:t>Middleware tergolong software layer. M</w:t>
      </w:r>
      <w:r w:rsidRPr="00EA7605">
        <w:t>iddleware bertugas melakukan pengecekan terhadap user yang sudah mempunyai hak akses web atau belum. Selain itu</w:t>
      </w:r>
      <w:r>
        <w:t xml:space="preserve"> middleware juga dapat</w:t>
      </w:r>
      <w:r w:rsidRPr="00EA7605">
        <w:t xml:space="preserve"> menjadi class khusus untuk menengahi controller sehingga dapat fokus mengurus logika pada flow alur bisnis saja. </w:t>
      </w:r>
      <w:r>
        <w:t xml:space="preserve">Dalam hal ini Middleware akan berkerja bersama – sama dengan route dan controller, untuk </w:t>
      </w:r>
      <w:r w:rsidR="00D9150A">
        <w:t>menentukan apakah si user dapat melakukan akses sambil melihat route. Ketiga hal ini akan bekerja secara sinergi satu sama lain</w:t>
      </w:r>
      <w:r>
        <w:t xml:space="preserve"> dan hal ini memang ditujukan untuk mempermudah proses melakukan integrasi. Dalam proses pembuatan produk seperti aplikasi seringkali middleware dipakai untuk memverifikasi request yang masuk.</w:t>
      </w:r>
      <w:r w:rsidR="00F25F1C">
        <w:t xml:space="preserve"> Filter tersebut sangat berguna untuk mengecek login , CSRF, maupun privileges.</w:t>
      </w:r>
    </w:p>
    <w:p w14:paraId="0AC1E0BB" w14:textId="77777777" w:rsidR="00D9150A" w:rsidRPr="003F1588" w:rsidRDefault="00D9150A" w:rsidP="00D9150A">
      <w:pPr>
        <w:pStyle w:val="STTSJudulSubBab"/>
        <w:ind w:left="0" w:firstLine="0"/>
        <w:rPr>
          <w:sz w:val="24"/>
          <w:szCs w:val="24"/>
        </w:rPr>
      </w:pPr>
    </w:p>
    <w:p w14:paraId="6EE4351F" w14:textId="77777777" w:rsidR="00060A47" w:rsidRDefault="00060A47" w:rsidP="00060A47">
      <w:pPr>
        <w:pStyle w:val="Gambar"/>
      </w:pPr>
      <w:r>
        <w:lastRenderedPageBreak/>
        <w:drawing>
          <wp:inline distT="0" distB="0" distL="0" distR="0" wp14:anchorId="589D1F4A" wp14:editId="1EC64A81">
            <wp:extent cx="4610100" cy="2753859"/>
            <wp:effectExtent l="0" t="0" r="0"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628206" cy="2764675"/>
                    </a:xfrm>
                    <a:prstGeom prst="rect">
                      <a:avLst/>
                    </a:prstGeom>
                    <a:noFill/>
                    <a:ln>
                      <a:noFill/>
                    </a:ln>
                  </pic:spPr>
                </pic:pic>
              </a:graphicData>
            </a:graphic>
          </wp:inline>
        </w:drawing>
      </w:r>
    </w:p>
    <w:p w14:paraId="43D6CF29" w14:textId="77777777" w:rsidR="00060A47" w:rsidRPr="003F1588" w:rsidRDefault="00060A47" w:rsidP="00060A47">
      <w:pPr>
        <w:pStyle w:val="GambarDesc"/>
      </w:pPr>
      <w:bookmarkStart w:id="75" w:name="_Toc124434780"/>
      <w:bookmarkStart w:id="76" w:name="_Toc124435134"/>
      <w:bookmarkStart w:id="77" w:name="_Toc124436821"/>
      <w:bookmarkStart w:id="78" w:name="_Toc124436892"/>
      <w:r w:rsidRPr="003F1588">
        <w:t>Gambar 4.</w:t>
      </w:r>
      <w:r>
        <w:t>1</w:t>
      </w:r>
      <w:r w:rsidRPr="003F1588">
        <w:br/>
      </w:r>
      <w:r>
        <w:t>Desain Arsitektur</w:t>
      </w:r>
      <w:bookmarkEnd w:id="75"/>
      <w:bookmarkEnd w:id="76"/>
      <w:bookmarkEnd w:id="77"/>
      <w:bookmarkEnd w:id="78"/>
    </w:p>
    <w:p w14:paraId="22D63D20" w14:textId="59268240" w:rsidR="00060A47" w:rsidRDefault="00060A47" w:rsidP="00060A47">
      <w:pPr>
        <w:rPr>
          <w:szCs w:val="24"/>
        </w:rPr>
      </w:pPr>
    </w:p>
    <w:p w14:paraId="355FAC70" w14:textId="48C9BCDF" w:rsidR="00D9150A" w:rsidRPr="00D9150A" w:rsidRDefault="00D9150A" w:rsidP="00D9150A">
      <w:r>
        <w:t xml:space="preserve">Nantinya arsitektur pada level aplikasi dapat dipecah lagi kedalam tiga bagian kecil arsitektur dimana terdapat arsitektur sistem role Super Admin, arsitektur sistem role Admin, dan arsitektur sistem role Staff.  Pembagian arsitektur sistem seperti ini bertujuan untuk membatasi fitur – fitur yang diberikan pada setiap role. Setiap karyawan akan diberikan role yang berbeda sesuai dengan tingkat jabatan masing – masing. </w:t>
      </w:r>
    </w:p>
    <w:p w14:paraId="61BCCE71" w14:textId="77777777" w:rsidR="007556C5" w:rsidRDefault="007556C5" w:rsidP="007556C5">
      <w:pPr>
        <w:rPr>
          <w:szCs w:val="24"/>
        </w:rPr>
      </w:pPr>
    </w:p>
    <w:p w14:paraId="2348AB41" w14:textId="67246021" w:rsidR="007556C5" w:rsidRPr="00D9150A" w:rsidRDefault="007556C5">
      <w:pPr>
        <w:pStyle w:val="STTSJudulSubBab"/>
        <w:numPr>
          <w:ilvl w:val="2"/>
          <w:numId w:val="51"/>
        </w:numPr>
        <w:rPr>
          <w:sz w:val="24"/>
          <w:szCs w:val="24"/>
        </w:rPr>
      </w:pPr>
      <w:bookmarkStart w:id="79" w:name="_Toc124444518"/>
      <w:r>
        <w:t>Arsitektur Sistem Super Admin</w:t>
      </w:r>
      <w:bookmarkEnd w:id="79"/>
    </w:p>
    <w:p w14:paraId="7FFD8692" w14:textId="46145D1A" w:rsidR="00D9150A" w:rsidRPr="00D9150A" w:rsidRDefault="00D9150A" w:rsidP="00D9150A">
      <w:r w:rsidRPr="00603F99">
        <w:t xml:space="preserve">Super Admin merupakan role dengan kepabilitas tertinggi karena Super Admin memiliki semua fitur yang ada pada aplikasi website ini. Super Admin dapat </w:t>
      </w:r>
      <w:r>
        <w:t>melakukan manajemen user, register user, manajemen departemen, manajemen stall, database master, tarik data spk, manajemen history, dan cek untuk checkout komponen</w:t>
      </w:r>
      <w:r w:rsidRPr="00603F99">
        <w:t xml:space="preserve">. Super Admin juga dapat menghapus user yang sudah ada. Super Admin juga dapat mengubah role dari setiap user yang ada, sebagai contoh Super Admin dapat mengubah role user A yang awalnya memiliki role Admin menjadi role Staff. Super Admin juga dapat mengubah departemen dari setiap user yang ada, sebagai contoh user A dengan departemen Body Welding diubah ke departemen Painting Mini Bus. </w:t>
      </w:r>
    </w:p>
    <w:p w14:paraId="35DEAD2A" w14:textId="77777777" w:rsidR="007556C5" w:rsidRDefault="007556C5" w:rsidP="007556C5">
      <w:pPr>
        <w:pStyle w:val="Gambar"/>
      </w:pPr>
      <w:r>
        <w:lastRenderedPageBreak/>
        <w:drawing>
          <wp:inline distT="0" distB="0" distL="0" distR="0" wp14:anchorId="1179B944" wp14:editId="6BD7C760">
            <wp:extent cx="5040630" cy="277495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040630" cy="2774950"/>
                    </a:xfrm>
                    <a:prstGeom prst="rect">
                      <a:avLst/>
                    </a:prstGeom>
                    <a:noFill/>
                    <a:ln>
                      <a:noFill/>
                    </a:ln>
                  </pic:spPr>
                </pic:pic>
              </a:graphicData>
            </a:graphic>
          </wp:inline>
        </w:drawing>
      </w:r>
    </w:p>
    <w:p w14:paraId="3AA5E1D9" w14:textId="77777777" w:rsidR="007556C5" w:rsidRPr="003F1588" w:rsidRDefault="007556C5" w:rsidP="007556C5">
      <w:pPr>
        <w:pStyle w:val="GambarDesc"/>
      </w:pPr>
      <w:bookmarkStart w:id="80" w:name="_Toc124434781"/>
      <w:bookmarkStart w:id="81" w:name="_Toc124435135"/>
      <w:bookmarkStart w:id="82" w:name="_Toc124436822"/>
      <w:bookmarkStart w:id="83" w:name="_Toc124436893"/>
      <w:r w:rsidRPr="003F1588">
        <w:t>Gambar 4.</w:t>
      </w:r>
      <w:r>
        <w:t>2</w:t>
      </w:r>
      <w:r w:rsidRPr="003F1588">
        <w:br/>
      </w:r>
      <w:r>
        <w:t>Desain Arsitektur Sistem Super Admin</w:t>
      </w:r>
      <w:bookmarkEnd w:id="80"/>
      <w:bookmarkEnd w:id="81"/>
      <w:bookmarkEnd w:id="82"/>
      <w:bookmarkEnd w:id="83"/>
    </w:p>
    <w:p w14:paraId="08D62783" w14:textId="77777777" w:rsidR="007556C5" w:rsidRDefault="007556C5" w:rsidP="007556C5">
      <w:pPr>
        <w:ind w:firstLine="0"/>
      </w:pPr>
    </w:p>
    <w:p w14:paraId="69279DA5" w14:textId="77777777" w:rsidR="007556C5" w:rsidRDefault="007556C5" w:rsidP="007556C5">
      <w:pPr>
        <w:rPr>
          <w:szCs w:val="24"/>
        </w:rPr>
      </w:pPr>
      <w:r>
        <w:rPr>
          <w:szCs w:val="24"/>
        </w:rPr>
        <w:t xml:space="preserve">Super Admin dapat menambahkan data Master baru yang berisikan tipe mobil, model mobil, tinggi mobil, pada departemen mana mobil akan diproses, pada stall berapa mobil akan diproses, dan jumlah stock. Super Admin juga dapat menambahkan parameter tambahan bila terdapat komponen yang tidak ada sebelumnya. Seluruh data tersebut disimpan berdasarkan parameter kode kit. Fitur berikutnya merupakan menarik data SPK yang nanti nya data – data tersebut akan berisi Nomor SPK, Nama Stall, Stall, Departemen, Status, dan Waktu Update terakhir. Super Admin juga dapat melakukan order dengan memasukkan nomor SPK, departemen, nama stall, dan stall. Super Admin juga dapat melihat seluruh history dari order yang dilakukan. </w:t>
      </w:r>
    </w:p>
    <w:p w14:paraId="2FD7A5FF" w14:textId="77777777" w:rsidR="007556C5" w:rsidRPr="00437999" w:rsidRDefault="007556C5" w:rsidP="007556C5"/>
    <w:p w14:paraId="7F08066B" w14:textId="7AD1FC24" w:rsidR="007556C5" w:rsidRPr="00D9150A" w:rsidRDefault="007556C5">
      <w:pPr>
        <w:pStyle w:val="STTSJudulSubBab"/>
        <w:numPr>
          <w:ilvl w:val="2"/>
          <w:numId w:val="51"/>
        </w:numPr>
        <w:rPr>
          <w:sz w:val="24"/>
          <w:szCs w:val="24"/>
        </w:rPr>
      </w:pPr>
      <w:bookmarkStart w:id="84" w:name="_Toc124444519"/>
      <w:r w:rsidRPr="00DA6FAA">
        <w:t>Arsitektur Sistem Admin</w:t>
      </w:r>
      <w:bookmarkEnd w:id="84"/>
    </w:p>
    <w:p w14:paraId="75E5C124" w14:textId="0CD958F5" w:rsidR="00D9150A" w:rsidRPr="00D9150A" w:rsidRDefault="00D9150A" w:rsidP="00D9150A">
      <w:r>
        <w:t xml:space="preserve">Admin memiliki beberapa fitur penting yang dapat diakses seperti database master, tarik data SPK, history, dan cek. Pada master, admin dapat menambahkan data master baru. Hal yang harus diisi antara lain tipe mobil, model mobil, tinggi mobil, pada departemen mana mobil akan diproses, pada stall berapa mobil akan diproses, dan jumlah stock. Admin juga dapat menambahkan parameter tambahan bila terdapat komponen yang tidak ada sebelumnya. </w:t>
      </w:r>
    </w:p>
    <w:p w14:paraId="71EB2E74" w14:textId="77777777" w:rsidR="007556C5" w:rsidRDefault="007556C5" w:rsidP="007556C5">
      <w:pPr>
        <w:pStyle w:val="Gambar"/>
        <w:rPr>
          <w:szCs w:val="24"/>
        </w:rPr>
      </w:pPr>
      <w:r>
        <w:lastRenderedPageBreak/>
        <w:drawing>
          <wp:inline distT="0" distB="0" distL="0" distR="0" wp14:anchorId="754FAC49" wp14:editId="0C9162C3">
            <wp:extent cx="5040630" cy="2774950"/>
            <wp:effectExtent l="0" t="0" r="762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40630" cy="2774950"/>
                    </a:xfrm>
                    <a:prstGeom prst="rect">
                      <a:avLst/>
                    </a:prstGeom>
                    <a:noFill/>
                    <a:ln>
                      <a:noFill/>
                    </a:ln>
                  </pic:spPr>
                </pic:pic>
              </a:graphicData>
            </a:graphic>
          </wp:inline>
        </w:drawing>
      </w:r>
    </w:p>
    <w:p w14:paraId="66621472" w14:textId="77777777" w:rsidR="007556C5" w:rsidRPr="003F1588" w:rsidRDefault="007556C5" w:rsidP="007556C5">
      <w:pPr>
        <w:pStyle w:val="GambarDesc"/>
      </w:pPr>
      <w:bookmarkStart w:id="85" w:name="_Toc124434782"/>
      <w:bookmarkStart w:id="86" w:name="_Toc124435136"/>
      <w:bookmarkStart w:id="87" w:name="_Toc124436823"/>
      <w:bookmarkStart w:id="88" w:name="_Toc124436894"/>
      <w:r w:rsidRPr="003F1588">
        <w:t>Gambar 4.</w:t>
      </w:r>
      <w:r>
        <w:t>3</w:t>
      </w:r>
      <w:r w:rsidRPr="003F1588">
        <w:br/>
      </w:r>
      <w:r>
        <w:t>Desain Arsitektur Sistem Admin</w:t>
      </w:r>
      <w:bookmarkEnd w:id="85"/>
      <w:bookmarkEnd w:id="86"/>
      <w:bookmarkEnd w:id="87"/>
      <w:bookmarkEnd w:id="88"/>
    </w:p>
    <w:p w14:paraId="5BB74070" w14:textId="77777777" w:rsidR="007556C5" w:rsidRPr="00DA6FAA" w:rsidRDefault="007556C5" w:rsidP="007556C5">
      <w:pPr>
        <w:pStyle w:val="STTSJudulSubBab"/>
        <w:ind w:left="0" w:firstLine="0"/>
        <w:rPr>
          <w:sz w:val="24"/>
          <w:szCs w:val="24"/>
        </w:rPr>
      </w:pPr>
    </w:p>
    <w:p w14:paraId="6C6A94AA" w14:textId="77777777" w:rsidR="007556C5" w:rsidRPr="001D40DF" w:rsidRDefault="007556C5" w:rsidP="007556C5">
      <w:r>
        <w:rPr>
          <w:szCs w:val="24"/>
        </w:rPr>
        <w:t xml:space="preserve">Seluruh data tersebut disimpan berdasarkan parameter kode kit. Fitur berikutnya merupakan menarik data SPK yang nanti nya data – data tersebut akan berisi Nomor SPK, Nama Stall, Stall, Departemen, Status, dan Waktu Update terakhir. Admin juga dapat melakukan order dengan memasukkan nomor SPK, departemen, nama stall, dan stall. Super Admin juga dapat melihat seluruh history dari order yang dilakukan. </w:t>
      </w:r>
    </w:p>
    <w:p w14:paraId="4FD6278E" w14:textId="77777777" w:rsidR="007556C5" w:rsidRPr="009C3D74" w:rsidRDefault="007556C5" w:rsidP="007556C5">
      <w:pPr>
        <w:rPr>
          <w:szCs w:val="24"/>
        </w:rPr>
      </w:pPr>
    </w:p>
    <w:p w14:paraId="65B85EB5" w14:textId="24D9D55F" w:rsidR="007556C5" w:rsidRPr="00D9150A" w:rsidRDefault="007556C5">
      <w:pPr>
        <w:pStyle w:val="STTSJudulSubBab"/>
        <w:numPr>
          <w:ilvl w:val="2"/>
          <w:numId w:val="51"/>
        </w:numPr>
        <w:rPr>
          <w:szCs w:val="24"/>
        </w:rPr>
      </w:pPr>
      <w:bookmarkStart w:id="89" w:name="_Toc124444520"/>
      <w:r>
        <w:t>Arsitektur Sistem Staff</w:t>
      </w:r>
      <w:bookmarkEnd w:id="89"/>
    </w:p>
    <w:p w14:paraId="62918E9E" w14:textId="77777777" w:rsidR="00D9150A" w:rsidRPr="000742F4" w:rsidRDefault="00D9150A" w:rsidP="00D9150A">
      <w:r>
        <w:t xml:space="preserve">Role Staff memiliki fitur paling sedikit karena role ini digunakan oleh karyawan yang menggunakan komputer di lapangan. Fitur pertama dari Staff merupakan menarik data SPK yang nanti nya data – data tersebut akan berisi Nomor SPK, Nama Stall, Stall, Departemen, Status, dan Waktu Update terakhir. Staff juga dapat melakukan order dengan memasukkan nomor SPK dan mengakses halaman cek, departemen, nama stall, dan stall. Super Admin juga dapat melihat seluruh history dari order yang dilakukan. </w:t>
      </w:r>
    </w:p>
    <w:p w14:paraId="248A23F1" w14:textId="77777777" w:rsidR="00D9150A" w:rsidRPr="005C0AB9" w:rsidRDefault="00D9150A" w:rsidP="00D9150A">
      <w:pPr>
        <w:pStyle w:val="STTSJudulSubBab"/>
        <w:rPr>
          <w:szCs w:val="24"/>
        </w:rPr>
      </w:pPr>
    </w:p>
    <w:p w14:paraId="6D1623B6" w14:textId="77777777" w:rsidR="007556C5" w:rsidRDefault="007556C5" w:rsidP="007556C5">
      <w:pPr>
        <w:pStyle w:val="Gambar"/>
        <w:rPr>
          <w:szCs w:val="24"/>
        </w:rPr>
      </w:pPr>
      <w:r>
        <w:lastRenderedPageBreak/>
        <w:drawing>
          <wp:inline distT="0" distB="0" distL="0" distR="0" wp14:anchorId="4086783B" wp14:editId="01BF3B6A">
            <wp:extent cx="5040630" cy="2774950"/>
            <wp:effectExtent l="0" t="0" r="7620" b="63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040630" cy="2774950"/>
                    </a:xfrm>
                    <a:prstGeom prst="rect">
                      <a:avLst/>
                    </a:prstGeom>
                    <a:noFill/>
                    <a:ln>
                      <a:noFill/>
                    </a:ln>
                  </pic:spPr>
                </pic:pic>
              </a:graphicData>
            </a:graphic>
          </wp:inline>
        </w:drawing>
      </w:r>
    </w:p>
    <w:p w14:paraId="0564F4C8" w14:textId="77777777" w:rsidR="007556C5" w:rsidRPr="003F1588" w:rsidRDefault="007556C5" w:rsidP="007556C5">
      <w:pPr>
        <w:pStyle w:val="GambarDesc"/>
      </w:pPr>
      <w:bookmarkStart w:id="90" w:name="_Toc124434783"/>
      <w:bookmarkStart w:id="91" w:name="_Toc124435137"/>
      <w:bookmarkStart w:id="92" w:name="_Toc124436824"/>
      <w:bookmarkStart w:id="93" w:name="_Toc124436895"/>
      <w:r w:rsidRPr="003F1588">
        <w:t>Gambar 4.</w:t>
      </w:r>
      <w:r>
        <w:t>4</w:t>
      </w:r>
      <w:r w:rsidRPr="003F1588">
        <w:br/>
      </w:r>
      <w:r>
        <w:t>Desain Arsitektur Sistem Admin</w:t>
      </w:r>
      <w:bookmarkEnd w:id="90"/>
      <w:bookmarkEnd w:id="91"/>
      <w:bookmarkEnd w:id="92"/>
      <w:bookmarkEnd w:id="93"/>
    </w:p>
    <w:p w14:paraId="0D0F5348" w14:textId="77777777" w:rsidR="007556C5" w:rsidRPr="00DA6FAA" w:rsidRDefault="007556C5" w:rsidP="007556C5">
      <w:pPr>
        <w:pStyle w:val="Gambar"/>
        <w:jc w:val="both"/>
        <w:rPr>
          <w:szCs w:val="24"/>
        </w:rPr>
      </w:pPr>
    </w:p>
    <w:p w14:paraId="6FEEF0F9" w14:textId="77777777" w:rsidR="007556C5" w:rsidRPr="00AC6A9A" w:rsidRDefault="007556C5" w:rsidP="007556C5"/>
    <w:p w14:paraId="3C9F84C8" w14:textId="314CD00A" w:rsidR="007556C5" w:rsidRPr="00D9150A" w:rsidRDefault="007556C5">
      <w:pPr>
        <w:pStyle w:val="STTSJudulSubBab"/>
        <w:numPr>
          <w:ilvl w:val="1"/>
          <w:numId w:val="51"/>
        </w:numPr>
        <w:ind w:left="720" w:hanging="720"/>
        <w:rPr>
          <w:sz w:val="24"/>
          <w:szCs w:val="24"/>
        </w:rPr>
      </w:pPr>
      <w:bookmarkStart w:id="94" w:name="_Toc124444521"/>
      <w:r>
        <w:t>Desain Database</w:t>
      </w:r>
      <w:bookmarkEnd w:id="94"/>
    </w:p>
    <w:p w14:paraId="5F653DED" w14:textId="550D1610" w:rsidR="00D9150A" w:rsidRDefault="00D9150A" w:rsidP="00F25F1C">
      <w:r>
        <w:t xml:space="preserve">CDM (conceptual Data Model) membantu dalam memberikan gambaran sederhana dari desain database yang akan dibangun. Pada CDM ini akan digambarkan relasi yang sangat sederhana dan abstrak setidaknya mampu memberikan hubungan antar masing – masing tabel. </w:t>
      </w:r>
      <w:r w:rsidR="00F25F1C">
        <w:t>CDM merupakan model dasar yang nantinya dapat dipakai sebagai dasar pengembangan model lanjutannya. CDM juga membangun logika dasar. Gambar CDM dapat dilihat pada gambar dibawah</w:t>
      </w:r>
    </w:p>
    <w:p w14:paraId="7214436B" w14:textId="77777777" w:rsidR="00F25F1C" w:rsidRPr="00F25F1C" w:rsidRDefault="00F25F1C" w:rsidP="00F25F1C"/>
    <w:p w14:paraId="4EB5BE1A" w14:textId="77777777" w:rsidR="007556C5" w:rsidRDefault="007556C5" w:rsidP="00D9150A">
      <w:pPr>
        <w:pStyle w:val="Gambar"/>
      </w:pPr>
      <w:r>
        <w:drawing>
          <wp:inline distT="0" distB="0" distL="0" distR="0" wp14:anchorId="20570C07" wp14:editId="02381B3E">
            <wp:extent cx="4527071" cy="2052775"/>
            <wp:effectExtent l="19050" t="19050" r="26035" b="2413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535308" cy="2056510"/>
                    </a:xfrm>
                    <a:prstGeom prst="rect">
                      <a:avLst/>
                    </a:prstGeom>
                    <a:noFill/>
                    <a:ln>
                      <a:solidFill>
                        <a:schemeClr val="bg2">
                          <a:lumMod val="75000"/>
                        </a:schemeClr>
                      </a:solidFill>
                      <a:prstDash val="solid"/>
                    </a:ln>
                  </pic:spPr>
                </pic:pic>
              </a:graphicData>
            </a:graphic>
          </wp:inline>
        </w:drawing>
      </w:r>
    </w:p>
    <w:p w14:paraId="41C070D5" w14:textId="470419A7" w:rsidR="00F25F1C" w:rsidRDefault="007556C5" w:rsidP="00F25F1C">
      <w:pPr>
        <w:pStyle w:val="GambarDesc"/>
      </w:pPr>
      <w:bookmarkStart w:id="95" w:name="_Toc124434784"/>
      <w:bookmarkStart w:id="96" w:name="_Toc124435138"/>
      <w:bookmarkStart w:id="97" w:name="_Toc124436825"/>
      <w:bookmarkStart w:id="98" w:name="_Toc124436896"/>
      <w:r w:rsidRPr="002E51E9">
        <w:t>Gambar 4.</w:t>
      </w:r>
      <w:r>
        <w:t>5</w:t>
      </w:r>
      <w:r w:rsidRPr="002E51E9">
        <w:br/>
        <w:t>Desain CDM</w:t>
      </w:r>
      <w:bookmarkEnd w:id="95"/>
      <w:bookmarkEnd w:id="96"/>
      <w:bookmarkEnd w:id="97"/>
      <w:bookmarkEnd w:id="98"/>
    </w:p>
    <w:p w14:paraId="5EC18963" w14:textId="0E6B5763" w:rsidR="00F25F1C" w:rsidRDefault="00F25F1C" w:rsidP="00F25F1C">
      <w:r>
        <w:lastRenderedPageBreak/>
        <w:t xml:space="preserve">Terlihat departemen memiliki hubungan dengan stall dimana departemen mempunyai akun dan stall. Kemudian tabel spk akan digunakan sebagai konversi dalam tabel konversi nantinya dan master kit sebagai result dari konversi. Account akan digunakan untuk mendeteksi apakah akun yang bersangkutan bisa mengakses hasil konversi dan stall digunakan sebagai parameter dalam konversi. </w:t>
      </w:r>
    </w:p>
    <w:p w14:paraId="169A3C0F" w14:textId="26B09143" w:rsidR="007556C5" w:rsidRDefault="007556C5" w:rsidP="007556C5">
      <w:r>
        <w:t xml:space="preserve">Karena masih abstrak pada penggambaran CDM sebelumnya, setidaknya diperlukan bantuan untuk gambaran yang lebih jelas. Maka dari itu diperlukan gambaran PDM (Physical data Model) yang dapat menggambarkan setiap tabel dengan lebih jelas. Gambar PDM dapat dilihat pada gambar 4.6. Secara konsep mirip hanya saja attribut setiap tabel lebih kelihatan. Untuk penjelasan lanjut yang lebih detail untuk setiap tabelnya dapat dilihat pada sub bab 4.3 nantinya. </w:t>
      </w:r>
    </w:p>
    <w:p w14:paraId="28CADFD9" w14:textId="77777777" w:rsidR="007556C5" w:rsidRPr="00DA142F" w:rsidRDefault="007556C5" w:rsidP="00D9150A">
      <w:pPr>
        <w:ind w:firstLine="0"/>
      </w:pPr>
    </w:p>
    <w:p w14:paraId="09FA638C" w14:textId="77777777" w:rsidR="007556C5" w:rsidRDefault="007556C5" w:rsidP="007556C5">
      <w:pPr>
        <w:pStyle w:val="Gambar"/>
      </w:pPr>
      <w:r>
        <w:drawing>
          <wp:inline distT="0" distB="0" distL="0" distR="0" wp14:anchorId="1AB47B76" wp14:editId="5D32DF03">
            <wp:extent cx="3633862" cy="3129592"/>
            <wp:effectExtent l="19050" t="19050" r="24130" b="139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663712" cy="3155300"/>
                    </a:xfrm>
                    <a:prstGeom prst="rect">
                      <a:avLst/>
                    </a:prstGeom>
                    <a:noFill/>
                    <a:ln>
                      <a:solidFill>
                        <a:schemeClr val="bg2">
                          <a:lumMod val="75000"/>
                        </a:schemeClr>
                      </a:solidFill>
                      <a:prstDash val="solid"/>
                    </a:ln>
                  </pic:spPr>
                </pic:pic>
              </a:graphicData>
            </a:graphic>
          </wp:inline>
        </w:drawing>
      </w:r>
    </w:p>
    <w:p w14:paraId="65C9B1EC" w14:textId="77777777" w:rsidR="007556C5" w:rsidRPr="003F1588" w:rsidRDefault="007556C5" w:rsidP="007556C5">
      <w:pPr>
        <w:pStyle w:val="GambarDesc"/>
      </w:pPr>
      <w:bookmarkStart w:id="99" w:name="_Toc124434785"/>
      <w:bookmarkStart w:id="100" w:name="_Toc124435139"/>
      <w:bookmarkStart w:id="101" w:name="_Toc124436826"/>
      <w:bookmarkStart w:id="102" w:name="_Toc124436897"/>
      <w:r w:rsidRPr="003F1588">
        <w:t>Gambar 4.</w:t>
      </w:r>
      <w:r>
        <w:t>6</w:t>
      </w:r>
      <w:r w:rsidRPr="003F1588">
        <w:br/>
      </w:r>
      <w:r>
        <w:t>PDM Desain</w:t>
      </w:r>
      <w:bookmarkEnd w:id="99"/>
      <w:bookmarkEnd w:id="100"/>
      <w:bookmarkEnd w:id="101"/>
      <w:bookmarkEnd w:id="102"/>
    </w:p>
    <w:p w14:paraId="05BB9031" w14:textId="77777777" w:rsidR="007556C5" w:rsidRDefault="007556C5" w:rsidP="00077E60">
      <w:pPr>
        <w:pStyle w:val="STTSNormalDaftarIsi"/>
      </w:pPr>
    </w:p>
    <w:p w14:paraId="07975908" w14:textId="77777777" w:rsidR="007556C5" w:rsidRDefault="007556C5" w:rsidP="007556C5">
      <w:r>
        <w:t xml:space="preserve">Di PT. Adiputro Wirasejati terdapat beberapa departemen pada divisi perakitan. Nantinya pembagian databasenya akan mengacu pada departemen dari akun user itu sendiri. Departemen diberikan akses database minimal 1 database dan bisa lebih dari itu. Saat ini di PT. Adiputro database dibagi berdasarkan tipe SPKnya </w:t>
      </w:r>
      <w:r>
        <w:lastRenderedPageBreak/>
        <w:t xml:space="preserve">yaitu SPK Bus dan SPK Mini Bus. Adapun pembagian manajemen database sebagai berikut: </w:t>
      </w:r>
    </w:p>
    <w:p w14:paraId="543F4858" w14:textId="77777777" w:rsidR="007556C5" w:rsidRPr="001471AC" w:rsidRDefault="007556C5" w:rsidP="007556C5">
      <w:pPr>
        <w:pStyle w:val="BulletSubabAlphabet"/>
        <w:numPr>
          <w:ilvl w:val="0"/>
          <w:numId w:val="20"/>
        </w:numPr>
        <w:ind w:left="425" w:hanging="425"/>
        <w:rPr>
          <w:bCs w:val="0"/>
        </w:rPr>
      </w:pPr>
      <w:r w:rsidRPr="001471AC">
        <w:rPr>
          <w:bCs w:val="0"/>
        </w:rPr>
        <w:t>SPK Bus</w:t>
      </w:r>
      <w:r>
        <w:rPr>
          <w:bCs w:val="0"/>
        </w:rPr>
        <w:tab/>
      </w:r>
    </w:p>
    <w:p w14:paraId="1AC739E7" w14:textId="77777777" w:rsidR="007556C5" w:rsidRDefault="007556C5" w:rsidP="007556C5">
      <w:pPr>
        <w:pStyle w:val="BulletParagraphwithoutindent"/>
      </w:pPr>
      <w:r>
        <w:t xml:space="preserve">SPK Bus adalah tipe SPK yang sekiranya modelnya dikatakan bus. Spesifikasinya sendiri bisa dilihat dari jumlah kursinya kadang bisa 60-80 kursi. Panjang mobilnya sendiri </w:t>
      </w:r>
      <w:proofErr w:type="gramStart"/>
      <w:r>
        <w:t>12 meter</w:t>
      </w:r>
      <w:proofErr w:type="gramEnd"/>
      <w:r>
        <w:t xml:space="preserve"> atau lebih. Departemen pada divisi yang memegang akses SPK bus adalah dibawah ini.</w:t>
      </w:r>
    </w:p>
    <w:p w14:paraId="680515E7" w14:textId="77777777" w:rsidR="007556C5" w:rsidRDefault="007556C5" w:rsidP="007556C5">
      <w:pPr>
        <w:pStyle w:val="BulletStyleLevel2"/>
      </w:pPr>
      <w:r>
        <w:t>Departemen Rangka Bus</w:t>
      </w:r>
    </w:p>
    <w:p w14:paraId="26262798" w14:textId="77777777" w:rsidR="007556C5" w:rsidRDefault="007556C5" w:rsidP="007556C5">
      <w:pPr>
        <w:pStyle w:val="BulletStyleLevel2"/>
      </w:pPr>
      <w:r w:rsidRPr="00DF5195">
        <w:rPr>
          <w:lang w:eastAsia="ja-JP"/>
        </w:rPr>
        <w:t>Departemen Paneling</w:t>
      </w:r>
    </w:p>
    <w:p w14:paraId="20C9C28B" w14:textId="77777777" w:rsidR="007556C5" w:rsidRDefault="007556C5" w:rsidP="007556C5">
      <w:pPr>
        <w:pStyle w:val="BulletStyleLevel2"/>
      </w:pPr>
      <w:r w:rsidRPr="00DF5195">
        <w:rPr>
          <w:lang w:eastAsia="ja-JP"/>
        </w:rPr>
        <w:t>Departemen Putty Bus</w:t>
      </w:r>
    </w:p>
    <w:p w14:paraId="77391D8B" w14:textId="77777777" w:rsidR="007556C5" w:rsidRDefault="007556C5" w:rsidP="007556C5">
      <w:pPr>
        <w:pStyle w:val="BulletStyleLevel2"/>
      </w:pPr>
      <w:r w:rsidRPr="00031450">
        <w:rPr>
          <w:lang w:eastAsia="ja-JP"/>
        </w:rPr>
        <w:t>Departemen Painting Bus</w:t>
      </w:r>
    </w:p>
    <w:p w14:paraId="652F4F89" w14:textId="77777777" w:rsidR="007556C5" w:rsidRDefault="007556C5" w:rsidP="007556C5">
      <w:pPr>
        <w:pStyle w:val="BulletStyleLevel2"/>
      </w:pPr>
      <w:r w:rsidRPr="00031450">
        <w:rPr>
          <w:lang w:eastAsia="ja-JP"/>
        </w:rPr>
        <w:t>Departemen Trimming Bus</w:t>
      </w:r>
    </w:p>
    <w:p w14:paraId="630B264A" w14:textId="77777777" w:rsidR="007556C5" w:rsidRDefault="007556C5" w:rsidP="007556C5">
      <w:pPr>
        <w:pStyle w:val="BulletStyleLevel2"/>
      </w:pPr>
      <w:r w:rsidRPr="00031450">
        <w:rPr>
          <w:lang w:eastAsia="ja-JP"/>
        </w:rPr>
        <w:t>Departemen Finishing Bus</w:t>
      </w:r>
    </w:p>
    <w:p w14:paraId="3DC8D7D3" w14:textId="77777777" w:rsidR="007556C5" w:rsidRDefault="007556C5" w:rsidP="007556C5">
      <w:pPr>
        <w:pStyle w:val="BulletStyleLevel2"/>
      </w:pPr>
      <w:r w:rsidRPr="00031450">
        <w:rPr>
          <w:lang w:eastAsia="ja-JP"/>
        </w:rPr>
        <w:t>Departemen Sub Assy Bus</w:t>
      </w:r>
    </w:p>
    <w:p w14:paraId="5D0C858E" w14:textId="77777777" w:rsidR="007556C5" w:rsidRDefault="007556C5" w:rsidP="007556C5">
      <w:pPr>
        <w:pStyle w:val="BulletStyleLevel2"/>
      </w:pPr>
      <w:r>
        <w:rPr>
          <w:lang w:eastAsia="ja-JP"/>
        </w:rPr>
        <w:t>Departemen Other</w:t>
      </w:r>
    </w:p>
    <w:p w14:paraId="446C7280" w14:textId="77777777" w:rsidR="007556C5" w:rsidRDefault="007556C5" w:rsidP="007556C5">
      <w:pPr>
        <w:pStyle w:val="BulletSubabAlphabet"/>
        <w:numPr>
          <w:ilvl w:val="0"/>
          <w:numId w:val="20"/>
        </w:numPr>
        <w:ind w:left="425" w:hanging="425"/>
      </w:pPr>
      <w:r>
        <w:t>SPK Mini Bus</w:t>
      </w:r>
    </w:p>
    <w:p w14:paraId="0F717125" w14:textId="77777777" w:rsidR="007556C5" w:rsidRDefault="007556C5" w:rsidP="007556C5">
      <w:pPr>
        <w:pStyle w:val="BulletParagraphwithoutindent"/>
      </w:pPr>
      <w:r>
        <w:t xml:space="preserve">SPK Bus adalah tipe SPK yang sekiranya modelnya dikatakan bus. Spesifikasinya sendiri bisa dilihat dari jumlah kursinya kadang bisa 25-35 kursi. Panjang mobilnya sendiri </w:t>
      </w:r>
      <w:proofErr w:type="gramStart"/>
      <w:r>
        <w:t>7 meter</w:t>
      </w:r>
      <w:proofErr w:type="gramEnd"/>
      <w:r>
        <w:t xml:space="preserve"> sampai 8,5 meter. Departemen pada divisi yang memegang akses SPK mini bus adalah dibawah ini.</w:t>
      </w:r>
    </w:p>
    <w:p w14:paraId="0E0E475A" w14:textId="77777777" w:rsidR="007556C5" w:rsidRDefault="007556C5" w:rsidP="007556C5">
      <w:pPr>
        <w:pStyle w:val="BulletStyleLevel2"/>
      </w:pPr>
      <w:r>
        <w:t>Departemen Body Welding</w:t>
      </w:r>
    </w:p>
    <w:p w14:paraId="54D3EFEE" w14:textId="77777777" w:rsidR="007556C5" w:rsidRDefault="007556C5" w:rsidP="007556C5">
      <w:pPr>
        <w:pStyle w:val="BulletStyleLevel2"/>
      </w:pPr>
      <w:r>
        <w:t>Departemen Rangka Minibus</w:t>
      </w:r>
    </w:p>
    <w:p w14:paraId="61A86C0E" w14:textId="77777777" w:rsidR="007556C5" w:rsidRDefault="007556C5" w:rsidP="007556C5">
      <w:pPr>
        <w:pStyle w:val="BulletStyleLevel2"/>
      </w:pPr>
      <w:r w:rsidRPr="00031450">
        <w:rPr>
          <w:lang w:eastAsia="ja-JP"/>
        </w:rPr>
        <w:t>Departemen Putty Minibus</w:t>
      </w:r>
    </w:p>
    <w:p w14:paraId="154632D3" w14:textId="77777777" w:rsidR="007556C5" w:rsidRDefault="007556C5" w:rsidP="007556C5">
      <w:pPr>
        <w:pStyle w:val="BulletStyleLevel2"/>
      </w:pPr>
      <w:r w:rsidRPr="00031450">
        <w:rPr>
          <w:lang w:eastAsia="ja-JP"/>
        </w:rPr>
        <w:t>Departemen Painting Minibus</w:t>
      </w:r>
    </w:p>
    <w:p w14:paraId="4118850B" w14:textId="77777777" w:rsidR="007556C5" w:rsidRDefault="007556C5" w:rsidP="007556C5">
      <w:pPr>
        <w:pStyle w:val="BulletStyleLevel2"/>
      </w:pPr>
      <w:r w:rsidRPr="00031450">
        <w:rPr>
          <w:lang w:eastAsia="ja-JP"/>
        </w:rPr>
        <w:t>Departemen Trimming Minibus</w:t>
      </w:r>
    </w:p>
    <w:p w14:paraId="64B4E045" w14:textId="77777777" w:rsidR="007556C5" w:rsidRDefault="007556C5" w:rsidP="007556C5">
      <w:pPr>
        <w:pStyle w:val="BulletStyleLevel2"/>
      </w:pPr>
      <w:r w:rsidRPr="00031450">
        <w:rPr>
          <w:lang w:eastAsia="ja-JP"/>
        </w:rPr>
        <w:t>Departemen Finishing Minibus</w:t>
      </w:r>
    </w:p>
    <w:p w14:paraId="0A0C98C7" w14:textId="77777777" w:rsidR="007556C5" w:rsidRDefault="007556C5" w:rsidP="007556C5">
      <w:pPr>
        <w:pStyle w:val="BulletStyleLevel2"/>
      </w:pPr>
      <w:r w:rsidRPr="00031450">
        <w:rPr>
          <w:lang w:eastAsia="ja-JP"/>
        </w:rPr>
        <w:t>Departemen Sub Assy Minibus</w:t>
      </w:r>
    </w:p>
    <w:p w14:paraId="204DB860" w14:textId="0358E759" w:rsidR="007556C5" w:rsidRDefault="007556C5" w:rsidP="007556C5">
      <w:pPr>
        <w:ind w:firstLine="0"/>
        <w:rPr>
          <w:szCs w:val="24"/>
        </w:rPr>
      </w:pPr>
    </w:p>
    <w:p w14:paraId="04B00658" w14:textId="6FF01C9B" w:rsidR="00F25F1C" w:rsidRDefault="00F25F1C" w:rsidP="007556C5">
      <w:pPr>
        <w:ind w:firstLine="0"/>
        <w:rPr>
          <w:szCs w:val="24"/>
        </w:rPr>
      </w:pPr>
    </w:p>
    <w:p w14:paraId="698660D0" w14:textId="77777777" w:rsidR="00F25F1C" w:rsidRDefault="00F25F1C" w:rsidP="007556C5">
      <w:pPr>
        <w:ind w:firstLine="0"/>
        <w:rPr>
          <w:szCs w:val="24"/>
        </w:rPr>
      </w:pPr>
    </w:p>
    <w:p w14:paraId="60A7098C" w14:textId="6026710D" w:rsidR="007556C5" w:rsidRPr="00DA6FAA" w:rsidRDefault="007556C5">
      <w:pPr>
        <w:pStyle w:val="STTSJudulBab"/>
        <w:numPr>
          <w:ilvl w:val="1"/>
          <w:numId w:val="51"/>
        </w:numPr>
        <w:ind w:left="720" w:hanging="720"/>
        <w:jc w:val="both"/>
        <w:rPr>
          <w:sz w:val="24"/>
          <w:szCs w:val="24"/>
        </w:rPr>
      </w:pPr>
      <w:bookmarkStart w:id="103" w:name="_Toc124444522"/>
      <w:r w:rsidRPr="00DA6FAA">
        <w:lastRenderedPageBreak/>
        <w:t>Struktur Tabel</w:t>
      </w:r>
      <w:bookmarkEnd w:id="103"/>
    </w:p>
    <w:p w14:paraId="0326356D" w14:textId="77777777" w:rsidR="007556C5" w:rsidRDefault="007556C5" w:rsidP="007556C5">
      <w:r>
        <w:t xml:space="preserve">Pada sub-bab ini akan dijelaskan mengenai properti atau atribut apa saja yang dimiliki oleh sebuah entitas atau tabel, dan penjelasan tentang sifat primary key, foreign key, dan sejenisnya pada setiap tabel. Dalam tabel ini juga akan terdapat field yang mencatat kapan baris dari tabel tersebut dibuat, diubah, dan dihapus. Berikut akan dijelaskan mengenai tabel yang ada pada aplikasi website PT. Adiputro Wirasejati. </w:t>
      </w:r>
    </w:p>
    <w:p w14:paraId="6BDC49D9" w14:textId="77777777" w:rsidR="007556C5" w:rsidRDefault="007556C5" w:rsidP="007556C5">
      <w:r>
        <w:t xml:space="preserve">Database pada aplikasi website PT. Adiputro Wirasejati dibuat menggunakan MongoDB. MongoDB merupakan salah satu DBMS (Database Management System) NoSQL yang cukup populer digunakan dalam pengembangan website. Berbeda dengan DBMS lain yang berjenis SQL yang menyimpan data menggunakan relasi tabel, MongoDB menggunakan dokumen dengan format JSON. Sebagai satuan terkecil, dokumen akan berisi baris – baris data tanpa schema tertentu, tapi berupa struktur pasangan key-value. Key digunakan untuk melacak objek dengan (value) nilai yang bervariasi, seperti data angka, string, atau objek kompleks lainnya. Dengan format dokumen seperti ini, MongoDB mampu menampung data yang lebih bervariasi dan kompleks. Selain itu, developer juga bisa melakukan scale out database untuk meningkatkan kapasitas data tanpa mengganggu performa server. </w:t>
      </w:r>
    </w:p>
    <w:p w14:paraId="7D09ECF6" w14:textId="77777777" w:rsidR="007556C5" w:rsidRPr="00EC572A" w:rsidRDefault="007556C5" w:rsidP="007556C5"/>
    <w:p w14:paraId="00D49621" w14:textId="77777777" w:rsidR="007556C5" w:rsidRDefault="007556C5" w:rsidP="007556C5">
      <w:pPr>
        <w:pStyle w:val="Gambar"/>
        <w:rPr>
          <w:szCs w:val="24"/>
        </w:rPr>
      </w:pPr>
      <w:r>
        <w:drawing>
          <wp:inline distT="0" distB="0" distL="0" distR="0" wp14:anchorId="7560D58C" wp14:editId="1EED61C2">
            <wp:extent cx="3088256" cy="1874278"/>
            <wp:effectExtent l="19050" t="19050" r="17145" b="1206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122394" cy="1894996"/>
                    </a:xfrm>
                    <a:prstGeom prst="rect">
                      <a:avLst/>
                    </a:prstGeom>
                    <a:ln>
                      <a:solidFill>
                        <a:schemeClr val="bg2">
                          <a:lumMod val="75000"/>
                        </a:schemeClr>
                      </a:solidFill>
                    </a:ln>
                  </pic:spPr>
                </pic:pic>
              </a:graphicData>
            </a:graphic>
          </wp:inline>
        </w:drawing>
      </w:r>
    </w:p>
    <w:p w14:paraId="76900DBB" w14:textId="77777777" w:rsidR="007556C5" w:rsidRDefault="007556C5" w:rsidP="007556C5">
      <w:pPr>
        <w:pStyle w:val="GambarDesc"/>
      </w:pPr>
      <w:bookmarkStart w:id="104" w:name="_Toc124434786"/>
      <w:bookmarkStart w:id="105" w:name="_Toc124435140"/>
      <w:bookmarkStart w:id="106" w:name="_Toc124436827"/>
      <w:bookmarkStart w:id="107" w:name="_Toc124436898"/>
      <w:r w:rsidRPr="00F31897">
        <w:t>Gambar 4.</w:t>
      </w:r>
      <w:r>
        <w:t>7</w:t>
      </w:r>
      <w:r>
        <w:br/>
      </w:r>
      <w:r w:rsidRPr="00F31897">
        <w:t>Tampilan MongoDB</w:t>
      </w:r>
      <w:bookmarkEnd w:id="104"/>
      <w:bookmarkEnd w:id="105"/>
      <w:bookmarkEnd w:id="106"/>
      <w:bookmarkEnd w:id="107"/>
    </w:p>
    <w:p w14:paraId="0F6BC369" w14:textId="77777777" w:rsidR="007556C5" w:rsidRPr="00F31897" w:rsidRDefault="007556C5" w:rsidP="007556C5"/>
    <w:p w14:paraId="3434578E" w14:textId="77777777" w:rsidR="007556C5" w:rsidRDefault="007556C5" w:rsidP="007556C5">
      <w:r>
        <w:lastRenderedPageBreak/>
        <w:t>MongoDB mampu menampung lebih banyak data kompleks karena menggunakan skema tabel yang dinamis. Dengan skema data tersebut, MongoDB mampu menyimpan data yang lebih bervariasi, mulai data data terstruktur hingga tidak terstruktur. MongoDB sangat cocok digunakan dalam aplikasi website PT. Adiputro Wirasejati karena saat menambahkan data master bisa saja membutuhkan parameter dengan komponen yang bervariasi. Berikut akan dijelaskan secara detail mengenai tabel – tabel yang ada pada database aplikasi.</w:t>
      </w:r>
    </w:p>
    <w:p w14:paraId="570FB634" w14:textId="77777777" w:rsidR="007556C5" w:rsidRPr="00FD7BE1" w:rsidRDefault="007556C5" w:rsidP="007556C5"/>
    <w:p w14:paraId="44CAA288" w14:textId="6260D380" w:rsidR="007556C5" w:rsidRPr="00EE2393" w:rsidRDefault="007556C5" w:rsidP="00F25F1C">
      <w:pPr>
        <w:pStyle w:val="captionTable"/>
      </w:pPr>
      <w:bookmarkStart w:id="108" w:name="_Toc124442626"/>
      <w:r w:rsidRPr="00EE2393">
        <w:t>Tabel 4.1</w:t>
      </w:r>
      <w:r w:rsidR="00DB0A86">
        <w:br/>
      </w:r>
      <w:r w:rsidRPr="00EE2393">
        <w:t>Tabel Accounts_DB</w:t>
      </w:r>
      <w:bookmarkEnd w:id="108"/>
    </w:p>
    <w:tbl>
      <w:tblPr>
        <w:tblStyle w:val="TableGrid"/>
        <w:tblW w:w="5000" w:type="pct"/>
        <w:jc w:val="center"/>
        <w:tblLook w:val="04A0" w:firstRow="1" w:lastRow="0" w:firstColumn="1" w:lastColumn="0" w:noHBand="0" w:noVBand="1"/>
      </w:tblPr>
      <w:tblGrid>
        <w:gridCol w:w="561"/>
        <w:gridCol w:w="2030"/>
        <w:gridCol w:w="1938"/>
        <w:gridCol w:w="1557"/>
        <w:gridCol w:w="1842"/>
      </w:tblGrid>
      <w:tr w:rsidR="007556C5" w14:paraId="44B2BBC1" w14:textId="77777777" w:rsidTr="00EA2B4F">
        <w:trPr>
          <w:trHeight w:val="227"/>
          <w:jc w:val="center"/>
        </w:trPr>
        <w:tc>
          <w:tcPr>
            <w:tcW w:w="354" w:type="pct"/>
            <w:vAlign w:val="center"/>
          </w:tcPr>
          <w:p w14:paraId="2CCA10E7" w14:textId="77777777" w:rsidR="007556C5" w:rsidRPr="00243776" w:rsidRDefault="007556C5" w:rsidP="00EA2B4F">
            <w:pPr>
              <w:pStyle w:val="ListParagraph"/>
              <w:ind w:left="0" w:right="-104" w:firstLine="0"/>
              <w:jc w:val="center"/>
              <w:rPr>
                <w:b/>
                <w:bCs/>
                <w:szCs w:val="24"/>
              </w:rPr>
            </w:pPr>
            <w:r w:rsidRPr="00243776">
              <w:rPr>
                <w:b/>
                <w:bCs/>
                <w:szCs w:val="24"/>
              </w:rPr>
              <w:t>No</w:t>
            </w:r>
          </w:p>
        </w:tc>
        <w:tc>
          <w:tcPr>
            <w:tcW w:w="1280" w:type="pct"/>
            <w:vAlign w:val="center"/>
          </w:tcPr>
          <w:p w14:paraId="5EF72B0F" w14:textId="77777777" w:rsidR="007556C5" w:rsidRPr="00243776" w:rsidRDefault="007556C5" w:rsidP="00EA2B4F">
            <w:pPr>
              <w:pStyle w:val="ListParagraph"/>
              <w:ind w:left="0" w:firstLine="0"/>
              <w:jc w:val="center"/>
              <w:rPr>
                <w:b/>
                <w:bCs/>
                <w:szCs w:val="24"/>
              </w:rPr>
            </w:pPr>
            <w:r w:rsidRPr="00243776">
              <w:rPr>
                <w:b/>
                <w:bCs/>
                <w:szCs w:val="24"/>
              </w:rPr>
              <w:t>Kolom</w:t>
            </w:r>
          </w:p>
        </w:tc>
        <w:tc>
          <w:tcPr>
            <w:tcW w:w="1222" w:type="pct"/>
            <w:vAlign w:val="center"/>
          </w:tcPr>
          <w:p w14:paraId="4B3BC0AE" w14:textId="77777777" w:rsidR="007556C5" w:rsidRPr="00243776" w:rsidRDefault="007556C5" w:rsidP="00EA2B4F">
            <w:pPr>
              <w:pStyle w:val="ListParagraph"/>
              <w:ind w:left="0" w:firstLine="0"/>
              <w:jc w:val="center"/>
              <w:rPr>
                <w:b/>
                <w:bCs/>
                <w:szCs w:val="24"/>
              </w:rPr>
            </w:pPr>
            <w:r w:rsidRPr="00243776">
              <w:rPr>
                <w:b/>
                <w:bCs/>
                <w:szCs w:val="24"/>
              </w:rPr>
              <w:t>Tipe</w:t>
            </w:r>
          </w:p>
        </w:tc>
        <w:tc>
          <w:tcPr>
            <w:tcW w:w="982" w:type="pct"/>
            <w:vAlign w:val="center"/>
          </w:tcPr>
          <w:p w14:paraId="4E5BB212" w14:textId="77777777" w:rsidR="007556C5" w:rsidRPr="00243776" w:rsidRDefault="007556C5" w:rsidP="00EA2B4F">
            <w:pPr>
              <w:pStyle w:val="ListParagraph"/>
              <w:ind w:left="0" w:firstLine="35"/>
              <w:jc w:val="center"/>
              <w:rPr>
                <w:b/>
                <w:bCs/>
                <w:szCs w:val="24"/>
              </w:rPr>
            </w:pPr>
            <w:r w:rsidRPr="00243776">
              <w:rPr>
                <w:b/>
                <w:bCs/>
                <w:szCs w:val="24"/>
              </w:rPr>
              <w:t>Constraint</w:t>
            </w:r>
          </w:p>
        </w:tc>
        <w:tc>
          <w:tcPr>
            <w:tcW w:w="1162" w:type="pct"/>
            <w:vAlign w:val="center"/>
          </w:tcPr>
          <w:p w14:paraId="2ECB34BB" w14:textId="77777777" w:rsidR="007556C5" w:rsidRPr="00243776" w:rsidRDefault="007556C5" w:rsidP="00EA2B4F">
            <w:pPr>
              <w:pStyle w:val="ListParagraph"/>
              <w:ind w:left="0" w:firstLine="0"/>
              <w:jc w:val="center"/>
              <w:rPr>
                <w:b/>
                <w:bCs/>
                <w:szCs w:val="24"/>
              </w:rPr>
            </w:pPr>
            <w:r w:rsidRPr="00243776">
              <w:rPr>
                <w:b/>
                <w:bCs/>
                <w:szCs w:val="24"/>
              </w:rPr>
              <w:t>Keterangan</w:t>
            </w:r>
          </w:p>
        </w:tc>
      </w:tr>
      <w:tr w:rsidR="007556C5" w14:paraId="2C8AB60E" w14:textId="77777777" w:rsidTr="00EA2B4F">
        <w:trPr>
          <w:trHeight w:val="227"/>
          <w:jc w:val="center"/>
        </w:trPr>
        <w:tc>
          <w:tcPr>
            <w:tcW w:w="354" w:type="pct"/>
            <w:vAlign w:val="center"/>
          </w:tcPr>
          <w:p w14:paraId="17D9C271" w14:textId="77777777" w:rsidR="007556C5" w:rsidRDefault="007556C5" w:rsidP="00EA2B4F">
            <w:pPr>
              <w:pStyle w:val="ListParagraph"/>
              <w:spacing w:line="240" w:lineRule="auto"/>
              <w:ind w:left="0" w:right="-104" w:firstLine="0"/>
              <w:jc w:val="center"/>
              <w:rPr>
                <w:szCs w:val="24"/>
              </w:rPr>
            </w:pPr>
            <w:r>
              <w:rPr>
                <w:szCs w:val="24"/>
              </w:rPr>
              <w:t>1</w:t>
            </w:r>
          </w:p>
        </w:tc>
        <w:tc>
          <w:tcPr>
            <w:tcW w:w="1280" w:type="pct"/>
            <w:vAlign w:val="center"/>
          </w:tcPr>
          <w:p w14:paraId="18052F09" w14:textId="77777777" w:rsidR="007556C5" w:rsidRDefault="007556C5" w:rsidP="00EA2B4F">
            <w:pPr>
              <w:pStyle w:val="ListParagraph"/>
              <w:spacing w:line="240" w:lineRule="auto"/>
              <w:ind w:left="0" w:firstLine="0"/>
              <w:jc w:val="center"/>
              <w:rPr>
                <w:szCs w:val="24"/>
              </w:rPr>
            </w:pPr>
            <w:r>
              <w:rPr>
                <w:szCs w:val="24"/>
              </w:rPr>
              <w:t>account_id</w:t>
            </w:r>
          </w:p>
        </w:tc>
        <w:tc>
          <w:tcPr>
            <w:tcW w:w="1222" w:type="pct"/>
            <w:vAlign w:val="center"/>
          </w:tcPr>
          <w:p w14:paraId="19EA38C6" w14:textId="77777777" w:rsidR="007556C5" w:rsidRDefault="007556C5" w:rsidP="00EA2B4F">
            <w:pPr>
              <w:pStyle w:val="ListParagraph"/>
              <w:spacing w:line="240" w:lineRule="auto"/>
              <w:ind w:left="0" w:firstLine="0"/>
              <w:jc w:val="center"/>
              <w:rPr>
                <w:szCs w:val="24"/>
              </w:rPr>
            </w:pPr>
            <w:r>
              <w:rPr>
                <w:szCs w:val="24"/>
              </w:rPr>
              <w:t>OBJECT_ID</w:t>
            </w:r>
          </w:p>
        </w:tc>
        <w:tc>
          <w:tcPr>
            <w:tcW w:w="982" w:type="pct"/>
            <w:vAlign w:val="center"/>
          </w:tcPr>
          <w:p w14:paraId="4990C8DD" w14:textId="77777777" w:rsidR="007556C5" w:rsidRDefault="007556C5" w:rsidP="00EA2B4F">
            <w:pPr>
              <w:pStyle w:val="ListParagraph"/>
              <w:spacing w:line="240" w:lineRule="auto"/>
              <w:ind w:left="0" w:firstLine="35"/>
              <w:jc w:val="center"/>
              <w:rPr>
                <w:szCs w:val="24"/>
              </w:rPr>
            </w:pPr>
            <w:r>
              <w:rPr>
                <w:szCs w:val="24"/>
              </w:rPr>
              <w:t>Primary Key</w:t>
            </w:r>
          </w:p>
        </w:tc>
        <w:tc>
          <w:tcPr>
            <w:tcW w:w="1162" w:type="pct"/>
            <w:vAlign w:val="center"/>
          </w:tcPr>
          <w:p w14:paraId="5276A452" w14:textId="77777777" w:rsidR="007556C5" w:rsidRDefault="007556C5" w:rsidP="00EA2B4F">
            <w:pPr>
              <w:pStyle w:val="ListParagraph"/>
              <w:spacing w:line="240" w:lineRule="auto"/>
              <w:ind w:left="0" w:firstLine="0"/>
              <w:jc w:val="center"/>
              <w:rPr>
                <w:szCs w:val="24"/>
              </w:rPr>
            </w:pPr>
            <w:r>
              <w:rPr>
                <w:szCs w:val="24"/>
              </w:rPr>
              <w:t>auto increment</w:t>
            </w:r>
          </w:p>
        </w:tc>
      </w:tr>
      <w:tr w:rsidR="007556C5" w14:paraId="548303B9" w14:textId="77777777" w:rsidTr="00EA2B4F">
        <w:trPr>
          <w:trHeight w:val="227"/>
          <w:jc w:val="center"/>
        </w:trPr>
        <w:tc>
          <w:tcPr>
            <w:tcW w:w="354" w:type="pct"/>
            <w:vAlign w:val="center"/>
          </w:tcPr>
          <w:p w14:paraId="60770FE0" w14:textId="77777777" w:rsidR="007556C5" w:rsidRDefault="007556C5" w:rsidP="00EA2B4F">
            <w:pPr>
              <w:pStyle w:val="ListParagraph"/>
              <w:spacing w:line="240" w:lineRule="auto"/>
              <w:ind w:left="0" w:right="-104" w:firstLine="0"/>
              <w:jc w:val="center"/>
              <w:rPr>
                <w:szCs w:val="24"/>
              </w:rPr>
            </w:pPr>
            <w:r>
              <w:rPr>
                <w:szCs w:val="24"/>
              </w:rPr>
              <w:t>2</w:t>
            </w:r>
          </w:p>
        </w:tc>
        <w:tc>
          <w:tcPr>
            <w:tcW w:w="1280" w:type="pct"/>
            <w:vAlign w:val="center"/>
          </w:tcPr>
          <w:p w14:paraId="52A8E794" w14:textId="77777777" w:rsidR="007556C5" w:rsidRDefault="007556C5" w:rsidP="00EA2B4F">
            <w:pPr>
              <w:pStyle w:val="ListParagraph"/>
              <w:spacing w:line="240" w:lineRule="auto"/>
              <w:ind w:left="0" w:firstLine="0"/>
              <w:jc w:val="center"/>
              <w:rPr>
                <w:szCs w:val="24"/>
              </w:rPr>
            </w:pPr>
            <w:r>
              <w:rPr>
                <w:szCs w:val="24"/>
              </w:rPr>
              <w:t>account_username</w:t>
            </w:r>
          </w:p>
        </w:tc>
        <w:tc>
          <w:tcPr>
            <w:tcW w:w="1222" w:type="pct"/>
            <w:vAlign w:val="center"/>
          </w:tcPr>
          <w:p w14:paraId="34C9057D" w14:textId="77777777" w:rsidR="007556C5" w:rsidRDefault="007556C5" w:rsidP="00EA2B4F">
            <w:pPr>
              <w:pStyle w:val="ListParagraph"/>
              <w:spacing w:line="240" w:lineRule="auto"/>
              <w:ind w:left="0" w:firstLine="0"/>
              <w:jc w:val="center"/>
              <w:rPr>
                <w:szCs w:val="24"/>
              </w:rPr>
            </w:pPr>
            <w:proofErr w:type="gramStart"/>
            <w:r>
              <w:rPr>
                <w:szCs w:val="24"/>
              </w:rPr>
              <w:t>VARCHAR(</w:t>
            </w:r>
            <w:proofErr w:type="gramEnd"/>
            <w:r>
              <w:rPr>
                <w:szCs w:val="24"/>
              </w:rPr>
              <w:t>255)</w:t>
            </w:r>
          </w:p>
        </w:tc>
        <w:tc>
          <w:tcPr>
            <w:tcW w:w="982" w:type="pct"/>
            <w:vAlign w:val="center"/>
          </w:tcPr>
          <w:p w14:paraId="1EE45565" w14:textId="77777777" w:rsidR="007556C5" w:rsidRDefault="007556C5" w:rsidP="00EA2B4F">
            <w:pPr>
              <w:pStyle w:val="ListParagraph"/>
              <w:spacing w:line="240" w:lineRule="auto"/>
              <w:ind w:left="0" w:firstLine="35"/>
              <w:jc w:val="center"/>
              <w:rPr>
                <w:szCs w:val="24"/>
              </w:rPr>
            </w:pPr>
            <w:r>
              <w:rPr>
                <w:szCs w:val="24"/>
              </w:rPr>
              <w:t>NOT NULL</w:t>
            </w:r>
          </w:p>
        </w:tc>
        <w:tc>
          <w:tcPr>
            <w:tcW w:w="1162" w:type="pct"/>
            <w:vAlign w:val="center"/>
          </w:tcPr>
          <w:p w14:paraId="38ACB405" w14:textId="77777777" w:rsidR="007556C5" w:rsidRDefault="007556C5" w:rsidP="00EA2B4F">
            <w:pPr>
              <w:pStyle w:val="ListParagraph"/>
              <w:spacing w:line="240" w:lineRule="auto"/>
              <w:ind w:left="0" w:firstLine="0"/>
              <w:jc w:val="center"/>
              <w:rPr>
                <w:szCs w:val="24"/>
              </w:rPr>
            </w:pPr>
          </w:p>
        </w:tc>
      </w:tr>
      <w:tr w:rsidR="007556C5" w14:paraId="748F1A29" w14:textId="77777777" w:rsidTr="00EA2B4F">
        <w:trPr>
          <w:trHeight w:val="227"/>
          <w:jc w:val="center"/>
        </w:trPr>
        <w:tc>
          <w:tcPr>
            <w:tcW w:w="354" w:type="pct"/>
            <w:vAlign w:val="center"/>
          </w:tcPr>
          <w:p w14:paraId="4132BD3A" w14:textId="77777777" w:rsidR="007556C5" w:rsidRDefault="007556C5" w:rsidP="00EA2B4F">
            <w:pPr>
              <w:pStyle w:val="ListParagraph"/>
              <w:spacing w:line="240" w:lineRule="auto"/>
              <w:ind w:left="0" w:right="-104" w:firstLine="0"/>
              <w:jc w:val="center"/>
              <w:rPr>
                <w:szCs w:val="24"/>
              </w:rPr>
            </w:pPr>
            <w:r>
              <w:rPr>
                <w:szCs w:val="24"/>
              </w:rPr>
              <w:t>3</w:t>
            </w:r>
          </w:p>
        </w:tc>
        <w:tc>
          <w:tcPr>
            <w:tcW w:w="1280" w:type="pct"/>
            <w:vAlign w:val="center"/>
          </w:tcPr>
          <w:p w14:paraId="52923EEC" w14:textId="77777777" w:rsidR="007556C5" w:rsidRDefault="007556C5" w:rsidP="00EA2B4F">
            <w:pPr>
              <w:pStyle w:val="ListParagraph"/>
              <w:spacing w:line="240" w:lineRule="auto"/>
              <w:ind w:left="0" w:firstLine="0"/>
              <w:jc w:val="center"/>
              <w:rPr>
                <w:szCs w:val="24"/>
              </w:rPr>
            </w:pPr>
            <w:r>
              <w:rPr>
                <w:szCs w:val="24"/>
              </w:rPr>
              <w:t>account_password</w:t>
            </w:r>
          </w:p>
        </w:tc>
        <w:tc>
          <w:tcPr>
            <w:tcW w:w="1222" w:type="pct"/>
            <w:vAlign w:val="center"/>
          </w:tcPr>
          <w:p w14:paraId="4F84D04E" w14:textId="77777777" w:rsidR="007556C5" w:rsidRDefault="007556C5" w:rsidP="00EA2B4F">
            <w:pPr>
              <w:pStyle w:val="ListParagraph"/>
              <w:spacing w:line="240" w:lineRule="auto"/>
              <w:ind w:left="0" w:firstLine="0"/>
              <w:jc w:val="center"/>
              <w:rPr>
                <w:szCs w:val="24"/>
              </w:rPr>
            </w:pPr>
            <w:proofErr w:type="gramStart"/>
            <w:r>
              <w:rPr>
                <w:szCs w:val="24"/>
              </w:rPr>
              <w:t>VARCHAR(</w:t>
            </w:r>
            <w:proofErr w:type="gramEnd"/>
            <w:r>
              <w:rPr>
                <w:szCs w:val="24"/>
              </w:rPr>
              <w:t>255)</w:t>
            </w:r>
          </w:p>
        </w:tc>
        <w:tc>
          <w:tcPr>
            <w:tcW w:w="982" w:type="pct"/>
            <w:vAlign w:val="center"/>
          </w:tcPr>
          <w:p w14:paraId="353821BE" w14:textId="77777777" w:rsidR="007556C5" w:rsidRDefault="007556C5" w:rsidP="00EA2B4F">
            <w:pPr>
              <w:pStyle w:val="ListParagraph"/>
              <w:spacing w:line="240" w:lineRule="auto"/>
              <w:ind w:left="0" w:firstLine="35"/>
              <w:jc w:val="center"/>
              <w:rPr>
                <w:szCs w:val="24"/>
              </w:rPr>
            </w:pPr>
            <w:r>
              <w:rPr>
                <w:szCs w:val="24"/>
              </w:rPr>
              <w:t>NOT NULL</w:t>
            </w:r>
          </w:p>
        </w:tc>
        <w:tc>
          <w:tcPr>
            <w:tcW w:w="1162" w:type="pct"/>
            <w:vAlign w:val="center"/>
          </w:tcPr>
          <w:p w14:paraId="457354F5" w14:textId="77777777" w:rsidR="007556C5" w:rsidRDefault="007556C5" w:rsidP="00EA2B4F">
            <w:pPr>
              <w:pStyle w:val="ListParagraph"/>
              <w:spacing w:line="240" w:lineRule="auto"/>
              <w:ind w:left="0" w:firstLine="0"/>
              <w:jc w:val="center"/>
              <w:rPr>
                <w:szCs w:val="24"/>
              </w:rPr>
            </w:pPr>
          </w:p>
        </w:tc>
      </w:tr>
      <w:tr w:rsidR="007556C5" w14:paraId="6C55B3AC" w14:textId="77777777" w:rsidTr="00EA2B4F">
        <w:trPr>
          <w:trHeight w:val="227"/>
          <w:jc w:val="center"/>
        </w:trPr>
        <w:tc>
          <w:tcPr>
            <w:tcW w:w="354" w:type="pct"/>
            <w:vAlign w:val="center"/>
          </w:tcPr>
          <w:p w14:paraId="30EB8AF6" w14:textId="77777777" w:rsidR="007556C5" w:rsidRDefault="007556C5" w:rsidP="00EA2B4F">
            <w:pPr>
              <w:pStyle w:val="ListParagraph"/>
              <w:spacing w:line="240" w:lineRule="auto"/>
              <w:ind w:left="0" w:right="-104" w:firstLine="0"/>
              <w:jc w:val="center"/>
              <w:rPr>
                <w:szCs w:val="24"/>
              </w:rPr>
            </w:pPr>
            <w:r>
              <w:rPr>
                <w:szCs w:val="24"/>
              </w:rPr>
              <w:t>4</w:t>
            </w:r>
          </w:p>
        </w:tc>
        <w:tc>
          <w:tcPr>
            <w:tcW w:w="1280" w:type="pct"/>
            <w:vAlign w:val="center"/>
          </w:tcPr>
          <w:p w14:paraId="573EC0C7" w14:textId="77777777" w:rsidR="007556C5" w:rsidRDefault="007556C5" w:rsidP="00EA2B4F">
            <w:pPr>
              <w:pStyle w:val="ListParagraph"/>
              <w:spacing w:line="240" w:lineRule="auto"/>
              <w:ind w:left="0" w:firstLine="0"/>
              <w:jc w:val="center"/>
              <w:rPr>
                <w:szCs w:val="24"/>
              </w:rPr>
            </w:pPr>
            <w:r>
              <w:rPr>
                <w:szCs w:val="24"/>
              </w:rPr>
              <w:t>account_privileges</w:t>
            </w:r>
          </w:p>
        </w:tc>
        <w:tc>
          <w:tcPr>
            <w:tcW w:w="1222" w:type="pct"/>
            <w:vAlign w:val="center"/>
          </w:tcPr>
          <w:p w14:paraId="1D768217" w14:textId="77777777" w:rsidR="007556C5" w:rsidRDefault="007556C5" w:rsidP="00EA2B4F">
            <w:pPr>
              <w:pStyle w:val="ListParagraph"/>
              <w:spacing w:line="240" w:lineRule="auto"/>
              <w:ind w:left="0" w:firstLine="0"/>
              <w:jc w:val="center"/>
              <w:rPr>
                <w:szCs w:val="24"/>
              </w:rPr>
            </w:pPr>
            <w:r>
              <w:rPr>
                <w:szCs w:val="24"/>
              </w:rPr>
              <w:t>OBJECT</w:t>
            </w:r>
          </w:p>
        </w:tc>
        <w:tc>
          <w:tcPr>
            <w:tcW w:w="982" w:type="pct"/>
            <w:vAlign w:val="center"/>
          </w:tcPr>
          <w:p w14:paraId="66696021" w14:textId="77777777" w:rsidR="007556C5" w:rsidRDefault="007556C5" w:rsidP="00EA2B4F">
            <w:pPr>
              <w:pStyle w:val="ListParagraph"/>
              <w:spacing w:line="240" w:lineRule="auto"/>
              <w:ind w:left="0" w:firstLine="35"/>
              <w:jc w:val="center"/>
              <w:rPr>
                <w:szCs w:val="24"/>
              </w:rPr>
            </w:pPr>
            <w:r>
              <w:rPr>
                <w:szCs w:val="24"/>
              </w:rPr>
              <w:t>NOT NULL</w:t>
            </w:r>
          </w:p>
        </w:tc>
        <w:tc>
          <w:tcPr>
            <w:tcW w:w="1162" w:type="pct"/>
            <w:vAlign w:val="center"/>
          </w:tcPr>
          <w:p w14:paraId="7399BF88" w14:textId="77777777" w:rsidR="007556C5" w:rsidRDefault="007556C5" w:rsidP="00EA2B4F">
            <w:pPr>
              <w:pStyle w:val="ListParagraph"/>
              <w:spacing w:line="240" w:lineRule="auto"/>
              <w:ind w:left="0" w:firstLine="0"/>
              <w:jc w:val="center"/>
              <w:rPr>
                <w:szCs w:val="24"/>
              </w:rPr>
            </w:pPr>
          </w:p>
        </w:tc>
      </w:tr>
      <w:tr w:rsidR="007556C5" w14:paraId="0BB372DA" w14:textId="77777777" w:rsidTr="00EA2B4F">
        <w:trPr>
          <w:trHeight w:val="227"/>
          <w:jc w:val="center"/>
        </w:trPr>
        <w:tc>
          <w:tcPr>
            <w:tcW w:w="354" w:type="pct"/>
            <w:vAlign w:val="center"/>
          </w:tcPr>
          <w:p w14:paraId="2EDAC3A6" w14:textId="77777777" w:rsidR="007556C5" w:rsidRDefault="007556C5" w:rsidP="00EA2B4F">
            <w:pPr>
              <w:pStyle w:val="ListParagraph"/>
              <w:spacing w:line="240" w:lineRule="auto"/>
              <w:ind w:left="0" w:right="-104" w:firstLine="0"/>
              <w:jc w:val="center"/>
              <w:rPr>
                <w:szCs w:val="24"/>
              </w:rPr>
            </w:pPr>
            <w:r>
              <w:rPr>
                <w:szCs w:val="24"/>
              </w:rPr>
              <w:t>5</w:t>
            </w:r>
          </w:p>
        </w:tc>
        <w:tc>
          <w:tcPr>
            <w:tcW w:w="1280" w:type="pct"/>
            <w:vAlign w:val="center"/>
          </w:tcPr>
          <w:p w14:paraId="19907C04" w14:textId="77777777" w:rsidR="007556C5" w:rsidRDefault="007556C5" w:rsidP="00EA2B4F">
            <w:pPr>
              <w:pStyle w:val="ListParagraph"/>
              <w:spacing w:line="240" w:lineRule="auto"/>
              <w:ind w:left="0" w:firstLine="0"/>
              <w:jc w:val="center"/>
              <w:rPr>
                <w:szCs w:val="24"/>
              </w:rPr>
            </w:pPr>
            <w:r>
              <w:rPr>
                <w:szCs w:val="24"/>
              </w:rPr>
              <w:t>account_active</w:t>
            </w:r>
          </w:p>
        </w:tc>
        <w:tc>
          <w:tcPr>
            <w:tcW w:w="1222" w:type="pct"/>
            <w:vAlign w:val="center"/>
          </w:tcPr>
          <w:p w14:paraId="56F26E95" w14:textId="77777777" w:rsidR="007556C5" w:rsidRDefault="007556C5" w:rsidP="00EA2B4F">
            <w:pPr>
              <w:pStyle w:val="ListParagraph"/>
              <w:spacing w:line="240" w:lineRule="auto"/>
              <w:ind w:left="0" w:firstLine="0"/>
              <w:rPr>
                <w:szCs w:val="24"/>
              </w:rPr>
            </w:pPr>
            <w:proofErr w:type="gramStart"/>
            <w:r>
              <w:rPr>
                <w:szCs w:val="24"/>
              </w:rPr>
              <w:t>VARCHAR(</w:t>
            </w:r>
            <w:proofErr w:type="gramEnd"/>
            <w:r>
              <w:rPr>
                <w:szCs w:val="24"/>
              </w:rPr>
              <w:t>255)</w:t>
            </w:r>
          </w:p>
        </w:tc>
        <w:tc>
          <w:tcPr>
            <w:tcW w:w="982" w:type="pct"/>
            <w:vAlign w:val="center"/>
          </w:tcPr>
          <w:p w14:paraId="2D892EC2" w14:textId="77777777" w:rsidR="007556C5" w:rsidRDefault="007556C5" w:rsidP="00EA2B4F">
            <w:pPr>
              <w:pStyle w:val="ListParagraph"/>
              <w:spacing w:line="240" w:lineRule="auto"/>
              <w:ind w:left="0" w:firstLine="35"/>
              <w:jc w:val="center"/>
              <w:rPr>
                <w:szCs w:val="24"/>
              </w:rPr>
            </w:pPr>
            <w:r>
              <w:rPr>
                <w:szCs w:val="24"/>
              </w:rPr>
              <w:t>NOT NULL</w:t>
            </w:r>
          </w:p>
        </w:tc>
        <w:tc>
          <w:tcPr>
            <w:tcW w:w="1162" w:type="pct"/>
            <w:vAlign w:val="center"/>
          </w:tcPr>
          <w:p w14:paraId="02D3A026" w14:textId="77777777" w:rsidR="007556C5" w:rsidRDefault="007556C5" w:rsidP="00EA2B4F">
            <w:pPr>
              <w:pStyle w:val="ListParagraph"/>
              <w:spacing w:line="240" w:lineRule="auto"/>
              <w:ind w:left="0" w:firstLine="0"/>
              <w:jc w:val="center"/>
              <w:rPr>
                <w:szCs w:val="24"/>
              </w:rPr>
            </w:pPr>
          </w:p>
        </w:tc>
      </w:tr>
      <w:tr w:rsidR="007556C5" w14:paraId="1ACD7DDD" w14:textId="77777777" w:rsidTr="00EA2B4F">
        <w:trPr>
          <w:trHeight w:val="227"/>
          <w:jc w:val="center"/>
        </w:trPr>
        <w:tc>
          <w:tcPr>
            <w:tcW w:w="354" w:type="pct"/>
            <w:vAlign w:val="center"/>
          </w:tcPr>
          <w:p w14:paraId="7E49CCA4" w14:textId="77777777" w:rsidR="007556C5" w:rsidRDefault="007556C5" w:rsidP="00EA2B4F">
            <w:pPr>
              <w:pStyle w:val="ListParagraph"/>
              <w:spacing w:line="240" w:lineRule="auto"/>
              <w:ind w:left="0" w:right="-104" w:firstLine="0"/>
              <w:jc w:val="center"/>
              <w:rPr>
                <w:szCs w:val="24"/>
              </w:rPr>
            </w:pPr>
            <w:r>
              <w:rPr>
                <w:szCs w:val="24"/>
              </w:rPr>
              <w:t>6</w:t>
            </w:r>
          </w:p>
        </w:tc>
        <w:tc>
          <w:tcPr>
            <w:tcW w:w="1280" w:type="pct"/>
            <w:vAlign w:val="center"/>
          </w:tcPr>
          <w:p w14:paraId="703CB04B" w14:textId="77777777" w:rsidR="007556C5" w:rsidRDefault="007556C5" w:rsidP="00EA2B4F">
            <w:pPr>
              <w:pStyle w:val="ListParagraph"/>
              <w:spacing w:line="240" w:lineRule="auto"/>
              <w:ind w:left="0" w:firstLine="0"/>
              <w:jc w:val="center"/>
              <w:rPr>
                <w:szCs w:val="24"/>
              </w:rPr>
            </w:pPr>
            <w:r>
              <w:rPr>
                <w:szCs w:val="24"/>
              </w:rPr>
              <w:t>created_at</w:t>
            </w:r>
          </w:p>
        </w:tc>
        <w:tc>
          <w:tcPr>
            <w:tcW w:w="1222" w:type="pct"/>
            <w:vAlign w:val="center"/>
          </w:tcPr>
          <w:p w14:paraId="6344208F" w14:textId="77777777" w:rsidR="007556C5" w:rsidRDefault="007556C5" w:rsidP="00EA2B4F">
            <w:pPr>
              <w:pStyle w:val="ListParagraph"/>
              <w:spacing w:line="240" w:lineRule="auto"/>
              <w:ind w:left="0" w:firstLine="0"/>
              <w:jc w:val="center"/>
              <w:rPr>
                <w:szCs w:val="24"/>
              </w:rPr>
            </w:pPr>
            <w:r>
              <w:rPr>
                <w:szCs w:val="24"/>
              </w:rPr>
              <w:t>DATETIME</w:t>
            </w:r>
          </w:p>
        </w:tc>
        <w:tc>
          <w:tcPr>
            <w:tcW w:w="982" w:type="pct"/>
            <w:vAlign w:val="center"/>
          </w:tcPr>
          <w:p w14:paraId="47A1FCC5" w14:textId="77777777" w:rsidR="007556C5" w:rsidRDefault="007556C5" w:rsidP="00EA2B4F">
            <w:pPr>
              <w:pStyle w:val="ListParagraph"/>
              <w:spacing w:line="240" w:lineRule="auto"/>
              <w:ind w:left="0" w:firstLine="35"/>
              <w:jc w:val="center"/>
              <w:rPr>
                <w:szCs w:val="24"/>
              </w:rPr>
            </w:pPr>
            <w:r>
              <w:rPr>
                <w:szCs w:val="24"/>
              </w:rPr>
              <w:t>NOT NULL</w:t>
            </w:r>
          </w:p>
        </w:tc>
        <w:tc>
          <w:tcPr>
            <w:tcW w:w="1162" w:type="pct"/>
            <w:vAlign w:val="center"/>
          </w:tcPr>
          <w:p w14:paraId="2C6ADDD8" w14:textId="77777777" w:rsidR="007556C5" w:rsidRDefault="007556C5" w:rsidP="00EA2B4F">
            <w:pPr>
              <w:pStyle w:val="ListParagraph"/>
              <w:spacing w:line="240" w:lineRule="auto"/>
              <w:ind w:left="0" w:firstLine="0"/>
              <w:jc w:val="center"/>
              <w:rPr>
                <w:szCs w:val="24"/>
              </w:rPr>
            </w:pPr>
          </w:p>
        </w:tc>
      </w:tr>
      <w:tr w:rsidR="007556C5" w14:paraId="474551DB" w14:textId="77777777" w:rsidTr="00EA2B4F">
        <w:trPr>
          <w:trHeight w:val="227"/>
          <w:jc w:val="center"/>
        </w:trPr>
        <w:tc>
          <w:tcPr>
            <w:tcW w:w="354" w:type="pct"/>
            <w:vAlign w:val="center"/>
          </w:tcPr>
          <w:p w14:paraId="58624B52" w14:textId="77777777" w:rsidR="007556C5" w:rsidRDefault="007556C5" w:rsidP="00EA2B4F">
            <w:pPr>
              <w:pStyle w:val="ListParagraph"/>
              <w:spacing w:line="240" w:lineRule="auto"/>
              <w:ind w:left="0" w:right="-104" w:firstLine="0"/>
              <w:jc w:val="center"/>
              <w:rPr>
                <w:szCs w:val="24"/>
              </w:rPr>
            </w:pPr>
            <w:r>
              <w:rPr>
                <w:szCs w:val="24"/>
              </w:rPr>
              <w:t>7</w:t>
            </w:r>
          </w:p>
        </w:tc>
        <w:tc>
          <w:tcPr>
            <w:tcW w:w="1280" w:type="pct"/>
            <w:vAlign w:val="center"/>
          </w:tcPr>
          <w:p w14:paraId="4DF05FEE" w14:textId="77777777" w:rsidR="007556C5" w:rsidRDefault="007556C5" w:rsidP="00EA2B4F">
            <w:pPr>
              <w:pStyle w:val="ListParagraph"/>
              <w:spacing w:line="240" w:lineRule="auto"/>
              <w:ind w:left="0" w:firstLine="0"/>
              <w:jc w:val="center"/>
              <w:rPr>
                <w:szCs w:val="24"/>
              </w:rPr>
            </w:pPr>
            <w:r>
              <w:rPr>
                <w:szCs w:val="24"/>
              </w:rPr>
              <w:t>updated_at</w:t>
            </w:r>
          </w:p>
        </w:tc>
        <w:tc>
          <w:tcPr>
            <w:tcW w:w="1222" w:type="pct"/>
            <w:vAlign w:val="center"/>
          </w:tcPr>
          <w:p w14:paraId="199D10D2" w14:textId="77777777" w:rsidR="007556C5" w:rsidRDefault="007556C5" w:rsidP="00EA2B4F">
            <w:pPr>
              <w:pStyle w:val="ListParagraph"/>
              <w:spacing w:line="240" w:lineRule="auto"/>
              <w:ind w:left="0" w:firstLine="0"/>
              <w:jc w:val="center"/>
              <w:rPr>
                <w:szCs w:val="24"/>
              </w:rPr>
            </w:pPr>
            <w:r>
              <w:rPr>
                <w:szCs w:val="24"/>
              </w:rPr>
              <w:t>DATETIME</w:t>
            </w:r>
          </w:p>
        </w:tc>
        <w:tc>
          <w:tcPr>
            <w:tcW w:w="982" w:type="pct"/>
            <w:vAlign w:val="center"/>
          </w:tcPr>
          <w:p w14:paraId="399AF639" w14:textId="77777777" w:rsidR="007556C5" w:rsidRDefault="007556C5" w:rsidP="00EA2B4F">
            <w:pPr>
              <w:pStyle w:val="ListParagraph"/>
              <w:spacing w:line="240" w:lineRule="auto"/>
              <w:ind w:left="0" w:firstLine="35"/>
              <w:jc w:val="center"/>
              <w:rPr>
                <w:szCs w:val="24"/>
              </w:rPr>
            </w:pPr>
            <w:r>
              <w:rPr>
                <w:szCs w:val="24"/>
              </w:rPr>
              <w:t>NOT NULL</w:t>
            </w:r>
          </w:p>
        </w:tc>
        <w:tc>
          <w:tcPr>
            <w:tcW w:w="1162" w:type="pct"/>
            <w:vAlign w:val="center"/>
          </w:tcPr>
          <w:p w14:paraId="08E4A973" w14:textId="77777777" w:rsidR="007556C5" w:rsidRDefault="007556C5" w:rsidP="00EA2B4F">
            <w:pPr>
              <w:pStyle w:val="ListParagraph"/>
              <w:spacing w:line="240" w:lineRule="auto"/>
              <w:ind w:left="0" w:firstLine="0"/>
              <w:jc w:val="center"/>
              <w:rPr>
                <w:szCs w:val="24"/>
              </w:rPr>
            </w:pPr>
          </w:p>
        </w:tc>
      </w:tr>
    </w:tbl>
    <w:p w14:paraId="4962176C" w14:textId="77777777" w:rsidR="007556C5" w:rsidRDefault="007556C5" w:rsidP="007556C5">
      <w:pPr>
        <w:pStyle w:val="ListParagraph"/>
        <w:spacing w:line="240" w:lineRule="auto"/>
        <w:ind w:left="0"/>
        <w:jc w:val="center"/>
        <w:rPr>
          <w:b/>
          <w:bCs/>
          <w:szCs w:val="24"/>
        </w:rPr>
      </w:pPr>
    </w:p>
    <w:p w14:paraId="53297468" w14:textId="77777777" w:rsidR="007556C5" w:rsidRPr="00EE2393" w:rsidRDefault="007556C5" w:rsidP="007556C5">
      <w:r w:rsidRPr="00EE2393">
        <w:t>Tabel Accounts_DB merupakan sebuah tabel yang digunakan untuk menyimpan seluruh data dari setiap user yang ada. Pada tabel akan berisi field mengenai informasi username, nama, password, role, departemen, status, tanggal dibuat, dan tanggal diubah. Primary key dari tabel ini adalah account_id. Account_id bersifat auto increment. Account_id pada database ini dibuat secara otomatis oleh MongoDB. Driver database MongoDB secara default meng-generate sebuah ObjectID yang ditetapkan ke dalam _id pada setiap dokumen. ObjectID adalah timestamp 96-bit yang disusun dengan komponen – komponen sebagai berikut:</w:t>
      </w:r>
    </w:p>
    <w:p w14:paraId="7863A261" w14:textId="77777777" w:rsidR="007556C5" w:rsidRDefault="007556C5" w:rsidP="007556C5">
      <w:pPr>
        <w:pStyle w:val="Bulletstyle0"/>
        <w:numPr>
          <w:ilvl w:val="0"/>
          <w:numId w:val="11"/>
        </w:numPr>
        <w:ind w:left="425" w:hanging="425"/>
      </w:pPr>
      <w:r>
        <w:t>Timestamp 4-bit yang merepresentasikan detik sejak Unix epoch (yang tidak akan kehabisan detik hingga 2106.</w:t>
      </w:r>
    </w:p>
    <w:p w14:paraId="215952F5" w14:textId="77777777" w:rsidR="007556C5" w:rsidRDefault="007556C5" w:rsidP="007556C5">
      <w:pPr>
        <w:pStyle w:val="Bulletstyle0"/>
        <w:numPr>
          <w:ilvl w:val="0"/>
          <w:numId w:val="11"/>
        </w:numPr>
        <w:ind w:left="425" w:hanging="425"/>
      </w:pPr>
      <w:r>
        <w:t>Nilai random 5-bit.</w:t>
      </w:r>
    </w:p>
    <w:p w14:paraId="7AD0543F" w14:textId="77777777" w:rsidR="007556C5" w:rsidRDefault="007556C5" w:rsidP="007556C5">
      <w:pPr>
        <w:pStyle w:val="Bulletstyle0"/>
        <w:numPr>
          <w:ilvl w:val="0"/>
          <w:numId w:val="11"/>
        </w:numPr>
        <w:ind w:left="425" w:hanging="425"/>
      </w:pPr>
      <w:r>
        <w:t>Nilai acak incrementing 3-bit yang dimulai dengan nilai acak.</w:t>
      </w:r>
    </w:p>
    <w:p w14:paraId="253CED86" w14:textId="77777777" w:rsidR="007556C5" w:rsidRPr="00EE2393" w:rsidRDefault="007556C5" w:rsidP="007556C5">
      <w:pPr>
        <w:pStyle w:val="Bulletstyle0"/>
        <w:ind w:left="0" w:firstLine="0"/>
        <w:rPr>
          <w:rStyle w:val="BulletstyleChar0"/>
        </w:rPr>
      </w:pPr>
    </w:p>
    <w:p w14:paraId="2D70F23E" w14:textId="77777777" w:rsidR="007556C5" w:rsidRPr="00F25F1C" w:rsidRDefault="007556C5" w:rsidP="00F25F1C">
      <w:pPr>
        <w:pStyle w:val="captionTable"/>
      </w:pPr>
      <w:bookmarkStart w:id="109" w:name="_Toc124442627"/>
      <w:r w:rsidRPr="00F25F1C">
        <w:lastRenderedPageBreak/>
        <w:t>Tabel 4.2</w:t>
      </w:r>
      <w:r w:rsidRPr="00F25F1C">
        <w:br/>
        <w:t>Tabel Object Privileges</w:t>
      </w:r>
      <w:bookmarkEnd w:id="109"/>
    </w:p>
    <w:tbl>
      <w:tblPr>
        <w:tblStyle w:val="TableGrid"/>
        <w:tblW w:w="5000" w:type="pct"/>
        <w:jc w:val="center"/>
        <w:tblLook w:val="04A0" w:firstRow="1" w:lastRow="0" w:firstColumn="1" w:lastColumn="0" w:noHBand="0" w:noVBand="1"/>
      </w:tblPr>
      <w:tblGrid>
        <w:gridCol w:w="510"/>
        <w:gridCol w:w="1658"/>
        <w:gridCol w:w="1982"/>
        <w:gridCol w:w="1468"/>
        <w:gridCol w:w="2310"/>
      </w:tblGrid>
      <w:tr w:rsidR="007556C5" w14:paraId="4B0CA85E" w14:textId="77777777" w:rsidTr="00EA2B4F">
        <w:trPr>
          <w:trHeight w:val="227"/>
          <w:jc w:val="center"/>
        </w:trPr>
        <w:tc>
          <w:tcPr>
            <w:tcW w:w="321" w:type="pct"/>
            <w:vAlign w:val="center"/>
          </w:tcPr>
          <w:p w14:paraId="6109EFB7" w14:textId="77777777" w:rsidR="007556C5" w:rsidRPr="00243776" w:rsidRDefault="007556C5" w:rsidP="00EA2B4F">
            <w:pPr>
              <w:pStyle w:val="ListParagraph"/>
              <w:spacing w:line="240" w:lineRule="auto"/>
              <w:ind w:left="0" w:firstLine="0"/>
              <w:jc w:val="center"/>
              <w:rPr>
                <w:b/>
                <w:bCs/>
                <w:szCs w:val="24"/>
              </w:rPr>
            </w:pPr>
            <w:r w:rsidRPr="00243776">
              <w:rPr>
                <w:b/>
                <w:bCs/>
                <w:szCs w:val="24"/>
              </w:rPr>
              <w:t>No</w:t>
            </w:r>
          </w:p>
        </w:tc>
        <w:tc>
          <w:tcPr>
            <w:tcW w:w="1046" w:type="pct"/>
            <w:vAlign w:val="center"/>
          </w:tcPr>
          <w:p w14:paraId="553E2C5A" w14:textId="77777777" w:rsidR="007556C5" w:rsidRPr="00243776" w:rsidRDefault="007556C5" w:rsidP="00EA2B4F">
            <w:pPr>
              <w:pStyle w:val="ListParagraph"/>
              <w:spacing w:line="240" w:lineRule="auto"/>
              <w:ind w:left="0" w:firstLine="0"/>
              <w:jc w:val="center"/>
              <w:rPr>
                <w:b/>
                <w:bCs/>
                <w:szCs w:val="24"/>
              </w:rPr>
            </w:pPr>
            <w:r w:rsidRPr="00243776">
              <w:rPr>
                <w:b/>
                <w:bCs/>
                <w:szCs w:val="24"/>
              </w:rPr>
              <w:t>Kolom</w:t>
            </w:r>
          </w:p>
        </w:tc>
        <w:tc>
          <w:tcPr>
            <w:tcW w:w="1250" w:type="pct"/>
            <w:vAlign w:val="center"/>
          </w:tcPr>
          <w:p w14:paraId="4D384F9D" w14:textId="77777777" w:rsidR="007556C5" w:rsidRPr="00243776" w:rsidRDefault="007556C5" w:rsidP="00EA2B4F">
            <w:pPr>
              <w:pStyle w:val="ListParagraph"/>
              <w:spacing w:line="240" w:lineRule="auto"/>
              <w:ind w:left="0" w:firstLine="0"/>
              <w:jc w:val="center"/>
              <w:rPr>
                <w:b/>
                <w:bCs/>
                <w:szCs w:val="24"/>
              </w:rPr>
            </w:pPr>
            <w:r w:rsidRPr="00243776">
              <w:rPr>
                <w:b/>
                <w:bCs/>
                <w:szCs w:val="24"/>
              </w:rPr>
              <w:t>Tipe</w:t>
            </w:r>
          </w:p>
        </w:tc>
        <w:tc>
          <w:tcPr>
            <w:tcW w:w="926" w:type="pct"/>
            <w:vAlign w:val="center"/>
          </w:tcPr>
          <w:p w14:paraId="0453087D" w14:textId="77777777" w:rsidR="007556C5" w:rsidRPr="00243776" w:rsidRDefault="007556C5" w:rsidP="00EA2B4F">
            <w:pPr>
              <w:pStyle w:val="ListParagraph"/>
              <w:spacing w:line="240" w:lineRule="auto"/>
              <w:ind w:left="0" w:firstLine="0"/>
              <w:jc w:val="center"/>
              <w:rPr>
                <w:b/>
                <w:bCs/>
                <w:szCs w:val="24"/>
              </w:rPr>
            </w:pPr>
            <w:r w:rsidRPr="00243776">
              <w:rPr>
                <w:b/>
                <w:bCs/>
                <w:szCs w:val="24"/>
              </w:rPr>
              <w:t>Constraint</w:t>
            </w:r>
          </w:p>
        </w:tc>
        <w:tc>
          <w:tcPr>
            <w:tcW w:w="1457" w:type="pct"/>
            <w:vAlign w:val="center"/>
          </w:tcPr>
          <w:p w14:paraId="00795DB5" w14:textId="77777777" w:rsidR="007556C5" w:rsidRPr="00243776" w:rsidRDefault="007556C5" w:rsidP="00EA2B4F">
            <w:pPr>
              <w:pStyle w:val="ListParagraph"/>
              <w:spacing w:line="240" w:lineRule="auto"/>
              <w:ind w:left="0" w:firstLine="0"/>
              <w:jc w:val="center"/>
              <w:rPr>
                <w:b/>
                <w:bCs/>
                <w:szCs w:val="24"/>
              </w:rPr>
            </w:pPr>
            <w:r w:rsidRPr="00243776">
              <w:rPr>
                <w:b/>
                <w:bCs/>
                <w:szCs w:val="24"/>
              </w:rPr>
              <w:t>Keterangan</w:t>
            </w:r>
          </w:p>
        </w:tc>
      </w:tr>
      <w:tr w:rsidR="007556C5" w14:paraId="46E78A7C" w14:textId="77777777" w:rsidTr="00EA2B4F">
        <w:trPr>
          <w:trHeight w:val="227"/>
          <w:jc w:val="center"/>
        </w:trPr>
        <w:tc>
          <w:tcPr>
            <w:tcW w:w="321" w:type="pct"/>
            <w:vAlign w:val="center"/>
          </w:tcPr>
          <w:p w14:paraId="3FA40028" w14:textId="77777777" w:rsidR="007556C5" w:rsidRDefault="007556C5" w:rsidP="00EA2B4F">
            <w:pPr>
              <w:pStyle w:val="ListParagraph"/>
              <w:spacing w:line="240" w:lineRule="auto"/>
              <w:ind w:left="0" w:firstLine="0"/>
              <w:jc w:val="center"/>
              <w:rPr>
                <w:szCs w:val="24"/>
              </w:rPr>
            </w:pPr>
            <w:r>
              <w:rPr>
                <w:szCs w:val="24"/>
              </w:rPr>
              <w:t>1</w:t>
            </w:r>
          </w:p>
        </w:tc>
        <w:tc>
          <w:tcPr>
            <w:tcW w:w="1046" w:type="pct"/>
            <w:vAlign w:val="center"/>
          </w:tcPr>
          <w:p w14:paraId="11A6D3F4" w14:textId="77777777" w:rsidR="007556C5" w:rsidRDefault="007556C5" w:rsidP="00EA2B4F">
            <w:pPr>
              <w:pStyle w:val="ListParagraph"/>
              <w:spacing w:line="240" w:lineRule="auto"/>
              <w:ind w:left="0" w:firstLine="0"/>
              <w:jc w:val="center"/>
              <w:rPr>
                <w:szCs w:val="24"/>
              </w:rPr>
            </w:pPr>
            <w:r>
              <w:rPr>
                <w:szCs w:val="24"/>
              </w:rPr>
              <w:t>Account_title</w:t>
            </w:r>
          </w:p>
        </w:tc>
        <w:tc>
          <w:tcPr>
            <w:tcW w:w="1250" w:type="pct"/>
            <w:vAlign w:val="center"/>
          </w:tcPr>
          <w:p w14:paraId="481DEDD0" w14:textId="77777777" w:rsidR="007556C5" w:rsidRDefault="007556C5" w:rsidP="00EA2B4F">
            <w:pPr>
              <w:pStyle w:val="ListParagraph"/>
              <w:spacing w:line="240" w:lineRule="auto"/>
              <w:ind w:left="0" w:firstLine="0"/>
              <w:jc w:val="center"/>
              <w:rPr>
                <w:szCs w:val="24"/>
              </w:rPr>
            </w:pPr>
            <w:proofErr w:type="gramStart"/>
            <w:r>
              <w:rPr>
                <w:szCs w:val="24"/>
              </w:rPr>
              <w:t>VARCHAR(</w:t>
            </w:r>
            <w:proofErr w:type="gramEnd"/>
            <w:r>
              <w:rPr>
                <w:szCs w:val="24"/>
              </w:rPr>
              <w:t>255)</w:t>
            </w:r>
          </w:p>
        </w:tc>
        <w:tc>
          <w:tcPr>
            <w:tcW w:w="926" w:type="pct"/>
            <w:vAlign w:val="center"/>
          </w:tcPr>
          <w:p w14:paraId="3F392AEA" w14:textId="77777777" w:rsidR="007556C5" w:rsidRDefault="007556C5" w:rsidP="00EA2B4F">
            <w:pPr>
              <w:pStyle w:val="ListParagraph"/>
              <w:spacing w:line="240" w:lineRule="auto"/>
              <w:ind w:left="0" w:firstLine="0"/>
              <w:jc w:val="center"/>
              <w:rPr>
                <w:szCs w:val="24"/>
              </w:rPr>
            </w:pPr>
            <w:r>
              <w:rPr>
                <w:szCs w:val="24"/>
              </w:rPr>
              <w:t>NOT NULL</w:t>
            </w:r>
          </w:p>
        </w:tc>
        <w:tc>
          <w:tcPr>
            <w:tcW w:w="1457" w:type="pct"/>
            <w:vAlign w:val="center"/>
          </w:tcPr>
          <w:p w14:paraId="0F30317F" w14:textId="77777777" w:rsidR="007556C5" w:rsidRDefault="007556C5" w:rsidP="00EA2B4F">
            <w:pPr>
              <w:pStyle w:val="ListParagraph"/>
              <w:spacing w:line="240" w:lineRule="auto"/>
              <w:ind w:left="0" w:firstLine="0"/>
              <w:jc w:val="center"/>
              <w:rPr>
                <w:szCs w:val="24"/>
              </w:rPr>
            </w:pPr>
            <w:r>
              <w:rPr>
                <w:szCs w:val="24"/>
              </w:rPr>
              <w:t>account_privileges</w:t>
            </w:r>
          </w:p>
        </w:tc>
      </w:tr>
      <w:tr w:rsidR="007556C5" w14:paraId="5206B383" w14:textId="77777777" w:rsidTr="00EA2B4F">
        <w:trPr>
          <w:trHeight w:val="227"/>
          <w:jc w:val="center"/>
        </w:trPr>
        <w:tc>
          <w:tcPr>
            <w:tcW w:w="321" w:type="pct"/>
            <w:vAlign w:val="center"/>
          </w:tcPr>
          <w:p w14:paraId="3BB89D79" w14:textId="77777777" w:rsidR="007556C5" w:rsidRDefault="007556C5" w:rsidP="00EA2B4F">
            <w:pPr>
              <w:pStyle w:val="ListParagraph"/>
              <w:spacing w:line="240" w:lineRule="auto"/>
              <w:ind w:left="0" w:firstLine="0"/>
              <w:jc w:val="center"/>
              <w:rPr>
                <w:szCs w:val="24"/>
              </w:rPr>
            </w:pPr>
            <w:r>
              <w:rPr>
                <w:szCs w:val="24"/>
              </w:rPr>
              <w:t>2</w:t>
            </w:r>
          </w:p>
        </w:tc>
        <w:tc>
          <w:tcPr>
            <w:tcW w:w="1046" w:type="pct"/>
            <w:vAlign w:val="center"/>
          </w:tcPr>
          <w:p w14:paraId="347E1069" w14:textId="77777777" w:rsidR="007556C5" w:rsidRDefault="007556C5" w:rsidP="00EA2B4F">
            <w:pPr>
              <w:pStyle w:val="ListParagraph"/>
              <w:spacing w:line="240" w:lineRule="auto"/>
              <w:ind w:left="0" w:firstLine="0"/>
              <w:jc w:val="center"/>
              <w:rPr>
                <w:szCs w:val="24"/>
              </w:rPr>
            </w:pPr>
            <w:r>
              <w:rPr>
                <w:szCs w:val="24"/>
              </w:rPr>
              <w:t>Account_dept</w:t>
            </w:r>
          </w:p>
        </w:tc>
        <w:tc>
          <w:tcPr>
            <w:tcW w:w="1250" w:type="pct"/>
            <w:vAlign w:val="center"/>
          </w:tcPr>
          <w:p w14:paraId="634863BC" w14:textId="77777777" w:rsidR="007556C5" w:rsidRDefault="007556C5" w:rsidP="00EA2B4F">
            <w:pPr>
              <w:pStyle w:val="ListParagraph"/>
              <w:spacing w:line="240" w:lineRule="auto"/>
              <w:ind w:left="0" w:firstLine="0"/>
              <w:jc w:val="center"/>
              <w:rPr>
                <w:szCs w:val="24"/>
              </w:rPr>
            </w:pPr>
            <w:proofErr w:type="gramStart"/>
            <w:r>
              <w:rPr>
                <w:szCs w:val="24"/>
              </w:rPr>
              <w:t>VARCHAR(</w:t>
            </w:r>
            <w:proofErr w:type="gramEnd"/>
            <w:r>
              <w:rPr>
                <w:szCs w:val="24"/>
              </w:rPr>
              <w:t>255)</w:t>
            </w:r>
          </w:p>
        </w:tc>
        <w:tc>
          <w:tcPr>
            <w:tcW w:w="926" w:type="pct"/>
            <w:vAlign w:val="center"/>
          </w:tcPr>
          <w:p w14:paraId="6B270A19" w14:textId="77777777" w:rsidR="007556C5" w:rsidRDefault="007556C5" w:rsidP="00EA2B4F">
            <w:pPr>
              <w:pStyle w:val="ListParagraph"/>
              <w:spacing w:line="240" w:lineRule="auto"/>
              <w:ind w:left="0" w:firstLine="0"/>
              <w:jc w:val="center"/>
              <w:rPr>
                <w:szCs w:val="24"/>
              </w:rPr>
            </w:pPr>
            <w:r>
              <w:rPr>
                <w:szCs w:val="24"/>
              </w:rPr>
              <w:t>NOT NULL</w:t>
            </w:r>
          </w:p>
        </w:tc>
        <w:tc>
          <w:tcPr>
            <w:tcW w:w="1457" w:type="pct"/>
            <w:vAlign w:val="center"/>
          </w:tcPr>
          <w:p w14:paraId="53BB4303" w14:textId="77777777" w:rsidR="007556C5" w:rsidRDefault="007556C5" w:rsidP="00EA2B4F">
            <w:pPr>
              <w:pStyle w:val="ListParagraph"/>
              <w:spacing w:line="240" w:lineRule="auto"/>
              <w:ind w:left="0" w:firstLine="0"/>
              <w:jc w:val="center"/>
              <w:rPr>
                <w:szCs w:val="24"/>
              </w:rPr>
            </w:pPr>
            <w:r>
              <w:rPr>
                <w:szCs w:val="24"/>
              </w:rPr>
              <w:t>account_privileges</w:t>
            </w:r>
          </w:p>
        </w:tc>
      </w:tr>
    </w:tbl>
    <w:p w14:paraId="6621983B" w14:textId="77777777" w:rsidR="007556C5" w:rsidRDefault="007556C5" w:rsidP="007556C5"/>
    <w:p w14:paraId="6B23E2C0" w14:textId="53FDFE91" w:rsidR="007556C5" w:rsidRPr="00726B2A" w:rsidRDefault="007556C5" w:rsidP="00726B2A">
      <w:r>
        <w:t>Tabel Object Privileges merupakan tabel yang berisikan komponen dari field account_privileges. Field account_privileges merupakan field dengan tipe data JSON Object. JSON Object menyimpan pasangan key/value. Setiap key direpresentasikan dengan String dalam JSON dan nilainya dapat berupa tipe data apapun. Key dan value dipisahkan dengan titik dua (:). Setiap pasangan key/value akan dipisahkan dengan koma (,). Account_title akan menyimpan data role dari setiap user, sebagai contoh user elfan memilih account_title “Super Admin Role”. Account_dept akan menyimpan data dari departemen setiap user yang ada, sebagai contoh user Heru memiliki account_dept “Departemen MiniBus”.</w:t>
      </w:r>
    </w:p>
    <w:p w14:paraId="5ABEDCE1" w14:textId="21EBC99B" w:rsidR="007556C5" w:rsidRPr="00F25F1C" w:rsidRDefault="007556C5" w:rsidP="00F25F1C">
      <w:pPr>
        <w:pStyle w:val="captionTable"/>
      </w:pPr>
      <w:bookmarkStart w:id="110" w:name="_Toc124442628"/>
      <w:r w:rsidRPr="00F25F1C">
        <w:t>Tabel</w:t>
      </w:r>
      <w:r w:rsidR="00726B2A" w:rsidRPr="00F25F1C">
        <w:t xml:space="preserve"> </w:t>
      </w:r>
      <w:r w:rsidRPr="00F25F1C">
        <w:t>4.3</w:t>
      </w:r>
      <w:r w:rsidRPr="00F25F1C">
        <w:br/>
        <w:t>Tabel DB_Stall</w:t>
      </w:r>
      <w:bookmarkEnd w:id="110"/>
    </w:p>
    <w:tbl>
      <w:tblPr>
        <w:tblStyle w:val="TableGrid"/>
        <w:tblW w:w="5000" w:type="pct"/>
        <w:jc w:val="center"/>
        <w:tblLayout w:type="fixed"/>
        <w:tblLook w:val="04A0" w:firstRow="1" w:lastRow="0" w:firstColumn="1" w:lastColumn="0" w:noHBand="0" w:noVBand="1"/>
      </w:tblPr>
      <w:tblGrid>
        <w:gridCol w:w="564"/>
        <w:gridCol w:w="1557"/>
        <w:gridCol w:w="1985"/>
        <w:gridCol w:w="1559"/>
        <w:gridCol w:w="2263"/>
      </w:tblGrid>
      <w:tr w:rsidR="007556C5" w14:paraId="42AAE68E" w14:textId="77777777" w:rsidTr="00EA2B4F">
        <w:trPr>
          <w:trHeight w:val="227"/>
          <w:jc w:val="center"/>
        </w:trPr>
        <w:tc>
          <w:tcPr>
            <w:tcW w:w="356" w:type="pct"/>
            <w:vAlign w:val="center"/>
          </w:tcPr>
          <w:p w14:paraId="672C8AC3" w14:textId="77777777" w:rsidR="007556C5" w:rsidRPr="00243776" w:rsidRDefault="007556C5" w:rsidP="00EA2B4F">
            <w:pPr>
              <w:pStyle w:val="ListParagraph"/>
              <w:spacing w:line="240" w:lineRule="auto"/>
              <w:ind w:left="34" w:firstLine="0"/>
              <w:jc w:val="center"/>
              <w:rPr>
                <w:b/>
                <w:bCs/>
                <w:szCs w:val="24"/>
              </w:rPr>
            </w:pPr>
            <w:r w:rsidRPr="00243776">
              <w:rPr>
                <w:b/>
                <w:bCs/>
                <w:szCs w:val="24"/>
              </w:rPr>
              <w:t>No</w:t>
            </w:r>
          </w:p>
        </w:tc>
        <w:tc>
          <w:tcPr>
            <w:tcW w:w="982" w:type="pct"/>
            <w:vAlign w:val="center"/>
          </w:tcPr>
          <w:p w14:paraId="32D451AD" w14:textId="77777777" w:rsidR="007556C5" w:rsidRPr="00243776" w:rsidRDefault="007556C5" w:rsidP="00EA2B4F">
            <w:pPr>
              <w:pStyle w:val="ListParagraph"/>
              <w:spacing w:line="240" w:lineRule="auto"/>
              <w:ind w:left="34" w:firstLine="0"/>
              <w:jc w:val="center"/>
              <w:rPr>
                <w:b/>
                <w:bCs/>
                <w:szCs w:val="24"/>
              </w:rPr>
            </w:pPr>
            <w:r w:rsidRPr="00243776">
              <w:rPr>
                <w:b/>
                <w:bCs/>
                <w:szCs w:val="24"/>
              </w:rPr>
              <w:t>Kolom</w:t>
            </w:r>
          </w:p>
        </w:tc>
        <w:tc>
          <w:tcPr>
            <w:tcW w:w="1252" w:type="pct"/>
            <w:vAlign w:val="center"/>
          </w:tcPr>
          <w:p w14:paraId="164E36D6" w14:textId="77777777" w:rsidR="007556C5" w:rsidRPr="00243776" w:rsidRDefault="007556C5" w:rsidP="00EA2B4F">
            <w:pPr>
              <w:pStyle w:val="ListParagraph"/>
              <w:spacing w:line="240" w:lineRule="auto"/>
              <w:ind w:left="34" w:firstLine="0"/>
              <w:jc w:val="center"/>
              <w:rPr>
                <w:b/>
                <w:bCs/>
                <w:szCs w:val="24"/>
              </w:rPr>
            </w:pPr>
            <w:r w:rsidRPr="00243776">
              <w:rPr>
                <w:b/>
                <w:bCs/>
                <w:szCs w:val="24"/>
              </w:rPr>
              <w:t>Tipe</w:t>
            </w:r>
          </w:p>
        </w:tc>
        <w:tc>
          <w:tcPr>
            <w:tcW w:w="983" w:type="pct"/>
            <w:vAlign w:val="center"/>
          </w:tcPr>
          <w:p w14:paraId="519A732D" w14:textId="77777777" w:rsidR="007556C5" w:rsidRPr="00243776" w:rsidRDefault="007556C5" w:rsidP="00EA2B4F">
            <w:pPr>
              <w:pStyle w:val="ListParagraph"/>
              <w:spacing w:line="240" w:lineRule="auto"/>
              <w:ind w:left="34" w:firstLine="0"/>
              <w:jc w:val="center"/>
              <w:rPr>
                <w:b/>
                <w:bCs/>
                <w:szCs w:val="24"/>
              </w:rPr>
            </w:pPr>
            <w:r w:rsidRPr="00243776">
              <w:rPr>
                <w:b/>
                <w:bCs/>
                <w:szCs w:val="24"/>
              </w:rPr>
              <w:t>Constraint</w:t>
            </w:r>
          </w:p>
        </w:tc>
        <w:tc>
          <w:tcPr>
            <w:tcW w:w="1427" w:type="pct"/>
            <w:vAlign w:val="center"/>
          </w:tcPr>
          <w:p w14:paraId="2D417178" w14:textId="77777777" w:rsidR="007556C5" w:rsidRPr="00243776" w:rsidRDefault="007556C5" w:rsidP="00EA2B4F">
            <w:pPr>
              <w:pStyle w:val="ListParagraph"/>
              <w:spacing w:line="240" w:lineRule="auto"/>
              <w:ind w:left="34" w:firstLine="0"/>
              <w:jc w:val="center"/>
              <w:rPr>
                <w:b/>
                <w:bCs/>
                <w:szCs w:val="24"/>
              </w:rPr>
            </w:pPr>
            <w:r w:rsidRPr="00243776">
              <w:rPr>
                <w:b/>
                <w:bCs/>
                <w:szCs w:val="24"/>
              </w:rPr>
              <w:t>Keterangan</w:t>
            </w:r>
          </w:p>
        </w:tc>
      </w:tr>
      <w:tr w:rsidR="007556C5" w14:paraId="0F9D9D95" w14:textId="77777777" w:rsidTr="00EA2B4F">
        <w:trPr>
          <w:trHeight w:val="227"/>
          <w:jc w:val="center"/>
        </w:trPr>
        <w:tc>
          <w:tcPr>
            <w:tcW w:w="356" w:type="pct"/>
            <w:vAlign w:val="center"/>
          </w:tcPr>
          <w:p w14:paraId="315BA6E2" w14:textId="77777777" w:rsidR="007556C5" w:rsidRDefault="007556C5" w:rsidP="00EA2B4F">
            <w:pPr>
              <w:pStyle w:val="ListParagraph"/>
              <w:spacing w:line="240" w:lineRule="auto"/>
              <w:ind w:left="34" w:firstLine="0"/>
              <w:jc w:val="center"/>
              <w:rPr>
                <w:szCs w:val="24"/>
              </w:rPr>
            </w:pPr>
            <w:r>
              <w:rPr>
                <w:szCs w:val="24"/>
              </w:rPr>
              <w:t>1</w:t>
            </w:r>
          </w:p>
        </w:tc>
        <w:tc>
          <w:tcPr>
            <w:tcW w:w="982" w:type="pct"/>
            <w:vAlign w:val="center"/>
          </w:tcPr>
          <w:p w14:paraId="241E0904" w14:textId="77777777" w:rsidR="007556C5" w:rsidRDefault="007556C5" w:rsidP="00EA2B4F">
            <w:pPr>
              <w:pStyle w:val="ListParagraph"/>
              <w:spacing w:line="240" w:lineRule="auto"/>
              <w:ind w:left="34" w:firstLine="0"/>
              <w:jc w:val="center"/>
              <w:rPr>
                <w:szCs w:val="24"/>
              </w:rPr>
            </w:pPr>
            <w:r>
              <w:rPr>
                <w:szCs w:val="24"/>
              </w:rPr>
              <w:t>Stall_id</w:t>
            </w:r>
          </w:p>
        </w:tc>
        <w:tc>
          <w:tcPr>
            <w:tcW w:w="1252" w:type="pct"/>
            <w:vAlign w:val="center"/>
          </w:tcPr>
          <w:p w14:paraId="2F4C9AEC" w14:textId="77777777" w:rsidR="007556C5" w:rsidRDefault="007556C5" w:rsidP="00EA2B4F">
            <w:pPr>
              <w:pStyle w:val="ListParagraph"/>
              <w:spacing w:line="240" w:lineRule="auto"/>
              <w:ind w:left="34" w:firstLine="0"/>
              <w:jc w:val="center"/>
              <w:rPr>
                <w:szCs w:val="24"/>
              </w:rPr>
            </w:pPr>
            <w:r>
              <w:rPr>
                <w:szCs w:val="24"/>
              </w:rPr>
              <w:t>OBJECT_ID</w:t>
            </w:r>
          </w:p>
        </w:tc>
        <w:tc>
          <w:tcPr>
            <w:tcW w:w="983" w:type="pct"/>
            <w:vAlign w:val="center"/>
          </w:tcPr>
          <w:p w14:paraId="28E0199E" w14:textId="77777777" w:rsidR="007556C5" w:rsidRDefault="007556C5" w:rsidP="00EA2B4F">
            <w:pPr>
              <w:pStyle w:val="ListParagraph"/>
              <w:spacing w:line="240" w:lineRule="auto"/>
              <w:ind w:left="34" w:firstLine="0"/>
              <w:jc w:val="center"/>
              <w:rPr>
                <w:szCs w:val="24"/>
              </w:rPr>
            </w:pPr>
            <w:r>
              <w:rPr>
                <w:szCs w:val="24"/>
              </w:rPr>
              <w:t>Primary Key</w:t>
            </w:r>
          </w:p>
        </w:tc>
        <w:tc>
          <w:tcPr>
            <w:tcW w:w="1427" w:type="pct"/>
            <w:vAlign w:val="center"/>
          </w:tcPr>
          <w:p w14:paraId="3843799F" w14:textId="77777777" w:rsidR="007556C5" w:rsidRDefault="007556C5" w:rsidP="00EA2B4F">
            <w:pPr>
              <w:pStyle w:val="ListParagraph"/>
              <w:spacing w:line="240" w:lineRule="auto"/>
              <w:ind w:left="34" w:firstLine="0"/>
              <w:jc w:val="center"/>
              <w:rPr>
                <w:szCs w:val="24"/>
              </w:rPr>
            </w:pPr>
            <w:r>
              <w:rPr>
                <w:szCs w:val="24"/>
              </w:rPr>
              <w:t>auto increment</w:t>
            </w:r>
          </w:p>
        </w:tc>
      </w:tr>
      <w:tr w:rsidR="007556C5" w14:paraId="302F28D4" w14:textId="77777777" w:rsidTr="00EA2B4F">
        <w:trPr>
          <w:trHeight w:val="227"/>
          <w:jc w:val="center"/>
        </w:trPr>
        <w:tc>
          <w:tcPr>
            <w:tcW w:w="356" w:type="pct"/>
            <w:vAlign w:val="center"/>
          </w:tcPr>
          <w:p w14:paraId="2CB32849" w14:textId="77777777" w:rsidR="007556C5" w:rsidRDefault="007556C5" w:rsidP="00EA2B4F">
            <w:pPr>
              <w:pStyle w:val="ListParagraph"/>
              <w:spacing w:line="240" w:lineRule="auto"/>
              <w:ind w:left="34" w:firstLine="0"/>
              <w:jc w:val="center"/>
              <w:rPr>
                <w:szCs w:val="24"/>
              </w:rPr>
            </w:pPr>
            <w:r>
              <w:rPr>
                <w:szCs w:val="24"/>
              </w:rPr>
              <w:t>2</w:t>
            </w:r>
          </w:p>
        </w:tc>
        <w:tc>
          <w:tcPr>
            <w:tcW w:w="982" w:type="pct"/>
            <w:vAlign w:val="center"/>
          </w:tcPr>
          <w:p w14:paraId="701D331C" w14:textId="77777777" w:rsidR="007556C5" w:rsidRDefault="007556C5" w:rsidP="00EA2B4F">
            <w:pPr>
              <w:pStyle w:val="ListParagraph"/>
              <w:spacing w:line="240" w:lineRule="auto"/>
              <w:ind w:left="34" w:firstLine="0"/>
              <w:jc w:val="center"/>
              <w:rPr>
                <w:szCs w:val="24"/>
              </w:rPr>
            </w:pPr>
            <w:r>
              <w:rPr>
                <w:szCs w:val="24"/>
              </w:rPr>
              <w:t>NamaStall</w:t>
            </w:r>
          </w:p>
        </w:tc>
        <w:tc>
          <w:tcPr>
            <w:tcW w:w="1252" w:type="pct"/>
            <w:vAlign w:val="center"/>
          </w:tcPr>
          <w:p w14:paraId="2B3EBB06" w14:textId="77777777" w:rsidR="007556C5" w:rsidRDefault="007556C5" w:rsidP="00EA2B4F">
            <w:pPr>
              <w:pStyle w:val="ListParagraph"/>
              <w:spacing w:line="240" w:lineRule="auto"/>
              <w:ind w:left="34" w:firstLine="0"/>
              <w:jc w:val="center"/>
              <w:rPr>
                <w:szCs w:val="24"/>
              </w:rPr>
            </w:pPr>
            <w:proofErr w:type="gramStart"/>
            <w:r>
              <w:rPr>
                <w:szCs w:val="24"/>
              </w:rPr>
              <w:t>VARCHAR(</w:t>
            </w:r>
            <w:proofErr w:type="gramEnd"/>
            <w:r>
              <w:rPr>
                <w:szCs w:val="24"/>
              </w:rPr>
              <w:t>255)</w:t>
            </w:r>
          </w:p>
        </w:tc>
        <w:tc>
          <w:tcPr>
            <w:tcW w:w="983" w:type="pct"/>
            <w:vAlign w:val="center"/>
          </w:tcPr>
          <w:p w14:paraId="2099A6C7" w14:textId="77777777" w:rsidR="007556C5" w:rsidRDefault="007556C5" w:rsidP="00EA2B4F">
            <w:pPr>
              <w:pStyle w:val="ListParagraph"/>
              <w:spacing w:line="240" w:lineRule="auto"/>
              <w:ind w:left="34" w:firstLine="0"/>
              <w:jc w:val="center"/>
              <w:rPr>
                <w:szCs w:val="24"/>
              </w:rPr>
            </w:pPr>
            <w:r>
              <w:rPr>
                <w:szCs w:val="24"/>
              </w:rPr>
              <w:t>NOT NULL</w:t>
            </w:r>
          </w:p>
        </w:tc>
        <w:tc>
          <w:tcPr>
            <w:tcW w:w="1427" w:type="pct"/>
            <w:vAlign w:val="center"/>
          </w:tcPr>
          <w:p w14:paraId="419FF2B7" w14:textId="77777777" w:rsidR="007556C5" w:rsidRDefault="007556C5" w:rsidP="00EA2B4F">
            <w:pPr>
              <w:pStyle w:val="ListParagraph"/>
              <w:spacing w:line="240" w:lineRule="auto"/>
              <w:ind w:left="34" w:firstLine="0"/>
              <w:jc w:val="center"/>
              <w:rPr>
                <w:szCs w:val="24"/>
              </w:rPr>
            </w:pPr>
          </w:p>
        </w:tc>
      </w:tr>
      <w:tr w:rsidR="007556C5" w14:paraId="163050CF" w14:textId="77777777" w:rsidTr="00EA2B4F">
        <w:trPr>
          <w:trHeight w:val="227"/>
          <w:jc w:val="center"/>
        </w:trPr>
        <w:tc>
          <w:tcPr>
            <w:tcW w:w="356" w:type="pct"/>
            <w:vAlign w:val="center"/>
          </w:tcPr>
          <w:p w14:paraId="1C3E1865" w14:textId="77777777" w:rsidR="007556C5" w:rsidRDefault="007556C5" w:rsidP="00EA2B4F">
            <w:pPr>
              <w:pStyle w:val="ListParagraph"/>
              <w:spacing w:line="240" w:lineRule="auto"/>
              <w:ind w:left="34" w:firstLine="0"/>
              <w:jc w:val="center"/>
              <w:rPr>
                <w:szCs w:val="24"/>
              </w:rPr>
            </w:pPr>
            <w:r>
              <w:rPr>
                <w:szCs w:val="24"/>
              </w:rPr>
              <w:t>3</w:t>
            </w:r>
          </w:p>
        </w:tc>
        <w:tc>
          <w:tcPr>
            <w:tcW w:w="982" w:type="pct"/>
            <w:vAlign w:val="center"/>
          </w:tcPr>
          <w:p w14:paraId="153AAA31" w14:textId="77777777" w:rsidR="007556C5" w:rsidRDefault="007556C5" w:rsidP="00EA2B4F">
            <w:pPr>
              <w:pStyle w:val="ListParagraph"/>
              <w:spacing w:line="240" w:lineRule="auto"/>
              <w:ind w:left="34" w:firstLine="0"/>
              <w:jc w:val="center"/>
              <w:rPr>
                <w:szCs w:val="24"/>
              </w:rPr>
            </w:pPr>
            <w:r>
              <w:rPr>
                <w:szCs w:val="24"/>
              </w:rPr>
              <w:t>JumlahStall</w:t>
            </w:r>
          </w:p>
        </w:tc>
        <w:tc>
          <w:tcPr>
            <w:tcW w:w="1252" w:type="pct"/>
            <w:vAlign w:val="center"/>
          </w:tcPr>
          <w:p w14:paraId="069FE8EE" w14:textId="77777777" w:rsidR="007556C5" w:rsidRDefault="007556C5" w:rsidP="00EA2B4F">
            <w:pPr>
              <w:pStyle w:val="ListParagraph"/>
              <w:spacing w:line="240" w:lineRule="auto"/>
              <w:ind w:left="34" w:firstLine="0"/>
              <w:jc w:val="center"/>
              <w:rPr>
                <w:szCs w:val="24"/>
              </w:rPr>
            </w:pPr>
            <w:proofErr w:type="gramStart"/>
            <w:r>
              <w:rPr>
                <w:szCs w:val="24"/>
              </w:rPr>
              <w:t>VARCHAR(</w:t>
            </w:r>
            <w:proofErr w:type="gramEnd"/>
            <w:r>
              <w:rPr>
                <w:szCs w:val="24"/>
              </w:rPr>
              <w:t>255)</w:t>
            </w:r>
          </w:p>
        </w:tc>
        <w:tc>
          <w:tcPr>
            <w:tcW w:w="983" w:type="pct"/>
            <w:vAlign w:val="center"/>
          </w:tcPr>
          <w:p w14:paraId="3FB79EBE" w14:textId="77777777" w:rsidR="007556C5" w:rsidRDefault="007556C5" w:rsidP="00EA2B4F">
            <w:pPr>
              <w:pStyle w:val="ListParagraph"/>
              <w:spacing w:line="240" w:lineRule="auto"/>
              <w:ind w:left="34" w:firstLine="0"/>
              <w:jc w:val="center"/>
              <w:rPr>
                <w:szCs w:val="24"/>
              </w:rPr>
            </w:pPr>
            <w:r>
              <w:rPr>
                <w:szCs w:val="24"/>
              </w:rPr>
              <w:t>NOT NULL</w:t>
            </w:r>
          </w:p>
        </w:tc>
        <w:tc>
          <w:tcPr>
            <w:tcW w:w="1427" w:type="pct"/>
            <w:vAlign w:val="center"/>
          </w:tcPr>
          <w:p w14:paraId="0251C647" w14:textId="77777777" w:rsidR="007556C5" w:rsidRDefault="007556C5" w:rsidP="00EA2B4F">
            <w:pPr>
              <w:pStyle w:val="ListParagraph"/>
              <w:spacing w:line="240" w:lineRule="auto"/>
              <w:ind w:left="34" w:firstLine="0"/>
              <w:jc w:val="center"/>
              <w:rPr>
                <w:szCs w:val="24"/>
              </w:rPr>
            </w:pPr>
          </w:p>
        </w:tc>
      </w:tr>
      <w:tr w:rsidR="007556C5" w14:paraId="3AD669A7" w14:textId="77777777" w:rsidTr="00EA2B4F">
        <w:trPr>
          <w:trHeight w:val="227"/>
          <w:jc w:val="center"/>
        </w:trPr>
        <w:tc>
          <w:tcPr>
            <w:tcW w:w="356" w:type="pct"/>
            <w:vAlign w:val="center"/>
          </w:tcPr>
          <w:p w14:paraId="5698E5D3" w14:textId="77777777" w:rsidR="007556C5" w:rsidRDefault="007556C5" w:rsidP="00EA2B4F">
            <w:pPr>
              <w:pStyle w:val="ListParagraph"/>
              <w:spacing w:line="240" w:lineRule="auto"/>
              <w:ind w:left="34" w:firstLine="0"/>
              <w:jc w:val="center"/>
              <w:rPr>
                <w:szCs w:val="24"/>
              </w:rPr>
            </w:pPr>
            <w:r>
              <w:rPr>
                <w:szCs w:val="24"/>
              </w:rPr>
              <w:t>4</w:t>
            </w:r>
          </w:p>
        </w:tc>
        <w:tc>
          <w:tcPr>
            <w:tcW w:w="982" w:type="pct"/>
            <w:vAlign w:val="center"/>
          </w:tcPr>
          <w:p w14:paraId="42B5AB37" w14:textId="77777777" w:rsidR="007556C5" w:rsidRDefault="007556C5" w:rsidP="00EA2B4F">
            <w:pPr>
              <w:pStyle w:val="ListParagraph"/>
              <w:spacing w:line="240" w:lineRule="auto"/>
              <w:ind w:left="34" w:firstLine="0"/>
              <w:jc w:val="center"/>
              <w:rPr>
                <w:szCs w:val="24"/>
              </w:rPr>
            </w:pPr>
            <w:r>
              <w:rPr>
                <w:szCs w:val="24"/>
              </w:rPr>
              <w:t>Nama</w:t>
            </w:r>
          </w:p>
          <w:p w14:paraId="4E763578" w14:textId="77777777" w:rsidR="007556C5" w:rsidRDefault="007556C5" w:rsidP="00EA2B4F">
            <w:pPr>
              <w:pStyle w:val="ListParagraph"/>
              <w:spacing w:line="240" w:lineRule="auto"/>
              <w:ind w:left="34" w:firstLine="0"/>
              <w:jc w:val="center"/>
              <w:rPr>
                <w:szCs w:val="24"/>
              </w:rPr>
            </w:pPr>
            <w:r>
              <w:rPr>
                <w:szCs w:val="24"/>
              </w:rPr>
              <w:t>Departemen</w:t>
            </w:r>
          </w:p>
        </w:tc>
        <w:tc>
          <w:tcPr>
            <w:tcW w:w="1252" w:type="pct"/>
            <w:vAlign w:val="center"/>
          </w:tcPr>
          <w:p w14:paraId="27EE2A4A" w14:textId="77777777" w:rsidR="007556C5" w:rsidRDefault="007556C5" w:rsidP="00EA2B4F">
            <w:pPr>
              <w:pStyle w:val="ListParagraph"/>
              <w:spacing w:line="240" w:lineRule="auto"/>
              <w:ind w:left="34" w:firstLine="0"/>
              <w:jc w:val="center"/>
              <w:rPr>
                <w:szCs w:val="24"/>
              </w:rPr>
            </w:pPr>
            <w:proofErr w:type="gramStart"/>
            <w:r>
              <w:rPr>
                <w:szCs w:val="24"/>
              </w:rPr>
              <w:t>VARCHAR(</w:t>
            </w:r>
            <w:proofErr w:type="gramEnd"/>
            <w:r>
              <w:rPr>
                <w:szCs w:val="24"/>
              </w:rPr>
              <w:t>255)</w:t>
            </w:r>
          </w:p>
        </w:tc>
        <w:tc>
          <w:tcPr>
            <w:tcW w:w="983" w:type="pct"/>
            <w:vAlign w:val="center"/>
          </w:tcPr>
          <w:p w14:paraId="76D92FB9" w14:textId="77777777" w:rsidR="007556C5" w:rsidRDefault="007556C5" w:rsidP="00EA2B4F">
            <w:pPr>
              <w:pStyle w:val="ListParagraph"/>
              <w:spacing w:line="240" w:lineRule="auto"/>
              <w:ind w:left="34" w:firstLine="0"/>
              <w:jc w:val="center"/>
              <w:rPr>
                <w:szCs w:val="24"/>
              </w:rPr>
            </w:pPr>
            <w:r>
              <w:rPr>
                <w:szCs w:val="24"/>
              </w:rPr>
              <w:t>NOT NULL</w:t>
            </w:r>
          </w:p>
        </w:tc>
        <w:tc>
          <w:tcPr>
            <w:tcW w:w="1427" w:type="pct"/>
            <w:vAlign w:val="center"/>
          </w:tcPr>
          <w:p w14:paraId="0508BA0E" w14:textId="77777777" w:rsidR="007556C5" w:rsidRDefault="007556C5" w:rsidP="00EA2B4F">
            <w:pPr>
              <w:pStyle w:val="ListParagraph"/>
              <w:spacing w:line="240" w:lineRule="auto"/>
              <w:ind w:left="34" w:firstLine="0"/>
              <w:jc w:val="center"/>
              <w:rPr>
                <w:szCs w:val="24"/>
              </w:rPr>
            </w:pPr>
            <w:r>
              <w:rPr>
                <w:szCs w:val="24"/>
              </w:rPr>
              <w:t>Foreign Key ke Departemen_DB (Nama_Departemen)</w:t>
            </w:r>
          </w:p>
        </w:tc>
      </w:tr>
    </w:tbl>
    <w:p w14:paraId="4E9FF8D8" w14:textId="77777777" w:rsidR="007556C5" w:rsidRDefault="007556C5" w:rsidP="007556C5">
      <w:pPr>
        <w:pStyle w:val="ListParagraph"/>
        <w:spacing w:line="240" w:lineRule="auto"/>
        <w:ind w:left="0"/>
        <w:rPr>
          <w:b/>
          <w:bCs/>
          <w:szCs w:val="24"/>
        </w:rPr>
      </w:pPr>
    </w:p>
    <w:p w14:paraId="6A1A53C1" w14:textId="77777777" w:rsidR="007556C5" w:rsidRDefault="007556C5" w:rsidP="007556C5">
      <w:r>
        <w:t>Tabel DB_Stall merupakan tabel yang digunakan untuk menyimpan seluruh data dari setiap stall yang ada di PT. Adiputro Wirasejati. Stall merupakan pemberhentian yang ada pada setiap departemen pada divisi assembly. Tabel DB_Stall akan menyimpan id dari tiap Stall dengan field Stall_id, menyimpan nama stall dengan field NamaStall, menyimpan jumlah stall yang ada dengan field JumlahStall, dan menyimpan nama departemen dengan field NamaDepartemen. Primary Key dari tabel DB_Stall adalah field Stall_id, sedangkan Foreign Key dari DB_Stall adalah field NamaDepartemen yang terhubung dengan Nama_Departemen pada tabel Departemen_DB.</w:t>
      </w:r>
    </w:p>
    <w:p w14:paraId="0F0BF26D" w14:textId="77777777" w:rsidR="007556C5" w:rsidRPr="00EC5204" w:rsidRDefault="007556C5" w:rsidP="007556C5"/>
    <w:p w14:paraId="7441EE78" w14:textId="5D8B7058" w:rsidR="007556C5" w:rsidRPr="000C2E5D" w:rsidRDefault="007556C5" w:rsidP="007556C5">
      <w:pPr>
        <w:pStyle w:val="captionTable"/>
      </w:pPr>
      <w:bookmarkStart w:id="111" w:name="_Toc124442629"/>
      <w:r w:rsidRPr="00243776">
        <w:lastRenderedPageBreak/>
        <w:t>Tabel 4.</w:t>
      </w:r>
      <w:r>
        <w:t>4</w:t>
      </w:r>
      <w:r w:rsidR="00DB0A86">
        <w:br/>
      </w:r>
      <w:r w:rsidRPr="00243776">
        <w:t>Tabel</w:t>
      </w:r>
      <w:r>
        <w:t xml:space="preserve"> Departemen_DB</w:t>
      </w:r>
      <w:bookmarkEnd w:id="111"/>
    </w:p>
    <w:tbl>
      <w:tblPr>
        <w:tblStyle w:val="TableGrid"/>
        <w:tblW w:w="4914" w:type="pct"/>
        <w:jc w:val="center"/>
        <w:tblLook w:val="04A0" w:firstRow="1" w:lastRow="0" w:firstColumn="1" w:lastColumn="0" w:noHBand="0" w:noVBand="1"/>
      </w:tblPr>
      <w:tblGrid>
        <w:gridCol w:w="510"/>
        <w:gridCol w:w="2122"/>
        <w:gridCol w:w="1910"/>
        <w:gridCol w:w="1540"/>
        <w:gridCol w:w="1710"/>
      </w:tblGrid>
      <w:tr w:rsidR="007556C5" w14:paraId="5A6B087D" w14:textId="77777777" w:rsidTr="00EA2B4F">
        <w:trPr>
          <w:trHeight w:val="227"/>
          <w:jc w:val="center"/>
        </w:trPr>
        <w:tc>
          <w:tcPr>
            <w:tcW w:w="327" w:type="pct"/>
            <w:vAlign w:val="center"/>
          </w:tcPr>
          <w:p w14:paraId="20665B2C" w14:textId="77777777" w:rsidR="007556C5" w:rsidRPr="00243776" w:rsidRDefault="007556C5" w:rsidP="00EA2B4F">
            <w:pPr>
              <w:pStyle w:val="ListParagraph"/>
              <w:spacing w:line="240" w:lineRule="auto"/>
              <w:ind w:left="0" w:firstLine="0"/>
              <w:jc w:val="center"/>
              <w:rPr>
                <w:b/>
                <w:bCs/>
                <w:szCs w:val="24"/>
              </w:rPr>
            </w:pPr>
            <w:r w:rsidRPr="00243776">
              <w:rPr>
                <w:b/>
                <w:bCs/>
                <w:szCs w:val="24"/>
              </w:rPr>
              <w:t>No</w:t>
            </w:r>
          </w:p>
        </w:tc>
        <w:tc>
          <w:tcPr>
            <w:tcW w:w="1362" w:type="pct"/>
            <w:vAlign w:val="center"/>
          </w:tcPr>
          <w:p w14:paraId="11C457EA" w14:textId="77777777" w:rsidR="007556C5" w:rsidRPr="00243776" w:rsidRDefault="007556C5" w:rsidP="00EA2B4F">
            <w:pPr>
              <w:pStyle w:val="ListParagraph"/>
              <w:spacing w:line="240" w:lineRule="auto"/>
              <w:ind w:left="0" w:firstLine="0"/>
              <w:jc w:val="center"/>
              <w:rPr>
                <w:b/>
                <w:bCs/>
                <w:szCs w:val="24"/>
              </w:rPr>
            </w:pPr>
            <w:r w:rsidRPr="00243776">
              <w:rPr>
                <w:b/>
                <w:bCs/>
                <w:szCs w:val="24"/>
              </w:rPr>
              <w:t>Kolom</w:t>
            </w:r>
          </w:p>
        </w:tc>
        <w:tc>
          <w:tcPr>
            <w:tcW w:w="1219" w:type="pct"/>
            <w:vAlign w:val="center"/>
          </w:tcPr>
          <w:p w14:paraId="346D76F0" w14:textId="77777777" w:rsidR="007556C5" w:rsidRPr="00243776" w:rsidRDefault="007556C5" w:rsidP="00EA2B4F">
            <w:pPr>
              <w:pStyle w:val="ListParagraph"/>
              <w:spacing w:line="240" w:lineRule="auto"/>
              <w:ind w:left="0" w:firstLine="0"/>
              <w:jc w:val="center"/>
              <w:rPr>
                <w:b/>
                <w:bCs/>
                <w:szCs w:val="24"/>
              </w:rPr>
            </w:pPr>
            <w:r w:rsidRPr="00243776">
              <w:rPr>
                <w:b/>
                <w:bCs/>
                <w:szCs w:val="24"/>
              </w:rPr>
              <w:t>Tipe</w:t>
            </w:r>
          </w:p>
        </w:tc>
        <w:tc>
          <w:tcPr>
            <w:tcW w:w="993" w:type="pct"/>
            <w:vAlign w:val="center"/>
          </w:tcPr>
          <w:p w14:paraId="6678A13D" w14:textId="77777777" w:rsidR="007556C5" w:rsidRPr="00243776" w:rsidRDefault="007556C5" w:rsidP="00EA2B4F">
            <w:pPr>
              <w:pStyle w:val="ListParagraph"/>
              <w:spacing w:line="240" w:lineRule="auto"/>
              <w:ind w:left="0" w:firstLine="0"/>
              <w:jc w:val="center"/>
              <w:rPr>
                <w:b/>
                <w:bCs/>
                <w:szCs w:val="24"/>
              </w:rPr>
            </w:pPr>
            <w:r w:rsidRPr="00243776">
              <w:rPr>
                <w:b/>
                <w:bCs/>
                <w:szCs w:val="24"/>
              </w:rPr>
              <w:t>Constraint</w:t>
            </w:r>
          </w:p>
        </w:tc>
        <w:tc>
          <w:tcPr>
            <w:tcW w:w="1100" w:type="pct"/>
            <w:vAlign w:val="center"/>
          </w:tcPr>
          <w:p w14:paraId="3CCE8903" w14:textId="77777777" w:rsidR="007556C5" w:rsidRPr="00243776" w:rsidRDefault="007556C5" w:rsidP="00EA2B4F">
            <w:pPr>
              <w:pStyle w:val="ListParagraph"/>
              <w:spacing w:line="240" w:lineRule="auto"/>
              <w:ind w:left="0" w:firstLine="0"/>
              <w:jc w:val="center"/>
              <w:rPr>
                <w:b/>
                <w:bCs/>
                <w:szCs w:val="24"/>
              </w:rPr>
            </w:pPr>
            <w:r w:rsidRPr="00243776">
              <w:rPr>
                <w:b/>
                <w:bCs/>
                <w:szCs w:val="24"/>
              </w:rPr>
              <w:t>Keterangan</w:t>
            </w:r>
          </w:p>
        </w:tc>
      </w:tr>
      <w:tr w:rsidR="007556C5" w14:paraId="63489506" w14:textId="77777777" w:rsidTr="00EA2B4F">
        <w:trPr>
          <w:trHeight w:val="227"/>
          <w:jc w:val="center"/>
        </w:trPr>
        <w:tc>
          <w:tcPr>
            <w:tcW w:w="327" w:type="pct"/>
            <w:vAlign w:val="center"/>
          </w:tcPr>
          <w:p w14:paraId="5731796D" w14:textId="77777777" w:rsidR="007556C5" w:rsidRDefault="007556C5" w:rsidP="00EA2B4F">
            <w:pPr>
              <w:pStyle w:val="ListParagraph"/>
              <w:spacing w:line="240" w:lineRule="auto"/>
              <w:ind w:left="0" w:firstLine="0"/>
              <w:jc w:val="center"/>
              <w:rPr>
                <w:szCs w:val="24"/>
              </w:rPr>
            </w:pPr>
            <w:r>
              <w:rPr>
                <w:szCs w:val="24"/>
              </w:rPr>
              <w:t>1</w:t>
            </w:r>
          </w:p>
        </w:tc>
        <w:tc>
          <w:tcPr>
            <w:tcW w:w="1362" w:type="pct"/>
            <w:vAlign w:val="center"/>
          </w:tcPr>
          <w:p w14:paraId="200C3885" w14:textId="77777777" w:rsidR="007556C5" w:rsidRDefault="007556C5" w:rsidP="00EA2B4F">
            <w:pPr>
              <w:pStyle w:val="ListParagraph"/>
              <w:spacing w:line="240" w:lineRule="auto"/>
              <w:ind w:left="0" w:firstLine="0"/>
              <w:jc w:val="center"/>
              <w:rPr>
                <w:szCs w:val="24"/>
              </w:rPr>
            </w:pPr>
            <w:r>
              <w:rPr>
                <w:szCs w:val="24"/>
              </w:rPr>
              <w:t>Departemen_id</w:t>
            </w:r>
          </w:p>
        </w:tc>
        <w:tc>
          <w:tcPr>
            <w:tcW w:w="1219" w:type="pct"/>
            <w:vAlign w:val="center"/>
          </w:tcPr>
          <w:p w14:paraId="0FE10BB4" w14:textId="77777777" w:rsidR="007556C5" w:rsidRDefault="007556C5" w:rsidP="00EA2B4F">
            <w:pPr>
              <w:pStyle w:val="ListParagraph"/>
              <w:spacing w:line="240" w:lineRule="auto"/>
              <w:ind w:left="0" w:firstLine="0"/>
              <w:jc w:val="center"/>
              <w:rPr>
                <w:szCs w:val="24"/>
              </w:rPr>
            </w:pPr>
            <w:r>
              <w:rPr>
                <w:szCs w:val="24"/>
              </w:rPr>
              <w:t>OBJECT_ID</w:t>
            </w:r>
          </w:p>
        </w:tc>
        <w:tc>
          <w:tcPr>
            <w:tcW w:w="993" w:type="pct"/>
            <w:vAlign w:val="center"/>
          </w:tcPr>
          <w:p w14:paraId="478AB382" w14:textId="77777777" w:rsidR="007556C5" w:rsidRDefault="007556C5" w:rsidP="00EA2B4F">
            <w:pPr>
              <w:pStyle w:val="ListParagraph"/>
              <w:spacing w:line="240" w:lineRule="auto"/>
              <w:ind w:left="0" w:firstLine="0"/>
              <w:jc w:val="center"/>
              <w:rPr>
                <w:szCs w:val="24"/>
              </w:rPr>
            </w:pPr>
            <w:r>
              <w:rPr>
                <w:szCs w:val="24"/>
              </w:rPr>
              <w:t>Primary Key</w:t>
            </w:r>
          </w:p>
        </w:tc>
        <w:tc>
          <w:tcPr>
            <w:tcW w:w="1100" w:type="pct"/>
            <w:vAlign w:val="center"/>
          </w:tcPr>
          <w:p w14:paraId="2F156821" w14:textId="77777777" w:rsidR="007556C5" w:rsidRDefault="007556C5" w:rsidP="00EA2B4F">
            <w:pPr>
              <w:pStyle w:val="ListParagraph"/>
              <w:spacing w:line="240" w:lineRule="auto"/>
              <w:ind w:left="0" w:firstLine="0"/>
              <w:jc w:val="center"/>
              <w:rPr>
                <w:szCs w:val="24"/>
              </w:rPr>
            </w:pPr>
            <w:r>
              <w:rPr>
                <w:szCs w:val="24"/>
              </w:rPr>
              <w:t>auto increment</w:t>
            </w:r>
          </w:p>
        </w:tc>
      </w:tr>
      <w:tr w:rsidR="007556C5" w14:paraId="47C20A9F" w14:textId="77777777" w:rsidTr="00EA2B4F">
        <w:trPr>
          <w:trHeight w:val="227"/>
          <w:jc w:val="center"/>
        </w:trPr>
        <w:tc>
          <w:tcPr>
            <w:tcW w:w="327" w:type="pct"/>
            <w:vAlign w:val="center"/>
          </w:tcPr>
          <w:p w14:paraId="7289FB9E" w14:textId="77777777" w:rsidR="007556C5" w:rsidRDefault="007556C5" w:rsidP="00EA2B4F">
            <w:pPr>
              <w:pStyle w:val="ListParagraph"/>
              <w:spacing w:line="240" w:lineRule="auto"/>
              <w:ind w:left="0" w:firstLine="0"/>
              <w:jc w:val="center"/>
              <w:rPr>
                <w:szCs w:val="24"/>
              </w:rPr>
            </w:pPr>
            <w:r>
              <w:rPr>
                <w:szCs w:val="24"/>
              </w:rPr>
              <w:t>2</w:t>
            </w:r>
          </w:p>
        </w:tc>
        <w:tc>
          <w:tcPr>
            <w:tcW w:w="1362" w:type="pct"/>
            <w:vAlign w:val="center"/>
          </w:tcPr>
          <w:p w14:paraId="3286C094" w14:textId="77777777" w:rsidR="007556C5" w:rsidRDefault="007556C5" w:rsidP="00EA2B4F">
            <w:pPr>
              <w:pStyle w:val="ListParagraph"/>
              <w:spacing w:line="240" w:lineRule="auto"/>
              <w:ind w:left="0" w:firstLine="0"/>
              <w:jc w:val="center"/>
              <w:rPr>
                <w:szCs w:val="24"/>
              </w:rPr>
            </w:pPr>
            <w:r>
              <w:rPr>
                <w:szCs w:val="24"/>
              </w:rPr>
              <w:t>Nama_Departemen</w:t>
            </w:r>
          </w:p>
        </w:tc>
        <w:tc>
          <w:tcPr>
            <w:tcW w:w="1219" w:type="pct"/>
            <w:vAlign w:val="center"/>
          </w:tcPr>
          <w:p w14:paraId="7696C20F" w14:textId="77777777" w:rsidR="007556C5" w:rsidRDefault="007556C5" w:rsidP="00EA2B4F">
            <w:pPr>
              <w:pStyle w:val="ListParagraph"/>
              <w:spacing w:line="240" w:lineRule="auto"/>
              <w:ind w:left="0" w:firstLine="0"/>
              <w:jc w:val="center"/>
              <w:rPr>
                <w:szCs w:val="24"/>
              </w:rPr>
            </w:pPr>
            <w:proofErr w:type="gramStart"/>
            <w:r>
              <w:rPr>
                <w:szCs w:val="24"/>
              </w:rPr>
              <w:t>VARCHAR(</w:t>
            </w:r>
            <w:proofErr w:type="gramEnd"/>
            <w:r>
              <w:rPr>
                <w:szCs w:val="24"/>
              </w:rPr>
              <w:t>255)</w:t>
            </w:r>
          </w:p>
        </w:tc>
        <w:tc>
          <w:tcPr>
            <w:tcW w:w="993" w:type="pct"/>
            <w:vAlign w:val="center"/>
          </w:tcPr>
          <w:p w14:paraId="109FA08E" w14:textId="77777777" w:rsidR="007556C5" w:rsidRDefault="007556C5" w:rsidP="00EA2B4F">
            <w:pPr>
              <w:pStyle w:val="ListParagraph"/>
              <w:spacing w:line="240" w:lineRule="auto"/>
              <w:ind w:left="0" w:firstLine="0"/>
              <w:jc w:val="center"/>
              <w:rPr>
                <w:szCs w:val="24"/>
              </w:rPr>
            </w:pPr>
            <w:r>
              <w:rPr>
                <w:szCs w:val="24"/>
              </w:rPr>
              <w:t>NOT NULL</w:t>
            </w:r>
          </w:p>
        </w:tc>
        <w:tc>
          <w:tcPr>
            <w:tcW w:w="1100" w:type="pct"/>
            <w:vAlign w:val="center"/>
          </w:tcPr>
          <w:p w14:paraId="56DF18AA" w14:textId="77777777" w:rsidR="007556C5" w:rsidRDefault="007556C5" w:rsidP="00EA2B4F">
            <w:pPr>
              <w:pStyle w:val="ListParagraph"/>
              <w:spacing w:line="240" w:lineRule="auto"/>
              <w:ind w:left="0" w:firstLine="0"/>
              <w:jc w:val="center"/>
              <w:rPr>
                <w:szCs w:val="24"/>
              </w:rPr>
            </w:pPr>
          </w:p>
        </w:tc>
      </w:tr>
      <w:tr w:rsidR="007556C5" w14:paraId="77E82211" w14:textId="77777777" w:rsidTr="00EA2B4F">
        <w:trPr>
          <w:trHeight w:val="227"/>
          <w:jc w:val="center"/>
        </w:trPr>
        <w:tc>
          <w:tcPr>
            <w:tcW w:w="327" w:type="pct"/>
            <w:vAlign w:val="center"/>
          </w:tcPr>
          <w:p w14:paraId="7A1E5FEF" w14:textId="77777777" w:rsidR="007556C5" w:rsidRDefault="007556C5" w:rsidP="00EA2B4F">
            <w:pPr>
              <w:pStyle w:val="ListParagraph"/>
              <w:spacing w:line="240" w:lineRule="auto"/>
              <w:ind w:left="0" w:firstLine="0"/>
              <w:jc w:val="center"/>
              <w:rPr>
                <w:szCs w:val="24"/>
              </w:rPr>
            </w:pPr>
            <w:r>
              <w:rPr>
                <w:szCs w:val="24"/>
              </w:rPr>
              <w:t>3</w:t>
            </w:r>
          </w:p>
        </w:tc>
        <w:tc>
          <w:tcPr>
            <w:tcW w:w="1362" w:type="pct"/>
            <w:vAlign w:val="center"/>
          </w:tcPr>
          <w:p w14:paraId="7A533C6C" w14:textId="77777777" w:rsidR="007556C5" w:rsidRDefault="007556C5" w:rsidP="00EA2B4F">
            <w:pPr>
              <w:pStyle w:val="ListParagraph"/>
              <w:spacing w:line="240" w:lineRule="auto"/>
              <w:ind w:left="0" w:firstLine="0"/>
              <w:jc w:val="center"/>
              <w:rPr>
                <w:szCs w:val="24"/>
              </w:rPr>
            </w:pPr>
            <w:r>
              <w:rPr>
                <w:szCs w:val="24"/>
              </w:rPr>
              <w:t>AksesTipeDatabase</w:t>
            </w:r>
          </w:p>
        </w:tc>
        <w:tc>
          <w:tcPr>
            <w:tcW w:w="1219" w:type="pct"/>
            <w:vAlign w:val="center"/>
          </w:tcPr>
          <w:p w14:paraId="6641EAF3" w14:textId="77777777" w:rsidR="007556C5" w:rsidRDefault="007556C5" w:rsidP="00EA2B4F">
            <w:pPr>
              <w:pStyle w:val="ListParagraph"/>
              <w:spacing w:line="240" w:lineRule="auto"/>
              <w:ind w:left="0" w:firstLine="0"/>
              <w:jc w:val="center"/>
              <w:rPr>
                <w:szCs w:val="24"/>
              </w:rPr>
            </w:pPr>
            <w:r>
              <w:rPr>
                <w:szCs w:val="24"/>
              </w:rPr>
              <w:t>ARRAY</w:t>
            </w:r>
          </w:p>
        </w:tc>
        <w:tc>
          <w:tcPr>
            <w:tcW w:w="993" w:type="pct"/>
            <w:vAlign w:val="center"/>
          </w:tcPr>
          <w:p w14:paraId="09DF65E4" w14:textId="77777777" w:rsidR="007556C5" w:rsidRDefault="007556C5" w:rsidP="00EA2B4F">
            <w:pPr>
              <w:pStyle w:val="ListParagraph"/>
              <w:spacing w:line="240" w:lineRule="auto"/>
              <w:ind w:left="0" w:firstLine="0"/>
              <w:jc w:val="center"/>
              <w:rPr>
                <w:szCs w:val="24"/>
              </w:rPr>
            </w:pPr>
            <w:r>
              <w:rPr>
                <w:szCs w:val="24"/>
              </w:rPr>
              <w:t>NOT NULL</w:t>
            </w:r>
          </w:p>
        </w:tc>
        <w:tc>
          <w:tcPr>
            <w:tcW w:w="1100" w:type="pct"/>
            <w:vAlign w:val="center"/>
          </w:tcPr>
          <w:p w14:paraId="5A5487BC" w14:textId="77777777" w:rsidR="007556C5" w:rsidRDefault="007556C5" w:rsidP="00EA2B4F">
            <w:pPr>
              <w:pStyle w:val="ListParagraph"/>
              <w:spacing w:line="240" w:lineRule="auto"/>
              <w:ind w:left="0" w:firstLine="0"/>
              <w:jc w:val="center"/>
              <w:rPr>
                <w:szCs w:val="24"/>
              </w:rPr>
            </w:pPr>
          </w:p>
        </w:tc>
      </w:tr>
      <w:tr w:rsidR="007556C5" w14:paraId="62E9C792" w14:textId="77777777" w:rsidTr="00EA2B4F">
        <w:trPr>
          <w:trHeight w:val="227"/>
          <w:jc w:val="center"/>
        </w:trPr>
        <w:tc>
          <w:tcPr>
            <w:tcW w:w="327" w:type="pct"/>
            <w:vAlign w:val="center"/>
          </w:tcPr>
          <w:p w14:paraId="1F6FE029" w14:textId="77777777" w:rsidR="007556C5" w:rsidRDefault="007556C5" w:rsidP="00EA2B4F">
            <w:pPr>
              <w:pStyle w:val="ListParagraph"/>
              <w:spacing w:line="240" w:lineRule="auto"/>
              <w:ind w:left="0" w:firstLine="0"/>
              <w:jc w:val="center"/>
              <w:rPr>
                <w:szCs w:val="24"/>
              </w:rPr>
            </w:pPr>
            <w:r>
              <w:rPr>
                <w:szCs w:val="24"/>
              </w:rPr>
              <w:t>4</w:t>
            </w:r>
          </w:p>
        </w:tc>
        <w:tc>
          <w:tcPr>
            <w:tcW w:w="1362" w:type="pct"/>
            <w:vAlign w:val="center"/>
          </w:tcPr>
          <w:p w14:paraId="21F753A5" w14:textId="77777777" w:rsidR="007556C5" w:rsidRDefault="007556C5" w:rsidP="00EA2B4F">
            <w:pPr>
              <w:pStyle w:val="ListParagraph"/>
              <w:spacing w:line="240" w:lineRule="auto"/>
              <w:ind w:left="0" w:firstLine="0"/>
              <w:jc w:val="center"/>
              <w:rPr>
                <w:szCs w:val="24"/>
              </w:rPr>
            </w:pPr>
            <w:r>
              <w:rPr>
                <w:szCs w:val="24"/>
              </w:rPr>
              <w:t>Created_at</w:t>
            </w:r>
          </w:p>
        </w:tc>
        <w:tc>
          <w:tcPr>
            <w:tcW w:w="1219" w:type="pct"/>
            <w:vAlign w:val="center"/>
          </w:tcPr>
          <w:p w14:paraId="2850B71C" w14:textId="77777777" w:rsidR="007556C5" w:rsidRDefault="007556C5" w:rsidP="00EA2B4F">
            <w:pPr>
              <w:pStyle w:val="ListParagraph"/>
              <w:spacing w:line="240" w:lineRule="auto"/>
              <w:ind w:left="0" w:firstLine="0"/>
              <w:jc w:val="center"/>
              <w:rPr>
                <w:szCs w:val="24"/>
              </w:rPr>
            </w:pPr>
            <w:r>
              <w:rPr>
                <w:szCs w:val="24"/>
              </w:rPr>
              <w:t>DATETIME</w:t>
            </w:r>
          </w:p>
        </w:tc>
        <w:tc>
          <w:tcPr>
            <w:tcW w:w="993" w:type="pct"/>
            <w:vAlign w:val="center"/>
          </w:tcPr>
          <w:p w14:paraId="3B8D82AA" w14:textId="77777777" w:rsidR="007556C5" w:rsidRDefault="007556C5" w:rsidP="00EA2B4F">
            <w:pPr>
              <w:pStyle w:val="ListParagraph"/>
              <w:spacing w:line="240" w:lineRule="auto"/>
              <w:ind w:left="0" w:firstLine="0"/>
              <w:jc w:val="center"/>
              <w:rPr>
                <w:szCs w:val="24"/>
              </w:rPr>
            </w:pPr>
            <w:r>
              <w:rPr>
                <w:szCs w:val="24"/>
              </w:rPr>
              <w:t>NOT NULL</w:t>
            </w:r>
          </w:p>
        </w:tc>
        <w:tc>
          <w:tcPr>
            <w:tcW w:w="1100" w:type="pct"/>
            <w:vAlign w:val="center"/>
          </w:tcPr>
          <w:p w14:paraId="3EDA9743" w14:textId="77777777" w:rsidR="007556C5" w:rsidRDefault="007556C5" w:rsidP="00EA2B4F">
            <w:pPr>
              <w:pStyle w:val="ListParagraph"/>
              <w:spacing w:line="240" w:lineRule="auto"/>
              <w:ind w:left="0" w:firstLine="0"/>
              <w:jc w:val="center"/>
              <w:rPr>
                <w:szCs w:val="24"/>
              </w:rPr>
            </w:pPr>
          </w:p>
        </w:tc>
      </w:tr>
      <w:tr w:rsidR="007556C5" w14:paraId="13F6250A" w14:textId="77777777" w:rsidTr="00EA2B4F">
        <w:trPr>
          <w:trHeight w:val="227"/>
          <w:jc w:val="center"/>
        </w:trPr>
        <w:tc>
          <w:tcPr>
            <w:tcW w:w="327" w:type="pct"/>
            <w:vAlign w:val="center"/>
          </w:tcPr>
          <w:p w14:paraId="3D9A0AE6" w14:textId="77777777" w:rsidR="007556C5" w:rsidRDefault="007556C5" w:rsidP="00EA2B4F">
            <w:pPr>
              <w:pStyle w:val="ListParagraph"/>
              <w:spacing w:line="240" w:lineRule="auto"/>
              <w:ind w:left="0" w:firstLine="0"/>
              <w:jc w:val="center"/>
              <w:rPr>
                <w:szCs w:val="24"/>
              </w:rPr>
            </w:pPr>
            <w:r>
              <w:rPr>
                <w:szCs w:val="24"/>
              </w:rPr>
              <w:t>5</w:t>
            </w:r>
          </w:p>
        </w:tc>
        <w:tc>
          <w:tcPr>
            <w:tcW w:w="1362" w:type="pct"/>
            <w:vAlign w:val="center"/>
          </w:tcPr>
          <w:p w14:paraId="59A0F1BE" w14:textId="77777777" w:rsidR="007556C5" w:rsidRDefault="007556C5" w:rsidP="00EA2B4F">
            <w:pPr>
              <w:pStyle w:val="ListParagraph"/>
              <w:spacing w:line="240" w:lineRule="auto"/>
              <w:ind w:left="0" w:firstLine="0"/>
              <w:jc w:val="center"/>
              <w:rPr>
                <w:szCs w:val="24"/>
              </w:rPr>
            </w:pPr>
            <w:r>
              <w:rPr>
                <w:szCs w:val="24"/>
              </w:rPr>
              <w:t>Updated_at</w:t>
            </w:r>
          </w:p>
        </w:tc>
        <w:tc>
          <w:tcPr>
            <w:tcW w:w="1219" w:type="pct"/>
            <w:vAlign w:val="center"/>
          </w:tcPr>
          <w:p w14:paraId="0E66FE36" w14:textId="77777777" w:rsidR="007556C5" w:rsidRDefault="007556C5" w:rsidP="00EA2B4F">
            <w:pPr>
              <w:pStyle w:val="ListParagraph"/>
              <w:spacing w:line="240" w:lineRule="auto"/>
              <w:ind w:left="0" w:firstLine="0"/>
              <w:jc w:val="center"/>
              <w:rPr>
                <w:szCs w:val="24"/>
              </w:rPr>
            </w:pPr>
            <w:r>
              <w:rPr>
                <w:szCs w:val="24"/>
              </w:rPr>
              <w:t>DATETIME</w:t>
            </w:r>
          </w:p>
        </w:tc>
        <w:tc>
          <w:tcPr>
            <w:tcW w:w="993" w:type="pct"/>
            <w:vAlign w:val="center"/>
          </w:tcPr>
          <w:p w14:paraId="20331E95" w14:textId="77777777" w:rsidR="007556C5" w:rsidRDefault="007556C5" w:rsidP="00EA2B4F">
            <w:pPr>
              <w:pStyle w:val="ListParagraph"/>
              <w:spacing w:line="240" w:lineRule="auto"/>
              <w:ind w:left="0" w:firstLine="0"/>
              <w:jc w:val="center"/>
              <w:rPr>
                <w:szCs w:val="24"/>
              </w:rPr>
            </w:pPr>
            <w:r>
              <w:rPr>
                <w:szCs w:val="24"/>
              </w:rPr>
              <w:t>NOT NULL</w:t>
            </w:r>
          </w:p>
        </w:tc>
        <w:tc>
          <w:tcPr>
            <w:tcW w:w="1100" w:type="pct"/>
            <w:vAlign w:val="center"/>
          </w:tcPr>
          <w:p w14:paraId="6429001C" w14:textId="77777777" w:rsidR="007556C5" w:rsidRDefault="007556C5" w:rsidP="00EA2B4F">
            <w:pPr>
              <w:pStyle w:val="ListParagraph"/>
              <w:spacing w:line="240" w:lineRule="auto"/>
              <w:ind w:left="0" w:firstLine="0"/>
              <w:jc w:val="center"/>
              <w:rPr>
                <w:szCs w:val="24"/>
              </w:rPr>
            </w:pPr>
          </w:p>
        </w:tc>
      </w:tr>
    </w:tbl>
    <w:p w14:paraId="64F7B591" w14:textId="77777777" w:rsidR="007556C5" w:rsidRDefault="007556C5" w:rsidP="007556C5">
      <w:pPr>
        <w:pStyle w:val="ListParagraph"/>
        <w:ind w:left="0"/>
        <w:rPr>
          <w:szCs w:val="24"/>
        </w:rPr>
      </w:pPr>
    </w:p>
    <w:p w14:paraId="0DFD59B7" w14:textId="77777777" w:rsidR="007556C5" w:rsidRDefault="007556C5" w:rsidP="007556C5">
      <w:r>
        <w:t xml:space="preserve">Tabel Departemen_DB adalah tabel yang digunakan untuk menyimpan seluruh data dan informasi dari seluruh Departemen yang ada pada divisi assembly pada PT. Adiputro Wirasejati. Salah satu contoh departemen yang ada pada PT. Adiputro Wirasejati adalah Departemen Body Welding. Tabel Departemen_DB akan menyimpan id dari setiap departemen dengan field Departemen_id, menyimpan tipe database dengan field AksesTipeDatabase, menyimpan tanggal dibuatnya departemen dengan field Created_at, dan menyimpan perubahan terhadap departemen yang ada dengan field Updated_at. Tabel Departemen_DB memiliki sebuah Primary Key yaitu field Departemen_id. </w:t>
      </w:r>
    </w:p>
    <w:p w14:paraId="4B677362" w14:textId="77777777" w:rsidR="007556C5" w:rsidRPr="000A6BBC" w:rsidRDefault="007556C5" w:rsidP="007556C5"/>
    <w:p w14:paraId="6B6C9288" w14:textId="49329D0E" w:rsidR="007556C5" w:rsidRPr="00EC4343" w:rsidRDefault="007556C5" w:rsidP="007556C5">
      <w:pPr>
        <w:pStyle w:val="captionTable"/>
      </w:pPr>
      <w:bookmarkStart w:id="112" w:name="_Toc124442630"/>
      <w:r w:rsidRPr="00EC4343">
        <w:t>Tabel 4.5</w:t>
      </w:r>
      <w:r w:rsidR="00DB0A86">
        <w:br/>
      </w:r>
      <w:r w:rsidRPr="00EC4343">
        <w:t>Tabel MasterKit</w:t>
      </w:r>
      <w:bookmarkEnd w:id="112"/>
    </w:p>
    <w:tbl>
      <w:tblPr>
        <w:tblStyle w:val="TableGrid2"/>
        <w:tblW w:w="5000" w:type="pct"/>
        <w:tblLook w:val="04A0" w:firstRow="1" w:lastRow="0" w:firstColumn="1" w:lastColumn="0" w:noHBand="0" w:noVBand="1"/>
      </w:tblPr>
      <w:tblGrid>
        <w:gridCol w:w="562"/>
        <w:gridCol w:w="1843"/>
        <w:gridCol w:w="2127"/>
        <w:gridCol w:w="1560"/>
        <w:gridCol w:w="1836"/>
      </w:tblGrid>
      <w:tr w:rsidR="007556C5" w:rsidRPr="00296EB2" w14:paraId="7FF9081E" w14:textId="77777777" w:rsidTr="00EA2B4F">
        <w:trPr>
          <w:trHeight w:val="227"/>
        </w:trPr>
        <w:tc>
          <w:tcPr>
            <w:tcW w:w="354" w:type="pct"/>
            <w:vAlign w:val="center"/>
          </w:tcPr>
          <w:p w14:paraId="3F3E5821" w14:textId="77777777" w:rsidR="007556C5" w:rsidRPr="00296EB2" w:rsidRDefault="007556C5" w:rsidP="00EA2B4F">
            <w:pPr>
              <w:spacing w:line="240" w:lineRule="auto"/>
              <w:ind w:firstLine="0"/>
              <w:contextualSpacing/>
              <w:jc w:val="center"/>
              <w:rPr>
                <w:rFonts w:cs="Times New Roman"/>
                <w:b/>
                <w:bCs/>
                <w:szCs w:val="24"/>
              </w:rPr>
            </w:pPr>
            <w:r w:rsidRPr="00296EB2">
              <w:rPr>
                <w:rFonts w:cs="Times New Roman"/>
                <w:b/>
                <w:bCs/>
                <w:szCs w:val="24"/>
              </w:rPr>
              <w:t>No</w:t>
            </w:r>
          </w:p>
        </w:tc>
        <w:tc>
          <w:tcPr>
            <w:tcW w:w="1162" w:type="pct"/>
            <w:vAlign w:val="center"/>
          </w:tcPr>
          <w:p w14:paraId="55C7B30B" w14:textId="77777777" w:rsidR="007556C5" w:rsidRPr="00296EB2" w:rsidRDefault="007556C5" w:rsidP="00EA2B4F">
            <w:pPr>
              <w:spacing w:line="240" w:lineRule="auto"/>
              <w:ind w:firstLine="0"/>
              <w:contextualSpacing/>
              <w:jc w:val="center"/>
              <w:rPr>
                <w:rFonts w:cs="Times New Roman"/>
                <w:b/>
                <w:bCs/>
                <w:szCs w:val="24"/>
              </w:rPr>
            </w:pPr>
            <w:r w:rsidRPr="00296EB2">
              <w:rPr>
                <w:rFonts w:cs="Times New Roman"/>
                <w:b/>
                <w:bCs/>
                <w:szCs w:val="24"/>
              </w:rPr>
              <w:t>Kolom</w:t>
            </w:r>
          </w:p>
        </w:tc>
        <w:tc>
          <w:tcPr>
            <w:tcW w:w="1341" w:type="pct"/>
            <w:vAlign w:val="center"/>
          </w:tcPr>
          <w:p w14:paraId="692C8AA7" w14:textId="77777777" w:rsidR="007556C5" w:rsidRPr="00296EB2" w:rsidRDefault="007556C5" w:rsidP="00EA2B4F">
            <w:pPr>
              <w:spacing w:line="240" w:lineRule="auto"/>
              <w:ind w:firstLine="0"/>
              <w:contextualSpacing/>
              <w:jc w:val="center"/>
              <w:rPr>
                <w:rFonts w:cs="Times New Roman"/>
                <w:b/>
                <w:bCs/>
                <w:szCs w:val="24"/>
              </w:rPr>
            </w:pPr>
            <w:r w:rsidRPr="00296EB2">
              <w:rPr>
                <w:rFonts w:cs="Times New Roman"/>
                <w:b/>
                <w:bCs/>
                <w:szCs w:val="24"/>
              </w:rPr>
              <w:t>Tipe</w:t>
            </w:r>
          </w:p>
        </w:tc>
        <w:tc>
          <w:tcPr>
            <w:tcW w:w="984" w:type="pct"/>
            <w:vAlign w:val="center"/>
          </w:tcPr>
          <w:p w14:paraId="6CD02AD1" w14:textId="77777777" w:rsidR="007556C5" w:rsidRPr="00296EB2" w:rsidRDefault="007556C5" w:rsidP="00EA2B4F">
            <w:pPr>
              <w:spacing w:line="240" w:lineRule="auto"/>
              <w:ind w:firstLine="0"/>
              <w:contextualSpacing/>
              <w:jc w:val="center"/>
              <w:rPr>
                <w:rFonts w:cs="Times New Roman"/>
                <w:b/>
                <w:bCs/>
                <w:szCs w:val="24"/>
              </w:rPr>
            </w:pPr>
            <w:r w:rsidRPr="00296EB2">
              <w:rPr>
                <w:rFonts w:cs="Times New Roman"/>
                <w:b/>
                <w:bCs/>
                <w:szCs w:val="24"/>
              </w:rPr>
              <w:t>Constraint</w:t>
            </w:r>
          </w:p>
        </w:tc>
        <w:tc>
          <w:tcPr>
            <w:tcW w:w="1158" w:type="pct"/>
            <w:vAlign w:val="center"/>
          </w:tcPr>
          <w:p w14:paraId="09078153" w14:textId="77777777" w:rsidR="007556C5" w:rsidRPr="00296EB2" w:rsidRDefault="007556C5" w:rsidP="00EA2B4F">
            <w:pPr>
              <w:spacing w:line="240" w:lineRule="auto"/>
              <w:ind w:firstLine="0"/>
              <w:contextualSpacing/>
              <w:jc w:val="center"/>
              <w:rPr>
                <w:rFonts w:cs="Times New Roman"/>
                <w:b/>
                <w:bCs/>
                <w:szCs w:val="24"/>
              </w:rPr>
            </w:pPr>
            <w:r w:rsidRPr="00296EB2">
              <w:rPr>
                <w:rFonts w:cs="Times New Roman"/>
                <w:b/>
                <w:bCs/>
                <w:szCs w:val="24"/>
              </w:rPr>
              <w:t>Keterangan</w:t>
            </w:r>
          </w:p>
        </w:tc>
      </w:tr>
      <w:tr w:rsidR="007556C5" w:rsidRPr="00296EB2" w14:paraId="3CA8A627" w14:textId="77777777" w:rsidTr="00EA2B4F">
        <w:trPr>
          <w:trHeight w:val="227"/>
        </w:trPr>
        <w:tc>
          <w:tcPr>
            <w:tcW w:w="354" w:type="pct"/>
            <w:vAlign w:val="center"/>
          </w:tcPr>
          <w:p w14:paraId="0FB9653B" w14:textId="77777777" w:rsidR="007556C5" w:rsidRPr="00296EB2" w:rsidRDefault="007556C5" w:rsidP="00EA2B4F">
            <w:pPr>
              <w:spacing w:line="240" w:lineRule="auto"/>
              <w:ind w:firstLine="0"/>
              <w:contextualSpacing/>
              <w:jc w:val="center"/>
              <w:rPr>
                <w:rFonts w:cs="Times New Roman"/>
                <w:szCs w:val="24"/>
              </w:rPr>
            </w:pPr>
            <w:r w:rsidRPr="00296EB2">
              <w:rPr>
                <w:rFonts w:cs="Times New Roman"/>
                <w:szCs w:val="24"/>
              </w:rPr>
              <w:t>1</w:t>
            </w:r>
          </w:p>
        </w:tc>
        <w:tc>
          <w:tcPr>
            <w:tcW w:w="1162" w:type="pct"/>
            <w:vAlign w:val="center"/>
          </w:tcPr>
          <w:p w14:paraId="566D4580" w14:textId="77777777" w:rsidR="007556C5" w:rsidRPr="00296EB2" w:rsidRDefault="007556C5" w:rsidP="00EA2B4F">
            <w:pPr>
              <w:spacing w:line="240" w:lineRule="auto"/>
              <w:ind w:firstLine="0"/>
              <w:contextualSpacing/>
              <w:jc w:val="center"/>
              <w:rPr>
                <w:rFonts w:cs="Times New Roman"/>
                <w:szCs w:val="24"/>
              </w:rPr>
            </w:pPr>
            <w:r w:rsidRPr="00296EB2">
              <w:rPr>
                <w:rFonts w:cs="Times New Roman"/>
                <w:szCs w:val="24"/>
              </w:rPr>
              <w:t>Master_id</w:t>
            </w:r>
          </w:p>
        </w:tc>
        <w:tc>
          <w:tcPr>
            <w:tcW w:w="1341" w:type="pct"/>
            <w:vAlign w:val="center"/>
          </w:tcPr>
          <w:p w14:paraId="39101AC3" w14:textId="77777777" w:rsidR="007556C5" w:rsidRPr="00296EB2" w:rsidRDefault="007556C5" w:rsidP="00EA2B4F">
            <w:pPr>
              <w:spacing w:line="240" w:lineRule="auto"/>
              <w:ind w:firstLine="0"/>
              <w:contextualSpacing/>
              <w:jc w:val="center"/>
              <w:rPr>
                <w:rFonts w:cs="Times New Roman"/>
                <w:szCs w:val="24"/>
              </w:rPr>
            </w:pPr>
            <w:r>
              <w:rPr>
                <w:rFonts w:cs="Times New Roman"/>
                <w:szCs w:val="24"/>
              </w:rPr>
              <w:t>OBJECT_ID</w:t>
            </w:r>
          </w:p>
        </w:tc>
        <w:tc>
          <w:tcPr>
            <w:tcW w:w="984" w:type="pct"/>
            <w:vAlign w:val="center"/>
          </w:tcPr>
          <w:p w14:paraId="39DF8DD2" w14:textId="77777777" w:rsidR="007556C5" w:rsidRPr="00296EB2" w:rsidRDefault="007556C5" w:rsidP="00EA2B4F">
            <w:pPr>
              <w:spacing w:line="240" w:lineRule="auto"/>
              <w:ind w:firstLine="0"/>
              <w:contextualSpacing/>
              <w:jc w:val="center"/>
              <w:rPr>
                <w:rFonts w:cs="Times New Roman"/>
                <w:szCs w:val="24"/>
              </w:rPr>
            </w:pPr>
            <w:r w:rsidRPr="00296EB2">
              <w:rPr>
                <w:rFonts w:cs="Times New Roman"/>
                <w:szCs w:val="24"/>
              </w:rPr>
              <w:t>Primary Key</w:t>
            </w:r>
          </w:p>
        </w:tc>
        <w:tc>
          <w:tcPr>
            <w:tcW w:w="1158" w:type="pct"/>
            <w:vAlign w:val="center"/>
          </w:tcPr>
          <w:p w14:paraId="5050891B" w14:textId="77777777" w:rsidR="007556C5" w:rsidRPr="00296EB2" w:rsidRDefault="007556C5" w:rsidP="00EA2B4F">
            <w:pPr>
              <w:spacing w:line="240" w:lineRule="auto"/>
              <w:ind w:firstLine="0"/>
              <w:contextualSpacing/>
              <w:jc w:val="center"/>
              <w:rPr>
                <w:rFonts w:cs="Times New Roman"/>
                <w:szCs w:val="24"/>
              </w:rPr>
            </w:pPr>
            <w:r w:rsidRPr="00296EB2">
              <w:rPr>
                <w:rFonts w:cs="Times New Roman"/>
                <w:szCs w:val="24"/>
              </w:rPr>
              <w:t>Auto increment</w:t>
            </w:r>
          </w:p>
        </w:tc>
      </w:tr>
      <w:tr w:rsidR="007556C5" w:rsidRPr="00296EB2" w14:paraId="3A56690F" w14:textId="77777777" w:rsidTr="00EA2B4F">
        <w:trPr>
          <w:trHeight w:val="227"/>
        </w:trPr>
        <w:tc>
          <w:tcPr>
            <w:tcW w:w="354" w:type="pct"/>
            <w:vAlign w:val="center"/>
          </w:tcPr>
          <w:p w14:paraId="2CFAFBBD" w14:textId="77777777" w:rsidR="007556C5" w:rsidRPr="00296EB2" w:rsidRDefault="007556C5" w:rsidP="00EA2B4F">
            <w:pPr>
              <w:spacing w:line="240" w:lineRule="auto"/>
              <w:ind w:firstLine="0"/>
              <w:contextualSpacing/>
              <w:jc w:val="center"/>
              <w:rPr>
                <w:rFonts w:cs="Times New Roman"/>
                <w:szCs w:val="24"/>
              </w:rPr>
            </w:pPr>
            <w:r w:rsidRPr="00296EB2">
              <w:rPr>
                <w:rFonts w:cs="Times New Roman"/>
                <w:szCs w:val="24"/>
              </w:rPr>
              <w:t>2</w:t>
            </w:r>
          </w:p>
        </w:tc>
        <w:tc>
          <w:tcPr>
            <w:tcW w:w="1162" w:type="pct"/>
            <w:vAlign w:val="center"/>
          </w:tcPr>
          <w:p w14:paraId="339845C5" w14:textId="77777777" w:rsidR="007556C5" w:rsidRPr="00296EB2" w:rsidRDefault="007556C5" w:rsidP="00EA2B4F">
            <w:pPr>
              <w:spacing w:line="240" w:lineRule="auto"/>
              <w:ind w:firstLine="0"/>
              <w:contextualSpacing/>
              <w:jc w:val="center"/>
              <w:rPr>
                <w:rFonts w:cs="Times New Roman"/>
                <w:szCs w:val="24"/>
              </w:rPr>
            </w:pPr>
            <w:r w:rsidRPr="00296EB2">
              <w:rPr>
                <w:rFonts w:cs="Times New Roman"/>
                <w:szCs w:val="24"/>
              </w:rPr>
              <w:t>Kode_kit</w:t>
            </w:r>
          </w:p>
        </w:tc>
        <w:tc>
          <w:tcPr>
            <w:tcW w:w="1341" w:type="pct"/>
          </w:tcPr>
          <w:p w14:paraId="73B974AC" w14:textId="77777777" w:rsidR="007556C5" w:rsidRPr="00296EB2" w:rsidRDefault="007556C5" w:rsidP="00EA2B4F">
            <w:pPr>
              <w:spacing w:line="240" w:lineRule="auto"/>
              <w:ind w:firstLine="0"/>
              <w:contextualSpacing/>
              <w:jc w:val="center"/>
              <w:rPr>
                <w:rFonts w:cs="Times New Roman"/>
                <w:szCs w:val="24"/>
              </w:rPr>
            </w:pPr>
            <w:r w:rsidRPr="00296EB2">
              <w:rPr>
                <w:rFonts w:cs="Times New Roman"/>
                <w:szCs w:val="24"/>
              </w:rPr>
              <w:t>VARCHAR (255)</w:t>
            </w:r>
          </w:p>
        </w:tc>
        <w:tc>
          <w:tcPr>
            <w:tcW w:w="984" w:type="pct"/>
            <w:vAlign w:val="center"/>
          </w:tcPr>
          <w:p w14:paraId="2CBDF015" w14:textId="77777777" w:rsidR="007556C5" w:rsidRPr="00296EB2" w:rsidRDefault="007556C5" w:rsidP="00EA2B4F">
            <w:pPr>
              <w:spacing w:line="240" w:lineRule="auto"/>
              <w:ind w:firstLine="0"/>
              <w:contextualSpacing/>
              <w:jc w:val="center"/>
              <w:rPr>
                <w:rFonts w:cs="Times New Roman"/>
                <w:szCs w:val="24"/>
              </w:rPr>
            </w:pPr>
            <w:r w:rsidRPr="00296EB2">
              <w:rPr>
                <w:rFonts w:cs="Times New Roman"/>
                <w:szCs w:val="24"/>
              </w:rPr>
              <w:t>NOT NULL</w:t>
            </w:r>
          </w:p>
        </w:tc>
        <w:tc>
          <w:tcPr>
            <w:tcW w:w="1158" w:type="pct"/>
            <w:vAlign w:val="center"/>
          </w:tcPr>
          <w:p w14:paraId="0DB02A60" w14:textId="77777777" w:rsidR="007556C5" w:rsidRPr="00296EB2" w:rsidRDefault="007556C5" w:rsidP="00EA2B4F">
            <w:pPr>
              <w:spacing w:line="240" w:lineRule="auto"/>
              <w:ind w:firstLine="0"/>
              <w:contextualSpacing/>
              <w:jc w:val="center"/>
              <w:rPr>
                <w:rFonts w:cs="Times New Roman"/>
                <w:szCs w:val="24"/>
              </w:rPr>
            </w:pPr>
          </w:p>
        </w:tc>
      </w:tr>
      <w:tr w:rsidR="007556C5" w:rsidRPr="00296EB2" w14:paraId="5BE02B8D" w14:textId="77777777" w:rsidTr="00EA2B4F">
        <w:trPr>
          <w:trHeight w:val="227"/>
        </w:trPr>
        <w:tc>
          <w:tcPr>
            <w:tcW w:w="354" w:type="pct"/>
            <w:vAlign w:val="center"/>
          </w:tcPr>
          <w:p w14:paraId="20094988" w14:textId="77777777" w:rsidR="007556C5" w:rsidRPr="00296EB2" w:rsidRDefault="007556C5" w:rsidP="00EA2B4F">
            <w:pPr>
              <w:spacing w:line="240" w:lineRule="auto"/>
              <w:ind w:firstLine="0"/>
              <w:contextualSpacing/>
              <w:jc w:val="center"/>
              <w:rPr>
                <w:rFonts w:cs="Times New Roman"/>
                <w:szCs w:val="24"/>
              </w:rPr>
            </w:pPr>
            <w:r w:rsidRPr="00296EB2">
              <w:rPr>
                <w:rFonts w:cs="Times New Roman"/>
                <w:szCs w:val="24"/>
              </w:rPr>
              <w:t>3</w:t>
            </w:r>
          </w:p>
        </w:tc>
        <w:tc>
          <w:tcPr>
            <w:tcW w:w="1162" w:type="pct"/>
            <w:vAlign w:val="center"/>
          </w:tcPr>
          <w:p w14:paraId="1F569B28" w14:textId="77777777" w:rsidR="007556C5" w:rsidRPr="00296EB2" w:rsidRDefault="007556C5" w:rsidP="00EA2B4F">
            <w:pPr>
              <w:spacing w:line="240" w:lineRule="auto"/>
              <w:ind w:firstLine="0"/>
              <w:contextualSpacing/>
              <w:jc w:val="center"/>
              <w:rPr>
                <w:rFonts w:cs="Times New Roman"/>
                <w:szCs w:val="24"/>
              </w:rPr>
            </w:pPr>
            <w:r w:rsidRPr="00296EB2">
              <w:rPr>
                <w:rFonts w:cs="Times New Roman"/>
                <w:szCs w:val="24"/>
              </w:rPr>
              <w:t>Stall</w:t>
            </w:r>
          </w:p>
        </w:tc>
        <w:tc>
          <w:tcPr>
            <w:tcW w:w="1341" w:type="pct"/>
          </w:tcPr>
          <w:p w14:paraId="588B2293" w14:textId="77777777" w:rsidR="007556C5" w:rsidRPr="00296EB2" w:rsidRDefault="007556C5" w:rsidP="00EA2B4F">
            <w:pPr>
              <w:spacing w:line="240" w:lineRule="auto"/>
              <w:ind w:firstLine="0"/>
              <w:contextualSpacing/>
              <w:jc w:val="center"/>
              <w:rPr>
                <w:rFonts w:cs="Times New Roman"/>
                <w:szCs w:val="24"/>
              </w:rPr>
            </w:pPr>
            <w:proofErr w:type="gramStart"/>
            <w:r w:rsidRPr="00296EB2">
              <w:rPr>
                <w:rFonts w:cs="Times New Roman"/>
                <w:szCs w:val="24"/>
              </w:rPr>
              <w:t>INT(</w:t>
            </w:r>
            <w:proofErr w:type="gramEnd"/>
            <w:r w:rsidRPr="00296EB2">
              <w:rPr>
                <w:rFonts w:cs="Times New Roman"/>
                <w:szCs w:val="24"/>
              </w:rPr>
              <w:t>20)</w:t>
            </w:r>
          </w:p>
        </w:tc>
        <w:tc>
          <w:tcPr>
            <w:tcW w:w="984" w:type="pct"/>
            <w:vAlign w:val="center"/>
          </w:tcPr>
          <w:p w14:paraId="6CBA4175" w14:textId="77777777" w:rsidR="007556C5" w:rsidRPr="00296EB2" w:rsidRDefault="007556C5" w:rsidP="00EA2B4F">
            <w:pPr>
              <w:spacing w:line="240" w:lineRule="auto"/>
              <w:ind w:firstLine="0"/>
              <w:contextualSpacing/>
              <w:jc w:val="center"/>
              <w:rPr>
                <w:rFonts w:cs="Times New Roman"/>
                <w:szCs w:val="24"/>
              </w:rPr>
            </w:pPr>
            <w:r w:rsidRPr="00296EB2">
              <w:rPr>
                <w:rFonts w:cs="Times New Roman"/>
                <w:szCs w:val="24"/>
              </w:rPr>
              <w:t>NOT NULL</w:t>
            </w:r>
          </w:p>
        </w:tc>
        <w:tc>
          <w:tcPr>
            <w:tcW w:w="1158" w:type="pct"/>
            <w:vAlign w:val="center"/>
          </w:tcPr>
          <w:p w14:paraId="406E2076" w14:textId="77777777" w:rsidR="007556C5" w:rsidRPr="00296EB2" w:rsidRDefault="007556C5" w:rsidP="00EA2B4F">
            <w:pPr>
              <w:spacing w:line="240" w:lineRule="auto"/>
              <w:ind w:firstLine="0"/>
              <w:contextualSpacing/>
              <w:jc w:val="center"/>
              <w:rPr>
                <w:rFonts w:cs="Times New Roman"/>
                <w:szCs w:val="24"/>
              </w:rPr>
            </w:pPr>
          </w:p>
        </w:tc>
      </w:tr>
      <w:tr w:rsidR="007556C5" w:rsidRPr="00296EB2" w14:paraId="6CE797CA" w14:textId="77777777" w:rsidTr="00EA2B4F">
        <w:trPr>
          <w:trHeight w:val="227"/>
        </w:trPr>
        <w:tc>
          <w:tcPr>
            <w:tcW w:w="354" w:type="pct"/>
            <w:vAlign w:val="center"/>
          </w:tcPr>
          <w:p w14:paraId="41F3B483" w14:textId="77777777" w:rsidR="007556C5" w:rsidRPr="00296EB2" w:rsidRDefault="007556C5" w:rsidP="00EA2B4F">
            <w:pPr>
              <w:spacing w:line="240" w:lineRule="auto"/>
              <w:ind w:firstLine="0"/>
              <w:contextualSpacing/>
              <w:jc w:val="center"/>
              <w:rPr>
                <w:rFonts w:cs="Times New Roman"/>
                <w:szCs w:val="24"/>
              </w:rPr>
            </w:pPr>
            <w:r w:rsidRPr="00296EB2">
              <w:rPr>
                <w:rFonts w:cs="Times New Roman"/>
                <w:szCs w:val="24"/>
              </w:rPr>
              <w:t>4</w:t>
            </w:r>
          </w:p>
        </w:tc>
        <w:tc>
          <w:tcPr>
            <w:tcW w:w="1162" w:type="pct"/>
            <w:vAlign w:val="center"/>
          </w:tcPr>
          <w:p w14:paraId="3D60DBD5" w14:textId="77777777" w:rsidR="007556C5" w:rsidRPr="00296EB2" w:rsidRDefault="007556C5" w:rsidP="00EA2B4F">
            <w:pPr>
              <w:spacing w:line="240" w:lineRule="auto"/>
              <w:ind w:firstLine="0"/>
              <w:contextualSpacing/>
              <w:jc w:val="center"/>
              <w:rPr>
                <w:rFonts w:cs="Times New Roman"/>
                <w:szCs w:val="24"/>
              </w:rPr>
            </w:pPr>
            <w:r w:rsidRPr="00296EB2">
              <w:rPr>
                <w:rFonts w:cs="Times New Roman"/>
                <w:szCs w:val="24"/>
              </w:rPr>
              <w:t>Nama_kit</w:t>
            </w:r>
          </w:p>
        </w:tc>
        <w:tc>
          <w:tcPr>
            <w:tcW w:w="1341" w:type="pct"/>
          </w:tcPr>
          <w:p w14:paraId="47DE56D7" w14:textId="77777777" w:rsidR="007556C5" w:rsidRPr="00296EB2" w:rsidRDefault="007556C5" w:rsidP="00EA2B4F">
            <w:pPr>
              <w:spacing w:line="240" w:lineRule="auto"/>
              <w:ind w:firstLine="0"/>
              <w:contextualSpacing/>
              <w:jc w:val="center"/>
              <w:rPr>
                <w:rFonts w:cs="Times New Roman"/>
                <w:szCs w:val="24"/>
              </w:rPr>
            </w:pPr>
            <w:r w:rsidRPr="00296EB2">
              <w:rPr>
                <w:rFonts w:cs="Times New Roman"/>
                <w:szCs w:val="24"/>
              </w:rPr>
              <w:t>VARCHAR (255)</w:t>
            </w:r>
          </w:p>
        </w:tc>
        <w:tc>
          <w:tcPr>
            <w:tcW w:w="984" w:type="pct"/>
            <w:vAlign w:val="center"/>
          </w:tcPr>
          <w:p w14:paraId="37B6557D" w14:textId="77777777" w:rsidR="007556C5" w:rsidRPr="00296EB2" w:rsidRDefault="007556C5" w:rsidP="00EA2B4F">
            <w:pPr>
              <w:spacing w:line="240" w:lineRule="auto"/>
              <w:ind w:firstLine="0"/>
              <w:contextualSpacing/>
              <w:jc w:val="center"/>
              <w:rPr>
                <w:rFonts w:cs="Times New Roman"/>
                <w:szCs w:val="24"/>
              </w:rPr>
            </w:pPr>
            <w:r w:rsidRPr="00296EB2">
              <w:rPr>
                <w:rFonts w:cs="Times New Roman"/>
                <w:szCs w:val="24"/>
              </w:rPr>
              <w:t>NOT NULL</w:t>
            </w:r>
          </w:p>
        </w:tc>
        <w:tc>
          <w:tcPr>
            <w:tcW w:w="1158" w:type="pct"/>
            <w:vAlign w:val="center"/>
          </w:tcPr>
          <w:p w14:paraId="68FA7F03" w14:textId="77777777" w:rsidR="007556C5" w:rsidRPr="00296EB2" w:rsidRDefault="007556C5" w:rsidP="00EA2B4F">
            <w:pPr>
              <w:spacing w:line="240" w:lineRule="auto"/>
              <w:ind w:firstLine="0"/>
              <w:contextualSpacing/>
              <w:jc w:val="center"/>
              <w:rPr>
                <w:rFonts w:cs="Times New Roman"/>
                <w:szCs w:val="24"/>
              </w:rPr>
            </w:pPr>
          </w:p>
        </w:tc>
      </w:tr>
      <w:tr w:rsidR="007556C5" w:rsidRPr="00296EB2" w14:paraId="7C655765" w14:textId="77777777" w:rsidTr="00EA2B4F">
        <w:trPr>
          <w:trHeight w:val="227"/>
        </w:trPr>
        <w:tc>
          <w:tcPr>
            <w:tcW w:w="354" w:type="pct"/>
            <w:vAlign w:val="center"/>
          </w:tcPr>
          <w:p w14:paraId="0BB70A56" w14:textId="77777777" w:rsidR="007556C5" w:rsidRPr="00296EB2" w:rsidRDefault="007556C5" w:rsidP="00EA2B4F">
            <w:pPr>
              <w:spacing w:line="240" w:lineRule="auto"/>
              <w:ind w:firstLine="0"/>
              <w:contextualSpacing/>
              <w:jc w:val="center"/>
              <w:rPr>
                <w:rFonts w:cs="Times New Roman"/>
                <w:szCs w:val="24"/>
              </w:rPr>
            </w:pPr>
            <w:r w:rsidRPr="00296EB2">
              <w:rPr>
                <w:rFonts w:cs="Times New Roman"/>
                <w:szCs w:val="24"/>
              </w:rPr>
              <w:t>5</w:t>
            </w:r>
          </w:p>
        </w:tc>
        <w:tc>
          <w:tcPr>
            <w:tcW w:w="1162" w:type="pct"/>
            <w:vAlign w:val="center"/>
          </w:tcPr>
          <w:p w14:paraId="081432BA" w14:textId="77777777" w:rsidR="007556C5" w:rsidRPr="00296EB2" w:rsidRDefault="007556C5" w:rsidP="00EA2B4F">
            <w:pPr>
              <w:spacing w:line="240" w:lineRule="auto"/>
              <w:ind w:firstLine="0"/>
              <w:contextualSpacing/>
              <w:jc w:val="center"/>
              <w:rPr>
                <w:rFonts w:cs="Times New Roman"/>
                <w:szCs w:val="24"/>
              </w:rPr>
            </w:pPr>
            <w:r w:rsidRPr="00296EB2">
              <w:rPr>
                <w:rFonts w:cs="Times New Roman"/>
                <w:szCs w:val="24"/>
              </w:rPr>
              <w:t>Kompoen</w:t>
            </w:r>
          </w:p>
        </w:tc>
        <w:tc>
          <w:tcPr>
            <w:tcW w:w="1341" w:type="pct"/>
          </w:tcPr>
          <w:p w14:paraId="09EAC6DE" w14:textId="77777777" w:rsidR="007556C5" w:rsidRPr="00296EB2" w:rsidRDefault="007556C5" w:rsidP="00EA2B4F">
            <w:pPr>
              <w:spacing w:line="240" w:lineRule="auto"/>
              <w:ind w:firstLine="0"/>
              <w:contextualSpacing/>
              <w:jc w:val="center"/>
              <w:rPr>
                <w:rFonts w:cs="Times New Roman"/>
                <w:szCs w:val="24"/>
              </w:rPr>
            </w:pPr>
            <w:r w:rsidRPr="00296EB2">
              <w:rPr>
                <w:rFonts w:cs="Times New Roman"/>
                <w:szCs w:val="24"/>
              </w:rPr>
              <w:t>ARRAY</w:t>
            </w:r>
          </w:p>
        </w:tc>
        <w:tc>
          <w:tcPr>
            <w:tcW w:w="984" w:type="pct"/>
            <w:vAlign w:val="center"/>
          </w:tcPr>
          <w:p w14:paraId="0EDBD618" w14:textId="77777777" w:rsidR="007556C5" w:rsidRPr="00296EB2" w:rsidRDefault="007556C5" w:rsidP="00EA2B4F">
            <w:pPr>
              <w:spacing w:line="240" w:lineRule="auto"/>
              <w:ind w:firstLine="0"/>
              <w:contextualSpacing/>
              <w:jc w:val="center"/>
              <w:rPr>
                <w:rFonts w:cs="Times New Roman"/>
                <w:szCs w:val="24"/>
              </w:rPr>
            </w:pPr>
            <w:r w:rsidRPr="00296EB2">
              <w:rPr>
                <w:rFonts w:cs="Times New Roman"/>
                <w:szCs w:val="24"/>
              </w:rPr>
              <w:t>NOT NULL</w:t>
            </w:r>
          </w:p>
        </w:tc>
        <w:tc>
          <w:tcPr>
            <w:tcW w:w="1158" w:type="pct"/>
            <w:vAlign w:val="center"/>
          </w:tcPr>
          <w:p w14:paraId="22B106FA" w14:textId="77777777" w:rsidR="007556C5" w:rsidRPr="00296EB2" w:rsidRDefault="007556C5" w:rsidP="00EA2B4F">
            <w:pPr>
              <w:spacing w:line="240" w:lineRule="auto"/>
              <w:ind w:firstLine="0"/>
              <w:contextualSpacing/>
              <w:jc w:val="center"/>
              <w:rPr>
                <w:rFonts w:cs="Times New Roman"/>
                <w:szCs w:val="24"/>
              </w:rPr>
            </w:pPr>
          </w:p>
        </w:tc>
      </w:tr>
      <w:tr w:rsidR="007556C5" w:rsidRPr="00296EB2" w14:paraId="613B148D" w14:textId="77777777" w:rsidTr="00EA2B4F">
        <w:trPr>
          <w:trHeight w:val="227"/>
        </w:trPr>
        <w:tc>
          <w:tcPr>
            <w:tcW w:w="354" w:type="pct"/>
            <w:vAlign w:val="center"/>
          </w:tcPr>
          <w:p w14:paraId="56D6AED5" w14:textId="77777777" w:rsidR="007556C5" w:rsidRPr="00296EB2" w:rsidRDefault="007556C5" w:rsidP="00EA2B4F">
            <w:pPr>
              <w:spacing w:line="240" w:lineRule="auto"/>
              <w:ind w:firstLine="0"/>
              <w:contextualSpacing/>
              <w:jc w:val="center"/>
              <w:rPr>
                <w:rFonts w:cs="Times New Roman"/>
                <w:szCs w:val="24"/>
              </w:rPr>
            </w:pPr>
            <w:r w:rsidRPr="00296EB2">
              <w:rPr>
                <w:rFonts w:cs="Times New Roman"/>
                <w:szCs w:val="24"/>
              </w:rPr>
              <w:t>6</w:t>
            </w:r>
          </w:p>
        </w:tc>
        <w:tc>
          <w:tcPr>
            <w:tcW w:w="1162" w:type="pct"/>
            <w:vAlign w:val="center"/>
          </w:tcPr>
          <w:p w14:paraId="04FE0603" w14:textId="77777777" w:rsidR="007556C5" w:rsidRPr="00296EB2" w:rsidRDefault="007556C5" w:rsidP="00EA2B4F">
            <w:pPr>
              <w:spacing w:line="240" w:lineRule="auto"/>
              <w:ind w:firstLine="0"/>
              <w:contextualSpacing/>
              <w:jc w:val="center"/>
              <w:rPr>
                <w:rFonts w:cs="Times New Roman"/>
                <w:szCs w:val="24"/>
              </w:rPr>
            </w:pPr>
            <w:r w:rsidRPr="00296EB2">
              <w:rPr>
                <w:rFonts w:cs="Times New Roman"/>
                <w:szCs w:val="24"/>
              </w:rPr>
              <w:t>Created_at</w:t>
            </w:r>
          </w:p>
        </w:tc>
        <w:tc>
          <w:tcPr>
            <w:tcW w:w="1341" w:type="pct"/>
          </w:tcPr>
          <w:p w14:paraId="20395265" w14:textId="77777777" w:rsidR="007556C5" w:rsidRPr="00296EB2" w:rsidRDefault="007556C5" w:rsidP="00EA2B4F">
            <w:pPr>
              <w:spacing w:line="240" w:lineRule="auto"/>
              <w:ind w:firstLine="0"/>
              <w:contextualSpacing/>
              <w:jc w:val="center"/>
              <w:rPr>
                <w:rFonts w:cs="Times New Roman"/>
                <w:szCs w:val="24"/>
              </w:rPr>
            </w:pPr>
            <w:r w:rsidRPr="00296EB2">
              <w:rPr>
                <w:rFonts w:cs="Times New Roman"/>
                <w:szCs w:val="24"/>
              </w:rPr>
              <w:t>DATETIME</w:t>
            </w:r>
          </w:p>
        </w:tc>
        <w:tc>
          <w:tcPr>
            <w:tcW w:w="984" w:type="pct"/>
            <w:vAlign w:val="center"/>
          </w:tcPr>
          <w:p w14:paraId="521AB419" w14:textId="77777777" w:rsidR="007556C5" w:rsidRPr="00296EB2" w:rsidRDefault="007556C5" w:rsidP="00EA2B4F">
            <w:pPr>
              <w:spacing w:line="240" w:lineRule="auto"/>
              <w:ind w:firstLine="0"/>
              <w:contextualSpacing/>
              <w:jc w:val="center"/>
              <w:rPr>
                <w:rFonts w:cs="Times New Roman"/>
                <w:szCs w:val="24"/>
              </w:rPr>
            </w:pPr>
            <w:r w:rsidRPr="00296EB2">
              <w:rPr>
                <w:rFonts w:cs="Times New Roman"/>
                <w:szCs w:val="24"/>
              </w:rPr>
              <w:t>NOT NULL</w:t>
            </w:r>
          </w:p>
        </w:tc>
        <w:tc>
          <w:tcPr>
            <w:tcW w:w="1158" w:type="pct"/>
            <w:vAlign w:val="center"/>
          </w:tcPr>
          <w:p w14:paraId="657C00E4" w14:textId="77777777" w:rsidR="007556C5" w:rsidRPr="00296EB2" w:rsidRDefault="007556C5" w:rsidP="00EA2B4F">
            <w:pPr>
              <w:spacing w:line="240" w:lineRule="auto"/>
              <w:ind w:firstLine="0"/>
              <w:contextualSpacing/>
              <w:jc w:val="center"/>
              <w:rPr>
                <w:rFonts w:cs="Times New Roman"/>
                <w:szCs w:val="24"/>
              </w:rPr>
            </w:pPr>
          </w:p>
        </w:tc>
      </w:tr>
      <w:tr w:rsidR="007556C5" w:rsidRPr="00296EB2" w14:paraId="3C6A6D90" w14:textId="77777777" w:rsidTr="00EA2B4F">
        <w:trPr>
          <w:trHeight w:val="227"/>
        </w:trPr>
        <w:tc>
          <w:tcPr>
            <w:tcW w:w="354" w:type="pct"/>
            <w:vAlign w:val="center"/>
          </w:tcPr>
          <w:p w14:paraId="32904A61" w14:textId="77777777" w:rsidR="007556C5" w:rsidRPr="00296EB2" w:rsidRDefault="007556C5" w:rsidP="00EA2B4F">
            <w:pPr>
              <w:spacing w:line="240" w:lineRule="auto"/>
              <w:ind w:firstLine="0"/>
              <w:contextualSpacing/>
              <w:jc w:val="center"/>
              <w:rPr>
                <w:rFonts w:cs="Times New Roman"/>
                <w:szCs w:val="24"/>
              </w:rPr>
            </w:pPr>
            <w:r w:rsidRPr="00296EB2">
              <w:rPr>
                <w:rFonts w:cs="Times New Roman"/>
                <w:szCs w:val="24"/>
              </w:rPr>
              <w:t>7</w:t>
            </w:r>
          </w:p>
        </w:tc>
        <w:tc>
          <w:tcPr>
            <w:tcW w:w="1162" w:type="pct"/>
            <w:vAlign w:val="center"/>
          </w:tcPr>
          <w:p w14:paraId="648226F4" w14:textId="77777777" w:rsidR="007556C5" w:rsidRPr="00296EB2" w:rsidRDefault="007556C5" w:rsidP="00EA2B4F">
            <w:pPr>
              <w:spacing w:line="240" w:lineRule="auto"/>
              <w:ind w:firstLine="0"/>
              <w:contextualSpacing/>
              <w:jc w:val="center"/>
              <w:rPr>
                <w:rFonts w:cs="Times New Roman"/>
                <w:szCs w:val="24"/>
              </w:rPr>
            </w:pPr>
            <w:r w:rsidRPr="00296EB2">
              <w:rPr>
                <w:rFonts w:cs="Times New Roman"/>
                <w:szCs w:val="24"/>
              </w:rPr>
              <w:t>Updated_at</w:t>
            </w:r>
          </w:p>
        </w:tc>
        <w:tc>
          <w:tcPr>
            <w:tcW w:w="1341" w:type="pct"/>
          </w:tcPr>
          <w:p w14:paraId="701D55ED" w14:textId="77777777" w:rsidR="007556C5" w:rsidRPr="00296EB2" w:rsidRDefault="007556C5" w:rsidP="00EA2B4F">
            <w:pPr>
              <w:spacing w:line="240" w:lineRule="auto"/>
              <w:ind w:firstLine="0"/>
              <w:contextualSpacing/>
              <w:jc w:val="center"/>
              <w:rPr>
                <w:rFonts w:cs="Times New Roman"/>
                <w:szCs w:val="24"/>
              </w:rPr>
            </w:pPr>
            <w:r w:rsidRPr="00296EB2">
              <w:rPr>
                <w:rFonts w:cs="Times New Roman"/>
                <w:szCs w:val="24"/>
              </w:rPr>
              <w:t>DATETIME</w:t>
            </w:r>
          </w:p>
        </w:tc>
        <w:tc>
          <w:tcPr>
            <w:tcW w:w="984" w:type="pct"/>
            <w:vAlign w:val="center"/>
          </w:tcPr>
          <w:p w14:paraId="30764588" w14:textId="77777777" w:rsidR="007556C5" w:rsidRPr="00296EB2" w:rsidRDefault="007556C5" w:rsidP="00EA2B4F">
            <w:pPr>
              <w:spacing w:line="240" w:lineRule="auto"/>
              <w:ind w:firstLine="0"/>
              <w:contextualSpacing/>
              <w:jc w:val="center"/>
              <w:rPr>
                <w:rFonts w:cs="Times New Roman"/>
                <w:szCs w:val="24"/>
              </w:rPr>
            </w:pPr>
            <w:r w:rsidRPr="00296EB2">
              <w:rPr>
                <w:rFonts w:cs="Times New Roman"/>
                <w:szCs w:val="24"/>
              </w:rPr>
              <w:t>NOT NULL</w:t>
            </w:r>
          </w:p>
        </w:tc>
        <w:tc>
          <w:tcPr>
            <w:tcW w:w="1158" w:type="pct"/>
            <w:vAlign w:val="center"/>
          </w:tcPr>
          <w:p w14:paraId="4456438E" w14:textId="77777777" w:rsidR="007556C5" w:rsidRPr="00296EB2" w:rsidRDefault="007556C5" w:rsidP="00EA2B4F">
            <w:pPr>
              <w:spacing w:line="240" w:lineRule="auto"/>
              <w:ind w:firstLine="0"/>
              <w:contextualSpacing/>
              <w:jc w:val="center"/>
              <w:rPr>
                <w:rFonts w:cs="Times New Roman"/>
                <w:szCs w:val="24"/>
              </w:rPr>
            </w:pPr>
          </w:p>
        </w:tc>
      </w:tr>
    </w:tbl>
    <w:p w14:paraId="59F9F205" w14:textId="77777777" w:rsidR="007556C5" w:rsidRDefault="007556C5" w:rsidP="007556C5">
      <w:pPr>
        <w:pStyle w:val="ListParagraph"/>
        <w:ind w:left="0" w:firstLine="709"/>
        <w:rPr>
          <w:szCs w:val="24"/>
        </w:rPr>
      </w:pPr>
    </w:p>
    <w:p w14:paraId="64C6994F" w14:textId="77777777" w:rsidR="007556C5" w:rsidRDefault="007556C5" w:rsidP="007556C5">
      <w:r>
        <w:t xml:space="preserve">Tabel MasterKit merupakan tabel yang digunakan untuk menyimpan seluruh data dari kit (komponen) yang ada pada PT. Adiputro Wirasejati. Kit merupakan komponen yang digunakan dalam membuat sebuah kendaraan. Tabel MasterKit merupakan tabel utama yang menjadi pusat dari tabel – tabel lain pada aplikasi website PT. Adiputro Wirasejati. Tabel MasterKit menyimpan id dari master dengan field Master_id, menyimpan kode dari setiap kit dengan field kode_kit, menyimpan jumlah stall dengan field Stall, menyimpan nama dari setiap </w:t>
      </w:r>
      <w:r>
        <w:lastRenderedPageBreak/>
        <w:t xml:space="preserve">kit dengan field nama_kit, menyimpan data dari setiap komponen yang digunakan dalam sebuah kit dengan array Komponen, menyimpan tanggal terbuatnya master kit dengan field created_at, dan menyimpan tanggal diubahnya master kit dengan field updated_at. Data dari komponen disimpan dengan array “Komponen” yang memiliki tipe data </w:t>
      </w:r>
      <w:proofErr w:type="gramStart"/>
      <w:r>
        <w:t>Object(</w:t>
      </w:r>
      <w:proofErr w:type="gramEnd"/>
      <w:r>
        <w:t xml:space="preserve">JSON). Dengan tipe data JSON Object, data dari komponen tidak terbatas hanya pada satu bentuk, sehingga data komponen dapat disimpan dengan banyak variasi. Tabel MasterKit memiliki sebuah primary key yaitu field Master_id. </w:t>
      </w:r>
    </w:p>
    <w:p w14:paraId="31F45054" w14:textId="77777777" w:rsidR="007556C5" w:rsidRPr="00EC4343" w:rsidRDefault="007556C5" w:rsidP="007556C5"/>
    <w:p w14:paraId="0187987C" w14:textId="21C5FE0C" w:rsidR="007556C5" w:rsidRPr="00F25F1C" w:rsidRDefault="007556C5" w:rsidP="00F25F1C">
      <w:pPr>
        <w:pStyle w:val="captionTable"/>
      </w:pPr>
      <w:bookmarkStart w:id="113" w:name="_Toc124442631"/>
      <w:r w:rsidRPr="00F25F1C">
        <w:t>Tabel 4.6</w:t>
      </w:r>
      <w:r w:rsidR="00DB0A86">
        <w:br/>
      </w:r>
      <w:r w:rsidRPr="00F25F1C">
        <w:t>Tabel SPK</w:t>
      </w:r>
      <w:bookmarkEnd w:id="113"/>
    </w:p>
    <w:tbl>
      <w:tblPr>
        <w:tblStyle w:val="TableGrid"/>
        <w:tblW w:w="4917" w:type="pct"/>
        <w:jc w:val="center"/>
        <w:tblLook w:val="04A0" w:firstRow="1" w:lastRow="0" w:firstColumn="1" w:lastColumn="0" w:noHBand="0" w:noVBand="1"/>
      </w:tblPr>
      <w:tblGrid>
        <w:gridCol w:w="794"/>
        <w:gridCol w:w="1609"/>
        <w:gridCol w:w="1910"/>
        <w:gridCol w:w="1606"/>
        <w:gridCol w:w="1877"/>
      </w:tblGrid>
      <w:tr w:rsidR="007556C5" w14:paraId="032E2221" w14:textId="77777777" w:rsidTr="00EA2B4F">
        <w:trPr>
          <w:trHeight w:val="227"/>
          <w:jc w:val="center"/>
        </w:trPr>
        <w:tc>
          <w:tcPr>
            <w:tcW w:w="512" w:type="pct"/>
            <w:vAlign w:val="center"/>
          </w:tcPr>
          <w:p w14:paraId="49F1847E" w14:textId="77777777" w:rsidR="007556C5" w:rsidRPr="00243776" w:rsidRDefault="007556C5" w:rsidP="00EA2B4F">
            <w:pPr>
              <w:pStyle w:val="ListParagraph"/>
              <w:spacing w:line="240" w:lineRule="auto"/>
              <w:ind w:left="0" w:firstLine="0"/>
              <w:jc w:val="center"/>
              <w:rPr>
                <w:b/>
                <w:bCs/>
                <w:szCs w:val="24"/>
              </w:rPr>
            </w:pPr>
            <w:r w:rsidRPr="00243776">
              <w:rPr>
                <w:b/>
                <w:bCs/>
                <w:szCs w:val="24"/>
              </w:rPr>
              <w:t>No</w:t>
            </w:r>
          </w:p>
        </w:tc>
        <w:tc>
          <w:tcPr>
            <w:tcW w:w="1034" w:type="pct"/>
            <w:vAlign w:val="center"/>
          </w:tcPr>
          <w:p w14:paraId="5174BF7F" w14:textId="77777777" w:rsidR="007556C5" w:rsidRPr="00243776" w:rsidRDefault="007556C5" w:rsidP="00EA2B4F">
            <w:pPr>
              <w:pStyle w:val="ListParagraph"/>
              <w:spacing w:line="240" w:lineRule="auto"/>
              <w:ind w:left="0" w:firstLine="0"/>
              <w:jc w:val="center"/>
              <w:rPr>
                <w:b/>
                <w:bCs/>
                <w:szCs w:val="24"/>
              </w:rPr>
            </w:pPr>
            <w:r w:rsidRPr="00243776">
              <w:rPr>
                <w:b/>
                <w:bCs/>
                <w:szCs w:val="24"/>
              </w:rPr>
              <w:t>Kolom</w:t>
            </w:r>
          </w:p>
        </w:tc>
        <w:tc>
          <w:tcPr>
            <w:tcW w:w="1216" w:type="pct"/>
            <w:vAlign w:val="center"/>
          </w:tcPr>
          <w:p w14:paraId="06E35BC2" w14:textId="77777777" w:rsidR="007556C5" w:rsidRPr="00243776" w:rsidRDefault="007556C5" w:rsidP="00EA2B4F">
            <w:pPr>
              <w:pStyle w:val="ListParagraph"/>
              <w:spacing w:line="240" w:lineRule="auto"/>
              <w:ind w:left="0" w:firstLine="0"/>
              <w:jc w:val="center"/>
              <w:rPr>
                <w:b/>
                <w:bCs/>
                <w:szCs w:val="24"/>
              </w:rPr>
            </w:pPr>
            <w:r w:rsidRPr="00243776">
              <w:rPr>
                <w:b/>
                <w:bCs/>
                <w:szCs w:val="24"/>
              </w:rPr>
              <w:t>Tipe</w:t>
            </w:r>
          </w:p>
        </w:tc>
        <w:tc>
          <w:tcPr>
            <w:tcW w:w="1032" w:type="pct"/>
            <w:vAlign w:val="center"/>
          </w:tcPr>
          <w:p w14:paraId="5B43D52D" w14:textId="77777777" w:rsidR="007556C5" w:rsidRPr="00243776" w:rsidRDefault="007556C5" w:rsidP="00EA2B4F">
            <w:pPr>
              <w:pStyle w:val="ListParagraph"/>
              <w:spacing w:line="240" w:lineRule="auto"/>
              <w:ind w:left="0" w:firstLine="0"/>
              <w:jc w:val="center"/>
              <w:rPr>
                <w:b/>
                <w:bCs/>
                <w:szCs w:val="24"/>
              </w:rPr>
            </w:pPr>
            <w:r w:rsidRPr="00243776">
              <w:rPr>
                <w:b/>
                <w:bCs/>
                <w:szCs w:val="24"/>
              </w:rPr>
              <w:t>Constraint</w:t>
            </w:r>
          </w:p>
        </w:tc>
        <w:tc>
          <w:tcPr>
            <w:tcW w:w="1206" w:type="pct"/>
            <w:vAlign w:val="center"/>
          </w:tcPr>
          <w:p w14:paraId="545605EC" w14:textId="77777777" w:rsidR="007556C5" w:rsidRPr="00243776" w:rsidRDefault="007556C5" w:rsidP="00EA2B4F">
            <w:pPr>
              <w:pStyle w:val="ListParagraph"/>
              <w:spacing w:line="240" w:lineRule="auto"/>
              <w:ind w:left="0" w:firstLine="0"/>
              <w:jc w:val="center"/>
              <w:rPr>
                <w:b/>
                <w:bCs/>
                <w:szCs w:val="24"/>
              </w:rPr>
            </w:pPr>
            <w:r w:rsidRPr="00243776">
              <w:rPr>
                <w:b/>
                <w:bCs/>
                <w:szCs w:val="24"/>
              </w:rPr>
              <w:t>Keterangan</w:t>
            </w:r>
          </w:p>
        </w:tc>
      </w:tr>
      <w:tr w:rsidR="007556C5" w14:paraId="61D07185" w14:textId="77777777" w:rsidTr="00EA2B4F">
        <w:trPr>
          <w:trHeight w:val="227"/>
          <w:jc w:val="center"/>
        </w:trPr>
        <w:tc>
          <w:tcPr>
            <w:tcW w:w="512" w:type="pct"/>
            <w:vAlign w:val="center"/>
          </w:tcPr>
          <w:p w14:paraId="1BDFF4FA" w14:textId="77777777" w:rsidR="007556C5" w:rsidRDefault="007556C5" w:rsidP="00EA2B4F">
            <w:pPr>
              <w:pStyle w:val="ListParagraph"/>
              <w:spacing w:line="240" w:lineRule="auto"/>
              <w:ind w:left="0" w:firstLine="0"/>
              <w:jc w:val="center"/>
              <w:rPr>
                <w:szCs w:val="24"/>
              </w:rPr>
            </w:pPr>
            <w:r>
              <w:rPr>
                <w:szCs w:val="24"/>
              </w:rPr>
              <w:t>1</w:t>
            </w:r>
          </w:p>
        </w:tc>
        <w:tc>
          <w:tcPr>
            <w:tcW w:w="1034" w:type="pct"/>
            <w:vAlign w:val="center"/>
          </w:tcPr>
          <w:p w14:paraId="79C5DC02" w14:textId="77777777" w:rsidR="007556C5" w:rsidRDefault="007556C5" w:rsidP="00EA2B4F">
            <w:pPr>
              <w:pStyle w:val="ListParagraph"/>
              <w:spacing w:line="240" w:lineRule="auto"/>
              <w:ind w:left="0" w:firstLine="0"/>
              <w:jc w:val="center"/>
              <w:rPr>
                <w:szCs w:val="24"/>
              </w:rPr>
            </w:pPr>
            <w:r>
              <w:rPr>
                <w:szCs w:val="24"/>
              </w:rPr>
              <w:t>spk_id</w:t>
            </w:r>
          </w:p>
        </w:tc>
        <w:tc>
          <w:tcPr>
            <w:tcW w:w="1216" w:type="pct"/>
            <w:vAlign w:val="center"/>
          </w:tcPr>
          <w:p w14:paraId="36962A9E" w14:textId="77777777" w:rsidR="007556C5" w:rsidRDefault="007556C5" w:rsidP="00EA2B4F">
            <w:pPr>
              <w:pStyle w:val="ListParagraph"/>
              <w:spacing w:line="240" w:lineRule="auto"/>
              <w:ind w:left="0" w:firstLine="0"/>
              <w:jc w:val="center"/>
              <w:rPr>
                <w:szCs w:val="24"/>
              </w:rPr>
            </w:pPr>
            <w:r>
              <w:rPr>
                <w:szCs w:val="24"/>
              </w:rPr>
              <w:t>OBJECT_ID</w:t>
            </w:r>
          </w:p>
        </w:tc>
        <w:tc>
          <w:tcPr>
            <w:tcW w:w="1032" w:type="pct"/>
            <w:vAlign w:val="center"/>
          </w:tcPr>
          <w:p w14:paraId="39EDCCD6" w14:textId="77777777" w:rsidR="007556C5" w:rsidRDefault="007556C5" w:rsidP="00EA2B4F">
            <w:pPr>
              <w:pStyle w:val="ListParagraph"/>
              <w:spacing w:line="240" w:lineRule="auto"/>
              <w:ind w:left="0" w:firstLine="0"/>
              <w:jc w:val="center"/>
              <w:rPr>
                <w:szCs w:val="24"/>
              </w:rPr>
            </w:pPr>
            <w:r>
              <w:rPr>
                <w:szCs w:val="24"/>
              </w:rPr>
              <w:t>Primary Key</w:t>
            </w:r>
          </w:p>
        </w:tc>
        <w:tc>
          <w:tcPr>
            <w:tcW w:w="1206" w:type="pct"/>
            <w:vAlign w:val="center"/>
          </w:tcPr>
          <w:p w14:paraId="72D7F49F" w14:textId="77777777" w:rsidR="007556C5" w:rsidRDefault="007556C5" w:rsidP="00EA2B4F">
            <w:pPr>
              <w:pStyle w:val="ListParagraph"/>
              <w:spacing w:line="240" w:lineRule="auto"/>
              <w:ind w:left="0" w:firstLine="0"/>
              <w:jc w:val="center"/>
              <w:rPr>
                <w:szCs w:val="24"/>
              </w:rPr>
            </w:pPr>
            <w:r>
              <w:rPr>
                <w:szCs w:val="24"/>
              </w:rPr>
              <w:t>auto increment</w:t>
            </w:r>
          </w:p>
        </w:tc>
      </w:tr>
      <w:tr w:rsidR="007556C5" w14:paraId="316824FE" w14:textId="77777777" w:rsidTr="00EA2B4F">
        <w:trPr>
          <w:trHeight w:val="227"/>
          <w:jc w:val="center"/>
        </w:trPr>
        <w:tc>
          <w:tcPr>
            <w:tcW w:w="512" w:type="pct"/>
            <w:vAlign w:val="center"/>
          </w:tcPr>
          <w:p w14:paraId="149FDB9A" w14:textId="77777777" w:rsidR="007556C5" w:rsidRDefault="007556C5" w:rsidP="00EA2B4F">
            <w:pPr>
              <w:pStyle w:val="ListParagraph"/>
              <w:spacing w:line="240" w:lineRule="auto"/>
              <w:ind w:left="0" w:firstLine="0"/>
              <w:jc w:val="center"/>
              <w:rPr>
                <w:szCs w:val="24"/>
              </w:rPr>
            </w:pPr>
            <w:r>
              <w:rPr>
                <w:szCs w:val="24"/>
              </w:rPr>
              <w:t>2</w:t>
            </w:r>
          </w:p>
        </w:tc>
        <w:tc>
          <w:tcPr>
            <w:tcW w:w="1034" w:type="pct"/>
            <w:vAlign w:val="center"/>
          </w:tcPr>
          <w:p w14:paraId="53B86615" w14:textId="77777777" w:rsidR="007556C5" w:rsidRDefault="007556C5" w:rsidP="00EA2B4F">
            <w:pPr>
              <w:pStyle w:val="ListParagraph"/>
              <w:spacing w:line="240" w:lineRule="auto"/>
              <w:ind w:left="0" w:firstLine="0"/>
              <w:jc w:val="center"/>
              <w:rPr>
                <w:szCs w:val="24"/>
              </w:rPr>
            </w:pPr>
            <w:r>
              <w:rPr>
                <w:szCs w:val="24"/>
              </w:rPr>
              <w:t>NOSPK</w:t>
            </w:r>
          </w:p>
        </w:tc>
        <w:tc>
          <w:tcPr>
            <w:tcW w:w="1216" w:type="pct"/>
            <w:vAlign w:val="center"/>
          </w:tcPr>
          <w:p w14:paraId="643103E0" w14:textId="77777777" w:rsidR="007556C5" w:rsidRDefault="007556C5" w:rsidP="00EA2B4F">
            <w:pPr>
              <w:pStyle w:val="ListParagraph"/>
              <w:spacing w:line="240" w:lineRule="auto"/>
              <w:ind w:left="0" w:firstLine="0"/>
              <w:jc w:val="center"/>
              <w:rPr>
                <w:szCs w:val="24"/>
              </w:rPr>
            </w:pPr>
            <w:proofErr w:type="gramStart"/>
            <w:r>
              <w:rPr>
                <w:szCs w:val="24"/>
              </w:rPr>
              <w:t>VARCHAR(</w:t>
            </w:r>
            <w:proofErr w:type="gramEnd"/>
            <w:r>
              <w:rPr>
                <w:szCs w:val="24"/>
              </w:rPr>
              <w:t>255)</w:t>
            </w:r>
          </w:p>
        </w:tc>
        <w:tc>
          <w:tcPr>
            <w:tcW w:w="1032" w:type="pct"/>
            <w:vAlign w:val="center"/>
          </w:tcPr>
          <w:p w14:paraId="476E96D2" w14:textId="77777777" w:rsidR="007556C5" w:rsidRDefault="007556C5" w:rsidP="00EA2B4F">
            <w:pPr>
              <w:pStyle w:val="ListParagraph"/>
              <w:spacing w:line="240" w:lineRule="auto"/>
              <w:ind w:left="0" w:firstLine="0"/>
              <w:jc w:val="center"/>
              <w:rPr>
                <w:szCs w:val="24"/>
              </w:rPr>
            </w:pPr>
            <w:r>
              <w:rPr>
                <w:szCs w:val="24"/>
              </w:rPr>
              <w:t>NOT NULL</w:t>
            </w:r>
          </w:p>
        </w:tc>
        <w:tc>
          <w:tcPr>
            <w:tcW w:w="1206" w:type="pct"/>
            <w:vAlign w:val="center"/>
          </w:tcPr>
          <w:p w14:paraId="789CC616" w14:textId="77777777" w:rsidR="007556C5" w:rsidRDefault="007556C5" w:rsidP="00EA2B4F">
            <w:pPr>
              <w:pStyle w:val="ListParagraph"/>
              <w:spacing w:line="240" w:lineRule="auto"/>
              <w:ind w:left="0" w:firstLine="0"/>
              <w:jc w:val="center"/>
              <w:rPr>
                <w:szCs w:val="24"/>
              </w:rPr>
            </w:pPr>
          </w:p>
        </w:tc>
      </w:tr>
      <w:tr w:rsidR="007556C5" w14:paraId="3252EB6B" w14:textId="77777777" w:rsidTr="00EA2B4F">
        <w:trPr>
          <w:trHeight w:val="227"/>
          <w:jc w:val="center"/>
        </w:trPr>
        <w:tc>
          <w:tcPr>
            <w:tcW w:w="512" w:type="pct"/>
            <w:vAlign w:val="center"/>
          </w:tcPr>
          <w:p w14:paraId="035FE670" w14:textId="77777777" w:rsidR="007556C5" w:rsidRDefault="007556C5" w:rsidP="00EA2B4F">
            <w:pPr>
              <w:pStyle w:val="ListParagraph"/>
              <w:spacing w:line="240" w:lineRule="auto"/>
              <w:ind w:left="0" w:firstLine="0"/>
              <w:jc w:val="center"/>
              <w:rPr>
                <w:szCs w:val="24"/>
              </w:rPr>
            </w:pPr>
            <w:r>
              <w:rPr>
                <w:szCs w:val="24"/>
              </w:rPr>
              <w:t>3</w:t>
            </w:r>
          </w:p>
        </w:tc>
        <w:tc>
          <w:tcPr>
            <w:tcW w:w="1034" w:type="pct"/>
            <w:vAlign w:val="center"/>
          </w:tcPr>
          <w:p w14:paraId="11181914" w14:textId="77777777" w:rsidR="007556C5" w:rsidRDefault="007556C5" w:rsidP="00EA2B4F">
            <w:pPr>
              <w:pStyle w:val="ListParagraph"/>
              <w:spacing w:line="240" w:lineRule="auto"/>
              <w:ind w:left="0" w:firstLine="0"/>
              <w:jc w:val="center"/>
              <w:rPr>
                <w:szCs w:val="24"/>
              </w:rPr>
            </w:pPr>
            <w:r>
              <w:rPr>
                <w:szCs w:val="24"/>
              </w:rPr>
              <w:t>parameter</w:t>
            </w:r>
          </w:p>
        </w:tc>
        <w:tc>
          <w:tcPr>
            <w:tcW w:w="1216" w:type="pct"/>
            <w:vAlign w:val="center"/>
          </w:tcPr>
          <w:p w14:paraId="6486C531" w14:textId="77777777" w:rsidR="007556C5" w:rsidRDefault="007556C5" w:rsidP="00EA2B4F">
            <w:pPr>
              <w:pStyle w:val="ListParagraph"/>
              <w:spacing w:line="240" w:lineRule="auto"/>
              <w:ind w:left="0" w:firstLine="0"/>
              <w:jc w:val="center"/>
              <w:rPr>
                <w:szCs w:val="24"/>
              </w:rPr>
            </w:pPr>
            <w:r>
              <w:rPr>
                <w:szCs w:val="24"/>
              </w:rPr>
              <w:t>OBJECT</w:t>
            </w:r>
          </w:p>
        </w:tc>
        <w:tc>
          <w:tcPr>
            <w:tcW w:w="1032" w:type="pct"/>
            <w:vAlign w:val="center"/>
          </w:tcPr>
          <w:p w14:paraId="2147DA18" w14:textId="77777777" w:rsidR="007556C5" w:rsidRDefault="007556C5" w:rsidP="00EA2B4F">
            <w:pPr>
              <w:pStyle w:val="ListParagraph"/>
              <w:spacing w:line="240" w:lineRule="auto"/>
              <w:ind w:left="0" w:firstLine="0"/>
              <w:jc w:val="center"/>
              <w:rPr>
                <w:szCs w:val="24"/>
              </w:rPr>
            </w:pPr>
            <w:r>
              <w:rPr>
                <w:szCs w:val="24"/>
              </w:rPr>
              <w:t>NOT NULL</w:t>
            </w:r>
          </w:p>
        </w:tc>
        <w:tc>
          <w:tcPr>
            <w:tcW w:w="1206" w:type="pct"/>
            <w:vAlign w:val="center"/>
          </w:tcPr>
          <w:p w14:paraId="5C8696C5" w14:textId="77777777" w:rsidR="007556C5" w:rsidRDefault="007556C5" w:rsidP="00EA2B4F">
            <w:pPr>
              <w:pStyle w:val="ListParagraph"/>
              <w:spacing w:line="240" w:lineRule="auto"/>
              <w:ind w:left="0" w:firstLine="0"/>
              <w:jc w:val="center"/>
              <w:rPr>
                <w:szCs w:val="24"/>
              </w:rPr>
            </w:pPr>
          </w:p>
        </w:tc>
      </w:tr>
      <w:tr w:rsidR="007556C5" w14:paraId="38FF8449" w14:textId="77777777" w:rsidTr="00EA2B4F">
        <w:trPr>
          <w:trHeight w:val="227"/>
          <w:jc w:val="center"/>
        </w:trPr>
        <w:tc>
          <w:tcPr>
            <w:tcW w:w="512" w:type="pct"/>
            <w:vAlign w:val="center"/>
          </w:tcPr>
          <w:p w14:paraId="321E3845" w14:textId="77777777" w:rsidR="007556C5" w:rsidRDefault="007556C5" w:rsidP="00EA2B4F">
            <w:pPr>
              <w:pStyle w:val="ListParagraph"/>
              <w:spacing w:line="240" w:lineRule="auto"/>
              <w:ind w:left="0" w:firstLine="0"/>
              <w:jc w:val="center"/>
              <w:rPr>
                <w:szCs w:val="24"/>
              </w:rPr>
            </w:pPr>
            <w:r>
              <w:rPr>
                <w:szCs w:val="24"/>
              </w:rPr>
              <w:t>4</w:t>
            </w:r>
          </w:p>
        </w:tc>
        <w:tc>
          <w:tcPr>
            <w:tcW w:w="1034" w:type="pct"/>
            <w:vAlign w:val="center"/>
          </w:tcPr>
          <w:p w14:paraId="4C618515" w14:textId="77777777" w:rsidR="007556C5" w:rsidRDefault="007556C5" w:rsidP="00EA2B4F">
            <w:pPr>
              <w:pStyle w:val="ListParagraph"/>
              <w:spacing w:line="240" w:lineRule="auto"/>
              <w:ind w:left="0" w:firstLine="0"/>
              <w:jc w:val="center"/>
              <w:rPr>
                <w:szCs w:val="24"/>
              </w:rPr>
            </w:pPr>
            <w:r>
              <w:rPr>
                <w:szCs w:val="24"/>
              </w:rPr>
              <w:t>SPKActive</w:t>
            </w:r>
          </w:p>
        </w:tc>
        <w:tc>
          <w:tcPr>
            <w:tcW w:w="1216" w:type="pct"/>
            <w:vAlign w:val="center"/>
          </w:tcPr>
          <w:p w14:paraId="543B648C" w14:textId="77777777" w:rsidR="007556C5" w:rsidRDefault="007556C5" w:rsidP="00EA2B4F">
            <w:pPr>
              <w:pStyle w:val="ListParagraph"/>
              <w:spacing w:line="240" w:lineRule="auto"/>
              <w:ind w:left="0" w:firstLine="0"/>
              <w:jc w:val="center"/>
              <w:rPr>
                <w:szCs w:val="24"/>
              </w:rPr>
            </w:pPr>
            <w:proofErr w:type="gramStart"/>
            <w:r>
              <w:rPr>
                <w:szCs w:val="24"/>
              </w:rPr>
              <w:t>VARCHAR(</w:t>
            </w:r>
            <w:proofErr w:type="gramEnd"/>
            <w:r>
              <w:rPr>
                <w:szCs w:val="24"/>
              </w:rPr>
              <w:t>255)</w:t>
            </w:r>
          </w:p>
        </w:tc>
        <w:tc>
          <w:tcPr>
            <w:tcW w:w="1032" w:type="pct"/>
            <w:vAlign w:val="center"/>
          </w:tcPr>
          <w:p w14:paraId="058D3A9C" w14:textId="77777777" w:rsidR="007556C5" w:rsidRDefault="007556C5" w:rsidP="00EA2B4F">
            <w:pPr>
              <w:pStyle w:val="ListParagraph"/>
              <w:spacing w:line="240" w:lineRule="auto"/>
              <w:ind w:left="0" w:firstLine="0"/>
              <w:jc w:val="center"/>
              <w:rPr>
                <w:szCs w:val="24"/>
              </w:rPr>
            </w:pPr>
            <w:r>
              <w:rPr>
                <w:szCs w:val="24"/>
              </w:rPr>
              <w:t>NOT NULL</w:t>
            </w:r>
          </w:p>
        </w:tc>
        <w:tc>
          <w:tcPr>
            <w:tcW w:w="1206" w:type="pct"/>
            <w:vAlign w:val="center"/>
          </w:tcPr>
          <w:p w14:paraId="160E2DCB" w14:textId="77777777" w:rsidR="007556C5" w:rsidRDefault="007556C5" w:rsidP="00EA2B4F">
            <w:pPr>
              <w:pStyle w:val="ListParagraph"/>
              <w:spacing w:line="240" w:lineRule="auto"/>
              <w:ind w:left="0" w:firstLine="0"/>
              <w:jc w:val="center"/>
              <w:rPr>
                <w:szCs w:val="24"/>
              </w:rPr>
            </w:pPr>
          </w:p>
        </w:tc>
      </w:tr>
      <w:tr w:rsidR="007556C5" w14:paraId="181DEEAF" w14:textId="77777777" w:rsidTr="00EA2B4F">
        <w:trPr>
          <w:trHeight w:val="227"/>
          <w:jc w:val="center"/>
        </w:trPr>
        <w:tc>
          <w:tcPr>
            <w:tcW w:w="512" w:type="pct"/>
            <w:vAlign w:val="center"/>
          </w:tcPr>
          <w:p w14:paraId="3D82BF8F" w14:textId="77777777" w:rsidR="007556C5" w:rsidRDefault="007556C5" w:rsidP="00EA2B4F">
            <w:pPr>
              <w:pStyle w:val="ListParagraph"/>
              <w:spacing w:line="240" w:lineRule="auto"/>
              <w:ind w:left="0" w:firstLine="0"/>
              <w:jc w:val="center"/>
              <w:rPr>
                <w:szCs w:val="24"/>
              </w:rPr>
            </w:pPr>
            <w:r>
              <w:rPr>
                <w:szCs w:val="24"/>
              </w:rPr>
              <w:t>5</w:t>
            </w:r>
          </w:p>
        </w:tc>
        <w:tc>
          <w:tcPr>
            <w:tcW w:w="1034" w:type="pct"/>
            <w:vAlign w:val="center"/>
          </w:tcPr>
          <w:p w14:paraId="5BFB9F06" w14:textId="77777777" w:rsidR="007556C5" w:rsidRDefault="007556C5" w:rsidP="00EA2B4F">
            <w:pPr>
              <w:pStyle w:val="ListParagraph"/>
              <w:spacing w:line="240" w:lineRule="auto"/>
              <w:ind w:left="0" w:firstLine="0"/>
              <w:jc w:val="center"/>
              <w:rPr>
                <w:szCs w:val="24"/>
              </w:rPr>
            </w:pPr>
            <w:r>
              <w:rPr>
                <w:szCs w:val="24"/>
              </w:rPr>
              <w:t>Created_at</w:t>
            </w:r>
          </w:p>
        </w:tc>
        <w:tc>
          <w:tcPr>
            <w:tcW w:w="1216" w:type="pct"/>
            <w:vAlign w:val="center"/>
          </w:tcPr>
          <w:p w14:paraId="5F108D5B" w14:textId="77777777" w:rsidR="007556C5" w:rsidRDefault="007556C5" w:rsidP="00EA2B4F">
            <w:pPr>
              <w:pStyle w:val="ListParagraph"/>
              <w:spacing w:line="240" w:lineRule="auto"/>
              <w:ind w:left="0" w:firstLine="0"/>
              <w:jc w:val="center"/>
              <w:rPr>
                <w:szCs w:val="24"/>
              </w:rPr>
            </w:pPr>
            <w:r>
              <w:rPr>
                <w:szCs w:val="24"/>
              </w:rPr>
              <w:t>DATETIME</w:t>
            </w:r>
          </w:p>
        </w:tc>
        <w:tc>
          <w:tcPr>
            <w:tcW w:w="1032" w:type="pct"/>
            <w:vAlign w:val="center"/>
          </w:tcPr>
          <w:p w14:paraId="190BD6A5" w14:textId="77777777" w:rsidR="007556C5" w:rsidRDefault="007556C5" w:rsidP="00EA2B4F">
            <w:pPr>
              <w:pStyle w:val="ListParagraph"/>
              <w:spacing w:line="240" w:lineRule="auto"/>
              <w:ind w:left="0" w:firstLine="0"/>
              <w:jc w:val="center"/>
              <w:rPr>
                <w:szCs w:val="24"/>
              </w:rPr>
            </w:pPr>
            <w:r>
              <w:rPr>
                <w:szCs w:val="24"/>
              </w:rPr>
              <w:t>NOT NULL</w:t>
            </w:r>
          </w:p>
        </w:tc>
        <w:tc>
          <w:tcPr>
            <w:tcW w:w="1206" w:type="pct"/>
            <w:vAlign w:val="center"/>
          </w:tcPr>
          <w:p w14:paraId="763631B5" w14:textId="77777777" w:rsidR="007556C5" w:rsidRDefault="007556C5" w:rsidP="00EA2B4F">
            <w:pPr>
              <w:pStyle w:val="ListParagraph"/>
              <w:spacing w:line="240" w:lineRule="auto"/>
              <w:ind w:left="0" w:firstLine="0"/>
              <w:jc w:val="center"/>
              <w:rPr>
                <w:szCs w:val="24"/>
              </w:rPr>
            </w:pPr>
          </w:p>
        </w:tc>
      </w:tr>
      <w:tr w:rsidR="007556C5" w14:paraId="4E390589" w14:textId="77777777" w:rsidTr="00EA2B4F">
        <w:trPr>
          <w:trHeight w:val="227"/>
          <w:jc w:val="center"/>
        </w:trPr>
        <w:tc>
          <w:tcPr>
            <w:tcW w:w="512" w:type="pct"/>
            <w:vAlign w:val="center"/>
          </w:tcPr>
          <w:p w14:paraId="4F5A61DA" w14:textId="77777777" w:rsidR="007556C5" w:rsidRDefault="007556C5" w:rsidP="00EA2B4F">
            <w:pPr>
              <w:pStyle w:val="ListParagraph"/>
              <w:spacing w:line="240" w:lineRule="auto"/>
              <w:ind w:left="0" w:firstLine="0"/>
              <w:jc w:val="center"/>
              <w:rPr>
                <w:szCs w:val="24"/>
              </w:rPr>
            </w:pPr>
            <w:r>
              <w:rPr>
                <w:szCs w:val="24"/>
              </w:rPr>
              <w:t>6</w:t>
            </w:r>
          </w:p>
        </w:tc>
        <w:tc>
          <w:tcPr>
            <w:tcW w:w="1034" w:type="pct"/>
            <w:vAlign w:val="center"/>
          </w:tcPr>
          <w:p w14:paraId="5968BD76" w14:textId="77777777" w:rsidR="007556C5" w:rsidRDefault="007556C5" w:rsidP="00EA2B4F">
            <w:pPr>
              <w:pStyle w:val="ListParagraph"/>
              <w:spacing w:line="240" w:lineRule="auto"/>
              <w:ind w:left="0" w:firstLine="0"/>
              <w:jc w:val="center"/>
              <w:rPr>
                <w:szCs w:val="24"/>
              </w:rPr>
            </w:pPr>
            <w:r>
              <w:rPr>
                <w:szCs w:val="24"/>
              </w:rPr>
              <w:t>Updated_at</w:t>
            </w:r>
          </w:p>
        </w:tc>
        <w:tc>
          <w:tcPr>
            <w:tcW w:w="1216" w:type="pct"/>
            <w:vAlign w:val="center"/>
          </w:tcPr>
          <w:p w14:paraId="22394CD5" w14:textId="77777777" w:rsidR="007556C5" w:rsidRDefault="007556C5" w:rsidP="00EA2B4F">
            <w:pPr>
              <w:pStyle w:val="ListParagraph"/>
              <w:spacing w:line="240" w:lineRule="auto"/>
              <w:ind w:left="0" w:firstLine="0"/>
              <w:jc w:val="center"/>
              <w:rPr>
                <w:szCs w:val="24"/>
              </w:rPr>
            </w:pPr>
            <w:r>
              <w:rPr>
                <w:szCs w:val="24"/>
              </w:rPr>
              <w:t>DATETIME</w:t>
            </w:r>
          </w:p>
        </w:tc>
        <w:tc>
          <w:tcPr>
            <w:tcW w:w="1032" w:type="pct"/>
            <w:vAlign w:val="center"/>
          </w:tcPr>
          <w:p w14:paraId="0B454F9D" w14:textId="77777777" w:rsidR="007556C5" w:rsidRDefault="007556C5" w:rsidP="00EA2B4F">
            <w:pPr>
              <w:pStyle w:val="ListParagraph"/>
              <w:spacing w:line="240" w:lineRule="auto"/>
              <w:ind w:left="0" w:firstLine="0"/>
              <w:jc w:val="center"/>
              <w:rPr>
                <w:szCs w:val="24"/>
              </w:rPr>
            </w:pPr>
            <w:r>
              <w:rPr>
                <w:szCs w:val="24"/>
              </w:rPr>
              <w:t>NOT NULL</w:t>
            </w:r>
          </w:p>
        </w:tc>
        <w:tc>
          <w:tcPr>
            <w:tcW w:w="1206" w:type="pct"/>
            <w:vAlign w:val="center"/>
          </w:tcPr>
          <w:p w14:paraId="7D0BF167" w14:textId="77777777" w:rsidR="007556C5" w:rsidRDefault="007556C5" w:rsidP="00EA2B4F">
            <w:pPr>
              <w:pStyle w:val="ListParagraph"/>
              <w:spacing w:line="240" w:lineRule="auto"/>
              <w:ind w:left="0" w:firstLine="0"/>
              <w:jc w:val="center"/>
              <w:rPr>
                <w:szCs w:val="24"/>
              </w:rPr>
            </w:pPr>
          </w:p>
        </w:tc>
      </w:tr>
    </w:tbl>
    <w:p w14:paraId="7C964231" w14:textId="77777777" w:rsidR="007556C5" w:rsidRDefault="007556C5" w:rsidP="007556C5"/>
    <w:p w14:paraId="2B764172" w14:textId="77777777" w:rsidR="007556C5" w:rsidRDefault="007556C5" w:rsidP="007556C5">
      <w:r>
        <w:t>Tabel SPK merupakan tabel yang menyimpan seluruh data dari Surat Perintah Kerja yang akan digunakan untuk melakukan order. Tabel SPK akan menyimpan id dari seitap Surat Perintah Kerja dengan field spk_id, menyimpan Nomor Surat Perintah Kerja dengan field NOSPK, menyimpan parameter yang berisi detail dari kendaraan dengan field parameter, menyimpan data dari status dari Surat Perintah Kerja dengan field SPKactive, menyimpan tanggal masuknya Surat Perintah Kerja dengan field created_at, dan menyimpan tanggal diubahnya komponen dari Surat Perintah Kerja dengan field updated_at. Data dari status Surat Perintah Kerja disimpan dengan menggunakan dua variabel yaitu “true” atau “false”.  Tabel SPK memiliki sebuah primary key yaitu field spk_id.</w:t>
      </w:r>
    </w:p>
    <w:p w14:paraId="72B97EC3" w14:textId="77777777" w:rsidR="007556C5" w:rsidRPr="00115F2A" w:rsidRDefault="007556C5" w:rsidP="007556C5"/>
    <w:p w14:paraId="460C34BD" w14:textId="79FF47D7" w:rsidR="007556C5" w:rsidRPr="000C2E5D" w:rsidRDefault="007556C5" w:rsidP="007556C5">
      <w:pPr>
        <w:pStyle w:val="captionTable"/>
        <w:rPr>
          <w:rFonts w:cs="Times New Roman"/>
        </w:rPr>
      </w:pPr>
      <w:bookmarkStart w:id="114" w:name="_Toc124442632"/>
      <w:r w:rsidRPr="00243776">
        <w:rPr>
          <w:rFonts w:cs="Times New Roman"/>
        </w:rPr>
        <w:t>Tabel 4.</w:t>
      </w:r>
      <w:r>
        <w:rPr>
          <w:rFonts w:cs="Times New Roman"/>
        </w:rPr>
        <w:t>7</w:t>
      </w:r>
      <w:r w:rsidR="00DB0A86">
        <w:rPr>
          <w:rFonts w:cs="Times New Roman"/>
        </w:rPr>
        <w:br/>
      </w:r>
      <w:r w:rsidRPr="00243776">
        <w:rPr>
          <w:rFonts w:cs="Times New Roman"/>
        </w:rPr>
        <w:t>Tabel</w:t>
      </w:r>
      <w:r>
        <w:rPr>
          <w:rFonts w:cs="Times New Roman"/>
        </w:rPr>
        <w:t xml:space="preserve"> </w:t>
      </w:r>
      <w:r w:rsidR="00DB0A86">
        <w:rPr>
          <w:rFonts w:cs="Times New Roman"/>
        </w:rPr>
        <w:t>P</w:t>
      </w:r>
      <w:r>
        <w:rPr>
          <w:rFonts w:cs="Times New Roman"/>
        </w:rPr>
        <w:t>arameter SPK</w:t>
      </w:r>
      <w:bookmarkEnd w:id="114"/>
    </w:p>
    <w:tbl>
      <w:tblPr>
        <w:tblStyle w:val="TableGrid"/>
        <w:tblW w:w="4825" w:type="pct"/>
        <w:jc w:val="center"/>
        <w:tblLook w:val="04A0" w:firstRow="1" w:lastRow="0" w:firstColumn="1" w:lastColumn="0" w:noHBand="0" w:noVBand="1"/>
      </w:tblPr>
      <w:tblGrid>
        <w:gridCol w:w="510"/>
        <w:gridCol w:w="1629"/>
        <w:gridCol w:w="1910"/>
        <w:gridCol w:w="1475"/>
        <w:gridCol w:w="2127"/>
      </w:tblGrid>
      <w:tr w:rsidR="007556C5" w14:paraId="1983BE01" w14:textId="77777777" w:rsidTr="00EA2B4F">
        <w:trPr>
          <w:trHeight w:val="227"/>
          <w:jc w:val="center"/>
        </w:trPr>
        <w:tc>
          <w:tcPr>
            <w:tcW w:w="333" w:type="pct"/>
            <w:vAlign w:val="center"/>
          </w:tcPr>
          <w:p w14:paraId="5D501C1D" w14:textId="77777777" w:rsidR="007556C5" w:rsidRPr="00243776" w:rsidRDefault="007556C5" w:rsidP="00EA2B4F">
            <w:pPr>
              <w:pStyle w:val="ListParagraph"/>
              <w:spacing w:line="240" w:lineRule="auto"/>
              <w:ind w:left="0" w:firstLine="0"/>
              <w:jc w:val="center"/>
              <w:rPr>
                <w:b/>
                <w:bCs/>
                <w:szCs w:val="24"/>
              </w:rPr>
            </w:pPr>
            <w:r w:rsidRPr="00243776">
              <w:rPr>
                <w:b/>
                <w:bCs/>
                <w:szCs w:val="24"/>
              </w:rPr>
              <w:t>No</w:t>
            </w:r>
          </w:p>
        </w:tc>
        <w:tc>
          <w:tcPr>
            <w:tcW w:w="1065" w:type="pct"/>
            <w:vAlign w:val="center"/>
          </w:tcPr>
          <w:p w14:paraId="65535C20" w14:textId="77777777" w:rsidR="007556C5" w:rsidRPr="00243776" w:rsidRDefault="007556C5" w:rsidP="00EA2B4F">
            <w:pPr>
              <w:pStyle w:val="ListParagraph"/>
              <w:spacing w:line="240" w:lineRule="auto"/>
              <w:ind w:left="0" w:firstLine="0"/>
              <w:jc w:val="center"/>
              <w:rPr>
                <w:b/>
                <w:bCs/>
                <w:szCs w:val="24"/>
              </w:rPr>
            </w:pPr>
            <w:r w:rsidRPr="00243776">
              <w:rPr>
                <w:b/>
                <w:bCs/>
                <w:szCs w:val="24"/>
              </w:rPr>
              <w:t>Kolom</w:t>
            </w:r>
          </w:p>
        </w:tc>
        <w:tc>
          <w:tcPr>
            <w:tcW w:w="1248" w:type="pct"/>
            <w:vAlign w:val="center"/>
          </w:tcPr>
          <w:p w14:paraId="4A021E6D" w14:textId="77777777" w:rsidR="007556C5" w:rsidRPr="00243776" w:rsidRDefault="007556C5" w:rsidP="00EA2B4F">
            <w:pPr>
              <w:pStyle w:val="ListParagraph"/>
              <w:spacing w:line="240" w:lineRule="auto"/>
              <w:ind w:left="0" w:firstLine="0"/>
              <w:jc w:val="center"/>
              <w:rPr>
                <w:b/>
                <w:bCs/>
                <w:szCs w:val="24"/>
              </w:rPr>
            </w:pPr>
            <w:r w:rsidRPr="00243776">
              <w:rPr>
                <w:b/>
                <w:bCs/>
                <w:szCs w:val="24"/>
              </w:rPr>
              <w:t>Tipe</w:t>
            </w:r>
          </w:p>
        </w:tc>
        <w:tc>
          <w:tcPr>
            <w:tcW w:w="964" w:type="pct"/>
            <w:vAlign w:val="center"/>
          </w:tcPr>
          <w:p w14:paraId="4E561D87" w14:textId="77777777" w:rsidR="007556C5" w:rsidRPr="00243776" w:rsidRDefault="007556C5" w:rsidP="00EA2B4F">
            <w:pPr>
              <w:pStyle w:val="ListParagraph"/>
              <w:spacing w:line="240" w:lineRule="auto"/>
              <w:ind w:left="0" w:firstLine="0"/>
              <w:jc w:val="center"/>
              <w:rPr>
                <w:b/>
                <w:bCs/>
                <w:szCs w:val="24"/>
              </w:rPr>
            </w:pPr>
            <w:r w:rsidRPr="00243776">
              <w:rPr>
                <w:b/>
                <w:bCs/>
                <w:szCs w:val="24"/>
              </w:rPr>
              <w:t>Constraint</w:t>
            </w:r>
          </w:p>
        </w:tc>
        <w:tc>
          <w:tcPr>
            <w:tcW w:w="1390" w:type="pct"/>
            <w:vAlign w:val="center"/>
          </w:tcPr>
          <w:p w14:paraId="58B7AD64" w14:textId="77777777" w:rsidR="007556C5" w:rsidRPr="00243776" w:rsidRDefault="007556C5" w:rsidP="00EA2B4F">
            <w:pPr>
              <w:pStyle w:val="ListParagraph"/>
              <w:spacing w:line="240" w:lineRule="auto"/>
              <w:ind w:left="0" w:firstLine="0"/>
              <w:jc w:val="center"/>
              <w:rPr>
                <w:b/>
                <w:bCs/>
                <w:szCs w:val="24"/>
              </w:rPr>
            </w:pPr>
            <w:r w:rsidRPr="00243776">
              <w:rPr>
                <w:b/>
                <w:bCs/>
                <w:szCs w:val="24"/>
              </w:rPr>
              <w:t>Keterangan</w:t>
            </w:r>
          </w:p>
        </w:tc>
      </w:tr>
      <w:tr w:rsidR="007556C5" w14:paraId="22B2023B" w14:textId="77777777" w:rsidTr="00EA2B4F">
        <w:trPr>
          <w:trHeight w:val="227"/>
          <w:jc w:val="center"/>
        </w:trPr>
        <w:tc>
          <w:tcPr>
            <w:tcW w:w="333" w:type="pct"/>
            <w:vAlign w:val="center"/>
          </w:tcPr>
          <w:p w14:paraId="6E1CFCAF" w14:textId="77777777" w:rsidR="007556C5" w:rsidRDefault="007556C5" w:rsidP="00EA2B4F">
            <w:pPr>
              <w:pStyle w:val="ListParagraph"/>
              <w:spacing w:line="240" w:lineRule="auto"/>
              <w:ind w:left="0" w:firstLine="0"/>
              <w:jc w:val="center"/>
              <w:rPr>
                <w:szCs w:val="24"/>
              </w:rPr>
            </w:pPr>
            <w:r>
              <w:rPr>
                <w:szCs w:val="24"/>
              </w:rPr>
              <w:t>1</w:t>
            </w:r>
          </w:p>
        </w:tc>
        <w:tc>
          <w:tcPr>
            <w:tcW w:w="1065" w:type="pct"/>
            <w:vAlign w:val="center"/>
          </w:tcPr>
          <w:p w14:paraId="6916BAFC" w14:textId="77777777" w:rsidR="007556C5" w:rsidRDefault="007556C5" w:rsidP="00EA2B4F">
            <w:pPr>
              <w:pStyle w:val="ListParagraph"/>
              <w:spacing w:line="240" w:lineRule="auto"/>
              <w:ind w:left="0" w:firstLine="0"/>
              <w:jc w:val="center"/>
              <w:rPr>
                <w:szCs w:val="24"/>
              </w:rPr>
            </w:pPr>
            <w:r>
              <w:rPr>
                <w:szCs w:val="24"/>
              </w:rPr>
              <w:t>ModelMobil</w:t>
            </w:r>
          </w:p>
        </w:tc>
        <w:tc>
          <w:tcPr>
            <w:tcW w:w="1248" w:type="pct"/>
            <w:vAlign w:val="center"/>
          </w:tcPr>
          <w:p w14:paraId="281047AA" w14:textId="77777777" w:rsidR="007556C5" w:rsidRDefault="007556C5" w:rsidP="00EA2B4F">
            <w:pPr>
              <w:pStyle w:val="ListParagraph"/>
              <w:spacing w:line="240" w:lineRule="auto"/>
              <w:ind w:left="0" w:firstLine="0"/>
              <w:jc w:val="center"/>
              <w:rPr>
                <w:szCs w:val="24"/>
              </w:rPr>
            </w:pPr>
            <w:proofErr w:type="gramStart"/>
            <w:r>
              <w:rPr>
                <w:szCs w:val="24"/>
              </w:rPr>
              <w:t>VARCHAR(</w:t>
            </w:r>
            <w:proofErr w:type="gramEnd"/>
            <w:r>
              <w:rPr>
                <w:szCs w:val="24"/>
              </w:rPr>
              <w:t>255)</w:t>
            </w:r>
          </w:p>
        </w:tc>
        <w:tc>
          <w:tcPr>
            <w:tcW w:w="964" w:type="pct"/>
            <w:vAlign w:val="center"/>
          </w:tcPr>
          <w:p w14:paraId="139A10BD" w14:textId="77777777" w:rsidR="007556C5" w:rsidRDefault="007556C5" w:rsidP="00EA2B4F">
            <w:pPr>
              <w:pStyle w:val="ListParagraph"/>
              <w:spacing w:line="240" w:lineRule="auto"/>
              <w:ind w:left="0" w:firstLine="0"/>
              <w:jc w:val="center"/>
              <w:rPr>
                <w:szCs w:val="24"/>
              </w:rPr>
            </w:pPr>
            <w:r>
              <w:rPr>
                <w:szCs w:val="24"/>
              </w:rPr>
              <w:t>NOT NULL</w:t>
            </w:r>
          </w:p>
        </w:tc>
        <w:tc>
          <w:tcPr>
            <w:tcW w:w="1390" w:type="pct"/>
            <w:vAlign w:val="center"/>
          </w:tcPr>
          <w:p w14:paraId="1880DD2F" w14:textId="77777777" w:rsidR="007556C5" w:rsidRDefault="007556C5" w:rsidP="00EA2B4F">
            <w:pPr>
              <w:pStyle w:val="ListParagraph"/>
              <w:spacing w:line="240" w:lineRule="auto"/>
              <w:ind w:left="0" w:firstLine="0"/>
              <w:jc w:val="center"/>
              <w:rPr>
                <w:szCs w:val="24"/>
              </w:rPr>
            </w:pPr>
            <w:r>
              <w:rPr>
                <w:szCs w:val="24"/>
              </w:rPr>
              <w:t>Turunan parameter</w:t>
            </w:r>
          </w:p>
        </w:tc>
      </w:tr>
      <w:tr w:rsidR="007556C5" w14:paraId="5AD80A0C" w14:textId="77777777" w:rsidTr="00EA2B4F">
        <w:trPr>
          <w:trHeight w:val="227"/>
          <w:jc w:val="center"/>
        </w:trPr>
        <w:tc>
          <w:tcPr>
            <w:tcW w:w="333" w:type="pct"/>
            <w:vAlign w:val="center"/>
          </w:tcPr>
          <w:p w14:paraId="220C6714" w14:textId="77777777" w:rsidR="007556C5" w:rsidRDefault="007556C5" w:rsidP="00EA2B4F">
            <w:pPr>
              <w:pStyle w:val="ListParagraph"/>
              <w:spacing w:line="240" w:lineRule="auto"/>
              <w:ind w:left="0" w:firstLine="0"/>
              <w:jc w:val="center"/>
              <w:rPr>
                <w:szCs w:val="24"/>
              </w:rPr>
            </w:pPr>
            <w:r>
              <w:rPr>
                <w:szCs w:val="24"/>
              </w:rPr>
              <w:t>2</w:t>
            </w:r>
          </w:p>
        </w:tc>
        <w:tc>
          <w:tcPr>
            <w:tcW w:w="1065" w:type="pct"/>
            <w:vAlign w:val="center"/>
          </w:tcPr>
          <w:p w14:paraId="50DB3558" w14:textId="77777777" w:rsidR="007556C5" w:rsidRDefault="007556C5" w:rsidP="00EA2B4F">
            <w:pPr>
              <w:pStyle w:val="ListParagraph"/>
              <w:spacing w:line="240" w:lineRule="auto"/>
              <w:ind w:left="0" w:firstLine="0"/>
              <w:jc w:val="center"/>
              <w:rPr>
                <w:szCs w:val="24"/>
              </w:rPr>
            </w:pPr>
            <w:r>
              <w:rPr>
                <w:szCs w:val="24"/>
              </w:rPr>
              <w:t>TinggiMobil</w:t>
            </w:r>
          </w:p>
        </w:tc>
        <w:tc>
          <w:tcPr>
            <w:tcW w:w="1248" w:type="pct"/>
            <w:vAlign w:val="center"/>
          </w:tcPr>
          <w:p w14:paraId="049A4AF6" w14:textId="77777777" w:rsidR="007556C5" w:rsidRDefault="007556C5" w:rsidP="00EA2B4F">
            <w:pPr>
              <w:pStyle w:val="ListParagraph"/>
              <w:spacing w:line="240" w:lineRule="auto"/>
              <w:ind w:left="0" w:firstLine="0"/>
              <w:jc w:val="center"/>
              <w:rPr>
                <w:szCs w:val="24"/>
              </w:rPr>
            </w:pPr>
            <w:proofErr w:type="gramStart"/>
            <w:r>
              <w:rPr>
                <w:szCs w:val="24"/>
              </w:rPr>
              <w:t>VARCHAR(</w:t>
            </w:r>
            <w:proofErr w:type="gramEnd"/>
            <w:r>
              <w:rPr>
                <w:szCs w:val="24"/>
              </w:rPr>
              <w:t>255)</w:t>
            </w:r>
          </w:p>
        </w:tc>
        <w:tc>
          <w:tcPr>
            <w:tcW w:w="964" w:type="pct"/>
            <w:vAlign w:val="center"/>
          </w:tcPr>
          <w:p w14:paraId="2E3A789D" w14:textId="77777777" w:rsidR="007556C5" w:rsidRDefault="007556C5" w:rsidP="00EA2B4F">
            <w:pPr>
              <w:pStyle w:val="ListParagraph"/>
              <w:spacing w:line="240" w:lineRule="auto"/>
              <w:ind w:left="0" w:firstLine="0"/>
              <w:jc w:val="center"/>
              <w:rPr>
                <w:szCs w:val="24"/>
              </w:rPr>
            </w:pPr>
            <w:r>
              <w:rPr>
                <w:szCs w:val="24"/>
              </w:rPr>
              <w:t>NOT NULL</w:t>
            </w:r>
          </w:p>
        </w:tc>
        <w:tc>
          <w:tcPr>
            <w:tcW w:w="1390" w:type="pct"/>
            <w:vAlign w:val="center"/>
          </w:tcPr>
          <w:p w14:paraId="1431F02F" w14:textId="77777777" w:rsidR="007556C5" w:rsidRDefault="007556C5" w:rsidP="00EA2B4F">
            <w:pPr>
              <w:pStyle w:val="ListParagraph"/>
              <w:spacing w:line="240" w:lineRule="auto"/>
              <w:ind w:left="0" w:firstLine="0"/>
              <w:jc w:val="center"/>
              <w:rPr>
                <w:szCs w:val="24"/>
              </w:rPr>
            </w:pPr>
            <w:r>
              <w:rPr>
                <w:szCs w:val="24"/>
              </w:rPr>
              <w:t>Turunan parameter</w:t>
            </w:r>
          </w:p>
        </w:tc>
      </w:tr>
      <w:tr w:rsidR="007556C5" w14:paraId="3ABC5CC7" w14:textId="77777777" w:rsidTr="00EA2B4F">
        <w:trPr>
          <w:trHeight w:val="227"/>
          <w:jc w:val="center"/>
        </w:trPr>
        <w:tc>
          <w:tcPr>
            <w:tcW w:w="333" w:type="pct"/>
            <w:vAlign w:val="center"/>
          </w:tcPr>
          <w:p w14:paraId="2D06596F" w14:textId="77777777" w:rsidR="007556C5" w:rsidRDefault="007556C5" w:rsidP="00EA2B4F">
            <w:pPr>
              <w:pStyle w:val="ListParagraph"/>
              <w:spacing w:line="240" w:lineRule="auto"/>
              <w:ind w:left="0" w:firstLine="0"/>
              <w:jc w:val="center"/>
              <w:rPr>
                <w:szCs w:val="24"/>
              </w:rPr>
            </w:pPr>
            <w:r>
              <w:rPr>
                <w:szCs w:val="24"/>
              </w:rPr>
              <w:lastRenderedPageBreak/>
              <w:t>3</w:t>
            </w:r>
          </w:p>
        </w:tc>
        <w:tc>
          <w:tcPr>
            <w:tcW w:w="1065" w:type="pct"/>
            <w:vAlign w:val="center"/>
          </w:tcPr>
          <w:p w14:paraId="67A1C074" w14:textId="77777777" w:rsidR="007556C5" w:rsidRDefault="007556C5" w:rsidP="00EA2B4F">
            <w:pPr>
              <w:pStyle w:val="ListParagraph"/>
              <w:spacing w:line="240" w:lineRule="auto"/>
              <w:ind w:left="0" w:firstLine="0"/>
              <w:jc w:val="center"/>
              <w:rPr>
                <w:szCs w:val="24"/>
              </w:rPr>
            </w:pPr>
            <w:r>
              <w:rPr>
                <w:szCs w:val="24"/>
              </w:rPr>
              <w:t>TipeMobil</w:t>
            </w:r>
          </w:p>
        </w:tc>
        <w:tc>
          <w:tcPr>
            <w:tcW w:w="1248" w:type="pct"/>
            <w:vAlign w:val="center"/>
          </w:tcPr>
          <w:p w14:paraId="436106C5" w14:textId="77777777" w:rsidR="007556C5" w:rsidRDefault="007556C5" w:rsidP="00EA2B4F">
            <w:pPr>
              <w:pStyle w:val="ListParagraph"/>
              <w:spacing w:line="240" w:lineRule="auto"/>
              <w:ind w:left="0" w:firstLine="0"/>
              <w:jc w:val="center"/>
              <w:rPr>
                <w:szCs w:val="24"/>
              </w:rPr>
            </w:pPr>
            <w:proofErr w:type="gramStart"/>
            <w:r>
              <w:rPr>
                <w:szCs w:val="24"/>
              </w:rPr>
              <w:t>VARCHAR(</w:t>
            </w:r>
            <w:proofErr w:type="gramEnd"/>
            <w:r>
              <w:rPr>
                <w:szCs w:val="24"/>
              </w:rPr>
              <w:t>255)</w:t>
            </w:r>
          </w:p>
        </w:tc>
        <w:tc>
          <w:tcPr>
            <w:tcW w:w="964" w:type="pct"/>
            <w:vAlign w:val="center"/>
          </w:tcPr>
          <w:p w14:paraId="7C4D8B3B" w14:textId="77777777" w:rsidR="007556C5" w:rsidRDefault="007556C5" w:rsidP="00EA2B4F">
            <w:pPr>
              <w:pStyle w:val="ListParagraph"/>
              <w:spacing w:line="240" w:lineRule="auto"/>
              <w:ind w:left="0" w:firstLine="0"/>
              <w:jc w:val="center"/>
              <w:rPr>
                <w:szCs w:val="24"/>
              </w:rPr>
            </w:pPr>
            <w:r>
              <w:rPr>
                <w:szCs w:val="24"/>
              </w:rPr>
              <w:t>NOT NULL</w:t>
            </w:r>
          </w:p>
        </w:tc>
        <w:tc>
          <w:tcPr>
            <w:tcW w:w="1390" w:type="pct"/>
            <w:vAlign w:val="center"/>
          </w:tcPr>
          <w:p w14:paraId="45E34434" w14:textId="77777777" w:rsidR="007556C5" w:rsidRDefault="007556C5" w:rsidP="00EA2B4F">
            <w:pPr>
              <w:pStyle w:val="ListParagraph"/>
              <w:spacing w:line="240" w:lineRule="auto"/>
              <w:ind w:left="0" w:firstLine="0"/>
              <w:jc w:val="center"/>
              <w:rPr>
                <w:szCs w:val="24"/>
              </w:rPr>
            </w:pPr>
            <w:r>
              <w:rPr>
                <w:szCs w:val="24"/>
              </w:rPr>
              <w:t>Turunan parameter</w:t>
            </w:r>
          </w:p>
        </w:tc>
      </w:tr>
      <w:tr w:rsidR="007556C5" w14:paraId="03D72ADA" w14:textId="77777777" w:rsidTr="00EA2B4F">
        <w:trPr>
          <w:trHeight w:val="227"/>
          <w:jc w:val="center"/>
        </w:trPr>
        <w:tc>
          <w:tcPr>
            <w:tcW w:w="333" w:type="pct"/>
            <w:vAlign w:val="center"/>
          </w:tcPr>
          <w:p w14:paraId="6740089F" w14:textId="77777777" w:rsidR="007556C5" w:rsidRDefault="007556C5" w:rsidP="00EA2B4F">
            <w:pPr>
              <w:pStyle w:val="ListParagraph"/>
              <w:spacing w:line="240" w:lineRule="auto"/>
              <w:ind w:left="0" w:firstLine="0"/>
              <w:jc w:val="center"/>
              <w:rPr>
                <w:szCs w:val="24"/>
              </w:rPr>
            </w:pPr>
            <w:r>
              <w:rPr>
                <w:szCs w:val="24"/>
              </w:rPr>
              <w:t>4</w:t>
            </w:r>
          </w:p>
        </w:tc>
        <w:tc>
          <w:tcPr>
            <w:tcW w:w="1065" w:type="pct"/>
            <w:vAlign w:val="center"/>
          </w:tcPr>
          <w:p w14:paraId="1E979CCC" w14:textId="77777777" w:rsidR="007556C5" w:rsidRDefault="007556C5" w:rsidP="00EA2B4F">
            <w:pPr>
              <w:pStyle w:val="ListParagraph"/>
              <w:spacing w:line="240" w:lineRule="auto"/>
              <w:ind w:left="0" w:firstLine="0"/>
              <w:jc w:val="center"/>
              <w:rPr>
                <w:szCs w:val="24"/>
              </w:rPr>
            </w:pPr>
            <w:r>
              <w:rPr>
                <w:szCs w:val="24"/>
              </w:rPr>
              <w:t>Newparameter</w:t>
            </w:r>
          </w:p>
        </w:tc>
        <w:tc>
          <w:tcPr>
            <w:tcW w:w="1248" w:type="pct"/>
            <w:vAlign w:val="center"/>
          </w:tcPr>
          <w:p w14:paraId="3966FA34" w14:textId="77777777" w:rsidR="007556C5" w:rsidRDefault="007556C5" w:rsidP="00EA2B4F">
            <w:pPr>
              <w:pStyle w:val="ListParagraph"/>
              <w:spacing w:line="240" w:lineRule="auto"/>
              <w:ind w:left="0" w:firstLine="0"/>
              <w:jc w:val="center"/>
              <w:rPr>
                <w:szCs w:val="24"/>
              </w:rPr>
            </w:pPr>
            <w:r>
              <w:rPr>
                <w:szCs w:val="24"/>
              </w:rPr>
              <w:t>ARRAY</w:t>
            </w:r>
          </w:p>
        </w:tc>
        <w:tc>
          <w:tcPr>
            <w:tcW w:w="964" w:type="pct"/>
            <w:vAlign w:val="center"/>
          </w:tcPr>
          <w:p w14:paraId="3E996A4B" w14:textId="77777777" w:rsidR="007556C5" w:rsidRDefault="007556C5" w:rsidP="00EA2B4F">
            <w:pPr>
              <w:pStyle w:val="ListParagraph"/>
              <w:spacing w:line="240" w:lineRule="auto"/>
              <w:ind w:left="0" w:firstLine="0"/>
              <w:jc w:val="center"/>
              <w:rPr>
                <w:szCs w:val="24"/>
              </w:rPr>
            </w:pPr>
            <w:r>
              <w:rPr>
                <w:szCs w:val="24"/>
              </w:rPr>
              <w:t>NOT NULL</w:t>
            </w:r>
          </w:p>
        </w:tc>
        <w:tc>
          <w:tcPr>
            <w:tcW w:w="1390" w:type="pct"/>
            <w:vAlign w:val="center"/>
          </w:tcPr>
          <w:p w14:paraId="1E8F8B13" w14:textId="77777777" w:rsidR="007556C5" w:rsidRDefault="007556C5" w:rsidP="00EA2B4F">
            <w:pPr>
              <w:pStyle w:val="ListParagraph"/>
              <w:spacing w:line="240" w:lineRule="auto"/>
              <w:ind w:left="0" w:firstLine="0"/>
              <w:jc w:val="center"/>
              <w:rPr>
                <w:szCs w:val="24"/>
              </w:rPr>
            </w:pPr>
            <w:r>
              <w:rPr>
                <w:szCs w:val="24"/>
              </w:rPr>
              <w:t>Turunan parameter</w:t>
            </w:r>
          </w:p>
        </w:tc>
      </w:tr>
    </w:tbl>
    <w:p w14:paraId="7093A397" w14:textId="77777777" w:rsidR="007556C5" w:rsidRDefault="007556C5" w:rsidP="007556C5"/>
    <w:p w14:paraId="406AD1BB" w14:textId="73224AEC" w:rsidR="007556C5" w:rsidRPr="00C61202" w:rsidRDefault="007556C5" w:rsidP="00440AFE">
      <w:r>
        <w:t xml:space="preserve">Tabel parameter SPK merupakan tabel yang berisikan turunan – turunan dari field parameter pada tabel SPK. Pada parameter akan disimpan model dari kendaraan dengan field ModelMobil, data dari tinggi kendaraan disimpan dengan field TinggiMobil, data dari tipe mobil disimpan dengan field TipeMobil, data dari parameter – parameter yang baru dibuat akan dimasukkan ke dalam field newparameter yang berbentuk array. Field parameter di desain untuk dapat menampung jumlah data yang tidak terbatas, maka dari itu dipilih menggunakan array.    </w:t>
      </w:r>
    </w:p>
    <w:p w14:paraId="5CFCD6D0" w14:textId="77777777" w:rsidR="007556C5" w:rsidRDefault="007556C5" w:rsidP="007556C5">
      <w:pPr>
        <w:pStyle w:val="ListParagraph"/>
        <w:spacing w:line="240" w:lineRule="auto"/>
        <w:ind w:left="0"/>
        <w:jc w:val="center"/>
        <w:rPr>
          <w:b/>
          <w:bCs/>
          <w:szCs w:val="24"/>
        </w:rPr>
      </w:pPr>
    </w:p>
    <w:p w14:paraId="5A14EFAF" w14:textId="27C811AF" w:rsidR="007556C5" w:rsidRPr="000C2E5D" w:rsidRDefault="007556C5" w:rsidP="007556C5">
      <w:pPr>
        <w:pStyle w:val="captionTable"/>
      </w:pPr>
      <w:bookmarkStart w:id="115" w:name="_Toc124442633"/>
      <w:r w:rsidRPr="00243776">
        <w:t>Tabel 4.</w:t>
      </w:r>
      <w:r>
        <w:t>8</w:t>
      </w:r>
      <w:r w:rsidR="00DB0A86">
        <w:br/>
      </w:r>
      <w:r w:rsidRPr="00243776">
        <w:t>Tabel</w:t>
      </w:r>
      <w:r>
        <w:t xml:space="preserve"> </w:t>
      </w:r>
      <w:r w:rsidR="00DB0A86">
        <w:t>K</w:t>
      </w:r>
      <w:r>
        <w:t>omponen</w:t>
      </w:r>
      <w:bookmarkEnd w:id="115"/>
    </w:p>
    <w:tbl>
      <w:tblPr>
        <w:tblStyle w:val="TableGrid"/>
        <w:tblW w:w="4914" w:type="pct"/>
        <w:jc w:val="center"/>
        <w:tblLook w:val="04A0" w:firstRow="1" w:lastRow="0" w:firstColumn="1" w:lastColumn="0" w:noHBand="0" w:noVBand="1"/>
      </w:tblPr>
      <w:tblGrid>
        <w:gridCol w:w="702"/>
        <w:gridCol w:w="1923"/>
        <w:gridCol w:w="1910"/>
        <w:gridCol w:w="1535"/>
        <w:gridCol w:w="1722"/>
      </w:tblGrid>
      <w:tr w:rsidR="007556C5" w14:paraId="7043C92B" w14:textId="77777777" w:rsidTr="00EA2B4F">
        <w:trPr>
          <w:trHeight w:val="227"/>
          <w:jc w:val="center"/>
        </w:trPr>
        <w:tc>
          <w:tcPr>
            <w:tcW w:w="452" w:type="pct"/>
            <w:vAlign w:val="center"/>
          </w:tcPr>
          <w:p w14:paraId="703BE6B6" w14:textId="77777777" w:rsidR="007556C5" w:rsidRPr="00243776" w:rsidRDefault="007556C5" w:rsidP="00EA2B4F">
            <w:pPr>
              <w:pStyle w:val="ListParagraph"/>
              <w:spacing w:line="240" w:lineRule="auto"/>
              <w:ind w:left="0" w:firstLine="0"/>
              <w:jc w:val="center"/>
              <w:rPr>
                <w:b/>
                <w:bCs/>
                <w:szCs w:val="24"/>
              </w:rPr>
            </w:pPr>
            <w:r w:rsidRPr="00243776">
              <w:rPr>
                <w:b/>
                <w:bCs/>
                <w:szCs w:val="24"/>
              </w:rPr>
              <w:t>No</w:t>
            </w:r>
          </w:p>
        </w:tc>
        <w:tc>
          <w:tcPr>
            <w:tcW w:w="1234" w:type="pct"/>
            <w:vAlign w:val="center"/>
          </w:tcPr>
          <w:p w14:paraId="450EC1AA" w14:textId="77777777" w:rsidR="007556C5" w:rsidRPr="00243776" w:rsidRDefault="007556C5" w:rsidP="00EA2B4F">
            <w:pPr>
              <w:pStyle w:val="ListParagraph"/>
              <w:spacing w:line="240" w:lineRule="auto"/>
              <w:ind w:left="0" w:firstLine="0"/>
              <w:jc w:val="center"/>
              <w:rPr>
                <w:b/>
                <w:bCs/>
                <w:szCs w:val="24"/>
              </w:rPr>
            </w:pPr>
            <w:r w:rsidRPr="00243776">
              <w:rPr>
                <w:b/>
                <w:bCs/>
                <w:szCs w:val="24"/>
              </w:rPr>
              <w:t>Kolom</w:t>
            </w:r>
          </w:p>
        </w:tc>
        <w:tc>
          <w:tcPr>
            <w:tcW w:w="1222" w:type="pct"/>
            <w:vAlign w:val="center"/>
          </w:tcPr>
          <w:p w14:paraId="62285FD0" w14:textId="77777777" w:rsidR="007556C5" w:rsidRPr="00243776" w:rsidRDefault="007556C5" w:rsidP="00EA2B4F">
            <w:pPr>
              <w:pStyle w:val="ListParagraph"/>
              <w:spacing w:line="240" w:lineRule="auto"/>
              <w:ind w:left="0" w:firstLine="0"/>
              <w:jc w:val="center"/>
              <w:rPr>
                <w:b/>
                <w:bCs/>
                <w:szCs w:val="24"/>
              </w:rPr>
            </w:pPr>
            <w:r w:rsidRPr="00243776">
              <w:rPr>
                <w:b/>
                <w:bCs/>
                <w:szCs w:val="24"/>
              </w:rPr>
              <w:t>Tipe</w:t>
            </w:r>
          </w:p>
        </w:tc>
        <w:tc>
          <w:tcPr>
            <w:tcW w:w="986" w:type="pct"/>
            <w:vAlign w:val="center"/>
          </w:tcPr>
          <w:p w14:paraId="41F08C39" w14:textId="77777777" w:rsidR="007556C5" w:rsidRPr="00243776" w:rsidRDefault="007556C5" w:rsidP="00EA2B4F">
            <w:pPr>
              <w:pStyle w:val="ListParagraph"/>
              <w:spacing w:line="240" w:lineRule="auto"/>
              <w:ind w:left="0" w:firstLine="0"/>
              <w:jc w:val="center"/>
              <w:rPr>
                <w:b/>
                <w:bCs/>
                <w:szCs w:val="24"/>
              </w:rPr>
            </w:pPr>
            <w:r w:rsidRPr="00243776">
              <w:rPr>
                <w:b/>
                <w:bCs/>
                <w:szCs w:val="24"/>
              </w:rPr>
              <w:t>Constraint</w:t>
            </w:r>
          </w:p>
        </w:tc>
        <w:tc>
          <w:tcPr>
            <w:tcW w:w="1106" w:type="pct"/>
            <w:vAlign w:val="center"/>
          </w:tcPr>
          <w:p w14:paraId="4440427F" w14:textId="77777777" w:rsidR="007556C5" w:rsidRPr="00243776" w:rsidRDefault="007556C5" w:rsidP="00EA2B4F">
            <w:pPr>
              <w:pStyle w:val="ListParagraph"/>
              <w:spacing w:line="240" w:lineRule="auto"/>
              <w:ind w:left="0" w:firstLine="0"/>
              <w:jc w:val="center"/>
              <w:rPr>
                <w:b/>
                <w:bCs/>
                <w:szCs w:val="24"/>
              </w:rPr>
            </w:pPr>
            <w:r w:rsidRPr="00243776">
              <w:rPr>
                <w:b/>
                <w:bCs/>
                <w:szCs w:val="24"/>
              </w:rPr>
              <w:t>Keterangan</w:t>
            </w:r>
          </w:p>
        </w:tc>
      </w:tr>
      <w:tr w:rsidR="007556C5" w14:paraId="10EBCE82" w14:textId="77777777" w:rsidTr="00EA2B4F">
        <w:trPr>
          <w:trHeight w:val="227"/>
          <w:jc w:val="center"/>
        </w:trPr>
        <w:tc>
          <w:tcPr>
            <w:tcW w:w="452" w:type="pct"/>
            <w:vAlign w:val="center"/>
          </w:tcPr>
          <w:p w14:paraId="738957F3" w14:textId="77777777" w:rsidR="007556C5" w:rsidRDefault="007556C5" w:rsidP="00EA2B4F">
            <w:pPr>
              <w:pStyle w:val="ListParagraph"/>
              <w:spacing w:line="240" w:lineRule="auto"/>
              <w:ind w:left="0" w:firstLine="0"/>
              <w:jc w:val="center"/>
              <w:rPr>
                <w:szCs w:val="24"/>
              </w:rPr>
            </w:pPr>
            <w:r>
              <w:rPr>
                <w:szCs w:val="24"/>
              </w:rPr>
              <w:t>1</w:t>
            </w:r>
          </w:p>
        </w:tc>
        <w:tc>
          <w:tcPr>
            <w:tcW w:w="1234" w:type="pct"/>
            <w:vAlign w:val="center"/>
          </w:tcPr>
          <w:p w14:paraId="770003AE" w14:textId="77777777" w:rsidR="007556C5" w:rsidRDefault="007556C5" w:rsidP="00EA2B4F">
            <w:pPr>
              <w:pStyle w:val="ListParagraph"/>
              <w:spacing w:line="240" w:lineRule="auto"/>
              <w:ind w:left="0" w:firstLine="0"/>
              <w:jc w:val="center"/>
              <w:rPr>
                <w:szCs w:val="24"/>
              </w:rPr>
            </w:pPr>
            <w:r>
              <w:rPr>
                <w:szCs w:val="24"/>
              </w:rPr>
              <w:t>komponen_id</w:t>
            </w:r>
          </w:p>
        </w:tc>
        <w:tc>
          <w:tcPr>
            <w:tcW w:w="1222" w:type="pct"/>
            <w:vAlign w:val="center"/>
          </w:tcPr>
          <w:p w14:paraId="569A1488" w14:textId="77777777" w:rsidR="007556C5" w:rsidRDefault="007556C5" w:rsidP="00EA2B4F">
            <w:pPr>
              <w:pStyle w:val="ListParagraph"/>
              <w:spacing w:line="240" w:lineRule="auto"/>
              <w:ind w:left="0" w:firstLine="0"/>
              <w:jc w:val="center"/>
              <w:rPr>
                <w:szCs w:val="24"/>
              </w:rPr>
            </w:pPr>
            <w:r>
              <w:rPr>
                <w:szCs w:val="24"/>
              </w:rPr>
              <w:t>OBJECT_ID</w:t>
            </w:r>
          </w:p>
        </w:tc>
        <w:tc>
          <w:tcPr>
            <w:tcW w:w="986" w:type="pct"/>
            <w:vAlign w:val="center"/>
          </w:tcPr>
          <w:p w14:paraId="70129C04" w14:textId="77777777" w:rsidR="007556C5" w:rsidRDefault="007556C5" w:rsidP="00EA2B4F">
            <w:pPr>
              <w:pStyle w:val="ListParagraph"/>
              <w:spacing w:line="240" w:lineRule="auto"/>
              <w:ind w:left="0" w:firstLine="0"/>
              <w:jc w:val="center"/>
              <w:rPr>
                <w:szCs w:val="24"/>
              </w:rPr>
            </w:pPr>
            <w:r>
              <w:rPr>
                <w:szCs w:val="24"/>
              </w:rPr>
              <w:t>Primary Key</w:t>
            </w:r>
          </w:p>
        </w:tc>
        <w:tc>
          <w:tcPr>
            <w:tcW w:w="1106" w:type="pct"/>
            <w:vAlign w:val="center"/>
          </w:tcPr>
          <w:p w14:paraId="14F833E7" w14:textId="77777777" w:rsidR="007556C5" w:rsidRDefault="007556C5" w:rsidP="00EA2B4F">
            <w:pPr>
              <w:pStyle w:val="ListParagraph"/>
              <w:spacing w:line="240" w:lineRule="auto"/>
              <w:ind w:left="0" w:firstLine="0"/>
              <w:jc w:val="center"/>
              <w:rPr>
                <w:szCs w:val="24"/>
              </w:rPr>
            </w:pPr>
            <w:r>
              <w:rPr>
                <w:szCs w:val="24"/>
              </w:rPr>
              <w:t>Auto increment</w:t>
            </w:r>
          </w:p>
        </w:tc>
      </w:tr>
      <w:tr w:rsidR="007556C5" w14:paraId="647325B8" w14:textId="77777777" w:rsidTr="00EA2B4F">
        <w:trPr>
          <w:trHeight w:val="227"/>
          <w:jc w:val="center"/>
        </w:trPr>
        <w:tc>
          <w:tcPr>
            <w:tcW w:w="452" w:type="pct"/>
            <w:vAlign w:val="center"/>
          </w:tcPr>
          <w:p w14:paraId="415DFD6F" w14:textId="77777777" w:rsidR="007556C5" w:rsidRDefault="007556C5" w:rsidP="00EA2B4F">
            <w:pPr>
              <w:pStyle w:val="ListParagraph"/>
              <w:spacing w:line="240" w:lineRule="auto"/>
              <w:ind w:left="0" w:firstLine="0"/>
              <w:jc w:val="center"/>
              <w:rPr>
                <w:szCs w:val="24"/>
              </w:rPr>
            </w:pPr>
            <w:r>
              <w:rPr>
                <w:szCs w:val="24"/>
              </w:rPr>
              <w:t>2</w:t>
            </w:r>
          </w:p>
        </w:tc>
        <w:tc>
          <w:tcPr>
            <w:tcW w:w="1234" w:type="pct"/>
            <w:vAlign w:val="center"/>
          </w:tcPr>
          <w:p w14:paraId="4DD06B9B" w14:textId="77777777" w:rsidR="007556C5" w:rsidRDefault="007556C5" w:rsidP="00EA2B4F">
            <w:pPr>
              <w:pStyle w:val="ListParagraph"/>
              <w:spacing w:line="240" w:lineRule="auto"/>
              <w:ind w:left="0" w:firstLine="0"/>
              <w:jc w:val="center"/>
              <w:rPr>
                <w:szCs w:val="24"/>
              </w:rPr>
            </w:pPr>
            <w:r>
              <w:rPr>
                <w:szCs w:val="24"/>
              </w:rPr>
              <w:t>Kode_komponen</w:t>
            </w:r>
          </w:p>
        </w:tc>
        <w:tc>
          <w:tcPr>
            <w:tcW w:w="1222" w:type="pct"/>
            <w:vAlign w:val="center"/>
          </w:tcPr>
          <w:p w14:paraId="4FBD02CF" w14:textId="77777777" w:rsidR="007556C5" w:rsidRDefault="007556C5" w:rsidP="00EA2B4F">
            <w:pPr>
              <w:pStyle w:val="ListParagraph"/>
              <w:spacing w:line="240" w:lineRule="auto"/>
              <w:ind w:left="0" w:firstLine="0"/>
              <w:jc w:val="center"/>
              <w:rPr>
                <w:szCs w:val="24"/>
              </w:rPr>
            </w:pPr>
            <w:proofErr w:type="gramStart"/>
            <w:r>
              <w:rPr>
                <w:szCs w:val="24"/>
              </w:rPr>
              <w:t>VARCHAR(</w:t>
            </w:r>
            <w:proofErr w:type="gramEnd"/>
            <w:r>
              <w:rPr>
                <w:szCs w:val="24"/>
              </w:rPr>
              <w:t>255)</w:t>
            </w:r>
          </w:p>
        </w:tc>
        <w:tc>
          <w:tcPr>
            <w:tcW w:w="986" w:type="pct"/>
            <w:vAlign w:val="center"/>
          </w:tcPr>
          <w:p w14:paraId="21218F73" w14:textId="77777777" w:rsidR="007556C5" w:rsidRDefault="007556C5" w:rsidP="00EA2B4F">
            <w:pPr>
              <w:pStyle w:val="ListParagraph"/>
              <w:spacing w:line="240" w:lineRule="auto"/>
              <w:ind w:left="0" w:firstLine="0"/>
              <w:jc w:val="center"/>
              <w:rPr>
                <w:szCs w:val="24"/>
              </w:rPr>
            </w:pPr>
            <w:r>
              <w:rPr>
                <w:szCs w:val="24"/>
              </w:rPr>
              <w:t>NOT NULL</w:t>
            </w:r>
          </w:p>
        </w:tc>
        <w:tc>
          <w:tcPr>
            <w:tcW w:w="1106" w:type="pct"/>
            <w:vAlign w:val="center"/>
          </w:tcPr>
          <w:p w14:paraId="1F88F6DC" w14:textId="77777777" w:rsidR="007556C5" w:rsidRDefault="007556C5" w:rsidP="00EA2B4F">
            <w:pPr>
              <w:pStyle w:val="ListParagraph"/>
              <w:spacing w:line="240" w:lineRule="auto"/>
              <w:ind w:left="0" w:firstLine="0"/>
              <w:jc w:val="center"/>
              <w:rPr>
                <w:szCs w:val="24"/>
              </w:rPr>
            </w:pPr>
          </w:p>
        </w:tc>
      </w:tr>
      <w:tr w:rsidR="007556C5" w14:paraId="35E06160" w14:textId="77777777" w:rsidTr="00EA2B4F">
        <w:trPr>
          <w:trHeight w:val="227"/>
          <w:jc w:val="center"/>
        </w:trPr>
        <w:tc>
          <w:tcPr>
            <w:tcW w:w="452" w:type="pct"/>
            <w:vAlign w:val="center"/>
          </w:tcPr>
          <w:p w14:paraId="307AEED8" w14:textId="77777777" w:rsidR="007556C5" w:rsidRDefault="007556C5" w:rsidP="00EA2B4F">
            <w:pPr>
              <w:pStyle w:val="ListParagraph"/>
              <w:spacing w:line="240" w:lineRule="auto"/>
              <w:ind w:left="0" w:firstLine="0"/>
              <w:jc w:val="center"/>
              <w:rPr>
                <w:szCs w:val="24"/>
              </w:rPr>
            </w:pPr>
            <w:r>
              <w:rPr>
                <w:szCs w:val="24"/>
              </w:rPr>
              <w:t>3</w:t>
            </w:r>
          </w:p>
        </w:tc>
        <w:tc>
          <w:tcPr>
            <w:tcW w:w="1234" w:type="pct"/>
            <w:vAlign w:val="center"/>
          </w:tcPr>
          <w:p w14:paraId="772996A1" w14:textId="77777777" w:rsidR="007556C5" w:rsidRDefault="007556C5" w:rsidP="00EA2B4F">
            <w:pPr>
              <w:pStyle w:val="ListParagraph"/>
              <w:spacing w:line="240" w:lineRule="auto"/>
              <w:ind w:left="0" w:firstLine="0"/>
              <w:jc w:val="center"/>
              <w:rPr>
                <w:szCs w:val="24"/>
              </w:rPr>
            </w:pPr>
            <w:r>
              <w:rPr>
                <w:szCs w:val="24"/>
              </w:rPr>
              <w:t>Nama_komponen</w:t>
            </w:r>
          </w:p>
        </w:tc>
        <w:tc>
          <w:tcPr>
            <w:tcW w:w="1222" w:type="pct"/>
            <w:vAlign w:val="center"/>
          </w:tcPr>
          <w:p w14:paraId="1184873E" w14:textId="77777777" w:rsidR="007556C5" w:rsidRDefault="007556C5" w:rsidP="00EA2B4F">
            <w:pPr>
              <w:pStyle w:val="ListParagraph"/>
              <w:spacing w:line="240" w:lineRule="auto"/>
              <w:ind w:left="0" w:firstLine="0"/>
              <w:jc w:val="center"/>
              <w:rPr>
                <w:szCs w:val="24"/>
              </w:rPr>
            </w:pPr>
            <w:proofErr w:type="gramStart"/>
            <w:r>
              <w:rPr>
                <w:szCs w:val="24"/>
              </w:rPr>
              <w:t>VARCHAR(</w:t>
            </w:r>
            <w:proofErr w:type="gramEnd"/>
            <w:r>
              <w:rPr>
                <w:szCs w:val="24"/>
              </w:rPr>
              <w:t>255)</w:t>
            </w:r>
          </w:p>
        </w:tc>
        <w:tc>
          <w:tcPr>
            <w:tcW w:w="986" w:type="pct"/>
            <w:vAlign w:val="center"/>
          </w:tcPr>
          <w:p w14:paraId="2445069A" w14:textId="77777777" w:rsidR="007556C5" w:rsidRDefault="007556C5" w:rsidP="00EA2B4F">
            <w:pPr>
              <w:pStyle w:val="ListParagraph"/>
              <w:spacing w:line="240" w:lineRule="auto"/>
              <w:ind w:left="0" w:firstLine="0"/>
              <w:jc w:val="center"/>
              <w:rPr>
                <w:szCs w:val="24"/>
              </w:rPr>
            </w:pPr>
            <w:r>
              <w:rPr>
                <w:szCs w:val="24"/>
              </w:rPr>
              <w:t>NOT NULL</w:t>
            </w:r>
          </w:p>
        </w:tc>
        <w:tc>
          <w:tcPr>
            <w:tcW w:w="1106" w:type="pct"/>
            <w:vAlign w:val="center"/>
          </w:tcPr>
          <w:p w14:paraId="071B1AD0" w14:textId="77777777" w:rsidR="007556C5" w:rsidRDefault="007556C5" w:rsidP="00EA2B4F">
            <w:pPr>
              <w:pStyle w:val="ListParagraph"/>
              <w:spacing w:line="240" w:lineRule="auto"/>
              <w:ind w:left="0" w:firstLine="0"/>
              <w:jc w:val="center"/>
              <w:rPr>
                <w:szCs w:val="24"/>
              </w:rPr>
            </w:pPr>
          </w:p>
        </w:tc>
      </w:tr>
      <w:tr w:rsidR="007556C5" w14:paraId="15BD0419" w14:textId="77777777" w:rsidTr="00EA2B4F">
        <w:trPr>
          <w:trHeight w:val="227"/>
          <w:jc w:val="center"/>
        </w:trPr>
        <w:tc>
          <w:tcPr>
            <w:tcW w:w="452" w:type="pct"/>
            <w:vAlign w:val="center"/>
          </w:tcPr>
          <w:p w14:paraId="7C04621C" w14:textId="77777777" w:rsidR="007556C5" w:rsidRDefault="007556C5" w:rsidP="00EA2B4F">
            <w:pPr>
              <w:pStyle w:val="ListParagraph"/>
              <w:spacing w:line="240" w:lineRule="auto"/>
              <w:ind w:left="0" w:firstLine="0"/>
              <w:jc w:val="center"/>
              <w:rPr>
                <w:szCs w:val="24"/>
              </w:rPr>
            </w:pPr>
            <w:r>
              <w:rPr>
                <w:szCs w:val="24"/>
              </w:rPr>
              <w:t>4</w:t>
            </w:r>
          </w:p>
        </w:tc>
        <w:tc>
          <w:tcPr>
            <w:tcW w:w="1234" w:type="pct"/>
            <w:vAlign w:val="center"/>
          </w:tcPr>
          <w:p w14:paraId="4F34BBE4" w14:textId="77777777" w:rsidR="007556C5" w:rsidRDefault="007556C5" w:rsidP="00EA2B4F">
            <w:pPr>
              <w:pStyle w:val="ListParagraph"/>
              <w:spacing w:line="240" w:lineRule="auto"/>
              <w:ind w:left="0" w:firstLine="0"/>
              <w:jc w:val="center"/>
              <w:rPr>
                <w:szCs w:val="24"/>
              </w:rPr>
            </w:pPr>
            <w:r>
              <w:rPr>
                <w:szCs w:val="24"/>
              </w:rPr>
              <w:t>Kode_kit</w:t>
            </w:r>
          </w:p>
        </w:tc>
        <w:tc>
          <w:tcPr>
            <w:tcW w:w="1222" w:type="pct"/>
            <w:vAlign w:val="center"/>
          </w:tcPr>
          <w:p w14:paraId="3518ED13" w14:textId="77777777" w:rsidR="007556C5" w:rsidRDefault="007556C5" w:rsidP="00EA2B4F">
            <w:pPr>
              <w:pStyle w:val="ListParagraph"/>
              <w:spacing w:line="240" w:lineRule="auto"/>
              <w:ind w:left="0" w:firstLine="0"/>
              <w:jc w:val="center"/>
              <w:rPr>
                <w:szCs w:val="24"/>
              </w:rPr>
            </w:pPr>
            <w:proofErr w:type="gramStart"/>
            <w:r>
              <w:rPr>
                <w:szCs w:val="24"/>
              </w:rPr>
              <w:t>VARCHAR(</w:t>
            </w:r>
            <w:proofErr w:type="gramEnd"/>
            <w:r>
              <w:rPr>
                <w:szCs w:val="24"/>
              </w:rPr>
              <w:t>255)</w:t>
            </w:r>
          </w:p>
        </w:tc>
        <w:tc>
          <w:tcPr>
            <w:tcW w:w="986" w:type="pct"/>
            <w:vAlign w:val="center"/>
          </w:tcPr>
          <w:p w14:paraId="184BC42D" w14:textId="77777777" w:rsidR="007556C5" w:rsidRDefault="007556C5" w:rsidP="00EA2B4F">
            <w:pPr>
              <w:pStyle w:val="ListParagraph"/>
              <w:spacing w:line="240" w:lineRule="auto"/>
              <w:ind w:left="0" w:firstLine="0"/>
              <w:jc w:val="center"/>
              <w:rPr>
                <w:szCs w:val="24"/>
              </w:rPr>
            </w:pPr>
            <w:r>
              <w:rPr>
                <w:szCs w:val="24"/>
              </w:rPr>
              <w:t>NOT NULL</w:t>
            </w:r>
          </w:p>
        </w:tc>
        <w:tc>
          <w:tcPr>
            <w:tcW w:w="1106" w:type="pct"/>
            <w:vAlign w:val="center"/>
          </w:tcPr>
          <w:p w14:paraId="2DB1B6C2" w14:textId="77777777" w:rsidR="007556C5" w:rsidRDefault="007556C5" w:rsidP="00EA2B4F">
            <w:pPr>
              <w:pStyle w:val="ListParagraph"/>
              <w:spacing w:line="240" w:lineRule="auto"/>
              <w:ind w:left="0" w:firstLine="0"/>
              <w:jc w:val="center"/>
              <w:rPr>
                <w:szCs w:val="24"/>
              </w:rPr>
            </w:pPr>
          </w:p>
        </w:tc>
      </w:tr>
      <w:tr w:rsidR="007556C5" w14:paraId="524BF73A" w14:textId="77777777" w:rsidTr="00EA2B4F">
        <w:trPr>
          <w:trHeight w:val="227"/>
          <w:jc w:val="center"/>
        </w:trPr>
        <w:tc>
          <w:tcPr>
            <w:tcW w:w="452" w:type="pct"/>
            <w:vAlign w:val="center"/>
          </w:tcPr>
          <w:p w14:paraId="0F5301D6" w14:textId="77777777" w:rsidR="007556C5" w:rsidRDefault="007556C5" w:rsidP="00EA2B4F">
            <w:pPr>
              <w:pStyle w:val="ListParagraph"/>
              <w:spacing w:line="240" w:lineRule="auto"/>
              <w:ind w:left="0" w:firstLine="0"/>
              <w:jc w:val="center"/>
              <w:rPr>
                <w:szCs w:val="24"/>
              </w:rPr>
            </w:pPr>
            <w:r>
              <w:rPr>
                <w:szCs w:val="24"/>
              </w:rPr>
              <w:t>5</w:t>
            </w:r>
          </w:p>
        </w:tc>
        <w:tc>
          <w:tcPr>
            <w:tcW w:w="1234" w:type="pct"/>
            <w:vAlign w:val="center"/>
          </w:tcPr>
          <w:p w14:paraId="7E7A1E8B" w14:textId="77777777" w:rsidR="007556C5" w:rsidRDefault="007556C5" w:rsidP="00EA2B4F">
            <w:pPr>
              <w:pStyle w:val="ListParagraph"/>
              <w:spacing w:line="240" w:lineRule="auto"/>
              <w:ind w:left="0" w:firstLine="0"/>
              <w:jc w:val="center"/>
              <w:rPr>
                <w:szCs w:val="24"/>
              </w:rPr>
            </w:pPr>
            <w:r>
              <w:rPr>
                <w:szCs w:val="24"/>
              </w:rPr>
              <w:t>KIT</w:t>
            </w:r>
          </w:p>
        </w:tc>
        <w:tc>
          <w:tcPr>
            <w:tcW w:w="1222" w:type="pct"/>
            <w:vAlign w:val="center"/>
          </w:tcPr>
          <w:p w14:paraId="2DF2B65B" w14:textId="77777777" w:rsidR="007556C5" w:rsidRDefault="007556C5" w:rsidP="00EA2B4F">
            <w:pPr>
              <w:pStyle w:val="ListParagraph"/>
              <w:spacing w:line="240" w:lineRule="auto"/>
              <w:ind w:left="0" w:firstLine="0"/>
              <w:jc w:val="center"/>
              <w:rPr>
                <w:szCs w:val="24"/>
              </w:rPr>
            </w:pPr>
            <w:proofErr w:type="gramStart"/>
            <w:r>
              <w:rPr>
                <w:szCs w:val="24"/>
              </w:rPr>
              <w:t>VARCHAR(</w:t>
            </w:r>
            <w:proofErr w:type="gramEnd"/>
            <w:r>
              <w:rPr>
                <w:szCs w:val="24"/>
              </w:rPr>
              <w:t>255)</w:t>
            </w:r>
          </w:p>
        </w:tc>
        <w:tc>
          <w:tcPr>
            <w:tcW w:w="986" w:type="pct"/>
            <w:vAlign w:val="center"/>
          </w:tcPr>
          <w:p w14:paraId="534A7E46" w14:textId="77777777" w:rsidR="007556C5" w:rsidRDefault="007556C5" w:rsidP="00EA2B4F">
            <w:pPr>
              <w:pStyle w:val="ListParagraph"/>
              <w:spacing w:line="240" w:lineRule="auto"/>
              <w:ind w:left="0" w:firstLine="0"/>
              <w:jc w:val="center"/>
              <w:rPr>
                <w:szCs w:val="24"/>
              </w:rPr>
            </w:pPr>
            <w:r>
              <w:rPr>
                <w:szCs w:val="24"/>
              </w:rPr>
              <w:t>NOT NULL</w:t>
            </w:r>
          </w:p>
        </w:tc>
        <w:tc>
          <w:tcPr>
            <w:tcW w:w="1106" w:type="pct"/>
            <w:vAlign w:val="center"/>
          </w:tcPr>
          <w:p w14:paraId="6BDB2CA0" w14:textId="77777777" w:rsidR="007556C5" w:rsidRDefault="007556C5" w:rsidP="00EA2B4F">
            <w:pPr>
              <w:pStyle w:val="ListParagraph"/>
              <w:spacing w:line="240" w:lineRule="auto"/>
              <w:ind w:left="0" w:firstLine="0"/>
              <w:jc w:val="center"/>
              <w:rPr>
                <w:szCs w:val="24"/>
              </w:rPr>
            </w:pPr>
          </w:p>
        </w:tc>
      </w:tr>
      <w:tr w:rsidR="007556C5" w14:paraId="64659B35" w14:textId="77777777" w:rsidTr="00EA2B4F">
        <w:trPr>
          <w:trHeight w:val="227"/>
          <w:jc w:val="center"/>
        </w:trPr>
        <w:tc>
          <w:tcPr>
            <w:tcW w:w="452" w:type="pct"/>
            <w:vAlign w:val="center"/>
          </w:tcPr>
          <w:p w14:paraId="475844B6" w14:textId="77777777" w:rsidR="007556C5" w:rsidRDefault="007556C5" w:rsidP="00EA2B4F">
            <w:pPr>
              <w:pStyle w:val="ListParagraph"/>
              <w:spacing w:line="240" w:lineRule="auto"/>
              <w:ind w:left="0" w:firstLine="0"/>
              <w:jc w:val="center"/>
              <w:rPr>
                <w:szCs w:val="24"/>
              </w:rPr>
            </w:pPr>
            <w:r>
              <w:rPr>
                <w:szCs w:val="24"/>
              </w:rPr>
              <w:t>6</w:t>
            </w:r>
          </w:p>
        </w:tc>
        <w:tc>
          <w:tcPr>
            <w:tcW w:w="1234" w:type="pct"/>
            <w:vAlign w:val="center"/>
          </w:tcPr>
          <w:p w14:paraId="2050CF63" w14:textId="77777777" w:rsidR="007556C5" w:rsidRDefault="007556C5" w:rsidP="00EA2B4F">
            <w:pPr>
              <w:pStyle w:val="ListParagraph"/>
              <w:spacing w:line="240" w:lineRule="auto"/>
              <w:ind w:left="0" w:firstLine="0"/>
              <w:jc w:val="center"/>
              <w:rPr>
                <w:szCs w:val="24"/>
              </w:rPr>
            </w:pPr>
            <w:r>
              <w:rPr>
                <w:szCs w:val="24"/>
              </w:rPr>
              <w:t>Kode_mobil</w:t>
            </w:r>
          </w:p>
        </w:tc>
        <w:tc>
          <w:tcPr>
            <w:tcW w:w="1222" w:type="pct"/>
            <w:vAlign w:val="center"/>
          </w:tcPr>
          <w:p w14:paraId="5730D790" w14:textId="77777777" w:rsidR="007556C5" w:rsidRDefault="007556C5" w:rsidP="00EA2B4F">
            <w:pPr>
              <w:pStyle w:val="ListParagraph"/>
              <w:spacing w:line="240" w:lineRule="auto"/>
              <w:ind w:left="0" w:firstLine="0"/>
              <w:jc w:val="center"/>
              <w:rPr>
                <w:szCs w:val="24"/>
              </w:rPr>
            </w:pPr>
            <w:r>
              <w:rPr>
                <w:szCs w:val="24"/>
              </w:rPr>
              <w:t>OBJECT</w:t>
            </w:r>
          </w:p>
        </w:tc>
        <w:tc>
          <w:tcPr>
            <w:tcW w:w="986" w:type="pct"/>
            <w:vAlign w:val="center"/>
          </w:tcPr>
          <w:p w14:paraId="07CA9DE9" w14:textId="77777777" w:rsidR="007556C5" w:rsidRDefault="007556C5" w:rsidP="00EA2B4F">
            <w:pPr>
              <w:pStyle w:val="ListParagraph"/>
              <w:spacing w:line="240" w:lineRule="auto"/>
              <w:ind w:left="0" w:firstLine="0"/>
              <w:jc w:val="center"/>
              <w:rPr>
                <w:szCs w:val="24"/>
              </w:rPr>
            </w:pPr>
            <w:r>
              <w:rPr>
                <w:szCs w:val="24"/>
              </w:rPr>
              <w:t>NOT NULL</w:t>
            </w:r>
          </w:p>
        </w:tc>
        <w:tc>
          <w:tcPr>
            <w:tcW w:w="1106" w:type="pct"/>
            <w:vAlign w:val="center"/>
          </w:tcPr>
          <w:p w14:paraId="0318AB05" w14:textId="77777777" w:rsidR="007556C5" w:rsidRDefault="007556C5" w:rsidP="00EA2B4F">
            <w:pPr>
              <w:pStyle w:val="ListParagraph"/>
              <w:spacing w:line="240" w:lineRule="auto"/>
              <w:ind w:left="0" w:firstLine="0"/>
              <w:jc w:val="center"/>
              <w:rPr>
                <w:szCs w:val="24"/>
              </w:rPr>
            </w:pPr>
          </w:p>
        </w:tc>
      </w:tr>
      <w:tr w:rsidR="007556C5" w14:paraId="6F19DA3B" w14:textId="77777777" w:rsidTr="00EA2B4F">
        <w:trPr>
          <w:trHeight w:val="227"/>
          <w:jc w:val="center"/>
        </w:trPr>
        <w:tc>
          <w:tcPr>
            <w:tcW w:w="452" w:type="pct"/>
            <w:vAlign w:val="center"/>
          </w:tcPr>
          <w:p w14:paraId="29002988" w14:textId="77777777" w:rsidR="007556C5" w:rsidRDefault="007556C5" w:rsidP="00EA2B4F">
            <w:pPr>
              <w:pStyle w:val="ListParagraph"/>
              <w:spacing w:line="240" w:lineRule="auto"/>
              <w:ind w:left="0" w:firstLine="0"/>
              <w:jc w:val="center"/>
              <w:rPr>
                <w:szCs w:val="24"/>
              </w:rPr>
            </w:pPr>
            <w:r>
              <w:rPr>
                <w:szCs w:val="24"/>
              </w:rPr>
              <w:t>7</w:t>
            </w:r>
          </w:p>
        </w:tc>
        <w:tc>
          <w:tcPr>
            <w:tcW w:w="1234" w:type="pct"/>
            <w:vAlign w:val="center"/>
          </w:tcPr>
          <w:p w14:paraId="064618C2" w14:textId="77777777" w:rsidR="007556C5" w:rsidRDefault="007556C5" w:rsidP="00EA2B4F">
            <w:pPr>
              <w:pStyle w:val="ListParagraph"/>
              <w:spacing w:line="240" w:lineRule="auto"/>
              <w:ind w:left="0" w:firstLine="0"/>
              <w:jc w:val="center"/>
              <w:rPr>
                <w:szCs w:val="24"/>
              </w:rPr>
            </w:pPr>
            <w:r>
              <w:rPr>
                <w:szCs w:val="24"/>
              </w:rPr>
              <w:t>Parameter_1</w:t>
            </w:r>
          </w:p>
        </w:tc>
        <w:tc>
          <w:tcPr>
            <w:tcW w:w="1222" w:type="pct"/>
            <w:vAlign w:val="center"/>
          </w:tcPr>
          <w:p w14:paraId="4A306F7E" w14:textId="77777777" w:rsidR="007556C5" w:rsidRDefault="007556C5" w:rsidP="00EA2B4F">
            <w:pPr>
              <w:pStyle w:val="ListParagraph"/>
              <w:spacing w:line="240" w:lineRule="auto"/>
              <w:ind w:left="0" w:firstLine="0"/>
              <w:jc w:val="center"/>
              <w:rPr>
                <w:szCs w:val="24"/>
              </w:rPr>
            </w:pPr>
            <w:proofErr w:type="gramStart"/>
            <w:r>
              <w:rPr>
                <w:szCs w:val="24"/>
              </w:rPr>
              <w:t>VARCHAR(</w:t>
            </w:r>
            <w:proofErr w:type="gramEnd"/>
            <w:r>
              <w:rPr>
                <w:szCs w:val="24"/>
              </w:rPr>
              <w:t>255)</w:t>
            </w:r>
          </w:p>
        </w:tc>
        <w:tc>
          <w:tcPr>
            <w:tcW w:w="986" w:type="pct"/>
            <w:vAlign w:val="center"/>
          </w:tcPr>
          <w:p w14:paraId="3F320446" w14:textId="77777777" w:rsidR="007556C5" w:rsidRDefault="007556C5" w:rsidP="00EA2B4F">
            <w:pPr>
              <w:pStyle w:val="ListParagraph"/>
              <w:spacing w:line="240" w:lineRule="auto"/>
              <w:ind w:left="0" w:firstLine="0"/>
              <w:jc w:val="center"/>
              <w:rPr>
                <w:szCs w:val="24"/>
              </w:rPr>
            </w:pPr>
            <w:r>
              <w:rPr>
                <w:szCs w:val="24"/>
              </w:rPr>
              <w:t>NOT NULL</w:t>
            </w:r>
          </w:p>
        </w:tc>
        <w:tc>
          <w:tcPr>
            <w:tcW w:w="1106" w:type="pct"/>
            <w:vAlign w:val="center"/>
          </w:tcPr>
          <w:p w14:paraId="7CDAC08D" w14:textId="77777777" w:rsidR="007556C5" w:rsidRDefault="007556C5" w:rsidP="00EA2B4F">
            <w:pPr>
              <w:pStyle w:val="ListParagraph"/>
              <w:spacing w:line="240" w:lineRule="auto"/>
              <w:ind w:left="0" w:firstLine="0"/>
              <w:jc w:val="center"/>
              <w:rPr>
                <w:szCs w:val="24"/>
              </w:rPr>
            </w:pPr>
          </w:p>
        </w:tc>
      </w:tr>
      <w:tr w:rsidR="007556C5" w14:paraId="2D62A757" w14:textId="77777777" w:rsidTr="00EA2B4F">
        <w:trPr>
          <w:trHeight w:val="227"/>
          <w:jc w:val="center"/>
        </w:trPr>
        <w:tc>
          <w:tcPr>
            <w:tcW w:w="452" w:type="pct"/>
            <w:vAlign w:val="center"/>
          </w:tcPr>
          <w:p w14:paraId="4DD5F0C2" w14:textId="77777777" w:rsidR="007556C5" w:rsidRDefault="007556C5" w:rsidP="00EA2B4F">
            <w:pPr>
              <w:pStyle w:val="ListParagraph"/>
              <w:spacing w:line="240" w:lineRule="auto"/>
              <w:ind w:left="0" w:firstLine="0"/>
              <w:jc w:val="center"/>
              <w:rPr>
                <w:szCs w:val="24"/>
              </w:rPr>
            </w:pPr>
            <w:r>
              <w:rPr>
                <w:szCs w:val="24"/>
              </w:rPr>
              <w:t>8</w:t>
            </w:r>
          </w:p>
        </w:tc>
        <w:tc>
          <w:tcPr>
            <w:tcW w:w="1234" w:type="pct"/>
            <w:vAlign w:val="center"/>
          </w:tcPr>
          <w:p w14:paraId="23822EE6" w14:textId="77777777" w:rsidR="007556C5" w:rsidRDefault="007556C5" w:rsidP="00EA2B4F">
            <w:pPr>
              <w:pStyle w:val="ListParagraph"/>
              <w:spacing w:line="240" w:lineRule="auto"/>
              <w:ind w:left="0" w:firstLine="0"/>
              <w:jc w:val="center"/>
              <w:rPr>
                <w:szCs w:val="24"/>
              </w:rPr>
            </w:pPr>
            <w:r>
              <w:rPr>
                <w:szCs w:val="24"/>
              </w:rPr>
              <w:t>Created_at</w:t>
            </w:r>
          </w:p>
        </w:tc>
        <w:tc>
          <w:tcPr>
            <w:tcW w:w="1222" w:type="pct"/>
            <w:vAlign w:val="center"/>
          </w:tcPr>
          <w:p w14:paraId="544E0106" w14:textId="77777777" w:rsidR="007556C5" w:rsidRDefault="007556C5" w:rsidP="00EA2B4F">
            <w:pPr>
              <w:pStyle w:val="ListParagraph"/>
              <w:spacing w:line="240" w:lineRule="auto"/>
              <w:ind w:left="0" w:firstLine="0"/>
              <w:jc w:val="center"/>
              <w:rPr>
                <w:szCs w:val="24"/>
              </w:rPr>
            </w:pPr>
            <w:r>
              <w:rPr>
                <w:szCs w:val="24"/>
              </w:rPr>
              <w:t>DATETIME</w:t>
            </w:r>
          </w:p>
        </w:tc>
        <w:tc>
          <w:tcPr>
            <w:tcW w:w="986" w:type="pct"/>
            <w:vAlign w:val="center"/>
          </w:tcPr>
          <w:p w14:paraId="4F8A2A5B" w14:textId="77777777" w:rsidR="007556C5" w:rsidRDefault="007556C5" w:rsidP="00EA2B4F">
            <w:pPr>
              <w:pStyle w:val="ListParagraph"/>
              <w:spacing w:line="240" w:lineRule="auto"/>
              <w:ind w:left="0" w:firstLine="0"/>
              <w:jc w:val="center"/>
              <w:rPr>
                <w:szCs w:val="24"/>
              </w:rPr>
            </w:pPr>
            <w:r>
              <w:rPr>
                <w:szCs w:val="24"/>
              </w:rPr>
              <w:t>NOT NULL</w:t>
            </w:r>
          </w:p>
        </w:tc>
        <w:tc>
          <w:tcPr>
            <w:tcW w:w="1106" w:type="pct"/>
            <w:vAlign w:val="center"/>
          </w:tcPr>
          <w:p w14:paraId="0287C379" w14:textId="77777777" w:rsidR="007556C5" w:rsidRDefault="007556C5" w:rsidP="00EA2B4F">
            <w:pPr>
              <w:pStyle w:val="ListParagraph"/>
              <w:spacing w:line="240" w:lineRule="auto"/>
              <w:ind w:left="0" w:firstLine="0"/>
              <w:jc w:val="center"/>
              <w:rPr>
                <w:szCs w:val="24"/>
              </w:rPr>
            </w:pPr>
          </w:p>
        </w:tc>
      </w:tr>
      <w:tr w:rsidR="007556C5" w14:paraId="119A4ADE" w14:textId="77777777" w:rsidTr="00EA2B4F">
        <w:trPr>
          <w:trHeight w:val="227"/>
          <w:jc w:val="center"/>
        </w:trPr>
        <w:tc>
          <w:tcPr>
            <w:tcW w:w="452" w:type="pct"/>
            <w:vAlign w:val="center"/>
          </w:tcPr>
          <w:p w14:paraId="3CBA78CB" w14:textId="77777777" w:rsidR="007556C5" w:rsidRDefault="007556C5" w:rsidP="00EA2B4F">
            <w:pPr>
              <w:pStyle w:val="ListParagraph"/>
              <w:spacing w:line="240" w:lineRule="auto"/>
              <w:ind w:left="0" w:firstLine="0"/>
              <w:jc w:val="center"/>
              <w:rPr>
                <w:szCs w:val="24"/>
              </w:rPr>
            </w:pPr>
            <w:r>
              <w:rPr>
                <w:szCs w:val="24"/>
              </w:rPr>
              <w:t>9</w:t>
            </w:r>
          </w:p>
        </w:tc>
        <w:tc>
          <w:tcPr>
            <w:tcW w:w="1234" w:type="pct"/>
            <w:vAlign w:val="center"/>
          </w:tcPr>
          <w:p w14:paraId="58B8D976" w14:textId="77777777" w:rsidR="007556C5" w:rsidRDefault="007556C5" w:rsidP="00EA2B4F">
            <w:pPr>
              <w:pStyle w:val="ListParagraph"/>
              <w:spacing w:line="240" w:lineRule="auto"/>
              <w:ind w:left="0" w:firstLine="0"/>
              <w:jc w:val="center"/>
              <w:rPr>
                <w:szCs w:val="24"/>
              </w:rPr>
            </w:pPr>
            <w:r>
              <w:rPr>
                <w:szCs w:val="24"/>
              </w:rPr>
              <w:t>Updated_at</w:t>
            </w:r>
          </w:p>
        </w:tc>
        <w:tc>
          <w:tcPr>
            <w:tcW w:w="1222" w:type="pct"/>
            <w:vAlign w:val="center"/>
          </w:tcPr>
          <w:p w14:paraId="467B7C47" w14:textId="77777777" w:rsidR="007556C5" w:rsidRDefault="007556C5" w:rsidP="00EA2B4F">
            <w:pPr>
              <w:pStyle w:val="ListParagraph"/>
              <w:spacing w:line="240" w:lineRule="auto"/>
              <w:ind w:left="0" w:firstLine="0"/>
              <w:jc w:val="center"/>
              <w:rPr>
                <w:szCs w:val="24"/>
              </w:rPr>
            </w:pPr>
            <w:r>
              <w:rPr>
                <w:szCs w:val="24"/>
              </w:rPr>
              <w:t>DATETIME</w:t>
            </w:r>
          </w:p>
        </w:tc>
        <w:tc>
          <w:tcPr>
            <w:tcW w:w="986" w:type="pct"/>
            <w:vAlign w:val="center"/>
          </w:tcPr>
          <w:p w14:paraId="0A5B85AA" w14:textId="77777777" w:rsidR="007556C5" w:rsidRDefault="007556C5" w:rsidP="00EA2B4F">
            <w:pPr>
              <w:pStyle w:val="ListParagraph"/>
              <w:spacing w:line="240" w:lineRule="auto"/>
              <w:ind w:left="0" w:firstLine="0"/>
              <w:jc w:val="center"/>
              <w:rPr>
                <w:szCs w:val="24"/>
              </w:rPr>
            </w:pPr>
            <w:r>
              <w:rPr>
                <w:szCs w:val="24"/>
              </w:rPr>
              <w:t>NOT NULL</w:t>
            </w:r>
          </w:p>
        </w:tc>
        <w:tc>
          <w:tcPr>
            <w:tcW w:w="1106" w:type="pct"/>
            <w:vAlign w:val="center"/>
          </w:tcPr>
          <w:p w14:paraId="74238460" w14:textId="77777777" w:rsidR="007556C5" w:rsidRDefault="007556C5" w:rsidP="00EA2B4F">
            <w:pPr>
              <w:pStyle w:val="ListParagraph"/>
              <w:spacing w:line="240" w:lineRule="auto"/>
              <w:ind w:left="0" w:firstLine="0"/>
              <w:jc w:val="center"/>
              <w:rPr>
                <w:szCs w:val="24"/>
              </w:rPr>
            </w:pPr>
          </w:p>
        </w:tc>
      </w:tr>
    </w:tbl>
    <w:p w14:paraId="6736E104" w14:textId="77777777" w:rsidR="007556C5" w:rsidRDefault="007556C5" w:rsidP="007556C5"/>
    <w:p w14:paraId="3F634366" w14:textId="77777777" w:rsidR="007556C5" w:rsidRDefault="007556C5" w:rsidP="007556C5">
      <w:r>
        <w:t xml:space="preserve">Tabel komponen merupakan tabel yang digunakan untuk menyimpan data dari komponen yang digunakan untuk membuat kendaraan. Komponen – komponen yang digunakan dalam membuat suatu kendaraan akan disatukan di dalam kit. Tabel komponen akan menyimpan id dari komponen yang ada dengan field komponen_id, menyimpan kode komponen dengan field kode_komponen, menyimpan kode dari kit dengan kode_kit, menyimpan kode dari mobil yang dirakit dengan kode_mobil, menyimpan parameter yang berisikan informasi tambahan dari komponen dengan field parameter_1, menyimpan tanggal terbuatnya komponen dengan field created_at, dan menyimpan tanggal diubahnya komponen dengan field updated_at.  Tabel komponen memiliki sebuah primary key dengan field komponen_id. </w:t>
      </w:r>
    </w:p>
    <w:p w14:paraId="5E1D7DF0" w14:textId="77777777" w:rsidR="007556C5" w:rsidRDefault="007556C5" w:rsidP="007556C5"/>
    <w:p w14:paraId="2BACA8C6" w14:textId="1A4B1BB1" w:rsidR="007556C5" w:rsidRPr="000C2E5D" w:rsidRDefault="007556C5" w:rsidP="007556C5">
      <w:pPr>
        <w:pStyle w:val="captionTable"/>
      </w:pPr>
      <w:bookmarkStart w:id="116" w:name="_Toc124442634"/>
      <w:r w:rsidRPr="00243776">
        <w:t>Tabel 4.</w:t>
      </w:r>
      <w:r>
        <w:t>9</w:t>
      </w:r>
      <w:r w:rsidR="00DB0A86">
        <w:br/>
      </w:r>
      <w:r w:rsidRPr="00243776">
        <w:t>Tabel</w:t>
      </w:r>
      <w:r>
        <w:t xml:space="preserve"> </w:t>
      </w:r>
      <w:r w:rsidR="00DB0A86">
        <w:t>K</w:t>
      </w:r>
      <w:r>
        <w:t>ode_</w:t>
      </w:r>
      <w:r w:rsidR="00DB0A86">
        <w:t>M</w:t>
      </w:r>
      <w:r>
        <w:t>obil</w:t>
      </w:r>
      <w:bookmarkEnd w:id="116"/>
    </w:p>
    <w:tbl>
      <w:tblPr>
        <w:tblStyle w:val="TableGrid"/>
        <w:tblW w:w="4917" w:type="pct"/>
        <w:jc w:val="center"/>
        <w:tblLook w:val="04A0" w:firstRow="1" w:lastRow="0" w:firstColumn="1" w:lastColumn="0" w:noHBand="0" w:noVBand="1"/>
      </w:tblPr>
      <w:tblGrid>
        <w:gridCol w:w="801"/>
        <w:gridCol w:w="1327"/>
        <w:gridCol w:w="2030"/>
        <w:gridCol w:w="1475"/>
        <w:gridCol w:w="2163"/>
      </w:tblGrid>
      <w:tr w:rsidR="007556C5" w14:paraId="3CA31E87" w14:textId="77777777" w:rsidTr="00EA2B4F">
        <w:trPr>
          <w:trHeight w:val="227"/>
          <w:jc w:val="center"/>
        </w:trPr>
        <w:tc>
          <w:tcPr>
            <w:tcW w:w="514" w:type="pct"/>
            <w:vAlign w:val="center"/>
          </w:tcPr>
          <w:p w14:paraId="19D37006" w14:textId="77777777" w:rsidR="007556C5" w:rsidRPr="00243776" w:rsidRDefault="007556C5" w:rsidP="00EA2B4F">
            <w:pPr>
              <w:pStyle w:val="ListParagraph"/>
              <w:spacing w:line="240" w:lineRule="auto"/>
              <w:ind w:left="0" w:firstLine="0"/>
              <w:jc w:val="center"/>
              <w:rPr>
                <w:b/>
                <w:bCs/>
                <w:szCs w:val="24"/>
              </w:rPr>
            </w:pPr>
            <w:r w:rsidRPr="00243776">
              <w:rPr>
                <w:b/>
                <w:bCs/>
                <w:szCs w:val="24"/>
              </w:rPr>
              <w:t>No</w:t>
            </w:r>
          </w:p>
        </w:tc>
        <w:tc>
          <w:tcPr>
            <w:tcW w:w="851" w:type="pct"/>
            <w:vAlign w:val="center"/>
          </w:tcPr>
          <w:p w14:paraId="5F7D6394" w14:textId="77777777" w:rsidR="007556C5" w:rsidRPr="00243776" w:rsidRDefault="007556C5" w:rsidP="00EA2B4F">
            <w:pPr>
              <w:pStyle w:val="ListParagraph"/>
              <w:spacing w:line="240" w:lineRule="auto"/>
              <w:ind w:left="0" w:firstLine="0"/>
              <w:jc w:val="center"/>
              <w:rPr>
                <w:b/>
                <w:bCs/>
                <w:szCs w:val="24"/>
              </w:rPr>
            </w:pPr>
            <w:r w:rsidRPr="00243776">
              <w:rPr>
                <w:b/>
                <w:bCs/>
                <w:szCs w:val="24"/>
              </w:rPr>
              <w:t>Kolom</w:t>
            </w:r>
          </w:p>
        </w:tc>
        <w:tc>
          <w:tcPr>
            <w:tcW w:w="1302" w:type="pct"/>
            <w:vAlign w:val="center"/>
          </w:tcPr>
          <w:p w14:paraId="686216F4" w14:textId="77777777" w:rsidR="007556C5" w:rsidRPr="00243776" w:rsidRDefault="007556C5" w:rsidP="00EA2B4F">
            <w:pPr>
              <w:pStyle w:val="ListParagraph"/>
              <w:spacing w:line="240" w:lineRule="auto"/>
              <w:ind w:left="0" w:firstLine="0"/>
              <w:jc w:val="center"/>
              <w:rPr>
                <w:b/>
                <w:bCs/>
                <w:szCs w:val="24"/>
              </w:rPr>
            </w:pPr>
            <w:r w:rsidRPr="00243776">
              <w:rPr>
                <w:b/>
                <w:bCs/>
                <w:szCs w:val="24"/>
              </w:rPr>
              <w:t>Tipe</w:t>
            </w:r>
          </w:p>
        </w:tc>
        <w:tc>
          <w:tcPr>
            <w:tcW w:w="946" w:type="pct"/>
            <w:vAlign w:val="center"/>
          </w:tcPr>
          <w:p w14:paraId="161787F4" w14:textId="77777777" w:rsidR="007556C5" w:rsidRPr="00243776" w:rsidRDefault="007556C5" w:rsidP="00EA2B4F">
            <w:pPr>
              <w:pStyle w:val="ListParagraph"/>
              <w:spacing w:line="240" w:lineRule="auto"/>
              <w:ind w:left="0" w:firstLine="0"/>
              <w:jc w:val="center"/>
              <w:rPr>
                <w:b/>
                <w:bCs/>
                <w:szCs w:val="24"/>
              </w:rPr>
            </w:pPr>
            <w:r w:rsidRPr="00243776">
              <w:rPr>
                <w:b/>
                <w:bCs/>
                <w:szCs w:val="24"/>
              </w:rPr>
              <w:t>Constraint</w:t>
            </w:r>
          </w:p>
        </w:tc>
        <w:tc>
          <w:tcPr>
            <w:tcW w:w="1388" w:type="pct"/>
            <w:vAlign w:val="center"/>
          </w:tcPr>
          <w:p w14:paraId="1FC7520A" w14:textId="77777777" w:rsidR="007556C5" w:rsidRPr="00243776" w:rsidRDefault="007556C5" w:rsidP="00EA2B4F">
            <w:pPr>
              <w:pStyle w:val="ListParagraph"/>
              <w:spacing w:line="240" w:lineRule="auto"/>
              <w:ind w:left="0" w:firstLine="0"/>
              <w:jc w:val="center"/>
              <w:rPr>
                <w:b/>
                <w:bCs/>
                <w:szCs w:val="24"/>
              </w:rPr>
            </w:pPr>
            <w:r w:rsidRPr="00243776">
              <w:rPr>
                <w:b/>
                <w:bCs/>
                <w:szCs w:val="24"/>
              </w:rPr>
              <w:t>Keterangan</w:t>
            </w:r>
          </w:p>
        </w:tc>
      </w:tr>
      <w:tr w:rsidR="007556C5" w14:paraId="431744DE" w14:textId="77777777" w:rsidTr="00EA2B4F">
        <w:trPr>
          <w:trHeight w:val="227"/>
          <w:jc w:val="center"/>
        </w:trPr>
        <w:tc>
          <w:tcPr>
            <w:tcW w:w="514" w:type="pct"/>
            <w:vAlign w:val="center"/>
          </w:tcPr>
          <w:p w14:paraId="58D6F32A" w14:textId="77777777" w:rsidR="007556C5" w:rsidRDefault="007556C5" w:rsidP="00EA2B4F">
            <w:pPr>
              <w:pStyle w:val="ListParagraph"/>
              <w:spacing w:line="240" w:lineRule="auto"/>
              <w:ind w:left="0" w:firstLine="0"/>
              <w:jc w:val="center"/>
              <w:rPr>
                <w:szCs w:val="24"/>
              </w:rPr>
            </w:pPr>
            <w:r>
              <w:rPr>
                <w:szCs w:val="24"/>
              </w:rPr>
              <w:t>1</w:t>
            </w:r>
          </w:p>
        </w:tc>
        <w:tc>
          <w:tcPr>
            <w:tcW w:w="851" w:type="pct"/>
            <w:vAlign w:val="center"/>
          </w:tcPr>
          <w:p w14:paraId="493B6F18" w14:textId="77777777" w:rsidR="007556C5" w:rsidRDefault="007556C5" w:rsidP="00EA2B4F">
            <w:pPr>
              <w:pStyle w:val="ListParagraph"/>
              <w:spacing w:line="240" w:lineRule="auto"/>
              <w:ind w:left="0" w:firstLine="0"/>
              <w:jc w:val="center"/>
              <w:rPr>
                <w:szCs w:val="24"/>
              </w:rPr>
            </w:pPr>
            <w:r>
              <w:rPr>
                <w:szCs w:val="24"/>
              </w:rPr>
              <w:t>tipe_EL</w:t>
            </w:r>
          </w:p>
        </w:tc>
        <w:tc>
          <w:tcPr>
            <w:tcW w:w="1302" w:type="pct"/>
            <w:vAlign w:val="center"/>
          </w:tcPr>
          <w:p w14:paraId="0821C796" w14:textId="77777777" w:rsidR="007556C5" w:rsidRDefault="007556C5" w:rsidP="00EA2B4F">
            <w:pPr>
              <w:pStyle w:val="ListParagraph"/>
              <w:spacing w:line="240" w:lineRule="auto"/>
              <w:ind w:left="0" w:firstLine="0"/>
              <w:jc w:val="center"/>
              <w:rPr>
                <w:szCs w:val="24"/>
              </w:rPr>
            </w:pPr>
            <w:proofErr w:type="gramStart"/>
            <w:r>
              <w:rPr>
                <w:szCs w:val="24"/>
              </w:rPr>
              <w:t>VARCHAR(</w:t>
            </w:r>
            <w:proofErr w:type="gramEnd"/>
            <w:r>
              <w:rPr>
                <w:szCs w:val="24"/>
              </w:rPr>
              <w:t>255)</w:t>
            </w:r>
          </w:p>
        </w:tc>
        <w:tc>
          <w:tcPr>
            <w:tcW w:w="946" w:type="pct"/>
            <w:vAlign w:val="center"/>
          </w:tcPr>
          <w:p w14:paraId="12F26D22" w14:textId="77777777" w:rsidR="007556C5" w:rsidRDefault="007556C5" w:rsidP="00EA2B4F">
            <w:pPr>
              <w:pStyle w:val="ListParagraph"/>
              <w:spacing w:line="240" w:lineRule="auto"/>
              <w:ind w:left="0" w:firstLine="0"/>
              <w:jc w:val="center"/>
              <w:rPr>
                <w:szCs w:val="24"/>
              </w:rPr>
            </w:pPr>
            <w:r>
              <w:rPr>
                <w:szCs w:val="24"/>
              </w:rPr>
              <w:t>NOT NULL</w:t>
            </w:r>
          </w:p>
        </w:tc>
        <w:tc>
          <w:tcPr>
            <w:tcW w:w="1388" w:type="pct"/>
            <w:vAlign w:val="center"/>
          </w:tcPr>
          <w:p w14:paraId="79516832" w14:textId="77777777" w:rsidR="007556C5" w:rsidRDefault="007556C5" w:rsidP="00EA2B4F">
            <w:pPr>
              <w:pStyle w:val="ListParagraph"/>
              <w:spacing w:line="240" w:lineRule="auto"/>
              <w:ind w:left="0" w:firstLine="0"/>
              <w:jc w:val="center"/>
              <w:rPr>
                <w:szCs w:val="24"/>
              </w:rPr>
            </w:pPr>
            <w:r>
              <w:rPr>
                <w:szCs w:val="24"/>
              </w:rPr>
              <w:t>Turunan dari kode_mobil</w:t>
            </w:r>
          </w:p>
        </w:tc>
      </w:tr>
    </w:tbl>
    <w:p w14:paraId="6EB9D87B" w14:textId="77777777" w:rsidR="007556C5" w:rsidRDefault="007556C5" w:rsidP="007556C5">
      <w:pPr>
        <w:tabs>
          <w:tab w:val="left" w:pos="2478"/>
        </w:tabs>
        <w:ind w:firstLine="0"/>
        <w:rPr>
          <w:szCs w:val="24"/>
        </w:rPr>
      </w:pPr>
    </w:p>
    <w:p w14:paraId="6AB2CCBC" w14:textId="77777777" w:rsidR="007556C5" w:rsidRDefault="007556C5" w:rsidP="007556C5">
      <w:r>
        <w:t xml:space="preserve">Tabel kode_mobil adalah tabel yang digunakan untuk menyimpan data dari kode mobil dari field kode_mobil pada tabel komponen. Field kode_mobil pada tabel komponen memiliki tipe data object. Sehingga di dalam field kode_mobil akan disimpan Object yang menjadi suatu field yang flexible penamaannya. Sebagai contoh, seperti yang tertera pada tabel 4.9 terdapat kolom tipe_EL. “EL” diambil dari kode Surat Perintah Kerja yang masuk ke dalam order. </w:t>
      </w:r>
    </w:p>
    <w:p w14:paraId="6865316B" w14:textId="77777777" w:rsidR="007556C5" w:rsidRDefault="007556C5" w:rsidP="007556C5"/>
    <w:p w14:paraId="7EA9930C" w14:textId="3D05981F" w:rsidR="007556C5" w:rsidRDefault="007556C5" w:rsidP="007556C5">
      <w:pPr>
        <w:pStyle w:val="captionTable"/>
      </w:pPr>
      <w:bookmarkStart w:id="117" w:name="_Toc124442635"/>
      <w:r w:rsidRPr="00243776">
        <w:t>Tabel 4.</w:t>
      </w:r>
      <w:r>
        <w:t>10</w:t>
      </w:r>
      <w:r w:rsidR="00DB0A86">
        <w:br/>
      </w:r>
      <w:r w:rsidRPr="00243776">
        <w:t>Tabel</w:t>
      </w:r>
      <w:r>
        <w:t xml:space="preserve"> Konversi</w:t>
      </w:r>
      <w:bookmarkEnd w:id="117"/>
    </w:p>
    <w:tbl>
      <w:tblPr>
        <w:tblStyle w:val="TableGrid1"/>
        <w:tblW w:w="5000" w:type="pct"/>
        <w:tblLook w:val="04A0" w:firstRow="1" w:lastRow="0" w:firstColumn="1" w:lastColumn="0" w:noHBand="0" w:noVBand="1"/>
      </w:tblPr>
      <w:tblGrid>
        <w:gridCol w:w="511"/>
        <w:gridCol w:w="2004"/>
        <w:gridCol w:w="1911"/>
        <w:gridCol w:w="1666"/>
        <w:gridCol w:w="1836"/>
      </w:tblGrid>
      <w:tr w:rsidR="007556C5" w:rsidRPr="00A327C2" w14:paraId="4C31B6F9" w14:textId="77777777" w:rsidTr="00EA2B4F">
        <w:trPr>
          <w:trHeight w:val="227"/>
        </w:trPr>
        <w:tc>
          <w:tcPr>
            <w:tcW w:w="322" w:type="pct"/>
            <w:vAlign w:val="center"/>
          </w:tcPr>
          <w:p w14:paraId="4A7B27A6" w14:textId="77777777" w:rsidR="007556C5" w:rsidRPr="00A327C2" w:rsidRDefault="007556C5" w:rsidP="00EA2B4F">
            <w:pPr>
              <w:spacing w:line="240" w:lineRule="auto"/>
              <w:ind w:firstLine="0"/>
              <w:contextualSpacing/>
              <w:jc w:val="center"/>
              <w:rPr>
                <w:rFonts w:cs="Times New Roman"/>
                <w:b/>
                <w:bCs/>
                <w:szCs w:val="24"/>
              </w:rPr>
            </w:pPr>
            <w:r w:rsidRPr="00A327C2">
              <w:rPr>
                <w:rFonts w:cs="Times New Roman"/>
                <w:b/>
                <w:bCs/>
                <w:szCs w:val="24"/>
              </w:rPr>
              <w:t>No</w:t>
            </w:r>
          </w:p>
        </w:tc>
        <w:tc>
          <w:tcPr>
            <w:tcW w:w="1264" w:type="pct"/>
            <w:vAlign w:val="center"/>
          </w:tcPr>
          <w:p w14:paraId="71ACE18B" w14:textId="77777777" w:rsidR="007556C5" w:rsidRPr="00A327C2" w:rsidRDefault="007556C5" w:rsidP="00EA2B4F">
            <w:pPr>
              <w:spacing w:line="240" w:lineRule="auto"/>
              <w:ind w:firstLine="0"/>
              <w:contextualSpacing/>
              <w:jc w:val="center"/>
              <w:rPr>
                <w:rFonts w:cs="Times New Roman"/>
                <w:b/>
                <w:bCs/>
                <w:szCs w:val="24"/>
              </w:rPr>
            </w:pPr>
            <w:r w:rsidRPr="00A327C2">
              <w:rPr>
                <w:rFonts w:cs="Times New Roman"/>
                <w:b/>
                <w:bCs/>
                <w:szCs w:val="24"/>
              </w:rPr>
              <w:t>Kolom</w:t>
            </w:r>
          </w:p>
        </w:tc>
        <w:tc>
          <w:tcPr>
            <w:tcW w:w="1205" w:type="pct"/>
            <w:vAlign w:val="center"/>
          </w:tcPr>
          <w:p w14:paraId="10559453" w14:textId="77777777" w:rsidR="007556C5" w:rsidRPr="00A327C2" w:rsidRDefault="007556C5" w:rsidP="00EA2B4F">
            <w:pPr>
              <w:spacing w:line="240" w:lineRule="auto"/>
              <w:ind w:firstLine="0"/>
              <w:contextualSpacing/>
              <w:jc w:val="center"/>
              <w:rPr>
                <w:rFonts w:cs="Times New Roman"/>
                <w:b/>
                <w:bCs/>
                <w:szCs w:val="24"/>
              </w:rPr>
            </w:pPr>
            <w:r w:rsidRPr="00A327C2">
              <w:rPr>
                <w:rFonts w:cs="Times New Roman"/>
                <w:b/>
                <w:bCs/>
                <w:szCs w:val="24"/>
              </w:rPr>
              <w:t>Tipe</w:t>
            </w:r>
          </w:p>
        </w:tc>
        <w:tc>
          <w:tcPr>
            <w:tcW w:w="1051" w:type="pct"/>
            <w:vAlign w:val="center"/>
          </w:tcPr>
          <w:p w14:paraId="3E27ED53" w14:textId="77777777" w:rsidR="007556C5" w:rsidRPr="00A327C2" w:rsidRDefault="007556C5" w:rsidP="00EA2B4F">
            <w:pPr>
              <w:spacing w:line="240" w:lineRule="auto"/>
              <w:ind w:firstLine="0"/>
              <w:contextualSpacing/>
              <w:jc w:val="center"/>
              <w:rPr>
                <w:rFonts w:cs="Times New Roman"/>
                <w:b/>
                <w:bCs/>
                <w:szCs w:val="24"/>
              </w:rPr>
            </w:pPr>
            <w:r w:rsidRPr="00A327C2">
              <w:rPr>
                <w:rFonts w:cs="Times New Roman"/>
                <w:b/>
                <w:bCs/>
                <w:szCs w:val="24"/>
              </w:rPr>
              <w:t>Constraint</w:t>
            </w:r>
          </w:p>
        </w:tc>
        <w:tc>
          <w:tcPr>
            <w:tcW w:w="1159" w:type="pct"/>
            <w:vAlign w:val="center"/>
          </w:tcPr>
          <w:p w14:paraId="1CC85355" w14:textId="77777777" w:rsidR="007556C5" w:rsidRPr="00A327C2" w:rsidRDefault="007556C5" w:rsidP="00EA2B4F">
            <w:pPr>
              <w:spacing w:line="240" w:lineRule="auto"/>
              <w:ind w:firstLine="0"/>
              <w:contextualSpacing/>
              <w:jc w:val="center"/>
              <w:rPr>
                <w:rFonts w:cs="Times New Roman"/>
                <w:b/>
                <w:bCs/>
                <w:szCs w:val="24"/>
              </w:rPr>
            </w:pPr>
            <w:r w:rsidRPr="00A327C2">
              <w:rPr>
                <w:rFonts w:cs="Times New Roman"/>
                <w:b/>
                <w:bCs/>
                <w:szCs w:val="24"/>
              </w:rPr>
              <w:t>Keterangan</w:t>
            </w:r>
          </w:p>
        </w:tc>
      </w:tr>
      <w:tr w:rsidR="007556C5" w:rsidRPr="00A327C2" w14:paraId="7220814F" w14:textId="77777777" w:rsidTr="00EA2B4F">
        <w:trPr>
          <w:trHeight w:val="227"/>
        </w:trPr>
        <w:tc>
          <w:tcPr>
            <w:tcW w:w="322" w:type="pct"/>
            <w:vAlign w:val="center"/>
          </w:tcPr>
          <w:p w14:paraId="2A455928" w14:textId="77777777" w:rsidR="007556C5" w:rsidRPr="00A327C2" w:rsidRDefault="007556C5" w:rsidP="00EA2B4F">
            <w:pPr>
              <w:spacing w:line="240" w:lineRule="auto"/>
              <w:ind w:firstLine="0"/>
              <w:contextualSpacing/>
              <w:jc w:val="center"/>
              <w:rPr>
                <w:rFonts w:cs="Times New Roman"/>
                <w:szCs w:val="24"/>
              </w:rPr>
            </w:pPr>
            <w:r>
              <w:rPr>
                <w:rFonts w:cs="Times New Roman"/>
                <w:szCs w:val="24"/>
              </w:rPr>
              <w:t>1</w:t>
            </w:r>
          </w:p>
        </w:tc>
        <w:tc>
          <w:tcPr>
            <w:tcW w:w="1264" w:type="pct"/>
            <w:vAlign w:val="center"/>
          </w:tcPr>
          <w:p w14:paraId="417A202F" w14:textId="77777777" w:rsidR="007556C5" w:rsidRPr="00A327C2" w:rsidRDefault="007556C5" w:rsidP="00EA2B4F">
            <w:pPr>
              <w:spacing w:line="240" w:lineRule="auto"/>
              <w:ind w:firstLine="0"/>
              <w:contextualSpacing/>
              <w:jc w:val="center"/>
              <w:rPr>
                <w:rFonts w:cs="Times New Roman"/>
                <w:szCs w:val="24"/>
              </w:rPr>
            </w:pPr>
            <w:r>
              <w:rPr>
                <w:rFonts w:cs="Times New Roman"/>
                <w:szCs w:val="24"/>
              </w:rPr>
              <w:t>Konversi_id</w:t>
            </w:r>
          </w:p>
        </w:tc>
        <w:tc>
          <w:tcPr>
            <w:tcW w:w="1205" w:type="pct"/>
            <w:vAlign w:val="center"/>
          </w:tcPr>
          <w:p w14:paraId="05317DF3" w14:textId="77777777" w:rsidR="007556C5" w:rsidRPr="00A327C2" w:rsidRDefault="007556C5" w:rsidP="00EA2B4F">
            <w:pPr>
              <w:spacing w:line="240" w:lineRule="auto"/>
              <w:ind w:firstLine="0"/>
              <w:contextualSpacing/>
              <w:jc w:val="center"/>
              <w:rPr>
                <w:rFonts w:cs="Times New Roman"/>
                <w:szCs w:val="24"/>
              </w:rPr>
            </w:pPr>
            <w:r>
              <w:rPr>
                <w:rFonts w:cs="Times New Roman"/>
                <w:szCs w:val="24"/>
              </w:rPr>
              <w:t>OBJECT_ID</w:t>
            </w:r>
          </w:p>
        </w:tc>
        <w:tc>
          <w:tcPr>
            <w:tcW w:w="1051" w:type="pct"/>
            <w:vAlign w:val="center"/>
          </w:tcPr>
          <w:p w14:paraId="56B982B5" w14:textId="77777777" w:rsidR="007556C5" w:rsidRPr="00A327C2" w:rsidRDefault="007556C5" w:rsidP="00EA2B4F">
            <w:pPr>
              <w:spacing w:line="240" w:lineRule="auto"/>
              <w:ind w:firstLine="0"/>
              <w:contextualSpacing/>
              <w:jc w:val="center"/>
              <w:rPr>
                <w:rFonts w:cs="Times New Roman"/>
                <w:szCs w:val="24"/>
              </w:rPr>
            </w:pPr>
            <w:r>
              <w:rPr>
                <w:rFonts w:cs="Times New Roman"/>
                <w:szCs w:val="24"/>
              </w:rPr>
              <w:t>Primary Key</w:t>
            </w:r>
          </w:p>
        </w:tc>
        <w:tc>
          <w:tcPr>
            <w:tcW w:w="1159" w:type="pct"/>
            <w:vAlign w:val="center"/>
          </w:tcPr>
          <w:p w14:paraId="25D832C5" w14:textId="77777777" w:rsidR="007556C5" w:rsidRPr="00A327C2" w:rsidRDefault="007556C5" w:rsidP="00EA2B4F">
            <w:pPr>
              <w:spacing w:line="240" w:lineRule="auto"/>
              <w:ind w:firstLine="0"/>
              <w:contextualSpacing/>
              <w:jc w:val="center"/>
              <w:rPr>
                <w:rFonts w:cs="Times New Roman"/>
                <w:szCs w:val="24"/>
              </w:rPr>
            </w:pPr>
            <w:r>
              <w:rPr>
                <w:rFonts w:cs="Times New Roman"/>
                <w:szCs w:val="24"/>
              </w:rPr>
              <w:t>Auto increment</w:t>
            </w:r>
          </w:p>
        </w:tc>
      </w:tr>
      <w:tr w:rsidR="007556C5" w:rsidRPr="00A327C2" w14:paraId="00BA653E" w14:textId="77777777" w:rsidTr="00EA2B4F">
        <w:trPr>
          <w:trHeight w:val="227"/>
        </w:trPr>
        <w:tc>
          <w:tcPr>
            <w:tcW w:w="322" w:type="pct"/>
            <w:vAlign w:val="center"/>
          </w:tcPr>
          <w:p w14:paraId="640DBA6B" w14:textId="77777777" w:rsidR="007556C5" w:rsidRPr="00A327C2" w:rsidRDefault="007556C5" w:rsidP="00EA2B4F">
            <w:pPr>
              <w:spacing w:line="240" w:lineRule="auto"/>
              <w:ind w:firstLine="0"/>
              <w:contextualSpacing/>
              <w:jc w:val="center"/>
              <w:rPr>
                <w:rFonts w:cs="Times New Roman"/>
                <w:szCs w:val="24"/>
              </w:rPr>
            </w:pPr>
            <w:r>
              <w:rPr>
                <w:rFonts w:cs="Times New Roman"/>
                <w:szCs w:val="24"/>
              </w:rPr>
              <w:t>2</w:t>
            </w:r>
          </w:p>
        </w:tc>
        <w:tc>
          <w:tcPr>
            <w:tcW w:w="1264" w:type="pct"/>
            <w:vAlign w:val="center"/>
          </w:tcPr>
          <w:p w14:paraId="7DB58B7C" w14:textId="77777777" w:rsidR="007556C5" w:rsidRPr="00A327C2" w:rsidRDefault="007556C5" w:rsidP="00EA2B4F">
            <w:pPr>
              <w:spacing w:line="240" w:lineRule="auto"/>
              <w:ind w:firstLine="0"/>
              <w:contextualSpacing/>
              <w:jc w:val="center"/>
              <w:rPr>
                <w:rFonts w:cs="Times New Roman"/>
                <w:szCs w:val="24"/>
              </w:rPr>
            </w:pPr>
            <w:r>
              <w:rPr>
                <w:rFonts w:cs="Times New Roman"/>
                <w:szCs w:val="24"/>
              </w:rPr>
              <w:t>NOSPK</w:t>
            </w:r>
          </w:p>
        </w:tc>
        <w:tc>
          <w:tcPr>
            <w:tcW w:w="1205" w:type="pct"/>
            <w:vAlign w:val="center"/>
          </w:tcPr>
          <w:p w14:paraId="38B5147A" w14:textId="77777777" w:rsidR="007556C5" w:rsidRPr="00A327C2" w:rsidRDefault="007556C5" w:rsidP="00EA2B4F">
            <w:pPr>
              <w:spacing w:line="240" w:lineRule="auto"/>
              <w:ind w:firstLine="0"/>
              <w:contextualSpacing/>
              <w:jc w:val="center"/>
              <w:rPr>
                <w:rFonts w:cs="Times New Roman"/>
                <w:szCs w:val="24"/>
              </w:rPr>
            </w:pPr>
            <w:proofErr w:type="gramStart"/>
            <w:r>
              <w:rPr>
                <w:rFonts w:cs="Times New Roman"/>
                <w:szCs w:val="24"/>
              </w:rPr>
              <w:t>VARCHAR(</w:t>
            </w:r>
            <w:proofErr w:type="gramEnd"/>
            <w:r>
              <w:rPr>
                <w:rFonts w:cs="Times New Roman"/>
                <w:szCs w:val="24"/>
              </w:rPr>
              <w:t>255)</w:t>
            </w:r>
          </w:p>
        </w:tc>
        <w:tc>
          <w:tcPr>
            <w:tcW w:w="1051" w:type="pct"/>
            <w:vAlign w:val="center"/>
          </w:tcPr>
          <w:p w14:paraId="15DF4CB0" w14:textId="77777777" w:rsidR="007556C5" w:rsidRPr="00A327C2" w:rsidRDefault="007556C5" w:rsidP="00EA2B4F">
            <w:pPr>
              <w:spacing w:line="240" w:lineRule="auto"/>
              <w:ind w:firstLine="0"/>
              <w:contextualSpacing/>
              <w:jc w:val="center"/>
              <w:rPr>
                <w:rFonts w:cs="Times New Roman"/>
                <w:szCs w:val="24"/>
              </w:rPr>
            </w:pPr>
            <w:r>
              <w:rPr>
                <w:rFonts w:cs="Times New Roman"/>
                <w:szCs w:val="24"/>
              </w:rPr>
              <w:t>NOT NULL</w:t>
            </w:r>
          </w:p>
        </w:tc>
        <w:tc>
          <w:tcPr>
            <w:tcW w:w="1159" w:type="pct"/>
            <w:vAlign w:val="center"/>
          </w:tcPr>
          <w:p w14:paraId="328DB08A" w14:textId="77777777" w:rsidR="007556C5" w:rsidRPr="00A327C2" w:rsidRDefault="007556C5" w:rsidP="00EA2B4F">
            <w:pPr>
              <w:spacing w:line="240" w:lineRule="auto"/>
              <w:ind w:firstLine="0"/>
              <w:contextualSpacing/>
              <w:jc w:val="center"/>
              <w:rPr>
                <w:rFonts w:cs="Times New Roman"/>
                <w:szCs w:val="24"/>
              </w:rPr>
            </w:pPr>
          </w:p>
        </w:tc>
      </w:tr>
      <w:tr w:rsidR="007556C5" w:rsidRPr="00A327C2" w14:paraId="50BB4B20" w14:textId="77777777" w:rsidTr="00EA2B4F">
        <w:trPr>
          <w:trHeight w:val="227"/>
        </w:trPr>
        <w:tc>
          <w:tcPr>
            <w:tcW w:w="322" w:type="pct"/>
            <w:vAlign w:val="center"/>
          </w:tcPr>
          <w:p w14:paraId="09CABD77" w14:textId="77777777" w:rsidR="007556C5" w:rsidRPr="00A327C2" w:rsidRDefault="007556C5" w:rsidP="00EA2B4F">
            <w:pPr>
              <w:spacing w:line="240" w:lineRule="auto"/>
              <w:ind w:firstLine="0"/>
              <w:contextualSpacing/>
              <w:jc w:val="center"/>
              <w:rPr>
                <w:rFonts w:cs="Times New Roman"/>
                <w:szCs w:val="24"/>
              </w:rPr>
            </w:pPr>
            <w:r>
              <w:rPr>
                <w:rFonts w:cs="Times New Roman"/>
                <w:szCs w:val="24"/>
              </w:rPr>
              <w:t>3</w:t>
            </w:r>
          </w:p>
        </w:tc>
        <w:tc>
          <w:tcPr>
            <w:tcW w:w="1264" w:type="pct"/>
            <w:vAlign w:val="center"/>
          </w:tcPr>
          <w:p w14:paraId="41D32BB7" w14:textId="77777777" w:rsidR="007556C5" w:rsidRPr="00A327C2" w:rsidRDefault="007556C5" w:rsidP="00EA2B4F">
            <w:pPr>
              <w:spacing w:line="240" w:lineRule="auto"/>
              <w:ind w:firstLine="0"/>
              <w:contextualSpacing/>
              <w:jc w:val="center"/>
              <w:rPr>
                <w:rFonts w:cs="Times New Roman"/>
                <w:szCs w:val="24"/>
              </w:rPr>
            </w:pPr>
            <w:r>
              <w:rPr>
                <w:rFonts w:cs="Times New Roman"/>
                <w:szCs w:val="24"/>
              </w:rPr>
              <w:t>Namastall</w:t>
            </w:r>
          </w:p>
        </w:tc>
        <w:tc>
          <w:tcPr>
            <w:tcW w:w="1205" w:type="pct"/>
            <w:vAlign w:val="center"/>
          </w:tcPr>
          <w:p w14:paraId="5D40D446" w14:textId="77777777" w:rsidR="007556C5" w:rsidRPr="00A327C2" w:rsidRDefault="007556C5" w:rsidP="00EA2B4F">
            <w:pPr>
              <w:spacing w:line="240" w:lineRule="auto"/>
              <w:ind w:firstLine="0"/>
              <w:contextualSpacing/>
              <w:jc w:val="center"/>
              <w:rPr>
                <w:rFonts w:cs="Times New Roman"/>
                <w:szCs w:val="24"/>
              </w:rPr>
            </w:pPr>
            <w:proofErr w:type="gramStart"/>
            <w:r>
              <w:rPr>
                <w:rFonts w:cs="Times New Roman"/>
                <w:szCs w:val="24"/>
              </w:rPr>
              <w:t>VARCHAR(</w:t>
            </w:r>
            <w:proofErr w:type="gramEnd"/>
            <w:r>
              <w:rPr>
                <w:rFonts w:cs="Times New Roman"/>
                <w:szCs w:val="24"/>
              </w:rPr>
              <w:t>255)</w:t>
            </w:r>
          </w:p>
        </w:tc>
        <w:tc>
          <w:tcPr>
            <w:tcW w:w="1051" w:type="pct"/>
            <w:vAlign w:val="center"/>
          </w:tcPr>
          <w:p w14:paraId="1B1C59D9" w14:textId="77777777" w:rsidR="007556C5" w:rsidRPr="00A327C2" w:rsidRDefault="007556C5" w:rsidP="00EA2B4F">
            <w:pPr>
              <w:spacing w:line="240" w:lineRule="auto"/>
              <w:ind w:firstLine="0"/>
              <w:contextualSpacing/>
              <w:jc w:val="center"/>
              <w:rPr>
                <w:rFonts w:cs="Times New Roman"/>
                <w:szCs w:val="24"/>
              </w:rPr>
            </w:pPr>
            <w:r>
              <w:rPr>
                <w:rFonts w:cs="Times New Roman"/>
                <w:szCs w:val="24"/>
              </w:rPr>
              <w:t>NOT NULL</w:t>
            </w:r>
          </w:p>
        </w:tc>
        <w:tc>
          <w:tcPr>
            <w:tcW w:w="1159" w:type="pct"/>
            <w:vAlign w:val="center"/>
          </w:tcPr>
          <w:p w14:paraId="29AF9A32" w14:textId="77777777" w:rsidR="007556C5" w:rsidRPr="00A327C2" w:rsidRDefault="007556C5" w:rsidP="00EA2B4F">
            <w:pPr>
              <w:spacing w:line="240" w:lineRule="auto"/>
              <w:ind w:firstLine="0"/>
              <w:contextualSpacing/>
              <w:jc w:val="center"/>
              <w:rPr>
                <w:rFonts w:cs="Times New Roman"/>
                <w:szCs w:val="24"/>
              </w:rPr>
            </w:pPr>
          </w:p>
        </w:tc>
      </w:tr>
      <w:tr w:rsidR="007556C5" w:rsidRPr="00A327C2" w14:paraId="2F001467" w14:textId="77777777" w:rsidTr="00EA2B4F">
        <w:trPr>
          <w:trHeight w:val="227"/>
        </w:trPr>
        <w:tc>
          <w:tcPr>
            <w:tcW w:w="322" w:type="pct"/>
            <w:vAlign w:val="center"/>
          </w:tcPr>
          <w:p w14:paraId="3C3DF819" w14:textId="77777777" w:rsidR="007556C5" w:rsidRPr="00A327C2" w:rsidRDefault="007556C5" w:rsidP="00EA2B4F">
            <w:pPr>
              <w:spacing w:line="240" w:lineRule="auto"/>
              <w:ind w:firstLine="0"/>
              <w:contextualSpacing/>
              <w:jc w:val="center"/>
              <w:rPr>
                <w:rFonts w:cs="Times New Roman"/>
                <w:szCs w:val="24"/>
              </w:rPr>
            </w:pPr>
            <w:r>
              <w:rPr>
                <w:rFonts w:cs="Times New Roman"/>
                <w:szCs w:val="24"/>
              </w:rPr>
              <w:t>4</w:t>
            </w:r>
          </w:p>
        </w:tc>
        <w:tc>
          <w:tcPr>
            <w:tcW w:w="1264" w:type="pct"/>
            <w:vAlign w:val="center"/>
          </w:tcPr>
          <w:p w14:paraId="30639905" w14:textId="77777777" w:rsidR="007556C5" w:rsidRPr="00A327C2" w:rsidRDefault="007556C5" w:rsidP="00EA2B4F">
            <w:pPr>
              <w:spacing w:line="240" w:lineRule="auto"/>
              <w:ind w:firstLine="0"/>
              <w:contextualSpacing/>
              <w:jc w:val="center"/>
              <w:rPr>
                <w:rFonts w:cs="Times New Roman"/>
                <w:szCs w:val="24"/>
              </w:rPr>
            </w:pPr>
            <w:r>
              <w:rPr>
                <w:rFonts w:cs="Times New Roman"/>
                <w:szCs w:val="24"/>
              </w:rPr>
              <w:t>Departemen</w:t>
            </w:r>
          </w:p>
        </w:tc>
        <w:tc>
          <w:tcPr>
            <w:tcW w:w="1205" w:type="pct"/>
            <w:vAlign w:val="center"/>
          </w:tcPr>
          <w:p w14:paraId="77F228A8" w14:textId="77777777" w:rsidR="007556C5" w:rsidRPr="00A327C2" w:rsidRDefault="007556C5" w:rsidP="00EA2B4F">
            <w:pPr>
              <w:spacing w:line="240" w:lineRule="auto"/>
              <w:ind w:firstLine="0"/>
              <w:contextualSpacing/>
              <w:jc w:val="center"/>
              <w:rPr>
                <w:rFonts w:cs="Times New Roman"/>
                <w:szCs w:val="24"/>
              </w:rPr>
            </w:pPr>
            <w:proofErr w:type="gramStart"/>
            <w:r>
              <w:rPr>
                <w:rFonts w:cs="Times New Roman"/>
                <w:szCs w:val="24"/>
              </w:rPr>
              <w:t>VARCHAR(</w:t>
            </w:r>
            <w:proofErr w:type="gramEnd"/>
            <w:r>
              <w:rPr>
                <w:rFonts w:cs="Times New Roman"/>
                <w:szCs w:val="24"/>
              </w:rPr>
              <w:t>255)</w:t>
            </w:r>
          </w:p>
        </w:tc>
        <w:tc>
          <w:tcPr>
            <w:tcW w:w="1051" w:type="pct"/>
            <w:vAlign w:val="center"/>
          </w:tcPr>
          <w:p w14:paraId="200EBF0D" w14:textId="77777777" w:rsidR="007556C5" w:rsidRPr="00A327C2" w:rsidRDefault="007556C5" w:rsidP="00EA2B4F">
            <w:pPr>
              <w:spacing w:line="240" w:lineRule="auto"/>
              <w:ind w:firstLine="0"/>
              <w:contextualSpacing/>
              <w:jc w:val="center"/>
              <w:rPr>
                <w:rFonts w:cs="Times New Roman"/>
                <w:szCs w:val="24"/>
              </w:rPr>
            </w:pPr>
            <w:r>
              <w:rPr>
                <w:rFonts w:cs="Times New Roman"/>
                <w:szCs w:val="24"/>
              </w:rPr>
              <w:t>NOT NULL</w:t>
            </w:r>
          </w:p>
        </w:tc>
        <w:tc>
          <w:tcPr>
            <w:tcW w:w="1159" w:type="pct"/>
            <w:vAlign w:val="center"/>
          </w:tcPr>
          <w:p w14:paraId="70C41FAD" w14:textId="77777777" w:rsidR="007556C5" w:rsidRPr="00A327C2" w:rsidRDefault="007556C5" w:rsidP="00EA2B4F">
            <w:pPr>
              <w:spacing w:line="240" w:lineRule="auto"/>
              <w:ind w:firstLine="0"/>
              <w:contextualSpacing/>
              <w:jc w:val="center"/>
              <w:rPr>
                <w:rFonts w:cs="Times New Roman"/>
                <w:szCs w:val="24"/>
              </w:rPr>
            </w:pPr>
          </w:p>
        </w:tc>
      </w:tr>
      <w:tr w:rsidR="007556C5" w:rsidRPr="00A327C2" w14:paraId="6486D655" w14:textId="77777777" w:rsidTr="00EA2B4F">
        <w:trPr>
          <w:trHeight w:val="227"/>
        </w:trPr>
        <w:tc>
          <w:tcPr>
            <w:tcW w:w="322" w:type="pct"/>
            <w:vAlign w:val="center"/>
          </w:tcPr>
          <w:p w14:paraId="311B8444" w14:textId="77777777" w:rsidR="007556C5" w:rsidRPr="00A327C2" w:rsidRDefault="007556C5" w:rsidP="00EA2B4F">
            <w:pPr>
              <w:spacing w:line="240" w:lineRule="auto"/>
              <w:ind w:firstLine="0"/>
              <w:contextualSpacing/>
              <w:jc w:val="center"/>
              <w:rPr>
                <w:rFonts w:cs="Times New Roman"/>
                <w:szCs w:val="24"/>
              </w:rPr>
            </w:pPr>
            <w:r>
              <w:rPr>
                <w:rFonts w:cs="Times New Roman"/>
                <w:szCs w:val="24"/>
              </w:rPr>
              <w:t>5</w:t>
            </w:r>
          </w:p>
        </w:tc>
        <w:tc>
          <w:tcPr>
            <w:tcW w:w="1264" w:type="pct"/>
            <w:vAlign w:val="center"/>
          </w:tcPr>
          <w:p w14:paraId="07ADFE2C" w14:textId="77777777" w:rsidR="007556C5" w:rsidRPr="00A327C2" w:rsidRDefault="007556C5" w:rsidP="00EA2B4F">
            <w:pPr>
              <w:spacing w:line="240" w:lineRule="auto"/>
              <w:ind w:firstLine="0"/>
              <w:contextualSpacing/>
              <w:jc w:val="center"/>
              <w:rPr>
                <w:rFonts w:cs="Times New Roman"/>
                <w:szCs w:val="24"/>
              </w:rPr>
            </w:pPr>
            <w:r>
              <w:rPr>
                <w:rFonts w:cs="Times New Roman"/>
                <w:szCs w:val="24"/>
              </w:rPr>
              <w:t>Stall</w:t>
            </w:r>
          </w:p>
        </w:tc>
        <w:tc>
          <w:tcPr>
            <w:tcW w:w="1205" w:type="pct"/>
            <w:vAlign w:val="center"/>
          </w:tcPr>
          <w:p w14:paraId="38FC8CD1" w14:textId="77777777" w:rsidR="007556C5" w:rsidRPr="00A327C2" w:rsidRDefault="007556C5" w:rsidP="00EA2B4F">
            <w:pPr>
              <w:spacing w:line="240" w:lineRule="auto"/>
              <w:ind w:firstLine="0"/>
              <w:contextualSpacing/>
              <w:jc w:val="center"/>
              <w:rPr>
                <w:rFonts w:cs="Times New Roman"/>
                <w:szCs w:val="24"/>
              </w:rPr>
            </w:pPr>
            <w:r>
              <w:rPr>
                <w:rFonts w:cs="Times New Roman"/>
                <w:szCs w:val="24"/>
              </w:rPr>
              <w:t>INT (50)</w:t>
            </w:r>
          </w:p>
        </w:tc>
        <w:tc>
          <w:tcPr>
            <w:tcW w:w="1051" w:type="pct"/>
            <w:vAlign w:val="center"/>
          </w:tcPr>
          <w:p w14:paraId="4BB2F58F" w14:textId="77777777" w:rsidR="007556C5" w:rsidRPr="00A327C2" w:rsidRDefault="007556C5" w:rsidP="00EA2B4F">
            <w:pPr>
              <w:spacing w:line="240" w:lineRule="auto"/>
              <w:ind w:firstLine="0"/>
              <w:contextualSpacing/>
              <w:jc w:val="center"/>
              <w:rPr>
                <w:rFonts w:cs="Times New Roman"/>
                <w:szCs w:val="24"/>
              </w:rPr>
            </w:pPr>
            <w:r>
              <w:rPr>
                <w:rFonts w:cs="Times New Roman"/>
                <w:szCs w:val="24"/>
              </w:rPr>
              <w:t>NOT NULL</w:t>
            </w:r>
          </w:p>
        </w:tc>
        <w:tc>
          <w:tcPr>
            <w:tcW w:w="1159" w:type="pct"/>
            <w:vAlign w:val="center"/>
          </w:tcPr>
          <w:p w14:paraId="2B833B4D" w14:textId="77777777" w:rsidR="007556C5" w:rsidRPr="00A327C2" w:rsidRDefault="007556C5" w:rsidP="00EA2B4F">
            <w:pPr>
              <w:spacing w:line="240" w:lineRule="auto"/>
              <w:ind w:firstLine="0"/>
              <w:contextualSpacing/>
              <w:jc w:val="center"/>
              <w:rPr>
                <w:rFonts w:cs="Times New Roman"/>
                <w:szCs w:val="24"/>
              </w:rPr>
            </w:pPr>
          </w:p>
        </w:tc>
      </w:tr>
      <w:tr w:rsidR="007556C5" w:rsidRPr="00A327C2" w14:paraId="6725E5D1" w14:textId="77777777" w:rsidTr="00EA2B4F">
        <w:trPr>
          <w:trHeight w:val="227"/>
        </w:trPr>
        <w:tc>
          <w:tcPr>
            <w:tcW w:w="322" w:type="pct"/>
            <w:vAlign w:val="center"/>
          </w:tcPr>
          <w:p w14:paraId="23D96128" w14:textId="77777777" w:rsidR="007556C5" w:rsidRDefault="007556C5" w:rsidP="00EA2B4F">
            <w:pPr>
              <w:spacing w:line="240" w:lineRule="auto"/>
              <w:ind w:firstLine="0"/>
              <w:contextualSpacing/>
              <w:jc w:val="center"/>
              <w:rPr>
                <w:rFonts w:cs="Times New Roman"/>
                <w:szCs w:val="24"/>
              </w:rPr>
            </w:pPr>
            <w:r>
              <w:rPr>
                <w:rFonts w:cs="Times New Roman"/>
                <w:szCs w:val="24"/>
              </w:rPr>
              <w:t>6</w:t>
            </w:r>
          </w:p>
        </w:tc>
        <w:tc>
          <w:tcPr>
            <w:tcW w:w="1264" w:type="pct"/>
            <w:vAlign w:val="center"/>
          </w:tcPr>
          <w:p w14:paraId="6571130C" w14:textId="77777777" w:rsidR="007556C5" w:rsidRDefault="007556C5" w:rsidP="00EA2B4F">
            <w:pPr>
              <w:spacing w:line="240" w:lineRule="auto"/>
              <w:ind w:firstLine="0"/>
              <w:contextualSpacing/>
              <w:jc w:val="center"/>
              <w:rPr>
                <w:rFonts w:cs="Times New Roman"/>
                <w:szCs w:val="24"/>
              </w:rPr>
            </w:pPr>
            <w:r>
              <w:rPr>
                <w:rFonts w:cs="Times New Roman"/>
                <w:szCs w:val="24"/>
              </w:rPr>
              <w:t>Checked</w:t>
            </w:r>
          </w:p>
        </w:tc>
        <w:tc>
          <w:tcPr>
            <w:tcW w:w="1205" w:type="pct"/>
            <w:vAlign w:val="center"/>
          </w:tcPr>
          <w:p w14:paraId="3DF49331" w14:textId="77777777" w:rsidR="007556C5" w:rsidRPr="00A327C2" w:rsidRDefault="007556C5" w:rsidP="00EA2B4F">
            <w:pPr>
              <w:spacing w:line="240" w:lineRule="auto"/>
              <w:ind w:firstLine="0"/>
              <w:contextualSpacing/>
              <w:jc w:val="center"/>
              <w:rPr>
                <w:rFonts w:cs="Times New Roman"/>
                <w:szCs w:val="24"/>
              </w:rPr>
            </w:pPr>
            <w:proofErr w:type="gramStart"/>
            <w:r>
              <w:rPr>
                <w:rFonts w:cs="Times New Roman"/>
                <w:szCs w:val="24"/>
              </w:rPr>
              <w:t>VARCHAR(</w:t>
            </w:r>
            <w:proofErr w:type="gramEnd"/>
            <w:r>
              <w:rPr>
                <w:rFonts w:cs="Times New Roman"/>
                <w:szCs w:val="24"/>
              </w:rPr>
              <w:t>255)</w:t>
            </w:r>
          </w:p>
        </w:tc>
        <w:tc>
          <w:tcPr>
            <w:tcW w:w="1051" w:type="pct"/>
            <w:vAlign w:val="center"/>
          </w:tcPr>
          <w:p w14:paraId="6ABFA4DA" w14:textId="77777777" w:rsidR="007556C5" w:rsidRPr="00A327C2" w:rsidRDefault="007556C5" w:rsidP="00EA2B4F">
            <w:pPr>
              <w:spacing w:line="240" w:lineRule="auto"/>
              <w:ind w:firstLine="0"/>
              <w:contextualSpacing/>
              <w:jc w:val="center"/>
              <w:rPr>
                <w:rFonts w:cs="Times New Roman"/>
                <w:szCs w:val="24"/>
              </w:rPr>
            </w:pPr>
            <w:r>
              <w:rPr>
                <w:rFonts w:cs="Times New Roman"/>
                <w:szCs w:val="24"/>
              </w:rPr>
              <w:t>NOT NULL</w:t>
            </w:r>
          </w:p>
        </w:tc>
        <w:tc>
          <w:tcPr>
            <w:tcW w:w="1159" w:type="pct"/>
            <w:vAlign w:val="center"/>
          </w:tcPr>
          <w:p w14:paraId="5524282B" w14:textId="77777777" w:rsidR="007556C5" w:rsidRPr="00A327C2" w:rsidRDefault="007556C5" w:rsidP="00EA2B4F">
            <w:pPr>
              <w:spacing w:line="240" w:lineRule="auto"/>
              <w:ind w:firstLine="0"/>
              <w:contextualSpacing/>
              <w:jc w:val="center"/>
              <w:rPr>
                <w:rFonts w:cs="Times New Roman"/>
                <w:szCs w:val="24"/>
              </w:rPr>
            </w:pPr>
          </w:p>
        </w:tc>
      </w:tr>
      <w:tr w:rsidR="007556C5" w:rsidRPr="00A327C2" w14:paraId="297E749D" w14:textId="77777777" w:rsidTr="00EA2B4F">
        <w:trPr>
          <w:trHeight w:val="227"/>
        </w:trPr>
        <w:tc>
          <w:tcPr>
            <w:tcW w:w="322" w:type="pct"/>
            <w:vAlign w:val="center"/>
          </w:tcPr>
          <w:p w14:paraId="33EE67DB" w14:textId="77777777" w:rsidR="007556C5" w:rsidRDefault="007556C5" w:rsidP="00EA2B4F">
            <w:pPr>
              <w:spacing w:line="240" w:lineRule="auto"/>
              <w:ind w:firstLine="0"/>
              <w:contextualSpacing/>
              <w:jc w:val="center"/>
              <w:rPr>
                <w:rFonts w:cs="Times New Roman"/>
                <w:szCs w:val="24"/>
              </w:rPr>
            </w:pPr>
            <w:r>
              <w:rPr>
                <w:rFonts w:cs="Times New Roman"/>
                <w:szCs w:val="24"/>
              </w:rPr>
              <w:t>7</w:t>
            </w:r>
          </w:p>
        </w:tc>
        <w:tc>
          <w:tcPr>
            <w:tcW w:w="1264" w:type="pct"/>
            <w:vAlign w:val="center"/>
          </w:tcPr>
          <w:p w14:paraId="5C1309BC" w14:textId="77777777" w:rsidR="007556C5" w:rsidRDefault="007556C5" w:rsidP="00EA2B4F">
            <w:pPr>
              <w:spacing w:line="240" w:lineRule="auto"/>
              <w:ind w:firstLine="0"/>
              <w:contextualSpacing/>
              <w:jc w:val="center"/>
              <w:rPr>
                <w:rFonts w:cs="Times New Roman"/>
                <w:szCs w:val="24"/>
              </w:rPr>
            </w:pPr>
            <w:r>
              <w:rPr>
                <w:rFonts w:cs="Times New Roman"/>
                <w:szCs w:val="24"/>
              </w:rPr>
              <w:t>Status</w:t>
            </w:r>
          </w:p>
        </w:tc>
        <w:tc>
          <w:tcPr>
            <w:tcW w:w="1205" w:type="pct"/>
            <w:vAlign w:val="center"/>
          </w:tcPr>
          <w:p w14:paraId="61694E95" w14:textId="77777777" w:rsidR="007556C5" w:rsidRPr="00A327C2" w:rsidRDefault="007556C5" w:rsidP="00EA2B4F">
            <w:pPr>
              <w:spacing w:line="240" w:lineRule="auto"/>
              <w:ind w:firstLine="0"/>
              <w:contextualSpacing/>
              <w:jc w:val="center"/>
              <w:rPr>
                <w:rFonts w:cs="Times New Roman"/>
                <w:szCs w:val="24"/>
              </w:rPr>
            </w:pPr>
            <w:proofErr w:type="gramStart"/>
            <w:r>
              <w:rPr>
                <w:rFonts w:cs="Times New Roman"/>
                <w:szCs w:val="24"/>
              </w:rPr>
              <w:t>VARCHAR(</w:t>
            </w:r>
            <w:proofErr w:type="gramEnd"/>
            <w:r>
              <w:rPr>
                <w:rFonts w:cs="Times New Roman"/>
                <w:szCs w:val="24"/>
              </w:rPr>
              <w:t>255)</w:t>
            </w:r>
          </w:p>
        </w:tc>
        <w:tc>
          <w:tcPr>
            <w:tcW w:w="1051" w:type="pct"/>
            <w:vAlign w:val="center"/>
          </w:tcPr>
          <w:p w14:paraId="1FF88971" w14:textId="77777777" w:rsidR="007556C5" w:rsidRPr="00A327C2" w:rsidRDefault="007556C5" w:rsidP="00EA2B4F">
            <w:pPr>
              <w:spacing w:line="240" w:lineRule="auto"/>
              <w:ind w:firstLine="0"/>
              <w:contextualSpacing/>
              <w:jc w:val="center"/>
              <w:rPr>
                <w:rFonts w:cs="Times New Roman"/>
                <w:szCs w:val="24"/>
              </w:rPr>
            </w:pPr>
            <w:r>
              <w:rPr>
                <w:rFonts w:cs="Times New Roman"/>
                <w:szCs w:val="24"/>
              </w:rPr>
              <w:t>NOT NULL</w:t>
            </w:r>
          </w:p>
        </w:tc>
        <w:tc>
          <w:tcPr>
            <w:tcW w:w="1159" w:type="pct"/>
            <w:vAlign w:val="center"/>
          </w:tcPr>
          <w:p w14:paraId="1CBD6954" w14:textId="77777777" w:rsidR="007556C5" w:rsidRPr="00A327C2" w:rsidRDefault="007556C5" w:rsidP="00EA2B4F">
            <w:pPr>
              <w:spacing w:line="240" w:lineRule="auto"/>
              <w:ind w:firstLine="0"/>
              <w:contextualSpacing/>
              <w:jc w:val="center"/>
              <w:rPr>
                <w:rFonts w:cs="Times New Roman"/>
                <w:szCs w:val="24"/>
              </w:rPr>
            </w:pPr>
          </w:p>
        </w:tc>
      </w:tr>
      <w:tr w:rsidR="007556C5" w:rsidRPr="00A327C2" w14:paraId="14648AB6" w14:textId="77777777" w:rsidTr="00EA2B4F">
        <w:trPr>
          <w:trHeight w:val="227"/>
        </w:trPr>
        <w:tc>
          <w:tcPr>
            <w:tcW w:w="322" w:type="pct"/>
            <w:vAlign w:val="center"/>
          </w:tcPr>
          <w:p w14:paraId="734C6E3E" w14:textId="77777777" w:rsidR="007556C5" w:rsidRDefault="007556C5" w:rsidP="00EA2B4F">
            <w:pPr>
              <w:spacing w:line="240" w:lineRule="auto"/>
              <w:ind w:firstLine="0"/>
              <w:contextualSpacing/>
              <w:jc w:val="center"/>
              <w:rPr>
                <w:rFonts w:cs="Times New Roman"/>
                <w:szCs w:val="24"/>
              </w:rPr>
            </w:pPr>
            <w:r>
              <w:rPr>
                <w:rFonts w:cs="Times New Roman"/>
                <w:szCs w:val="24"/>
              </w:rPr>
              <w:t>8</w:t>
            </w:r>
          </w:p>
        </w:tc>
        <w:tc>
          <w:tcPr>
            <w:tcW w:w="1264" w:type="pct"/>
            <w:vAlign w:val="center"/>
          </w:tcPr>
          <w:p w14:paraId="562E3E1A" w14:textId="77777777" w:rsidR="007556C5" w:rsidRDefault="007556C5" w:rsidP="00EA2B4F">
            <w:pPr>
              <w:spacing w:line="240" w:lineRule="auto"/>
              <w:ind w:firstLine="0"/>
              <w:contextualSpacing/>
              <w:jc w:val="center"/>
              <w:rPr>
                <w:rFonts w:cs="Times New Roman"/>
                <w:szCs w:val="24"/>
              </w:rPr>
            </w:pPr>
            <w:r>
              <w:rPr>
                <w:rFonts w:cs="Times New Roman"/>
                <w:szCs w:val="24"/>
              </w:rPr>
              <w:t>Created_at</w:t>
            </w:r>
          </w:p>
        </w:tc>
        <w:tc>
          <w:tcPr>
            <w:tcW w:w="1205" w:type="pct"/>
            <w:vAlign w:val="center"/>
          </w:tcPr>
          <w:p w14:paraId="471155C5" w14:textId="77777777" w:rsidR="007556C5" w:rsidRPr="00A327C2" w:rsidRDefault="007556C5" w:rsidP="00EA2B4F">
            <w:pPr>
              <w:spacing w:line="240" w:lineRule="auto"/>
              <w:ind w:firstLine="0"/>
              <w:contextualSpacing/>
              <w:jc w:val="center"/>
              <w:rPr>
                <w:rFonts w:cs="Times New Roman"/>
                <w:szCs w:val="24"/>
              </w:rPr>
            </w:pPr>
            <w:r>
              <w:rPr>
                <w:rFonts w:cs="Times New Roman"/>
                <w:szCs w:val="24"/>
              </w:rPr>
              <w:t>DATETIME</w:t>
            </w:r>
          </w:p>
        </w:tc>
        <w:tc>
          <w:tcPr>
            <w:tcW w:w="1051" w:type="pct"/>
            <w:vAlign w:val="center"/>
          </w:tcPr>
          <w:p w14:paraId="7F1436BC" w14:textId="77777777" w:rsidR="007556C5" w:rsidRPr="00A327C2" w:rsidRDefault="007556C5" w:rsidP="00EA2B4F">
            <w:pPr>
              <w:spacing w:line="240" w:lineRule="auto"/>
              <w:ind w:firstLine="0"/>
              <w:contextualSpacing/>
              <w:jc w:val="center"/>
              <w:rPr>
                <w:rFonts w:cs="Times New Roman"/>
                <w:szCs w:val="24"/>
              </w:rPr>
            </w:pPr>
            <w:r>
              <w:rPr>
                <w:rFonts w:cs="Times New Roman"/>
                <w:szCs w:val="24"/>
              </w:rPr>
              <w:t>NOT NULL</w:t>
            </w:r>
          </w:p>
        </w:tc>
        <w:tc>
          <w:tcPr>
            <w:tcW w:w="1159" w:type="pct"/>
            <w:vAlign w:val="center"/>
          </w:tcPr>
          <w:p w14:paraId="4584D823" w14:textId="77777777" w:rsidR="007556C5" w:rsidRPr="00A327C2" w:rsidRDefault="007556C5" w:rsidP="00EA2B4F">
            <w:pPr>
              <w:spacing w:line="240" w:lineRule="auto"/>
              <w:ind w:firstLine="0"/>
              <w:contextualSpacing/>
              <w:jc w:val="center"/>
              <w:rPr>
                <w:rFonts w:cs="Times New Roman"/>
                <w:szCs w:val="24"/>
              </w:rPr>
            </w:pPr>
          </w:p>
        </w:tc>
      </w:tr>
      <w:tr w:rsidR="007556C5" w:rsidRPr="00A327C2" w14:paraId="23D84A45" w14:textId="77777777" w:rsidTr="00EA2B4F">
        <w:trPr>
          <w:trHeight w:val="227"/>
        </w:trPr>
        <w:tc>
          <w:tcPr>
            <w:tcW w:w="322" w:type="pct"/>
            <w:vAlign w:val="center"/>
          </w:tcPr>
          <w:p w14:paraId="702A3358" w14:textId="77777777" w:rsidR="007556C5" w:rsidRDefault="007556C5" w:rsidP="00EA2B4F">
            <w:pPr>
              <w:spacing w:line="240" w:lineRule="auto"/>
              <w:ind w:firstLine="0"/>
              <w:contextualSpacing/>
              <w:jc w:val="center"/>
              <w:rPr>
                <w:rFonts w:cs="Times New Roman"/>
                <w:szCs w:val="24"/>
              </w:rPr>
            </w:pPr>
            <w:r>
              <w:rPr>
                <w:rFonts w:cs="Times New Roman"/>
                <w:szCs w:val="24"/>
              </w:rPr>
              <w:t>9</w:t>
            </w:r>
          </w:p>
        </w:tc>
        <w:tc>
          <w:tcPr>
            <w:tcW w:w="1264" w:type="pct"/>
            <w:vAlign w:val="center"/>
          </w:tcPr>
          <w:p w14:paraId="1E009EE6" w14:textId="77777777" w:rsidR="007556C5" w:rsidRDefault="007556C5" w:rsidP="00EA2B4F">
            <w:pPr>
              <w:spacing w:line="240" w:lineRule="auto"/>
              <w:ind w:firstLine="0"/>
              <w:contextualSpacing/>
              <w:jc w:val="center"/>
              <w:rPr>
                <w:rFonts w:cs="Times New Roman"/>
                <w:szCs w:val="24"/>
              </w:rPr>
            </w:pPr>
            <w:r>
              <w:rPr>
                <w:rFonts w:cs="Times New Roman"/>
                <w:szCs w:val="24"/>
              </w:rPr>
              <w:t>Updated_at</w:t>
            </w:r>
          </w:p>
        </w:tc>
        <w:tc>
          <w:tcPr>
            <w:tcW w:w="1205" w:type="pct"/>
            <w:vAlign w:val="center"/>
          </w:tcPr>
          <w:p w14:paraId="18DC8EA3" w14:textId="77777777" w:rsidR="007556C5" w:rsidRPr="00A327C2" w:rsidRDefault="007556C5" w:rsidP="00EA2B4F">
            <w:pPr>
              <w:spacing w:line="240" w:lineRule="auto"/>
              <w:ind w:firstLine="0"/>
              <w:contextualSpacing/>
              <w:jc w:val="center"/>
              <w:rPr>
                <w:rFonts w:cs="Times New Roman"/>
                <w:szCs w:val="24"/>
              </w:rPr>
            </w:pPr>
            <w:r>
              <w:rPr>
                <w:rFonts w:cs="Times New Roman"/>
                <w:szCs w:val="24"/>
              </w:rPr>
              <w:t>DATETIME</w:t>
            </w:r>
          </w:p>
        </w:tc>
        <w:tc>
          <w:tcPr>
            <w:tcW w:w="1051" w:type="pct"/>
            <w:vAlign w:val="center"/>
          </w:tcPr>
          <w:p w14:paraId="6058B5B7" w14:textId="77777777" w:rsidR="007556C5" w:rsidRPr="00A327C2" w:rsidRDefault="007556C5" w:rsidP="00EA2B4F">
            <w:pPr>
              <w:spacing w:line="240" w:lineRule="auto"/>
              <w:ind w:firstLine="0"/>
              <w:contextualSpacing/>
              <w:jc w:val="center"/>
              <w:rPr>
                <w:rFonts w:cs="Times New Roman"/>
                <w:szCs w:val="24"/>
              </w:rPr>
            </w:pPr>
            <w:r>
              <w:rPr>
                <w:rFonts w:cs="Times New Roman"/>
                <w:szCs w:val="24"/>
              </w:rPr>
              <w:t>NOT NULL</w:t>
            </w:r>
          </w:p>
        </w:tc>
        <w:tc>
          <w:tcPr>
            <w:tcW w:w="1159" w:type="pct"/>
            <w:vAlign w:val="center"/>
          </w:tcPr>
          <w:p w14:paraId="464017A7" w14:textId="77777777" w:rsidR="007556C5" w:rsidRPr="00A327C2" w:rsidRDefault="007556C5" w:rsidP="00EA2B4F">
            <w:pPr>
              <w:spacing w:line="240" w:lineRule="auto"/>
              <w:ind w:firstLine="0"/>
              <w:contextualSpacing/>
              <w:jc w:val="center"/>
              <w:rPr>
                <w:rFonts w:cs="Times New Roman"/>
                <w:szCs w:val="24"/>
              </w:rPr>
            </w:pPr>
          </w:p>
        </w:tc>
      </w:tr>
      <w:tr w:rsidR="007556C5" w:rsidRPr="00A327C2" w14:paraId="15CC565F" w14:textId="77777777" w:rsidTr="00EA2B4F">
        <w:trPr>
          <w:trHeight w:val="227"/>
        </w:trPr>
        <w:tc>
          <w:tcPr>
            <w:tcW w:w="322" w:type="pct"/>
            <w:vAlign w:val="center"/>
          </w:tcPr>
          <w:p w14:paraId="3BA6026C" w14:textId="77777777" w:rsidR="007556C5" w:rsidRDefault="007556C5" w:rsidP="00EA2B4F">
            <w:pPr>
              <w:spacing w:line="240" w:lineRule="auto"/>
              <w:ind w:firstLine="0"/>
              <w:contextualSpacing/>
              <w:jc w:val="center"/>
              <w:rPr>
                <w:rFonts w:cs="Times New Roman"/>
                <w:szCs w:val="24"/>
              </w:rPr>
            </w:pPr>
            <w:r>
              <w:rPr>
                <w:rFonts w:cs="Times New Roman"/>
                <w:szCs w:val="24"/>
              </w:rPr>
              <w:t>10</w:t>
            </w:r>
          </w:p>
        </w:tc>
        <w:tc>
          <w:tcPr>
            <w:tcW w:w="1264" w:type="pct"/>
            <w:vAlign w:val="center"/>
          </w:tcPr>
          <w:p w14:paraId="6AB7BC67" w14:textId="77777777" w:rsidR="007556C5" w:rsidRDefault="007556C5" w:rsidP="00EA2B4F">
            <w:pPr>
              <w:spacing w:line="240" w:lineRule="auto"/>
              <w:ind w:firstLine="0"/>
              <w:contextualSpacing/>
              <w:jc w:val="center"/>
              <w:rPr>
                <w:rFonts w:cs="Times New Roman"/>
                <w:szCs w:val="24"/>
              </w:rPr>
            </w:pPr>
            <w:r>
              <w:rPr>
                <w:rFonts w:cs="Times New Roman"/>
                <w:szCs w:val="24"/>
              </w:rPr>
              <w:t>Kit</w:t>
            </w:r>
          </w:p>
        </w:tc>
        <w:tc>
          <w:tcPr>
            <w:tcW w:w="1205" w:type="pct"/>
            <w:vAlign w:val="center"/>
          </w:tcPr>
          <w:p w14:paraId="25C3AD16" w14:textId="77777777" w:rsidR="007556C5" w:rsidRDefault="007556C5" w:rsidP="00EA2B4F">
            <w:pPr>
              <w:spacing w:line="240" w:lineRule="auto"/>
              <w:ind w:firstLine="0"/>
              <w:contextualSpacing/>
              <w:jc w:val="center"/>
              <w:rPr>
                <w:rFonts w:cs="Times New Roman"/>
                <w:szCs w:val="24"/>
              </w:rPr>
            </w:pPr>
            <w:r>
              <w:rPr>
                <w:rFonts w:cs="Times New Roman"/>
                <w:szCs w:val="24"/>
              </w:rPr>
              <w:t>ARRAY</w:t>
            </w:r>
          </w:p>
        </w:tc>
        <w:tc>
          <w:tcPr>
            <w:tcW w:w="1051" w:type="pct"/>
            <w:vAlign w:val="center"/>
          </w:tcPr>
          <w:p w14:paraId="5ED3ED85" w14:textId="77777777" w:rsidR="007556C5" w:rsidRDefault="007556C5" w:rsidP="00EA2B4F">
            <w:pPr>
              <w:spacing w:line="240" w:lineRule="auto"/>
              <w:ind w:firstLine="0"/>
              <w:contextualSpacing/>
              <w:jc w:val="center"/>
              <w:rPr>
                <w:rFonts w:cs="Times New Roman"/>
                <w:szCs w:val="24"/>
              </w:rPr>
            </w:pPr>
            <w:r>
              <w:rPr>
                <w:rFonts w:cs="Times New Roman"/>
                <w:szCs w:val="24"/>
              </w:rPr>
              <w:t xml:space="preserve">NOT NULL </w:t>
            </w:r>
          </w:p>
        </w:tc>
        <w:tc>
          <w:tcPr>
            <w:tcW w:w="1159" w:type="pct"/>
            <w:vAlign w:val="center"/>
          </w:tcPr>
          <w:p w14:paraId="034C00EE" w14:textId="77777777" w:rsidR="007556C5" w:rsidRPr="00A327C2" w:rsidRDefault="007556C5" w:rsidP="00EA2B4F">
            <w:pPr>
              <w:spacing w:line="240" w:lineRule="auto"/>
              <w:ind w:firstLine="0"/>
              <w:contextualSpacing/>
              <w:jc w:val="center"/>
              <w:rPr>
                <w:rFonts w:cs="Times New Roman"/>
                <w:szCs w:val="24"/>
              </w:rPr>
            </w:pPr>
            <w:r>
              <w:rPr>
                <w:rFonts w:cs="Times New Roman"/>
                <w:szCs w:val="24"/>
              </w:rPr>
              <w:t>Foreign key ke masterkit (kode_kit)</w:t>
            </w:r>
          </w:p>
        </w:tc>
      </w:tr>
      <w:tr w:rsidR="007556C5" w:rsidRPr="00A327C2" w14:paraId="4A7DAB5D" w14:textId="77777777" w:rsidTr="00EA2B4F">
        <w:trPr>
          <w:trHeight w:val="227"/>
        </w:trPr>
        <w:tc>
          <w:tcPr>
            <w:tcW w:w="322" w:type="pct"/>
            <w:vAlign w:val="center"/>
          </w:tcPr>
          <w:p w14:paraId="5B1A3EEC" w14:textId="77777777" w:rsidR="007556C5" w:rsidRDefault="007556C5" w:rsidP="00EA2B4F">
            <w:pPr>
              <w:spacing w:line="240" w:lineRule="auto"/>
              <w:ind w:firstLine="0"/>
              <w:contextualSpacing/>
              <w:jc w:val="center"/>
              <w:rPr>
                <w:rFonts w:cs="Times New Roman"/>
                <w:szCs w:val="24"/>
              </w:rPr>
            </w:pPr>
            <w:r>
              <w:rPr>
                <w:rFonts w:cs="Times New Roman"/>
                <w:szCs w:val="24"/>
              </w:rPr>
              <w:t>11</w:t>
            </w:r>
          </w:p>
        </w:tc>
        <w:tc>
          <w:tcPr>
            <w:tcW w:w="1264" w:type="pct"/>
            <w:vAlign w:val="center"/>
          </w:tcPr>
          <w:p w14:paraId="18ECCE5C" w14:textId="77777777" w:rsidR="007556C5" w:rsidRDefault="007556C5" w:rsidP="00EA2B4F">
            <w:pPr>
              <w:spacing w:line="240" w:lineRule="auto"/>
              <w:ind w:firstLine="0"/>
              <w:contextualSpacing/>
              <w:jc w:val="center"/>
              <w:rPr>
                <w:rFonts w:cs="Times New Roman"/>
                <w:szCs w:val="24"/>
              </w:rPr>
            </w:pPr>
            <w:r>
              <w:rPr>
                <w:rFonts w:cs="Times New Roman"/>
                <w:szCs w:val="24"/>
              </w:rPr>
              <w:t>Errors</w:t>
            </w:r>
          </w:p>
        </w:tc>
        <w:tc>
          <w:tcPr>
            <w:tcW w:w="1205" w:type="pct"/>
            <w:vAlign w:val="center"/>
          </w:tcPr>
          <w:p w14:paraId="4FB5651B" w14:textId="77777777" w:rsidR="007556C5" w:rsidRDefault="007556C5" w:rsidP="00EA2B4F">
            <w:pPr>
              <w:spacing w:line="240" w:lineRule="auto"/>
              <w:ind w:firstLine="0"/>
              <w:contextualSpacing/>
              <w:jc w:val="center"/>
              <w:rPr>
                <w:rFonts w:cs="Times New Roman"/>
                <w:szCs w:val="24"/>
              </w:rPr>
            </w:pPr>
            <w:r>
              <w:rPr>
                <w:rFonts w:cs="Times New Roman"/>
                <w:szCs w:val="24"/>
              </w:rPr>
              <w:t>ARRAY</w:t>
            </w:r>
          </w:p>
        </w:tc>
        <w:tc>
          <w:tcPr>
            <w:tcW w:w="1051" w:type="pct"/>
            <w:vAlign w:val="center"/>
          </w:tcPr>
          <w:p w14:paraId="7CF493CC" w14:textId="77777777" w:rsidR="007556C5" w:rsidRDefault="007556C5" w:rsidP="00EA2B4F">
            <w:pPr>
              <w:spacing w:line="240" w:lineRule="auto"/>
              <w:ind w:firstLine="0"/>
              <w:contextualSpacing/>
              <w:rPr>
                <w:rFonts w:cs="Times New Roman"/>
                <w:szCs w:val="24"/>
              </w:rPr>
            </w:pPr>
          </w:p>
        </w:tc>
        <w:tc>
          <w:tcPr>
            <w:tcW w:w="1159" w:type="pct"/>
            <w:vAlign w:val="center"/>
          </w:tcPr>
          <w:p w14:paraId="4DD6F4E4" w14:textId="77777777" w:rsidR="007556C5" w:rsidRPr="00A327C2" w:rsidRDefault="007556C5" w:rsidP="00EA2B4F">
            <w:pPr>
              <w:spacing w:line="240" w:lineRule="auto"/>
              <w:ind w:firstLine="0"/>
              <w:contextualSpacing/>
              <w:jc w:val="center"/>
              <w:rPr>
                <w:rFonts w:cs="Times New Roman"/>
                <w:szCs w:val="24"/>
              </w:rPr>
            </w:pPr>
          </w:p>
        </w:tc>
      </w:tr>
    </w:tbl>
    <w:p w14:paraId="5223F523" w14:textId="77777777" w:rsidR="007556C5" w:rsidRDefault="007556C5" w:rsidP="007556C5"/>
    <w:p w14:paraId="48801E33" w14:textId="77777777" w:rsidR="007556C5" w:rsidRDefault="007556C5" w:rsidP="007556C5">
      <w:r>
        <w:t xml:space="preserve">Tabel Saved_Conversion merupakan tabel yang digunakan untuk menyimpan seluruh data konversi Surat Perintah Kerja. Apabila pengguna berhasil melakukan order dari Surat Perintah Kerja, detail dari order tersebut akan tersimpan pada tabel Saved_Conversion. Tabel Saved_Conversion akan meyimpan id dari histori konversi dengan field Konversi_id, menyimpan nomor SPK dengan field NOSPK, menyimpan nama stall dengan field Namastall, menyimpan nama departemen dengan field Departemen, menyimpan stall dengan field Stall, </w:t>
      </w:r>
      <w:r>
        <w:lastRenderedPageBreak/>
        <w:t>menyimpan validasi dengan field Checked, menyimpan status dengan field Status, menyimpan tanggal dari histori konversi dengan field Created_at, menyimpan data perubahan dari histori konversi dengan field Updated_at, dan menyimpan data error dengan field Errors.</w:t>
      </w:r>
    </w:p>
    <w:p w14:paraId="7613663D" w14:textId="77777777" w:rsidR="007556C5" w:rsidRPr="00753805" w:rsidRDefault="007556C5" w:rsidP="007556C5"/>
    <w:p w14:paraId="61461896" w14:textId="7779A966" w:rsidR="007556C5" w:rsidRPr="005B095F" w:rsidRDefault="007556C5">
      <w:pPr>
        <w:pStyle w:val="JudulSubBabdenganNomor"/>
        <w:numPr>
          <w:ilvl w:val="1"/>
          <w:numId w:val="51"/>
        </w:numPr>
        <w:ind w:left="720" w:hanging="720"/>
        <w:rPr>
          <w:sz w:val="24"/>
          <w:szCs w:val="24"/>
        </w:rPr>
      </w:pPr>
      <w:bookmarkStart w:id="118" w:name="_Toc124444523"/>
      <w:r>
        <w:t>Desain Interface</w:t>
      </w:r>
      <w:bookmarkEnd w:id="118"/>
    </w:p>
    <w:p w14:paraId="592A1805" w14:textId="77777777" w:rsidR="007556C5" w:rsidRDefault="007556C5" w:rsidP="007556C5">
      <w:r>
        <w:t xml:space="preserve">Desain antarmuka pengguna (User Iterface Design) adalah desain untuk komputer, peralatan, mesin, perangkat komunikasi mobile, aplikasi perangkat lunak, dan situs web yang berfokus pada pengalaman pengguna (User Experence) dan interaksi. Tujuan dari Desain Interface adalah untuk membuat interaksi pengguna sesederhana dan seefisien mungkin, dalam hal mencapai tujuan pengguna atau apa yang sering disebut dengan user-centered design. Pada subbab ini akan dijelaskan mengenai seluruh desain interface dari aplikasi website PT. Adiputro Wirasejati. Desain antarmuka pada aplikasi website PT. Adiputro Wirasejati akan dibagi menjadi tiga sesuai dengan role yang ada. Desain antarmuka akan dibagi berdasarkan Super Admin, Admin, dan Staff. </w:t>
      </w:r>
    </w:p>
    <w:p w14:paraId="3EE85660" w14:textId="77777777" w:rsidR="007556C5" w:rsidRPr="00844F89" w:rsidRDefault="007556C5" w:rsidP="007556C5">
      <w:pPr>
        <w:ind w:firstLine="709"/>
        <w:rPr>
          <w:szCs w:val="24"/>
        </w:rPr>
      </w:pPr>
    </w:p>
    <w:p w14:paraId="7246838E" w14:textId="1563A99F" w:rsidR="007556C5" w:rsidRPr="009549A4" w:rsidRDefault="007556C5">
      <w:pPr>
        <w:pStyle w:val="STTSJudulSubBab"/>
        <w:numPr>
          <w:ilvl w:val="2"/>
          <w:numId w:val="51"/>
        </w:numPr>
        <w:rPr>
          <w:sz w:val="24"/>
          <w:szCs w:val="24"/>
        </w:rPr>
      </w:pPr>
      <w:bookmarkStart w:id="119" w:name="_Toc124444524"/>
      <w:r>
        <w:t>Desain Interface Umum</w:t>
      </w:r>
      <w:bookmarkEnd w:id="119"/>
    </w:p>
    <w:p w14:paraId="1631C0E5" w14:textId="77777777" w:rsidR="007556C5" w:rsidRDefault="007556C5" w:rsidP="007556C5">
      <w:r>
        <w:t>Pada subbab ini akan dijelaskan mengenai desain interface umum yang dapat diakses oleh semua role pada aplikasi website PT. Adiputro Wirasejati. Beberapa desain interface yang dapat diakses oleh semua role adalah halaman login, dan halaman home. Desain interface dari masing – masing role akan dijelaskan pada subbab berikutnya. Desain interface akan dijelaskan berdasarkan Role Super Admin, Role Admin, dan Role Staff.</w:t>
      </w:r>
    </w:p>
    <w:p w14:paraId="0DC1D0A9" w14:textId="77777777" w:rsidR="007556C5" w:rsidRDefault="007556C5" w:rsidP="007556C5"/>
    <w:p w14:paraId="5F6E9119" w14:textId="766C5231" w:rsidR="007556C5" w:rsidRDefault="007556C5">
      <w:pPr>
        <w:pStyle w:val="STTSJudulSubBab"/>
        <w:numPr>
          <w:ilvl w:val="3"/>
          <w:numId w:val="51"/>
        </w:numPr>
        <w:ind w:left="1004" w:hanging="1004"/>
      </w:pPr>
      <w:bookmarkStart w:id="120" w:name="_Toc124444525"/>
      <w:r>
        <w:t>Halaman Depan</w:t>
      </w:r>
      <w:bookmarkEnd w:id="120"/>
    </w:p>
    <w:p w14:paraId="2FC164A5" w14:textId="77777777" w:rsidR="007556C5" w:rsidRDefault="007556C5" w:rsidP="007556C5">
      <w:r>
        <w:t xml:space="preserve">Gambar 4.8 merupakan halaman depan dari aplikasi website PT. Adiputro Wirasejati. Pada sudut kiri dari halaman ini terdapat logo dari PT. Adiputro Wirasejati. Pada bagian tengah dari halaman ini diisi dengan slider yang berisi gambar – gambar dari kendaraan yang tersedia di PT. Adiputro Wirasejati. </w:t>
      </w:r>
      <w:r>
        <w:lastRenderedPageBreak/>
        <w:t xml:space="preserve">Pengguna dapat menekan tombol next dan previous pada slider untuk mengganti gambar – gambar yang ada. Pada sudut kanan dari halaman ini terdapat tombol login. Pada bagian bawah dari halaman depan aplikasi website PT. Adiputro Wirasejati terdapat footer yang berisi informasi dari PT. Adiputro Wirasejati. Footer akan berisi alamat, kode pos, dan kota dari PT. Adiputro Wirasejati. </w:t>
      </w:r>
    </w:p>
    <w:p w14:paraId="293ECB62" w14:textId="77777777" w:rsidR="007556C5" w:rsidRDefault="007556C5" w:rsidP="007556C5">
      <w:pPr>
        <w:ind w:firstLine="0"/>
      </w:pPr>
      <w:proofErr w:type="gramStart"/>
      <w:r>
        <w:t>Keterangan :</w:t>
      </w:r>
      <w:proofErr w:type="gramEnd"/>
    </w:p>
    <w:p w14:paraId="690D4657" w14:textId="632E66A1" w:rsidR="007556C5" w:rsidRDefault="007556C5" w:rsidP="007556C5">
      <w:pPr>
        <w:pStyle w:val="BulletStyleNumber"/>
      </w:pPr>
      <w:r>
        <w:t>Tombol untuk menuju halaman login</w:t>
      </w:r>
    </w:p>
    <w:p w14:paraId="062412D2" w14:textId="7839C933" w:rsidR="00876DFA" w:rsidRDefault="00876DFA" w:rsidP="007556C5">
      <w:pPr>
        <w:pStyle w:val="BulletStyleNumber"/>
      </w:pPr>
      <w:r>
        <w:t>Logo PT. Adiputro Wirasejati</w:t>
      </w:r>
    </w:p>
    <w:p w14:paraId="5BE8AF0C" w14:textId="656CD6A3" w:rsidR="00876DFA" w:rsidRDefault="00876DFA" w:rsidP="007556C5">
      <w:pPr>
        <w:pStyle w:val="BulletStyleNumber"/>
      </w:pPr>
      <w:r>
        <w:t>Slider gambar</w:t>
      </w:r>
    </w:p>
    <w:p w14:paraId="1B731E4F" w14:textId="60F584D3" w:rsidR="00876DFA" w:rsidRDefault="00876DFA" w:rsidP="007556C5">
      <w:pPr>
        <w:pStyle w:val="BulletStyleNumber"/>
      </w:pPr>
      <w:r>
        <w:t>Footer</w:t>
      </w:r>
    </w:p>
    <w:p w14:paraId="45F58511" w14:textId="77777777" w:rsidR="00F25F1C" w:rsidRDefault="00F25F1C" w:rsidP="00F25F1C">
      <w:pPr>
        <w:pStyle w:val="BulletStyleNumber"/>
        <w:numPr>
          <w:ilvl w:val="0"/>
          <w:numId w:val="0"/>
        </w:numPr>
      </w:pPr>
    </w:p>
    <w:p w14:paraId="2A348298" w14:textId="77777777" w:rsidR="002D3031" w:rsidRDefault="000C52BF" w:rsidP="002D3031">
      <w:pPr>
        <w:pStyle w:val="Gambar"/>
      </w:pPr>
      <w:bookmarkStart w:id="121" w:name="_Toc124434787"/>
      <w:bookmarkStart w:id="122" w:name="_Toc124435141"/>
      <w:r>
        <w:drawing>
          <wp:inline distT="0" distB="0" distL="0" distR="0" wp14:anchorId="34D460B8" wp14:editId="0DF86315">
            <wp:extent cx="5039995" cy="2381885"/>
            <wp:effectExtent l="0" t="0" r="825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039995" cy="2381885"/>
                    </a:xfrm>
                    <a:prstGeom prst="rect">
                      <a:avLst/>
                    </a:prstGeom>
                    <a:noFill/>
                    <a:ln>
                      <a:noFill/>
                    </a:ln>
                  </pic:spPr>
                </pic:pic>
              </a:graphicData>
            </a:graphic>
          </wp:inline>
        </w:drawing>
      </w:r>
    </w:p>
    <w:p w14:paraId="515945A8" w14:textId="656E558B" w:rsidR="007556C5" w:rsidRPr="002D3031" w:rsidRDefault="007556C5" w:rsidP="002D3031">
      <w:pPr>
        <w:pStyle w:val="GambarDesc"/>
      </w:pPr>
      <w:bookmarkStart w:id="123" w:name="_Toc124436828"/>
      <w:bookmarkStart w:id="124" w:name="_Toc124436899"/>
      <w:r w:rsidRPr="00FF21F6">
        <w:t>Gambar 4.</w:t>
      </w:r>
      <w:r>
        <w:t>8</w:t>
      </w:r>
      <w:bookmarkStart w:id="125" w:name="_Toc124434788"/>
      <w:bookmarkStart w:id="126" w:name="_Toc124435142"/>
      <w:bookmarkEnd w:id="121"/>
      <w:bookmarkEnd w:id="122"/>
      <w:r w:rsidR="002D3031">
        <w:br/>
      </w:r>
      <w:r w:rsidRPr="00FF21F6">
        <w:rPr>
          <w:szCs w:val="24"/>
        </w:rPr>
        <w:t>Halaman Depan</w:t>
      </w:r>
      <w:bookmarkEnd w:id="123"/>
      <w:bookmarkEnd w:id="124"/>
      <w:bookmarkEnd w:id="125"/>
      <w:bookmarkEnd w:id="126"/>
    </w:p>
    <w:p w14:paraId="68D22821" w14:textId="77777777" w:rsidR="007556C5" w:rsidRDefault="007556C5" w:rsidP="007556C5"/>
    <w:p w14:paraId="615A5B9E" w14:textId="038134D9" w:rsidR="007556C5" w:rsidRDefault="007556C5">
      <w:pPr>
        <w:pStyle w:val="STTSJudulSubBab"/>
        <w:numPr>
          <w:ilvl w:val="3"/>
          <w:numId w:val="51"/>
        </w:numPr>
        <w:ind w:left="1004" w:hanging="1004"/>
      </w:pPr>
      <w:bookmarkStart w:id="127" w:name="_Toc124444526"/>
      <w:r>
        <w:t>Halaman Login</w:t>
      </w:r>
      <w:bookmarkEnd w:id="127"/>
    </w:p>
    <w:p w14:paraId="6279B03C" w14:textId="77777777" w:rsidR="007556C5" w:rsidRDefault="007556C5" w:rsidP="007556C5">
      <w:r>
        <w:t xml:space="preserve">Gambar 4.9 merupakan tampilan dari halaman login aplikasi website PT. Adiputro Wirasejati. Pada sudut kiri dari halaman ini terdapat logo dari PT. Adiputro Wirasejati. Pada bagian tengah dari halaman login ini terdapat kolom untuk mengisi username dan password. Di bawah dua kolom tersebut terdapat sebuah tombol untuk login. </w:t>
      </w:r>
    </w:p>
    <w:p w14:paraId="716AE6F4" w14:textId="77777777" w:rsidR="007556C5" w:rsidRDefault="007556C5" w:rsidP="007556C5">
      <w:pPr>
        <w:ind w:firstLine="0"/>
      </w:pPr>
      <w:proofErr w:type="gramStart"/>
      <w:r>
        <w:t>Keterangan :</w:t>
      </w:r>
      <w:proofErr w:type="gramEnd"/>
    </w:p>
    <w:p w14:paraId="2D2B13D4" w14:textId="77777777" w:rsidR="007556C5" w:rsidRPr="00772C24" w:rsidRDefault="007556C5">
      <w:pPr>
        <w:pStyle w:val="BulletStyleNumber"/>
        <w:numPr>
          <w:ilvl w:val="0"/>
          <w:numId w:val="53"/>
        </w:numPr>
        <w:ind w:left="426" w:hanging="426"/>
      </w:pPr>
      <w:r w:rsidRPr="00772C24">
        <w:t>Kolom username</w:t>
      </w:r>
    </w:p>
    <w:p w14:paraId="68A48926" w14:textId="77777777" w:rsidR="007556C5" w:rsidRDefault="007556C5" w:rsidP="007556C5">
      <w:pPr>
        <w:pStyle w:val="BulletStyleNumber"/>
      </w:pPr>
      <w:r>
        <w:lastRenderedPageBreak/>
        <w:t>Kolom password</w:t>
      </w:r>
    </w:p>
    <w:p w14:paraId="0B2E6E8B" w14:textId="77777777" w:rsidR="007556C5" w:rsidRDefault="007556C5" w:rsidP="007556C5">
      <w:pPr>
        <w:pStyle w:val="BulletStyleNumber"/>
      </w:pPr>
      <w:r>
        <w:t>Tombol untuk login</w:t>
      </w:r>
    </w:p>
    <w:p w14:paraId="0F538804" w14:textId="77777777" w:rsidR="007556C5" w:rsidRDefault="007556C5" w:rsidP="007556C5">
      <w:pPr>
        <w:pStyle w:val="BulletStyleNumber"/>
        <w:numPr>
          <w:ilvl w:val="0"/>
          <w:numId w:val="0"/>
        </w:numPr>
        <w:ind w:left="425"/>
      </w:pPr>
    </w:p>
    <w:p w14:paraId="1295B9CD" w14:textId="77777777" w:rsidR="007556C5" w:rsidRDefault="007556C5" w:rsidP="007556C5">
      <w:pPr>
        <w:pStyle w:val="STTSGambar"/>
      </w:pPr>
      <w:r>
        <w:rPr>
          <w:noProof/>
        </w:rPr>
        <w:drawing>
          <wp:inline distT="0" distB="0" distL="0" distR="0" wp14:anchorId="6ADAC136" wp14:editId="65332801">
            <wp:extent cx="5038090" cy="1578634"/>
            <wp:effectExtent l="19050" t="19050" r="10160" b="2159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b="44209"/>
                    <a:stretch/>
                  </pic:blipFill>
                  <pic:spPr bwMode="auto">
                    <a:xfrm>
                      <a:off x="0" y="0"/>
                      <a:ext cx="5038090" cy="1578634"/>
                    </a:xfrm>
                    <a:prstGeom prst="rect">
                      <a:avLst/>
                    </a:prstGeom>
                    <a:noFill/>
                    <a:ln>
                      <a:solidFill>
                        <a:schemeClr val="bg2">
                          <a:lumMod val="75000"/>
                        </a:schemeClr>
                      </a:solidFill>
                    </a:ln>
                    <a:extLst>
                      <a:ext uri="{53640926-AAD7-44D8-BBD7-CCE9431645EC}">
                        <a14:shadowObscured xmlns:a14="http://schemas.microsoft.com/office/drawing/2010/main"/>
                      </a:ext>
                    </a:extLst>
                  </pic:spPr>
                </pic:pic>
              </a:graphicData>
            </a:graphic>
          </wp:inline>
        </w:drawing>
      </w:r>
    </w:p>
    <w:p w14:paraId="1505B7BB" w14:textId="77777777" w:rsidR="007556C5" w:rsidRDefault="007556C5" w:rsidP="007556C5">
      <w:pPr>
        <w:pStyle w:val="GambarDesc"/>
      </w:pPr>
      <w:bookmarkStart w:id="128" w:name="_Toc124434789"/>
      <w:bookmarkStart w:id="129" w:name="_Toc124435143"/>
      <w:bookmarkStart w:id="130" w:name="_Toc124436829"/>
      <w:bookmarkStart w:id="131" w:name="_Toc124436900"/>
      <w:r>
        <w:t>Gambar 4.9</w:t>
      </w:r>
      <w:r>
        <w:br/>
        <w:t>Halaman Login</w:t>
      </w:r>
      <w:bookmarkEnd w:id="128"/>
      <w:bookmarkEnd w:id="129"/>
      <w:bookmarkEnd w:id="130"/>
      <w:bookmarkEnd w:id="131"/>
    </w:p>
    <w:p w14:paraId="176634A3" w14:textId="77777777" w:rsidR="007556C5" w:rsidRPr="004303AA" w:rsidRDefault="007556C5" w:rsidP="007556C5"/>
    <w:p w14:paraId="46FE116E" w14:textId="77777777" w:rsidR="007556C5" w:rsidRPr="009F2E2D" w:rsidRDefault="007556C5" w:rsidP="007556C5">
      <w:pPr>
        <w:pStyle w:val="Bulletstyle0"/>
        <w:numPr>
          <w:ilvl w:val="0"/>
          <w:numId w:val="11"/>
        </w:numPr>
        <w:ind w:left="425" w:hanging="425"/>
      </w:pPr>
      <w:r>
        <w:t>Pop-Up Gagal Login</w:t>
      </w:r>
    </w:p>
    <w:p w14:paraId="1BEF75FD" w14:textId="77777777" w:rsidR="007556C5" w:rsidRDefault="007556C5" w:rsidP="007556C5">
      <w:pPr>
        <w:pStyle w:val="BulletParagraphwithoutindent"/>
      </w:pPr>
      <w:r>
        <w:t xml:space="preserve">Gambar 4.10 merupakan tampilan dari halaman login yang gagal pada aplikasi website PT. Adiputro Wirasejati. Saat pengguna aplikasi website ini salah memasukkan username atau password, maka akan muncul pop-up seperti pada gambar 4.7. Pada pop-up tersebut terdapat sebuah tombol “OK” yang apabila ditekan, maka pop-up tersebut akan tertutup. Pada pop-up ini juga akan diberikan pesan “Periksa kembali username dan password anda”. </w:t>
      </w:r>
    </w:p>
    <w:p w14:paraId="4C8E3A42" w14:textId="77777777" w:rsidR="007556C5" w:rsidRDefault="007556C5" w:rsidP="007556C5">
      <w:pPr>
        <w:pStyle w:val="BulletParagraphwithoutindent"/>
      </w:pPr>
    </w:p>
    <w:p w14:paraId="2E1BA6BE" w14:textId="77777777" w:rsidR="002D3031" w:rsidRDefault="007556C5" w:rsidP="002D3031">
      <w:pPr>
        <w:pStyle w:val="Gambar"/>
        <w:rPr>
          <w:b/>
          <w:bCs/>
        </w:rPr>
      </w:pPr>
      <w:r w:rsidRPr="002D3031">
        <w:drawing>
          <wp:inline distT="0" distB="0" distL="0" distR="0" wp14:anchorId="7692A413" wp14:editId="72AD5473">
            <wp:extent cx="4415600" cy="1881002"/>
            <wp:effectExtent l="19050" t="19050" r="23495" b="2413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r="2568" b="26207"/>
                    <a:stretch/>
                  </pic:blipFill>
                  <pic:spPr bwMode="auto">
                    <a:xfrm>
                      <a:off x="0" y="0"/>
                      <a:ext cx="4425414" cy="1885183"/>
                    </a:xfrm>
                    <a:prstGeom prst="rect">
                      <a:avLst/>
                    </a:prstGeom>
                    <a:noFill/>
                    <a:ln w="9525" cap="flat" cmpd="sng" algn="ctr">
                      <a:solidFill>
                        <a:schemeClr val="bg2">
                          <a:lumMod val="75000"/>
                        </a:scheme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75DDD88" w14:textId="7E8ACE5C" w:rsidR="007556C5" w:rsidRDefault="007556C5" w:rsidP="002D3031">
      <w:pPr>
        <w:pStyle w:val="GambarDesc"/>
      </w:pPr>
      <w:bookmarkStart w:id="132" w:name="_Toc124436830"/>
      <w:bookmarkStart w:id="133" w:name="_Toc124436901"/>
      <w:r w:rsidRPr="005E3DD7">
        <w:t>Gambar 4.</w:t>
      </w:r>
      <w:r>
        <w:t>10</w:t>
      </w:r>
      <w:r w:rsidRPr="005E3DD7">
        <w:br/>
        <w:t>Tampilan Gagal Login</w:t>
      </w:r>
      <w:bookmarkEnd w:id="132"/>
      <w:bookmarkEnd w:id="133"/>
    </w:p>
    <w:p w14:paraId="37085EEF" w14:textId="77777777" w:rsidR="007556C5" w:rsidRDefault="007556C5" w:rsidP="007556C5">
      <w:pPr>
        <w:pStyle w:val="Gambar"/>
        <w:rPr>
          <w:b/>
          <w:bCs/>
        </w:rPr>
      </w:pPr>
    </w:p>
    <w:p w14:paraId="572EB6F6" w14:textId="77777777" w:rsidR="007556C5" w:rsidRDefault="007556C5" w:rsidP="007556C5">
      <w:pPr>
        <w:pStyle w:val="BulletParagraphwithoutindent"/>
      </w:pPr>
      <w:proofErr w:type="gramStart"/>
      <w:r>
        <w:t>Keterangan :</w:t>
      </w:r>
      <w:proofErr w:type="gramEnd"/>
    </w:p>
    <w:p w14:paraId="362DE7CA" w14:textId="77777777" w:rsidR="007556C5" w:rsidRDefault="007556C5">
      <w:pPr>
        <w:pStyle w:val="BulletStyleNumber"/>
        <w:numPr>
          <w:ilvl w:val="0"/>
          <w:numId w:val="88"/>
        </w:numPr>
      </w:pPr>
      <w:r>
        <w:t>Tombol “OK” untuk menutup pop-up</w:t>
      </w:r>
    </w:p>
    <w:p w14:paraId="1A2203DB" w14:textId="77777777" w:rsidR="007556C5" w:rsidRPr="007972A0" w:rsidRDefault="007556C5" w:rsidP="007556C5">
      <w:pPr>
        <w:rPr>
          <w:szCs w:val="24"/>
        </w:rPr>
      </w:pPr>
    </w:p>
    <w:p w14:paraId="25FAA960" w14:textId="79D7883A" w:rsidR="007556C5" w:rsidRPr="004847CB" w:rsidRDefault="007556C5">
      <w:pPr>
        <w:pStyle w:val="STTSJudulSubBab"/>
        <w:numPr>
          <w:ilvl w:val="2"/>
          <w:numId w:val="51"/>
        </w:numPr>
        <w:rPr>
          <w:sz w:val="24"/>
          <w:szCs w:val="24"/>
        </w:rPr>
      </w:pPr>
      <w:bookmarkStart w:id="134" w:name="_Toc124444527"/>
      <w:r>
        <w:t>Desain Interface Role Super Admin</w:t>
      </w:r>
      <w:bookmarkEnd w:id="134"/>
      <w:r>
        <w:t xml:space="preserve"> </w:t>
      </w:r>
    </w:p>
    <w:p w14:paraId="1C407FED" w14:textId="77777777" w:rsidR="007556C5" w:rsidRDefault="007556C5" w:rsidP="007556C5">
      <w:r>
        <w:t xml:space="preserve">Pada subbab ini akan dijelaskan mengenai seluruh desain interface yang ada pada Role Super Admin. Role Super Admin memiliki desain interface dengan jumlah paling banyak dibandingkan dengan role lainnya. Hal itu terjadi karena Role Super Admin memiliki fitur terbanyak. Desain interface yang terdapat pada Role Super </w:t>
      </w:r>
      <w:proofErr w:type="gramStart"/>
      <w:r>
        <w:t>Admin  adalah</w:t>
      </w:r>
      <w:proofErr w:type="gramEnd"/>
      <w:r>
        <w:t xml:space="preserve"> halaman input, halaman cek, halaman history, halaman master, halaman settings account, settings departemen, dan settings stall. Pada subbab berikut akan dijelaskan secara detail mengenai halaman – halaman tersebut. Seluruh pop-up yang ada juga akan dijelaskan secara mendetail. </w:t>
      </w:r>
    </w:p>
    <w:p w14:paraId="7178557A" w14:textId="77777777" w:rsidR="007556C5" w:rsidRPr="008E4AAA" w:rsidRDefault="007556C5" w:rsidP="007556C5">
      <w:pPr>
        <w:ind w:firstLine="0"/>
      </w:pPr>
    </w:p>
    <w:p w14:paraId="307413DF" w14:textId="4F7CCB5B" w:rsidR="007556C5" w:rsidRPr="00A54A7C" w:rsidRDefault="007556C5">
      <w:pPr>
        <w:pStyle w:val="STTSJudulSubBab"/>
        <w:numPr>
          <w:ilvl w:val="3"/>
          <w:numId w:val="51"/>
        </w:numPr>
        <w:ind w:left="1004" w:hanging="1004"/>
      </w:pPr>
      <w:bookmarkStart w:id="135" w:name="_Toc124444528"/>
      <w:r>
        <w:t>Halaman Input</w:t>
      </w:r>
      <w:bookmarkEnd w:id="135"/>
    </w:p>
    <w:p w14:paraId="702B10E0" w14:textId="77777777" w:rsidR="007556C5" w:rsidRDefault="007556C5" w:rsidP="007556C5">
      <w:pPr>
        <w:rPr>
          <w:szCs w:val="24"/>
        </w:rPr>
      </w:pPr>
      <w:r w:rsidRPr="00756B06">
        <w:rPr>
          <w:szCs w:val="24"/>
        </w:rPr>
        <w:t>Gambar 4.</w:t>
      </w:r>
      <w:r>
        <w:rPr>
          <w:szCs w:val="24"/>
        </w:rPr>
        <w:t>11</w:t>
      </w:r>
      <w:r w:rsidRPr="00756B06">
        <w:rPr>
          <w:szCs w:val="24"/>
        </w:rPr>
        <w:t xml:space="preserve"> merupakan tampilan dari halaman input milik role Super Admin pada aplikasi website PT. Adiputro Wirasejati. Pada bagian sudut kanan atas terdapat beberapa tombol navigasi, pada bagian utama pada halaman ini terdapat beberapa tombol, drop-down option, dan juga tabel data. </w:t>
      </w:r>
    </w:p>
    <w:p w14:paraId="3F334A6D" w14:textId="77777777" w:rsidR="007556C5" w:rsidRDefault="007556C5" w:rsidP="007556C5">
      <w:pPr>
        <w:rPr>
          <w:szCs w:val="24"/>
        </w:rPr>
      </w:pPr>
    </w:p>
    <w:p w14:paraId="2DBB048D" w14:textId="77777777" w:rsidR="007556C5" w:rsidRDefault="007556C5" w:rsidP="007556C5">
      <w:pPr>
        <w:pStyle w:val="Gambar"/>
      </w:pPr>
      <w:r>
        <w:drawing>
          <wp:inline distT="0" distB="0" distL="0" distR="0" wp14:anchorId="7E8DC12D" wp14:editId="1F38CFDD">
            <wp:extent cx="3779520" cy="1507825"/>
            <wp:effectExtent l="19050" t="19050" r="11430" b="1651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b="28967"/>
                    <a:stretch/>
                  </pic:blipFill>
                  <pic:spPr bwMode="auto">
                    <a:xfrm>
                      <a:off x="0" y="0"/>
                      <a:ext cx="3780000" cy="1508016"/>
                    </a:xfrm>
                    <a:prstGeom prst="rect">
                      <a:avLst/>
                    </a:prstGeom>
                    <a:noFill/>
                    <a:ln w="9525" cap="flat" cmpd="sng" algn="ctr">
                      <a:solidFill>
                        <a:schemeClr val="bg2">
                          <a:lumMod val="75000"/>
                        </a:scheme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4D5C89D" w14:textId="560FDC6A" w:rsidR="007556C5" w:rsidRPr="009E266A" w:rsidRDefault="007556C5" w:rsidP="007556C5">
      <w:pPr>
        <w:pStyle w:val="GambarDesc"/>
      </w:pPr>
      <w:bookmarkStart w:id="136" w:name="_Toc124434790"/>
      <w:bookmarkStart w:id="137" w:name="_Toc124435144"/>
      <w:bookmarkStart w:id="138" w:name="_Toc124436831"/>
      <w:bookmarkStart w:id="139" w:name="_Toc124436902"/>
      <w:r>
        <w:t>Gambar 4.11</w:t>
      </w:r>
      <w:bookmarkStart w:id="140" w:name="_Toc124434791"/>
      <w:bookmarkStart w:id="141" w:name="_Toc124435145"/>
      <w:bookmarkEnd w:id="136"/>
      <w:bookmarkEnd w:id="137"/>
      <w:r w:rsidR="002D3031">
        <w:br/>
      </w:r>
      <w:r>
        <w:t>Tampilan Halaman Input Super Admin</w:t>
      </w:r>
      <w:bookmarkEnd w:id="138"/>
      <w:bookmarkEnd w:id="139"/>
      <w:bookmarkEnd w:id="140"/>
      <w:bookmarkEnd w:id="141"/>
    </w:p>
    <w:p w14:paraId="487E2FFD" w14:textId="77777777" w:rsidR="007556C5" w:rsidRPr="00A54A7C" w:rsidRDefault="007556C5" w:rsidP="007556C5">
      <w:pPr>
        <w:rPr>
          <w:szCs w:val="24"/>
        </w:rPr>
      </w:pPr>
    </w:p>
    <w:p w14:paraId="2C03C79D" w14:textId="77777777" w:rsidR="007556C5" w:rsidRDefault="007556C5" w:rsidP="007556C5">
      <w:pPr>
        <w:ind w:firstLine="0"/>
      </w:pPr>
      <w:proofErr w:type="gramStart"/>
      <w:r>
        <w:t>Keterangan :</w:t>
      </w:r>
      <w:proofErr w:type="gramEnd"/>
    </w:p>
    <w:p w14:paraId="280DAF8C" w14:textId="77777777" w:rsidR="007556C5" w:rsidRDefault="007556C5">
      <w:pPr>
        <w:pStyle w:val="BulletStyleNumber"/>
        <w:numPr>
          <w:ilvl w:val="0"/>
          <w:numId w:val="95"/>
        </w:numPr>
        <w:ind w:left="426" w:hanging="426"/>
      </w:pPr>
      <w:r>
        <w:t>Tombol navigasi untuk menuju halaman Home (utama)</w:t>
      </w:r>
    </w:p>
    <w:p w14:paraId="30145BB6" w14:textId="77777777" w:rsidR="007556C5" w:rsidRDefault="007556C5" w:rsidP="007556C5">
      <w:pPr>
        <w:pStyle w:val="BulletStyleNumber"/>
      </w:pPr>
      <w:r>
        <w:t>Tombol navigasi untuk menuju halaman Input</w:t>
      </w:r>
    </w:p>
    <w:p w14:paraId="180F2465" w14:textId="77777777" w:rsidR="007556C5" w:rsidRDefault="007556C5" w:rsidP="007556C5">
      <w:pPr>
        <w:pStyle w:val="BulletStyleNumber"/>
      </w:pPr>
      <w:r>
        <w:t>Tombol navigasi untuk menuju halaman Master</w:t>
      </w:r>
    </w:p>
    <w:p w14:paraId="17F3F0EA" w14:textId="77777777" w:rsidR="007556C5" w:rsidRDefault="007556C5" w:rsidP="007556C5">
      <w:pPr>
        <w:pStyle w:val="BulletStyleNumber"/>
      </w:pPr>
      <w:r>
        <w:t>Tombol navigasi untuk menuju halaman Settings</w:t>
      </w:r>
    </w:p>
    <w:p w14:paraId="046DF9A8" w14:textId="77777777" w:rsidR="007556C5" w:rsidRDefault="007556C5" w:rsidP="007556C5">
      <w:pPr>
        <w:pStyle w:val="BulletStyleNumber"/>
      </w:pPr>
      <w:r>
        <w:lastRenderedPageBreak/>
        <w:t>Tombol untuk melakukan Logout</w:t>
      </w:r>
    </w:p>
    <w:p w14:paraId="0A0F61CD" w14:textId="77777777" w:rsidR="007556C5" w:rsidRDefault="007556C5" w:rsidP="007556C5">
      <w:pPr>
        <w:pStyle w:val="BulletStyleNumber"/>
      </w:pPr>
      <w:r>
        <w:t>Tombol untuk melakukan tarik data SPK</w:t>
      </w:r>
    </w:p>
    <w:p w14:paraId="0B2798B1" w14:textId="77777777" w:rsidR="007556C5" w:rsidRDefault="007556C5" w:rsidP="007556C5">
      <w:pPr>
        <w:pStyle w:val="BulletStyleNumber"/>
      </w:pPr>
      <w:r>
        <w:t>Drop-down option nomor Surat Perintah Kerja</w:t>
      </w:r>
    </w:p>
    <w:p w14:paraId="09198004" w14:textId="77777777" w:rsidR="007556C5" w:rsidRDefault="007556C5" w:rsidP="007556C5">
      <w:pPr>
        <w:pStyle w:val="BulletStyleNumber"/>
      </w:pPr>
      <w:r>
        <w:t>Drop-down option Departemen</w:t>
      </w:r>
    </w:p>
    <w:p w14:paraId="3250D865" w14:textId="77777777" w:rsidR="007556C5" w:rsidRDefault="007556C5" w:rsidP="007556C5">
      <w:pPr>
        <w:pStyle w:val="BulletStyleNumber"/>
      </w:pPr>
      <w:r>
        <w:t>Drop-down option Nama Stall</w:t>
      </w:r>
    </w:p>
    <w:p w14:paraId="628A6458" w14:textId="77777777" w:rsidR="007556C5" w:rsidRDefault="007556C5" w:rsidP="007556C5">
      <w:pPr>
        <w:pStyle w:val="BulletStyleNumber"/>
      </w:pPr>
      <w:r>
        <w:t>Drop-down option Stall</w:t>
      </w:r>
    </w:p>
    <w:p w14:paraId="72387302" w14:textId="77777777" w:rsidR="007556C5" w:rsidRDefault="007556C5" w:rsidP="007556C5">
      <w:pPr>
        <w:pStyle w:val="BulletStyleNumber"/>
      </w:pPr>
      <w:r>
        <w:t>Tombol untuk menambahkan order</w:t>
      </w:r>
    </w:p>
    <w:p w14:paraId="7AA11B45" w14:textId="77777777" w:rsidR="007556C5" w:rsidRDefault="007556C5" w:rsidP="007556C5">
      <w:pPr>
        <w:pStyle w:val="BulletStyleNumber"/>
      </w:pPr>
      <w:r>
        <w:t>Tombol untuk menuju halaman CEK</w:t>
      </w:r>
    </w:p>
    <w:p w14:paraId="11A01689" w14:textId="77777777" w:rsidR="007556C5" w:rsidRDefault="007556C5" w:rsidP="007556C5">
      <w:pPr>
        <w:pStyle w:val="BulletStyleNumber"/>
      </w:pPr>
      <w:r>
        <w:t>Tombol untuk menuju halaman History</w:t>
      </w:r>
    </w:p>
    <w:p w14:paraId="458D51F9" w14:textId="77777777" w:rsidR="007556C5" w:rsidRDefault="007556C5" w:rsidP="007556C5">
      <w:pPr>
        <w:pStyle w:val="BulletStyleNumber"/>
      </w:pPr>
      <w:r>
        <w:t>Tabel data SPK</w:t>
      </w:r>
    </w:p>
    <w:p w14:paraId="598E8CE1" w14:textId="77777777" w:rsidR="007556C5" w:rsidRDefault="007556C5" w:rsidP="007556C5">
      <w:pPr>
        <w:pStyle w:val="BulletStyleNumber"/>
      </w:pPr>
      <w:r>
        <w:t>Tombol untuk mengakses Problem</w:t>
      </w:r>
    </w:p>
    <w:p w14:paraId="4CBF8242" w14:textId="77777777" w:rsidR="007556C5" w:rsidRDefault="007556C5" w:rsidP="007556C5">
      <w:pPr>
        <w:pStyle w:val="BulletStyleNumber"/>
      </w:pPr>
      <w:r>
        <w:t>Tombol untuk menghapus SPK yang sudah terdaftar</w:t>
      </w:r>
    </w:p>
    <w:p w14:paraId="69F4F4BE" w14:textId="77777777" w:rsidR="007556C5" w:rsidRDefault="007556C5" w:rsidP="007556C5">
      <w:pPr>
        <w:pStyle w:val="BulletStyleNumber"/>
      </w:pPr>
      <w:r>
        <w:t>Drop-down option tampilan jumlah baris pada tabel 14</w:t>
      </w:r>
    </w:p>
    <w:p w14:paraId="755E03E6" w14:textId="77777777" w:rsidR="007556C5" w:rsidRDefault="007556C5" w:rsidP="007556C5">
      <w:pPr>
        <w:pStyle w:val="BulletStyleNumber"/>
      </w:pPr>
      <w:r>
        <w:t>Tombol untuk pagination halaman sebelumnya</w:t>
      </w:r>
    </w:p>
    <w:p w14:paraId="32C87775" w14:textId="77777777" w:rsidR="007556C5" w:rsidRDefault="007556C5" w:rsidP="007556C5">
      <w:pPr>
        <w:pStyle w:val="BulletStyleNumber"/>
      </w:pPr>
      <w:r>
        <w:t>Tombol untuk pagination halaman berikutnya</w:t>
      </w:r>
    </w:p>
    <w:p w14:paraId="4F9B825E" w14:textId="77777777" w:rsidR="007556C5" w:rsidRDefault="007556C5" w:rsidP="007556C5">
      <w:pPr>
        <w:pStyle w:val="BulletStyleNumber"/>
        <w:numPr>
          <w:ilvl w:val="0"/>
          <w:numId w:val="0"/>
        </w:numPr>
        <w:ind w:left="425"/>
      </w:pPr>
    </w:p>
    <w:p w14:paraId="1BE53933" w14:textId="77777777" w:rsidR="007556C5" w:rsidRDefault="007556C5" w:rsidP="007556C5">
      <w:pPr>
        <w:pStyle w:val="Bulletstyle0"/>
        <w:numPr>
          <w:ilvl w:val="0"/>
          <w:numId w:val="11"/>
        </w:numPr>
        <w:ind w:left="425" w:hanging="425"/>
      </w:pPr>
      <w:r>
        <w:t>Pop-up gagal tarik data Surat Perintah Kerja</w:t>
      </w:r>
    </w:p>
    <w:p w14:paraId="43D02654" w14:textId="16DEDB60" w:rsidR="007556C5" w:rsidRDefault="007556C5" w:rsidP="007556C5">
      <w:pPr>
        <w:pStyle w:val="BulletParagraphwithoutindent"/>
      </w:pPr>
      <w:r>
        <w:t>Gambar 4.12 merupakan</w:t>
      </w:r>
      <w:r w:rsidR="00F25F1C">
        <w:t xml:space="preserve"> contoh</w:t>
      </w:r>
      <w:r>
        <w:t xml:space="preserve"> tampilan dari </w:t>
      </w:r>
      <w:r w:rsidR="00F25F1C">
        <w:t>proses ketika terjadi ke</w:t>
      </w:r>
      <w:r>
        <w:t>gagal</w:t>
      </w:r>
      <w:r w:rsidR="00F25F1C">
        <w:t>an dalam</w:t>
      </w:r>
      <w:r>
        <w:t xml:space="preserve"> penarikan data SPK pada halaman input aplikasi website PT. Adiputro Wirasejati. Saat data dari Surat Perintah Kerja yang ingin ditarik tidak tersedia, maka akan dimunculkan pop-up dengan pesan “Gagal tarik data SPK”. Pop-up ini akan muncul setelah pengguna menekan tombol 6 (TARIK DATA SPK).</w:t>
      </w:r>
      <w:r w:rsidR="00F25F1C">
        <w:t xml:space="preserve"> </w:t>
      </w:r>
      <w:r>
        <w:t>Terdapat sebuah tombol dengan nama tombol “OK” untuk menutup pop-up</w:t>
      </w:r>
      <w:r w:rsidR="00F25F1C">
        <w:t>.</w:t>
      </w:r>
      <w:r>
        <w:t xml:space="preserve"> tersebut.</w:t>
      </w:r>
      <w:r w:rsidR="00F25F1C">
        <w:t xml:space="preserve"> Tentu saja untuk melakukan proses datatable spk harus ditambah dulu dengan SPK dengan menekan tombol tambah sehingga datatable terisi dengan data.</w:t>
      </w:r>
    </w:p>
    <w:p w14:paraId="235B4553" w14:textId="77777777" w:rsidR="007556C5" w:rsidRPr="009F6C2D" w:rsidRDefault="007556C5" w:rsidP="007556C5">
      <w:pPr>
        <w:pStyle w:val="BulletParagraphwithoutindent"/>
      </w:pPr>
      <w:proofErr w:type="gramStart"/>
      <w:r w:rsidRPr="009F6C2D">
        <w:t>Keterangan :</w:t>
      </w:r>
      <w:proofErr w:type="gramEnd"/>
    </w:p>
    <w:p w14:paraId="7F7F4EB3" w14:textId="77777777" w:rsidR="007556C5" w:rsidRPr="009F6C2D" w:rsidRDefault="007556C5">
      <w:pPr>
        <w:pStyle w:val="BulletStyleNumber"/>
        <w:numPr>
          <w:ilvl w:val="0"/>
          <w:numId w:val="94"/>
        </w:numPr>
      </w:pPr>
      <w:r w:rsidRPr="009F6C2D">
        <w:t>Tombol “OK” untuk menutup pop-up</w:t>
      </w:r>
    </w:p>
    <w:p w14:paraId="406BA455" w14:textId="77777777" w:rsidR="00F25F1C" w:rsidRDefault="00F25F1C" w:rsidP="00F25F1C">
      <w:pPr>
        <w:ind w:firstLine="0"/>
      </w:pPr>
    </w:p>
    <w:p w14:paraId="2B66AE63" w14:textId="77777777" w:rsidR="007556C5" w:rsidRDefault="007556C5" w:rsidP="007556C5">
      <w:pPr>
        <w:pStyle w:val="Gambar"/>
      </w:pPr>
      <w:r>
        <w:lastRenderedPageBreak/>
        <w:drawing>
          <wp:inline distT="0" distB="0" distL="0" distR="0" wp14:anchorId="618B1624" wp14:editId="2FDD6082">
            <wp:extent cx="4266419" cy="1679122"/>
            <wp:effectExtent l="19050" t="19050" r="20320" b="1651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b="30027"/>
                    <a:stretch/>
                  </pic:blipFill>
                  <pic:spPr bwMode="auto">
                    <a:xfrm>
                      <a:off x="0" y="0"/>
                      <a:ext cx="4323581" cy="1701619"/>
                    </a:xfrm>
                    <a:prstGeom prst="rect">
                      <a:avLst/>
                    </a:prstGeom>
                    <a:noFill/>
                    <a:ln w="9525" cap="flat" cmpd="sng" algn="ctr">
                      <a:solidFill>
                        <a:schemeClr val="bg2">
                          <a:lumMod val="75000"/>
                        </a:scheme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D3CD10D" w14:textId="77777777" w:rsidR="007556C5" w:rsidRDefault="007556C5" w:rsidP="007556C5">
      <w:pPr>
        <w:pStyle w:val="GambarDesc"/>
      </w:pPr>
      <w:bookmarkStart w:id="142" w:name="_Toc124434792"/>
      <w:bookmarkStart w:id="143" w:name="_Toc124435146"/>
      <w:bookmarkStart w:id="144" w:name="_Toc124436832"/>
      <w:bookmarkStart w:id="145" w:name="_Toc124436903"/>
      <w:r w:rsidRPr="00C87FDF">
        <w:t>Gambar 4.</w:t>
      </w:r>
      <w:r>
        <w:t>12</w:t>
      </w:r>
      <w:r w:rsidRPr="00C87FDF">
        <w:br/>
        <w:t>Tampilan Gagal Tarik Data SPK</w:t>
      </w:r>
      <w:bookmarkEnd w:id="142"/>
      <w:bookmarkEnd w:id="143"/>
      <w:bookmarkEnd w:id="144"/>
      <w:bookmarkEnd w:id="145"/>
    </w:p>
    <w:p w14:paraId="412CA555" w14:textId="77777777" w:rsidR="007556C5" w:rsidRDefault="007556C5" w:rsidP="007556C5"/>
    <w:p w14:paraId="68CF7DE6" w14:textId="77777777" w:rsidR="007556C5" w:rsidRPr="00FE398F" w:rsidRDefault="007556C5" w:rsidP="007556C5">
      <w:pPr>
        <w:pStyle w:val="Bulletstyle0"/>
        <w:numPr>
          <w:ilvl w:val="0"/>
          <w:numId w:val="11"/>
        </w:numPr>
        <w:ind w:left="425" w:hanging="425"/>
      </w:pPr>
      <w:r w:rsidRPr="00FE398F">
        <w:t>Pop-up sukses tarik data Surat Perintah Kerja</w:t>
      </w:r>
    </w:p>
    <w:p w14:paraId="7B1DE074" w14:textId="77777777" w:rsidR="007556C5" w:rsidRDefault="007556C5" w:rsidP="007556C5">
      <w:pPr>
        <w:pStyle w:val="BulletParagraphwithoutindent"/>
      </w:pPr>
      <w:r>
        <w:t>Gambar 4.13 merupakan tampilan apabila pengguna berhasil menarik data dari Surat Perintah Kerja. Apabila data dari Surat Perintah Kerja yang ditarik tersedia, maka akan muncul pop-up dengan pesan “Data SPK sukses ditarik”. Pop-up ini akan muncul setelah pengguna menekan tombol 6 (TARIK DATA SPK). Terdapat sebuah tombol dengan nama tombol “OK” untuk menutup pop-up tersebut.</w:t>
      </w:r>
    </w:p>
    <w:p w14:paraId="4438C4AA" w14:textId="77777777" w:rsidR="007556C5" w:rsidRDefault="007556C5" w:rsidP="007556C5">
      <w:pPr>
        <w:pStyle w:val="BulletParagraphwithoutindent"/>
      </w:pPr>
    </w:p>
    <w:p w14:paraId="6CB459D1" w14:textId="77777777" w:rsidR="002D3031" w:rsidRDefault="007556C5" w:rsidP="002D3031">
      <w:pPr>
        <w:pStyle w:val="Gambar"/>
      </w:pPr>
      <w:bookmarkStart w:id="146" w:name="_Toc124434793"/>
      <w:bookmarkStart w:id="147" w:name="_Toc124435147"/>
      <w:r>
        <w:drawing>
          <wp:inline distT="0" distB="0" distL="0" distR="0" wp14:anchorId="5ACC379D" wp14:editId="677E5A73">
            <wp:extent cx="4032820" cy="1702872"/>
            <wp:effectExtent l="19050" t="19050" r="25400" b="1206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b="24926"/>
                    <a:stretch/>
                  </pic:blipFill>
                  <pic:spPr bwMode="auto">
                    <a:xfrm>
                      <a:off x="0" y="0"/>
                      <a:ext cx="4188688" cy="1768688"/>
                    </a:xfrm>
                    <a:prstGeom prst="rect">
                      <a:avLst/>
                    </a:prstGeom>
                    <a:noFill/>
                    <a:ln w="9525" cap="flat" cmpd="sng" algn="ctr">
                      <a:solidFill>
                        <a:srgbClr val="E7E6E6">
                          <a:lumMod val="75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0DD97C8" w14:textId="1B92E052" w:rsidR="007556C5" w:rsidRDefault="007556C5" w:rsidP="007556C5">
      <w:pPr>
        <w:pStyle w:val="GambarDesc"/>
      </w:pPr>
      <w:bookmarkStart w:id="148" w:name="_Toc124436833"/>
      <w:bookmarkStart w:id="149" w:name="_Toc124436904"/>
      <w:r w:rsidRPr="00417428">
        <w:t>Gambar 4.1</w:t>
      </w:r>
      <w:r>
        <w:t>3</w:t>
      </w:r>
      <w:r w:rsidRPr="00417428">
        <w:br/>
        <w:t>Tampilan Sukses Tarik Data SPK</w:t>
      </w:r>
      <w:bookmarkEnd w:id="146"/>
      <w:bookmarkEnd w:id="147"/>
      <w:bookmarkEnd w:id="148"/>
      <w:bookmarkEnd w:id="149"/>
    </w:p>
    <w:p w14:paraId="6014AE51" w14:textId="77777777" w:rsidR="007556C5" w:rsidRDefault="007556C5" w:rsidP="007556C5">
      <w:pPr>
        <w:pStyle w:val="BulletParagraphwithoutindent"/>
      </w:pPr>
    </w:p>
    <w:p w14:paraId="14705164" w14:textId="77777777" w:rsidR="007556C5" w:rsidRDefault="007556C5" w:rsidP="007556C5">
      <w:pPr>
        <w:pStyle w:val="BulletParagraphwithoutindent"/>
      </w:pPr>
      <w:proofErr w:type="gramStart"/>
      <w:r>
        <w:t>Keterangan :</w:t>
      </w:r>
      <w:proofErr w:type="gramEnd"/>
    </w:p>
    <w:p w14:paraId="33EF1563" w14:textId="77777777" w:rsidR="007556C5" w:rsidRDefault="007556C5">
      <w:pPr>
        <w:pStyle w:val="BulletStyleNumber"/>
        <w:numPr>
          <w:ilvl w:val="0"/>
          <w:numId w:val="89"/>
        </w:numPr>
      </w:pPr>
      <w:r>
        <w:t>Tombol “OK” untuk menutup pop-up</w:t>
      </w:r>
    </w:p>
    <w:p w14:paraId="2561C28F" w14:textId="3271B833" w:rsidR="00F25F1C" w:rsidRDefault="00F25F1C" w:rsidP="00F25F1C">
      <w:pPr>
        <w:ind w:firstLine="0"/>
      </w:pPr>
    </w:p>
    <w:p w14:paraId="4FB4449C" w14:textId="51B8E478" w:rsidR="00F25F1C" w:rsidRDefault="00F25F1C" w:rsidP="00F25F1C">
      <w:pPr>
        <w:ind w:firstLine="0"/>
      </w:pPr>
    </w:p>
    <w:p w14:paraId="3D21BA98" w14:textId="77777777" w:rsidR="00F25F1C" w:rsidRPr="00A3411A" w:rsidRDefault="00F25F1C" w:rsidP="00F25F1C">
      <w:pPr>
        <w:ind w:firstLine="0"/>
      </w:pPr>
    </w:p>
    <w:p w14:paraId="034D4D72" w14:textId="77777777" w:rsidR="007556C5" w:rsidRDefault="007556C5" w:rsidP="007556C5">
      <w:pPr>
        <w:pStyle w:val="Bulletstyle0"/>
        <w:numPr>
          <w:ilvl w:val="0"/>
          <w:numId w:val="11"/>
        </w:numPr>
        <w:ind w:left="425" w:hanging="425"/>
      </w:pPr>
      <w:r>
        <w:lastRenderedPageBreak/>
        <w:t>Pop-up problem</w:t>
      </w:r>
    </w:p>
    <w:p w14:paraId="47A0B7B3" w14:textId="77777777" w:rsidR="007556C5" w:rsidRDefault="007556C5" w:rsidP="007556C5">
      <w:pPr>
        <w:pStyle w:val="BulletParagraphwithoutindent"/>
      </w:pPr>
      <w:r>
        <w:t xml:space="preserve">Gambar 4.14 merupakan tampilan dari pop-up problem pada data tabel input Surat Perintah Kerja. Setiap data yang masuk kedalam tabel data 14 akan memiliki satu tombol Problem dan satu tombol Hapus. Apabila terdapat masalah pada Surat Perintah Kerja yang bersangkutan, pengguna dapat melihatnya dengan menekan tombol problem (15). Apabila tombol problem ditekan, maka pop-up seperti gambar dibawah akan muncul. Pada pop-up ini akan tertera masalah – masalah yang terjadi pada SPK yang bersangkutan. </w:t>
      </w:r>
    </w:p>
    <w:p w14:paraId="7BB42B16" w14:textId="77777777" w:rsidR="007556C5" w:rsidRDefault="007556C5" w:rsidP="007556C5">
      <w:pPr>
        <w:pStyle w:val="BulletParagraphwithoutindent"/>
      </w:pPr>
      <w:proofErr w:type="gramStart"/>
      <w:r w:rsidRPr="009F6C2D">
        <w:t>Keterangan :</w:t>
      </w:r>
      <w:proofErr w:type="gramEnd"/>
      <w:r w:rsidRPr="009F6C2D">
        <w:t xml:space="preserve"> </w:t>
      </w:r>
    </w:p>
    <w:p w14:paraId="49E5F2C3" w14:textId="77777777" w:rsidR="007556C5" w:rsidRPr="009F6C2D" w:rsidRDefault="007556C5">
      <w:pPr>
        <w:pStyle w:val="BulletStyleNumber"/>
        <w:numPr>
          <w:ilvl w:val="0"/>
          <w:numId w:val="93"/>
        </w:numPr>
      </w:pPr>
      <w:r>
        <w:t xml:space="preserve">Masalah </w:t>
      </w:r>
      <w:r w:rsidRPr="00485AFA">
        <w:rPr>
          <w:rFonts w:cs="Times New Roman"/>
          <w:bCs/>
          <w:szCs w:val="24"/>
        </w:rPr>
        <w:t>– masalah yang ada pada SPK yang bersangkutan</w:t>
      </w:r>
    </w:p>
    <w:p w14:paraId="159F01C7" w14:textId="77777777" w:rsidR="007556C5" w:rsidRPr="009F6C2D" w:rsidRDefault="007556C5">
      <w:pPr>
        <w:pStyle w:val="BulletStyleNumber"/>
        <w:numPr>
          <w:ilvl w:val="0"/>
          <w:numId w:val="53"/>
        </w:numPr>
        <w:ind w:left="850" w:hanging="425"/>
      </w:pPr>
      <w:r>
        <w:rPr>
          <w:rFonts w:cs="Times New Roman"/>
          <w:bCs/>
          <w:szCs w:val="24"/>
        </w:rPr>
        <w:t>Tombol cancel untuk menutup pop-up</w:t>
      </w:r>
    </w:p>
    <w:p w14:paraId="1013E818" w14:textId="77777777" w:rsidR="007556C5" w:rsidRPr="009F6C2D" w:rsidRDefault="007556C5" w:rsidP="007556C5">
      <w:pPr>
        <w:pStyle w:val="BulletStyleNumber"/>
        <w:numPr>
          <w:ilvl w:val="0"/>
          <w:numId w:val="0"/>
        </w:numPr>
        <w:ind w:left="850"/>
      </w:pPr>
    </w:p>
    <w:p w14:paraId="66BB880E" w14:textId="77777777" w:rsidR="007556C5" w:rsidRDefault="007556C5" w:rsidP="007556C5">
      <w:pPr>
        <w:pStyle w:val="Gambar"/>
      </w:pPr>
      <w:r>
        <w:drawing>
          <wp:inline distT="0" distB="0" distL="0" distR="0" wp14:anchorId="7560D480" wp14:editId="1EC533D4">
            <wp:extent cx="3610099" cy="147185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b="27513"/>
                    <a:stretch/>
                  </pic:blipFill>
                  <pic:spPr bwMode="auto">
                    <a:xfrm>
                      <a:off x="0" y="0"/>
                      <a:ext cx="3678331" cy="1499672"/>
                    </a:xfrm>
                    <a:prstGeom prst="rect">
                      <a:avLst/>
                    </a:prstGeom>
                    <a:noFill/>
                    <a:ln>
                      <a:noFill/>
                    </a:ln>
                    <a:extLst>
                      <a:ext uri="{53640926-AAD7-44D8-BBD7-CCE9431645EC}">
                        <a14:shadowObscured xmlns:a14="http://schemas.microsoft.com/office/drawing/2010/main"/>
                      </a:ext>
                    </a:extLst>
                  </pic:spPr>
                </pic:pic>
              </a:graphicData>
            </a:graphic>
          </wp:inline>
        </w:drawing>
      </w:r>
    </w:p>
    <w:p w14:paraId="6B009387" w14:textId="04F950ED" w:rsidR="00F25F1C" w:rsidRDefault="007556C5" w:rsidP="00F25F1C">
      <w:pPr>
        <w:pStyle w:val="GambarDesc"/>
      </w:pPr>
      <w:bookmarkStart w:id="150" w:name="_Toc124434794"/>
      <w:bookmarkStart w:id="151" w:name="_Toc124435148"/>
      <w:bookmarkStart w:id="152" w:name="_Toc124436834"/>
      <w:bookmarkStart w:id="153" w:name="_Toc124436905"/>
      <w:r w:rsidRPr="006F0A11">
        <w:t>Gambar 4.1</w:t>
      </w:r>
      <w:r>
        <w:t>4</w:t>
      </w:r>
      <w:r w:rsidRPr="006F0A11">
        <w:br/>
        <w:t>Pop-up Problem</w:t>
      </w:r>
      <w:bookmarkEnd w:id="150"/>
      <w:bookmarkEnd w:id="151"/>
      <w:bookmarkEnd w:id="152"/>
      <w:bookmarkEnd w:id="153"/>
    </w:p>
    <w:p w14:paraId="6BA247DF" w14:textId="77777777" w:rsidR="00F25F1C" w:rsidRDefault="00F25F1C" w:rsidP="00F25F1C">
      <w:pPr>
        <w:pStyle w:val="GambarDesc"/>
        <w:spacing w:line="360" w:lineRule="auto"/>
      </w:pPr>
    </w:p>
    <w:p w14:paraId="4A896FBA" w14:textId="049A1817" w:rsidR="007556C5" w:rsidRDefault="007556C5" w:rsidP="00746321">
      <w:pPr>
        <w:pStyle w:val="Bulletstyle0"/>
        <w:numPr>
          <w:ilvl w:val="0"/>
          <w:numId w:val="11"/>
        </w:numPr>
        <w:ind w:left="425" w:hanging="425"/>
      </w:pPr>
      <w:r>
        <w:t>Pop-up hapus SPK</w:t>
      </w:r>
    </w:p>
    <w:p w14:paraId="15901FBE" w14:textId="77777777" w:rsidR="007556C5" w:rsidRDefault="007556C5" w:rsidP="007556C5">
      <w:pPr>
        <w:pStyle w:val="BulletParagraphwithoutindent"/>
      </w:pPr>
      <w:r>
        <w:t>Gambar 4.15 merupakan tampilan dari pop-up saat akan menghapus data dari Surat Perintah Kerja yang bersangkutan. Pop-up tersebut akan muncul apabila pengguna menekan tombol HAPUS (16). Pop-up ini berguna untuk meyakinkan pengguna untuk menghapus data dari Surat Perintah Kerja yang bersangkutan. Apabila pengguna akan menghapus data Surat Perintah Kerja, maka pengguna bisa menekan tombol “OK”, apabila tidak ingin menghapus data tersebut maka pengguna bisa menekan tombol “Cancel”.</w:t>
      </w:r>
    </w:p>
    <w:p w14:paraId="551E8873" w14:textId="77777777" w:rsidR="007556C5" w:rsidRDefault="007556C5" w:rsidP="007556C5">
      <w:pPr>
        <w:pStyle w:val="BulletParagraphwithoutindent"/>
      </w:pPr>
    </w:p>
    <w:p w14:paraId="719121E6" w14:textId="77777777" w:rsidR="002D3031" w:rsidRDefault="007556C5" w:rsidP="002D3031">
      <w:pPr>
        <w:pStyle w:val="Gambar"/>
      </w:pPr>
      <w:bookmarkStart w:id="154" w:name="_Toc124434795"/>
      <w:bookmarkStart w:id="155" w:name="_Toc124435149"/>
      <w:r>
        <w:lastRenderedPageBreak/>
        <w:drawing>
          <wp:inline distT="0" distB="0" distL="0" distR="0" wp14:anchorId="0E621347" wp14:editId="638A344D">
            <wp:extent cx="3779149" cy="1385468"/>
            <wp:effectExtent l="19050" t="19050" r="12065" b="2476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b="34725"/>
                    <a:stretch/>
                  </pic:blipFill>
                  <pic:spPr bwMode="auto">
                    <a:xfrm>
                      <a:off x="0" y="0"/>
                      <a:ext cx="3780000" cy="1385780"/>
                    </a:xfrm>
                    <a:prstGeom prst="rect">
                      <a:avLst/>
                    </a:prstGeom>
                    <a:noFill/>
                    <a:ln w="9525" cap="flat" cmpd="sng" algn="ctr">
                      <a:solidFill>
                        <a:srgbClr val="E7E6E6">
                          <a:lumMod val="75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F65881C" w14:textId="0228C819" w:rsidR="007556C5" w:rsidRPr="007B1CEF" w:rsidRDefault="007556C5" w:rsidP="007556C5">
      <w:pPr>
        <w:pStyle w:val="GambarDesc"/>
      </w:pPr>
      <w:bookmarkStart w:id="156" w:name="_Toc124436835"/>
      <w:bookmarkStart w:id="157" w:name="_Toc124436906"/>
      <w:r w:rsidRPr="00CC4EBF">
        <w:t>Gambar 4.1</w:t>
      </w:r>
      <w:r>
        <w:t>5</w:t>
      </w:r>
      <w:r w:rsidRPr="00CC4EBF">
        <w:br/>
        <w:t>Pop-up Hapus SPK</w:t>
      </w:r>
      <w:bookmarkEnd w:id="154"/>
      <w:bookmarkEnd w:id="155"/>
      <w:bookmarkEnd w:id="156"/>
      <w:bookmarkEnd w:id="157"/>
    </w:p>
    <w:p w14:paraId="452355F7" w14:textId="77777777" w:rsidR="007556C5" w:rsidRDefault="007556C5" w:rsidP="007556C5"/>
    <w:p w14:paraId="77A5BC9E" w14:textId="77777777" w:rsidR="007556C5" w:rsidRDefault="007556C5" w:rsidP="007556C5">
      <w:pPr>
        <w:pStyle w:val="BulletParagraphwithoutindent"/>
      </w:pPr>
      <w:proofErr w:type="gramStart"/>
      <w:r>
        <w:t>Keterangan :</w:t>
      </w:r>
      <w:proofErr w:type="gramEnd"/>
    </w:p>
    <w:p w14:paraId="2C41FC13" w14:textId="77777777" w:rsidR="007556C5" w:rsidRPr="009F6C2D" w:rsidRDefault="007556C5">
      <w:pPr>
        <w:pStyle w:val="BulletStyleNumber"/>
        <w:numPr>
          <w:ilvl w:val="0"/>
          <w:numId w:val="92"/>
        </w:numPr>
      </w:pPr>
      <w:r>
        <w:t>T</w:t>
      </w:r>
      <w:r w:rsidRPr="00F924D4">
        <w:rPr>
          <w:rFonts w:cs="Times New Roman"/>
          <w:bCs/>
          <w:szCs w:val="24"/>
        </w:rPr>
        <w:t>ombol Cancel untuk membatalkan penghapusan</w:t>
      </w:r>
    </w:p>
    <w:p w14:paraId="7A703659" w14:textId="77777777" w:rsidR="007556C5" w:rsidRDefault="007556C5">
      <w:pPr>
        <w:pStyle w:val="BulletStyleNumber"/>
        <w:numPr>
          <w:ilvl w:val="0"/>
          <w:numId w:val="53"/>
        </w:numPr>
        <w:ind w:left="850" w:hanging="425"/>
      </w:pPr>
      <w:r>
        <w:rPr>
          <w:rFonts w:cs="Times New Roman"/>
          <w:bCs/>
          <w:szCs w:val="24"/>
        </w:rPr>
        <w:t>Tombol OK untuk melakukan penghapusan</w:t>
      </w:r>
    </w:p>
    <w:p w14:paraId="3DE1DF2E" w14:textId="77777777" w:rsidR="007556C5" w:rsidRPr="00C87FDF" w:rsidRDefault="007556C5" w:rsidP="007556C5"/>
    <w:p w14:paraId="1D3BC274" w14:textId="6A1D9BE3" w:rsidR="007556C5" w:rsidRDefault="007556C5">
      <w:pPr>
        <w:pStyle w:val="STTSJudulSubBab"/>
        <w:numPr>
          <w:ilvl w:val="3"/>
          <w:numId w:val="51"/>
        </w:numPr>
        <w:ind w:left="1004" w:hanging="1004"/>
      </w:pPr>
      <w:bookmarkStart w:id="158" w:name="_Toc124444529"/>
      <w:r>
        <w:t>Halaman CEK</w:t>
      </w:r>
      <w:bookmarkEnd w:id="158"/>
    </w:p>
    <w:p w14:paraId="189F8E58" w14:textId="45A51913" w:rsidR="007556C5" w:rsidRDefault="007556C5" w:rsidP="007556C5">
      <w:r w:rsidRPr="004028DF">
        <w:t xml:space="preserve">Pada subbab ini akan dijelaskan mengenai halaman cek dari aplikasi website PT. Adiputro Wirasejati. Halaman CEK akan menampilkan seluruh data </w:t>
      </w:r>
      <w:r w:rsidR="00044F14">
        <w:t xml:space="preserve">komponen – komponen yang diperlukan </w:t>
      </w:r>
      <w:r w:rsidRPr="004028DF">
        <w:t>dari Surat Perintah Kerja</w:t>
      </w:r>
      <w:r w:rsidR="00044F14">
        <w:t xml:space="preserve"> yang telah dipilih. Data yang ditampilkan akan berupa komponen – komponen yang diperlukan dalam proses perakitan. Nantinya hasil dari proses cek ini </w:t>
      </w:r>
      <w:r w:rsidRPr="004028DF">
        <w:t xml:space="preserve">akan </w:t>
      </w:r>
      <w:r w:rsidR="00044F14">
        <w:t xml:space="preserve">segera diberikan kepada </w:t>
      </w:r>
      <w:r w:rsidRPr="004028DF">
        <w:t>divisi gudang dan divisi assembly. Pada halaman CEK terdapat kolom pencarian yang berguna untuk melakukan filter terhadap data Surat Perintah Kerja berdasarkan id.</w:t>
      </w:r>
      <w:r w:rsidR="00044F14">
        <w:t xml:space="preserve"> Sangat berguna jika terlalu banyak data dan diperlukan spesifik data untuk dicari.</w:t>
      </w:r>
      <w:r w:rsidRPr="004028DF">
        <w:t xml:space="preserve"> Terdapat tombol untuk mengunduh file dengan format excel, dan tombol untuk melakukan </w:t>
      </w:r>
      <w:r w:rsidR="00F25F1C">
        <w:t>proses cetak</w:t>
      </w:r>
      <w:r w:rsidRPr="004028DF">
        <w:t>. Apabila data dari halaman CEK dicetak, maka secara otomatis data akan diteruskan ke</w:t>
      </w:r>
      <w:r>
        <w:t xml:space="preserve"> </w:t>
      </w:r>
      <w:r w:rsidRPr="004028DF">
        <w:t xml:space="preserve">divisi assembly dan divisi gudang. </w:t>
      </w:r>
    </w:p>
    <w:p w14:paraId="3C249445" w14:textId="77777777" w:rsidR="007556C5" w:rsidRPr="004028DF" w:rsidRDefault="007556C5" w:rsidP="007556C5">
      <w:pPr>
        <w:ind w:firstLine="0"/>
      </w:pPr>
      <w:r w:rsidRPr="004028DF">
        <w:t>Keterangan:</w:t>
      </w:r>
    </w:p>
    <w:p w14:paraId="6258EDC9" w14:textId="77777777" w:rsidR="007556C5" w:rsidRDefault="007556C5">
      <w:pPr>
        <w:pStyle w:val="BulletStyleNumber"/>
        <w:numPr>
          <w:ilvl w:val="0"/>
          <w:numId w:val="96"/>
        </w:numPr>
        <w:ind w:left="426" w:hanging="426"/>
      </w:pPr>
      <w:r w:rsidRPr="004028DF">
        <w:t>Kolom pencarian data (filter by id)</w:t>
      </w:r>
    </w:p>
    <w:p w14:paraId="08A7263E" w14:textId="77777777" w:rsidR="007556C5" w:rsidRDefault="007556C5" w:rsidP="007556C5">
      <w:pPr>
        <w:pStyle w:val="BulletStyleNumber"/>
      </w:pPr>
      <w:r w:rsidRPr="004028DF">
        <w:t>Tombol download excel</w:t>
      </w:r>
    </w:p>
    <w:p w14:paraId="51C0A5C2" w14:textId="14DF2665" w:rsidR="00044F14" w:rsidRDefault="007556C5" w:rsidP="00044F14">
      <w:pPr>
        <w:pStyle w:val="BulletStyleNumber"/>
      </w:pPr>
      <w:r w:rsidRPr="004028DF">
        <w:t>Tombol cetak</w:t>
      </w:r>
    </w:p>
    <w:p w14:paraId="1ACE77DB" w14:textId="77777777" w:rsidR="002D3031" w:rsidRDefault="007556C5" w:rsidP="002D3031">
      <w:pPr>
        <w:pStyle w:val="Gambar"/>
      </w:pPr>
      <w:bookmarkStart w:id="159" w:name="_Toc124434796"/>
      <w:bookmarkStart w:id="160" w:name="_Toc124435150"/>
      <w:r>
        <w:lastRenderedPageBreak/>
        <w:drawing>
          <wp:inline distT="0" distB="0" distL="0" distR="0" wp14:anchorId="48055FF0" wp14:editId="02E03980">
            <wp:extent cx="3780396" cy="1757991"/>
            <wp:effectExtent l="19050" t="19050" r="10795" b="139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898294" cy="1812817"/>
                    </a:xfrm>
                    <a:prstGeom prst="rect">
                      <a:avLst/>
                    </a:prstGeom>
                    <a:noFill/>
                    <a:ln>
                      <a:solidFill>
                        <a:schemeClr val="bg2">
                          <a:lumMod val="75000"/>
                        </a:schemeClr>
                      </a:solidFill>
                    </a:ln>
                  </pic:spPr>
                </pic:pic>
              </a:graphicData>
            </a:graphic>
          </wp:inline>
        </w:drawing>
      </w:r>
    </w:p>
    <w:p w14:paraId="3D4E3BAD" w14:textId="13DC9CD0" w:rsidR="007556C5" w:rsidRDefault="007556C5" w:rsidP="002D3031">
      <w:pPr>
        <w:pStyle w:val="GambarDesc"/>
      </w:pPr>
      <w:bookmarkStart w:id="161" w:name="_Toc124436836"/>
      <w:bookmarkStart w:id="162" w:name="_Toc124436907"/>
      <w:r w:rsidRPr="004028DF">
        <w:t>Gambar 4.1</w:t>
      </w:r>
      <w:r>
        <w:t>6</w:t>
      </w:r>
      <w:bookmarkStart w:id="163" w:name="_Toc124434797"/>
      <w:bookmarkStart w:id="164" w:name="_Toc124435151"/>
      <w:bookmarkEnd w:id="159"/>
      <w:bookmarkEnd w:id="160"/>
      <w:r w:rsidR="002D3031">
        <w:br/>
      </w:r>
      <w:r w:rsidRPr="004028DF">
        <w:t>Halaman CEK</w:t>
      </w:r>
      <w:bookmarkEnd w:id="161"/>
      <w:bookmarkEnd w:id="162"/>
      <w:bookmarkEnd w:id="163"/>
      <w:bookmarkEnd w:id="164"/>
    </w:p>
    <w:p w14:paraId="7D54243A" w14:textId="77777777" w:rsidR="007556C5" w:rsidRPr="00C65534" w:rsidRDefault="007556C5" w:rsidP="007556C5">
      <w:pPr>
        <w:pStyle w:val="BulletParagraphwithoutindent"/>
      </w:pPr>
    </w:p>
    <w:p w14:paraId="1FFEB0BF" w14:textId="77777777" w:rsidR="007556C5" w:rsidRDefault="007556C5" w:rsidP="007556C5">
      <w:pPr>
        <w:pStyle w:val="Bulletstyle0"/>
        <w:numPr>
          <w:ilvl w:val="0"/>
          <w:numId w:val="11"/>
        </w:numPr>
        <w:ind w:left="425" w:hanging="425"/>
      </w:pPr>
      <w:r w:rsidRPr="004028DF">
        <w:t>Halaman tampilan cetak data order Surat Perintah Kerja</w:t>
      </w:r>
    </w:p>
    <w:p w14:paraId="08CF439E" w14:textId="77777777" w:rsidR="007556C5" w:rsidRPr="0099510D" w:rsidRDefault="007556C5" w:rsidP="007556C5">
      <w:pPr>
        <w:pStyle w:val="BulletParagraphwithoutindent"/>
      </w:pPr>
      <w:r w:rsidRPr="0099510D">
        <w:t>Gambar 4.1</w:t>
      </w:r>
      <w:r>
        <w:t>7</w:t>
      </w:r>
      <w:r w:rsidRPr="0099510D">
        <w:t xml:space="preserve"> merupakan tampilan dari halaman cetak data order Surat Perintah Kerja yang ada pada halaman CEK. Halaman ini akan muncul setelah pengguna menekan tombol cetak pada halaman CEK. Tidak hanya menampilkan tampilan cetak, tombol cetak juga berfungsi untuk meneruskan data yang ada ke divisi gudang dan divisi assembly. </w:t>
      </w:r>
    </w:p>
    <w:p w14:paraId="1261A8AB" w14:textId="77777777" w:rsidR="007556C5" w:rsidRPr="004028DF" w:rsidRDefault="007556C5" w:rsidP="007556C5">
      <w:pPr>
        <w:pStyle w:val="ListParagraph"/>
        <w:ind w:left="426" w:firstLine="0"/>
        <w:rPr>
          <w:szCs w:val="24"/>
        </w:rPr>
      </w:pPr>
    </w:p>
    <w:p w14:paraId="4790584D" w14:textId="77777777" w:rsidR="007556C5" w:rsidRDefault="007556C5" w:rsidP="007556C5">
      <w:pPr>
        <w:pStyle w:val="Gambar"/>
      </w:pPr>
      <w:r>
        <w:drawing>
          <wp:inline distT="0" distB="0" distL="0" distR="0" wp14:anchorId="20BFAFFB" wp14:editId="74CF03F3">
            <wp:extent cx="4463991" cy="1750374"/>
            <wp:effectExtent l="19050" t="19050" r="13335" b="2159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562524" cy="1789010"/>
                    </a:xfrm>
                    <a:prstGeom prst="rect">
                      <a:avLst/>
                    </a:prstGeom>
                    <a:noFill/>
                    <a:ln>
                      <a:solidFill>
                        <a:schemeClr val="bg2">
                          <a:lumMod val="75000"/>
                        </a:schemeClr>
                      </a:solidFill>
                    </a:ln>
                  </pic:spPr>
                </pic:pic>
              </a:graphicData>
            </a:graphic>
          </wp:inline>
        </w:drawing>
      </w:r>
      <w:r w:rsidRPr="008841CC">
        <w:t xml:space="preserve"> </w:t>
      </w:r>
    </w:p>
    <w:p w14:paraId="79D939CF" w14:textId="02E3A031" w:rsidR="007556C5" w:rsidRDefault="007556C5" w:rsidP="002D3031">
      <w:pPr>
        <w:pStyle w:val="GambarDesc"/>
      </w:pPr>
      <w:bookmarkStart w:id="165" w:name="_Toc124434798"/>
      <w:bookmarkStart w:id="166" w:name="_Toc124435152"/>
      <w:bookmarkStart w:id="167" w:name="_Toc124436837"/>
      <w:bookmarkStart w:id="168" w:name="_Toc124436908"/>
      <w:r w:rsidRPr="007B3F78">
        <w:t>Gambar 4.1</w:t>
      </w:r>
      <w:r>
        <w:t>7</w:t>
      </w:r>
      <w:bookmarkStart w:id="169" w:name="_Toc124434799"/>
      <w:bookmarkStart w:id="170" w:name="_Toc124435153"/>
      <w:bookmarkEnd w:id="165"/>
      <w:bookmarkEnd w:id="166"/>
      <w:r w:rsidR="002D3031">
        <w:br/>
      </w:r>
      <w:r w:rsidRPr="007B3F78">
        <w:t xml:space="preserve">Tampilan Cetak </w:t>
      </w:r>
      <w:r w:rsidR="00D80D54">
        <w:t>D</w:t>
      </w:r>
      <w:r w:rsidRPr="007B3F78">
        <w:t xml:space="preserve">ata </w:t>
      </w:r>
      <w:r w:rsidR="00D80D54">
        <w:t>O</w:t>
      </w:r>
      <w:r w:rsidRPr="007B3F78">
        <w:t>rder Surat Perintah Kerja</w:t>
      </w:r>
      <w:bookmarkEnd w:id="167"/>
      <w:bookmarkEnd w:id="168"/>
      <w:bookmarkEnd w:id="169"/>
      <w:bookmarkEnd w:id="170"/>
    </w:p>
    <w:p w14:paraId="1ACBD24E" w14:textId="77777777" w:rsidR="00BB3006" w:rsidRDefault="00BB3006" w:rsidP="007556C5">
      <w:pPr>
        <w:pStyle w:val="GambarDesc"/>
      </w:pPr>
    </w:p>
    <w:p w14:paraId="1D8BC4AB" w14:textId="77777777" w:rsidR="007556C5" w:rsidRPr="007B3F78" w:rsidRDefault="007556C5" w:rsidP="007556C5">
      <w:pPr>
        <w:spacing w:line="240" w:lineRule="auto"/>
        <w:jc w:val="center"/>
        <w:rPr>
          <w:b/>
          <w:bCs/>
          <w:szCs w:val="24"/>
        </w:rPr>
      </w:pPr>
    </w:p>
    <w:p w14:paraId="1604A160" w14:textId="38B5996F" w:rsidR="007556C5" w:rsidRPr="004522A9" w:rsidRDefault="007556C5">
      <w:pPr>
        <w:pStyle w:val="STTSJudulSubBab"/>
        <w:numPr>
          <w:ilvl w:val="3"/>
          <w:numId w:val="51"/>
        </w:numPr>
        <w:ind w:left="1004" w:hanging="1004"/>
      </w:pPr>
      <w:bookmarkStart w:id="171" w:name="_Toc124444530"/>
      <w:r>
        <w:t>Halaman History</w:t>
      </w:r>
      <w:bookmarkEnd w:id="171"/>
    </w:p>
    <w:p w14:paraId="4AAF9DC4" w14:textId="77777777" w:rsidR="007556C5" w:rsidRDefault="007556C5" w:rsidP="007556C5">
      <w:r w:rsidRPr="00151375">
        <w:t xml:space="preserve">Pada subbab ini akan dijelaskan mengenai halaman history dari aplikasi website PT. Adiputro Wirasejati. Halaman history akan menampilkan seluruh histori dari penambahan data Surat Perintah Kerja pada halaman input. Terdapat sebuah tabel data dengan header Nomor SPK, Nama Stall, Stall, Departemen, </w:t>
      </w:r>
      <w:r w:rsidRPr="00151375">
        <w:lastRenderedPageBreak/>
        <w:t xml:space="preserve">Status, Waktu Update Terakhir, dan Action. Field action berisi dua tombol yaitu tombol CEK dan tombol Hapus. Apabila tombol CEK ditekan, maka pengguna akan diarahkan ke halaman CEK. Bila tombol Hapus ditekan, maka histori dari input data Surat Perintah Kerja yang bersangkutan akan dihapus. </w:t>
      </w:r>
    </w:p>
    <w:p w14:paraId="4E444364" w14:textId="77777777" w:rsidR="007556C5" w:rsidRDefault="007556C5" w:rsidP="007556C5"/>
    <w:p w14:paraId="2BDA2F57" w14:textId="77777777" w:rsidR="007556C5" w:rsidRDefault="007556C5" w:rsidP="007556C5">
      <w:pPr>
        <w:pStyle w:val="Gambar"/>
      </w:pPr>
      <w:r>
        <w:drawing>
          <wp:inline distT="0" distB="0" distL="0" distR="0" wp14:anchorId="44D78454" wp14:editId="1AFC5885">
            <wp:extent cx="4849692" cy="1595994"/>
            <wp:effectExtent l="19050" t="19050" r="27305" b="2349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954636" cy="1630530"/>
                    </a:xfrm>
                    <a:prstGeom prst="rect">
                      <a:avLst/>
                    </a:prstGeom>
                    <a:noFill/>
                    <a:ln>
                      <a:solidFill>
                        <a:schemeClr val="bg2">
                          <a:lumMod val="75000"/>
                        </a:schemeClr>
                      </a:solidFill>
                    </a:ln>
                  </pic:spPr>
                </pic:pic>
              </a:graphicData>
            </a:graphic>
          </wp:inline>
        </w:drawing>
      </w:r>
    </w:p>
    <w:p w14:paraId="5F89C177" w14:textId="75580107" w:rsidR="007556C5" w:rsidRDefault="007556C5" w:rsidP="002D3031">
      <w:pPr>
        <w:pStyle w:val="GambarDesc"/>
      </w:pPr>
      <w:bookmarkStart w:id="172" w:name="_Toc124434800"/>
      <w:bookmarkStart w:id="173" w:name="_Toc124435154"/>
      <w:bookmarkStart w:id="174" w:name="_Toc124436838"/>
      <w:bookmarkStart w:id="175" w:name="_Toc124436909"/>
      <w:r w:rsidRPr="00151375">
        <w:t>Gambar 4.1</w:t>
      </w:r>
      <w:r>
        <w:t>8</w:t>
      </w:r>
      <w:bookmarkStart w:id="176" w:name="_Toc124434801"/>
      <w:bookmarkStart w:id="177" w:name="_Toc124435155"/>
      <w:bookmarkEnd w:id="172"/>
      <w:bookmarkEnd w:id="173"/>
      <w:r w:rsidR="00E243BA">
        <w:br/>
      </w:r>
      <w:r w:rsidRPr="00151375">
        <w:t>Tampilan Halaman History</w:t>
      </w:r>
      <w:bookmarkEnd w:id="174"/>
      <w:bookmarkEnd w:id="175"/>
      <w:bookmarkEnd w:id="176"/>
      <w:bookmarkEnd w:id="177"/>
    </w:p>
    <w:p w14:paraId="42CFCB78" w14:textId="77777777" w:rsidR="007556C5" w:rsidRPr="00151375" w:rsidRDefault="007556C5" w:rsidP="007556C5">
      <w:pPr>
        <w:pStyle w:val="GambarDesc"/>
      </w:pPr>
    </w:p>
    <w:p w14:paraId="38BDA13F" w14:textId="77777777" w:rsidR="007556C5" w:rsidRPr="00151375" w:rsidRDefault="007556C5" w:rsidP="007556C5">
      <w:pPr>
        <w:ind w:firstLine="0"/>
      </w:pPr>
      <w:proofErr w:type="gramStart"/>
      <w:r w:rsidRPr="00151375">
        <w:t>Keterangan :</w:t>
      </w:r>
      <w:proofErr w:type="gramEnd"/>
    </w:p>
    <w:p w14:paraId="5DDFC1E1" w14:textId="77777777" w:rsidR="007556C5" w:rsidRDefault="007556C5">
      <w:pPr>
        <w:pStyle w:val="BulletStyleNumber"/>
        <w:numPr>
          <w:ilvl w:val="0"/>
          <w:numId w:val="97"/>
        </w:numPr>
        <w:ind w:left="426" w:hanging="426"/>
      </w:pPr>
      <w:r w:rsidRPr="00151375">
        <w:t>Tombol CEK (menuju halaman Cek)</w:t>
      </w:r>
    </w:p>
    <w:p w14:paraId="6C1DC654" w14:textId="77777777" w:rsidR="007556C5" w:rsidRPr="0099510D" w:rsidRDefault="007556C5">
      <w:pPr>
        <w:pStyle w:val="BulletStyleNumber"/>
        <w:numPr>
          <w:ilvl w:val="0"/>
          <w:numId w:val="53"/>
        </w:numPr>
        <w:ind w:left="425" w:hanging="425"/>
      </w:pPr>
      <w:r w:rsidRPr="0099510D">
        <w:rPr>
          <w:rFonts w:cs="Times New Roman"/>
          <w:szCs w:val="24"/>
        </w:rPr>
        <w:t>Tombol hapus histori</w:t>
      </w:r>
    </w:p>
    <w:p w14:paraId="4D4E6C71" w14:textId="77777777" w:rsidR="007556C5" w:rsidRDefault="007556C5" w:rsidP="007556C5"/>
    <w:p w14:paraId="54A3027E" w14:textId="5933D32C" w:rsidR="007556C5" w:rsidRPr="008425EC" w:rsidRDefault="007556C5">
      <w:pPr>
        <w:pStyle w:val="STTSJudulSubBab"/>
        <w:numPr>
          <w:ilvl w:val="3"/>
          <w:numId w:val="51"/>
        </w:numPr>
        <w:ind w:left="1004" w:hanging="1004"/>
      </w:pPr>
      <w:bookmarkStart w:id="178" w:name="_Toc124444531"/>
      <w:r>
        <w:t>Halaman Master</w:t>
      </w:r>
      <w:bookmarkEnd w:id="178"/>
    </w:p>
    <w:p w14:paraId="0CA374A4" w14:textId="77777777" w:rsidR="007556C5" w:rsidRDefault="007556C5" w:rsidP="007556C5">
      <w:r w:rsidRPr="00151375">
        <w:t xml:space="preserve">Pada subbab ini akan dijelaskan mengenai desain interface dari halaman Master pada aplikasi website PT. Adiputro Wirasejati. Pada halaman ini akan tertera seluruh data master yang berisikan nama kit dan kode kit yang dibutuhkan dalam proses perakitan kendaraan. Data – data tersebut tersusun dengan rapi di dalam data tabel. Apabila pengguna hendak melakukan pengubahan pada data yang ada, pengguna bisa menekan tombol CEK. Maka pengguna akan langsung diarahkan ke halaman tambah master dengan data yang sudah tertera dan siap untuk diubah. Tombol hapus digunakan untuk menghapus data kit yang sudah ada. Tombol hapus hanya tersedia untuk Role Super Admin. </w:t>
      </w:r>
    </w:p>
    <w:p w14:paraId="75BE7B63" w14:textId="77777777" w:rsidR="007556C5" w:rsidRDefault="007556C5" w:rsidP="007556C5">
      <w:pPr>
        <w:pStyle w:val="BulletParagraphMoreThan1"/>
      </w:pPr>
    </w:p>
    <w:p w14:paraId="27906D91" w14:textId="77777777" w:rsidR="007556C5" w:rsidRDefault="007556C5" w:rsidP="007556C5">
      <w:pPr>
        <w:pStyle w:val="Gambar"/>
      </w:pPr>
      <w:r>
        <w:lastRenderedPageBreak/>
        <w:drawing>
          <wp:inline distT="0" distB="0" distL="0" distR="0" wp14:anchorId="5DDC9D2A" wp14:editId="73862C98">
            <wp:extent cx="4841098" cy="2071007"/>
            <wp:effectExtent l="19050" t="19050" r="17145" b="2476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b="23829"/>
                    <a:stretch/>
                  </pic:blipFill>
                  <pic:spPr bwMode="auto">
                    <a:xfrm>
                      <a:off x="0" y="0"/>
                      <a:ext cx="4861276" cy="2079639"/>
                    </a:xfrm>
                    <a:prstGeom prst="rect">
                      <a:avLst/>
                    </a:prstGeom>
                    <a:noFill/>
                    <a:ln w="9525" cap="flat" cmpd="sng" algn="ctr">
                      <a:solidFill>
                        <a:schemeClr val="bg2">
                          <a:lumMod val="75000"/>
                        </a:scheme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AC81D07" w14:textId="77777777" w:rsidR="007556C5" w:rsidRDefault="007556C5" w:rsidP="007556C5">
      <w:pPr>
        <w:pStyle w:val="GambarDesc"/>
      </w:pPr>
      <w:bookmarkStart w:id="179" w:name="_Toc124434802"/>
      <w:bookmarkStart w:id="180" w:name="_Toc124435156"/>
      <w:bookmarkStart w:id="181" w:name="_Toc124436839"/>
      <w:bookmarkStart w:id="182" w:name="_Toc124436910"/>
      <w:r w:rsidRPr="00F639BD">
        <w:t>Gambar 4.1</w:t>
      </w:r>
      <w:r>
        <w:t>9</w:t>
      </w:r>
      <w:r w:rsidRPr="00F639BD">
        <w:br/>
        <w:t>Tampilan Halaman Master</w:t>
      </w:r>
      <w:bookmarkEnd w:id="179"/>
      <w:bookmarkEnd w:id="180"/>
      <w:bookmarkEnd w:id="181"/>
      <w:bookmarkEnd w:id="182"/>
    </w:p>
    <w:p w14:paraId="1A0E8F14" w14:textId="77777777" w:rsidR="007556C5" w:rsidRPr="00151375" w:rsidRDefault="007556C5" w:rsidP="007556C5">
      <w:pPr>
        <w:pStyle w:val="BulletParagraphMoreThan1"/>
      </w:pPr>
    </w:p>
    <w:p w14:paraId="3B93BDB8" w14:textId="77777777" w:rsidR="007556C5" w:rsidRPr="00151375" w:rsidRDefault="007556C5" w:rsidP="007556C5">
      <w:pPr>
        <w:ind w:firstLine="0"/>
        <w:rPr>
          <w:szCs w:val="24"/>
        </w:rPr>
      </w:pPr>
      <w:proofErr w:type="gramStart"/>
      <w:r w:rsidRPr="00151375">
        <w:rPr>
          <w:szCs w:val="24"/>
        </w:rPr>
        <w:t>Keterangan :</w:t>
      </w:r>
      <w:proofErr w:type="gramEnd"/>
      <w:r w:rsidRPr="00151375">
        <w:rPr>
          <w:szCs w:val="24"/>
        </w:rPr>
        <w:t xml:space="preserve"> </w:t>
      </w:r>
    </w:p>
    <w:p w14:paraId="2DE21250" w14:textId="77777777" w:rsidR="007556C5" w:rsidRDefault="007556C5">
      <w:pPr>
        <w:pStyle w:val="BulletStyleNumber"/>
        <w:numPr>
          <w:ilvl w:val="0"/>
          <w:numId w:val="98"/>
        </w:numPr>
        <w:ind w:left="426" w:hanging="426"/>
      </w:pPr>
      <w:r w:rsidRPr="00151375">
        <w:t>Tombol Tambah Master</w:t>
      </w:r>
    </w:p>
    <w:p w14:paraId="54E55211" w14:textId="77777777" w:rsidR="007556C5" w:rsidRPr="0099510D" w:rsidRDefault="007556C5">
      <w:pPr>
        <w:pStyle w:val="BulletStyleNumber"/>
        <w:numPr>
          <w:ilvl w:val="0"/>
          <w:numId w:val="53"/>
        </w:numPr>
        <w:ind w:left="426" w:hanging="426"/>
      </w:pPr>
      <w:r w:rsidRPr="0099510D">
        <w:rPr>
          <w:rFonts w:cs="Times New Roman"/>
          <w:szCs w:val="24"/>
        </w:rPr>
        <w:t>Tombol edit data kit</w:t>
      </w:r>
    </w:p>
    <w:p w14:paraId="7C8A2931" w14:textId="77777777" w:rsidR="007556C5" w:rsidRPr="0099510D" w:rsidRDefault="007556C5">
      <w:pPr>
        <w:pStyle w:val="BulletStyleNumber"/>
        <w:numPr>
          <w:ilvl w:val="0"/>
          <w:numId w:val="53"/>
        </w:numPr>
        <w:ind w:left="426" w:hanging="426"/>
      </w:pPr>
      <w:r w:rsidRPr="0099510D">
        <w:rPr>
          <w:rFonts w:cs="Times New Roman"/>
          <w:szCs w:val="24"/>
        </w:rPr>
        <w:t>Tombol hapus data kit</w:t>
      </w:r>
    </w:p>
    <w:p w14:paraId="5B5B46E4" w14:textId="77777777" w:rsidR="007556C5" w:rsidRPr="00A54A7C" w:rsidRDefault="007556C5">
      <w:pPr>
        <w:pStyle w:val="BulletStyleNumber"/>
        <w:numPr>
          <w:ilvl w:val="0"/>
          <w:numId w:val="53"/>
        </w:numPr>
        <w:ind w:left="426" w:hanging="426"/>
      </w:pPr>
      <w:r w:rsidRPr="0099510D">
        <w:rPr>
          <w:rFonts w:cs="Times New Roman"/>
          <w:szCs w:val="24"/>
        </w:rPr>
        <w:t>Kolom pencarian data kit</w:t>
      </w:r>
    </w:p>
    <w:p w14:paraId="57BB900A" w14:textId="77777777" w:rsidR="007556C5" w:rsidRPr="0099510D" w:rsidRDefault="007556C5" w:rsidP="007556C5">
      <w:pPr>
        <w:pStyle w:val="BulletStyleNumber"/>
        <w:numPr>
          <w:ilvl w:val="0"/>
          <w:numId w:val="0"/>
        </w:numPr>
      </w:pPr>
    </w:p>
    <w:p w14:paraId="5191A919" w14:textId="77777777" w:rsidR="007556C5" w:rsidRDefault="007556C5" w:rsidP="007556C5">
      <w:pPr>
        <w:pStyle w:val="Bulletstyle0"/>
        <w:numPr>
          <w:ilvl w:val="0"/>
          <w:numId w:val="11"/>
        </w:numPr>
        <w:ind w:left="425" w:hanging="425"/>
      </w:pPr>
      <w:r>
        <w:t>Pop-up hapus data master</w:t>
      </w:r>
    </w:p>
    <w:p w14:paraId="5C10F946" w14:textId="77777777" w:rsidR="007556C5" w:rsidRDefault="007556C5" w:rsidP="007556C5">
      <w:pPr>
        <w:pStyle w:val="BulletParagraphwithoutindent"/>
      </w:pPr>
      <w:r>
        <w:t xml:space="preserve">Gambar 4.20 merupakan tampilan dari pop-up verifikasi penghapusan data master. Apabila pengguna menekan tombol hapus pada tabel di halaman master, maka pop-up ini akan keluar untuk meyakinkan pengguna. Apabila pengguna sudah yakin untuk menghapus data yang bersangkutan maka pengguna bisa menekan tombol OK. Apabila pengguna tidak jadi menghapus data yang bersangkutan, maka pengguna bisa menekan tombol Cancel. </w:t>
      </w:r>
    </w:p>
    <w:p w14:paraId="1237E06D" w14:textId="77777777" w:rsidR="007556C5" w:rsidRPr="0099510D" w:rsidRDefault="007556C5" w:rsidP="007556C5">
      <w:pPr>
        <w:pStyle w:val="BulletParagraphwithoutindent"/>
      </w:pPr>
      <w:proofErr w:type="gramStart"/>
      <w:r w:rsidRPr="0099510D">
        <w:t>Keterangan :</w:t>
      </w:r>
      <w:proofErr w:type="gramEnd"/>
    </w:p>
    <w:p w14:paraId="04A981F4" w14:textId="77777777" w:rsidR="007556C5" w:rsidRDefault="007556C5">
      <w:pPr>
        <w:pStyle w:val="BulletStyleNumber"/>
        <w:numPr>
          <w:ilvl w:val="0"/>
          <w:numId w:val="90"/>
        </w:numPr>
      </w:pPr>
      <w:r>
        <w:t xml:space="preserve">Tombol cancel </w:t>
      </w:r>
    </w:p>
    <w:p w14:paraId="75EB24A3" w14:textId="77777777" w:rsidR="007556C5" w:rsidRPr="0099510D" w:rsidRDefault="007556C5" w:rsidP="007556C5">
      <w:pPr>
        <w:pStyle w:val="BulletStyleNumberLevel2"/>
      </w:pPr>
      <w:r w:rsidRPr="00FE398F">
        <w:rPr>
          <w:rFonts w:cs="Times New Roman"/>
          <w:szCs w:val="24"/>
        </w:rPr>
        <w:t>Tombol OK (konfirmasi penghapusan)</w:t>
      </w:r>
    </w:p>
    <w:p w14:paraId="58E9677E" w14:textId="77777777" w:rsidR="007556C5" w:rsidRDefault="007556C5" w:rsidP="007556C5">
      <w:pPr>
        <w:pStyle w:val="BulletParagraphwithoutindent"/>
      </w:pPr>
    </w:p>
    <w:p w14:paraId="0D34245E" w14:textId="77777777" w:rsidR="007556C5" w:rsidRDefault="007556C5" w:rsidP="007556C5">
      <w:pPr>
        <w:pStyle w:val="Gambar"/>
      </w:pPr>
      <w:r>
        <w:lastRenderedPageBreak/>
        <w:drawing>
          <wp:inline distT="0" distB="0" distL="0" distR="0" wp14:anchorId="7D69C956" wp14:editId="5E5DEDD6">
            <wp:extent cx="3666327" cy="2059132"/>
            <wp:effectExtent l="19050" t="19050" r="10795" b="177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706284" cy="2081573"/>
                    </a:xfrm>
                    <a:prstGeom prst="rect">
                      <a:avLst/>
                    </a:prstGeom>
                    <a:noFill/>
                    <a:ln>
                      <a:solidFill>
                        <a:schemeClr val="bg2">
                          <a:lumMod val="75000"/>
                        </a:schemeClr>
                      </a:solidFill>
                    </a:ln>
                  </pic:spPr>
                </pic:pic>
              </a:graphicData>
            </a:graphic>
          </wp:inline>
        </w:drawing>
      </w:r>
    </w:p>
    <w:p w14:paraId="2463EA97" w14:textId="77777777" w:rsidR="007556C5" w:rsidRDefault="007556C5" w:rsidP="007556C5">
      <w:pPr>
        <w:pStyle w:val="GambarDesc"/>
      </w:pPr>
      <w:bookmarkStart w:id="183" w:name="_Toc124434803"/>
      <w:bookmarkStart w:id="184" w:name="_Toc124435157"/>
      <w:bookmarkStart w:id="185" w:name="_Toc124436840"/>
      <w:bookmarkStart w:id="186" w:name="_Toc124436911"/>
      <w:r w:rsidRPr="00195C05">
        <w:t>Gambar 4.</w:t>
      </w:r>
      <w:r>
        <w:t>20</w:t>
      </w:r>
      <w:r>
        <w:br/>
      </w:r>
      <w:r w:rsidRPr="00195C05">
        <w:t>Pop-up Hapus Data Master</w:t>
      </w:r>
      <w:bookmarkEnd w:id="183"/>
      <w:bookmarkEnd w:id="184"/>
      <w:bookmarkEnd w:id="185"/>
      <w:bookmarkEnd w:id="186"/>
    </w:p>
    <w:p w14:paraId="282B5E6D" w14:textId="77777777" w:rsidR="007556C5" w:rsidRDefault="007556C5" w:rsidP="007556C5"/>
    <w:p w14:paraId="22D23E96" w14:textId="77777777" w:rsidR="007556C5" w:rsidRDefault="007556C5" w:rsidP="007556C5"/>
    <w:p w14:paraId="76B7C2CD" w14:textId="32A913FD" w:rsidR="007556C5" w:rsidRDefault="007556C5">
      <w:pPr>
        <w:pStyle w:val="STTSJudulSubBab"/>
        <w:numPr>
          <w:ilvl w:val="3"/>
          <w:numId w:val="51"/>
        </w:numPr>
        <w:ind w:left="1004" w:hanging="1004"/>
      </w:pPr>
      <w:bookmarkStart w:id="187" w:name="_Toc124444532"/>
      <w:r>
        <w:t xml:space="preserve">Halaman </w:t>
      </w:r>
      <w:r>
        <w:rPr>
          <w:bCs/>
          <w:szCs w:val="28"/>
        </w:rPr>
        <w:t>Tambah Data Master</w:t>
      </w:r>
      <w:bookmarkEnd w:id="187"/>
    </w:p>
    <w:p w14:paraId="02B9292A" w14:textId="77777777" w:rsidR="007556C5" w:rsidRDefault="007556C5" w:rsidP="007556C5">
      <w:r>
        <w:t xml:space="preserve">Pada subbab ini akan dijelaskan mengenai desain interface dari halaman tambah data master pada aplikasi website PT. Adiputro Wirasejati. Halaman ini berfungsi untuk menampung data yang akan dimasukkan ke dalam database Master. Pada halaman ini akan berisikan banyak kolom yang nantinya akan diisikan detail dari kendaraan yang akan dirakit. Pada halaman ini, pengguna juga dapat melakukan tarik data kit. </w:t>
      </w:r>
    </w:p>
    <w:p w14:paraId="146CD8F2" w14:textId="77777777" w:rsidR="007556C5" w:rsidRDefault="007556C5" w:rsidP="007556C5"/>
    <w:p w14:paraId="2ECB8798" w14:textId="77777777" w:rsidR="007556C5" w:rsidRDefault="007556C5" w:rsidP="007556C5">
      <w:pPr>
        <w:pStyle w:val="Gambar"/>
      </w:pPr>
      <w:r w:rsidRPr="00A54A7C">
        <w:drawing>
          <wp:inline distT="0" distB="0" distL="0" distR="0" wp14:anchorId="547A25D9" wp14:editId="6D0AE061">
            <wp:extent cx="3460420" cy="1943488"/>
            <wp:effectExtent l="19050" t="19050" r="26035" b="190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486846" cy="1958330"/>
                    </a:xfrm>
                    <a:prstGeom prst="rect">
                      <a:avLst/>
                    </a:prstGeom>
                    <a:noFill/>
                    <a:ln>
                      <a:solidFill>
                        <a:schemeClr val="bg2">
                          <a:lumMod val="75000"/>
                        </a:schemeClr>
                      </a:solidFill>
                    </a:ln>
                  </pic:spPr>
                </pic:pic>
              </a:graphicData>
            </a:graphic>
          </wp:inline>
        </w:drawing>
      </w:r>
    </w:p>
    <w:p w14:paraId="511DAE3B" w14:textId="77777777" w:rsidR="007556C5" w:rsidRDefault="007556C5" w:rsidP="007556C5">
      <w:pPr>
        <w:pStyle w:val="GambarDesc"/>
      </w:pPr>
      <w:bookmarkStart w:id="188" w:name="_Toc124434804"/>
      <w:bookmarkStart w:id="189" w:name="_Toc124435158"/>
      <w:bookmarkStart w:id="190" w:name="_Toc124436841"/>
      <w:bookmarkStart w:id="191" w:name="_Toc124436912"/>
      <w:r w:rsidRPr="00A54A7C">
        <w:t>Gambar 4.21</w:t>
      </w:r>
      <w:r w:rsidRPr="00A54A7C">
        <w:br/>
        <w:t>Halaman Tambah Data Master</w:t>
      </w:r>
      <w:bookmarkEnd w:id="188"/>
      <w:bookmarkEnd w:id="189"/>
      <w:bookmarkEnd w:id="190"/>
      <w:bookmarkEnd w:id="191"/>
    </w:p>
    <w:p w14:paraId="7AB1E95E" w14:textId="77777777" w:rsidR="007556C5" w:rsidRDefault="007556C5" w:rsidP="007556C5">
      <w:pPr>
        <w:ind w:firstLine="0"/>
      </w:pPr>
    </w:p>
    <w:p w14:paraId="1652B67C" w14:textId="77777777" w:rsidR="007556C5" w:rsidRDefault="007556C5" w:rsidP="007556C5">
      <w:pPr>
        <w:ind w:firstLine="0"/>
      </w:pPr>
      <w:proofErr w:type="gramStart"/>
      <w:r>
        <w:t>Keterangan :</w:t>
      </w:r>
      <w:proofErr w:type="gramEnd"/>
    </w:p>
    <w:p w14:paraId="7E2F65EB" w14:textId="77777777" w:rsidR="007556C5" w:rsidRDefault="007556C5">
      <w:pPr>
        <w:pStyle w:val="BulletStyleNumber"/>
        <w:numPr>
          <w:ilvl w:val="0"/>
          <w:numId w:val="99"/>
        </w:numPr>
        <w:ind w:left="426" w:hanging="426"/>
      </w:pPr>
      <w:r>
        <w:t>Kolom tipe mobil</w:t>
      </w:r>
    </w:p>
    <w:p w14:paraId="7B65F562" w14:textId="77777777" w:rsidR="007556C5" w:rsidRDefault="007556C5">
      <w:pPr>
        <w:pStyle w:val="BulletStyleNumber"/>
        <w:numPr>
          <w:ilvl w:val="0"/>
          <w:numId w:val="53"/>
        </w:numPr>
        <w:ind w:left="426" w:hanging="426"/>
      </w:pPr>
      <w:r>
        <w:lastRenderedPageBreak/>
        <w:t>Kolom model mobil</w:t>
      </w:r>
    </w:p>
    <w:p w14:paraId="1183AB1D" w14:textId="77777777" w:rsidR="007556C5" w:rsidRDefault="007556C5">
      <w:pPr>
        <w:pStyle w:val="BulletStyleNumber"/>
        <w:numPr>
          <w:ilvl w:val="0"/>
          <w:numId w:val="53"/>
        </w:numPr>
        <w:ind w:left="426" w:hanging="426"/>
      </w:pPr>
      <w:r>
        <w:t>Kolom tinggi mobil</w:t>
      </w:r>
    </w:p>
    <w:p w14:paraId="03482A6A" w14:textId="77777777" w:rsidR="007556C5" w:rsidRDefault="007556C5">
      <w:pPr>
        <w:pStyle w:val="BulletStyleNumber"/>
        <w:numPr>
          <w:ilvl w:val="0"/>
          <w:numId w:val="53"/>
        </w:numPr>
        <w:ind w:left="426" w:hanging="426"/>
      </w:pPr>
      <w:r>
        <w:t>Drop-down departemen</w:t>
      </w:r>
    </w:p>
    <w:p w14:paraId="028FE4CD" w14:textId="77777777" w:rsidR="007556C5" w:rsidRDefault="007556C5">
      <w:pPr>
        <w:pStyle w:val="BulletStyleNumber"/>
        <w:numPr>
          <w:ilvl w:val="0"/>
          <w:numId w:val="53"/>
        </w:numPr>
        <w:ind w:left="426" w:hanging="426"/>
      </w:pPr>
      <w:r>
        <w:t>Drop-down stall</w:t>
      </w:r>
    </w:p>
    <w:p w14:paraId="65493A1B" w14:textId="77777777" w:rsidR="007556C5" w:rsidRDefault="007556C5">
      <w:pPr>
        <w:pStyle w:val="BulletStyleNumber"/>
        <w:numPr>
          <w:ilvl w:val="0"/>
          <w:numId w:val="53"/>
        </w:numPr>
        <w:ind w:left="426" w:hanging="426"/>
      </w:pPr>
      <w:r>
        <w:t>Kolom stock</w:t>
      </w:r>
    </w:p>
    <w:p w14:paraId="45470009" w14:textId="77777777" w:rsidR="007556C5" w:rsidRDefault="007556C5">
      <w:pPr>
        <w:pStyle w:val="BulletStyleNumber"/>
        <w:numPr>
          <w:ilvl w:val="0"/>
          <w:numId w:val="53"/>
        </w:numPr>
        <w:ind w:left="426" w:hanging="426"/>
      </w:pPr>
      <w:r>
        <w:t>Tombol tambah komponen tipe mobil</w:t>
      </w:r>
    </w:p>
    <w:p w14:paraId="4FD9307C" w14:textId="77777777" w:rsidR="007556C5" w:rsidRDefault="007556C5">
      <w:pPr>
        <w:pStyle w:val="BulletStyleNumber"/>
        <w:numPr>
          <w:ilvl w:val="0"/>
          <w:numId w:val="53"/>
        </w:numPr>
        <w:ind w:left="426" w:hanging="426"/>
      </w:pPr>
      <w:r>
        <w:t>Tombol tambah komponen model mobil</w:t>
      </w:r>
    </w:p>
    <w:p w14:paraId="5A25EF5E" w14:textId="77777777" w:rsidR="007556C5" w:rsidRDefault="007556C5">
      <w:pPr>
        <w:pStyle w:val="BulletStyleNumber"/>
        <w:numPr>
          <w:ilvl w:val="0"/>
          <w:numId w:val="53"/>
        </w:numPr>
        <w:ind w:left="426" w:hanging="426"/>
      </w:pPr>
      <w:r>
        <w:t>Tombol tambah komponen tinggi mobil</w:t>
      </w:r>
    </w:p>
    <w:p w14:paraId="7C5CDFAE" w14:textId="77777777" w:rsidR="007556C5" w:rsidRDefault="007556C5">
      <w:pPr>
        <w:pStyle w:val="BulletStyleNumber"/>
        <w:numPr>
          <w:ilvl w:val="0"/>
          <w:numId w:val="53"/>
        </w:numPr>
        <w:ind w:left="426" w:hanging="426"/>
      </w:pPr>
      <w:r>
        <w:t>Tombol tambah komponen departemen</w:t>
      </w:r>
    </w:p>
    <w:p w14:paraId="11FE240E" w14:textId="77777777" w:rsidR="007556C5" w:rsidRDefault="007556C5">
      <w:pPr>
        <w:pStyle w:val="BulletStyleNumber"/>
        <w:numPr>
          <w:ilvl w:val="0"/>
          <w:numId w:val="53"/>
        </w:numPr>
        <w:ind w:left="426" w:hanging="426"/>
      </w:pPr>
      <w:r>
        <w:t>Tombol tambah komponen stall</w:t>
      </w:r>
    </w:p>
    <w:p w14:paraId="5DB9DAB7" w14:textId="77777777" w:rsidR="007556C5" w:rsidRDefault="007556C5">
      <w:pPr>
        <w:pStyle w:val="BulletStyleNumber"/>
        <w:numPr>
          <w:ilvl w:val="0"/>
          <w:numId w:val="53"/>
        </w:numPr>
        <w:ind w:left="426" w:hanging="426"/>
      </w:pPr>
      <w:r>
        <w:t>Tombol tambah komponen stock</w:t>
      </w:r>
    </w:p>
    <w:p w14:paraId="3E089012" w14:textId="77777777" w:rsidR="007556C5" w:rsidRDefault="007556C5">
      <w:pPr>
        <w:pStyle w:val="BulletStyleNumber"/>
        <w:numPr>
          <w:ilvl w:val="0"/>
          <w:numId w:val="53"/>
        </w:numPr>
        <w:ind w:left="426" w:hanging="426"/>
      </w:pPr>
      <w:r>
        <w:t>Tombol hapus komponen tipe mobil</w:t>
      </w:r>
    </w:p>
    <w:p w14:paraId="698BEA76" w14:textId="77777777" w:rsidR="007556C5" w:rsidRDefault="007556C5">
      <w:pPr>
        <w:pStyle w:val="BulletStyleNumber"/>
        <w:numPr>
          <w:ilvl w:val="0"/>
          <w:numId w:val="53"/>
        </w:numPr>
        <w:ind w:left="426" w:hanging="426"/>
      </w:pPr>
      <w:r>
        <w:t>Tombol hapus komponen model mobil</w:t>
      </w:r>
    </w:p>
    <w:p w14:paraId="37AEAE99" w14:textId="77777777" w:rsidR="007556C5" w:rsidRDefault="007556C5">
      <w:pPr>
        <w:pStyle w:val="BulletStyleNumber"/>
        <w:numPr>
          <w:ilvl w:val="0"/>
          <w:numId w:val="53"/>
        </w:numPr>
        <w:ind w:left="426" w:hanging="426"/>
      </w:pPr>
      <w:r>
        <w:t>Tombol hapus komponen tinggi mobil</w:t>
      </w:r>
    </w:p>
    <w:p w14:paraId="436CF57B" w14:textId="77777777" w:rsidR="007556C5" w:rsidRDefault="007556C5">
      <w:pPr>
        <w:pStyle w:val="BulletStyleNumber"/>
        <w:numPr>
          <w:ilvl w:val="0"/>
          <w:numId w:val="53"/>
        </w:numPr>
        <w:ind w:left="426" w:hanging="426"/>
      </w:pPr>
      <w:r>
        <w:t>Tombol hapus komponen departemen</w:t>
      </w:r>
    </w:p>
    <w:p w14:paraId="4612379D" w14:textId="77777777" w:rsidR="007556C5" w:rsidRDefault="007556C5">
      <w:pPr>
        <w:pStyle w:val="BulletStyleNumber"/>
        <w:numPr>
          <w:ilvl w:val="0"/>
          <w:numId w:val="53"/>
        </w:numPr>
        <w:ind w:left="426" w:hanging="426"/>
      </w:pPr>
      <w:r>
        <w:t>Tombol hapus komponen stall</w:t>
      </w:r>
    </w:p>
    <w:p w14:paraId="43EC6A43" w14:textId="77777777" w:rsidR="007556C5" w:rsidRDefault="007556C5">
      <w:pPr>
        <w:pStyle w:val="BulletStyleNumber"/>
        <w:numPr>
          <w:ilvl w:val="0"/>
          <w:numId w:val="53"/>
        </w:numPr>
        <w:ind w:left="426" w:hanging="426"/>
      </w:pPr>
      <w:r>
        <w:t>Tombol hapus komponen stock</w:t>
      </w:r>
    </w:p>
    <w:p w14:paraId="5FB55937" w14:textId="77777777" w:rsidR="007556C5" w:rsidRDefault="007556C5">
      <w:pPr>
        <w:pStyle w:val="BulletStyleNumber"/>
        <w:numPr>
          <w:ilvl w:val="0"/>
          <w:numId w:val="53"/>
        </w:numPr>
        <w:ind w:left="426" w:hanging="426"/>
      </w:pPr>
      <w:r>
        <w:t>Tombol tarik data kit</w:t>
      </w:r>
    </w:p>
    <w:p w14:paraId="4B2C7AC1" w14:textId="77777777" w:rsidR="007556C5" w:rsidRDefault="007556C5">
      <w:pPr>
        <w:pStyle w:val="BulletStyleNumber"/>
        <w:numPr>
          <w:ilvl w:val="0"/>
          <w:numId w:val="53"/>
        </w:numPr>
        <w:ind w:left="426" w:hanging="426"/>
      </w:pPr>
      <w:r>
        <w:t>Kolom generate kode kit</w:t>
      </w:r>
    </w:p>
    <w:p w14:paraId="046E2DE9" w14:textId="77777777" w:rsidR="007556C5" w:rsidRDefault="007556C5">
      <w:pPr>
        <w:pStyle w:val="BulletStyleNumber"/>
        <w:numPr>
          <w:ilvl w:val="0"/>
          <w:numId w:val="53"/>
        </w:numPr>
        <w:ind w:left="426" w:hanging="426"/>
      </w:pPr>
      <w:r>
        <w:t>Tombol generate kode kit</w:t>
      </w:r>
    </w:p>
    <w:p w14:paraId="11E3F76C" w14:textId="77777777" w:rsidR="007556C5" w:rsidRDefault="007556C5">
      <w:pPr>
        <w:pStyle w:val="BulletStyleNumber"/>
        <w:numPr>
          <w:ilvl w:val="0"/>
          <w:numId w:val="53"/>
        </w:numPr>
        <w:ind w:left="426" w:hanging="426"/>
      </w:pPr>
      <w:r>
        <w:t>Tombol hapus KIT</w:t>
      </w:r>
    </w:p>
    <w:p w14:paraId="7197B16A" w14:textId="77777777" w:rsidR="007556C5" w:rsidRDefault="007556C5">
      <w:pPr>
        <w:pStyle w:val="BulletStyleNumber"/>
        <w:numPr>
          <w:ilvl w:val="0"/>
          <w:numId w:val="53"/>
        </w:numPr>
        <w:ind w:left="426" w:hanging="426"/>
      </w:pPr>
      <w:r>
        <w:t>Kolom site ID</w:t>
      </w:r>
    </w:p>
    <w:p w14:paraId="637E1EC6" w14:textId="77777777" w:rsidR="007556C5" w:rsidRDefault="007556C5">
      <w:pPr>
        <w:pStyle w:val="BulletStyleNumber"/>
        <w:numPr>
          <w:ilvl w:val="0"/>
          <w:numId w:val="53"/>
        </w:numPr>
        <w:ind w:left="426" w:hanging="426"/>
      </w:pPr>
      <w:r>
        <w:t>Kolom rak asal</w:t>
      </w:r>
    </w:p>
    <w:p w14:paraId="786F8817" w14:textId="77777777" w:rsidR="007556C5" w:rsidRDefault="007556C5">
      <w:pPr>
        <w:pStyle w:val="BulletStyleNumber"/>
        <w:numPr>
          <w:ilvl w:val="0"/>
          <w:numId w:val="53"/>
        </w:numPr>
        <w:ind w:left="426" w:hanging="426"/>
      </w:pPr>
      <w:r>
        <w:t>Kolom rak tujuan</w:t>
      </w:r>
    </w:p>
    <w:p w14:paraId="69C4C55A" w14:textId="77777777" w:rsidR="007556C5" w:rsidRDefault="007556C5">
      <w:pPr>
        <w:pStyle w:val="BulletStyleNumber"/>
        <w:numPr>
          <w:ilvl w:val="0"/>
          <w:numId w:val="53"/>
        </w:numPr>
        <w:ind w:left="426" w:hanging="426"/>
      </w:pPr>
      <w:r>
        <w:t>Tombol tambah additional parameter</w:t>
      </w:r>
    </w:p>
    <w:p w14:paraId="3CD3F639" w14:textId="77777777" w:rsidR="007556C5" w:rsidRDefault="007556C5">
      <w:pPr>
        <w:pStyle w:val="BulletStyleNumber"/>
        <w:numPr>
          <w:ilvl w:val="0"/>
          <w:numId w:val="53"/>
        </w:numPr>
        <w:ind w:left="426" w:hanging="426"/>
      </w:pPr>
      <w:r>
        <w:t>Tombol hapus additional parameter</w:t>
      </w:r>
    </w:p>
    <w:p w14:paraId="2A99AB18" w14:textId="77777777" w:rsidR="007556C5" w:rsidRPr="004E1275" w:rsidRDefault="007556C5" w:rsidP="007556C5">
      <w:pPr>
        <w:pStyle w:val="BulletStyleNumber"/>
        <w:numPr>
          <w:ilvl w:val="0"/>
          <w:numId w:val="0"/>
        </w:numPr>
        <w:ind w:left="426"/>
      </w:pPr>
    </w:p>
    <w:p w14:paraId="64458F02" w14:textId="77777777" w:rsidR="007556C5" w:rsidRDefault="007556C5" w:rsidP="007556C5">
      <w:pPr>
        <w:pStyle w:val="Bulletstyle0"/>
        <w:numPr>
          <w:ilvl w:val="0"/>
          <w:numId w:val="11"/>
        </w:numPr>
        <w:ind w:left="425" w:hanging="425"/>
      </w:pPr>
      <w:r w:rsidRPr="00FE398F">
        <w:t>Halaman bawah tambah data master</w:t>
      </w:r>
    </w:p>
    <w:p w14:paraId="5B8C3104" w14:textId="77777777" w:rsidR="007556C5" w:rsidRDefault="007556C5" w:rsidP="007556C5">
      <w:pPr>
        <w:pStyle w:val="BulletParagraphwithoutindent"/>
      </w:pPr>
      <w:r>
        <w:t xml:space="preserve">Gambar 4.22 merupakan tampilan bawah dari halaman data master. Halaman tambah master merupakan halaman yang cukup panjang dikarenakan </w:t>
      </w:r>
      <w:r>
        <w:lastRenderedPageBreak/>
        <w:t xml:space="preserve">komponen dari kit yang ada tidak sedikit. Pada halaman ini terdapat tombol SIMPAN yang berguna untuk input data ke database master. </w:t>
      </w:r>
    </w:p>
    <w:p w14:paraId="2C4158DF" w14:textId="77777777" w:rsidR="007556C5" w:rsidRDefault="007556C5" w:rsidP="007556C5">
      <w:pPr>
        <w:pStyle w:val="BulletParagraphwithoutindent"/>
      </w:pPr>
      <w:proofErr w:type="gramStart"/>
      <w:r>
        <w:t>Keterangan :</w:t>
      </w:r>
      <w:proofErr w:type="gramEnd"/>
    </w:p>
    <w:p w14:paraId="61FB247F" w14:textId="77777777" w:rsidR="007556C5" w:rsidRPr="001B6274" w:rsidRDefault="007556C5">
      <w:pPr>
        <w:pStyle w:val="BulletStyleNumber"/>
        <w:numPr>
          <w:ilvl w:val="0"/>
          <w:numId w:val="100"/>
        </w:numPr>
      </w:pPr>
      <w:r>
        <w:t>Tombol SIMPAN data master</w:t>
      </w:r>
    </w:p>
    <w:p w14:paraId="7AB412E5" w14:textId="77777777" w:rsidR="007556C5" w:rsidRPr="00FE398F" w:rsidRDefault="007556C5" w:rsidP="007556C5">
      <w:pPr>
        <w:pStyle w:val="Bulletstyle0"/>
        <w:ind w:firstLine="0"/>
      </w:pPr>
    </w:p>
    <w:p w14:paraId="6945D792" w14:textId="77777777" w:rsidR="007556C5" w:rsidRDefault="007556C5" w:rsidP="007556C5">
      <w:pPr>
        <w:pStyle w:val="Gambar"/>
      </w:pPr>
      <w:r>
        <w:drawing>
          <wp:inline distT="0" distB="0" distL="0" distR="0" wp14:anchorId="554ECE51" wp14:editId="4B4DD49D">
            <wp:extent cx="3353542" cy="1883461"/>
            <wp:effectExtent l="19050" t="19050" r="18415" b="215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357792" cy="1885848"/>
                    </a:xfrm>
                    <a:prstGeom prst="rect">
                      <a:avLst/>
                    </a:prstGeom>
                    <a:noFill/>
                    <a:ln>
                      <a:solidFill>
                        <a:schemeClr val="bg2">
                          <a:lumMod val="75000"/>
                        </a:schemeClr>
                      </a:solidFill>
                    </a:ln>
                  </pic:spPr>
                </pic:pic>
              </a:graphicData>
            </a:graphic>
          </wp:inline>
        </w:drawing>
      </w:r>
    </w:p>
    <w:p w14:paraId="376BE9F6" w14:textId="77777777" w:rsidR="007556C5" w:rsidRDefault="007556C5" w:rsidP="007556C5">
      <w:pPr>
        <w:pStyle w:val="GambarDesc"/>
      </w:pPr>
      <w:bookmarkStart w:id="192" w:name="_Toc124434805"/>
      <w:bookmarkStart w:id="193" w:name="_Toc124435159"/>
      <w:bookmarkStart w:id="194" w:name="_Toc124436842"/>
      <w:bookmarkStart w:id="195" w:name="_Toc124436913"/>
      <w:r w:rsidRPr="00F44B74">
        <w:t>Gambar 4.</w:t>
      </w:r>
      <w:r>
        <w:t>22</w:t>
      </w:r>
      <w:r w:rsidRPr="00F44B74">
        <w:br/>
        <w:t>Halaman Bawah Tambah Data Master</w:t>
      </w:r>
      <w:bookmarkEnd w:id="192"/>
      <w:bookmarkEnd w:id="193"/>
      <w:bookmarkEnd w:id="194"/>
      <w:bookmarkEnd w:id="195"/>
    </w:p>
    <w:p w14:paraId="41FB47C0" w14:textId="77777777" w:rsidR="007556C5" w:rsidRDefault="007556C5" w:rsidP="007556C5">
      <w:pPr>
        <w:ind w:firstLine="0"/>
      </w:pPr>
    </w:p>
    <w:p w14:paraId="5FFC723B" w14:textId="77777777" w:rsidR="007556C5" w:rsidRPr="00952B4D" w:rsidRDefault="007556C5" w:rsidP="007556C5">
      <w:pPr>
        <w:pStyle w:val="Bulletstyle0"/>
        <w:numPr>
          <w:ilvl w:val="0"/>
          <w:numId w:val="11"/>
        </w:numPr>
        <w:ind w:left="425" w:hanging="425"/>
      </w:pPr>
      <w:r>
        <w:t>Pop-up sukses generate kode kit</w:t>
      </w:r>
    </w:p>
    <w:p w14:paraId="72B72755" w14:textId="77777777" w:rsidR="007556C5" w:rsidRDefault="007556C5" w:rsidP="007556C5">
      <w:pPr>
        <w:pStyle w:val="BulletParagraphwithoutindent"/>
      </w:pPr>
      <w:r>
        <w:t xml:space="preserve">Gambar 4.23 merupakan gambar dari desain interface pop-up sukses generate data kode kit. Apabila pengguna ingin melakukan generate kode kit, pengguna bisa mengisi kolom kode kit lalu menekan tombol Generate pada halaman Tambah Data Master. Apabila data dari kode kit tersedia, maka muncul pop-up dengan pesan sukses generate kode kit yang dimasukkan. Terdapat sebuah tombol (OK) untuk menutup pop-up tersebut. </w:t>
      </w:r>
    </w:p>
    <w:p w14:paraId="776CE947" w14:textId="77777777" w:rsidR="007556C5" w:rsidRDefault="007556C5" w:rsidP="007556C5">
      <w:pPr>
        <w:pStyle w:val="BulletParagraphwithoutindent"/>
      </w:pPr>
    </w:p>
    <w:p w14:paraId="283E3D4F" w14:textId="77777777" w:rsidR="007556C5" w:rsidRDefault="007556C5" w:rsidP="007556C5">
      <w:pPr>
        <w:pStyle w:val="Gambar"/>
      </w:pPr>
      <w:r>
        <w:drawing>
          <wp:inline distT="0" distB="0" distL="0" distR="0" wp14:anchorId="03E2670D" wp14:editId="1F98134C">
            <wp:extent cx="3329792" cy="1795838"/>
            <wp:effectExtent l="19050" t="19050" r="23495" b="139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344302" cy="1803664"/>
                    </a:xfrm>
                    <a:prstGeom prst="rect">
                      <a:avLst/>
                    </a:prstGeom>
                    <a:noFill/>
                    <a:ln>
                      <a:solidFill>
                        <a:schemeClr val="bg2">
                          <a:lumMod val="75000"/>
                        </a:schemeClr>
                      </a:solidFill>
                    </a:ln>
                  </pic:spPr>
                </pic:pic>
              </a:graphicData>
            </a:graphic>
          </wp:inline>
        </w:drawing>
      </w:r>
    </w:p>
    <w:p w14:paraId="28FB7905" w14:textId="44EB5667" w:rsidR="007556C5" w:rsidRDefault="007556C5" w:rsidP="007556C5">
      <w:pPr>
        <w:pStyle w:val="GambarDesc"/>
      </w:pPr>
      <w:bookmarkStart w:id="196" w:name="_Toc124434806"/>
      <w:bookmarkStart w:id="197" w:name="_Toc124435160"/>
      <w:bookmarkStart w:id="198" w:name="_Toc124436843"/>
      <w:bookmarkStart w:id="199" w:name="_Toc124436914"/>
      <w:r w:rsidRPr="00C544CF">
        <w:t>Gambar 4.2</w:t>
      </w:r>
      <w:r>
        <w:t>3</w:t>
      </w:r>
      <w:bookmarkStart w:id="200" w:name="_Toc124434807"/>
      <w:bookmarkStart w:id="201" w:name="_Toc124435161"/>
      <w:bookmarkEnd w:id="196"/>
      <w:bookmarkEnd w:id="197"/>
      <w:r w:rsidR="002D3031">
        <w:br/>
      </w:r>
      <w:r w:rsidRPr="00C544CF">
        <w:t xml:space="preserve">Pop-up </w:t>
      </w:r>
      <w:r w:rsidR="0009151A">
        <w:t>S</w:t>
      </w:r>
      <w:r w:rsidRPr="00C544CF">
        <w:t xml:space="preserve">ukses </w:t>
      </w:r>
      <w:r w:rsidR="0009151A">
        <w:t>G</w:t>
      </w:r>
      <w:r w:rsidRPr="00C544CF">
        <w:t xml:space="preserve">enerate </w:t>
      </w:r>
      <w:r w:rsidR="0009151A">
        <w:t>K</w:t>
      </w:r>
      <w:r w:rsidRPr="00C544CF">
        <w:t xml:space="preserve">ode </w:t>
      </w:r>
      <w:r w:rsidR="0009151A">
        <w:t>K</w:t>
      </w:r>
      <w:r w:rsidRPr="00C544CF">
        <w:t>it</w:t>
      </w:r>
      <w:bookmarkEnd w:id="198"/>
      <w:bookmarkEnd w:id="199"/>
      <w:bookmarkEnd w:id="200"/>
      <w:bookmarkEnd w:id="201"/>
    </w:p>
    <w:p w14:paraId="525E6AFD" w14:textId="77777777" w:rsidR="007556C5" w:rsidRDefault="007556C5" w:rsidP="007556C5">
      <w:pPr>
        <w:pStyle w:val="BulletParagraphwithoutindent"/>
      </w:pPr>
      <w:proofErr w:type="gramStart"/>
      <w:r>
        <w:lastRenderedPageBreak/>
        <w:t>Keterangan :</w:t>
      </w:r>
      <w:proofErr w:type="gramEnd"/>
      <w:r>
        <w:t xml:space="preserve"> </w:t>
      </w:r>
    </w:p>
    <w:p w14:paraId="0B3B5244" w14:textId="77777777" w:rsidR="007556C5" w:rsidRDefault="007556C5">
      <w:pPr>
        <w:pStyle w:val="BulletStyleNumber"/>
        <w:numPr>
          <w:ilvl w:val="0"/>
          <w:numId w:val="101"/>
        </w:numPr>
      </w:pPr>
      <w:r>
        <w:t>Tombol OK (untuk menutup pop-up)</w:t>
      </w:r>
    </w:p>
    <w:p w14:paraId="7DCFB2D2" w14:textId="77777777" w:rsidR="007556C5" w:rsidRDefault="007556C5" w:rsidP="007556C5">
      <w:pPr>
        <w:rPr>
          <w:szCs w:val="24"/>
        </w:rPr>
      </w:pPr>
    </w:p>
    <w:p w14:paraId="240C245E" w14:textId="77777777" w:rsidR="007556C5" w:rsidRDefault="007556C5" w:rsidP="007556C5">
      <w:pPr>
        <w:pStyle w:val="Bulletstyle0"/>
        <w:numPr>
          <w:ilvl w:val="0"/>
          <w:numId w:val="11"/>
        </w:numPr>
        <w:ind w:left="425" w:hanging="425"/>
      </w:pPr>
      <w:r>
        <w:t>Pop-up gagal generate kode kit</w:t>
      </w:r>
    </w:p>
    <w:p w14:paraId="00DBEA37" w14:textId="77777777" w:rsidR="007556C5" w:rsidRDefault="007556C5" w:rsidP="007556C5">
      <w:pPr>
        <w:pStyle w:val="BulletParagraphwithoutindent"/>
      </w:pPr>
      <w:r w:rsidRPr="00360730">
        <w:t>Gambar 4.2</w:t>
      </w:r>
      <w:r>
        <w:t>4</w:t>
      </w:r>
      <w:r w:rsidRPr="00360730">
        <w:t xml:space="preserve"> merupakan gambar dari desain interface pop-up </w:t>
      </w:r>
      <w:r>
        <w:t>gagal</w:t>
      </w:r>
      <w:r w:rsidRPr="00360730">
        <w:t xml:space="preserve"> generate data kode kit. Apabila pengguna ingin melakukan generate kode kit, pengguna bisa mengisi kolom kode kit lalu menekan tombol Generate pada halaman Tambah Data Master. Apabila data dari kode kit </w:t>
      </w:r>
      <w:r>
        <w:t>sudah pernah dimasukkan atau tidak tersedia</w:t>
      </w:r>
      <w:r w:rsidRPr="00360730">
        <w:t xml:space="preserve">, maka muncul pop-up dengan pesan kode kit </w:t>
      </w:r>
      <w:r>
        <w:t>tidak ditemukan</w:t>
      </w:r>
      <w:r w:rsidRPr="00360730">
        <w:t xml:space="preserve">. Terdapat sebuah tombol (OK) untuk menutup pop-up tersebut. </w:t>
      </w:r>
    </w:p>
    <w:p w14:paraId="0FB4FF13" w14:textId="77777777" w:rsidR="007556C5" w:rsidRDefault="007556C5" w:rsidP="007556C5">
      <w:pPr>
        <w:pStyle w:val="BulletParagraphwithoutindent"/>
      </w:pPr>
    </w:p>
    <w:p w14:paraId="2DAA2D22" w14:textId="77777777" w:rsidR="007556C5" w:rsidRDefault="007556C5" w:rsidP="007556C5">
      <w:pPr>
        <w:pStyle w:val="Gambar"/>
      </w:pPr>
      <w:r>
        <w:drawing>
          <wp:inline distT="0" distB="0" distL="0" distR="0" wp14:anchorId="28291F94" wp14:editId="4CAD49DB">
            <wp:extent cx="3780000" cy="2038646"/>
            <wp:effectExtent l="19050" t="19050" r="11430" b="190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780000" cy="2038646"/>
                    </a:xfrm>
                    <a:prstGeom prst="rect">
                      <a:avLst/>
                    </a:prstGeom>
                    <a:noFill/>
                    <a:ln>
                      <a:solidFill>
                        <a:schemeClr val="bg2">
                          <a:lumMod val="75000"/>
                        </a:schemeClr>
                      </a:solidFill>
                    </a:ln>
                  </pic:spPr>
                </pic:pic>
              </a:graphicData>
            </a:graphic>
          </wp:inline>
        </w:drawing>
      </w:r>
    </w:p>
    <w:p w14:paraId="74923D4A" w14:textId="148A1D0D" w:rsidR="007556C5" w:rsidRDefault="007556C5" w:rsidP="007556C5">
      <w:pPr>
        <w:pStyle w:val="GambarDesc"/>
      </w:pPr>
      <w:bookmarkStart w:id="202" w:name="_Toc124434808"/>
      <w:bookmarkStart w:id="203" w:name="_Toc124435162"/>
      <w:bookmarkStart w:id="204" w:name="_Toc124436844"/>
      <w:bookmarkStart w:id="205" w:name="_Toc124436915"/>
      <w:r w:rsidRPr="00D74B8B">
        <w:t>Gambar 4.2</w:t>
      </w:r>
      <w:r>
        <w:t>4</w:t>
      </w:r>
      <w:r w:rsidRPr="00D74B8B">
        <w:br/>
        <w:t xml:space="preserve">Pop-up </w:t>
      </w:r>
      <w:r w:rsidR="0009151A">
        <w:t>G</w:t>
      </w:r>
      <w:r w:rsidRPr="00D74B8B">
        <w:t xml:space="preserve">agal </w:t>
      </w:r>
      <w:r w:rsidR="0009151A">
        <w:t>G</w:t>
      </w:r>
      <w:r w:rsidRPr="00D74B8B">
        <w:t xml:space="preserve">enerate </w:t>
      </w:r>
      <w:r w:rsidR="0009151A">
        <w:t>K</w:t>
      </w:r>
      <w:r w:rsidRPr="00D74B8B">
        <w:t xml:space="preserve">ode </w:t>
      </w:r>
      <w:r w:rsidR="0009151A">
        <w:t>K</w:t>
      </w:r>
      <w:r w:rsidRPr="00D74B8B">
        <w:t>it</w:t>
      </w:r>
      <w:bookmarkEnd w:id="202"/>
      <w:bookmarkEnd w:id="203"/>
      <w:bookmarkEnd w:id="204"/>
      <w:bookmarkEnd w:id="205"/>
    </w:p>
    <w:p w14:paraId="29463077" w14:textId="77777777" w:rsidR="007556C5" w:rsidRPr="00360730" w:rsidRDefault="007556C5" w:rsidP="007556C5">
      <w:pPr>
        <w:pStyle w:val="BulletParagraphwithoutindent"/>
      </w:pPr>
    </w:p>
    <w:p w14:paraId="04BE08BF" w14:textId="77777777" w:rsidR="007556C5" w:rsidRPr="00360730" w:rsidRDefault="007556C5" w:rsidP="007556C5">
      <w:pPr>
        <w:pStyle w:val="BulletParagraphwithoutindent"/>
      </w:pPr>
      <w:proofErr w:type="gramStart"/>
      <w:r w:rsidRPr="00360730">
        <w:t>Keterangan :</w:t>
      </w:r>
      <w:proofErr w:type="gramEnd"/>
      <w:r w:rsidRPr="00360730">
        <w:t xml:space="preserve"> </w:t>
      </w:r>
    </w:p>
    <w:p w14:paraId="09622DC1" w14:textId="77777777" w:rsidR="007556C5" w:rsidRDefault="007556C5">
      <w:pPr>
        <w:pStyle w:val="BulletStyleNumber"/>
        <w:numPr>
          <w:ilvl w:val="0"/>
          <w:numId w:val="102"/>
        </w:numPr>
      </w:pPr>
      <w:r w:rsidRPr="00360730">
        <w:t>Tombol OK (untuk menutup pop-up)</w:t>
      </w:r>
    </w:p>
    <w:p w14:paraId="1681F898" w14:textId="77777777" w:rsidR="007556C5" w:rsidRPr="00D74B8B" w:rsidRDefault="007556C5" w:rsidP="007556C5">
      <w:pPr>
        <w:spacing w:line="240" w:lineRule="auto"/>
        <w:jc w:val="center"/>
        <w:rPr>
          <w:b/>
          <w:bCs/>
          <w:szCs w:val="24"/>
        </w:rPr>
      </w:pPr>
    </w:p>
    <w:p w14:paraId="132A8A88" w14:textId="77777777" w:rsidR="007556C5" w:rsidRDefault="007556C5">
      <w:pPr>
        <w:pStyle w:val="ListParagraph"/>
        <w:numPr>
          <w:ilvl w:val="0"/>
          <w:numId w:val="50"/>
        </w:numPr>
        <w:ind w:left="426" w:hanging="426"/>
        <w:rPr>
          <w:szCs w:val="24"/>
        </w:rPr>
      </w:pPr>
      <w:r>
        <w:rPr>
          <w:szCs w:val="24"/>
        </w:rPr>
        <w:t>Pop-up sukses menambahkan data master</w:t>
      </w:r>
    </w:p>
    <w:p w14:paraId="6211366E" w14:textId="77777777" w:rsidR="007556C5" w:rsidRDefault="007556C5" w:rsidP="007556C5">
      <w:pPr>
        <w:pStyle w:val="BulletParagraphwithoutindent"/>
      </w:pPr>
      <w:r>
        <w:t xml:space="preserve">Gambar 4.22 merupakan tampilan dari pop-up apabila pengguna sukses menambahkan data master. Apabila pengguna menekan tombol simpan pada halaman Tambah Data Master dan data yang dimasukkan sudah benar, maka pop-up dengan pesan sukses akan muncul.  Pengguna bisa menutup pop-up dengan menekan tombol OK pada bagian bawah. </w:t>
      </w:r>
    </w:p>
    <w:p w14:paraId="49620E8D" w14:textId="77777777" w:rsidR="007556C5" w:rsidRDefault="007556C5" w:rsidP="007556C5">
      <w:pPr>
        <w:pStyle w:val="BulletParagraphwithoutindent"/>
      </w:pPr>
      <w:proofErr w:type="gramStart"/>
      <w:r>
        <w:t>Keterangan :</w:t>
      </w:r>
      <w:proofErr w:type="gramEnd"/>
    </w:p>
    <w:p w14:paraId="51D502F9" w14:textId="77777777" w:rsidR="007556C5" w:rsidRDefault="007556C5">
      <w:pPr>
        <w:pStyle w:val="BulletStyleNumber"/>
        <w:numPr>
          <w:ilvl w:val="0"/>
          <w:numId w:val="103"/>
        </w:numPr>
      </w:pPr>
      <w:r>
        <w:lastRenderedPageBreak/>
        <w:t>Tombol (OK) untuk menutup pop-up</w:t>
      </w:r>
    </w:p>
    <w:p w14:paraId="73DFFCCB" w14:textId="77777777" w:rsidR="007556C5" w:rsidRDefault="007556C5" w:rsidP="007556C5">
      <w:pPr>
        <w:rPr>
          <w:szCs w:val="24"/>
        </w:rPr>
      </w:pPr>
    </w:p>
    <w:p w14:paraId="72F1FEFD" w14:textId="77777777" w:rsidR="007556C5" w:rsidRDefault="007556C5" w:rsidP="007556C5">
      <w:pPr>
        <w:pStyle w:val="Gambar"/>
      </w:pPr>
      <w:r>
        <w:drawing>
          <wp:inline distT="0" distB="0" distL="0" distR="0" wp14:anchorId="2EF72F46" wp14:editId="5BDD6CAA">
            <wp:extent cx="3691713" cy="2073389"/>
            <wp:effectExtent l="19050" t="19050" r="23495" b="222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700837" cy="2078513"/>
                    </a:xfrm>
                    <a:prstGeom prst="rect">
                      <a:avLst/>
                    </a:prstGeom>
                    <a:noFill/>
                    <a:ln>
                      <a:solidFill>
                        <a:schemeClr val="bg2">
                          <a:lumMod val="75000"/>
                        </a:schemeClr>
                      </a:solidFill>
                    </a:ln>
                  </pic:spPr>
                </pic:pic>
              </a:graphicData>
            </a:graphic>
          </wp:inline>
        </w:drawing>
      </w:r>
    </w:p>
    <w:p w14:paraId="48D02ADE" w14:textId="705F825E" w:rsidR="007556C5" w:rsidRDefault="007556C5" w:rsidP="007556C5">
      <w:pPr>
        <w:pStyle w:val="GambarDesc"/>
      </w:pPr>
      <w:bookmarkStart w:id="206" w:name="_Toc124434809"/>
      <w:bookmarkStart w:id="207" w:name="_Toc124435163"/>
      <w:bookmarkStart w:id="208" w:name="_Toc124436845"/>
      <w:bookmarkStart w:id="209" w:name="_Toc124436916"/>
      <w:r w:rsidRPr="00766F26">
        <w:t>Gambar 4.2</w:t>
      </w:r>
      <w:r>
        <w:t>5</w:t>
      </w:r>
      <w:r w:rsidRPr="00766F26">
        <w:br/>
        <w:t xml:space="preserve">Pop-up </w:t>
      </w:r>
      <w:r w:rsidR="0009151A">
        <w:t>S</w:t>
      </w:r>
      <w:r w:rsidRPr="00766F26">
        <w:t xml:space="preserve">ukses </w:t>
      </w:r>
      <w:r w:rsidR="0009151A">
        <w:t>M</w:t>
      </w:r>
      <w:r w:rsidRPr="00766F26">
        <w:t xml:space="preserve">enambahkan </w:t>
      </w:r>
      <w:r w:rsidR="0009151A">
        <w:t>D</w:t>
      </w:r>
      <w:r w:rsidRPr="00766F26">
        <w:t xml:space="preserve">ata </w:t>
      </w:r>
      <w:r w:rsidR="0009151A">
        <w:t>M</w:t>
      </w:r>
      <w:r w:rsidRPr="00766F26">
        <w:t>aster</w:t>
      </w:r>
      <w:bookmarkEnd w:id="206"/>
      <w:bookmarkEnd w:id="207"/>
      <w:bookmarkEnd w:id="208"/>
      <w:bookmarkEnd w:id="209"/>
    </w:p>
    <w:p w14:paraId="75096355" w14:textId="77777777" w:rsidR="007556C5" w:rsidRPr="00EB130F" w:rsidRDefault="007556C5" w:rsidP="007556C5">
      <w:pPr>
        <w:ind w:firstLine="0"/>
        <w:rPr>
          <w:szCs w:val="24"/>
        </w:rPr>
      </w:pPr>
    </w:p>
    <w:p w14:paraId="0434A82C" w14:textId="77777777" w:rsidR="007556C5" w:rsidRDefault="007556C5" w:rsidP="007556C5">
      <w:pPr>
        <w:pStyle w:val="Bulletstyle0"/>
        <w:numPr>
          <w:ilvl w:val="0"/>
          <w:numId w:val="11"/>
        </w:numPr>
        <w:ind w:left="425" w:hanging="425"/>
      </w:pPr>
      <w:r>
        <w:t>Pop-up gagal menambahkan data master</w:t>
      </w:r>
    </w:p>
    <w:p w14:paraId="73244FDC" w14:textId="77777777" w:rsidR="007556C5" w:rsidRPr="00F9509B" w:rsidRDefault="007556C5" w:rsidP="007556C5">
      <w:pPr>
        <w:pStyle w:val="BulletParagraphwithoutindent"/>
      </w:pPr>
      <w:r w:rsidRPr="00F9509B">
        <w:t>Gambar 4.2</w:t>
      </w:r>
      <w:r>
        <w:t>5</w:t>
      </w:r>
      <w:r w:rsidRPr="00F9509B">
        <w:t xml:space="preserve"> merupakan tampilan dari pop-up apabila pengguna </w:t>
      </w:r>
      <w:proofErr w:type="gramStart"/>
      <w:r>
        <w:t xml:space="preserve">gagal </w:t>
      </w:r>
      <w:r w:rsidRPr="00F9509B">
        <w:t xml:space="preserve"> menambahkan</w:t>
      </w:r>
      <w:proofErr w:type="gramEnd"/>
      <w:r w:rsidRPr="00F9509B">
        <w:t xml:space="preserve"> data master. Apabila pengguna menekan tombol simpan pada halaman Tambah Data Master dan data yang dimasukkan</w:t>
      </w:r>
      <w:r>
        <w:t xml:space="preserve"> sudah pernah dimasukkan atau data yang dimasukkan tidak valid</w:t>
      </w:r>
      <w:r w:rsidRPr="00F9509B">
        <w:t xml:space="preserve">, maka pop-up dengan pesan </w:t>
      </w:r>
      <w:r>
        <w:t>gagal</w:t>
      </w:r>
      <w:r w:rsidRPr="00F9509B">
        <w:t xml:space="preserve"> akan muncul.  Pengguna bisa menutup pop-up dengan menekan tombol OK pada bagian bawah. </w:t>
      </w:r>
    </w:p>
    <w:p w14:paraId="5318ADBF" w14:textId="77777777" w:rsidR="007556C5" w:rsidRPr="00F9509B" w:rsidRDefault="007556C5" w:rsidP="007556C5">
      <w:pPr>
        <w:pStyle w:val="BulletParagraphwithoutindent"/>
      </w:pPr>
      <w:proofErr w:type="gramStart"/>
      <w:r w:rsidRPr="00F9509B">
        <w:t>Keterangan :</w:t>
      </w:r>
      <w:proofErr w:type="gramEnd"/>
    </w:p>
    <w:p w14:paraId="74CE57EB" w14:textId="77777777" w:rsidR="007556C5" w:rsidRDefault="007556C5">
      <w:pPr>
        <w:pStyle w:val="BulletStyleNumber"/>
        <w:numPr>
          <w:ilvl w:val="0"/>
          <w:numId w:val="104"/>
        </w:numPr>
      </w:pPr>
      <w:r w:rsidRPr="00F9509B">
        <w:t>Tombol (OK) untuk menutup pop-up</w:t>
      </w:r>
    </w:p>
    <w:p w14:paraId="2B0FC2EA" w14:textId="77777777" w:rsidR="007556C5" w:rsidRDefault="007556C5" w:rsidP="007556C5">
      <w:pPr>
        <w:pStyle w:val="BulletStyleNumber"/>
        <w:numPr>
          <w:ilvl w:val="0"/>
          <w:numId w:val="0"/>
        </w:numPr>
        <w:ind w:left="360"/>
      </w:pPr>
    </w:p>
    <w:p w14:paraId="16B55E42" w14:textId="77777777" w:rsidR="007556C5" w:rsidRDefault="007556C5" w:rsidP="007556C5">
      <w:pPr>
        <w:pStyle w:val="Gambar"/>
      </w:pPr>
      <w:r>
        <w:drawing>
          <wp:inline distT="0" distB="0" distL="0" distR="0" wp14:anchorId="589EA699" wp14:editId="596A2A8D">
            <wp:extent cx="2915536" cy="1637463"/>
            <wp:effectExtent l="19050" t="19050" r="18415" b="203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942329" cy="1652511"/>
                    </a:xfrm>
                    <a:prstGeom prst="rect">
                      <a:avLst/>
                    </a:prstGeom>
                    <a:noFill/>
                    <a:ln>
                      <a:solidFill>
                        <a:schemeClr val="bg2">
                          <a:lumMod val="75000"/>
                        </a:schemeClr>
                      </a:solidFill>
                    </a:ln>
                  </pic:spPr>
                </pic:pic>
              </a:graphicData>
            </a:graphic>
          </wp:inline>
        </w:drawing>
      </w:r>
    </w:p>
    <w:p w14:paraId="286789E0" w14:textId="208298EE" w:rsidR="007556C5" w:rsidRPr="0075427C" w:rsidRDefault="007556C5" w:rsidP="007556C5">
      <w:pPr>
        <w:pStyle w:val="GambarDesc"/>
      </w:pPr>
      <w:bookmarkStart w:id="210" w:name="_Toc124434810"/>
      <w:bookmarkStart w:id="211" w:name="_Toc124435164"/>
      <w:bookmarkStart w:id="212" w:name="_Toc124436846"/>
      <w:bookmarkStart w:id="213" w:name="_Toc124436917"/>
      <w:r w:rsidRPr="0075427C">
        <w:t>Gambar 4.2</w:t>
      </w:r>
      <w:r>
        <w:t>6</w:t>
      </w:r>
      <w:bookmarkStart w:id="214" w:name="_Toc124434811"/>
      <w:bookmarkStart w:id="215" w:name="_Toc124435165"/>
      <w:bookmarkEnd w:id="210"/>
      <w:bookmarkEnd w:id="211"/>
      <w:r w:rsidR="002D3031">
        <w:br/>
      </w:r>
      <w:r w:rsidRPr="0075427C">
        <w:t xml:space="preserve">Pop-up </w:t>
      </w:r>
      <w:r w:rsidR="0009151A">
        <w:t>G</w:t>
      </w:r>
      <w:r w:rsidRPr="0075427C">
        <w:t xml:space="preserve">agal </w:t>
      </w:r>
      <w:r w:rsidR="0009151A">
        <w:t>M</w:t>
      </w:r>
      <w:r w:rsidRPr="0075427C">
        <w:t xml:space="preserve">enambahkan </w:t>
      </w:r>
      <w:r w:rsidR="0009151A">
        <w:t>D</w:t>
      </w:r>
      <w:r w:rsidRPr="0075427C">
        <w:t xml:space="preserve">ata </w:t>
      </w:r>
      <w:r w:rsidR="0009151A">
        <w:t>M</w:t>
      </w:r>
      <w:r w:rsidRPr="0075427C">
        <w:t>aster</w:t>
      </w:r>
      <w:bookmarkEnd w:id="212"/>
      <w:bookmarkEnd w:id="213"/>
      <w:bookmarkEnd w:id="214"/>
      <w:bookmarkEnd w:id="215"/>
    </w:p>
    <w:p w14:paraId="272129FF" w14:textId="77777777" w:rsidR="007556C5" w:rsidRPr="00895DE8" w:rsidRDefault="007556C5" w:rsidP="007556C5">
      <w:pPr>
        <w:rPr>
          <w:szCs w:val="24"/>
        </w:rPr>
      </w:pPr>
    </w:p>
    <w:p w14:paraId="3E54EA63" w14:textId="74CACF92" w:rsidR="007556C5" w:rsidRDefault="007556C5">
      <w:pPr>
        <w:pStyle w:val="STTSJudulSubBab"/>
        <w:numPr>
          <w:ilvl w:val="3"/>
          <w:numId w:val="51"/>
        </w:numPr>
        <w:ind w:left="1004" w:hanging="1004"/>
      </w:pPr>
      <w:bookmarkStart w:id="216" w:name="_Toc124444533"/>
      <w:r>
        <w:lastRenderedPageBreak/>
        <w:t>Halaman Settings Account</w:t>
      </w:r>
      <w:bookmarkEnd w:id="216"/>
    </w:p>
    <w:p w14:paraId="5AB0AE22" w14:textId="77777777" w:rsidR="007556C5" w:rsidRDefault="007556C5" w:rsidP="007556C5">
      <w:r>
        <w:t xml:space="preserve">Pada subbab ini akan dijelaskan mengenai desain interface dari halaman settings account pada aplikasi website PT. Adiputro Wirasejati. Pada halaman ini akan terdiri dari seluruh data user yang ada di aplikasi website PT. Adiputro Wirasejati. Seorang Super Admin dapat mengubah detail, menghapus, dan mengubah status dari setiap user yang ada. Pada halaman ini Super Admin juga dapat mengakses halaman register untuk meregistrasikan pengguna baru. </w:t>
      </w:r>
    </w:p>
    <w:p w14:paraId="471523D8" w14:textId="77777777" w:rsidR="007556C5" w:rsidRDefault="007556C5" w:rsidP="007556C5"/>
    <w:p w14:paraId="110CF8FA" w14:textId="77777777" w:rsidR="007556C5" w:rsidRDefault="007556C5" w:rsidP="007556C5">
      <w:pPr>
        <w:pStyle w:val="Gambar"/>
      </w:pPr>
      <w:r w:rsidRPr="00227800">
        <w:drawing>
          <wp:inline distT="0" distB="0" distL="0" distR="0" wp14:anchorId="58EF3D6F" wp14:editId="6D14BFD6">
            <wp:extent cx="2862374" cy="1618178"/>
            <wp:effectExtent l="19050" t="19050" r="14605" b="2032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887921" cy="1632620"/>
                    </a:xfrm>
                    <a:prstGeom prst="rect">
                      <a:avLst/>
                    </a:prstGeom>
                    <a:noFill/>
                    <a:ln>
                      <a:solidFill>
                        <a:schemeClr val="bg2">
                          <a:lumMod val="75000"/>
                        </a:schemeClr>
                      </a:solidFill>
                    </a:ln>
                  </pic:spPr>
                </pic:pic>
              </a:graphicData>
            </a:graphic>
          </wp:inline>
        </w:drawing>
      </w:r>
    </w:p>
    <w:p w14:paraId="6E1620CB" w14:textId="14EA092D" w:rsidR="007556C5" w:rsidRPr="00227800" w:rsidRDefault="007556C5" w:rsidP="007556C5">
      <w:pPr>
        <w:pStyle w:val="GambarDesc"/>
      </w:pPr>
      <w:bookmarkStart w:id="217" w:name="_Toc124434812"/>
      <w:bookmarkStart w:id="218" w:name="_Toc124435166"/>
      <w:bookmarkStart w:id="219" w:name="_Toc124436847"/>
      <w:bookmarkStart w:id="220" w:name="_Toc124436918"/>
      <w:r w:rsidRPr="00227800">
        <w:t>Gambar 4.27</w:t>
      </w:r>
      <w:bookmarkStart w:id="221" w:name="_Toc124434813"/>
      <w:bookmarkStart w:id="222" w:name="_Toc124435167"/>
      <w:bookmarkEnd w:id="217"/>
      <w:bookmarkEnd w:id="218"/>
      <w:r w:rsidR="002D3031">
        <w:br/>
      </w:r>
      <w:r w:rsidRPr="00227800">
        <w:t xml:space="preserve">Halaman </w:t>
      </w:r>
      <w:r w:rsidR="0009151A">
        <w:t>S</w:t>
      </w:r>
      <w:r w:rsidRPr="00227800">
        <w:t xml:space="preserve">ettings </w:t>
      </w:r>
      <w:r w:rsidR="0009151A">
        <w:t>A</w:t>
      </w:r>
      <w:r w:rsidRPr="00227800">
        <w:t>ccount</w:t>
      </w:r>
      <w:bookmarkEnd w:id="219"/>
      <w:bookmarkEnd w:id="220"/>
      <w:bookmarkEnd w:id="221"/>
      <w:bookmarkEnd w:id="222"/>
      <w:r w:rsidRPr="00227800">
        <w:t xml:space="preserve"> </w:t>
      </w:r>
    </w:p>
    <w:p w14:paraId="61F50A4C" w14:textId="77777777" w:rsidR="007556C5" w:rsidRDefault="007556C5" w:rsidP="007556C5"/>
    <w:p w14:paraId="1098FDDF" w14:textId="77777777" w:rsidR="007556C5" w:rsidRDefault="007556C5" w:rsidP="007556C5">
      <w:pPr>
        <w:ind w:firstLine="0"/>
      </w:pPr>
      <w:proofErr w:type="gramStart"/>
      <w:r>
        <w:t>Keterangan :</w:t>
      </w:r>
      <w:proofErr w:type="gramEnd"/>
      <w:r>
        <w:t xml:space="preserve"> </w:t>
      </w:r>
    </w:p>
    <w:p w14:paraId="58501BF1" w14:textId="77777777" w:rsidR="007556C5" w:rsidRDefault="007556C5">
      <w:pPr>
        <w:pStyle w:val="BulletStyleNumber"/>
        <w:numPr>
          <w:ilvl w:val="0"/>
          <w:numId w:val="75"/>
        </w:numPr>
        <w:ind w:left="426" w:hanging="426"/>
      </w:pPr>
      <w:r>
        <w:t>Bar navigasi untuk akses halaman settings account</w:t>
      </w:r>
    </w:p>
    <w:p w14:paraId="144CD4C7" w14:textId="77777777" w:rsidR="007556C5" w:rsidRDefault="007556C5">
      <w:pPr>
        <w:pStyle w:val="BulletStyleNumber"/>
        <w:numPr>
          <w:ilvl w:val="0"/>
          <w:numId w:val="75"/>
        </w:numPr>
        <w:ind w:left="426" w:hanging="426"/>
      </w:pPr>
      <w:r>
        <w:t>Bar navigasi untuk akses halaman settings departemen</w:t>
      </w:r>
    </w:p>
    <w:p w14:paraId="628BA32B" w14:textId="77777777" w:rsidR="007556C5" w:rsidRDefault="007556C5">
      <w:pPr>
        <w:pStyle w:val="BulletStyleNumber"/>
        <w:numPr>
          <w:ilvl w:val="0"/>
          <w:numId w:val="75"/>
        </w:numPr>
        <w:ind w:left="426" w:hanging="426"/>
      </w:pPr>
      <w:r>
        <w:t>Bar navigasi untuk akses halaman settings stall</w:t>
      </w:r>
    </w:p>
    <w:p w14:paraId="21FF9066" w14:textId="77777777" w:rsidR="007556C5" w:rsidRDefault="007556C5">
      <w:pPr>
        <w:pStyle w:val="BulletStyleNumber"/>
        <w:numPr>
          <w:ilvl w:val="0"/>
          <w:numId w:val="75"/>
        </w:numPr>
        <w:ind w:left="426" w:hanging="426"/>
      </w:pPr>
      <w:r>
        <w:t>Tombol untuk akses halaman register account</w:t>
      </w:r>
    </w:p>
    <w:p w14:paraId="6453627C" w14:textId="77777777" w:rsidR="007556C5" w:rsidRDefault="007556C5">
      <w:pPr>
        <w:pStyle w:val="BulletStyleNumber"/>
        <w:numPr>
          <w:ilvl w:val="0"/>
          <w:numId w:val="75"/>
        </w:numPr>
        <w:ind w:left="426" w:hanging="426"/>
      </w:pPr>
      <w:r>
        <w:t>Tombol untuk mengubah detail user</w:t>
      </w:r>
    </w:p>
    <w:p w14:paraId="6DF6092F" w14:textId="77777777" w:rsidR="007556C5" w:rsidRDefault="007556C5">
      <w:pPr>
        <w:pStyle w:val="BulletStyleNumber"/>
        <w:numPr>
          <w:ilvl w:val="0"/>
          <w:numId w:val="75"/>
        </w:numPr>
        <w:ind w:left="426" w:hanging="426"/>
      </w:pPr>
      <w:r>
        <w:t>Tombol untuk menghapus user</w:t>
      </w:r>
    </w:p>
    <w:p w14:paraId="12CB3D9F" w14:textId="77777777" w:rsidR="007556C5" w:rsidRDefault="007556C5">
      <w:pPr>
        <w:pStyle w:val="BulletStyleNumber"/>
        <w:numPr>
          <w:ilvl w:val="0"/>
          <w:numId w:val="75"/>
        </w:numPr>
        <w:ind w:left="426" w:hanging="426"/>
      </w:pPr>
      <w:r>
        <w:t>Tombol toggle untuk mengaktif atau menonaktifkan user</w:t>
      </w:r>
    </w:p>
    <w:p w14:paraId="1A07C5D2" w14:textId="77777777" w:rsidR="007556C5" w:rsidRDefault="007556C5" w:rsidP="007556C5">
      <w:pPr>
        <w:ind w:firstLine="0"/>
      </w:pPr>
    </w:p>
    <w:p w14:paraId="373CC096" w14:textId="77777777" w:rsidR="007556C5" w:rsidRDefault="007556C5" w:rsidP="007556C5">
      <w:pPr>
        <w:pStyle w:val="Bulletstyle0"/>
        <w:numPr>
          <w:ilvl w:val="0"/>
          <w:numId w:val="11"/>
        </w:numPr>
        <w:ind w:left="425" w:hanging="425"/>
      </w:pPr>
      <w:r>
        <w:t>Pop-up gagal menambahkan data master</w:t>
      </w:r>
    </w:p>
    <w:p w14:paraId="30B51648" w14:textId="77777777" w:rsidR="007556C5" w:rsidRDefault="007556C5" w:rsidP="007556C5">
      <w:pPr>
        <w:pStyle w:val="BulletParagraphwithoutindent"/>
      </w:pPr>
      <w:r>
        <w:t xml:space="preserve">Gambar 4.28 merupakan tampilan dari desain interface pop-up saat Super Admin akan menghapus user. Pop-up tersebut akan muncul ketika Super Admin menekan tombol Delete. Apabila Super Admin sudah yakin untuk menghapus user yang bersangkutan, makan dapat menekan tombol OK. </w:t>
      </w:r>
      <w:r>
        <w:lastRenderedPageBreak/>
        <w:t xml:space="preserve">Apabila Super Admin ingin membatalkan penghapusan user yang bersangkutan, Super Admin dapat menekan tombol Cancel. </w:t>
      </w:r>
    </w:p>
    <w:p w14:paraId="2E248F31" w14:textId="77777777" w:rsidR="007556C5" w:rsidRDefault="007556C5" w:rsidP="007556C5">
      <w:pPr>
        <w:pStyle w:val="BulletParagraphwithoutindent"/>
      </w:pPr>
      <w:proofErr w:type="gramStart"/>
      <w:r>
        <w:t>Keterangan :</w:t>
      </w:r>
      <w:proofErr w:type="gramEnd"/>
    </w:p>
    <w:p w14:paraId="4B9605C5" w14:textId="77777777" w:rsidR="007556C5" w:rsidRDefault="007556C5">
      <w:pPr>
        <w:pStyle w:val="BulletStyleNumber"/>
        <w:numPr>
          <w:ilvl w:val="0"/>
          <w:numId w:val="76"/>
        </w:numPr>
        <w:ind w:left="850" w:hanging="425"/>
      </w:pPr>
      <w:r>
        <w:t>Tombol Cancel untuk membatalkan penghapusan</w:t>
      </w:r>
    </w:p>
    <w:p w14:paraId="55682E88" w14:textId="77777777" w:rsidR="007556C5" w:rsidRDefault="007556C5">
      <w:pPr>
        <w:pStyle w:val="BulletStyleNumber"/>
        <w:numPr>
          <w:ilvl w:val="0"/>
          <w:numId w:val="76"/>
        </w:numPr>
        <w:ind w:left="850" w:hanging="425"/>
      </w:pPr>
      <w:r>
        <w:t>Tombol OK untuk mengkonfirmasi penghapusan</w:t>
      </w:r>
    </w:p>
    <w:p w14:paraId="18CDFAB0" w14:textId="77777777" w:rsidR="007556C5" w:rsidRDefault="007556C5" w:rsidP="007556C5">
      <w:pPr>
        <w:pStyle w:val="BulletParagraphwithoutindent"/>
      </w:pPr>
    </w:p>
    <w:p w14:paraId="3116FF44" w14:textId="77777777" w:rsidR="007556C5" w:rsidRDefault="007556C5" w:rsidP="007556C5">
      <w:pPr>
        <w:pStyle w:val="Gambar"/>
      </w:pPr>
      <w:r>
        <w:drawing>
          <wp:inline distT="0" distB="0" distL="0" distR="0" wp14:anchorId="50105FE4" wp14:editId="1F3B7E14">
            <wp:extent cx="2713518" cy="1534025"/>
            <wp:effectExtent l="19050" t="19050" r="10795" b="2857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745807" cy="1552279"/>
                    </a:xfrm>
                    <a:prstGeom prst="rect">
                      <a:avLst/>
                    </a:prstGeom>
                    <a:noFill/>
                    <a:ln>
                      <a:solidFill>
                        <a:schemeClr val="bg2">
                          <a:lumMod val="75000"/>
                        </a:schemeClr>
                      </a:solidFill>
                    </a:ln>
                  </pic:spPr>
                </pic:pic>
              </a:graphicData>
            </a:graphic>
          </wp:inline>
        </w:drawing>
      </w:r>
    </w:p>
    <w:p w14:paraId="2128A362" w14:textId="4C6340B5" w:rsidR="007556C5" w:rsidRDefault="007556C5" w:rsidP="007556C5">
      <w:pPr>
        <w:pStyle w:val="GambarDesc"/>
      </w:pPr>
      <w:bookmarkStart w:id="223" w:name="_Toc124434814"/>
      <w:bookmarkStart w:id="224" w:name="_Toc124435168"/>
      <w:bookmarkStart w:id="225" w:name="_Toc124436848"/>
      <w:bookmarkStart w:id="226" w:name="_Toc124436919"/>
      <w:r w:rsidRPr="0075427C">
        <w:t>Gambar 4.2</w:t>
      </w:r>
      <w:r>
        <w:t>8</w:t>
      </w:r>
      <w:bookmarkStart w:id="227" w:name="_Toc124434815"/>
      <w:bookmarkStart w:id="228" w:name="_Toc124435169"/>
      <w:bookmarkEnd w:id="223"/>
      <w:bookmarkEnd w:id="224"/>
      <w:r w:rsidR="002D3031">
        <w:br/>
      </w:r>
      <w:r>
        <w:t xml:space="preserve">Pop-up </w:t>
      </w:r>
      <w:r w:rsidR="0009151A">
        <w:t>H</w:t>
      </w:r>
      <w:r>
        <w:t xml:space="preserve">apus </w:t>
      </w:r>
      <w:r w:rsidR="0009151A">
        <w:t>U</w:t>
      </w:r>
      <w:r>
        <w:t>ser</w:t>
      </w:r>
      <w:bookmarkEnd w:id="225"/>
      <w:bookmarkEnd w:id="226"/>
      <w:bookmarkEnd w:id="227"/>
      <w:bookmarkEnd w:id="228"/>
      <w:r>
        <w:t xml:space="preserve"> </w:t>
      </w:r>
    </w:p>
    <w:p w14:paraId="2F109CA0" w14:textId="77777777" w:rsidR="007556C5" w:rsidRDefault="007556C5" w:rsidP="007556C5"/>
    <w:p w14:paraId="2B557E8B" w14:textId="7E2718B3" w:rsidR="007556C5" w:rsidRDefault="007556C5">
      <w:pPr>
        <w:pStyle w:val="STTSJudulSubBab"/>
        <w:numPr>
          <w:ilvl w:val="3"/>
          <w:numId w:val="51"/>
        </w:numPr>
        <w:ind w:left="1004" w:hanging="1004"/>
      </w:pPr>
      <w:bookmarkStart w:id="229" w:name="_Toc124444534"/>
      <w:r>
        <w:t>Halaman Edit User</w:t>
      </w:r>
      <w:bookmarkEnd w:id="229"/>
    </w:p>
    <w:p w14:paraId="09E45ADD" w14:textId="77777777" w:rsidR="007556C5" w:rsidRDefault="007556C5" w:rsidP="007556C5">
      <w:r>
        <w:t xml:space="preserve">Pada subbab ini akan dijelaskan mengenai desain interface dari halaman edit user pada aplikasi website PT. Adiputro Wirasejati. Halaman ini berguna untuk mengubah detail dari user yang ada pada aplikasi website PT. Adiputro Wirasejati. Pada halaman ini akan tertera seluruh informasi mengenai detail dari user yang bersangkutan. Informasi yang tersedia adalah username, nama lengkap, password, departemen, dan role dari user yang bersangkutan. Apabila ingin mengubah detail tersebut, pengguna dapat menekan tombol Edit User. Maka pop-up edit user akan muncul untuk mengubah detail dari user. </w:t>
      </w:r>
    </w:p>
    <w:p w14:paraId="187E84E3" w14:textId="77777777" w:rsidR="007556C5" w:rsidRDefault="007556C5" w:rsidP="007556C5">
      <w:pPr>
        <w:ind w:firstLine="0"/>
      </w:pPr>
      <w:proofErr w:type="gramStart"/>
      <w:r>
        <w:t>Keterangan :</w:t>
      </w:r>
      <w:proofErr w:type="gramEnd"/>
      <w:r>
        <w:t xml:space="preserve"> </w:t>
      </w:r>
    </w:p>
    <w:p w14:paraId="48BCBF92" w14:textId="77777777" w:rsidR="007556C5" w:rsidRDefault="007556C5">
      <w:pPr>
        <w:pStyle w:val="BulletStyleNumber"/>
        <w:numPr>
          <w:ilvl w:val="0"/>
          <w:numId w:val="77"/>
        </w:numPr>
        <w:ind w:left="426" w:hanging="426"/>
      </w:pPr>
      <w:r>
        <w:t>Tombol Edit User</w:t>
      </w:r>
    </w:p>
    <w:p w14:paraId="0C0E2C58" w14:textId="77777777" w:rsidR="007556C5" w:rsidRDefault="007556C5">
      <w:pPr>
        <w:pStyle w:val="BulletStyleNumber"/>
        <w:numPr>
          <w:ilvl w:val="0"/>
          <w:numId w:val="77"/>
        </w:numPr>
        <w:ind w:left="426" w:hanging="426"/>
      </w:pPr>
      <w:r>
        <w:t>Informasi social media dari user</w:t>
      </w:r>
    </w:p>
    <w:p w14:paraId="16C7D974" w14:textId="77777777" w:rsidR="007556C5" w:rsidRDefault="007556C5">
      <w:pPr>
        <w:pStyle w:val="BulletStyleNumber"/>
        <w:numPr>
          <w:ilvl w:val="0"/>
          <w:numId w:val="77"/>
        </w:numPr>
        <w:ind w:left="426" w:hanging="426"/>
      </w:pPr>
      <w:r>
        <w:t>Informasi detail dari user</w:t>
      </w:r>
    </w:p>
    <w:p w14:paraId="68C51C6A" w14:textId="77777777" w:rsidR="00044F14" w:rsidRDefault="00044F14" w:rsidP="007556C5">
      <w:pPr>
        <w:ind w:firstLine="0"/>
      </w:pPr>
    </w:p>
    <w:p w14:paraId="42C71021" w14:textId="77777777" w:rsidR="007556C5" w:rsidRDefault="007556C5" w:rsidP="007556C5">
      <w:pPr>
        <w:pStyle w:val="Gambar"/>
      </w:pPr>
      <w:r>
        <w:lastRenderedPageBreak/>
        <w:drawing>
          <wp:inline distT="0" distB="0" distL="0" distR="0" wp14:anchorId="48608D59" wp14:editId="3B1B5F22">
            <wp:extent cx="3780000" cy="1585561"/>
            <wp:effectExtent l="19050" t="19050" r="11430" b="1524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780000" cy="1585561"/>
                    </a:xfrm>
                    <a:prstGeom prst="rect">
                      <a:avLst/>
                    </a:prstGeom>
                    <a:noFill/>
                    <a:ln>
                      <a:solidFill>
                        <a:schemeClr val="bg2">
                          <a:lumMod val="75000"/>
                        </a:schemeClr>
                      </a:solidFill>
                    </a:ln>
                  </pic:spPr>
                </pic:pic>
              </a:graphicData>
            </a:graphic>
          </wp:inline>
        </w:drawing>
      </w:r>
    </w:p>
    <w:p w14:paraId="69654B3F" w14:textId="7E378159" w:rsidR="007556C5" w:rsidRDefault="007556C5" w:rsidP="007556C5">
      <w:pPr>
        <w:pStyle w:val="GambarDesc"/>
      </w:pPr>
      <w:bookmarkStart w:id="230" w:name="_Toc124434816"/>
      <w:bookmarkStart w:id="231" w:name="_Toc124435170"/>
      <w:bookmarkStart w:id="232" w:name="_Toc124436849"/>
      <w:bookmarkStart w:id="233" w:name="_Toc124436920"/>
      <w:r>
        <w:t>Gambar 4.29</w:t>
      </w:r>
      <w:bookmarkStart w:id="234" w:name="_Toc124434817"/>
      <w:bookmarkStart w:id="235" w:name="_Toc124435171"/>
      <w:bookmarkEnd w:id="230"/>
      <w:bookmarkEnd w:id="231"/>
      <w:r w:rsidR="002D3031">
        <w:br/>
      </w:r>
      <w:r>
        <w:t>Halaman Edit User</w:t>
      </w:r>
      <w:bookmarkEnd w:id="232"/>
      <w:bookmarkEnd w:id="233"/>
      <w:bookmarkEnd w:id="234"/>
      <w:bookmarkEnd w:id="235"/>
    </w:p>
    <w:p w14:paraId="6E04A107" w14:textId="77777777" w:rsidR="007556C5" w:rsidRPr="00D9773F" w:rsidRDefault="007556C5" w:rsidP="007556C5"/>
    <w:p w14:paraId="42A26E06" w14:textId="77777777" w:rsidR="007556C5" w:rsidRDefault="007556C5" w:rsidP="007556C5">
      <w:pPr>
        <w:pStyle w:val="Bulletstyle0"/>
        <w:numPr>
          <w:ilvl w:val="0"/>
          <w:numId w:val="11"/>
        </w:numPr>
        <w:ind w:left="425" w:hanging="425"/>
      </w:pPr>
      <w:r>
        <w:t>Pop-up edit user</w:t>
      </w:r>
    </w:p>
    <w:p w14:paraId="6C63A5FB" w14:textId="77777777" w:rsidR="007556C5" w:rsidRDefault="007556C5" w:rsidP="007556C5">
      <w:pPr>
        <w:pStyle w:val="BulletParagraphwithoutindent"/>
      </w:pPr>
      <w:r>
        <w:t>Gambar 4.30 merupakan tampilan desain interface dari pop-up edit user pada halaman Edit User. Pop-up ini akan muncul setelah pengguna menekan tombol Edit User pada halaman Edit User. Pada halaman ini akan tersedia kolom username, nama lengkap, password, drop-down option departemen, dan drop-down option role user yang dapat diubah isinya. Setelah selesai mengubah detail dari user yang bersangkutan, pengguna dapat menekan tombol Save untuk menyimpan perubahan.</w:t>
      </w:r>
    </w:p>
    <w:p w14:paraId="45E38B2A" w14:textId="77777777" w:rsidR="007556C5" w:rsidRDefault="007556C5" w:rsidP="007556C5">
      <w:pPr>
        <w:pStyle w:val="BulletParagraphwithoutindent"/>
      </w:pPr>
    </w:p>
    <w:p w14:paraId="455EA333" w14:textId="77777777" w:rsidR="007556C5" w:rsidRPr="00227800" w:rsidRDefault="007556C5" w:rsidP="007556C5">
      <w:pPr>
        <w:pStyle w:val="Gambar"/>
        <w:rPr>
          <w:u w:val="double"/>
        </w:rPr>
      </w:pPr>
      <w:r w:rsidRPr="00227800">
        <w:drawing>
          <wp:inline distT="0" distB="0" distL="0" distR="0" wp14:anchorId="241D5FFD" wp14:editId="15F82F13">
            <wp:extent cx="2857500" cy="1617411"/>
            <wp:effectExtent l="19050" t="19050" r="19050" b="2095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900355" cy="1641668"/>
                    </a:xfrm>
                    <a:prstGeom prst="rect">
                      <a:avLst/>
                    </a:prstGeom>
                    <a:noFill/>
                    <a:ln>
                      <a:solidFill>
                        <a:schemeClr val="bg2">
                          <a:lumMod val="75000"/>
                        </a:schemeClr>
                      </a:solidFill>
                    </a:ln>
                  </pic:spPr>
                </pic:pic>
              </a:graphicData>
            </a:graphic>
          </wp:inline>
        </w:drawing>
      </w:r>
    </w:p>
    <w:p w14:paraId="6CA3E2D0" w14:textId="1C07F98B" w:rsidR="007556C5" w:rsidRDefault="007556C5" w:rsidP="007556C5">
      <w:pPr>
        <w:pStyle w:val="GambarDesc"/>
      </w:pPr>
      <w:bookmarkStart w:id="236" w:name="_Toc124434818"/>
      <w:bookmarkStart w:id="237" w:name="_Toc124435172"/>
      <w:bookmarkStart w:id="238" w:name="_Toc124436850"/>
      <w:bookmarkStart w:id="239" w:name="_Toc124436921"/>
      <w:r>
        <w:t>Gambar 4.30</w:t>
      </w:r>
      <w:bookmarkStart w:id="240" w:name="_Toc124434819"/>
      <w:bookmarkStart w:id="241" w:name="_Toc124435173"/>
      <w:bookmarkEnd w:id="236"/>
      <w:bookmarkEnd w:id="237"/>
      <w:r w:rsidR="002D3031">
        <w:br/>
      </w:r>
      <w:r>
        <w:t xml:space="preserve">Pop-up </w:t>
      </w:r>
      <w:r w:rsidR="0009151A">
        <w:t>E</w:t>
      </w:r>
      <w:r>
        <w:t xml:space="preserve">dit </w:t>
      </w:r>
      <w:r w:rsidR="0009151A">
        <w:t>U</w:t>
      </w:r>
      <w:r>
        <w:t>ser</w:t>
      </w:r>
      <w:bookmarkEnd w:id="238"/>
      <w:bookmarkEnd w:id="239"/>
      <w:bookmarkEnd w:id="240"/>
      <w:bookmarkEnd w:id="241"/>
    </w:p>
    <w:p w14:paraId="664135A7" w14:textId="77777777" w:rsidR="007556C5" w:rsidRDefault="007556C5" w:rsidP="007556C5">
      <w:pPr>
        <w:pStyle w:val="BulletParagraphwithoutindent"/>
        <w:ind w:left="0"/>
      </w:pPr>
    </w:p>
    <w:p w14:paraId="6EB43DAD" w14:textId="77777777" w:rsidR="007556C5" w:rsidRDefault="007556C5" w:rsidP="007556C5">
      <w:pPr>
        <w:pStyle w:val="BulletParagraphwithoutindent"/>
      </w:pPr>
      <w:proofErr w:type="gramStart"/>
      <w:r>
        <w:t>Keterangan :</w:t>
      </w:r>
      <w:proofErr w:type="gramEnd"/>
      <w:r>
        <w:t xml:space="preserve"> </w:t>
      </w:r>
    </w:p>
    <w:p w14:paraId="13AF1946" w14:textId="77777777" w:rsidR="007556C5" w:rsidRDefault="007556C5">
      <w:pPr>
        <w:pStyle w:val="BulletStyleNumber"/>
        <w:numPr>
          <w:ilvl w:val="0"/>
          <w:numId w:val="78"/>
        </w:numPr>
        <w:ind w:left="851" w:hanging="425"/>
      </w:pPr>
      <w:r>
        <w:t>Kolom username</w:t>
      </w:r>
    </w:p>
    <w:p w14:paraId="3F695CFC" w14:textId="77777777" w:rsidR="007556C5" w:rsidRDefault="007556C5">
      <w:pPr>
        <w:pStyle w:val="BulletStyleNumber"/>
        <w:numPr>
          <w:ilvl w:val="0"/>
          <w:numId w:val="78"/>
        </w:numPr>
        <w:ind w:left="851" w:hanging="425"/>
      </w:pPr>
      <w:r>
        <w:t>Kolom nama lengkap</w:t>
      </w:r>
    </w:p>
    <w:p w14:paraId="4820FF1F" w14:textId="77777777" w:rsidR="007556C5" w:rsidRDefault="007556C5">
      <w:pPr>
        <w:pStyle w:val="BulletStyleNumber"/>
        <w:numPr>
          <w:ilvl w:val="0"/>
          <w:numId w:val="78"/>
        </w:numPr>
        <w:ind w:left="851" w:hanging="425"/>
      </w:pPr>
      <w:r>
        <w:t>Kolom password</w:t>
      </w:r>
    </w:p>
    <w:p w14:paraId="34E81E5B" w14:textId="77777777" w:rsidR="007556C5" w:rsidRDefault="007556C5">
      <w:pPr>
        <w:pStyle w:val="BulletStyleNumber"/>
        <w:numPr>
          <w:ilvl w:val="0"/>
          <w:numId w:val="78"/>
        </w:numPr>
        <w:ind w:left="851" w:hanging="425"/>
      </w:pPr>
      <w:r>
        <w:t>Drop-down option departemen</w:t>
      </w:r>
    </w:p>
    <w:p w14:paraId="47E15795" w14:textId="77777777" w:rsidR="007556C5" w:rsidRDefault="007556C5">
      <w:pPr>
        <w:pStyle w:val="BulletStyleNumber"/>
        <w:numPr>
          <w:ilvl w:val="0"/>
          <w:numId w:val="78"/>
        </w:numPr>
        <w:ind w:left="851" w:hanging="425"/>
      </w:pPr>
      <w:r>
        <w:lastRenderedPageBreak/>
        <w:t>Drop-down option role</w:t>
      </w:r>
    </w:p>
    <w:p w14:paraId="2AE9D6C2" w14:textId="77777777" w:rsidR="007556C5" w:rsidRDefault="007556C5">
      <w:pPr>
        <w:pStyle w:val="BulletStyleNumber"/>
        <w:numPr>
          <w:ilvl w:val="0"/>
          <w:numId w:val="78"/>
        </w:numPr>
        <w:ind w:left="851" w:hanging="425"/>
      </w:pPr>
      <w:r>
        <w:t>Tombol cancel untuk membatalkan edit user</w:t>
      </w:r>
    </w:p>
    <w:p w14:paraId="67E08BF8" w14:textId="77777777" w:rsidR="007556C5" w:rsidRDefault="007556C5">
      <w:pPr>
        <w:pStyle w:val="BulletStyleNumber"/>
        <w:numPr>
          <w:ilvl w:val="0"/>
          <w:numId w:val="78"/>
        </w:numPr>
        <w:ind w:left="851" w:hanging="425"/>
      </w:pPr>
      <w:r>
        <w:t xml:space="preserve">Tombol save untuk menyimpan perubahan detail user </w:t>
      </w:r>
    </w:p>
    <w:p w14:paraId="2C668B7A" w14:textId="77777777" w:rsidR="007556C5" w:rsidRDefault="007556C5" w:rsidP="007556C5"/>
    <w:p w14:paraId="75018DC0" w14:textId="24905855" w:rsidR="007556C5" w:rsidRDefault="007556C5">
      <w:pPr>
        <w:pStyle w:val="STTSJudulSubBab"/>
        <w:numPr>
          <w:ilvl w:val="3"/>
          <w:numId w:val="51"/>
        </w:numPr>
        <w:ind w:left="1004" w:hanging="1004"/>
      </w:pPr>
      <w:bookmarkStart w:id="242" w:name="_Toc124444535"/>
      <w:r>
        <w:t>Halaman Registrasi User</w:t>
      </w:r>
      <w:bookmarkEnd w:id="242"/>
    </w:p>
    <w:p w14:paraId="57A7F510" w14:textId="77777777" w:rsidR="007556C5" w:rsidRDefault="007556C5" w:rsidP="007556C5">
      <w:r>
        <w:t>Pada subbab ini akan dijelaskan mengenai tampilan desain interface dari halaman registrasi user. Role Super Admin dapat menambahkan user baru dengan mengakses halaman ini. Untuk mengakses halaman registrasi user, Super Admin perlu menekan tombol Register pada halaman Settings Account. Pada halaman ini akan berisi kolom username, kolom nama lengkap, kolom password, kolom konfirmasi password, drop-down option role user, dan kolom departemen user. Apabila seluruh data untuk menambahkan user baru telah diisi, super admin dapat menekan tombol Register Now untuk menyimpan data user baru tersebut.</w:t>
      </w:r>
    </w:p>
    <w:p w14:paraId="61713975" w14:textId="77777777" w:rsidR="007556C5" w:rsidRDefault="007556C5" w:rsidP="007556C5">
      <w:pPr>
        <w:ind w:firstLine="0"/>
      </w:pPr>
      <w:proofErr w:type="gramStart"/>
      <w:r>
        <w:t>Keterangan :</w:t>
      </w:r>
      <w:proofErr w:type="gramEnd"/>
      <w:r>
        <w:t xml:space="preserve"> </w:t>
      </w:r>
    </w:p>
    <w:p w14:paraId="4FB624C1" w14:textId="77777777" w:rsidR="007556C5" w:rsidRDefault="007556C5">
      <w:pPr>
        <w:pStyle w:val="BulletStyleNumber"/>
        <w:numPr>
          <w:ilvl w:val="0"/>
          <w:numId w:val="79"/>
        </w:numPr>
        <w:ind w:left="426" w:hanging="426"/>
      </w:pPr>
      <w:r>
        <w:t>Kolom username</w:t>
      </w:r>
    </w:p>
    <w:p w14:paraId="19ACE57E" w14:textId="77777777" w:rsidR="007556C5" w:rsidRDefault="007556C5">
      <w:pPr>
        <w:pStyle w:val="BulletStyleNumber"/>
        <w:numPr>
          <w:ilvl w:val="0"/>
          <w:numId w:val="79"/>
        </w:numPr>
        <w:ind w:left="426" w:hanging="426"/>
      </w:pPr>
      <w:r>
        <w:t>Kolom nama lengkap</w:t>
      </w:r>
    </w:p>
    <w:p w14:paraId="18ECE366" w14:textId="77777777" w:rsidR="007556C5" w:rsidRDefault="007556C5">
      <w:pPr>
        <w:pStyle w:val="BulletStyleNumber"/>
        <w:numPr>
          <w:ilvl w:val="0"/>
          <w:numId w:val="79"/>
        </w:numPr>
        <w:ind w:left="426" w:hanging="426"/>
      </w:pPr>
      <w:r>
        <w:t>Kolom password</w:t>
      </w:r>
    </w:p>
    <w:p w14:paraId="52DC849D" w14:textId="77777777" w:rsidR="007556C5" w:rsidRDefault="007556C5">
      <w:pPr>
        <w:pStyle w:val="BulletStyleNumber"/>
        <w:numPr>
          <w:ilvl w:val="0"/>
          <w:numId w:val="79"/>
        </w:numPr>
        <w:ind w:left="426" w:hanging="426"/>
      </w:pPr>
      <w:r>
        <w:t>Kolom konfirmasi password</w:t>
      </w:r>
    </w:p>
    <w:p w14:paraId="70D85C97" w14:textId="77777777" w:rsidR="007556C5" w:rsidRDefault="007556C5">
      <w:pPr>
        <w:pStyle w:val="BulletStyleNumber"/>
        <w:numPr>
          <w:ilvl w:val="0"/>
          <w:numId w:val="79"/>
        </w:numPr>
        <w:ind w:left="426" w:hanging="426"/>
      </w:pPr>
      <w:r>
        <w:t>Drop-down option role user</w:t>
      </w:r>
    </w:p>
    <w:p w14:paraId="3764F9BA" w14:textId="77777777" w:rsidR="007556C5" w:rsidRDefault="007556C5">
      <w:pPr>
        <w:pStyle w:val="BulletStyleNumber"/>
        <w:numPr>
          <w:ilvl w:val="0"/>
          <w:numId w:val="79"/>
        </w:numPr>
        <w:ind w:left="426" w:hanging="426"/>
      </w:pPr>
      <w:r>
        <w:t>Kolom departemen user</w:t>
      </w:r>
    </w:p>
    <w:p w14:paraId="37CD2B90" w14:textId="77777777" w:rsidR="007556C5" w:rsidRDefault="007556C5">
      <w:pPr>
        <w:pStyle w:val="BulletStyleNumber"/>
        <w:numPr>
          <w:ilvl w:val="0"/>
          <w:numId w:val="79"/>
        </w:numPr>
        <w:ind w:left="426" w:hanging="426"/>
      </w:pPr>
      <w:r>
        <w:t>Tombol Register untuk menyimpan user baru</w:t>
      </w:r>
    </w:p>
    <w:p w14:paraId="550D08BB" w14:textId="77777777" w:rsidR="007556C5" w:rsidRDefault="007556C5" w:rsidP="007556C5">
      <w:pPr>
        <w:ind w:firstLine="0"/>
      </w:pPr>
    </w:p>
    <w:p w14:paraId="7014CA78" w14:textId="77777777" w:rsidR="007556C5" w:rsidRDefault="007556C5" w:rsidP="007556C5">
      <w:pPr>
        <w:pStyle w:val="Gambar"/>
      </w:pPr>
      <w:r>
        <w:drawing>
          <wp:inline distT="0" distB="0" distL="0" distR="0" wp14:anchorId="6D32AE49" wp14:editId="4C55242D">
            <wp:extent cx="3255778" cy="1842847"/>
            <wp:effectExtent l="19050" t="19050" r="20955" b="2413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266248" cy="1848773"/>
                    </a:xfrm>
                    <a:prstGeom prst="rect">
                      <a:avLst/>
                    </a:prstGeom>
                    <a:noFill/>
                    <a:ln>
                      <a:solidFill>
                        <a:schemeClr val="bg2">
                          <a:lumMod val="75000"/>
                        </a:schemeClr>
                      </a:solidFill>
                    </a:ln>
                  </pic:spPr>
                </pic:pic>
              </a:graphicData>
            </a:graphic>
          </wp:inline>
        </w:drawing>
      </w:r>
    </w:p>
    <w:p w14:paraId="1A43798D" w14:textId="0EFE2402" w:rsidR="007556C5" w:rsidRDefault="007556C5" w:rsidP="007556C5">
      <w:pPr>
        <w:pStyle w:val="GambarDesc"/>
      </w:pPr>
      <w:bookmarkStart w:id="243" w:name="_Toc124434820"/>
      <w:bookmarkStart w:id="244" w:name="_Toc124435174"/>
      <w:bookmarkStart w:id="245" w:name="_Toc124436851"/>
      <w:bookmarkStart w:id="246" w:name="_Toc124436922"/>
      <w:r>
        <w:t>Gambar 4.31</w:t>
      </w:r>
      <w:bookmarkStart w:id="247" w:name="_Toc124434821"/>
      <w:bookmarkStart w:id="248" w:name="_Toc124435175"/>
      <w:bookmarkEnd w:id="243"/>
      <w:bookmarkEnd w:id="244"/>
      <w:r w:rsidR="002D3031">
        <w:br/>
      </w:r>
      <w:r>
        <w:t>Halaman Registrasi User</w:t>
      </w:r>
      <w:bookmarkEnd w:id="245"/>
      <w:bookmarkEnd w:id="246"/>
      <w:bookmarkEnd w:id="247"/>
      <w:bookmarkEnd w:id="248"/>
    </w:p>
    <w:p w14:paraId="299AD983" w14:textId="77777777" w:rsidR="007556C5" w:rsidRDefault="007556C5" w:rsidP="007556C5">
      <w:pPr>
        <w:pStyle w:val="Bulletstyle0"/>
        <w:numPr>
          <w:ilvl w:val="0"/>
          <w:numId w:val="11"/>
        </w:numPr>
        <w:ind w:left="425" w:hanging="425"/>
      </w:pPr>
      <w:r>
        <w:lastRenderedPageBreak/>
        <w:t>Pop-up user berhasil dibuat</w:t>
      </w:r>
    </w:p>
    <w:p w14:paraId="34972E6A" w14:textId="77777777" w:rsidR="007556C5" w:rsidRDefault="007556C5" w:rsidP="007556C5">
      <w:pPr>
        <w:pStyle w:val="BulletParagraphwithoutindent"/>
      </w:pPr>
      <w:r>
        <w:t>Gambar 4.32 merupakan tampilan desain interface dari pop-up apabila user telah berhasil dibuat. Pop-up akan muncul apabila pengguna telah menekan tombol Register Now pada halaman Register User. Pada pop-up ini akan diberikan pesan user telah berhasil dibuat, dan pada bagian bawah terdapat tombol OK untuk menutup pop-up ini.</w:t>
      </w:r>
    </w:p>
    <w:p w14:paraId="26DC5859" w14:textId="77777777" w:rsidR="007556C5" w:rsidRDefault="007556C5" w:rsidP="007556C5">
      <w:pPr>
        <w:pStyle w:val="BulletParagraphwithoutindent"/>
      </w:pPr>
    </w:p>
    <w:p w14:paraId="6E361EE1" w14:textId="77777777" w:rsidR="007556C5" w:rsidRDefault="007556C5" w:rsidP="007556C5">
      <w:pPr>
        <w:pStyle w:val="Gambar"/>
      </w:pPr>
      <w:r>
        <w:drawing>
          <wp:inline distT="0" distB="0" distL="0" distR="0" wp14:anchorId="79599D59" wp14:editId="7DF658B6">
            <wp:extent cx="3200400" cy="1809273"/>
            <wp:effectExtent l="0" t="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218554" cy="1819536"/>
                    </a:xfrm>
                    <a:prstGeom prst="rect">
                      <a:avLst/>
                    </a:prstGeom>
                    <a:noFill/>
                    <a:ln>
                      <a:noFill/>
                    </a:ln>
                  </pic:spPr>
                </pic:pic>
              </a:graphicData>
            </a:graphic>
          </wp:inline>
        </w:drawing>
      </w:r>
    </w:p>
    <w:p w14:paraId="44BB4921" w14:textId="0271B012" w:rsidR="007556C5" w:rsidRDefault="007556C5" w:rsidP="007556C5">
      <w:pPr>
        <w:pStyle w:val="GambarDesc"/>
      </w:pPr>
      <w:bookmarkStart w:id="249" w:name="_Toc124434822"/>
      <w:bookmarkStart w:id="250" w:name="_Toc124435176"/>
      <w:bookmarkStart w:id="251" w:name="_Toc124436852"/>
      <w:bookmarkStart w:id="252" w:name="_Toc124436923"/>
      <w:r>
        <w:t>Gambar 4.32</w:t>
      </w:r>
      <w:bookmarkStart w:id="253" w:name="_Toc124434823"/>
      <w:bookmarkStart w:id="254" w:name="_Toc124435177"/>
      <w:bookmarkEnd w:id="249"/>
      <w:bookmarkEnd w:id="250"/>
      <w:r w:rsidR="002D3031">
        <w:br/>
      </w:r>
      <w:r>
        <w:t xml:space="preserve">Pop-up </w:t>
      </w:r>
      <w:r w:rsidR="0009151A">
        <w:t>R</w:t>
      </w:r>
      <w:r>
        <w:t xml:space="preserve">egistrasi </w:t>
      </w:r>
      <w:r w:rsidR="0009151A">
        <w:t>U</w:t>
      </w:r>
      <w:r>
        <w:t xml:space="preserve">ser </w:t>
      </w:r>
      <w:r w:rsidR="0009151A">
        <w:t>B</w:t>
      </w:r>
      <w:r>
        <w:t>erhasil</w:t>
      </w:r>
      <w:bookmarkEnd w:id="251"/>
      <w:bookmarkEnd w:id="252"/>
      <w:bookmarkEnd w:id="253"/>
      <w:bookmarkEnd w:id="254"/>
    </w:p>
    <w:p w14:paraId="5FF14B0E" w14:textId="77777777" w:rsidR="007556C5" w:rsidRDefault="007556C5" w:rsidP="007556C5"/>
    <w:p w14:paraId="46D950A5" w14:textId="77777777" w:rsidR="007556C5" w:rsidRDefault="007556C5" w:rsidP="007556C5">
      <w:pPr>
        <w:pStyle w:val="BulletParagraphwithoutindent"/>
      </w:pPr>
      <w:proofErr w:type="gramStart"/>
      <w:r>
        <w:t>Keterangan :</w:t>
      </w:r>
      <w:proofErr w:type="gramEnd"/>
    </w:p>
    <w:p w14:paraId="19F7ADC0" w14:textId="77777777" w:rsidR="007556C5" w:rsidRDefault="007556C5">
      <w:pPr>
        <w:pStyle w:val="BulletStyleNumber"/>
        <w:numPr>
          <w:ilvl w:val="0"/>
          <w:numId w:val="91"/>
        </w:numPr>
      </w:pPr>
      <w:r>
        <w:t>Tombol “OK” untuk menutup pop-up</w:t>
      </w:r>
    </w:p>
    <w:p w14:paraId="4DD15021" w14:textId="77777777" w:rsidR="007556C5" w:rsidRDefault="007556C5" w:rsidP="007556C5"/>
    <w:p w14:paraId="71FBD05C" w14:textId="307C5412" w:rsidR="007556C5" w:rsidRDefault="007556C5">
      <w:pPr>
        <w:pStyle w:val="STTSJudulSubBab"/>
        <w:numPr>
          <w:ilvl w:val="3"/>
          <w:numId w:val="51"/>
        </w:numPr>
        <w:ind w:left="1004" w:hanging="1004"/>
      </w:pPr>
      <w:bookmarkStart w:id="255" w:name="_Toc124444536"/>
      <w:r>
        <w:t>Halaman Settings Departemen</w:t>
      </w:r>
      <w:bookmarkEnd w:id="255"/>
    </w:p>
    <w:p w14:paraId="64755979" w14:textId="77777777" w:rsidR="007556C5" w:rsidRDefault="007556C5" w:rsidP="007556C5">
      <w:r>
        <w:t xml:space="preserve">Pada subbab ini akan dijelaskan mengenai desain interface dari halaman settings departemen pada aplikasi website PT. Adiputro Wirasejati. Pada halaman ini terdapat data tabel yang berisi seluruh daftar departemen yang ada. Super Admin bisa melakukan pengubahan dan penghapusan terhadap setiap data departemen yang ada. Pada halaman ini Super Admin juga dapat menambahkan departemen baru bila diperlukan. </w:t>
      </w:r>
    </w:p>
    <w:p w14:paraId="04F66122" w14:textId="77777777" w:rsidR="007556C5" w:rsidRDefault="007556C5" w:rsidP="007556C5">
      <w:pPr>
        <w:ind w:firstLine="0"/>
      </w:pPr>
      <w:proofErr w:type="gramStart"/>
      <w:r>
        <w:t>Keterangan :</w:t>
      </w:r>
      <w:proofErr w:type="gramEnd"/>
    </w:p>
    <w:p w14:paraId="7AF91796" w14:textId="77777777" w:rsidR="007556C5" w:rsidRDefault="007556C5">
      <w:pPr>
        <w:pStyle w:val="BulletStyleNumber"/>
        <w:numPr>
          <w:ilvl w:val="0"/>
          <w:numId w:val="80"/>
        </w:numPr>
        <w:ind w:left="426" w:hanging="426"/>
      </w:pPr>
      <w:r>
        <w:t>Tombol tambah departemen baru</w:t>
      </w:r>
    </w:p>
    <w:p w14:paraId="410AC536" w14:textId="77777777" w:rsidR="007556C5" w:rsidRDefault="007556C5">
      <w:pPr>
        <w:pStyle w:val="BulletStyleNumber"/>
        <w:numPr>
          <w:ilvl w:val="0"/>
          <w:numId w:val="80"/>
        </w:numPr>
        <w:ind w:left="426" w:hanging="426"/>
      </w:pPr>
      <w:r>
        <w:t>Tombol update departemen</w:t>
      </w:r>
    </w:p>
    <w:p w14:paraId="553C7BDD" w14:textId="77777777" w:rsidR="007556C5" w:rsidRDefault="007556C5">
      <w:pPr>
        <w:pStyle w:val="BulletStyleNumber"/>
        <w:numPr>
          <w:ilvl w:val="0"/>
          <w:numId w:val="80"/>
        </w:numPr>
        <w:ind w:left="426" w:hanging="426"/>
      </w:pPr>
      <w:r>
        <w:t>Tombol hapus departemen</w:t>
      </w:r>
    </w:p>
    <w:p w14:paraId="0C689F8F" w14:textId="77777777" w:rsidR="007556C5" w:rsidRDefault="007556C5" w:rsidP="007556C5"/>
    <w:p w14:paraId="24BDF55C" w14:textId="77777777" w:rsidR="007556C5" w:rsidRDefault="007556C5" w:rsidP="007556C5">
      <w:pPr>
        <w:pStyle w:val="Gambar"/>
      </w:pPr>
      <w:r>
        <w:drawing>
          <wp:inline distT="0" distB="0" distL="0" distR="0" wp14:anchorId="6EB64835" wp14:editId="61FD1077">
            <wp:extent cx="4532215" cy="1873546"/>
            <wp:effectExtent l="19050" t="19050" r="20955" b="1270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615083" cy="1907802"/>
                    </a:xfrm>
                    <a:prstGeom prst="rect">
                      <a:avLst/>
                    </a:prstGeom>
                    <a:noFill/>
                    <a:ln>
                      <a:solidFill>
                        <a:schemeClr val="bg2">
                          <a:lumMod val="75000"/>
                        </a:schemeClr>
                      </a:solidFill>
                    </a:ln>
                  </pic:spPr>
                </pic:pic>
              </a:graphicData>
            </a:graphic>
          </wp:inline>
        </w:drawing>
      </w:r>
    </w:p>
    <w:p w14:paraId="490DDABF" w14:textId="382C8A55" w:rsidR="007556C5" w:rsidRDefault="007556C5" w:rsidP="007556C5">
      <w:pPr>
        <w:pStyle w:val="GambarDesc"/>
      </w:pPr>
      <w:bookmarkStart w:id="256" w:name="_Toc124434824"/>
      <w:bookmarkStart w:id="257" w:name="_Toc124435178"/>
      <w:bookmarkStart w:id="258" w:name="_Toc124436853"/>
      <w:bookmarkStart w:id="259" w:name="_Toc124436924"/>
      <w:r>
        <w:t>Gambar 4.33</w:t>
      </w:r>
      <w:bookmarkStart w:id="260" w:name="_Toc124434825"/>
      <w:bookmarkStart w:id="261" w:name="_Toc124435179"/>
      <w:bookmarkEnd w:id="256"/>
      <w:bookmarkEnd w:id="257"/>
      <w:r w:rsidR="002D3031">
        <w:br/>
      </w:r>
      <w:r>
        <w:t>Halaman Settings Departemen</w:t>
      </w:r>
      <w:bookmarkEnd w:id="258"/>
      <w:bookmarkEnd w:id="259"/>
      <w:bookmarkEnd w:id="260"/>
      <w:bookmarkEnd w:id="261"/>
    </w:p>
    <w:p w14:paraId="338DA78E" w14:textId="77777777" w:rsidR="007556C5" w:rsidRDefault="007556C5" w:rsidP="007556C5"/>
    <w:p w14:paraId="5C61C814" w14:textId="77777777" w:rsidR="007556C5" w:rsidRDefault="007556C5" w:rsidP="007556C5">
      <w:pPr>
        <w:pStyle w:val="Bulletstyle0"/>
        <w:numPr>
          <w:ilvl w:val="0"/>
          <w:numId w:val="11"/>
        </w:numPr>
        <w:ind w:left="425" w:hanging="425"/>
      </w:pPr>
      <w:r>
        <w:t>Pop-up tambah departemen</w:t>
      </w:r>
    </w:p>
    <w:p w14:paraId="2E458AC6" w14:textId="77777777" w:rsidR="007556C5" w:rsidRDefault="007556C5" w:rsidP="007556C5">
      <w:pPr>
        <w:pStyle w:val="BulletParagraphwithoutindent"/>
      </w:pPr>
      <w:r>
        <w:t xml:space="preserve">Gambar 4.34 merupakan tampilan desain interface dari pop-up tambah departemen baru pada halaman Settings Departemen. Pop-up ini akan muncul apabila Super Admin menekan tombol Tambah pada halaman Settings Departemen. Pada halaman ini terdapat kolom nama departemen, drop-down akses database yang hendak diberikan, tombol tambah akses, kolom database access yang secara otomatis terisi, dan tombol bersihkan akses. Apabila super admin telah mengisi semua data yang diperlukan, super admin dapat menekan tombol Save untuk menyimpan data dari departemen baru. </w:t>
      </w:r>
    </w:p>
    <w:p w14:paraId="3CE989CC" w14:textId="77777777" w:rsidR="007556C5" w:rsidRDefault="007556C5" w:rsidP="007556C5">
      <w:pPr>
        <w:pStyle w:val="BulletParagraphwithoutindent"/>
      </w:pPr>
      <w:proofErr w:type="gramStart"/>
      <w:r>
        <w:t>Keterangan :</w:t>
      </w:r>
      <w:proofErr w:type="gramEnd"/>
    </w:p>
    <w:p w14:paraId="665835F7" w14:textId="77777777" w:rsidR="007556C5" w:rsidRDefault="007556C5">
      <w:pPr>
        <w:pStyle w:val="BulletStyleNumber"/>
        <w:numPr>
          <w:ilvl w:val="0"/>
          <w:numId w:val="81"/>
        </w:numPr>
        <w:ind w:left="851" w:hanging="425"/>
      </w:pPr>
      <w:r>
        <w:t>Kolom nama departemen</w:t>
      </w:r>
    </w:p>
    <w:p w14:paraId="611B4348" w14:textId="77777777" w:rsidR="007556C5" w:rsidRDefault="007556C5">
      <w:pPr>
        <w:pStyle w:val="BulletStyleNumber"/>
        <w:numPr>
          <w:ilvl w:val="0"/>
          <w:numId w:val="81"/>
        </w:numPr>
        <w:ind w:left="851" w:hanging="425"/>
      </w:pPr>
      <w:r>
        <w:t>Drop-down database yang akan diberikan</w:t>
      </w:r>
    </w:p>
    <w:p w14:paraId="6DF11957" w14:textId="77777777" w:rsidR="007556C5" w:rsidRDefault="007556C5">
      <w:pPr>
        <w:pStyle w:val="BulletStyleNumber"/>
        <w:numPr>
          <w:ilvl w:val="0"/>
          <w:numId w:val="81"/>
        </w:numPr>
        <w:ind w:left="851" w:hanging="425"/>
      </w:pPr>
      <w:r>
        <w:t>Tombol Tambah Akses</w:t>
      </w:r>
    </w:p>
    <w:p w14:paraId="556605EE" w14:textId="77777777" w:rsidR="007556C5" w:rsidRDefault="007556C5">
      <w:pPr>
        <w:pStyle w:val="BulletStyleNumber"/>
        <w:numPr>
          <w:ilvl w:val="0"/>
          <w:numId w:val="81"/>
        </w:numPr>
        <w:ind w:left="851" w:hanging="425"/>
      </w:pPr>
      <w:r>
        <w:t>Kolom database access (otomatis terisi)</w:t>
      </w:r>
    </w:p>
    <w:p w14:paraId="45FE67E2" w14:textId="77777777" w:rsidR="007556C5" w:rsidRDefault="007556C5">
      <w:pPr>
        <w:pStyle w:val="BulletStyleNumber"/>
        <w:numPr>
          <w:ilvl w:val="0"/>
          <w:numId w:val="81"/>
        </w:numPr>
        <w:ind w:left="851" w:hanging="425"/>
      </w:pPr>
      <w:r>
        <w:t>Tombol Bersihkan Akses</w:t>
      </w:r>
    </w:p>
    <w:p w14:paraId="4BE41C92" w14:textId="77777777" w:rsidR="007556C5" w:rsidRDefault="007556C5">
      <w:pPr>
        <w:pStyle w:val="BulletStyleNumber"/>
        <w:numPr>
          <w:ilvl w:val="0"/>
          <w:numId w:val="81"/>
        </w:numPr>
        <w:ind w:left="851" w:hanging="425"/>
      </w:pPr>
      <w:r>
        <w:t>Tombol Cancel untuk membatalkan tambah departemen</w:t>
      </w:r>
    </w:p>
    <w:p w14:paraId="0928F438" w14:textId="77777777" w:rsidR="007556C5" w:rsidRDefault="007556C5">
      <w:pPr>
        <w:pStyle w:val="BulletStyleNumber"/>
        <w:numPr>
          <w:ilvl w:val="0"/>
          <w:numId w:val="81"/>
        </w:numPr>
        <w:ind w:left="851" w:hanging="425"/>
      </w:pPr>
      <w:r>
        <w:t>Tombol Save untuk menyimpan data departemen baru.</w:t>
      </w:r>
    </w:p>
    <w:p w14:paraId="032DC065" w14:textId="77777777" w:rsidR="007556C5" w:rsidRDefault="007556C5" w:rsidP="007556C5">
      <w:pPr>
        <w:pStyle w:val="BulletParagraphwithoutindent"/>
      </w:pPr>
    </w:p>
    <w:p w14:paraId="0D3A9113" w14:textId="77777777" w:rsidR="007556C5" w:rsidRDefault="007556C5" w:rsidP="007556C5">
      <w:pPr>
        <w:pStyle w:val="Gambar"/>
      </w:pPr>
      <w:r>
        <w:lastRenderedPageBreak/>
        <w:drawing>
          <wp:inline distT="0" distB="0" distL="0" distR="0" wp14:anchorId="446D7EC5" wp14:editId="37A527BB">
            <wp:extent cx="4444842" cy="2511499"/>
            <wp:effectExtent l="19050" t="19050" r="13335" b="222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524871" cy="2556718"/>
                    </a:xfrm>
                    <a:prstGeom prst="rect">
                      <a:avLst/>
                    </a:prstGeom>
                    <a:noFill/>
                    <a:ln>
                      <a:solidFill>
                        <a:schemeClr val="bg2">
                          <a:lumMod val="75000"/>
                        </a:schemeClr>
                      </a:solidFill>
                    </a:ln>
                  </pic:spPr>
                </pic:pic>
              </a:graphicData>
            </a:graphic>
          </wp:inline>
        </w:drawing>
      </w:r>
    </w:p>
    <w:p w14:paraId="10132A11" w14:textId="28314642" w:rsidR="007556C5" w:rsidRDefault="007556C5" w:rsidP="006D15E2">
      <w:pPr>
        <w:pStyle w:val="GambarDesc"/>
      </w:pPr>
      <w:bookmarkStart w:id="262" w:name="_Toc124434826"/>
      <w:bookmarkStart w:id="263" w:name="_Toc124435180"/>
      <w:bookmarkStart w:id="264" w:name="_Toc124436854"/>
      <w:bookmarkStart w:id="265" w:name="_Toc124436925"/>
      <w:r>
        <w:t>Gambar 4.34</w:t>
      </w:r>
      <w:bookmarkStart w:id="266" w:name="_Toc124434827"/>
      <w:bookmarkStart w:id="267" w:name="_Toc124435181"/>
      <w:bookmarkEnd w:id="262"/>
      <w:bookmarkEnd w:id="263"/>
      <w:r w:rsidR="006D15E2">
        <w:br/>
      </w:r>
      <w:r>
        <w:t xml:space="preserve">Pop-up </w:t>
      </w:r>
      <w:r w:rsidR="0009151A">
        <w:t>T</w:t>
      </w:r>
      <w:r>
        <w:t xml:space="preserve">ambah </w:t>
      </w:r>
      <w:r w:rsidR="0009151A">
        <w:t>D</w:t>
      </w:r>
      <w:r>
        <w:t xml:space="preserve">epartemen </w:t>
      </w:r>
      <w:r w:rsidR="0009151A">
        <w:t>B</w:t>
      </w:r>
      <w:r>
        <w:t>aru</w:t>
      </w:r>
      <w:bookmarkEnd w:id="264"/>
      <w:bookmarkEnd w:id="265"/>
      <w:bookmarkEnd w:id="266"/>
      <w:bookmarkEnd w:id="267"/>
    </w:p>
    <w:p w14:paraId="4A4190F9" w14:textId="77777777" w:rsidR="007556C5" w:rsidRDefault="007556C5" w:rsidP="007556C5"/>
    <w:p w14:paraId="50638AE4" w14:textId="77777777" w:rsidR="007556C5" w:rsidRDefault="007556C5" w:rsidP="007556C5">
      <w:pPr>
        <w:pStyle w:val="Bulletstyle0"/>
        <w:numPr>
          <w:ilvl w:val="0"/>
          <w:numId w:val="11"/>
        </w:numPr>
        <w:ind w:left="425" w:hanging="425"/>
      </w:pPr>
      <w:r>
        <w:t>Pop-up update departemen</w:t>
      </w:r>
    </w:p>
    <w:p w14:paraId="15D43AAD" w14:textId="77777777" w:rsidR="007556C5" w:rsidRDefault="007556C5" w:rsidP="007556C5">
      <w:pPr>
        <w:pStyle w:val="BulletParagraphwithoutindent"/>
      </w:pPr>
      <w:r>
        <w:t>Gambar 4.35 merupakan tampilan desain interface dari pop-up update departemen pada halaman Settings Departemen. Pop-up ini akan muncul apabila Super Admin menekan tombol Update pada data departemen yang bersangkutan. Pada halaman ini terdapat kolom nama departemen, drop-down akses database yang hendak diberikan, tombol tambah akses, kolom database access yang secara otomatis terisi, dan tombol bersihkan akses. Apabila super admin telah mengisi semua data yang diperlukan, super admin dapat menekan tombol Save untuk menyimpan data dari departemen baru.</w:t>
      </w:r>
    </w:p>
    <w:p w14:paraId="09DBBD44" w14:textId="77777777" w:rsidR="007556C5" w:rsidRDefault="007556C5" w:rsidP="007556C5">
      <w:pPr>
        <w:pStyle w:val="BulletParagraphwithoutindent"/>
      </w:pPr>
      <w:proofErr w:type="gramStart"/>
      <w:r>
        <w:t>Keterangan :</w:t>
      </w:r>
      <w:proofErr w:type="gramEnd"/>
    </w:p>
    <w:p w14:paraId="4DF898F1" w14:textId="77777777" w:rsidR="007556C5" w:rsidRDefault="007556C5">
      <w:pPr>
        <w:pStyle w:val="BulletStyleNumber"/>
        <w:numPr>
          <w:ilvl w:val="0"/>
          <w:numId w:val="86"/>
        </w:numPr>
      </w:pPr>
      <w:r>
        <w:t>Kolom nama departemen</w:t>
      </w:r>
    </w:p>
    <w:p w14:paraId="55103B14" w14:textId="77777777" w:rsidR="007556C5" w:rsidRDefault="007556C5">
      <w:pPr>
        <w:pStyle w:val="BulletStyleNumber"/>
        <w:numPr>
          <w:ilvl w:val="0"/>
          <w:numId w:val="86"/>
        </w:numPr>
      </w:pPr>
      <w:r>
        <w:t>Drop-down database yang akan diberikan</w:t>
      </w:r>
    </w:p>
    <w:p w14:paraId="6AB74CD3" w14:textId="77777777" w:rsidR="007556C5" w:rsidRDefault="007556C5">
      <w:pPr>
        <w:pStyle w:val="BulletStyleNumber"/>
        <w:numPr>
          <w:ilvl w:val="0"/>
          <w:numId w:val="86"/>
        </w:numPr>
      </w:pPr>
      <w:r>
        <w:t>Tombol Tambah Akses</w:t>
      </w:r>
    </w:p>
    <w:p w14:paraId="150B1D56" w14:textId="77777777" w:rsidR="007556C5" w:rsidRDefault="007556C5">
      <w:pPr>
        <w:pStyle w:val="BulletStyleNumber"/>
        <w:numPr>
          <w:ilvl w:val="0"/>
          <w:numId w:val="86"/>
        </w:numPr>
      </w:pPr>
      <w:r>
        <w:t>Kolom database access (otomatis terisi)</w:t>
      </w:r>
    </w:p>
    <w:p w14:paraId="6671282F" w14:textId="77777777" w:rsidR="007556C5" w:rsidRDefault="007556C5">
      <w:pPr>
        <w:pStyle w:val="BulletStyleNumber"/>
        <w:numPr>
          <w:ilvl w:val="0"/>
          <w:numId w:val="86"/>
        </w:numPr>
      </w:pPr>
      <w:r>
        <w:t>Tombol Bersihkan Akses</w:t>
      </w:r>
    </w:p>
    <w:p w14:paraId="1E1F78E7" w14:textId="77777777" w:rsidR="007556C5" w:rsidRDefault="007556C5">
      <w:pPr>
        <w:pStyle w:val="BulletStyleNumber"/>
        <w:numPr>
          <w:ilvl w:val="0"/>
          <w:numId w:val="86"/>
        </w:numPr>
      </w:pPr>
      <w:r>
        <w:t>Tombol Cancel untuk membatalkan tambah departemen</w:t>
      </w:r>
    </w:p>
    <w:p w14:paraId="386E09FD" w14:textId="77777777" w:rsidR="007556C5" w:rsidRDefault="007556C5">
      <w:pPr>
        <w:pStyle w:val="BulletStyleNumber"/>
        <w:numPr>
          <w:ilvl w:val="0"/>
          <w:numId w:val="86"/>
        </w:numPr>
      </w:pPr>
      <w:r>
        <w:t>Tombol Save untuk menyimpan data departemen baru.</w:t>
      </w:r>
    </w:p>
    <w:p w14:paraId="7082011B" w14:textId="77777777" w:rsidR="007556C5" w:rsidRDefault="007556C5" w:rsidP="007556C5">
      <w:pPr>
        <w:pStyle w:val="BulletStyleNumber"/>
        <w:numPr>
          <w:ilvl w:val="0"/>
          <w:numId w:val="0"/>
        </w:numPr>
        <w:ind w:left="786"/>
      </w:pPr>
    </w:p>
    <w:p w14:paraId="46714C9D" w14:textId="77777777" w:rsidR="007556C5" w:rsidRDefault="007556C5" w:rsidP="007556C5">
      <w:pPr>
        <w:pStyle w:val="Gambar"/>
      </w:pPr>
      <w:r>
        <w:lastRenderedPageBreak/>
        <w:drawing>
          <wp:inline distT="0" distB="0" distL="0" distR="0" wp14:anchorId="55F1F471" wp14:editId="3E3B8624">
            <wp:extent cx="2841108" cy="1605330"/>
            <wp:effectExtent l="19050" t="19050" r="16510" b="139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895118" cy="1635848"/>
                    </a:xfrm>
                    <a:prstGeom prst="rect">
                      <a:avLst/>
                    </a:prstGeom>
                    <a:noFill/>
                    <a:ln>
                      <a:solidFill>
                        <a:schemeClr val="bg2">
                          <a:lumMod val="75000"/>
                        </a:schemeClr>
                      </a:solidFill>
                    </a:ln>
                  </pic:spPr>
                </pic:pic>
              </a:graphicData>
            </a:graphic>
          </wp:inline>
        </w:drawing>
      </w:r>
    </w:p>
    <w:p w14:paraId="056572AC" w14:textId="261FD18E" w:rsidR="007556C5" w:rsidRDefault="007556C5" w:rsidP="006D15E2">
      <w:pPr>
        <w:pStyle w:val="GambarDesc"/>
      </w:pPr>
      <w:bookmarkStart w:id="268" w:name="_Toc124434828"/>
      <w:bookmarkStart w:id="269" w:name="_Toc124435182"/>
      <w:bookmarkStart w:id="270" w:name="_Toc124436855"/>
      <w:bookmarkStart w:id="271" w:name="_Toc124436926"/>
      <w:r>
        <w:t>Gambar 4.35</w:t>
      </w:r>
      <w:bookmarkStart w:id="272" w:name="_Toc124434829"/>
      <w:bookmarkStart w:id="273" w:name="_Toc124435183"/>
      <w:bookmarkEnd w:id="268"/>
      <w:bookmarkEnd w:id="269"/>
      <w:r w:rsidR="006D15E2">
        <w:br/>
      </w:r>
      <w:r>
        <w:t xml:space="preserve">Pop-up </w:t>
      </w:r>
      <w:r w:rsidR="0009151A">
        <w:t>U</w:t>
      </w:r>
      <w:r>
        <w:t xml:space="preserve">pdate </w:t>
      </w:r>
      <w:r w:rsidR="0009151A">
        <w:t>D</w:t>
      </w:r>
      <w:r>
        <w:t>epartemen</w:t>
      </w:r>
      <w:bookmarkEnd w:id="270"/>
      <w:bookmarkEnd w:id="271"/>
      <w:bookmarkEnd w:id="272"/>
      <w:bookmarkEnd w:id="273"/>
    </w:p>
    <w:p w14:paraId="1FECE3D0" w14:textId="77777777" w:rsidR="007556C5" w:rsidRDefault="007556C5" w:rsidP="007556C5"/>
    <w:p w14:paraId="5DEC664C" w14:textId="74E4E93D" w:rsidR="007556C5" w:rsidRDefault="007556C5">
      <w:pPr>
        <w:pStyle w:val="STTSJudulSubBab"/>
        <w:numPr>
          <w:ilvl w:val="3"/>
          <w:numId w:val="51"/>
        </w:numPr>
        <w:ind w:left="1004" w:hanging="1004"/>
      </w:pPr>
      <w:bookmarkStart w:id="274" w:name="_Toc124444537"/>
      <w:r>
        <w:t>Halaman Settings Stall</w:t>
      </w:r>
      <w:bookmarkEnd w:id="274"/>
    </w:p>
    <w:p w14:paraId="511D533D" w14:textId="77777777" w:rsidR="007556C5" w:rsidRDefault="007556C5" w:rsidP="007556C5">
      <w:r>
        <w:t xml:space="preserve">Pada subbab ini akan dijelaskan mengenai desain interface dari halaman settings stall pada aplikasi website PT. Adiputro Wirasejati. Pada halaman ini terdapat data tabel yang berisi seluruh daftar stall yang ada. Pada tabel tersbut akan tersedia data – data dengan kolom Nama Stall, Nama Departemen, Jumlah Stall, dan kolom Action yang berisi tombol Edit dan tombol Hapus. Super Admin bisa melakukan pengubahan dan penghapusan terhadap setiap data stall yang ada. Apabila tombol Edit ditekan, maka akan muncul sebuah pop-up yang sudah terisi dengan data dari Stall yang bersangkutan. Pada halaman ini Super Admin juga dapat menambahkan stall baru bila diperlukan. </w:t>
      </w:r>
    </w:p>
    <w:p w14:paraId="6D0F3EFF" w14:textId="77777777" w:rsidR="007556C5" w:rsidRDefault="007556C5" w:rsidP="007556C5">
      <w:pPr>
        <w:ind w:firstLine="0"/>
      </w:pPr>
      <w:r>
        <w:t>Keterangan:</w:t>
      </w:r>
    </w:p>
    <w:p w14:paraId="7CF0B5CB" w14:textId="77777777" w:rsidR="007556C5" w:rsidRDefault="007556C5">
      <w:pPr>
        <w:pStyle w:val="BulletStyleNumber"/>
        <w:numPr>
          <w:ilvl w:val="0"/>
          <w:numId w:val="82"/>
        </w:numPr>
        <w:ind w:left="426" w:hanging="426"/>
      </w:pPr>
      <w:r>
        <w:t>Tombol tambah stall baru</w:t>
      </w:r>
    </w:p>
    <w:p w14:paraId="397B2202" w14:textId="77777777" w:rsidR="007556C5" w:rsidRDefault="007556C5">
      <w:pPr>
        <w:pStyle w:val="BulletStyleNumber"/>
        <w:numPr>
          <w:ilvl w:val="0"/>
          <w:numId w:val="82"/>
        </w:numPr>
        <w:ind w:left="426" w:hanging="426"/>
      </w:pPr>
      <w:r>
        <w:t>Tombol edit stall</w:t>
      </w:r>
    </w:p>
    <w:p w14:paraId="43D48AE8" w14:textId="77777777" w:rsidR="007556C5" w:rsidRDefault="007556C5">
      <w:pPr>
        <w:pStyle w:val="BulletStyleNumber"/>
        <w:numPr>
          <w:ilvl w:val="0"/>
          <w:numId w:val="82"/>
        </w:numPr>
        <w:ind w:left="426" w:hanging="426"/>
      </w:pPr>
      <w:r>
        <w:t>Tombol hapus stall</w:t>
      </w:r>
    </w:p>
    <w:p w14:paraId="4BE1BA80" w14:textId="77777777" w:rsidR="007556C5" w:rsidRDefault="007556C5" w:rsidP="007556C5"/>
    <w:p w14:paraId="2DBCA0A2" w14:textId="77777777" w:rsidR="007556C5" w:rsidRDefault="007556C5" w:rsidP="007556C5">
      <w:pPr>
        <w:pStyle w:val="Gambar"/>
      </w:pPr>
      <w:r>
        <w:drawing>
          <wp:inline distT="0" distB="0" distL="0" distR="0" wp14:anchorId="0C95ECEC" wp14:editId="6EAEC50A">
            <wp:extent cx="3662301" cy="1530189"/>
            <wp:effectExtent l="19050" t="19050" r="14605" b="133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668370" cy="1532725"/>
                    </a:xfrm>
                    <a:prstGeom prst="rect">
                      <a:avLst/>
                    </a:prstGeom>
                    <a:noFill/>
                    <a:ln>
                      <a:solidFill>
                        <a:schemeClr val="bg2">
                          <a:lumMod val="75000"/>
                        </a:schemeClr>
                      </a:solidFill>
                    </a:ln>
                  </pic:spPr>
                </pic:pic>
              </a:graphicData>
            </a:graphic>
          </wp:inline>
        </w:drawing>
      </w:r>
    </w:p>
    <w:p w14:paraId="05DFB501" w14:textId="3A5F6977" w:rsidR="007556C5" w:rsidRPr="005D6556" w:rsidRDefault="007556C5" w:rsidP="006D15E2">
      <w:pPr>
        <w:pStyle w:val="GambarDesc"/>
      </w:pPr>
      <w:bookmarkStart w:id="275" w:name="_Toc124434830"/>
      <w:bookmarkStart w:id="276" w:name="_Toc124435184"/>
      <w:bookmarkStart w:id="277" w:name="_Toc124436856"/>
      <w:bookmarkStart w:id="278" w:name="_Toc124436927"/>
      <w:r>
        <w:t>Gambar 4.36</w:t>
      </w:r>
      <w:bookmarkStart w:id="279" w:name="_Toc124434831"/>
      <w:bookmarkStart w:id="280" w:name="_Toc124435185"/>
      <w:bookmarkEnd w:id="275"/>
      <w:bookmarkEnd w:id="276"/>
      <w:r w:rsidR="006D15E2">
        <w:br/>
      </w:r>
      <w:r>
        <w:t>Halaman Settings Stall</w:t>
      </w:r>
      <w:bookmarkEnd w:id="277"/>
      <w:bookmarkEnd w:id="278"/>
      <w:bookmarkEnd w:id="279"/>
      <w:bookmarkEnd w:id="280"/>
    </w:p>
    <w:p w14:paraId="722F8854" w14:textId="77777777" w:rsidR="007556C5" w:rsidRDefault="007556C5" w:rsidP="007556C5">
      <w:pPr>
        <w:pStyle w:val="Bulletstyle0"/>
        <w:numPr>
          <w:ilvl w:val="0"/>
          <w:numId w:val="11"/>
        </w:numPr>
        <w:ind w:left="425" w:hanging="425"/>
      </w:pPr>
      <w:r>
        <w:lastRenderedPageBreak/>
        <w:t>Pop-up tambah stall</w:t>
      </w:r>
    </w:p>
    <w:p w14:paraId="248DFBB9" w14:textId="77777777" w:rsidR="007556C5" w:rsidRDefault="007556C5" w:rsidP="007556C5">
      <w:pPr>
        <w:pStyle w:val="BulletParagraphwithoutindent"/>
      </w:pPr>
      <w:r>
        <w:t xml:space="preserve">Gambar 4.37 merupakan tampilan desain interface dari pop-up tambah stall baru pada halaman Settings Stall. Pop-up ini akan muncul apabila Super Admin menekan tombol Tambah pada halaman Settings Stall. Pada halaman ini terdapat kolom nama stall, drop-down departemen, dan kolom jumlah stall. Apabila super admin telah mengisi semua data yang diperlukan, super admin dapat menekan tombol Save untuk menyimpan data dari stall baru. </w:t>
      </w:r>
    </w:p>
    <w:p w14:paraId="75FEAFC3" w14:textId="77777777" w:rsidR="007556C5" w:rsidRDefault="007556C5" w:rsidP="007556C5">
      <w:pPr>
        <w:pStyle w:val="BulletParagraphwithoutindent"/>
      </w:pPr>
      <w:proofErr w:type="gramStart"/>
      <w:r>
        <w:t>Keterangan :</w:t>
      </w:r>
      <w:proofErr w:type="gramEnd"/>
    </w:p>
    <w:p w14:paraId="46A9B796" w14:textId="77777777" w:rsidR="007556C5" w:rsidRDefault="007556C5">
      <w:pPr>
        <w:pStyle w:val="BulletStyleNumber"/>
        <w:numPr>
          <w:ilvl w:val="0"/>
          <w:numId w:val="83"/>
        </w:numPr>
        <w:ind w:left="851" w:hanging="425"/>
      </w:pPr>
      <w:r>
        <w:t>Kolom nama stall</w:t>
      </w:r>
    </w:p>
    <w:p w14:paraId="77F4D71F" w14:textId="77777777" w:rsidR="007556C5" w:rsidRDefault="007556C5">
      <w:pPr>
        <w:pStyle w:val="BulletStyleNumber"/>
        <w:numPr>
          <w:ilvl w:val="0"/>
          <w:numId w:val="83"/>
        </w:numPr>
        <w:ind w:left="851" w:hanging="425"/>
      </w:pPr>
      <w:r>
        <w:t>Drop-down departemen</w:t>
      </w:r>
    </w:p>
    <w:p w14:paraId="06EDB41B" w14:textId="77777777" w:rsidR="007556C5" w:rsidRDefault="007556C5">
      <w:pPr>
        <w:pStyle w:val="BulletStyleNumber"/>
        <w:numPr>
          <w:ilvl w:val="0"/>
          <w:numId w:val="83"/>
        </w:numPr>
        <w:ind w:left="851" w:hanging="425"/>
      </w:pPr>
      <w:r>
        <w:t>Kolom jumlah stall</w:t>
      </w:r>
    </w:p>
    <w:p w14:paraId="68231C64" w14:textId="77777777" w:rsidR="007556C5" w:rsidRDefault="007556C5">
      <w:pPr>
        <w:pStyle w:val="BulletStyleNumber"/>
        <w:numPr>
          <w:ilvl w:val="0"/>
          <w:numId w:val="83"/>
        </w:numPr>
        <w:ind w:left="851" w:hanging="425"/>
      </w:pPr>
      <w:r>
        <w:t>Tombol Cancel untuk membatalkan penambahan stall</w:t>
      </w:r>
    </w:p>
    <w:p w14:paraId="26050517" w14:textId="77777777" w:rsidR="007556C5" w:rsidRDefault="007556C5">
      <w:pPr>
        <w:pStyle w:val="BulletStyleNumber"/>
        <w:numPr>
          <w:ilvl w:val="0"/>
          <w:numId w:val="83"/>
        </w:numPr>
        <w:ind w:left="851" w:hanging="425"/>
      </w:pPr>
      <w:r>
        <w:t>Tombol Save untuk menyimpan stall baru.</w:t>
      </w:r>
    </w:p>
    <w:p w14:paraId="29A11840" w14:textId="77777777" w:rsidR="007556C5" w:rsidRDefault="007556C5" w:rsidP="007556C5">
      <w:pPr>
        <w:pStyle w:val="BulletParagraphwithoutindent"/>
      </w:pPr>
    </w:p>
    <w:p w14:paraId="242C2160" w14:textId="77777777" w:rsidR="007556C5" w:rsidRDefault="007556C5" w:rsidP="007556C5">
      <w:pPr>
        <w:pStyle w:val="Gambar"/>
      </w:pPr>
      <w:r>
        <w:drawing>
          <wp:inline distT="0" distB="0" distL="0" distR="0" wp14:anchorId="41CA1063" wp14:editId="7FE37443">
            <wp:extent cx="3974405" cy="2245684"/>
            <wp:effectExtent l="19050" t="19050" r="26670" b="215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014451" cy="2268311"/>
                    </a:xfrm>
                    <a:prstGeom prst="rect">
                      <a:avLst/>
                    </a:prstGeom>
                    <a:noFill/>
                    <a:ln>
                      <a:solidFill>
                        <a:schemeClr val="bg2">
                          <a:lumMod val="75000"/>
                        </a:schemeClr>
                      </a:solidFill>
                    </a:ln>
                  </pic:spPr>
                </pic:pic>
              </a:graphicData>
            </a:graphic>
          </wp:inline>
        </w:drawing>
      </w:r>
    </w:p>
    <w:p w14:paraId="13AB3032" w14:textId="0C8F315B" w:rsidR="007556C5" w:rsidRDefault="007556C5" w:rsidP="006D15E2">
      <w:pPr>
        <w:pStyle w:val="GambarDesc"/>
      </w:pPr>
      <w:bookmarkStart w:id="281" w:name="_Toc124434832"/>
      <w:bookmarkStart w:id="282" w:name="_Toc124435186"/>
      <w:bookmarkStart w:id="283" w:name="_Toc124436857"/>
      <w:bookmarkStart w:id="284" w:name="_Toc124436928"/>
      <w:r>
        <w:t>Gambar 4.37</w:t>
      </w:r>
      <w:bookmarkStart w:id="285" w:name="_Toc124434833"/>
      <w:bookmarkStart w:id="286" w:name="_Toc124435187"/>
      <w:bookmarkEnd w:id="281"/>
      <w:bookmarkEnd w:id="282"/>
      <w:r w:rsidR="006D15E2">
        <w:br/>
      </w:r>
      <w:r>
        <w:t xml:space="preserve">Pop-up </w:t>
      </w:r>
      <w:r w:rsidR="0009151A">
        <w:t>T</w:t>
      </w:r>
      <w:r>
        <w:t xml:space="preserve">ambah </w:t>
      </w:r>
      <w:r w:rsidR="0009151A">
        <w:t>S</w:t>
      </w:r>
      <w:r>
        <w:t>tall</w:t>
      </w:r>
      <w:bookmarkEnd w:id="283"/>
      <w:bookmarkEnd w:id="284"/>
      <w:bookmarkEnd w:id="285"/>
      <w:bookmarkEnd w:id="286"/>
    </w:p>
    <w:p w14:paraId="2964BC2B" w14:textId="77777777" w:rsidR="007556C5" w:rsidRPr="00A46531" w:rsidRDefault="007556C5" w:rsidP="007556C5"/>
    <w:p w14:paraId="18937479" w14:textId="77777777" w:rsidR="007556C5" w:rsidRDefault="007556C5" w:rsidP="007556C5">
      <w:pPr>
        <w:pStyle w:val="Bulletstyle0"/>
        <w:numPr>
          <w:ilvl w:val="0"/>
          <w:numId w:val="11"/>
        </w:numPr>
        <w:ind w:left="425" w:hanging="425"/>
      </w:pPr>
      <w:r>
        <w:t>Pop-up edit stall</w:t>
      </w:r>
    </w:p>
    <w:p w14:paraId="6BE7F7EF" w14:textId="77777777" w:rsidR="007556C5" w:rsidRDefault="007556C5" w:rsidP="007556C5">
      <w:pPr>
        <w:pStyle w:val="BulletParagraphwithoutindent"/>
      </w:pPr>
      <w:r>
        <w:t xml:space="preserve">Gambar 4.38 merupakan tampilan desain interface dari pop-up edit stall pada halaman Settings Stall. Pop-up ini akan muncul apabila Super Admin menekan tombol Edit pada data stall yang bersangkutan. Pada halaman ini terdapat kolom nama stall, drop-down departemen, dan kolom jumlah stall yang sudah terisi dengan data dari Stall yang bersangkutan. Apabila super admin telah </w:t>
      </w:r>
      <w:r>
        <w:lastRenderedPageBreak/>
        <w:t>mengubah data yang diperlukan, super admin dapat menekan tombol Save untuk menyimpan data dari departemen yang telah diubah.</w:t>
      </w:r>
    </w:p>
    <w:p w14:paraId="3D1F6B95" w14:textId="77777777" w:rsidR="007556C5" w:rsidRDefault="007556C5" w:rsidP="007556C5">
      <w:pPr>
        <w:pStyle w:val="BulletParagraphwithoutindent"/>
      </w:pPr>
      <w:proofErr w:type="gramStart"/>
      <w:r>
        <w:t>Keterangan :</w:t>
      </w:r>
      <w:proofErr w:type="gramEnd"/>
    </w:p>
    <w:p w14:paraId="796F125C" w14:textId="77777777" w:rsidR="007556C5" w:rsidRDefault="007556C5">
      <w:pPr>
        <w:pStyle w:val="BulletStyleNumber"/>
        <w:numPr>
          <w:ilvl w:val="0"/>
          <w:numId w:val="87"/>
        </w:numPr>
        <w:ind w:left="851" w:hanging="425"/>
      </w:pPr>
      <w:r>
        <w:t>Kolom nama stall</w:t>
      </w:r>
    </w:p>
    <w:p w14:paraId="35204E75" w14:textId="77777777" w:rsidR="007556C5" w:rsidRDefault="007556C5">
      <w:pPr>
        <w:pStyle w:val="BulletStyleNumber"/>
        <w:numPr>
          <w:ilvl w:val="0"/>
          <w:numId w:val="83"/>
        </w:numPr>
        <w:ind w:left="851" w:hanging="425"/>
      </w:pPr>
      <w:r>
        <w:t>Drop-down departemen</w:t>
      </w:r>
    </w:p>
    <w:p w14:paraId="336E9BDF" w14:textId="77777777" w:rsidR="007556C5" w:rsidRDefault="007556C5">
      <w:pPr>
        <w:pStyle w:val="BulletStyleNumber"/>
        <w:numPr>
          <w:ilvl w:val="0"/>
          <w:numId w:val="83"/>
        </w:numPr>
        <w:ind w:left="851" w:hanging="425"/>
      </w:pPr>
      <w:r>
        <w:t>Kolom jumlah stall</w:t>
      </w:r>
    </w:p>
    <w:p w14:paraId="355E8AC9" w14:textId="77777777" w:rsidR="007556C5" w:rsidRDefault="007556C5">
      <w:pPr>
        <w:pStyle w:val="BulletStyleNumber"/>
        <w:numPr>
          <w:ilvl w:val="0"/>
          <w:numId w:val="83"/>
        </w:numPr>
        <w:ind w:left="851" w:hanging="425"/>
      </w:pPr>
      <w:r>
        <w:t>Tombol Cancel untuk membatalkan penambahan stall</w:t>
      </w:r>
    </w:p>
    <w:p w14:paraId="06FF1385" w14:textId="77777777" w:rsidR="007556C5" w:rsidRDefault="007556C5">
      <w:pPr>
        <w:pStyle w:val="BulletStyleNumber"/>
        <w:numPr>
          <w:ilvl w:val="0"/>
          <w:numId w:val="83"/>
        </w:numPr>
        <w:ind w:left="851" w:hanging="425"/>
      </w:pPr>
      <w:r>
        <w:t>Tombol Save untuk menyimpan stall baru.</w:t>
      </w:r>
    </w:p>
    <w:p w14:paraId="029C8846" w14:textId="77777777" w:rsidR="007556C5" w:rsidRDefault="007556C5" w:rsidP="007556C5">
      <w:pPr>
        <w:pStyle w:val="BulletParagraphwithoutindent"/>
      </w:pPr>
    </w:p>
    <w:p w14:paraId="4A248653" w14:textId="77777777" w:rsidR="007556C5" w:rsidRDefault="007556C5" w:rsidP="007556C5">
      <w:pPr>
        <w:pStyle w:val="Gambar"/>
      </w:pPr>
      <w:r>
        <w:drawing>
          <wp:inline distT="0" distB="0" distL="0" distR="0" wp14:anchorId="53F0276C" wp14:editId="3F254874">
            <wp:extent cx="3917955" cy="2213787"/>
            <wp:effectExtent l="19050" t="19050" r="25400" b="152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941318" cy="2226988"/>
                    </a:xfrm>
                    <a:prstGeom prst="rect">
                      <a:avLst/>
                    </a:prstGeom>
                    <a:noFill/>
                    <a:ln>
                      <a:solidFill>
                        <a:schemeClr val="bg2">
                          <a:lumMod val="75000"/>
                        </a:schemeClr>
                      </a:solidFill>
                    </a:ln>
                  </pic:spPr>
                </pic:pic>
              </a:graphicData>
            </a:graphic>
          </wp:inline>
        </w:drawing>
      </w:r>
    </w:p>
    <w:p w14:paraId="5A556526" w14:textId="3408A712" w:rsidR="007556C5" w:rsidRDefault="007556C5" w:rsidP="006D15E2">
      <w:pPr>
        <w:pStyle w:val="GambarDesc"/>
      </w:pPr>
      <w:bookmarkStart w:id="287" w:name="_Toc124434834"/>
      <w:bookmarkStart w:id="288" w:name="_Toc124435188"/>
      <w:bookmarkStart w:id="289" w:name="_Toc124436858"/>
      <w:bookmarkStart w:id="290" w:name="_Toc124436929"/>
      <w:r>
        <w:t>Gambar 4.38</w:t>
      </w:r>
      <w:bookmarkStart w:id="291" w:name="_Toc124434835"/>
      <w:bookmarkStart w:id="292" w:name="_Toc124435189"/>
      <w:bookmarkEnd w:id="287"/>
      <w:bookmarkEnd w:id="288"/>
      <w:r w:rsidR="006D15E2">
        <w:br/>
      </w:r>
      <w:r>
        <w:t xml:space="preserve">Pop-up </w:t>
      </w:r>
      <w:r w:rsidR="0009151A">
        <w:t>U</w:t>
      </w:r>
      <w:r>
        <w:t xml:space="preserve">pdate </w:t>
      </w:r>
      <w:r w:rsidR="0009151A">
        <w:t>S</w:t>
      </w:r>
      <w:r>
        <w:t>tall</w:t>
      </w:r>
      <w:bookmarkEnd w:id="289"/>
      <w:bookmarkEnd w:id="290"/>
      <w:bookmarkEnd w:id="291"/>
      <w:bookmarkEnd w:id="292"/>
    </w:p>
    <w:p w14:paraId="19163E25" w14:textId="77777777" w:rsidR="007556C5" w:rsidRPr="006254DA" w:rsidRDefault="007556C5" w:rsidP="007556C5"/>
    <w:p w14:paraId="055AD508" w14:textId="611D96B7" w:rsidR="007556C5" w:rsidRPr="001965C6" w:rsidRDefault="007556C5">
      <w:pPr>
        <w:pStyle w:val="STTSJudulSubBab"/>
        <w:numPr>
          <w:ilvl w:val="2"/>
          <w:numId w:val="51"/>
        </w:numPr>
        <w:rPr>
          <w:sz w:val="24"/>
          <w:szCs w:val="24"/>
        </w:rPr>
      </w:pPr>
      <w:bookmarkStart w:id="293" w:name="_Toc124444538"/>
      <w:r>
        <w:t>Desain Interface Role Admin</w:t>
      </w:r>
      <w:bookmarkEnd w:id="293"/>
    </w:p>
    <w:p w14:paraId="08AB413E" w14:textId="77777777" w:rsidR="007556C5" w:rsidRDefault="007556C5" w:rsidP="007556C5">
      <w:r>
        <w:t xml:space="preserve">Pada subbab ini akan dijelaskan mengenai seluruh desain interface yang ada pada Role Admin. Role Admin memiliki desain interface lebih sedikit bila dibandingkan dengan Role Super Admin. Desain interface yang terdapat pada Role </w:t>
      </w:r>
      <w:proofErr w:type="gramStart"/>
      <w:r>
        <w:t>Admin  adalah</w:t>
      </w:r>
      <w:proofErr w:type="gramEnd"/>
      <w:r>
        <w:t xml:space="preserve"> halaman input, halaman cek, halaman history, dan halaman master. Pada subbab berikut akan dijelaskan secara detail mengenai halaman – halaman tersebut.</w:t>
      </w:r>
    </w:p>
    <w:p w14:paraId="2CF296E1" w14:textId="77777777" w:rsidR="007556C5" w:rsidRDefault="007556C5" w:rsidP="007556C5"/>
    <w:p w14:paraId="719307C8" w14:textId="2690E26E" w:rsidR="007556C5" w:rsidRPr="00DC5DB9" w:rsidRDefault="007556C5">
      <w:pPr>
        <w:pStyle w:val="STTSJudulSubBab"/>
        <w:numPr>
          <w:ilvl w:val="3"/>
          <w:numId w:val="51"/>
        </w:numPr>
        <w:ind w:left="1004" w:hanging="1004"/>
        <w:rPr>
          <w:sz w:val="24"/>
          <w:szCs w:val="24"/>
        </w:rPr>
      </w:pPr>
      <w:bookmarkStart w:id="294" w:name="_Toc124444539"/>
      <w:r>
        <w:t>Halaman Input</w:t>
      </w:r>
      <w:bookmarkEnd w:id="294"/>
    </w:p>
    <w:p w14:paraId="309E7FE3" w14:textId="77777777" w:rsidR="007556C5" w:rsidRDefault="007556C5" w:rsidP="007556C5">
      <w:pPr>
        <w:rPr>
          <w:szCs w:val="24"/>
        </w:rPr>
      </w:pPr>
      <w:r w:rsidRPr="00FF252D">
        <w:rPr>
          <w:szCs w:val="24"/>
        </w:rPr>
        <w:t>Gambar 4.</w:t>
      </w:r>
      <w:r>
        <w:rPr>
          <w:szCs w:val="24"/>
        </w:rPr>
        <w:t>39</w:t>
      </w:r>
      <w:r w:rsidRPr="00FF252D">
        <w:rPr>
          <w:szCs w:val="24"/>
        </w:rPr>
        <w:t xml:space="preserve"> merupakan tampilan dari halaman input milik role Admin pada aplikasi website PT. Adiputro Wirasejati. Pada bagian sudut kanan atas </w:t>
      </w:r>
      <w:r w:rsidRPr="00FF252D">
        <w:rPr>
          <w:szCs w:val="24"/>
        </w:rPr>
        <w:lastRenderedPageBreak/>
        <w:t xml:space="preserve">terdapat beberapa tombol navigasi, pada bagian utama pada halaman ini terdapat beberapa tombol, drop-down option, dan juga tabel data. </w:t>
      </w:r>
      <w:r>
        <w:rPr>
          <w:szCs w:val="24"/>
        </w:rPr>
        <w:t>Tidak seperti Role Super Admin, role Admin hanya memiliki tombol HAPUS pada setiap SPK yang ada pada data tabel.</w:t>
      </w:r>
    </w:p>
    <w:p w14:paraId="4B9D0799" w14:textId="77777777" w:rsidR="007556C5" w:rsidRDefault="007556C5" w:rsidP="007556C5">
      <w:pPr>
        <w:rPr>
          <w:szCs w:val="24"/>
        </w:rPr>
      </w:pPr>
    </w:p>
    <w:p w14:paraId="62395425" w14:textId="77777777" w:rsidR="007556C5" w:rsidRDefault="007556C5" w:rsidP="007556C5">
      <w:pPr>
        <w:pStyle w:val="Gambar"/>
      </w:pPr>
      <w:r>
        <w:drawing>
          <wp:inline distT="0" distB="0" distL="0" distR="0" wp14:anchorId="14596B67" wp14:editId="4579F90D">
            <wp:extent cx="4231758" cy="1527913"/>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257650" cy="1537262"/>
                    </a:xfrm>
                    <a:prstGeom prst="rect">
                      <a:avLst/>
                    </a:prstGeom>
                    <a:noFill/>
                    <a:ln>
                      <a:noFill/>
                    </a:ln>
                  </pic:spPr>
                </pic:pic>
              </a:graphicData>
            </a:graphic>
          </wp:inline>
        </w:drawing>
      </w:r>
    </w:p>
    <w:p w14:paraId="49978328" w14:textId="33407080" w:rsidR="007556C5" w:rsidRDefault="007556C5" w:rsidP="006D15E2">
      <w:pPr>
        <w:pStyle w:val="GambarDesc"/>
      </w:pPr>
      <w:bookmarkStart w:id="295" w:name="_Toc124434836"/>
      <w:bookmarkStart w:id="296" w:name="_Toc124435190"/>
      <w:bookmarkStart w:id="297" w:name="_Toc124436859"/>
      <w:bookmarkStart w:id="298" w:name="_Toc124436930"/>
      <w:r>
        <w:t>Gambar 4.39</w:t>
      </w:r>
      <w:bookmarkStart w:id="299" w:name="_Toc124434837"/>
      <w:bookmarkStart w:id="300" w:name="_Toc124435191"/>
      <w:bookmarkEnd w:id="295"/>
      <w:bookmarkEnd w:id="296"/>
      <w:r w:rsidR="006D15E2">
        <w:br/>
      </w:r>
      <w:r>
        <w:t>Halaman Input Role Admin</w:t>
      </w:r>
      <w:bookmarkEnd w:id="297"/>
      <w:bookmarkEnd w:id="298"/>
      <w:bookmarkEnd w:id="299"/>
      <w:bookmarkEnd w:id="300"/>
    </w:p>
    <w:p w14:paraId="548F6C5F" w14:textId="77777777" w:rsidR="007556C5" w:rsidRPr="00FF252D" w:rsidRDefault="007556C5" w:rsidP="007556C5">
      <w:pPr>
        <w:pStyle w:val="Gambar"/>
      </w:pPr>
    </w:p>
    <w:p w14:paraId="1D3D665C" w14:textId="77777777" w:rsidR="007556C5" w:rsidRDefault="007556C5" w:rsidP="007556C5">
      <w:pPr>
        <w:ind w:firstLine="0"/>
      </w:pPr>
      <w:proofErr w:type="gramStart"/>
      <w:r>
        <w:t>Keterangan :</w:t>
      </w:r>
      <w:proofErr w:type="gramEnd"/>
    </w:p>
    <w:p w14:paraId="578C95D6" w14:textId="77777777" w:rsidR="007556C5" w:rsidRDefault="007556C5">
      <w:pPr>
        <w:pStyle w:val="BulletStyleNumber"/>
        <w:numPr>
          <w:ilvl w:val="0"/>
          <w:numId w:val="84"/>
        </w:numPr>
        <w:ind w:left="426" w:hanging="426"/>
      </w:pPr>
      <w:r>
        <w:t>Tombol menuju halaman input</w:t>
      </w:r>
    </w:p>
    <w:p w14:paraId="475D1858" w14:textId="77777777" w:rsidR="007556C5" w:rsidRDefault="007556C5">
      <w:pPr>
        <w:pStyle w:val="BulletStyleNumber"/>
        <w:numPr>
          <w:ilvl w:val="0"/>
          <w:numId w:val="84"/>
        </w:numPr>
        <w:ind w:left="426" w:hanging="426"/>
      </w:pPr>
      <w:r>
        <w:t>Tombol menuju halaman master</w:t>
      </w:r>
    </w:p>
    <w:p w14:paraId="597BCD7F" w14:textId="77777777" w:rsidR="007556C5" w:rsidRDefault="007556C5">
      <w:pPr>
        <w:pStyle w:val="BulletStyleNumber"/>
        <w:numPr>
          <w:ilvl w:val="0"/>
          <w:numId w:val="84"/>
        </w:numPr>
        <w:ind w:left="426" w:hanging="426"/>
      </w:pPr>
      <w:r>
        <w:t>Tombol logout</w:t>
      </w:r>
    </w:p>
    <w:p w14:paraId="7D875FB1" w14:textId="77777777" w:rsidR="007556C5" w:rsidRDefault="007556C5">
      <w:pPr>
        <w:pStyle w:val="BulletStyleNumber"/>
        <w:numPr>
          <w:ilvl w:val="0"/>
          <w:numId w:val="84"/>
        </w:numPr>
        <w:ind w:left="426" w:hanging="426"/>
      </w:pPr>
      <w:r>
        <w:t>Tombol tarik data SPK</w:t>
      </w:r>
    </w:p>
    <w:p w14:paraId="4D6F1258" w14:textId="77777777" w:rsidR="007556C5" w:rsidRDefault="007556C5">
      <w:pPr>
        <w:pStyle w:val="BulletStyleNumber"/>
        <w:numPr>
          <w:ilvl w:val="0"/>
          <w:numId w:val="84"/>
        </w:numPr>
        <w:ind w:left="426" w:hanging="426"/>
      </w:pPr>
      <w:r>
        <w:t>Drop-down Nomor SPK</w:t>
      </w:r>
    </w:p>
    <w:p w14:paraId="391F9C5A" w14:textId="77777777" w:rsidR="007556C5" w:rsidRDefault="007556C5">
      <w:pPr>
        <w:pStyle w:val="BulletStyleNumber"/>
        <w:numPr>
          <w:ilvl w:val="0"/>
          <w:numId w:val="84"/>
        </w:numPr>
        <w:ind w:left="426" w:hanging="426"/>
      </w:pPr>
      <w:r>
        <w:t>Drop-down departemen</w:t>
      </w:r>
    </w:p>
    <w:p w14:paraId="0CBDEF22" w14:textId="77777777" w:rsidR="007556C5" w:rsidRDefault="007556C5">
      <w:pPr>
        <w:pStyle w:val="BulletStyleNumber"/>
        <w:numPr>
          <w:ilvl w:val="0"/>
          <w:numId w:val="84"/>
        </w:numPr>
        <w:ind w:left="426" w:hanging="426"/>
      </w:pPr>
      <w:r>
        <w:t>Drop-down nama stall</w:t>
      </w:r>
    </w:p>
    <w:p w14:paraId="6D8B94EF" w14:textId="77777777" w:rsidR="007556C5" w:rsidRDefault="007556C5">
      <w:pPr>
        <w:pStyle w:val="BulletStyleNumber"/>
        <w:numPr>
          <w:ilvl w:val="0"/>
          <w:numId w:val="84"/>
        </w:numPr>
        <w:ind w:left="426" w:hanging="426"/>
      </w:pPr>
      <w:r>
        <w:t>Kolom Stall</w:t>
      </w:r>
    </w:p>
    <w:p w14:paraId="1EDD8DC3" w14:textId="77777777" w:rsidR="007556C5" w:rsidRDefault="007556C5">
      <w:pPr>
        <w:pStyle w:val="BulletStyleNumber"/>
        <w:numPr>
          <w:ilvl w:val="0"/>
          <w:numId w:val="84"/>
        </w:numPr>
        <w:ind w:left="426" w:hanging="426"/>
      </w:pPr>
      <w:r>
        <w:t>Tombol tambah order</w:t>
      </w:r>
    </w:p>
    <w:p w14:paraId="34942BE9" w14:textId="77777777" w:rsidR="007556C5" w:rsidRDefault="007556C5">
      <w:pPr>
        <w:pStyle w:val="BulletStyleNumber"/>
        <w:numPr>
          <w:ilvl w:val="0"/>
          <w:numId w:val="84"/>
        </w:numPr>
        <w:ind w:left="426" w:hanging="426"/>
      </w:pPr>
      <w:r>
        <w:t>Tombol menuju halaman cek</w:t>
      </w:r>
    </w:p>
    <w:p w14:paraId="33655AB8" w14:textId="77777777" w:rsidR="007556C5" w:rsidRDefault="007556C5">
      <w:pPr>
        <w:pStyle w:val="BulletStyleNumber"/>
        <w:numPr>
          <w:ilvl w:val="0"/>
          <w:numId w:val="84"/>
        </w:numPr>
        <w:ind w:left="426" w:hanging="426"/>
      </w:pPr>
      <w:r>
        <w:t>Tombol history</w:t>
      </w:r>
    </w:p>
    <w:p w14:paraId="52560CD9" w14:textId="77777777" w:rsidR="007556C5" w:rsidRDefault="007556C5">
      <w:pPr>
        <w:pStyle w:val="BulletStyleNumber"/>
        <w:numPr>
          <w:ilvl w:val="0"/>
          <w:numId w:val="84"/>
        </w:numPr>
        <w:ind w:left="426" w:hanging="426"/>
      </w:pPr>
      <w:r>
        <w:t>Tombol hapus SPK</w:t>
      </w:r>
    </w:p>
    <w:p w14:paraId="4A37D006" w14:textId="77777777" w:rsidR="007556C5" w:rsidRDefault="007556C5" w:rsidP="007556C5">
      <w:pPr>
        <w:pStyle w:val="BulletStyleNumber"/>
        <w:numPr>
          <w:ilvl w:val="0"/>
          <w:numId w:val="0"/>
        </w:numPr>
        <w:ind w:left="426"/>
      </w:pPr>
    </w:p>
    <w:p w14:paraId="5A34654C" w14:textId="77777777" w:rsidR="007556C5" w:rsidRDefault="007556C5" w:rsidP="007556C5">
      <w:pPr>
        <w:pStyle w:val="Bulletstyle0"/>
        <w:numPr>
          <w:ilvl w:val="0"/>
          <w:numId w:val="11"/>
        </w:numPr>
        <w:ind w:left="425" w:hanging="425"/>
      </w:pPr>
      <w:r>
        <w:t>Pop-up gagal tarik data Surat Perintah Kerja</w:t>
      </w:r>
    </w:p>
    <w:p w14:paraId="271EFCC3" w14:textId="77777777" w:rsidR="007556C5" w:rsidRDefault="007556C5" w:rsidP="007556C5">
      <w:pPr>
        <w:pStyle w:val="BulletParagraphwithoutindent"/>
      </w:pPr>
      <w:r>
        <w:t xml:space="preserve">Gambar 4.40 merupakan tampilan dari gagalnya penarikan data SPK pada halaman input Role Admin. Saat data dari Surat Perintah Kerja yang ingin ditarik tidak tersedia, maka akan dimunculkan pop-up dengan pesan “Gagal </w:t>
      </w:r>
      <w:r>
        <w:lastRenderedPageBreak/>
        <w:t>tarik data SPK”. Pop-up ini akan muncul setelah pengguna menekan tombol 6 (TARIK DATA SPK). Terdapat sebuah tombol dengan nama tombol “OK” untuk menutup pop-up tersebut.</w:t>
      </w:r>
    </w:p>
    <w:p w14:paraId="6AD38ABF" w14:textId="77777777" w:rsidR="007556C5" w:rsidRPr="009F6C2D" w:rsidRDefault="007556C5" w:rsidP="007556C5">
      <w:pPr>
        <w:pStyle w:val="BulletParagraphwithoutindent"/>
      </w:pPr>
      <w:proofErr w:type="gramStart"/>
      <w:r w:rsidRPr="009F6C2D">
        <w:t>Keterangan :</w:t>
      </w:r>
      <w:proofErr w:type="gramEnd"/>
    </w:p>
    <w:p w14:paraId="507EAD48" w14:textId="77777777" w:rsidR="007556C5" w:rsidRPr="009F6C2D" w:rsidRDefault="007556C5">
      <w:pPr>
        <w:pStyle w:val="BulletStyleNumber"/>
        <w:numPr>
          <w:ilvl w:val="0"/>
          <w:numId w:val="85"/>
        </w:numPr>
        <w:ind w:left="851" w:hanging="425"/>
      </w:pPr>
      <w:r w:rsidRPr="009F6C2D">
        <w:t>Tombol “OK” untuk menutup pop-up</w:t>
      </w:r>
    </w:p>
    <w:p w14:paraId="26CA9294" w14:textId="77777777" w:rsidR="007556C5" w:rsidRDefault="007556C5" w:rsidP="007556C5">
      <w:pPr>
        <w:pStyle w:val="BulletStyleNumber"/>
        <w:numPr>
          <w:ilvl w:val="0"/>
          <w:numId w:val="0"/>
        </w:numPr>
        <w:ind w:left="425" w:hanging="425"/>
      </w:pPr>
    </w:p>
    <w:p w14:paraId="4465EF10" w14:textId="77777777" w:rsidR="007556C5" w:rsidRDefault="007556C5" w:rsidP="007556C5">
      <w:pPr>
        <w:pStyle w:val="Gambar"/>
      </w:pPr>
      <w:r>
        <w:drawing>
          <wp:inline distT="0" distB="0" distL="0" distR="0" wp14:anchorId="73544F1F" wp14:editId="046C4B95">
            <wp:extent cx="3040912" cy="1706466"/>
            <wp:effectExtent l="0" t="0" r="762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052496" cy="1712967"/>
                    </a:xfrm>
                    <a:prstGeom prst="rect">
                      <a:avLst/>
                    </a:prstGeom>
                    <a:noFill/>
                    <a:ln>
                      <a:noFill/>
                    </a:ln>
                  </pic:spPr>
                </pic:pic>
              </a:graphicData>
            </a:graphic>
          </wp:inline>
        </w:drawing>
      </w:r>
    </w:p>
    <w:p w14:paraId="79D01EF9" w14:textId="27EFA835" w:rsidR="007556C5" w:rsidRDefault="007556C5" w:rsidP="006D15E2">
      <w:pPr>
        <w:pStyle w:val="GambarDesc"/>
      </w:pPr>
      <w:bookmarkStart w:id="301" w:name="_Toc124434838"/>
      <w:bookmarkStart w:id="302" w:name="_Toc124435192"/>
      <w:bookmarkStart w:id="303" w:name="_Toc124436860"/>
      <w:bookmarkStart w:id="304" w:name="_Toc124436931"/>
      <w:r>
        <w:t>Gambar 4.40</w:t>
      </w:r>
      <w:bookmarkStart w:id="305" w:name="_Toc124434839"/>
      <w:bookmarkStart w:id="306" w:name="_Toc124435193"/>
      <w:bookmarkEnd w:id="301"/>
      <w:bookmarkEnd w:id="302"/>
      <w:r w:rsidR="006D15E2">
        <w:br/>
      </w:r>
      <w:r>
        <w:t>Pop-up Gagal Tarik Data SPK</w:t>
      </w:r>
      <w:bookmarkEnd w:id="303"/>
      <w:bookmarkEnd w:id="304"/>
      <w:bookmarkEnd w:id="305"/>
      <w:bookmarkEnd w:id="306"/>
    </w:p>
    <w:p w14:paraId="40413E27" w14:textId="77777777" w:rsidR="007556C5" w:rsidRDefault="007556C5" w:rsidP="007556C5"/>
    <w:p w14:paraId="21FA3636" w14:textId="77777777" w:rsidR="007556C5" w:rsidRPr="00FE398F" w:rsidRDefault="007556C5" w:rsidP="007556C5">
      <w:pPr>
        <w:pStyle w:val="Bulletstyle0"/>
        <w:numPr>
          <w:ilvl w:val="0"/>
          <w:numId w:val="11"/>
        </w:numPr>
        <w:ind w:left="425" w:hanging="425"/>
      </w:pPr>
      <w:r w:rsidRPr="00FE398F">
        <w:t>Pop-up sukses tarik data Surat Perintah Kerja</w:t>
      </w:r>
    </w:p>
    <w:p w14:paraId="16FE7981" w14:textId="77777777" w:rsidR="007556C5" w:rsidRDefault="007556C5" w:rsidP="007556C5">
      <w:pPr>
        <w:pStyle w:val="BulletParagraphwithoutindent"/>
      </w:pPr>
      <w:r>
        <w:t>Gambar 4.41 merupakan tampilan apabila pengguna berhasil menarik data dari Surat Perintah Kerja pada halaman Input. Apabila data dari Surat Perintah Kerja yang ditarik tersedia, maka akan muncul pop-up dengan pesan “Data SPK sukses ditarik”. Pop-up ini akan muncul setelah pengguna menekan tombol 6 (TARIK DATA SPK). Terdapat sebuah tombol dengan nama tombol “OK” untuk menutup pop-up tersebut.</w:t>
      </w:r>
    </w:p>
    <w:p w14:paraId="3B881312" w14:textId="77777777" w:rsidR="007556C5" w:rsidRDefault="007556C5" w:rsidP="007556C5">
      <w:pPr>
        <w:pStyle w:val="BulletParagraphwithoutindent"/>
      </w:pPr>
    </w:p>
    <w:p w14:paraId="6E505EC5" w14:textId="77777777" w:rsidR="007556C5" w:rsidRDefault="007556C5" w:rsidP="007556C5">
      <w:pPr>
        <w:pStyle w:val="Gambar"/>
      </w:pPr>
      <w:r>
        <w:drawing>
          <wp:inline distT="0" distB="0" distL="0" distR="0" wp14:anchorId="499C3539" wp14:editId="08B297FD">
            <wp:extent cx="3807503" cy="1607731"/>
            <wp:effectExtent l="19050" t="19050" r="21590" b="1206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b="24926"/>
                    <a:stretch/>
                  </pic:blipFill>
                  <pic:spPr bwMode="auto">
                    <a:xfrm>
                      <a:off x="0" y="0"/>
                      <a:ext cx="3945927" cy="1666181"/>
                    </a:xfrm>
                    <a:prstGeom prst="rect">
                      <a:avLst/>
                    </a:prstGeom>
                    <a:noFill/>
                    <a:ln w="9525" cap="flat" cmpd="sng" algn="ctr">
                      <a:solidFill>
                        <a:srgbClr val="E7E6E6">
                          <a:lumMod val="75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CE9012D" w14:textId="09A78B5B" w:rsidR="007556C5" w:rsidRDefault="007556C5" w:rsidP="006D15E2">
      <w:pPr>
        <w:pStyle w:val="GambarDesc"/>
      </w:pPr>
      <w:bookmarkStart w:id="307" w:name="_Toc124434840"/>
      <w:bookmarkStart w:id="308" w:name="_Toc124435194"/>
      <w:bookmarkStart w:id="309" w:name="_Toc124436861"/>
      <w:bookmarkStart w:id="310" w:name="_Toc124436932"/>
      <w:r>
        <w:t>Gambar 4.41</w:t>
      </w:r>
      <w:bookmarkStart w:id="311" w:name="_Toc124434841"/>
      <w:bookmarkStart w:id="312" w:name="_Toc124435195"/>
      <w:bookmarkEnd w:id="307"/>
      <w:bookmarkEnd w:id="308"/>
      <w:r w:rsidR="006D15E2">
        <w:br/>
      </w:r>
      <w:r>
        <w:t>Pop-up Sukses Tarik Data SPK</w:t>
      </w:r>
      <w:bookmarkEnd w:id="309"/>
      <w:bookmarkEnd w:id="310"/>
      <w:bookmarkEnd w:id="311"/>
      <w:bookmarkEnd w:id="312"/>
    </w:p>
    <w:p w14:paraId="71DEFC9A" w14:textId="77777777" w:rsidR="007556C5" w:rsidRDefault="007556C5" w:rsidP="007556C5">
      <w:pPr>
        <w:pStyle w:val="BulletParagraphwithoutindent"/>
      </w:pPr>
      <w:proofErr w:type="gramStart"/>
      <w:r>
        <w:lastRenderedPageBreak/>
        <w:t>Keterangan :</w:t>
      </w:r>
      <w:proofErr w:type="gramEnd"/>
    </w:p>
    <w:p w14:paraId="128D974F" w14:textId="77777777" w:rsidR="007556C5" w:rsidRDefault="007556C5">
      <w:pPr>
        <w:pStyle w:val="BulletParagraphwithoutindent"/>
        <w:numPr>
          <w:ilvl w:val="0"/>
          <w:numId w:val="58"/>
        </w:numPr>
      </w:pPr>
      <w:r>
        <w:t>Tombol “OK” untuk menutup pop-up</w:t>
      </w:r>
    </w:p>
    <w:p w14:paraId="5CF272CF" w14:textId="77777777" w:rsidR="007556C5" w:rsidRDefault="007556C5" w:rsidP="007556C5">
      <w:pPr>
        <w:pStyle w:val="BulletParagraphwithoutindent"/>
        <w:ind w:left="786"/>
      </w:pPr>
    </w:p>
    <w:p w14:paraId="5C2B697B" w14:textId="77777777" w:rsidR="007556C5" w:rsidRDefault="007556C5" w:rsidP="007556C5">
      <w:pPr>
        <w:pStyle w:val="Bulletstyle0"/>
        <w:numPr>
          <w:ilvl w:val="0"/>
          <w:numId w:val="11"/>
        </w:numPr>
        <w:ind w:left="425" w:hanging="425"/>
      </w:pPr>
      <w:r>
        <w:t>Pop-up problem</w:t>
      </w:r>
    </w:p>
    <w:p w14:paraId="087A7E4F" w14:textId="77777777" w:rsidR="007556C5" w:rsidRDefault="007556C5" w:rsidP="007556C5">
      <w:pPr>
        <w:pStyle w:val="BulletParagraphwithoutindent"/>
      </w:pPr>
      <w:r>
        <w:t xml:space="preserve">Gambar 4.42 merupakan tampilan dari pop-up problem pada data tabel input Surat Perintah Kerja. Setiap data yang masuk kedalam tabel data 14 akan memiliki satu tombol Problem dan satu tombol Hapus. Apabila terdapat masalah pada Surat Perintah Kerja yang bersangkutan, pengguna dapat melihatnya dengan menekan tombol problem. Apabila tombol problem ditekan, maka pop-up seperti gambar dibawah akan muncul. Pada pop-up ini akan tertera masalah – masalah yang terjadi pada SPK yang bersangkutan. </w:t>
      </w:r>
    </w:p>
    <w:p w14:paraId="5E4C6262" w14:textId="77777777" w:rsidR="007556C5" w:rsidRDefault="007556C5" w:rsidP="007556C5"/>
    <w:p w14:paraId="33672098" w14:textId="77777777" w:rsidR="007556C5" w:rsidRDefault="007556C5" w:rsidP="007556C5">
      <w:pPr>
        <w:pStyle w:val="Gambar"/>
      </w:pPr>
      <w:r>
        <w:drawing>
          <wp:inline distT="0" distB="0" distL="0" distR="0" wp14:anchorId="467D74F0" wp14:editId="55FC0596">
            <wp:extent cx="3839674" cy="1565453"/>
            <wp:effectExtent l="0" t="0" r="889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b="27513"/>
                    <a:stretch/>
                  </pic:blipFill>
                  <pic:spPr bwMode="auto">
                    <a:xfrm>
                      <a:off x="0" y="0"/>
                      <a:ext cx="3849172" cy="1569325"/>
                    </a:xfrm>
                    <a:prstGeom prst="rect">
                      <a:avLst/>
                    </a:prstGeom>
                    <a:noFill/>
                    <a:ln>
                      <a:noFill/>
                    </a:ln>
                    <a:extLst>
                      <a:ext uri="{53640926-AAD7-44D8-BBD7-CCE9431645EC}">
                        <a14:shadowObscured xmlns:a14="http://schemas.microsoft.com/office/drawing/2010/main"/>
                      </a:ext>
                    </a:extLst>
                  </pic:spPr>
                </pic:pic>
              </a:graphicData>
            </a:graphic>
          </wp:inline>
        </w:drawing>
      </w:r>
    </w:p>
    <w:p w14:paraId="1ED515C1" w14:textId="568AE6FC" w:rsidR="007556C5" w:rsidRDefault="007556C5" w:rsidP="007556C5">
      <w:pPr>
        <w:pStyle w:val="GambarDesc"/>
      </w:pPr>
      <w:bookmarkStart w:id="313" w:name="_Toc124434842"/>
      <w:bookmarkStart w:id="314" w:name="_Toc124435196"/>
      <w:bookmarkStart w:id="315" w:name="_Toc124436862"/>
      <w:bookmarkStart w:id="316" w:name="_Toc124436933"/>
      <w:r>
        <w:t>Gambar 4.42</w:t>
      </w:r>
      <w:bookmarkStart w:id="317" w:name="_Toc124434843"/>
      <w:bookmarkStart w:id="318" w:name="_Toc124435197"/>
      <w:bookmarkEnd w:id="313"/>
      <w:bookmarkEnd w:id="314"/>
      <w:r w:rsidR="006D15E2">
        <w:br/>
      </w:r>
      <w:r>
        <w:t>Pop-up Problem</w:t>
      </w:r>
      <w:bookmarkEnd w:id="315"/>
      <w:bookmarkEnd w:id="316"/>
      <w:bookmarkEnd w:id="317"/>
      <w:bookmarkEnd w:id="318"/>
    </w:p>
    <w:p w14:paraId="6FB04D19" w14:textId="77777777" w:rsidR="007556C5" w:rsidRDefault="007556C5" w:rsidP="007556C5"/>
    <w:p w14:paraId="598ABCEE" w14:textId="77777777" w:rsidR="007556C5" w:rsidRDefault="007556C5" w:rsidP="007556C5">
      <w:pPr>
        <w:pStyle w:val="BulletParagraphwithoutindent"/>
      </w:pPr>
      <w:r>
        <w:t>Keterangan</w:t>
      </w:r>
      <w:r w:rsidRPr="009F6C2D">
        <w:t xml:space="preserve">: </w:t>
      </w:r>
    </w:p>
    <w:p w14:paraId="3A7ED240" w14:textId="77777777" w:rsidR="007556C5" w:rsidRPr="009F6C2D" w:rsidRDefault="007556C5">
      <w:pPr>
        <w:pStyle w:val="BulletStyleNumber"/>
        <w:numPr>
          <w:ilvl w:val="0"/>
          <w:numId w:val="62"/>
        </w:numPr>
        <w:ind w:left="851" w:hanging="425"/>
      </w:pPr>
      <w:r>
        <w:t xml:space="preserve">Masalah </w:t>
      </w:r>
      <w:r w:rsidRPr="00DB3E07">
        <w:rPr>
          <w:rFonts w:cs="Times New Roman"/>
          <w:bCs/>
          <w:szCs w:val="24"/>
        </w:rPr>
        <w:t>– masalah yang ada pada SPK yang bersangkutan</w:t>
      </w:r>
    </w:p>
    <w:p w14:paraId="2E54A849" w14:textId="77777777" w:rsidR="007556C5" w:rsidRPr="009F6C2D" w:rsidRDefault="007556C5">
      <w:pPr>
        <w:pStyle w:val="BulletStyleNumber"/>
        <w:numPr>
          <w:ilvl w:val="0"/>
          <w:numId w:val="53"/>
        </w:numPr>
        <w:ind w:left="850" w:hanging="425"/>
      </w:pPr>
      <w:r>
        <w:rPr>
          <w:rFonts w:cs="Times New Roman"/>
          <w:bCs/>
          <w:szCs w:val="24"/>
        </w:rPr>
        <w:t>Tombol cancel untuk menutup pop-up</w:t>
      </w:r>
    </w:p>
    <w:p w14:paraId="00C8B37E" w14:textId="77777777" w:rsidR="007556C5" w:rsidRDefault="007556C5" w:rsidP="007556C5">
      <w:pPr>
        <w:ind w:firstLine="0"/>
      </w:pPr>
    </w:p>
    <w:p w14:paraId="2E9A9A61" w14:textId="77777777" w:rsidR="007556C5" w:rsidRDefault="007556C5" w:rsidP="007556C5">
      <w:pPr>
        <w:pStyle w:val="Bulletstyle0"/>
        <w:numPr>
          <w:ilvl w:val="0"/>
          <w:numId w:val="11"/>
        </w:numPr>
        <w:ind w:left="425" w:hanging="425"/>
      </w:pPr>
      <w:r>
        <w:t>Pop-up hapus SPK</w:t>
      </w:r>
    </w:p>
    <w:p w14:paraId="7C213827" w14:textId="77777777" w:rsidR="007556C5" w:rsidRDefault="007556C5" w:rsidP="007556C5">
      <w:pPr>
        <w:pStyle w:val="BulletParagraphwithoutindent"/>
      </w:pPr>
      <w:r>
        <w:t xml:space="preserve">Gambar 4.43 merupakan tampilan dari pop-up saat akan menghapus data dari Surat Perintah Kerja yang bersangkutan. Pop-up tersebut akan muncul apabila pengguna menekan tombol HAPUS. Pop-up ini berguna untuk meyakinkan pengguna untuk menghapus data dari Surat Perintah Kerja yang bersangkutan. Apabila pengguna akan menghapus data Surat Perintah Kerja, maka pengguna </w:t>
      </w:r>
      <w:r>
        <w:lastRenderedPageBreak/>
        <w:t>bisa menekan tombol “OK”, apabila tidak ingin menghapus data tersebut maka pengguna bisa menekan tombol “Cancel”.</w:t>
      </w:r>
    </w:p>
    <w:p w14:paraId="21742F5C" w14:textId="77777777" w:rsidR="007556C5" w:rsidRDefault="007556C5" w:rsidP="007556C5">
      <w:pPr>
        <w:pStyle w:val="BulletParagraphwithoutindent"/>
      </w:pPr>
    </w:p>
    <w:p w14:paraId="0149AFF9" w14:textId="77777777" w:rsidR="007556C5" w:rsidRDefault="007556C5" w:rsidP="007556C5">
      <w:pPr>
        <w:pStyle w:val="Gambar"/>
      </w:pPr>
      <w:r>
        <w:drawing>
          <wp:inline distT="0" distB="0" distL="0" distR="0" wp14:anchorId="406F22A2" wp14:editId="02908436">
            <wp:extent cx="3779149" cy="1385468"/>
            <wp:effectExtent l="19050" t="19050" r="12065" b="2476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b="34725"/>
                    <a:stretch/>
                  </pic:blipFill>
                  <pic:spPr bwMode="auto">
                    <a:xfrm>
                      <a:off x="0" y="0"/>
                      <a:ext cx="3780000" cy="1385780"/>
                    </a:xfrm>
                    <a:prstGeom prst="rect">
                      <a:avLst/>
                    </a:prstGeom>
                    <a:noFill/>
                    <a:ln w="9525" cap="flat" cmpd="sng" algn="ctr">
                      <a:solidFill>
                        <a:srgbClr val="E7E6E6">
                          <a:lumMod val="75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0265FAA" w14:textId="13F68E24" w:rsidR="007556C5" w:rsidRPr="009F6C2D" w:rsidRDefault="007556C5" w:rsidP="007556C5">
      <w:pPr>
        <w:pStyle w:val="GambarDesc"/>
      </w:pPr>
      <w:bookmarkStart w:id="319" w:name="_Toc124434844"/>
      <w:bookmarkStart w:id="320" w:name="_Toc124435198"/>
      <w:bookmarkStart w:id="321" w:name="_Toc124436863"/>
      <w:bookmarkStart w:id="322" w:name="_Toc124436934"/>
      <w:r>
        <w:t>Gambar 4.43</w:t>
      </w:r>
      <w:bookmarkStart w:id="323" w:name="_Toc124434845"/>
      <w:bookmarkStart w:id="324" w:name="_Toc124435199"/>
      <w:bookmarkEnd w:id="319"/>
      <w:bookmarkEnd w:id="320"/>
      <w:r w:rsidR="006D15E2">
        <w:br/>
      </w:r>
      <w:r>
        <w:t xml:space="preserve">Pop-up </w:t>
      </w:r>
      <w:r w:rsidR="0009151A">
        <w:t>H</w:t>
      </w:r>
      <w:r>
        <w:t>apus SPK</w:t>
      </w:r>
      <w:bookmarkEnd w:id="321"/>
      <w:bookmarkEnd w:id="322"/>
      <w:bookmarkEnd w:id="323"/>
      <w:bookmarkEnd w:id="324"/>
    </w:p>
    <w:p w14:paraId="5CA98A95" w14:textId="77777777" w:rsidR="007556C5" w:rsidRDefault="007556C5" w:rsidP="007556C5">
      <w:pPr>
        <w:pStyle w:val="BulletParagraphwithoutindent"/>
      </w:pPr>
    </w:p>
    <w:p w14:paraId="6F3666BE" w14:textId="77777777" w:rsidR="007556C5" w:rsidRDefault="007556C5" w:rsidP="007556C5">
      <w:pPr>
        <w:pStyle w:val="BulletParagraphwithoutindent"/>
      </w:pPr>
      <w:proofErr w:type="gramStart"/>
      <w:r>
        <w:t>Keterangan :</w:t>
      </w:r>
      <w:proofErr w:type="gramEnd"/>
    </w:p>
    <w:p w14:paraId="15108774" w14:textId="77777777" w:rsidR="007556C5" w:rsidRPr="009F6C2D" w:rsidRDefault="007556C5">
      <w:pPr>
        <w:pStyle w:val="BulletStyleNumber"/>
        <w:numPr>
          <w:ilvl w:val="0"/>
          <w:numId w:val="63"/>
        </w:numPr>
        <w:ind w:left="851" w:hanging="425"/>
      </w:pPr>
      <w:r>
        <w:t>T</w:t>
      </w:r>
      <w:r w:rsidRPr="00701E81">
        <w:rPr>
          <w:rFonts w:cs="Times New Roman"/>
          <w:bCs/>
          <w:szCs w:val="24"/>
        </w:rPr>
        <w:t>ombol Cancel untuk membatalkan penghapusan</w:t>
      </w:r>
    </w:p>
    <w:p w14:paraId="36292D81" w14:textId="77777777" w:rsidR="007556C5" w:rsidRPr="00232AC2" w:rsidRDefault="007556C5">
      <w:pPr>
        <w:pStyle w:val="BulletStyleNumber"/>
        <w:numPr>
          <w:ilvl w:val="0"/>
          <w:numId w:val="53"/>
        </w:numPr>
        <w:ind w:left="850" w:hanging="425"/>
      </w:pPr>
      <w:r>
        <w:rPr>
          <w:rFonts w:cs="Times New Roman"/>
          <w:bCs/>
          <w:szCs w:val="24"/>
        </w:rPr>
        <w:t>Tombol OK untuk melakukan penghapusan</w:t>
      </w:r>
    </w:p>
    <w:p w14:paraId="64C388D3" w14:textId="77777777" w:rsidR="007556C5" w:rsidRDefault="007556C5" w:rsidP="007556C5"/>
    <w:p w14:paraId="3C64F420" w14:textId="31E30A59" w:rsidR="007556C5" w:rsidRPr="00684CBC" w:rsidRDefault="007556C5">
      <w:pPr>
        <w:pStyle w:val="STTSJudulSubBab"/>
        <w:numPr>
          <w:ilvl w:val="3"/>
          <w:numId w:val="51"/>
        </w:numPr>
        <w:ind w:left="1004" w:hanging="1004"/>
        <w:rPr>
          <w:sz w:val="24"/>
          <w:szCs w:val="24"/>
        </w:rPr>
      </w:pPr>
      <w:bookmarkStart w:id="325" w:name="_Toc124444540"/>
      <w:r>
        <w:t>Halaman CEK</w:t>
      </w:r>
      <w:bookmarkEnd w:id="325"/>
    </w:p>
    <w:p w14:paraId="07F63191" w14:textId="77777777" w:rsidR="007556C5" w:rsidRDefault="007556C5" w:rsidP="007556C5">
      <w:r w:rsidRPr="004028DF">
        <w:t>Pada subbab ini akan dijelaskan mengenai halaman cek dari aplikasi website PT. Adiputro Wirasejati</w:t>
      </w:r>
      <w:r>
        <w:t xml:space="preserve"> pada Role Admin</w:t>
      </w:r>
      <w:r w:rsidRPr="004028DF">
        <w:t>. Halaman CEK akan menampilkan seluruh data dari Surat Perintah Kerja yang akan disorder menuju divisi gudang dan divisi assembly. Pada halaman CEK terdapat kolom pencarian yang berguna untuk melakukan filter terhadap data Surat Perintah Kerja berdasarkan id. Terdapat tombol untuk mengunduh file dengan format excel, dan tombol untuk melakukan penyetakkan. Apabila data dari halaman CEK dicetak, maka secara otomatis data akan diteruskan ke</w:t>
      </w:r>
      <w:r>
        <w:t xml:space="preserve"> </w:t>
      </w:r>
      <w:r w:rsidRPr="004028DF">
        <w:t xml:space="preserve">divisi assembly dan divisi gudang. </w:t>
      </w:r>
    </w:p>
    <w:p w14:paraId="0AD83529" w14:textId="77777777" w:rsidR="007556C5" w:rsidRPr="004028DF" w:rsidRDefault="007556C5" w:rsidP="007556C5">
      <w:pPr>
        <w:ind w:firstLine="0"/>
      </w:pPr>
      <w:r w:rsidRPr="004028DF">
        <w:t>Keterangan:</w:t>
      </w:r>
    </w:p>
    <w:p w14:paraId="237C2330" w14:textId="77777777" w:rsidR="007556C5" w:rsidRDefault="007556C5">
      <w:pPr>
        <w:pStyle w:val="BulletStyleNumber"/>
        <w:numPr>
          <w:ilvl w:val="0"/>
          <w:numId w:val="59"/>
        </w:numPr>
        <w:ind w:left="426" w:hanging="426"/>
      </w:pPr>
      <w:r w:rsidRPr="004028DF">
        <w:t>Kolom pencarian data (filter by id)</w:t>
      </w:r>
    </w:p>
    <w:p w14:paraId="6C5EB23D" w14:textId="77777777" w:rsidR="007556C5" w:rsidRDefault="007556C5" w:rsidP="007556C5">
      <w:pPr>
        <w:pStyle w:val="BulletStyleNumber"/>
      </w:pPr>
      <w:r w:rsidRPr="004028DF">
        <w:t>Tombol download excel</w:t>
      </w:r>
    </w:p>
    <w:p w14:paraId="07E8CB25" w14:textId="77777777" w:rsidR="007556C5" w:rsidRPr="004028DF" w:rsidRDefault="007556C5" w:rsidP="007556C5">
      <w:pPr>
        <w:pStyle w:val="BulletStyleNumber"/>
      </w:pPr>
      <w:r w:rsidRPr="004028DF">
        <w:t>Tombol cetak</w:t>
      </w:r>
    </w:p>
    <w:p w14:paraId="2E887399" w14:textId="77777777" w:rsidR="007556C5" w:rsidRDefault="007556C5" w:rsidP="007556C5">
      <w:pPr>
        <w:pStyle w:val="Gambar"/>
      </w:pPr>
      <w:r>
        <w:lastRenderedPageBreak/>
        <w:drawing>
          <wp:inline distT="0" distB="0" distL="0" distR="0" wp14:anchorId="7D2CB98B" wp14:editId="37D716F7">
            <wp:extent cx="3934047" cy="1829444"/>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974584" cy="1848295"/>
                    </a:xfrm>
                    <a:prstGeom prst="rect">
                      <a:avLst/>
                    </a:prstGeom>
                    <a:noFill/>
                    <a:ln>
                      <a:noFill/>
                    </a:ln>
                  </pic:spPr>
                </pic:pic>
              </a:graphicData>
            </a:graphic>
          </wp:inline>
        </w:drawing>
      </w:r>
    </w:p>
    <w:p w14:paraId="558806C1" w14:textId="4442371D" w:rsidR="007556C5" w:rsidRDefault="007556C5" w:rsidP="007556C5">
      <w:pPr>
        <w:pStyle w:val="GambarDesc"/>
      </w:pPr>
      <w:bookmarkStart w:id="326" w:name="_Toc124434846"/>
      <w:bookmarkStart w:id="327" w:name="_Toc124435200"/>
      <w:bookmarkStart w:id="328" w:name="_Toc124436864"/>
      <w:bookmarkStart w:id="329" w:name="_Toc124436935"/>
      <w:r w:rsidRPr="004028DF">
        <w:t>Gambar 4.</w:t>
      </w:r>
      <w:r>
        <w:t>44</w:t>
      </w:r>
      <w:bookmarkStart w:id="330" w:name="_Toc124434847"/>
      <w:bookmarkStart w:id="331" w:name="_Toc124435201"/>
      <w:bookmarkEnd w:id="326"/>
      <w:bookmarkEnd w:id="327"/>
      <w:r w:rsidR="006D15E2">
        <w:br/>
      </w:r>
      <w:r w:rsidRPr="004028DF">
        <w:t>Halaman CEK</w:t>
      </w:r>
      <w:bookmarkEnd w:id="328"/>
      <w:bookmarkEnd w:id="329"/>
      <w:bookmarkEnd w:id="330"/>
      <w:bookmarkEnd w:id="331"/>
    </w:p>
    <w:p w14:paraId="5E781020" w14:textId="77777777" w:rsidR="007556C5" w:rsidRPr="004028DF" w:rsidRDefault="007556C5" w:rsidP="007556C5">
      <w:pPr>
        <w:pStyle w:val="GambarDesc"/>
      </w:pPr>
    </w:p>
    <w:p w14:paraId="3F0F78B0" w14:textId="77777777" w:rsidR="007556C5" w:rsidRDefault="007556C5" w:rsidP="007556C5">
      <w:pPr>
        <w:pStyle w:val="Bulletstyle0"/>
        <w:numPr>
          <w:ilvl w:val="0"/>
          <w:numId w:val="11"/>
        </w:numPr>
        <w:ind w:left="425" w:hanging="425"/>
      </w:pPr>
      <w:r w:rsidRPr="004028DF">
        <w:t>Halaman tampilan cetak data order Surat Perintah Kerja</w:t>
      </w:r>
    </w:p>
    <w:p w14:paraId="4F95C257" w14:textId="77777777" w:rsidR="007556C5" w:rsidRPr="0099510D" w:rsidRDefault="007556C5" w:rsidP="007556C5">
      <w:pPr>
        <w:pStyle w:val="BulletParagraphwithoutindent"/>
      </w:pPr>
      <w:r w:rsidRPr="0099510D">
        <w:t>Gambar 4.</w:t>
      </w:r>
      <w:r>
        <w:t>45</w:t>
      </w:r>
      <w:r w:rsidRPr="0099510D">
        <w:t xml:space="preserve"> merupakan tampilan dari halaman cetak data order Surat Perintah Kerja yang ada pada halaman CEK. Halaman ini akan muncul setelah pengguna menekan tombol cetak pada halaman CEK. Tidak hanya menampilkan tampilan cetak, tombol cetak juga berfungsi untuk meneruskan data yang ada ke divisi gudang dan divisi assembly. </w:t>
      </w:r>
    </w:p>
    <w:p w14:paraId="3F4D6B9B" w14:textId="77777777" w:rsidR="007556C5" w:rsidRPr="004028DF" w:rsidRDefault="007556C5" w:rsidP="007556C5">
      <w:pPr>
        <w:pStyle w:val="ListParagraph"/>
        <w:ind w:left="426" w:firstLine="0"/>
        <w:rPr>
          <w:szCs w:val="24"/>
        </w:rPr>
      </w:pPr>
    </w:p>
    <w:p w14:paraId="1825F7A5" w14:textId="77777777" w:rsidR="007556C5" w:rsidRDefault="007556C5" w:rsidP="007556C5">
      <w:pPr>
        <w:pStyle w:val="Gambar"/>
      </w:pPr>
      <w:r>
        <w:drawing>
          <wp:inline distT="0" distB="0" distL="0" distR="0" wp14:anchorId="5198C9E3" wp14:editId="6D85E03B">
            <wp:extent cx="4647953" cy="1822507"/>
            <wp:effectExtent l="19050" t="19050" r="19685" b="2540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752391" cy="1863458"/>
                    </a:xfrm>
                    <a:prstGeom prst="rect">
                      <a:avLst/>
                    </a:prstGeom>
                    <a:noFill/>
                    <a:ln>
                      <a:solidFill>
                        <a:schemeClr val="bg2">
                          <a:lumMod val="75000"/>
                        </a:schemeClr>
                      </a:solidFill>
                    </a:ln>
                  </pic:spPr>
                </pic:pic>
              </a:graphicData>
            </a:graphic>
          </wp:inline>
        </w:drawing>
      </w:r>
      <w:r w:rsidRPr="008841CC">
        <w:t xml:space="preserve"> </w:t>
      </w:r>
    </w:p>
    <w:p w14:paraId="4FFE5526" w14:textId="19CA79CA" w:rsidR="007556C5" w:rsidRDefault="007556C5" w:rsidP="007556C5">
      <w:pPr>
        <w:pStyle w:val="GambarDesc"/>
      </w:pPr>
      <w:bookmarkStart w:id="332" w:name="_Toc124434848"/>
      <w:bookmarkStart w:id="333" w:name="_Toc124435202"/>
      <w:bookmarkStart w:id="334" w:name="_Toc124436865"/>
      <w:bookmarkStart w:id="335" w:name="_Toc124436936"/>
      <w:r w:rsidRPr="007B3F78">
        <w:t>Gambar 4.</w:t>
      </w:r>
      <w:r>
        <w:t>45</w:t>
      </w:r>
      <w:bookmarkStart w:id="336" w:name="_Toc124434849"/>
      <w:bookmarkStart w:id="337" w:name="_Toc124435203"/>
      <w:bookmarkEnd w:id="332"/>
      <w:bookmarkEnd w:id="333"/>
      <w:r w:rsidR="006D15E2">
        <w:br/>
      </w:r>
      <w:r w:rsidR="00E243BA">
        <w:t>T</w:t>
      </w:r>
      <w:r w:rsidRPr="007B3F78">
        <w:t xml:space="preserve">ampilan Cetak </w:t>
      </w:r>
      <w:r w:rsidR="0009151A">
        <w:t>D</w:t>
      </w:r>
      <w:r w:rsidRPr="007B3F78">
        <w:t xml:space="preserve">ata </w:t>
      </w:r>
      <w:r w:rsidR="0009151A">
        <w:t>O</w:t>
      </w:r>
      <w:r w:rsidRPr="007B3F78">
        <w:t>rder Surat Perintah Kerja</w:t>
      </w:r>
      <w:bookmarkEnd w:id="334"/>
      <w:bookmarkEnd w:id="335"/>
      <w:bookmarkEnd w:id="336"/>
      <w:bookmarkEnd w:id="337"/>
    </w:p>
    <w:p w14:paraId="6B157782" w14:textId="77777777" w:rsidR="007556C5" w:rsidRDefault="007556C5" w:rsidP="007556C5">
      <w:pPr>
        <w:ind w:firstLine="0"/>
      </w:pPr>
    </w:p>
    <w:p w14:paraId="319694DD" w14:textId="5ED7FD0A" w:rsidR="007556C5" w:rsidRPr="00DE18E8" w:rsidRDefault="007556C5">
      <w:pPr>
        <w:pStyle w:val="STTSJudulSubBab"/>
        <w:numPr>
          <w:ilvl w:val="3"/>
          <w:numId w:val="51"/>
        </w:numPr>
        <w:ind w:left="1004" w:hanging="1004"/>
        <w:rPr>
          <w:sz w:val="24"/>
          <w:szCs w:val="24"/>
        </w:rPr>
      </w:pPr>
      <w:bookmarkStart w:id="338" w:name="_Toc124444541"/>
      <w:r>
        <w:t>Halaman History</w:t>
      </w:r>
      <w:bookmarkEnd w:id="338"/>
    </w:p>
    <w:p w14:paraId="78D9A5A4" w14:textId="77777777" w:rsidR="007556C5" w:rsidRDefault="007556C5" w:rsidP="007556C5">
      <w:r w:rsidRPr="00151375">
        <w:t xml:space="preserve">Pada subbab ini akan dijelaskan mengenai halaman history dari aplikasi website PT. Adiputro Wirasejati. Halaman history akan menampilkan seluruh histori dari penambahan data Surat Perintah Kerja pada halaman input. Terdapat sebuah tabel data dengan header Nomor SPK, Nama Stall, Stall, Departemen, </w:t>
      </w:r>
      <w:r w:rsidRPr="00151375">
        <w:lastRenderedPageBreak/>
        <w:t xml:space="preserve">Status, Waktu Update Terakhir, dan Action. Field action berisi </w:t>
      </w:r>
      <w:r>
        <w:t>sebuah</w:t>
      </w:r>
      <w:r w:rsidRPr="00151375">
        <w:t xml:space="preserve"> tombol yaitu tombol CEK. Apabila tombol CEK ditekan, maka pengguna akan diarahkan ke halaman CEK. </w:t>
      </w:r>
      <w:r>
        <w:t>Berbeda dengan halaman history dari Role Admin yang disediakan tombol Hapus, pada halaman history Role Admin hanya terdapat tombol CEK.</w:t>
      </w:r>
    </w:p>
    <w:p w14:paraId="50B49018" w14:textId="77777777" w:rsidR="007556C5" w:rsidRPr="00151375" w:rsidRDefault="007556C5" w:rsidP="007556C5">
      <w:pPr>
        <w:ind w:firstLine="0"/>
      </w:pPr>
      <w:proofErr w:type="gramStart"/>
      <w:r w:rsidRPr="00151375">
        <w:t>Keterangan :</w:t>
      </w:r>
      <w:proofErr w:type="gramEnd"/>
    </w:p>
    <w:p w14:paraId="3A08CAF3" w14:textId="77777777" w:rsidR="007556C5" w:rsidRDefault="007556C5">
      <w:pPr>
        <w:pStyle w:val="BulletStyleNumber"/>
        <w:numPr>
          <w:ilvl w:val="0"/>
          <w:numId w:val="60"/>
        </w:numPr>
        <w:ind w:left="426" w:hanging="426"/>
      </w:pPr>
      <w:r w:rsidRPr="00C95E52">
        <w:rPr>
          <w:rFonts w:cs="Times New Roman"/>
          <w:szCs w:val="24"/>
        </w:rPr>
        <w:t xml:space="preserve">Tombol </w:t>
      </w:r>
      <w:r>
        <w:rPr>
          <w:rFonts w:cs="Times New Roman"/>
          <w:szCs w:val="24"/>
        </w:rPr>
        <w:t>menuju halaman CEK</w:t>
      </w:r>
    </w:p>
    <w:p w14:paraId="7E5EAB22" w14:textId="77777777" w:rsidR="007556C5" w:rsidRPr="0099510D" w:rsidRDefault="007556C5" w:rsidP="007556C5">
      <w:pPr>
        <w:pStyle w:val="BulletStyleNumber"/>
        <w:numPr>
          <w:ilvl w:val="0"/>
          <w:numId w:val="0"/>
        </w:numPr>
        <w:ind w:left="426"/>
      </w:pPr>
    </w:p>
    <w:p w14:paraId="10D835E9" w14:textId="77777777" w:rsidR="007556C5" w:rsidRDefault="007556C5" w:rsidP="007556C5">
      <w:pPr>
        <w:pStyle w:val="Gambar"/>
      </w:pPr>
      <w:r>
        <w:drawing>
          <wp:inline distT="0" distB="0" distL="0" distR="0" wp14:anchorId="43F81E4F" wp14:editId="20AFA5AD">
            <wp:extent cx="4512624" cy="904572"/>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4537502" cy="909559"/>
                    </a:xfrm>
                    <a:prstGeom prst="rect">
                      <a:avLst/>
                    </a:prstGeom>
                    <a:noFill/>
                    <a:ln>
                      <a:noFill/>
                    </a:ln>
                  </pic:spPr>
                </pic:pic>
              </a:graphicData>
            </a:graphic>
          </wp:inline>
        </w:drawing>
      </w:r>
    </w:p>
    <w:p w14:paraId="6F83C7A4" w14:textId="2DC4AD28" w:rsidR="007556C5" w:rsidRDefault="007556C5" w:rsidP="006D15E2">
      <w:pPr>
        <w:pStyle w:val="GambarDesc"/>
      </w:pPr>
      <w:bookmarkStart w:id="339" w:name="_Toc124434850"/>
      <w:bookmarkStart w:id="340" w:name="_Toc124435204"/>
      <w:bookmarkStart w:id="341" w:name="_Toc124436866"/>
      <w:bookmarkStart w:id="342" w:name="_Toc124436937"/>
      <w:r>
        <w:t>Gambar 4.46</w:t>
      </w:r>
      <w:bookmarkStart w:id="343" w:name="_Toc124434851"/>
      <w:bookmarkStart w:id="344" w:name="_Toc124435205"/>
      <w:bookmarkEnd w:id="339"/>
      <w:bookmarkEnd w:id="340"/>
      <w:r w:rsidR="006D15E2">
        <w:br/>
      </w:r>
      <w:r>
        <w:t>Halaman History Role Admin</w:t>
      </w:r>
      <w:bookmarkEnd w:id="341"/>
      <w:bookmarkEnd w:id="342"/>
      <w:bookmarkEnd w:id="343"/>
      <w:bookmarkEnd w:id="344"/>
    </w:p>
    <w:p w14:paraId="2D8EC6CE" w14:textId="77777777" w:rsidR="007556C5" w:rsidRDefault="007556C5" w:rsidP="007556C5">
      <w:pPr>
        <w:ind w:firstLine="0"/>
      </w:pPr>
    </w:p>
    <w:p w14:paraId="596D99C9" w14:textId="5FD70269" w:rsidR="007556C5" w:rsidRPr="00130CB1" w:rsidRDefault="007556C5">
      <w:pPr>
        <w:pStyle w:val="STTSJudulSubBab"/>
        <w:numPr>
          <w:ilvl w:val="3"/>
          <w:numId w:val="51"/>
        </w:numPr>
        <w:ind w:left="1004" w:hanging="1004"/>
        <w:rPr>
          <w:sz w:val="24"/>
          <w:szCs w:val="24"/>
        </w:rPr>
      </w:pPr>
      <w:bookmarkStart w:id="345" w:name="_Toc124444542"/>
      <w:r>
        <w:t>Halaman Master</w:t>
      </w:r>
      <w:bookmarkEnd w:id="345"/>
    </w:p>
    <w:p w14:paraId="5CB1A2C3" w14:textId="77777777" w:rsidR="007556C5" w:rsidRDefault="007556C5" w:rsidP="007556C5">
      <w:r w:rsidRPr="00151375">
        <w:t>Pada subbab ini akan dijelaskan mengenai desain interface dari halaman Master pada</w:t>
      </w:r>
      <w:r>
        <w:t xml:space="preserve"> role Admin</w:t>
      </w:r>
      <w:r w:rsidRPr="00151375">
        <w:t xml:space="preserve">. Pada halaman ini akan tertera seluruh data master yang berisikan nama kit dan kode kit yang dibutuhkan dalam proses perakitan kendaraan. Data – data tersebut tersusun dengan rapi di dalam data tabel. Apabila pengguna hendak melakukan pengubahan pada data yang ada, pengguna bisa menekan tombol CEK. Maka pengguna akan langsung diarahkan ke halaman tambah master dengan data yang sudah tertera dan siap untuk diubah. Tombol hapus digunakan untuk menghapus data kit yang sudah ada. Tombol hapus hanya tersedia untuk Role Super Admin. </w:t>
      </w:r>
    </w:p>
    <w:p w14:paraId="25BDFE84" w14:textId="77777777" w:rsidR="007556C5" w:rsidRDefault="007556C5" w:rsidP="007556C5"/>
    <w:p w14:paraId="04D9C21B" w14:textId="77777777" w:rsidR="007556C5" w:rsidRDefault="007556C5" w:rsidP="007556C5">
      <w:pPr>
        <w:pStyle w:val="Gambar"/>
      </w:pPr>
      <w:r>
        <w:drawing>
          <wp:inline distT="0" distB="0" distL="0" distR="0" wp14:anchorId="0D73A3AF" wp14:editId="285B2F24">
            <wp:extent cx="3567298" cy="1456590"/>
            <wp:effectExtent l="19050" t="19050" r="14605" b="1079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573080" cy="1458951"/>
                    </a:xfrm>
                    <a:prstGeom prst="rect">
                      <a:avLst/>
                    </a:prstGeom>
                    <a:noFill/>
                    <a:ln>
                      <a:solidFill>
                        <a:schemeClr val="bg2">
                          <a:lumMod val="75000"/>
                        </a:schemeClr>
                      </a:solidFill>
                    </a:ln>
                  </pic:spPr>
                </pic:pic>
              </a:graphicData>
            </a:graphic>
          </wp:inline>
        </w:drawing>
      </w:r>
    </w:p>
    <w:p w14:paraId="30F84978" w14:textId="77777777" w:rsidR="007556C5" w:rsidRPr="00151375" w:rsidRDefault="007556C5" w:rsidP="007556C5">
      <w:pPr>
        <w:pStyle w:val="GambarDesc"/>
      </w:pPr>
      <w:bookmarkStart w:id="346" w:name="_Toc124434852"/>
      <w:bookmarkStart w:id="347" w:name="_Toc124435206"/>
      <w:bookmarkStart w:id="348" w:name="_Toc124436867"/>
      <w:bookmarkStart w:id="349" w:name="_Toc124436938"/>
      <w:r w:rsidRPr="00F639BD">
        <w:t>Gambar 4.</w:t>
      </w:r>
      <w:r>
        <w:t>47</w:t>
      </w:r>
      <w:r w:rsidRPr="00F639BD">
        <w:br/>
        <w:t>Tampilan Halaman Master</w:t>
      </w:r>
      <w:bookmarkEnd w:id="346"/>
      <w:bookmarkEnd w:id="347"/>
      <w:bookmarkEnd w:id="348"/>
      <w:bookmarkEnd w:id="349"/>
    </w:p>
    <w:p w14:paraId="40275B42" w14:textId="77777777" w:rsidR="007556C5" w:rsidRPr="00151375" w:rsidRDefault="007556C5" w:rsidP="007556C5">
      <w:pPr>
        <w:ind w:firstLine="0"/>
        <w:rPr>
          <w:szCs w:val="24"/>
        </w:rPr>
      </w:pPr>
      <w:proofErr w:type="gramStart"/>
      <w:r w:rsidRPr="00151375">
        <w:rPr>
          <w:szCs w:val="24"/>
        </w:rPr>
        <w:lastRenderedPageBreak/>
        <w:t>Keterangan :</w:t>
      </w:r>
      <w:proofErr w:type="gramEnd"/>
      <w:r w:rsidRPr="00151375">
        <w:rPr>
          <w:szCs w:val="24"/>
        </w:rPr>
        <w:t xml:space="preserve"> </w:t>
      </w:r>
    </w:p>
    <w:p w14:paraId="40E4C493" w14:textId="77777777" w:rsidR="007556C5" w:rsidRDefault="007556C5">
      <w:pPr>
        <w:pStyle w:val="BulletStyleNumber"/>
        <w:numPr>
          <w:ilvl w:val="0"/>
          <w:numId w:val="61"/>
        </w:numPr>
        <w:ind w:left="426" w:hanging="426"/>
      </w:pPr>
      <w:r w:rsidRPr="00151375">
        <w:t>Tombol Tambah Master</w:t>
      </w:r>
    </w:p>
    <w:p w14:paraId="23560DD3" w14:textId="77777777" w:rsidR="007556C5" w:rsidRPr="0099510D" w:rsidRDefault="007556C5">
      <w:pPr>
        <w:pStyle w:val="BulletStyleNumber"/>
        <w:numPr>
          <w:ilvl w:val="0"/>
          <w:numId w:val="53"/>
        </w:numPr>
        <w:ind w:left="426" w:hanging="426"/>
      </w:pPr>
      <w:r w:rsidRPr="0099510D">
        <w:rPr>
          <w:rFonts w:cs="Times New Roman"/>
          <w:szCs w:val="24"/>
        </w:rPr>
        <w:t>Tombol edit data kit</w:t>
      </w:r>
    </w:p>
    <w:p w14:paraId="375D2A00" w14:textId="77777777" w:rsidR="007556C5" w:rsidRPr="0099510D" w:rsidRDefault="007556C5">
      <w:pPr>
        <w:pStyle w:val="BulletStyleNumber"/>
        <w:numPr>
          <w:ilvl w:val="0"/>
          <w:numId w:val="53"/>
        </w:numPr>
        <w:ind w:left="426" w:hanging="426"/>
      </w:pPr>
      <w:r w:rsidRPr="0099510D">
        <w:rPr>
          <w:rFonts w:cs="Times New Roman"/>
          <w:szCs w:val="24"/>
        </w:rPr>
        <w:t>Tombol hapus data kit</w:t>
      </w:r>
    </w:p>
    <w:p w14:paraId="0C210D62" w14:textId="77777777" w:rsidR="007556C5" w:rsidRDefault="007556C5" w:rsidP="007556C5">
      <w:pPr>
        <w:pStyle w:val="GambarDesc"/>
        <w:jc w:val="both"/>
      </w:pPr>
    </w:p>
    <w:p w14:paraId="6B0B11BC" w14:textId="77777777" w:rsidR="007556C5" w:rsidRDefault="007556C5" w:rsidP="007556C5">
      <w:pPr>
        <w:pStyle w:val="Bulletstyle0"/>
        <w:numPr>
          <w:ilvl w:val="0"/>
          <w:numId w:val="11"/>
        </w:numPr>
        <w:ind w:left="425" w:hanging="425"/>
      </w:pPr>
      <w:r>
        <w:t>Pop-up hapus data master</w:t>
      </w:r>
    </w:p>
    <w:p w14:paraId="22B44EC9" w14:textId="77777777" w:rsidR="007556C5" w:rsidRDefault="007556C5" w:rsidP="007556C5">
      <w:pPr>
        <w:pStyle w:val="BulletParagraphwithoutindent"/>
      </w:pPr>
      <w:r>
        <w:t>Gambar 4.48 merupakan tampilan dari pop-up verifikasi penghapusan data master. Apabila pengguna menekan tombol hapus pada tabel di halaman master, maka pop-up ini akan keluar untuk meyakinkan pengguna. Apabila pengguna sudah yakin untuk menghapus data yang bersangkutan maka pengguna bisa menekan tombol OK. Apabila pengguna tidak jadi menghapus data yang bersangkutan, maka pengguna bisa menekan tombol Cancel.</w:t>
      </w:r>
    </w:p>
    <w:p w14:paraId="7A3F47AA" w14:textId="77777777" w:rsidR="007556C5" w:rsidRDefault="007556C5" w:rsidP="007556C5"/>
    <w:p w14:paraId="68AD2C02" w14:textId="77777777" w:rsidR="007556C5" w:rsidRDefault="007556C5" w:rsidP="007556C5">
      <w:pPr>
        <w:pStyle w:val="Gambar"/>
      </w:pPr>
      <w:r>
        <w:drawing>
          <wp:inline distT="0" distB="0" distL="0" distR="0" wp14:anchorId="4D2C4541" wp14:editId="3669ABE6">
            <wp:extent cx="3780000" cy="2122975"/>
            <wp:effectExtent l="19050" t="19050" r="11430" b="1079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780000" cy="2122975"/>
                    </a:xfrm>
                    <a:prstGeom prst="rect">
                      <a:avLst/>
                    </a:prstGeom>
                    <a:noFill/>
                    <a:ln>
                      <a:solidFill>
                        <a:schemeClr val="bg2">
                          <a:lumMod val="75000"/>
                        </a:schemeClr>
                      </a:solidFill>
                    </a:ln>
                  </pic:spPr>
                </pic:pic>
              </a:graphicData>
            </a:graphic>
          </wp:inline>
        </w:drawing>
      </w:r>
    </w:p>
    <w:p w14:paraId="567E2E41" w14:textId="77777777" w:rsidR="007556C5" w:rsidRDefault="007556C5" w:rsidP="007556C5">
      <w:pPr>
        <w:pStyle w:val="GambarDesc"/>
      </w:pPr>
      <w:bookmarkStart w:id="350" w:name="_Toc124434853"/>
      <w:bookmarkStart w:id="351" w:name="_Toc124435207"/>
      <w:bookmarkStart w:id="352" w:name="_Toc124436868"/>
      <w:bookmarkStart w:id="353" w:name="_Toc124436939"/>
      <w:r w:rsidRPr="00195C05">
        <w:t>Gambar 4.</w:t>
      </w:r>
      <w:r>
        <w:t>48</w:t>
      </w:r>
      <w:r>
        <w:br/>
      </w:r>
      <w:r w:rsidRPr="00195C05">
        <w:t>Pop-up Hapus Data Master</w:t>
      </w:r>
      <w:bookmarkEnd w:id="350"/>
      <w:bookmarkEnd w:id="351"/>
      <w:bookmarkEnd w:id="352"/>
      <w:bookmarkEnd w:id="353"/>
    </w:p>
    <w:p w14:paraId="41C1522C" w14:textId="77777777" w:rsidR="007556C5" w:rsidRDefault="007556C5" w:rsidP="007556C5"/>
    <w:p w14:paraId="307A44AB" w14:textId="77777777" w:rsidR="007556C5" w:rsidRPr="0099510D" w:rsidRDefault="007556C5" w:rsidP="007556C5">
      <w:pPr>
        <w:pStyle w:val="BulletParagraphwithoutindent"/>
      </w:pPr>
      <w:proofErr w:type="gramStart"/>
      <w:r w:rsidRPr="0099510D">
        <w:t>Keterangan :</w:t>
      </w:r>
      <w:proofErr w:type="gramEnd"/>
    </w:p>
    <w:p w14:paraId="5DA91010" w14:textId="77777777" w:rsidR="007556C5" w:rsidRDefault="007556C5">
      <w:pPr>
        <w:pStyle w:val="BulletStyleNumber"/>
        <w:numPr>
          <w:ilvl w:val="0"/>
          <w:numId w:val="64"/>
        </w:numPr>
        <w:ind w:left="851" w:hanging="425"/>
      </w:pPr>
      <w:r>
        <w:t xml:space="preserve">Tombol cancel </w:t>
      </w:r>
    </w:p>
    <w:p w14:paraId="39DA1BA4" w14:textId="77777777" w:rsidR="007556C5" w:rsidRPr="0099510D" w:rsidRDefault="007556C5">
      <w:pPr>
        <w:pStyle w:val="BulletStyleNumber"/>
        <w:numPr>
          <w:ilvl w:val="0"/>
          <w:numId w:val="64"/>
        </w:numPr>
        <w:ind w:left="851" w:hanging="425"/>
      </w:pPr>
      <w:r w:rsidRPr="00623962">
        <w:rPr>
          <w:rFonts w:cs="Times New Roman"/>
          <w:szCs w:val="24"/>
        </w:rPr>
        <w:t>Tombol OK (konfirmasi penghapusan)</w:t>
      </w:r>
    </w:p>
    <w:p w14:paraId="7F6336A5" w14:textId="77777777" w:rsidR="007556C5" w:rsidRPr="004028DF" w:rsidRDefault="007556C5" w:rsidP="007556C5">
      <w:pPr>
        <w:pStyle w:val="GambarDesc"/>
        <w:jc w:val="both"/>
      </w:pPr>
    </w:p>
    <w:p w14:paraId="1C345081" w14:textId="32DC2055" w:rsidR="007556C5" w:rsidRPr="00A422E9" w:rsidRDefault="007556C5">
      <w:pPr>
        <w:pStyle w:val="STTSJudulSubBab"/>
        <w:numPr>
          <w:ilvl w:val="3"/>
          <w:numId w:val="51"/>
        </w:numPr>
        <w:ind w:left="1004" w:hanging="1004"/>
        <w:rPr>
          <w:sz w:val="24"/>
          <w:szCs w:val="24"/>
        </w:rPr>
      </w:pPr>
      <w:bookmarkStart w:id="354" w:name="_Toc124444543"/>
      <w:r>
        <w:t>Halaman Tambah Master</w:t>
      </w:r>
      <w:bookmarkEnd w:id="354"/>
    </w:p>
    <w:p w14:paraId="1E012262" w14:textId="77777777" w:rsidR="007556C5" w:rsidRDefault="007556C5" w:rsidP="007556C5">
      <w:r>
        <w:t xml:space="preserve">Pada subbab ini akan dijelaskan mengenai desain interface dari halaman tambah data master pada role Admin. Adiputro Wirasejati. Halaman ini berfungsi untuk menampung data yang akan dimasukkan ke dalam database Master. Pada </w:t>
      </w:r>
      <w:r>
        <w:lastRenderedPageBreak/>
        <w:t xml:space="preserve">halaman ini akan berisikan banyak kolom yang nantinya akan diisikan detail dari kendaraan yang akan dirakit. Pada halaman ini, pengguna juga dapat melakukan tarik data kit. </w:t>
      </w:r>
    </w:p>
    <w:p w14:paraId="2C90C1F3" w14:textId="77777777" w:rsidR="007556C5" w:rsidRDefault="007556C5" w:rsidP="007556C5"/>
    <w:p w14:paraId="486D5188" w14:textId="77777777" w:rsidR="007556C5" w:rsidRDefault="007556C5" w:rsidP="007556C5">
      <w:pPr>
        <w:pStyle w:val="Gambar"/>
      </w:pPr>
      <w:r>
        <w:drawing>
          <wp:inline distT="0" distB="0" distL="0" distR="0" wp14:anchorId="0EF475DE" wp14:editId="535A7AEC">
            <wp:extent cx="3780000" cy="2121930"/>
            <wp:effectExtent l="19050" t="19050" r="11430" b="1206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780000" cy="2121930"/>
                    </a:xfrm>
                    <a:prstGeom prst="rect">
                      <a:avLst/>
                    </a:prstGeom>
                    <a:noFill/>
                    <a:ln>
                      <a:solidFill>
                        <a:schemeClr val="bg2">
                          <a:lumMod val="75000"/>
                        </a:schemeClr>
                      </a:solidFill>
                    </a:ln>
                  </pic:spPr>
                </pic:pic>
              </a:graphicData>
            </a:graphic>
          </wp:inline>
        </w:drawing>
      </w:r>
    </w:p>
    <w:p w14:paraId="24DDA879" w14:textId="77777777" w:rsidR="007556C5" w:rsidRDefault="007556C5" w:rsidP="007556C5">
      <w:pPr>
        <w:pStyle w:val="GambarDesc"/>
      </w:pPr>
      <w:bookmarkStart w:id="355" w:name="_Toc124434854"/>
      <w:bookmarkStart w:id="356" w:name="_Toc124435208"/>
      <w:bookmarkStart w:id="357" w:name="_Toc124436869"/>
      <w:bookmarkStart w:id="358" w:name="_Toc124436940"/>
      <w:r>
        <w:t>Gambar 4.49</w:t>
      </w:r>
      <w:r>
        <w:br/>
        <w:t>Halaman Tambah Data Master</w:t>
      </w:r>
      <w:bookmarkEnd w:id="355"/>
      <w:bookmarkEnd w:id="356"/>
      <w:bookmarkEnd w:id="357"/>
      <w:bookmarkEnd w:id="358"/>
    </w:p>
    <w:p w14:paraId="6694EA2B" w14:textId="77777777" w:rsidR="007556C5" w:rsidRDefault="007556C5" w:rsidP="007556C5"/>
    <w:p w14:paraId="79E86702" w14:textId="77777777" w:rsidR="007556C5" w:rsidRDefault="007556C5" w:rsidP="007556C5">
      <w:pPr>
        <w:ind w:firstLine="0"/>
      </w:pPr>
      <w:proofErr w:type="gramStart"/>
      <w:r>
        <w:t>Keterangan :</w:t>
      </w:r>
      <w:proofErr w:type="gramEnd"/>
    </w:p>
    <w:p w14:paraId="63C4AD70" w14:textId="77777777" w:rsidR="007556C5" w:rsidRDefault="007556C5">
      <w:pPr>
        <w:pStyle w:val="BulletStyleNumber"/>
        <w:numPr>
          <w:ilvl w:val="0"/>
          <w:numId w:val="57"/>
        </w:numPr>
        <w:ind w:left="426" w:hanging="426"/>
      </w:pPr>
      <w:r>
        <w:t>Kolom tipe mobil</w:t>
      </w:r>
    </w:p>
    <w:p w14:paraId="0B3E8951" w14:textId="77777777" w:rsidR="007556C5" w:rsidRDefault="007556C5">
      <w:pPr>
        <w:pStyle w:val="BulletStyleNumber"/>
        <w:numPr>
          <w:ilvl w:val="0"/>
          <w:numId w:val="57"/>
        </w:numPr>
        <w:ind w:left="426" w:hanging="426"/>
      </w:pPr>
      <w:r>
        <w:t>Kolom model mobil</w:t>
      </w:r>
    </w:p>
    <w:p w14:paraId="7926A3EA" w14:textId="77777777" w:rsidR="007556C5" w:rsidRDefault="007556C5">
      <w:pPr>
        <w:pStyle w:val="BulletStyleNumber"/>
        <w:numPr>
          <w:ilvl w:val="0"/>
          <w:numId w:val="57"/>
        </w:numPr>
        <w:ind w:left="426" w:hanging="426"/>
      </w:pPr>
      <w:r>
        <w:t>Kolom tinggi mobil</w:t>
      </w:r>
    </w:p>
    <w:p w14:paraId="5A6B50C0" w14:textId="77777777" w:rsidR="007556C5" w:rsidRDefault="007556C5">
      <w:pPr>
        <w:pStyle w:val="BulletStyleNumber"/>
        <w:numPr>
          <w:ilvl w:val="0"/>
          <w:numId w:val="57"/>
        </w:numPr>
        <w:ind w:left="426" w:hanging="426"/>
      </w:pPr>
      <w:r>
        <w:t>Drop-down departemen</w:t>
      </w:r>
    </w:p>
    <w:p w14:paraId="6205C29E" w14:textId="77777777" w:rsidR="007556C5" w:rsidRDefault="007556C5">
      <w:pPr>
        <w:pStyle w:val="BulletStyleNumber"/>
        <w:numPr>
          <w:ilvl w:val="0"/>
          <w:numId w:val="57"/>
        </w:numPr>
        <w:ind w:left="426" w:hanging="426"/>
      </w:pPr>
      <w:r>
        <w:t>Drop-down stall</w:t>
      </w:r>
    </w:p>
    <w:p w14:paraId="120824AF" w14:textId="77777777" w:rsidR="007556C5" w:rsidRDefault="007556C5">
      <w:pPr>
        <w:pStyle w:val="BulletStyleNumber"/>
        <w:numPr>
          <w:ilvl w:val="0"/>
          <w:numId w:val="57"/>
        </w:numPr>
        <w:ind w:left="426" w:hanging="426"/>
      </w:pPr>
      <w:r>
        <w:t>Kolom stock</w:t>
      </w:r>
    </w:p>
    <w:p w14:paraId="5D73F5A9" w14:textId="77777777" w:rsidR="007556C5" w:rsidRDefault="007556C5">
      <w:pPr>
        <w:pStyle w:val="BulletStyleNumber"/>
        <w:numPr>
          <w:ilvl w:val="0"/>
          <w:numId w:val="57"/>
        </w:numPr>
        <w:ind w:left="426" w:hanging="426"/>
      </w:pPr>
      <w:r>
        <w:t>Tombol tambah komponen tipe mobil</w:t>
      </w:r>
    </w:p>
    <w:p w14:paraId="44A4350D" w14:textId="77777777" w:rsidR="007556C5" w:rsidRDefault="007556C5">
      <w:pPr>
        <w:pStyle w:val="BulletStyleNumber"/>
        <w:numPr>
          <w:ilvl w:val="0"/>
          <w:numId w:val="57"/>
        </w:numPr>
        <w:ind w:left="426" w:hanging="426"/>
      </w:pPr>
      <w:r>
        <w:t>Tombol tambah komponen model mobil</w:t>
      </w:r>
    </w:p>
    <w:p w14:paraId="6A9419B3" w14:textId="77777777" w:rsidR="007556C5" w:rsidRDefault="007556C5">
      <w:pPr>
        <w:pStyle w:val="BulletStyleNumber"/>
        <w:numPr>
          <w:ilvl w:val="0"/>
          <w:numId w:val="57"/>
        </w:numPr>
        <w:ind w:left="426" w:hanging="426"/>
      </w:pPr>
      <w:r>
        <w:t>Tombol tambah komponen tinggi mobil</w:t>
      </w:r>
    </w:p>
    <w:p w14:paraId="4EAACA08" w14:textId="77777777" w:rsidR="007556C5" w:rsidRDefault="007556C5">
      <w:pPr>
        <w:pStyle w:val="BulletStyleNumber"/>
        <w:numPr>
          <w:ilvl w:val="0"/>
          <w:numId w:val="57"/>
        </w:numPr>
        <w:ind w:left="426" w:hanging="426"/>
      </w:pPr>
      <w:r>
        <w:t>Tombol tambah komponen departemen</w:t>
      </w:r>
    </w:p>
    <w:p w14:paraId="0915853A" w14:textId="77777777" w:rsidR="007556C5" w:rsidRDefault="007556C5">
      <w:pPr>
        <w:pStyle w:val="BulletStyleNumber"/>
        <w:numPr>
          <w:ilvl w:val="0"/>
          <w:numId w:val="57"/>
        </w:numPr>
        <w:ind w:left="426" w:hanging="426"/>
      </w:pPr>
      <w:r>
        <w:t>Tombol tambah komponen stall</w:t>
      </w:r>
    </w:p>
    <w:p w14:paraId="19A4C043" w14:textId="77777777" w:rsidR="007556C5" w:rsidRDefault="007556C5">
      <w:pPr>
        <w:pStyle w:val="BulletStyleNumber"/>
        <w:numPr>
          <w:ilvl w:val="0"/>
          <w:numId w:val="57"/>
        </w:numPr>
        <w:ind w:left="426" w:hanging="426"/>
      </w:pPr>
      <w:r>
        <w:t>Tombol tambah komponen stock</w:t>
      </w:r>
    </w:p>
    <w:p w14:paraId="60709B09" w14:textId="77777777" w:rsidR="007556C5" w:rsidRDefault="007556C5">
      <w:pPr>
        <w:pStyle w:val="BulletStyleNumber"/>
        <w:numPr>
          <w:ilvl w:val="0"/>
          <w:numId w:val="57"/>
        </w:numPr>
        <w:ind w:left="426" w:hanging="426"/>
      </w:pPr>
      <w:r>
        <w:t>Tombol hapus komponen tipe mobil</w:t>
      </w:r>
    </w:p>
    <w:p w14:paraId="5AF89A29" w14:textId="77777777" w:rsidR="007556C5" w:rsidRDefault="007556C5">
      <w:pPr>
        <w:pStyle w:val="BulletStyleNumber"/>
        <w:numPr>
          <w:ilvl w:val="0"/>
          <w:numId w:val="57"/>
        </w:numPr>
        <w:ind w:left="426" w:hanging="426"/>
      </w:pPr>
      <w:r>
        <w:t>Tombol hapus komponen model mobil</w:t>
      </w:r>
    </w:p>
    <w:p w14:paraId="0E3EF455" w14:textId="77777777" w:rsidR="007556C5" w:rsidRDefault="007556C5">
      <w:pPr>
        <w:pStyle w:val="BulletStyleNumber"/>
        <w:numPr>
          <w:ilvl w:val="0"/>
          <w:numId w:val="57"/>
        </w:numPr>
        <w:ind w:left="426" w:hanging="426"/>
      </w:pPr>
      <w:r>
        <w:t>Tombol hapus komponen tinggi mobil</w:t>
      </w:r>
    </w:p>
    <w:p w14:paraId="203027C3" w14:textId="77777777" w:rsidR="007556C5" w:rsidRDefault="007556C5">
      <w:pPr>
        <w:pStyle w:val="BulletStyleNumber"/>
        <w:numPr>
          <w:ilvl w:val="0"/>
          <w:numId w:val="57"/>
        </w:numPr>
        <w:ind w:left="426" w:hanging="426"/>
      </w:pPr>
      <w:r>
        <w:lastRenderedPageBreak/>
        <w:t>Tombol hapus komponen departemen</w:t>
      </w:r>
    </w:p>
    <w:p w14:paraId="7272373B" w14:textId="77777777" w:rsidR="007556C5" w:rsidRDefault="007556C5">
      <w:pPr>
        <w:pStyle w:val="BulletStyleNumber"/>
        <w:numPr>
          <w:ilvl w:val="0"/>
          <w:numId w:val="57"/>
        </w:numPr>
        <w:ind w:left="426" w:hanging="426"/>
      </w:pPr>
      <w:r>
        <w:t>Tombol hapus komponen stall</w:t>
      </w:r>
    </w:p>
    <w:p w14:paraId="22BDD902" w14:textId="77777777" w:rsidR="007556C5" w:rsidRDefault="007556C5">
      <w:pPr>
        <w:pStyle w:val="BulletStyleNumber"/>
        <w:numPr>
          <w:ilvl w:val="0"/>
          <w:numId w:val="57"/>
        </w:numPr>
        <w:ind w:left="426" w:hanging="426"/>
      </w:pPr>
      <w:r>
        <w:t>Tombol hapus komponen stock</w:t>
      </w:r>
    </w:p>
    <w:p w14:paraId="683ADDE4" w14:textId="77777777" w:rsidR="007556C5" w:rsidRDefault="007556C5">
      <w:pPr>
        <w:pStyle w:val="BulletStyleNumber"/>
        <w:numPr>
          <w:ilvl w:val="0"/>
          <w:numId w:val="57"/>
        </w:numPr>
        <w:ind w:left="426" w:hanging="426"/>
      </w:pPr>
      <w:r>
        <w:t>Tombol tarik data kit</w:t>
      </w:r>
    </w:p>
    <w:p w14:paraId="355F6E90" w14:textId="77777777" w:rsidR="007556C5" w:rsidRDefault="007556C5">
      <w:pPr>
        <w:pStyle w:val="BulletStyleNumber"/>
        <w:numPr>
          <w:ilvl w:val="0"/>
          <w:numId w:val="57"/>
        </w:numPr>
        <w:ind w:left="426" w:hanging="426"/>
      </w:pPr>
      <w:r>
        <w:t>Kolom generate kode kit</w:t>
      </w:r>
    </w:p>
    <w:p w14:paraId="29215205" w14:textId="77777777" w:rsidR="007556C5" w:rsidRDefault="007556C5">
      <w:pPr>
        <w:pStyle w:val="BulletStyleNumber"/>
        <w:numPr>
          <w:ilvl w:val="0"/>
          <w:numId w:val="57"/>
        </w:numPr>
        <w:ind w:left="426" w:hanging="426"/>
      </w:pPr>
      <w:r>
        <w:t>Tombol generate kode kit</w:t>
      </w:r>
    </w:p>
    <w:p w14:paraId="7E545D22" w14:textId="77777777" w:rsidR="007556C5" w:rsidRDefault="007556C5">
      <w:pPr>
        <w:pStyle w:val="BulletStyleNumber"/>
        <w:numPr>
          <w:ilvl w:val="0"/>
          <w:numId w:val="57"/>
        </w:numPr>
        <w:ind w:left="426" w:hanging="426"/>
      </w:pPr>
      <w:r>
        <w:t>Tombol hapus KIT</w:t>
      </w:r>
    </w:p>
    <w:p w14:paraId="0585E0F5" w14:textId="77777777" w:rsidR="007556C5" w:rsidRDefault="007556C5">
      <w:pPr>
        <w:pStyle w:val="BulletStyleNumber"/>
        <w:numPr>
          <w:ilvl w:val="0"/>
          <w:numId w:val="57"/>
        </w:numPr>
        <w:ind w:left="426" w:hanging="426"/>
      </w:pPr>
      <w:r>
        <w:t>Kolom site ID</w:t>
      </w:r>
    </w:p>
    <w:p w14:paraId="7C13D75D" w14:textId="77777777" w:rsidR="007556C5" w:rsidRDefault="007556C5">
      <w:pPr>
        <w:pStyle w:val="BulletStyleNumber"/>
        <w:numPr>
          <w:ilvl w:val="0"/>
          <w:numId w:val="57"/>
        </w:numPr>
        <w:ind w:left="426" w:hanging="426"/>
      </w:pPr>
      <w:r>
        <w:t>Kolom rak asal</w:t>
      </w:r>
    </w:p>
    <w:p w14:paraId="203A0C1D" w14:textId="77777777" w:rsidR="007556C5" w:rsidRDefault="007556C5">
      <w:pPr>
        <w:pStyle w:val="BulletStyleNumber"/>
        <w:numPr>
          <w:ilvl w:val="0"/>
          <w:numId w:val="57"/>
        </w:numPr>
        <w:ind w:left="426" w:hanging="426"/>
      </w:pPr>
      <w:r>
        <w:t>Kolom rak tujuan</w:t>
      </w:r>
    </w:p>
    <w:p w14:paraId="6DEF7BCA" w14:textId="77777777" w:rsidR="007556C5" w:rsidRDefault="007556C5">
      <w:pPr>
        <w:pStyle w:val="BulletStyleNumber"/>
        <w:numPr>
          <w:ilvl w:val="0"/>
          <w:numId w:val="57"/>
        </w:numPr>
        <w:ind w:left="426" w:hanging="426"/>
      </w:pPr>
      <w:r>
        <w:t>Tombol tambah additional parameter</w:t>
      </w:r>
    </w:p>
    <w:p w14:paraId="176CEA9F" w14:textId="77777777" w:rsidR="007556C5" w:rsidRDefault="007556C5">
      <w:pPr>
        <w:pStyle w:val="BulletStyleNumber"/>
        <w:numPr>
          <w:ilvl w:val="0"/>
          <w:numId w:val="57"/>
        </w:numPr>
        <w:ind w:left="426" w:hanging="426"/>
      </w:pPr>
      <w:r>
        <w:t>Tombol hapus additional parameter</w:t>
      </w:r>
    </w:p>
    <w:p w14:paraId="4871A184" w14:textId="77777777" w:rsidR="007556C5" w:rsidRDefault="007556C5" w:rsidP="007556C5">
      <w:pPr>
        <w:ind w:firstLine="0"/>
      </w:pPr>
    </w:p>
    <w:p w14:paraId="4A4E10EE" w14:textId="77777777" w:rsidR="007556C5" w:rsidRPr="00952B4D" w:rsidRDefault="007556C5" w:rsidP="007556C5">
      <w:pPr>
        <w:pStyle w:val="Bulletstyle0"/>
        <w:numPr>
          <w:ilvl w:val="0"/>
          <w:numId w:val="11"/>
        </w:numPr>
        <w:ind w:left="425" w:hanging="425"/>
      </w:pPr>
      <w:r>
        <w:t>Pop-up sukses generate kode kit</w:t>
      </w:r>
    </w:p>
    <w:p w14:paraId="2FEC5B58" w14:textId="77777777" w:rsidR="007556C5" w:rsidRDefault="007556C5" w:rsidP="007556C5">
      <w:pPr>
        <w:pStyle w:val="BulletParagraphwithoutindent"/>
      </w:pPr>
      <w:r>
        <w:t xml:space="preserve">Gambar 4.50 merupakan gambar dari desain interface pop-up sukses generate data kode kit. Apabila pengguna ingin melakukan generate kode kit, pengguna bisa mengisi kolom kode kit lalu menekan tombol Generate pada halaman Tambah Data Master. Apabila data dari kode kit tersedia, maka muncul pop-up dengan pesan sukses generate kode kit yang dimasukkan. Terdapat sebuah tombol (OK) untuk menutup pop-up tersebut. </w:t>
      </w:r>
    </w:p>
    <w:p w14:paraId="1979137E" w14:textId="77777777" w:rsidR="007556C5" w:rsidRDefault="007556C5" w:rsidP="007556C5">
      <w:pPr>
        <w:pStyle w:val="BulletParagraphwithoutindent"/>
      </w:pPr>
    </w:p>
    <w:p w14:paraId="54ED780D" w14:textId="77777777" w:rsidR="007556C5" w:rsidRDefault="007556C5" w:rsidP="007556C5">
      <w:pPr>
        <w:pStyle w:val="Gambar"/>
      </w:pPr>
      <w:r>
        <w:drawing>
          <wp:inline distT="0" distB="0" distL="0" distR="0" wp14:anchorId="512A8F31" wp14:editId="68C4345F">
            <wp:extent cx="3780000" cy="2038646"/>
            <wp:effectExtent l="19050" t="19050" r="11430" b="190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780000" cy="2038646"/>
                    </a:xfrm>
                    <a:prstGeom prst="rect">
                      <a:avLst/>
                    </a:prstGeom>
                    <a:noFill/>
                    <a:ln>
                      <a:solidFill>
                        <a:schemeClr val="bg2">
                          <a:lumMod val="75000"/>
                        </a:schemeClr>
                      </a:solidFill>
                    </a:ln>
                  </pic:spPr>
                </pic:pic>
              </a:graphicData>
            </a:graphic>
          </wp:inline>
        </w:drawing>
      </w:r>
    </w:p>
    <w:p w14:paraId="2D5F3140" w14:textId="6BCFF98D" w:rsidR="007556C5" w:rsidRDefault="007556C5" w:rsidP="006D15E2">
      <w:pPr>
        <w:pStyle w:val="GambarDesc"/>
      </w:pPr>
      <w:bookmarkStart w:id="359" w:name="_Toc124434855"/>
      <w:bookmarkStart w:id="360" w:name="_Toc124435209"/>
      <w:bookmarkStart w:id="361" w:name="_Toc124436870"/>
      <w:bookmarkStart w:id="362" w:name="_Toc124436941"/>
      <w:r w:rsidRPr="00C544CF">
        <w:t>Gambar 4.</w:t>
      </w:r>
      <w:r>
        <w:t>50</w:t>
      </w:r>
      <w:bookmarkStart w:id="363" w:name="_Toc124434856"/>
      <w:bookmarkStart w:id="364" w:name="_Toc124435210"/>
      <w:bookmarkEnd w:id="359"/>
      <w:bookmarkEnd w:id="360"/>
      <w:r w:rsidR="006D15E2">
        <w:br/>
      </w:r>
      <w:r w:rsidRPr="00C544CF">
        <w:t xml:space="preserve">Pop-up </w:t>
      </w:r>
      <w:r w:rsidR="0009151A">
        <w:t>S</w:t>
      </w:r>
      <w:r w:rsidRPr="00C544CF">
        <w:t xml:space="preserve">ukses </w:t>
      </w:r>
      <w:r w:rsidR="0009151A">
        <w:t>G</w:t>
      </w:r>
      <w:r w:rsidRPr="00C544CF">
        <w:t xml:space="preserve">enerate </w:t>
      </w:r>
      <w:r w:rsidR="0009151A">
        <w:t>K</w:t>
      </w:r>
      <w:r w:rsidRPr="00C544CF">
        <w:t xml:space="preserve">ode </w:t>
      </w:r>
      <w:r w:rsidR="0009151A">
        <w:t>K</w:t>
      </w:r>
      <w:r w:rsidRPr="00C544CF">
        <w:t>it</w:t>
      </w:r>
      <w:bookmarkEnd w:id="361"/>
      <w:bookmarkEnd w:id="362"/>
      <w:bookmarkEnd w:id="363"/>
      <w:bookmarkEnd w:id="364"/>
    </w:p>
    <w:p w14:paraId="37F11D7F" w14:textId="77777777" w:rsidR="007556C5" w:rsidRDefault="007556C5" w:rsidP="007556C5">
      <w:pPr>
        <w:pStyle w:val="BulletParagraphwithoutindent"/>
      </w:pPr>
    </w:p>
    <w:p w14:paraId="38056249" w14:textId="77777777" w:rsidR="007556C5" w:rsidRDefault="007556C5" w:rsidP="007556C5">
      <w:pPr>
        <w:pStyle w:val="BulletParagraphwithoutindent"/>
      </w:pPr>
      <w:proofErr w:type="gramStart"/>
      <w:r>
        <w:lastRenderedPageBreak/>
        <w:t>Keterangan :</w:t>
      </w:r>
      <w:proofErr w:type="gramEnd"/>
      <w:r>
        <w:t xml:space="preserve"> </w:t>
      </w:r>
    </w:p>
    <w:p w14:paraId="4198597F" w14:textId="77777777" w:rsidR="007556C5" w:rsidRDefault="007556C5">
      <w:pPr>
        <w:pStyle w:val="BulletStyleNumber"/>
        <w:numPr>
          <w:ilvl w:val="0"/>
          <w:numId w:val="65"/>
        </w:numPr>
        <w:ind w:left="851" w:hanging="425"/>
      </w:pPr>
      <w:r>
        <w:t>Tombol OK (untuk menutup pop-up)</w:t>
      </w:r>
    </w:p>
    <w:p w14:paraId="0CAE21D9" w14:textId="77777777" w:rsidR="007556C5" w:rsidRDefault="007556C5" w:rsidP="007556C5">
      <w:pPr>
        <w:pStyle w:val="STTSJudulSubBab"/>
        <w:ind w:left="0" w:firstLine="0"/>
        <w:rPr>
          <w:sz w:val="24"/>
          <w:szCs w:val="24"/>
        </w:rPr>
      </w:pPr>
    </w:p>
    <w:p w14:paraId="0F554AF7" w14:textId="77777777" w:rsidR="007556C5" w:rsidRDefault="007556C5" w:rsidP="007556C5">
      <w:pPr>
        <w:pStyle w:val="Bulletstyle0"/>
        <w:numPr>
          <w:ilvl w:val="0"/>
          <w:numId w:val="11"/>
        </w:numPr>
        <w:ind w:left="425" w:hanging="425"/>
      </w:pPr>
      <w:r>
        <w:t>Pop-up gagal generate kode kit</w:t>
      </w:r>
    </w:p>
    <w:p w14:paraId="5629A3FF" w14:textId="77777777" w:rsidR="007556C5" w:rsidRDefault="007556C5" w:rsidP="007556C5">
      <w:pPr>
        <w:pStyle w:val="BulletParagraphwithoutindent"/>
      </w:pPr>
      <w:r w:rsidRPr="00360730">
        <w:t>Gambar 4.</w:t>
      </w:r>
      <w:r>
        <w:t>51</w:t>
      </w:r>
      <w:r w:rsidRPr="00360730">
        <w:t xml:space="preserve"> merupakan gambar dari desain interface pop-up </w:t>
      </w:r>
      <w:r>
        <w:t>gagal</w:t>
      </w:r>
      <w:r w:rsidRPr="00360730">
        <w:t xml:space="preserve"> generate data kode kit. Apabila pengguna ingin melakukan generate kode kit, pengguna bisa mengisi kolom kode kit lalu menekan tombol Generate pada halaman Tambah Data Master. Apabila data dari kode kit </w:t>
      </w:r>
      <w:r>
        <w:t>sudah pernah dimasukkan atau tidak tersedia</w:t>
      </w:r>
      <w:r w:rsidRPr="00360730">
        <w:t xml:space="preserve">, maka muncul pop-up dengan pesan kode kit </w:t>
      </w:r>
      <w:r>
        <w:t>tidak ditemukan</w:t>
      </w:r>
      <w:r w:rsidRPr="00360730">
        <w:t xml:space="preserve">. Terdapat sebuah tombol (OK) untuk menutup pop-up tersebut. </w:t>
      </w:r>
    </w:p>
    <w:p w14:paraId="1685454E" w14:textId="77777777" w:rsidR="007556C5" w:rsidRDefault="007556C5" w:rsidP="007556C5">
      <w:pPr>
        <w:pStyle w:val="BulletParagraphwithoutindent"/>
      </w:pPr>
    </w:p>
    <w:p w14:paraId="11C088BF" w14:textId="77777777" w:rsidR="007556C5" w:rsidRDefault="007556C5" w:rsidP="007556C5">
      <w:pPr>
        <w:pStyle w:val="Gambar"/>
      </w:pPr>
      <w:r>
        <w:drawing>
          <wp:inline distT="0" distB="0" distL="0" distR="0" wp14:anchorId="4A1A1E17" wp14:editId="670142AD">
            <wp:extent cx="3780000" cy="2038646"/>
            <wp:effectExtent l="19050" t="19050" r="11430" b="190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780000" cy="2038646"/>
                    </a:xfrm>
                    <a:prstGeom prst="rect">
                      <a:avLst/>
                    </a:prstGeom>
                    <a:noFill/>
                    <a:ln>
                      <a:solidFill>
                        <a:schemeClr val="bg2">
                          <a:lumMod val="75000"/>
                        </a:schemeClr>
                      </a:solidFill>
                    </a:ln>
                  </pic:spPr>
                </pic:pic>
              </a:graphicData>
            </a:graphic>
          </wp:inline>
        </w:drawing>
      </w:r>
    </w:p>
    <w:p w14:paraId="224ABED6" w14:textId="651EED33" w:rsidR="007556C5" w:rsidRDefault="007556C5" w:rsidP="007556C5">
      <w:pPr>
        <w:pStyle w:val="GambarDesc"/>
      </w:pPr>
      <w:bookmarkStart w:id="365" w:name="_Toc124434857"/>
      <w:bookmarkStart w:id="366" w:name="_Toc124435211"/>
      <w:bookmarkStart w:id="367" w:name="_Toc124436871"/>
      <w:bookmarkStart w:id="368" w:name="_Toc124436942"/>
      <w:r w:rsidRPr="00D74B8B">
        <w:t>Gambar 4.</w:t>
      </w:r>
      <w:r>
        <w:t>51</w:t>
      </w:r>
      <w:r w:rsidRPr="00D74B8B">
        <w:br/>
        <w:t xml:space="preserve">Pop-up </w:t>
      </w:r>
      <w:r w:rsidR="0009151A">
        <w:t>G</w:t>
      </w:r>
      <w:r w:rsidRPr="00D74B8B">
        <w:t xml:space="preserve">agal </w:t>
      </w:r>
      <w:r w:rsidR="0009151A">
        <w:t>G</w:t>
      </w:r>
      <w:r w:rsidRPr="00D74B8B">
        <w:t xml:space="preserve">enerate </w:t>
      </w:r>
      <w:r w:rsidR="0009151A">
        <w:t>K</w:t>
      </w:r>
      <w:r w:rsidRPr="00D74B8B">
        <w:t xml:space="preserve">ode </w:t>
      </w:r>
      <w:r w:rsidR="0009151A">
        <w:t>K</w:t>
      </w:r>
      <w:r w:rsidRPr="00D74B8B">
        <w:t>it</w:t>
      </w:r>
      <w:bookmarkEnd w:id="365"/>
      <w:bookmarkEnd w:id="366"/>
      <w:bookmarkEnd w:id="367"/>
      <w:bookmarkEnd w:id="368"/>
    </w:p>
    <w:p w14:paraId="2887DB1B" w14:textId="77777777" w:rsidR="007556C5" w:rsidRPr="00360730" w:rsidRDefault="007556C5" w:rsidP="007556C5"/>
    <w:p w14:paraId="7EED5998" w14:textId="77777777" w:rsidR="007556C5" w:rsidRPr="00360730" w:rsidRDefault="007556C5" w:rsidP="007556C5">
      <w:pPr>
        <w:pStyle w:val="BulletParagraphwithoutindent"/>
      </w:pPr>
      <w:proofErr w:type="gramStart"/>
      <w:r w:rsidRPr="00360730">
        <w:t>Keterangan :</w:t>
      </w:r>
      <w:proofErr w:type="gramEnd"/>
      <w:r w:rsidRPr="00360730">
        <w:t xml:space="preserve"> </w:t>
      </w:r>
    </w:p>
    <w:p w14:paraId="729324A9" w14:textId="77777777" w:rsidR="007556C5" w:rsidRDefault="007556C5">
      <w:pPr>
        <w:pStyle w:val="BulletStyleNumber"/>
        <w:numPr>
          <w:ilvl w:val="0"/>
          <w:numId w:val="66"/>
        </w:numPr>
        <w:ind w:left="851" w:hanging="425"/>
      </w:pPr>
      <w:r w:rsidRPr="00360730">
        <w:t>Tombol OK (untuk menutup pop-up)</w:t>
      </w:r>
    </w:p>
    <w:p w14:paraId="11F25EC2" w14:textId="77777777" w:rsidR="007556C5" w:rsidRDefault="007556C5" w:rsidP="007556C5">
      <w:pPr>
        <w:pStyle w:val="BulletStyleNumber"/>
        <w:numPr>
          <w:ilvl w:val="0"/>
          <w:numId w:val="0"/>
        </w:numPr>
        <w:ind w:left="425" w:hanging="425"/>
      </w:pPr>
    </w:p>
    <w:p w14:paraId="1A29F998" w14:textId="77777777" w:rsidR="007556C5" w:rsidRDefault="007556C5">
      <w:pPr>
        <w:pStyle w:val="ListParagraph"/>
        <w:numPr>
          <w:ilvl w:val="0"/>
          <w:numId w:val="50"/>
        </w:numPr>
        <w:ind w:left="426" w:hanging="426"/>
        <w:rPr>
          <w:szCs w:val="24"/>
        </w:rPr>
      </w:pPr>
      <w:r>
        <w:rPr>
          <w:szCs w:val="24"/>
        </w:rPr>
        <w:t>Pop-up sukses menambahkan data master</w:t>
      </w:r>
    </w:p>
    <w:p w14:paraId="5758E9C6" w14:textId="77777777" w:rsidR="007556C5" w:rsidRDefault="007556C5" w:rsidP="007556C5">
      <w:pPr>
        <w:pStyle w:val="BulletParagraphwithoutindent"/>
      </w:pPr>
      <w:r>
        <w:t xml:space="preserve">Gambar 4.52 merupakan tampilan dari pop-up apabila pengguna sukses menambahkan data master. Apabila pengguna menekan tombol simpan pada halaman Tambah Data Master dan data yang dimasukkan sudah benar, maka pop-up dengan pesan sukses akan muncul.  Pengguna bisa menutup pop-up dengan menekan tombol OK pada bagian bawah. </w:t>
      </w:r>
    </w:p>
    <w:p w14:paraId="090D3B8E" w14:textId="77777777" w:rsidR="007556C5" w:rsidRDefault="007556C5" w:rsidP="007556C5">
      <w:pPr>
        <w:pStyle w:val="BulletParagraphwithoutindent"/>
      </w:pPr>
      <w:proofErr w:type="gramStart"/>
      <w:r>
        <w:t>Keterangan :</w:t>
      </w:r>
      <w:proofErr w:type="gramEnd"/>
    </w:p>
    <w:p w14:paraId="5BB27C45" w14:textId="77777777" w:rsidR="007556C5" w:rsidRDefault="007556C5">
      <w:pPr>
        <w:pStyle w:val="BulletStyleNumber"/>
        <w:numPr>
          <w:ilvl w:val="0"/>
          <w:numId w:val="67"/>
        </w:numPr>
        <w:ind w:left="851" w:hanging="425"/>
      </w:pPr>
      <w:r>
        <w:lastRenderedPageBreak/>
        <w:t>Tombol (OK) untuk menutup pop-up</w:t>
      </w:r>
    </w:p>
    <w:p w14:paraId="69563A0E" w14:textId="77777777" w:rsidR="007556C5" w:rsidRDefault="007556C5" w:rsidP="007556C5">
      <w:pPr>
        <w:rPr>
          <w:szCs w:val="24"/>
        </w:rPr>
      </w:pPr>
    </w:p>
    <w:p w14:paraId="2BFE26DE" w14:textId="77777777" w:rsidR="007556C5" w:rsidRDefault="007556C5" w:rsidP="007556C5">
      <w:pPr>
        <w:pStyle w:val="Gambar"/>
      </w:pPr>
      <w:r>
        <w:drawing>
          <wp:inline distT="0" distB="0" distL="0" distR="0" wp14:anchorId="3667DD63" wp14:editId="49A4E014">
            <wp:extent cx="3519797" cy="1976835"/>
            <wp:effectExtent l="19050" t="19050" r="24130" b="2349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533898" cy="1984754"/>
                    </a:xfrm>
                    <a:prstGeom prst="rect">
                      <a:avLst/>
                    </a:prstGeom>
                    <a:noFill/>
                    <a:ln>
                      <a:solidFill>
                        <a:schemeClr val="bg2">
                          <a:lumMod val="75000"/>
                        </a:schemeClr>
                      </a:solidFill>
                    </a:ln>
                  </pic:spPr>
                </pic:pic>
              </a:graphicData>
            </a:graphic>
          </wp:inline>
        </w:drawing>
      </w:r>
    </w:p>
    <w:p w14:paraId="5025EF2F" w14:textId="5AF89BA9" w:rsidR="007556C5" w:rsidRDefault="007556C5" w:rsidP="007556C5">
      <w:pPr>
        <w:pStyle w:val="GambarDesc"/>
      </w:pPr>
      <w:bookmarkStart w:id="369" w:name="_Toc124434858"/>
      <w:bookmarkStart w:id="370" w:name="_Toc124435212"/>
      <w:bookmarkStart w:id="371" w:name="_Toc124436872"/>
      <w:bookmarkStart w:id="372" w:name="_Toc124436943"/>
      <w:r w:rsidRPr="00766F26">
        <w:t>Gambar 4.</w:t>
      </w:r>
      <w:r>
        <w:t>52</w:t>
      </w:r>
      <w:r w:rsidRPr="00766F26">
        <w:br/>
        <w:t xml:space="preserve">Pop-up </w:t>
      </w:r>
      <w:r w:rsidR="0009151A">
        <w:t>S</w:t>
      </w:r>
      <w:r w:rsidRPr="00766F26">
        <w:t xml:space="preserve">ukses </w:t>
      </w:r>
      <w:r w:rsidR="0009151A">
        <w:t>M</w:t>
      </w:r>
      <w:r w:rsidRPr="00766F26">
        <w:t xml:space="preserve">enambahkan </w:t>
      </w:r>
      <w:r w:rsidR="0009151A">
        <w:t>D</w:t>
      </w:r>
      <w:r w:rsidRPr="00766F26">
        <w:t xml:space="preserve">ata </w:t>
      </w:r>
      <w:r w:rsidR="0009151A">
        <w:t>M</w:t>
      </w:r>
      <w:r w:rsidRPr="00766F26">
        <w:t>aster</w:t>
      </w:r>
      <w:bookmarkEnd w:id="369"/>
      <w:bookmarkEnd w:id="370"/>
      <w:bookmarkEnd w:id="371"/>
      <w:bookmarkEnd w:id="372"/>
    </w:p>
    <w:p w14:paraId="5A55C46D" w14:textId="77777777" w:rsidR="007556C5" w:rsidRPr="00EB130F" w:rsidRDefault="007556C5" w:rsidP="007556C5">
      <w:pPr>
        <w:rPr>
          <w:szCs w:val="24"/>
        </w:rPr>
      </w:pPr>
    </w:p>
    <w:p w14:paraId="275D6816" w14:textId="77777777" w:rsidR="007556C5" w:rsidRDefault="007556C5" w:rsidP="007556C5">
      <w:pPr>
        <w:pStyle w:val="Bulletstyle0"/>
        <w:numPr>
          <w:ilvl w:val="0"/>
          <w:numId w:val="11"/>
        </w:numPr>
        <w:ind w:left="425" w:hanging="425"/>
      </w:pPr>
      <w:r>
        <w:t>Pop-up gagal menambahkan data master</w:t>
      </w:r>
    </w:p>
    <w:p w14:paraId="456EC957" w14:textId="77777777" w:rsidR="007556C5" w:rsidRPr="00F9509B" w:rsidRDefault="007556C5" w:rsidP="007556C5">
      <w:pPr>
        <w:pStyle w:val="BulletParagraphwithoutindent"/>
      </w:pPr>
      <w:r w:rsidRPr="00F9509B">
        <w:t>Gambar 4.</w:t>
      </w:r>
      <w:r>
        <w:t>53</w:t>
      </w:r>
      <w:r w:rsidRPr="00F9509B">
        <w:t xml:space="preserve"> merupakan tampilan dari pop-up apabila pengguna </w:t>
      </w:r>
      <w:proofErr w:type="gramStart"/>
      <w:r>
        <w:t xml:space="preserve">gagal </w:t>
      </w:r>
      <w:r w:rsidRPr="00F9509B">
        <w:t xml:space="preserve"> menambahkan</w:t>
      </w:r>
      <w:proofErr w:type="gramEnd"/>
      <w:r w:rsidRPr="00F9509B">
        <w:t xml:space="preserve"> data master. Apabila pengguna menekan tombol simpan pada halaman Tambah Data Master dan data yang dimasukkan</w:t>
      </w:r>
      <w:r>
        <w:t xml:space="preserve"> sudah pernah dimasukkan atau data yang dimasukkan tidak valid</w:t>
      </w:r>
      <w:r w:rsidRPr="00F9509B">
        <w:t xml:space="preserve">, maka pop-up dengan pesan </w:t>
      </w:r>
      <w:r>
        <w:t>gagal</w:t>
      </w:r>
      <w:r w:rsidRPr="00F9509B">
        <w:t xml:space="preserve"> akan muncul.  Pengguna bisa menutup pop-up dengan menekan tombol OK pada bagian bawah. </w:t>
      </w:r>
    </w:p>
    <w:p w14:paraId="462EF508" w14:textId="77777777" w:rsidR="007556C5" w:rsidRPr="00F9509B" w:rsidRDefault="007556C5" w:rsidP="007556C5">
      <w:pPr>
        <w:pStyle w:val="BulletParagraphwithoutindent"/>
      </w:pPr>
      <w:proofErr w:type="gramStart"/>
      <w:r w:rsidRPr="00F9509B">
        <w:t>Keterangan :</w:t>
      </w:r>
      <w:proofErr w:type="gramEnd"/>
    </w:p>
    <w:p w14:paraId="127B195D" w14:textId="77777777" w:rsidR="007556C5" w:rsidRDefault="007556C5">
      <w:pPr>
        <w:pStyle w:val="BulletStyleNumber"/>
        <w:numPr>
          <w:ilvl w:val="0"/>
          <w:numId w:val="68"/>
        </w:numPr>
      </w:pPr>
      <w:r w:rsidRPr="00F9509B">
        <w:t>Tombol (OK) untuk menutup pop-up</w:t>
      </w:r>
    </w:p>
    <w:p w14:paraId="1788B604" w14:textId="77777777" w:rsidR="007556C5" w:rsidRDefault="007556C5" w:rsidP="007556C5">
      <w:pPr>
        <w:pStyle w:val="BulletStyleNumber"/>
        <w:numPr>
          <w:ilvl w:val="0"/>
          <w:numId w:val="0"/>
        </w:numPr>
        <w:ind w:left="360"/>
      </w:pPr>
    </w:p>
    <w:p w14:paraId="72BB77E4" w14:textId="77777777" w:rsidR="007556C5" w:rsidRDefault="007556C5" w:rsidP="007556C5">
      <w:pPr>
        <w:pStyle w:val="Gambar"/>
      </w:pPr>
      <w:r>
        <w:drawing>
          <wp:inline distT="0" distB="0" distL="0" distR="0" wp14:anchorId="5535332F" wp14:editId="74F97CB2">
            <wp:extent cx="3420094" cy="1920840"/>
            <wp:effectExtent l="0" t="0" r="0"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3429140" cy="1925921"/>
                    </a:xfrm>
                    <a:prstGeom prst="rect">
                      <a:avLst/>
                    </a:prstGeom>
                    <a:noFill/>
                    <a:ln>
                      <a:noFill/>
                    </a:ln>
                  </pic:spPr>
                </pic:pic>
              </a:graphicData>
            </a:graphic>
          </wp:inline>
        </w:drawing>
      </w:r>
    </w:p>
    <w:p w14:paraId="3C14C6E7" w14:textId="7DF8BF3A" w:rsidR="007556C5" w:rsidRPr="0040077E" w:rsidRDefault="007556C5" w:rsidP="006D15E2">
      <w:pPr>
        <w:pStyle w:val="GambarDesc"/>
      </w:pPr>
      <w:bookmarkStart w:id="373" w:name="_Toc124434859"/>
      <w:bookmarkStart w:id="374" w:name="_Toc124435213"/>
      <w:bookmarkStart w:id="375" w:name="_Toc124436873"/>
      <w:bookmarkStart w:id="376" w:name="_Toc124436944"/>
      <w:r w:rsidRPr="0075427C">
        <w:t>Gambar 4.</w:t>
      </w:r>
      <w:r>
        <w:t>53</w:t>
      </w:r>
      <w:bookmarkStart w:id="377" w:name="_Toc124434860"/>
      <w:bookmarkStart w:id="378" w:name="_Toc124435214"/>
      <w:bookmarkEnd w:id="373"/>
      <w:bookmarkEnd w:id="374"/>
      <w:r w:rsidR="006D15E2">
        <w:br/>
      </w:r>
      <w:r w:rsidRPr="0075427C">
        <w:t xml:space="preserve">Pop-up </w:t>
      </w:r>
      <w:r w:rsidR="0009151A">
        <w:t>G</w:t>
      </w:r>
      <w:r w:rsidRPr="0075427C">
        <w:t xml:space="preserve">agal </w:t>
      </w:r>
      <w:r w:rsidR="0009151A">
        <w:t>M</w:t>
      </w:r>
      <w:r w:rsidRPr="0075427C">
        <w:t xml:space="preserve">enambahkan </w:t>
      </w:r>
      <w:r w:rsidR="0009151A">
        <w:t>D</w:t>
      </w:r>
      <w:r w:rsidRPr="0075427C">
        <w:t xml:space="preserve">ata </w:t>
      </w:r>
      <w:r w:rsidR="0009151A">
        <w:t>M</w:t>
      </w:r>
      <w:r w:rsidRPr="0075427C">
        <w:t>aster</w:t>
      </w:r>
      <w:bookmarkEnd w:id="375"/>
      <w:bookmarkEnd w:id="376"/>
      <w:bookmarkEnd w:id="377"/>
      <w:bookmarkEnd w:id="378"/>
    </w:p>
    <w:p w14:paraId="041F5534" w14:textId="0D87B9A3" w:rsidR="007556C5" w:rsidRPr="00DF458F" w:rsidRDefault="007556C5">
      <w:pPr>
        <w:pStyle w:val="STTSJudulSubBab"/>
        <w:numPr>
          <w:ilvl w:val="2"/>
          <w:numId w:val="51"/>
        </w:numPr>
        <w:rPr>
          <w:sz w:val="24"/>
          <w:szCs w:val="24"/>
        </w:rPr>
      </w:pPr>
      <w:bookmarkStart w:id="379" w:name="_Toc124444544"/>
      <w:r>
        <w:lastRenderedPageBreak/>
        <w:t>Desain Interface Role Staff</w:t>
      </w:r>
      <w:bookmarkEnd w:id="379"/>
    </w:p>
    <w:p w14:paraId="411451BB" w14:textId="77777777" w:rsidR="007556C5" w:rsidRDefault="007556C5" w:rsidP="007556C5">
      <w:r>
        <w:t xml:space="preserve">Pada subbab ini akan dijelaskan mengenai seluruh desain interface yang ada pada Role Staff. Role Staff memiliki desain interface dengan jumlah paling sedikit dibandingkan dengan role lainnya. Hal itu terjadi karena Role Super Admin memiliki fitur yang terbatas. Desain interface yang terdapat pada Role Super </w:t>
      </w:r>
      <w:proofErr w:type="gramStart"/>
      <w:r>
        <w:t>Admin  adalah</w:t>
      </w:r>
      <w:proofErr w:type="gramEnd"/>
      <w:r>
        <w:t xml:space="preserve"> halaman input, halaman cek, dan halaman history. Pada subbab berikut akan dijelaskan secara detail mengenai halaman – halaman tersebut.</w:t>
      </w:r>
    </w:p>
    <w:p w14:paraId="4390425C" w14:textId="77777777" w:rsidR="007556C5" w:rsidRPr="00673090" w:rsidRDefault="007556C5" w:rsidP="007556C5">
      <w:pPr>
        <w:ind w:firstLine="0"/>
        <w:rPr>
          <w:szCs w:val="24"/>
        </w:rPr>
      </w:pPr>
    </w:p>
    <w:p w14:paraId="104E8B95" w14:textId="5AC28B67" w:rsidR="007556C5" w:rsidRPr="00FD0928" w:rsidRDefault="007556C5">
      <w:pPr>
        <w:pStyle w:val="STTSJudulSubBab"/>
        <w:numPr>
          <w:ilvl w:val="3"/>
          <w:numId w:val="51"/>
        </w:numPr>
        <w:ind w:left="1004" w:hanging="1004"/>
        <w:rPr>
          <w:sz w:val="24"/>
          <w:szCs w:val="24"/>
        </w:rPr>
      </w:pPr>
      <w:bookmarkStart w:id="380" w:name="_Toc124444545"/>
      <w:r>
        <w:t>Halaman Input</w:t>
      </w:r>
      <w:bookmarkEnd w:id="380"/>
    </w:p>
    <w:p w14:paraId="304D8389" w14:textId="77777777" w:rsidR="007556C5" w:rsidRDefault="007556C5" w:rsidP="007556C5">
      <w:r w:rsidRPr="001532A7">
        <w:t>Gambar 4.</w:t>
      </w:r>
      <w:r>
        <w:t>54</w:t>
      </w:r>
      <w:r w:rsidRPr="001532A7">
        <w:t xml:space="preserve"> merupakan tampilan dari halaman input milik role Super Admin pada aplikasi website PT. Adiputro Wirasejati. Pada bagian sudut kanan atas terdapat beberapa tombol navigasi, pada bagian utama pada halaman ini terdapat beberapa tombol, drop-down option, dan juga tabel data. </w:t>
      </w:r>
    </w:p>
    <w:p w14:paraId="28BBDF49" w14:textId="77777777" w:rsidR="007556C5" w:rsidRDefault="007556C5" w:rsidP="007556C5">
      <w:pPr>
        <w:rPr>
          <w:noProof/>
        </w:rPr>
      </w:pPr>
    </w:p>
    <w:p w14:paraId="4A71B60E" w14:textId="77777777" w:rsidR="007556C5" w:rsidRDefault="007556C5" w:rsidP="007556C5">
      <w:pPr>
        <w:pStyle w:val="Gambar"/>
      </w:pPr>
      <w:r>
        <w:drawing>
          <wp:inline distT="0" distB="0" distL="0" distR="0" wp14:anchorId="2231A4B6" wp14:editId="6588B142">
            <wp:extent cx="5039995" cy="1839433"/>
            <wp:effectExtent l="0" t="0" r="0" b="889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b="34963"/>
                    <a:stretch/>
                  </pic:blipFill>
                  <pic:spPr bwMode="auto">
                    <a:xfrm>
                      <a:off x="0" y="0"/>
                      <a:ext cx="5039995" cy="1839433"/>
                    </a:xfrm>
                    <a:prstGeom prst="rect">
                      <a:avLst/>
                    </a:prstGeom>
                    <a:noFill/>
                    <a:ln>
                      <a:noFill/>
                    </a:ln>
                    <a:extLst>
                      <a:ext uri="{53640926-AAD7-44D8-BBD7-CCE9431645EC}">
                        <a14:shadowObscured xmlns:a14="http://schemas.microsoft.com/office/drawing/2010/main"/>
                      </a:ext>
                    </a:extLst>
                  </pic:spPr>
                </pic:pic>
              </a:graphicData>
            </a:graphic>
          </wp:inline>
        </w:drawing>
      </w:r>
    </w:p>
    <w:p w14:paraId="59E5121C" w14:textId="5D99C23B" w:rsidR="007556C5" w:rsidRPr="001532A7" w:rsidRDefault="007556C5" w:rsidP="006D15E2">
      <w:pPr>
        <w:pStyle w:val="GambarDesc"/>
      </w:pPr>
      <w:bookmarkStart w:id="381" w:name="_Toc124434861"/>
      <w:bookmarkStart w:id="382" w:name="_Toc124435215"/>
      <w:bookmarkStart w:id="383" w:name="_Toc124436874"/>
      <w:bookmarkStart w:id="384" w:name="_Toc124436945"/>
      <w:r>
        <w:t>Gambar 4.54</w:t>
      </w:r>
      <w:bookmarkStart w:id="385" w:name="_Toc124434862"/>
      <w:bookmarkStart w:id="386" w:name="_Toc124435216"/>
      <w:bookmarkEnd w:id="381"/>
      <w:bookmarkEnd w:id="382"/>
      <w:r w:rsidR="006D15E2">
        <w:br/>
      </w:r>
      <w:r>
        <w:t xml:space="preserve">Halaman </w:t>
      </w:r>
      <w:r w:rsidR="0009151A">
        <w:t>I</w:t>
      </w:r>
      <w:r>
        <w:t>nput Staff</w:t>
      </w:r>
      <w:bookmarkEnd w:id="383"/>
      <w:bookmarkEnd w:id="384"/>
      <w:bookmarkEnd w:id="385"/>
      <w:bookmarkEnd w:id="386"/>
    </w:p>
    <w:p w14:paraId="43F4AF56" w14:textId="77777777" w:rsidR="007556C5" w:rsidRDefault="007556C5" w:rsidP="007556C5">
      <w:pPr>
        <w:ind w:firstLine="0"/>
      </w:pPr>
    </w:p>
    <w:p w14:paraId="1CF7570D" w14:textId="77777777" w:rsidR="007556C5" w:rsidRDefault="007556C5" w:rsidP="007556C5">
      <w:pPr>
        <w:ind w:firstLine="0"/>
      </w:pPr>
      <w:proofErr w:type="gramStart"/>
      <w:r>
        <w:t>Keterangan :</w:t>
      </w:r>
      <w:proofErr w:type="gramEnd"/>
    </w:p>
    <w:p w14:paraId="57D35B46" w14:textId="77777777" w:rsidR="007556C5" w:rsidRDefault="007556C5">
      <w:pPr>
        <w:pStyle w:val="BulletStyleNumber"/>
        <w:numPr>
          <w:ilvl w:val="0"/>
          <w:numId w:val="69"/>
        </w:numPr>
        <w:ind w:left="426" w:hanging="426"/>
      </w:pPr>
      <w:r>
        <w:t>Tombol navigasi untuk menuju halaman Input</w:t>
      </w:r>
    </w:p>
    <w:p w14:paraId="62616631" w14:textId="77777777" w:rsidR="007556C5" w:rsidRDefault="007556C5" w:rsidP="007556C5">
      <w:pPr>
        <w:pStyle w:val="BulletStyleNumber"/>
      </w:pPr>
      <w:r>
        <w:t>Tombol untuk melakukan Logout</w:t>
      </w:r>
    </w:p>
    <w:p w14:paraId="4D9A56DE" w14:textId="77777777" w:rsidR="007556C5" w:rsidRDefault="007556C5" w:rsidP="007556C5">
      <w:pPr>
        <w:pStyle w:val="BulletStyleNumber"/>
      </w:pPr>
      <w:r>
        <w:t>Tombol untuk melakukan tarik data SPK</w:t>
      </w:r>
    </w:p>
    <w:p w14:paraId="35036029" w14:textId="77777777" w:rsidR="007556C5" w:rsidRDefault="007556C5" w:rsidP="007556C5">
      <w:pPr>
        <w:pStyle w:val="BulletStyleNumber"/>
      </w:pPr>
      <w:r>
        <w:t>Drop-down option nomor Surat Perintah Kerja</w:t>
      </w:r>
    </w:p>
    <w:p w14:paraId="5D8CD2BE" w14:textId="77777777" w:rsidR="007556C5" w:rsidRDefault="007556C5" w:rsidP="007556C5">
      <w:pPr>
        <w:pStyle w:val="BulletStyleNumber"/>
      </w:pPr>
      <w:r>
        <w:t>Drop-down option Departemen</w:t>
      </w:r>
    </w:p>
    <w:p w14:paraId="7E7DB8A8" w14:textId="77777777" w:rsidR="007556C5" w:rsidRDefault="007556C5" w:rsidP="007556C5">
      <w:pPr>
        <w:pStyle w:val="BulletStyleNumber"/>
      </w:pPr>
      <w:r>
        <w:t>Drop-down option Nama Stall</w:t>
      </w:r>
    </w:p>
    <w:p w14:paraId="38220BFA" w14:textId="77777777" w:rsidR="007556C5" w:rsidRDefault="007556C5" w:rsidP="007556C5">
      <w:pPr>
        <w:pStyle w:val="BulletStyleNumber"/>
      </w:pPr>
      <w:r>
        <w:lastRenderedPageBreak/>
        <w:t>Drop-down option Stall</w:t>
      </w:r>
    </w:p>
    <w:p w14:paraId="0D3254E8" w14:textId="77777777" w:rsidR="007556C5" w:rsidRDefault="007556C5" w:rsidP="007556C5">
      <w:pPr>
        <w:pStyle w:val="BulletStyleNumber"/>
      </w:pPr>
      <w:r>
        <w:t>Tombol untuk menambahkan order</w:t>
      </w:r>
    </w:p>
    <w:p w14:paraId="5EF00F03" w14:textId="77777777" w:rsidR="007556C5" w:rsidRDefault="007556C5" w:rsidP="007556C5">
      <w:pPr>
        <w:pStyle w:val="BulletStyleNumber"/>
      </w:pPr>
      <w:r>
        <w:t>Tombol untuk menuju halaman CEK</w:t>
      </w:r>
    </w:p>
    <w:p w14:paraId="3A7CD1EA" w14:textId="77777777" w:rsidR="007556C5" w:rsidRDefault="007556C5" w:rsidP="007556C5">
      <w:pPr>
        <w:pStyle w:val="BulletStyleNumber"/>
      </w:pPr>
      <w:r>
        <w:t>Tombol untuk menuju halaman History</w:t>
      </w:r>
    </w:p>
    <w:p w14:paraId="618DC018" w14:textId="77777777" w:rsidR="007556C5" w:rsidRDefault="007556C5" w:rsidP="007556C5">
      <w:pPr>
        <w:pStyle w:val="BulletStyleNumber"/>
      </w:pPr>
      <w:r>
        <w:t>Tombol untuk mengakses Problem</w:t>
      </w:r>
    </w:p>
    <w:p w14:paraId="160F3A81" w14:textId="77777777" w:rsidR="007556C5" w:rsidRDefault="007556C5" w:rsidP="007556C5">
      <w:pPr>
        <w:pStyle w:val="BulletStyleNumber"/>
      </w:pPr>
      <w:r>
        <w:t>Tombol untuk menghapus SPK yang sudah terdaftar</w:t>
      </w:r>
    </w:p>
    <w:p w14:paraId="61441BE9" w14:textId="77777777" w:rsidR="007556C5" w:rsidRDefault="007556C5" w:rsidP="007556C5">
      <w:pPr>
        <w:pStyle w:val="BulletStyleNumber"/>
        <w:numPr>
          <w:ilvl w:val="0"/>
          <w:numId w:val="0"/>
        </w:numPr>
        <w:ind w:left="425" w:hanging="425"/>
      </w:pPr>
    </w:p>
    <w:p w14:paraId="0CEFAA91" w14:textId="77777777" w:rsidR="007556C5" w:rsidRDefault="007556C5" w:rsidP="007556C5">
      <w:pPr>
        <w:pStyle w:val="Bulletstyle0"/>
        <w:numPr>
          <w:ilvl w:val="0"/>
          <w:numId w:val="11"/>
        </w:numPr>
        <w:ind w:left="425" w:hanging="425"/>
      </w:pPr>
      <w:r>
        <w:t xml:space="preserve">Pop-up gagal </w:t>
      </w:r>
      <w:r w:rsidRPr="0032161D">
        <w:t>tarik</w:t>
      </w:r>
      <w:r>
        <w:t xml:space="preserve"> data Surat Perintah Kerja</w:t>
      </w:r>
    </w:p>
    <w:p w14:paraId="616F25E2" w14:textId="77777777" w:rsidR="007556C5" w:rsidRDefault="007556C5" w:rsidP="007556C5">
      <w:pPr>
        <w:pStyle w:val="BulletParagraphwithoutindent"/>
      </w:pPr>
      <w:r>
        <w:t>Gambar 4.55 merupakan tampilan dari gagalnya penarikan data SPK pada halaman input aplikasi website PT. Adiputro Wirasejati. Saat data dari Surat Perintah Kerja yang ingin ditarik tidak tersedia, maka akan dimunculkan pop-up dengan pesan “Gagal tarik data SPK”. Pop-up ini akan muncul setelah pengguna menekan tombol (TARIK DATA SPK). Terdapat sebuah tombol dengan nama tombol “OK” untuk menutup pop-up tersebut.</w:t>
      </w:r>
    </w:p>
    <w:p w14:paraId="000D4B90" w14:textId="77777777" w:rsidR="007556C5" w:rsidRPr="009F6C2D" w:rsidRDefault="007556C5" w:rsidP="007556C5">
      <w:pPr>
        <w:pStyle w:val="BulletParagraphwithoutindent"/>
      </w:pPr>
      <w:proofErr w:type="gramStart"/>
      <w:r w:rsidRPr="009F6C2D">
        <w:t>Keterangan :</w:t>
      </w:r>
      <w:proofErr w:type="gramEnd"/>
    </w:p>
    <w:p w14:paraId="19187B7A" w14:textId="77777777" w:rsidR="007556C5" w:rsidRPr="009F6C2D" w:rsidRDefault="007556C5">
      <w:pPr>
        <w:pStyle w:val="BulletStyleNumber"/>
        <w:numPr>
          <w:ilvl w:val="0"/>
          <w:numId w:val="70"/>
        </w:numPr>
        <w:ind w:left="851" w:hanging="425"/>
      </w:pPr>
      <w:r w:rsidRPr="009F6C2D">
        <w:t>Tombol “OK” untuk menutup pop-up</w:t>
      </w:r>
    </w:p>
    <w:p w14:paraId="5B45B895" w14:textId="77777777" w:rsidR="007556C5" w:rsidRDefault="007556C5" w:rsidP="007556C5"/>
    <w:p w14:paraId="1CC71BA5" w14:textId="77777777" w:rsidR="007556C5" w:rsidRDefault="007556C5" w:rsidP="007556C5">
      <w:pPr>
        <w:pStyle w:val="Gambar"/>
      </w:pPr>
      <w:r>
        <w:drawing>
          <wp:inline distT="0" distB="0" distL="0" distR="0" wp14:anchorId="48051455" wp14:editId="05E9D52D">
            <wp:extent cx="4236244" cy="1667246"/>
            <wp:effectExtent l="19050" t="19050" r="12065" b="285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b="30027"/>
                    <a:stretch/>
                  </pic:blipFill>
                  <pic:spPr bwMode="auto">
                    <a:xfrm>
                      <a:off x="0" y="0"/>
                      <a:ext cx="4322955" cy="1701373"/>
                    </a:xfrm>
                    <a:prstGeom prst="rect">
                      <a:avLst/>
                    </a:prstGeom>
                    <a:noFill/>
                    <a:ln w="9525" cap="flat" cmpd="sng" algn="ctr">
                      <a:solidFill>
                        <a:schemeClr val="bg2">
                          <a:lumMod val="75000"/>
                        </a:scheme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D7C3F57" w14:textId="77777777" w:rsidR="007556C5" w:rsidRDefault="007556C5" w:rsidP="007556C5">
      <w:pPr>
        <w:pStyle w:val="GambarDesc"/>
      </w:pPr>
      <w:bookmarkStart w:id="387" w:name="_Toc124434863"/>
      <w:bookmarkStart w:id="388" w:name="_Toc124435217"/>
      <w:bookmarkStart w:id="389" w:name="_Toc124436875"/>
      <w:bookmarkStart w:id="390" w:name="_Toc124436946"/>
      <w:r w:rsidRPr="00C87FDF">
        <w:t>Gambar 4.</w:t>
      </w:r>
      <w:r>
        <w:t>55</w:t>
      </w:r>
      <w:r w:rsidRPr="00C87FDF">
        <w:br/>
        <w:t>Tampilan Gagal Tarik Data SPK</w:t>
      </w:r>
      <w:bookmarkEnd w:id="387"/>
      <w:bookmarkEnd w:id="388"/>
      <w:bookmarkEnd w:id="389"/>
      <w:bookmarkEnd w:id="390"/>
    </w:p>
    <w:p w14:paraId="4296C180" w14:textId="77777777" w:rsidR="007556C5" w:rsidRDefault="007556C5" w:rsidP="007556C5"/>
    <w:p w14:paraId="2C8A1D9F" w14:textId="77777777" w:rsidR="007556C5" w:rsidRPr="00FE398F" w:rsidRDefault="007556C5" w:rsidP="007556C5">
      <w:pPr>
        <w:pStyle w:val="Bulletstyle0"/>
        <w:numPr>
          <w:ilvl w:val="0"/>
          <w:numId w:val="11"/>
        </w:numPr>
        <w:ind w:left="425" w:hanging="425"/>
      </w:pPr>
      <w:bookmarkStart w:id="391" w:name="_Hlk124290858"/>
      <w:r w:rsidRPr="00FE398F">
        <w:t>Pop-up sukses tarik data Surat Perintah Kerja</w:t>
      </w:r>
    </w:p>
    <w:p w14:paraId="499F3999" w14:textId="77777777" w:rsidR="007556C5" w:rsidRDefault="007556C5" w:rsidP="007556C5">
      <w:pPr>
        <w:pStyle w:val="BulletParagraphwithoutindent"/>
      </w:pPr>
      <w:r>
        <w:t xml:space="preserve">Gambar 4.56 merupakan tampilan apabila pengguna berhasil menarik data dari Surat Perintah Kerja. Apabila data dari Surat Perintah Kerja yang ditarik tersedia, maka akan muncul pop-up dengan pesan “Data SPK sukses ditarik”. Pop-up ini akan muncul setelah pengguna menekan tombol 6 (TARIK DATA </w:t>
      </w:r>
      <w:r>
        <w:lastRenderedPageBreak/>
        <w:t>SPK). Terdapat sebuah tombol dengan nama tombol “OK” untuk menutup pop-up tersebut.</w:t>
      </w:r>
    </w:p>
    <w:p w14:paraId="594CBE93" w14:textId="77777777" w:rsidR="002D3031" w:rsidRDefault="007556C5" w:rsidP="002D3031">
      <w:pPr>
        <w:pStyle w:val="Gambar"/>
      </w:pPr>
      <w:bookmarkStart w:id="392" w:name="_Toc124434864"/>
      <w:bookmarkStart w:id="393" w:name="_Toc124435218"/>
      <w:bookmarkEnd w:id="391"/>
      <w:r>
        <w:drawing>
          <wp:inline distT="0" distB="0" distL="0" distR="0" wp14:anchorId="76A3E015" wp14:editId="07D88370">
            <wp:extent cx="3610965" cy="1524742"/>
            <wp:effectExtent l="19050" t="19050" r="27940" b="1841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b="24926"/>
                    <a:stretch/>
                  </pic:blipFill>
                  <pic:spPr bwMode="auto">
                    <a:xfrm>
                      <a:off x="0" y="0"/>
                      <a:ext cx="3735658" cy="1577394"/>
                    </a:xfrm>
                    <a:prstGeom prst="rect">
                      <a:avLst/>
                    </a:prstGeom>
                    <a:noFill/>
                    <a:ln w="9525" cap="flat" cmpd="sng" algn="ctr">
                      <a:solidFill>
                        <a:srgbClr val="E7E6E6">
                          <a:lumMod val="75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C717E71" w14:textId="2620F466" w:rsidR="007556C5" w:rsidRDefault="007556C5" w:rsidP="007556C5">
      <w:pPr>
        <w:pStyle w:val="GambarDesc"/>
      </w:pPr>
      <w:bookmarkStart w:id="394" w:name="_Toc124436876"/>
      <w:bookmarkStart w:id="395" w:name="_Toc124436947"/>
      <w:r w:rsidRPr="00417428">
        <w:t>Gambar 4.</w:t>
      </w:r>
      <w:r>
        <w:t>56</w:t>
      </w:r>
      <w:r w:rsidRPr="00417428">
        <w:br/>
        <w:t>Tampilan Sukses Tarik Data SPK</w:t>
      </w:r>
      <w:bookmarkEnd w:id="392"/>
      <w:bookmarkEnd w:id="393"/>
      <w:bookmarkEnd w:id="394"/>
      <w:bookmarkEnd w:id="395"/>
    </w:p>
    <w:p w14:paraId="290CA96B" w14:textId="77777777" w:rsidR="007556C5" w:rsidRDefault="007556C5" w:rsidP="007556C5"/>
    <w:p w14:paraId="65CC24CB" w14:textId="77777777" w:rsidR="007556C5" w:rsidRPr="009F6C2D" w:rsidRDefault="007556C5" w:rsidP="007556C5">
      <w:pPr>
        <w:pStyle w:val="BulletParagraphwithoutindent"/>
      </w:pPr>
      <w:proofErr w:type="gramStart"/>
      <w:r w:rsidRPr="009F6C2D">
        <w:t>Keterangan :</w:t>
      </w:r>
      <w:proofErr w:type="gramEnd"/>
    </w:p>
    <w:p w14:paraId="63AC5F0E" w14:textId="77777777" w:rsidR="007556C5" w:rsidRPr="009F6C2D" w:rsidRDefault="007556C5">
      <w:pPr>
        <w:pStyle w:val="BulletStyleNumber"/>
        <w:numPr>
          <w:ilvl w:val="0"/>
          <w:numId w:val="71"/>
        </w:numPr>
      </w:pPr>
      <w:r w:rsidRPr="009F6C2D">
        <w:t>Tombol “OK” untuk menutup pop-up</w:t>
      </w:r>
    </w:p>
    <w:p w14:paraId="66C777B9" w14:textId="77777777" w:rsidR="007556C5" w:rsidRPr="00A3411A" w:rsidRDefault="007556C5" w:rsidP="007556C5"/>
    <w:p w14:paraId="0D48D3AB" w14:textId="77777777" w:rsidR="007556C5" w:rsidRDefault="007556C5" w:rsidP="007556C5">
      <w:pPr>
        <w:pStyle w:val="Bulletstyle0"/>
        <w:numPr>
          <w:ilvl w:val="0"/>
          <w:numId w:val="11"/>
        </w:numPr>
        <w:ind w:left="425" w:hanging="425"/>
      </w:pPr>
      <w:bookmarkStart w:id="396" w:name="_Hlk124290948"/>
      <w:r>
        <w:t>Pop-up problem</w:t>
      </w:r>
    </w:p>
    <w:p w14:paraId="3DED0A55" w14:textId="77777777" w:rsidR="007556C5" w:rsidRDefault="007556C5" w:rsidP="007556C5">
      <w:pPr>
        <w:pStyle w:val="BulletParagraphwithoutindent"/>
      </w:pPr>
      <w:r>
        <w:t xml:space="preserve">Gambar 4.57 merupakan tampilan dari pop-up problem pada data tabel input Surat Perintah Kerja. Setiap data yang masuk kedalam tabel data 14 akan memiliki satu tombol Problem dan satu tombol Hapus. Apabila terdapat masalah pada Surat Perintah Kerja yang bersangkutan, pengguna dapat melihatnya dengan menekan tombol problem (15). Apabila tombol problem ditekan, maka pop-up seperti gambar dibawah akan muncul. Pada pop-up ini akan tertera masalah – masalah yang terjadi pada SPK yang bersangkutan. </w:t>
      </w:r>
    </w:p>
    <w:p w14:paraId="49B23618" w14:textId="77777777" w:rsidR="007556C5" w:rsidRDefault="007556C5" w:rsidP="007556C5">
      <w:pPr>
        <w:pStyle w:val="BulletParagraphwithoutindent"/>
      </w:pPr>
    </w:p>
    <w:p w14:paraId="54D2210B" w14:textId="77777777" w:rsidR="007556C5" w:rsidRDefault="007556C5" w:rsidP="007556C5">
      <w:pPr>
        <w:pStyle w:val="Gambar"/>
      </w:pPr>
      <w:r>
        <w:drawing>
          <wp:inline distT="0" distB="0" distL="0" distR="0" wp14:anchorId="18371244" wp14:editId="13C4857C">
            <wp:extent cx="3839674" cy="1565453"/>
            <wp:effectExtent l="0" t="0" r="889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b="27513"/>
                    <a:stretch/>
                  </pic:blipFill>
                  <pic:spPr bwMode="auto">
                    <a:xfrm>
                      <a:off x="0" y="0"/>
                      <a:ext cx="3849172" cy="1569325"/>
                    </a:xfrm>
                    <a:prstGeom prst="rect">
                      <a:avLst/>
                    </a:prstGeom>
                    <a:noFill/>
                    <a:ln>
                      <a:noFill/>
                    </a:ln>
                    <a:extLst>
                      <a:ext uri="{53640926-AAD7-44D8-BBD7-CCE9431645EC}">
                        <a14:shadowObscured xmlns:a14="http://schemas.microsoft.com/office/drawing/2010/main"/>
                      </a:ext>
                    </a:extLst>
                  </pic:spPr>
                </pic:pic>
              </a:graphicData>
            </a:graphic>
          </wp:inline>
        </w:drawing>
      </w:r>
    </w:p>
    <w:p w14:paraId="1C4A732C" w14:textId="77777777" w:rsidR="007556C5" w:rsidRDefault="007556C5" w:rsidP="007556C5">
      <w:pPr>
        <w:pStyle w:val="GambarDesc"/>
      </w:pPr>
      <w:bookmarkStart w:id="397" w:name="_Toc124434865"/>
      <w:bookmarkStart w:id="398" w:name="_Toc124435219"/>
      <w:bookmarkStart w:id="399" w:name="_Toc124436877"/>
      <w:bookmarkStart w:id="400" w:name="_Toc124436948"/>
      <w:r w:rsidRPr="006F0A11">
        <w:t>Gambar 4.</w:t>
      </w:r>
      <w:r>
        <w:t>57</w:t>
      </w:r>
      <w:r w:rsidRPr="006F0A11">
        <w:br/>
        <w:t>Pop-up Problem</w:t>
      </w:r>
      <w:bookmarkEnd w:id="397"/>
      <w:bookmarkEnd w:id="398"/>
      <w:bookmarkEnd w:id="399"/>
      <w:bookmarkEnd w:id="400"/>
    </w:p>
    <w:p w14:paraId="6F312018" w14:textId="77777777" w:rsidR="007556C5" w:rsidRDefault="007556C5" w:rsidP="007556C5">
      <w:pPr>
        <w:pStyle w:val="BulletParagraphwithoutindent"/>
        <w:ind w:left="0"/>
      </w:pPr>
    </w:p>
    <w:p w14:paraId="4AA93300" w14:textId="77777777" w:rsidR="007556C5" w:rsidRDefault="007556C5" w:rsidP="007556C5">
      <w:pPr>
        <w:pStyle w:val="BulletParagraphwithoutindent"/>
      </w:pPr>
      <w:proofErr w:type="gramStart"/>
      <w:r w:rsidRPr="009F6C2D">
        <w:lastRenderedPageBreak/>
        <w:t>Keterangan :</w:t>
      </w:r>
      <w:proofErr w:type="gramEnd"/>
      <w:r w:rsidRPr="009F6C2D">
        <w:t xml:space="preserve"> </w:t>
      </w:r>
    </w:p>
    <w:p w14:paraId="5816719F" w14:textId="77777777" w:rsidR="007556C5" w:rsidRPr="009F6C2D" w:rsidRDefault="007556C5">
      <w:pPr>
        <w:pStyle w:val="BulletStyleNumber"/>
        <w:numPr>
          <w:ilvl w:val="0"/>
          <w:numId w:val="72"/>
        </w:numPr>
        <w:ind w:left="709" w:hanging="283"/>
      </w:pPr>
      <w:r>
        <w:t xml:space="preserve">Masalah </w:t>
      </w:r>
      <w:r w:rsidRPr="00D8374C">
        <w:rPr>
          <w:rFonts w:cs="Times New Roman"/>
          <w:bCs/>
          <w:szCs w:val="24"/>
        </w:rPr>
        <w:t>– masalah yang ada pada SPK yang bersangkutan</w:t>
      </w:r>
    </w:p>
    <w:p w14:paraId="7011CCCE" w14:textId="77777777" w:rsidR="007556C5" w:rsidRPr="009F6C2D" w:rsidRDefault="007556C5">
      <w:pPr>
        <w:pStyle w:val="BulletStyleNumber"/>
        <w:numPr>
          <w:ilvl w:val="0"/>
          <w:numId w:val="53"/>
        </w:numPr>
        <w:ind w:left="709" w:hanging="284"/>
      </w:pPr>
      <w:r>
        <w:rPr>
          <w:rFonts w:cs="Times New Roman"/>
          <w:bCs/>
          <w:szCs w:val="24"/>
        </w:rPr>
        <w:t>Tombol cancel untuk menutup pop-up</w:t>
      </w:r>
    </w:p>
    <w:bookmarkEnd w:id="396"/>
    <w:p w14:paraId="75EAF830" w14:textId="77777777" w:rsidR="007556C5" w:rsidRDefault="007556C5" w:rsidP="007556C5">
      <w:pPr>
        <w:pStyle w:val="GambarDesc"/>
        <w:jc w:val="both"/>
      </w:pPr>
    </w:p>
    <w:p w14:paraId="5240454B" w14:textId="77777777" w:rsidR="007556C5" w:rsidRDefault="007556C5" w:rsidP="007556C5">
      <w:pPr>
        <w:pStyle w:val="GambarDesc"/>
      </w:pPr>
    </w:p>
    <w:p w14:paraId="06AF31D4" w14:textId="77777777" w:rsidR="007556C5" w:rsidRDefault="007556C5" w:rsidP="007556C5">
      <w:pPr>
        <w:pStyle w:val="Bulletstyle0"/>
        <w:numPr>
          <w:ilvl w:val="0"/>
          <w:numId w:val="11"/>
        </w:numPr>
        <w:ind w:left="425" w:hanging="425"/>
      </w:pPr>
      <w:bookmarkStart w:id="401" w:name="_Hlk124291063"/>
      <w:r>
        <w:t>Pop-up hapus SPK</w:t>
      </w:r>
    </w:p>
    <w:p w14:paraId="0A1754DB" w14:textId="77777777" w:rsidR="007556C5" w:rsidRDefault="007556C5" w:rsidP="007556C5">
      <w:pPr>
        <w:pStyle w:val="BulletParagraphwithoutindent"/>
      </w:pPr>
      <w:r>
        <w:t>Gambar 4.58 merupakan tampilan dari pop-up saat akan menghapus data dari Surat Perintah Kerja yang bersangkutan. Pop-up tersebut akan muncul apabila pengguna menekan tombol HAPUS. Pop-up ini berguna untuk meyakinkan pengguna untuk menghapus data dari Surat Perintah Kerja yang bersangkutan. Apabila pengguna akan menghapus data Surat Perintah Kerja, maka pengguna bisa menekan tombol “OK”, apabila tidak ingin menghapus data tersebut maka pengguna bisa menekan tombol “Cancel”.</w:t>
      </w:r>
    </w:p>
    <w:p w14:paraId="3C1F09EF" w14:textId="77777777" w:rsidR="007556C5" w:rsidRDefault="007556C5" w:rsidP="007556C5">
      <w:pPr>
        <w:pStyle w:val="BulletParagraphwithoutindent"/>
      </w:pPr>
      <w:proofErr w:type="gramStart"/>
      <w:r>
        <w:t>Keterangan :</w:t>
      </w:r>
      <w:proofErr w:type="gramEnd"/>
    </w:p>
    <w:p w14:paraId="0DCCEE65" w14:textId="77777777" w:rsidR="007556C5" w:rsidRPr="009F6C2D" w:rsidRDefault="007556C5">
      <w:pPr>
        <w:pStyle w:val="BulletStyleNumber"/>
        <w:numPr>
          <w:ilvl w:val="0"/>
          <w:numId w:val="73"/>
        </w:numPr>
        <w:ind w:left="851" w:hanging="425"/>
      </w:pPr>
      <w:r>
        <w:t>T</w:t>
      </w:r>
      <w:r w:rsidRPr="0095147A">
        <w:rPr>
          <w:rFonts w:cs="Times New Roman"/>
          <w:bCs/>
          <w:szCs w:val="24"/>
        </w:rPr>
        <w:t>ombol Cancel untuk membatalkan penghapusan</w:t>
      </w:r>
    </w:p>
    <w:p w14:paraId="09E240A2" w14:textId="77777777" w:rsidR="007556C5" w:rsidRPr="009F6C2D" w:rsidRDefault="007556C5">
      <w:pPr>
        <w:pStyle w:val="BulletStyleNumber"/>
        <w:numPr>
          <w:ilvl w:val="0"/>
          <w:numId w:val="53"/>
        </w:numPr>
        <w:ind w:left="850" w:hanging="425"/>
      </w:pPr>
      <w:r>
        <w:rPr>
          <w:rFonts w:cs="Times New Roman"/>
          <w:bCs/>
          <w:szCs w:val="24"/>
        </w:rPr>
        <w:t>Tombol OK untuk melakukan penghapusan</w:t>
      </w:r>
    </w:p>
    <w:bookmarkEnd w:id="401"/>
    <w:p w14:paraId="47D63335" w14:textId="77777777" w:rsidR="007556C5" w:rsidRDefault="007556C5" w:rsidP="007556C5"/>
    <w:p w14:paraId="18BDF89D" w14:textId="77777777" w:rsidR="00E243BA" w:rsidRDefault="007556C5" w:rsidP="00E243BA">
      <w:pPr>
        <w:pStyle w:val="Gambar"/>
        <w:rPr>
          <w:b/>
        </w:rPr>
      </w:pPr>
      <w:r w:rsidRPr="00E243BA">
        <w:drawing>
          <wp:inline distT="0" distB="0" distL="0" distR="0" wp14:anchorId="7541A429" wp14:editId="7243A8FC">
            <wp:extent cx="4515365" cy="1655371"/>
            <wp:effectExtent l="19050" t="19050" r="19050" b="2159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b="34725"/>
                    <a:stretch/>
                  </pic:blipFill>
                  <pic:spPr bwMode="auto">
                    <a:xfrm>
                      <a:off x="0" y="0"/>
                      <a:ext cx="4558677" cy="1671249"/>
                    </a:xfrm>
                    <a:prstGeom prst="rect">
                      <a:avLst/>
                    </a:prstGeom>
                    <a:noFill/>
                    <a:ln w="9525" cap="flat" cmpd="sng" algn="ctr">
                      <a:solidFill>
                        <a:srgbClr val="E7E6E6">
                          <a:lumMod val="75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F776678" w14:textId="2488374B" w:rsidR="007556C5" w:rsidRDefault="007556C5" w:rsidP="00E243BA">
      <w:pPr>
        <w:pStyle w:val="GambarDesc"/>
      </w:pPr>
      <w:bookmarkStart w:id="402" w:name="_Toc124436878"/>
      <w:bookmarkStart w:id="403" w:name="_Toc124436949"/>
      <w:r w:rsidRPr="00CC4EBF">
        <w:t>Gambar 4.</w:t>
      </w:r>
      <w:r>
        <w:t>58</w:t>
      </w:r>
      <w:r w:rsidRPr="00CC4EBF">
        <w:br/>
        <w:t>Pop-up Hapus SPK</w:t>
      </w:r>
      <w:bookmarkEnd w:id="402"/>
      <w:bookmarkEnd w:id="403"/>
    </w:p>
    <w:p w14:paraId="22A31137" w14:textId="77777777" w:rsidR="007556C5" w:rsidRPr="007B1CEF" w:rsidRDefault="007556C5" w:rsidP="007556C5"/>
    <w:p w14:paraId="64D83C20" w14:textId="371FE1EC" w:rsidR="007556C5" w:rsidRPr="00745AC8" w:rsidRDefault="007556C5">
      <w:pPr>
        <w:pStyle w:val="STTSJudulSubBab"/>
        <w:numPr>
          <w:ilvl w:val="3"/>
          <w:numId w:val="51"/>
        </w:numPr>
        <w:ind w:left="1004" w:hanging="1004"/>
        <w:rPr>
          <w:sz w:val="24"/>
          <w:szCs w:val="24"/>
        </w:rPr>
      </w:pPr>
      <w:bookmarkStart w:id="404" w:name="_Toc124444546"/>
      <w:r>
        <w:t>Halaman Cek</w:t>
      </w:r>
      <w:bookmarkEnd w:id="404"/>
    </w:p>
    <w:p w14:paraId="56878CF6" w14:textId="77777777" w:rsidR="007556C5" w:rsidRDefault="007556C5" w:rsidP="007556C5">
      <w:r w:rsidRPr="004028DF">
        <w:t xml:space="preserve">Pada subbab ini akan dijelaskan mengenai halaman cek dari aplikasi website PT. Adiputro Wirasejati. Halaman CEK akan menampilkan seluruh data dari Surat Perintah Kerja yang akan disorder menuju divisi gudang dan divisi assembly. Pada halaman CEK terdapat kolom pencarian yang berguna untuk melakukan filter terhadap data Surat Perintah Kerja berdasarkan id. Terdapat tombol untuk </w:t>
      </w:r>
      <w:r w:rsidRPr="004028DF">
        <w:lastRenderedPageBreak/>
        <w:t>mengunduh file dengan format excel, dan tombol untuk melakukan penyetakkan. Apabila data dari halaman CEK dicetak, maka secara otomatis data akan diteruskan ke</w:t>
      </w:r>
      <w:r>
        <w:t xml:space="preserve"> </w:t>
      </w:r>
      <w:r w:rsidRPr="004028DF">
        <w:t xml:space="preserve">divisi assembly dan divisi gudang. </w:t>
      </w:r>
    </w:p>
    <w:p w14:paraId="2937A471" w14:textId="77777777" w:rsidR="007556C5" w:rsidRPr="004028DF" w:rsidRDefault="007556C5" w:rsidP="007556C5">
      <w:pPr>
        <w:ind w:firstLine="0"/>
      </w:pPr>
      <w:r w:rsidRPr="004028DF">
        <w:t>Keterangan:</w:t>
      </w:r>
    </w:p>
    <w:p w14:paraId="56AC4C2E" w14:textId="77777777" w:rsidR="007556C5" w:rsidRDefault="007556C5">
      <w:pPr>
        <w:pStyle w:val="BulletStyleNumber"/>
        <w:numPr>
          <w:ilvl w:val="0"/>
          <w:numId w:val="74"/>
        </w:numPr>
        <w:ind w:left="426" w:hanging="426"/>
      </w:pPr>
      <w:r w:rsidRPr="004028DF">
        <w:t>Kolom pencarian data (filter by id)</w:t>
      </w:r>
    </w:p>
    <w:p w14:paraId="2AF36557" w14:textId="77777777" w:rsidR="007556C5" w:rsidRDefault="007556C5" w:rsidP="007556C5">
      <w:pPr>
        <w:pStyle w:val="BulletStyleNumber"/>
      </w:pPr>
      <w:r w:rsidRPr="004028DF">
        <w:t>Tombol download excel</w:t>
      </w:r>
    </w:p>
    <w:p w14:paraId="56839245" w14:textId="77777777" w:rsidR="007556C5" w:rsidRPr="004028DF" w:rsidRDefault="007556C5" w:rsidP="007556C5">
      <w:pPr>
        <w:pStyle w:val="BulletStyleNumber"/>
      </w:pPr>
      <w:r w:rsidRPr="004028DF">
        <w:t>Tombol cetak</w:t>
      </w:r>
    </w:p>
    <w:p w14:paraId="108F4ED7" w14:textId="77777777" w:rsidR="007556C5" w:rsidRDefault="007556C5" w:rsidP="007556C5">
      <w:pPr>
        <w:ind w:firstLine="0"/>
      </w:pPr>
    </w:p>
    <w:p w14:paraId="24F16FA0" w14:textId="77777777" w:rsidR="002D3031" w:rsidRDefault="007556C5" w:rsidP="002D3031">
      <w:pPr>
        <w:pStyle w:val="Gambar"/>
      </w:pPr>
      <w:bookmarkStart w:id="405" w:name="_Toc124434866"/>
      <w:bookmarkStart w:id="406" w:name="_Toc124435220"/>
      <w:r>
        <w:drawing>
          <wp:inline distT="0" distB="0" distL="0" distR="0" wp14:anchorId="28B6C190" wp14:editId="062C6817">
            <wp:extent cx="4989782" cy="2320389"/>
            <wp:effectExtent l="19050" t="19050" r="20955" b="2286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153621" cy="2396579"/>
                    </a:xfrm>
                    <a:prstGeom prst="rect">
                      <a:avLst/>
                    </a:prstGeom>
                    <a:noFill/>
                    <a:ln>
                      <a:solidFill>
                        <a:schemeClr val="bg2">
                          <a:lumMod val="75000"/>
                        </a:schemeClr>
                      </a:solidFill>
                    </a:ln>
                  </pic:spPr>
                </pic:pic>
              </a:graphicData>
            </a:graphic>
          </wp:inline>
        </w:drawing>
      </w:r>
    </w:p>
    <w:p w14:paraId="25091BF3" w14:textId="486FFF11" w:rsidR="007556C5" w:rsidRDefault="007556C5" w:rsidP="006D15E2">
      <w:pPr>
        <w:pStyle w:val="GambarDesc"/>
      </w:pPr>
      <w:bookmarkStart w:id="407" w:name="_Toc124436879"/>
      <w:bookmarkStart w:id="408" w:name="_Toc124436950"/>
      <w:r w:rsidRPr="004028DF">
        <w:t>Gambar 4.</w:t>
      </w:r>
      <w:r>
        <w:t>59</w:t>
      </w:r>
      <w:bookmarkStart w:id="409" w:name="_Toc124434867"/>
      <w:bookmarkStart w:id="410" w:name="_Toc124435221"/>
      <w:bookmarkEnd w:id="405"/>
      <w:bookmarkEnd w:id="406"/>
      <w:r w:rsidR="006D15E2">
        <w:br/>
      </w:r>
      <w:r w:rsidRPr="004028DF">
        <w:t>Halaman CEK</w:t>
      </w:r>
      <w:bookmarkEnd w:id="407"/>
      <w:bookmarkEnd w:id="408"/>
      <w:bookmarkEnd w:id="409"/>
      <w:bookmarkEnd w:id="410"/>
    </w:p>
    <w:p w14:paraId="6981F811" w14:textId="77777777" w:rsidR="007556C5" w:rsidRPr="004028DF" w:rsidRDefault="007556C5" w:rsidP="007556C5"/>
    <w:p w14:paraId="3A168642" w14:textId="77777777" w:rsidR="007556C5" w:rsidRDefault="007556C5" w:rsidP="007556C5">
      <w:pPr>
        <w:pStyle w:val="Bulletstyle0"/>
        <w:numPr>
          <w:ilvl w:val="0"/>
          <w:numId w:val="11"/>
        </w:numPr>
        <w:ind w:left="425" w:hanging="425"/>
      </w:pPr>
      <w:bookmarkStart w:id="411" w:name="_Hlk124291208"/>
      <w:r w:rsidRPr="004028DF">
        <w:t>Halaman tampilan cetak data order Surat Perintah Kerja</w:t>
      </w:r>
    </w:p>
    <w:p w14:paraId="0D2962E7" w14:textId="77777777" w:rsidR="007556C5" w:rsidRPr="0099510D" w:rsidRDefault="007556C5" w:rsidP="007556C5">
      <w:pPr>
        <w:pStyle w:val="BulletParagraphwithoutindent"/>
      </w:pPr>
      <w:r w:rsidRPr="0099510D">
        <w:t>Gambar 4.</w:t>
      </w:r>
      <w:r>
        <w:t>60</w:t>
      </w:r>
      <w:r w:rsidRPr="0099510D">
        <w:t xml:space="preserve"> merupakan tampilan dari halaman cetak data order Surat Perintah Kerja yang ada pada halaman CEK. Halaman ini akan muncul setelah pengguna menekan tombol cetak pada halaman CEK. Tidak hanya menampilkan tampilan cetak, tombol cetak juga berfungsi untuk meneruskan data yang ada ke divisi gudang dan divisi assembly. </w:t>
      </w:r>
      <w:r>
        <w:t xml:space="preserve">Pada halaman cetak ini, terdapat Logo PT. Adiputro Wirasejati pada bagian tengah, dan tabel list daftar komponen dibawahnya. Pada tabel tersebut akan ditampilkan data – data dari Nomor SPK, Kode Kit, Nama Kit, Nama Komponen, Kebutuhan, SiteId, informasi rak asal, dan informasi rak tujuan. </w:t>
      </w:r>
    </w:p>
    <w:p w14:paraId="07C3F1FE" w14:textId="77777777" w:rsidR="007556C5" w:rsidRPr="004028DF" w:rsidRDefault="007556C5" w:rsidP="007556C5">
      <w:pPr>
        <w:pStyle w:val="ListParagraph"/>
        <w:ind w:left="426" w:firstLine="0"/>
        <w:rPr>
          <w:szCs w:val="24"/>
        </w:rPr>
      </w:pPr>
    </w:p>
    <w:p w14:paraId="032747FD" w14:textId="77777777" w:rsidR="007556C5" w:rsidRDefault="007556C5" w:rsidP="007556C5">
      <w:pPr>
        <w:pStyle w:val="Gambar"/>
      </w:pPr>
      <w:r>
        <w:lastRenderedPageBreak/>
        <w:drawing>
          <wp:inline distT="0" distB="0" distL="0" distR="0" wp14:anchorId="70A1E55D" wp14:editId="0DE904AB">
            <wp:extent cx="5039419" cy="1976005"/>
            <wp:effectExtent l="19050" t="19050" r="8890" b="2476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265201" cy="2064536"/>
                    </a:xfrm>
                    <a:prstGeom prst="rect">
                      <a:avLst/>
                    </a:prstGeom>
                    <a:noFill/>
                    <a:ln>
                      <a:solidFill>
                        <a:schemeClr val="bg2">
                          <a:lumMod val="75000"/>
                        </a:schemeClr>
                      </a:solidFill>
                    </a:ln>
                  </pic:spPr>
                </pic:pic>
              </a:graphicData>
            </a:graphic>
          </wp:inline>
        </w:drawing>
      </w:r>
      <w:r w:rsidRPr="008841CC">
        <w:t xml:space="preserve"> </w:t>
      </w:r>
    </w:p>
    <w:p w14:paraId="6F624E6A" w14:textId="17B3C910" w:rsidR="007556C5" w:rsidRDefault="007556C5" w:rsidP="006D15E2">
      <w:pPr>
        <w:pStyle w:val="GambarDesc"/>
      </w:pPr>
      <w:bookmarkStart w:id="412" w:name="_Toc124434868"/>
      <w:bookmarkStart w:id="413" w:name="_Toc124435222"/>
      <w:bookmarkStart w:id="414" w:name="_Toc124436880"/>
      <w:bookmarkStart w:id="415" w:name="_Toc124436951"/>
      <w:r w:rsidRPr="007B3F78">
        <w:t>Gambar 4.</w:t>
      </w:r>
      <w:r>
        <w:t>60</w:t>
      </w:r>
      <w:bookmarkStart w:id="416" w:name="_Toc124434869"/>
      <w:bookmarkStart w:id="417" w:name="_Toc124435223"/>
      <w:bookmarkEnd w:id="412"/>
      <w:bookmarkEnd w:id="413"/>
      <w:r w:rsidR="006D15E2">
        <w:br/>
      </w:r>
      <w:r w:rsidRPr="007B3F78">
        <w:t>Tampilan Cetak data order Surat Perintah Kerja</w:t>
      </w:r>
      <w:bookmarkEnd w:id="414"/>
      <w:bookmarkEnd w:id="415"/>
      <w:bookmarkEnd w:id="416"/>
      <w:bookmarkEnd w:id="417"/>
    </w:p>
    <w:p w14:paraId="29673EA2" w14:textId="77777777" w:rsidR="007556C5" w:rsidRPr="0000073D" w:rsidRDefault="007556C5" w:rsidP="007556C5"/>
    <w:p w14:paraId="78DA85B8" w14:textId="7444122E" w:rsidR="007556C5" w:rsidRPr="003C409E" w:rsidRDefault="007556C5">
      <w:pPr>
        <w:pStyle w:val="STTSJudulSubBab"/>
        <w:numPr>
          <w:ilvl w:val="3"/>
          <w:numId w:val="51"/>
        </w:numPr>
        <w:ind w:left="1004" w:hanging="1004"/>
        <w:rPr>
          <w:sz w:val="24"/>
          <w:szCs w:val="24"/>
        </w:rPr>
      </w:pPr>
      <w:bookmarkStart w:id="418" w:name="_Toc124444547"/>
      <w:bookmarkEnd w:id="411"/>
      <w:r>
        <w:t>Halaman History</w:t>
      </w:r>
      <w:bookmarkStart w:id="419" w:name="_Hlk124202665"/>
      <w:bookmarkEnd w:id="418"/>
    </w:p>
    <w:p w14:paraId="7248DEE0" w14:textId="77777777" w:rsidR="007556C5" w:rsidRDefault="007556C5" w:rsidP="007556C5">
      <w:r w:rsidRPr="00151375">
        <w:t xml:space="preserve">Pada subbab ini akan dijelaskan mengenai halaman history dari aplikasi website PT. Adiputro Wirasejati. Halaman history akan menampilkan seluruh histori dari penambahan data Surat Perintah Kerja pada halaman input. Terdapat sebuah tabel data dengan header Nomor SPK, Nama Stall, Stall, Departemen, Status, Waktu Update Terakhir, dan Action. Field action berisi </w:t>
      </w:r>
      <w:r>
        <w:t>sebuah</w:t>
      </w:r>
      <w:r w:rsidRPr="00151375">
        <w:t xml:space="preserve"> tombol yaitu tombol CEK. Apabila tombol CEK ditekan, maka pengguna akan diarahkan ke halaman CEK. </w:t>
      </w:r>
      <w:r>
        <w:t>Berbeda dengan halaman history pada Role Super Admin, tombol action yang tersedia pada halaman history Role Staff hanya tombol CEK. Hal ini terjadi karena adanya pembatasan fitur berdasarkan role yang ada.</w:t>
      </w:r>
    </w:p>
    <w:p w14:paraId="709B1B1A" w14:textId="77777777" w:rsidR="007556C5" w:rsidRDefault="007556C5" w:rsidP="007556C5"/>
    <w:p w14:paraId="096BABA9" w14:textId="77777777" w:rsidR="007556C5" w:rsidRDefault="007556C5" w:rsidP="007556C5">
      <w:pPr>
        <w:pStyle w:val="Gambar"/>
      </w:pPr>
      <w:r>
        <w:drawing>
          <wp:inline distT="0" distB="0" distL="0" distR="0" wp14:anchorId="3F64CC8B" wp14:editId="1907C1B9">
            <wp:extent cx="5038725" cy="1028700"/>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038725" cy="1028700"/>
                    </a:xfrm>
                    <a:prstGeom prst="rect">
                      <a:avLst/>
                    </a:prstGeom>
                    <a:noFill/>
                    <a:ln>
                      <a:noFill/>
                    </a:ln>
                  </pic:spPr>
                </pic:pic>
              </a:graphicData>
            </a:graphic>
          </wp:inline>
        </w:drawing>
      </w:r>
    </w:p>
    <w:p w14:paraId="149F2E34" w14:textId="2549001B" w:rsidR="007556C5" w:rsidRDefault="007556C5" w:rsidP="006D15E2">
      <w:pPr>
        <w:pStyle w:val="GambarDesc"/>
      </w:pPr>
      <w:bookmarkStart w:id="420" w:name="_Toc124434870"/>
      <w:bookmarkStart w:id="421" w:name="_Toc124435224"/>
      <w:bookmarkStart w:id="422" w:name="_Toc124436881"/>
      <w:bookmarkStart w:id="423" w:name="_Toc124436952"/>
      <w:r>
        <w:t>Gambar 4.61</w:t>
      </w:r>
      <w:bookmarkStart w:id="424" w:name="_Toc124434871"/>
      <w:bookmarkStart w:id="425" w:name="_Toc124435225"/>
      <w:bookmarkEnd w:id="420"/>
      <w:bookmarkEnd w:id="421"/>
      <w:r w:rsidR="006D15E2">
        <w:br/>
      </w:r>
      <w:r>
        <w:t>Tampilan Halaman History</w:t>
      </w:r>
      <w:bookmarkEnd w:id="422"/>
      <w:bookmarkEnd w:id="423"/>
      <w:bookmarkEnd w:id="424"/>
      <w:bookmarkEnd w:id="425"/>
    </w:p>
    <w:p w14:paraId="39BC4467" w14:textId="77777777" w:rsidR="007556C5" w:rsidRDefault="007556C5" w:rsidP="007556C5">
      <w:pPr>
        <w:pStyle w:val="GambarDesc"/>
      </w:pPr>
    </w:p>
    <w:p w14:paraId="06990727" w14:textId="77777777" w:rsidR="007556C5" w:rsidRDefault="007556C5" w:rsidP="007556C5">
      <w:pPr>
        <w:ind w:firstLine="0"/>
      </w:pPr>
      <w:proofErr w:type="gramStart"/>
      <w:r w:rsidRPr="00151375">
        <w:t>Keterangan :</w:t>
      </w:r>
      <w:proofErr w:type="gramEnd"/>
    </w:p>
    <w:p w14:paraId="04C36F9A" w14:textId="37B40D94" w:rsidR="00060A47" w:rsidRPr="00904514" w:rsidRDefault="007556C5" w:rsidP="007556C5">
      <w:pPr>
        <w:ind w:firstLine="0"/>
      </w:pPr>
      <w:r w:rsidRPr="00087993">
        <w:rPr>
          <w:szCs w:val="24"/>
        </w:rPr>
        <w:t xml:space="preserve">Tombol </w:t>
      </w:r>
      <w:r>
        <w:rPr>
          <w:szCs w:val="24"/>
        </w:rPr>
        <w:t>menuju halaman CEK</w:t>
      </w:r>
    </w:p>
    <w:p w14:paraId="5CC0B37D" w14:textId="058B8F4E" w:rsidR="00A833A8" w:rsidRPr="000D2707" w:rsidRDefault="00A833A8" w:rsidP="00060A47">
      <w:pPr>
        <w:pStyle w:val="STTSJudulBab"/>
        <w:rPr>
          <w:b w:val="0"/>
          <w:bCs/>
          <w:szCs w:val="24"/>
          <w:highlight w:val="yellow"/>
        </w:rPr>
      </w:pPr>
    </w:p>
    <w:p w14:paraId="3DAD9123" w14:textId="77777777" w:rsidR="002E396D" w:rsidRDefault="002E396D" w:rsidP="00206F62">
      <w:pPr>
        <w:pStyle w:val="STTSJudulBab"/>
        <w:sectPr w:rsidR="002E396D" w:rsidSect="002E396D">
          <w:pgSz w:w="11907" w:h="16840" w:code="9"/>
          <w:pgMar w:top="2268" w:right="1701" w:bottom="1701" w:left="2268" w:header="1418" w:footer="851" w:gutter="0"/>
          <w:cols w:space="720"/>
          <w:titlePg/>
          <w:docGrid w:linePitch="360"/>
        </w:sectPr>
      </w:pPr>
      <w:bookmarkStart w:id="426" w:name="_Toc123231058"/>
      <w:bookmarkStart w:id="427" w:name="_Toc124444548"/>
      <w:bookmarkEnd w:id="419"/>
    </w:p>
    <w:p w14:paraId="304D8877" w14:textId="76874C14" w:rsidR="00206F62" w:rsidRPr="00206F62" w:rsidRDefault="00206F62" w:rsidP="00206F62">
      <w:pPr>
        <w:pStyle w:val="STTSJudulBab"/>
        <w:rPr>
          <w:rFonts w:eastAsiaTheme="minorHAnsi"/>
          <w:szCs w:val="24"/>
        </w:rPr>
      </w:pPr>
      <w:r w:rsidRPr="00206F62">
        <w:lastRenderedPageBreak/>
        <w:t>BAB V</w:t>
      </w:r>
      <w:bookmarkStart w:id="428" w:name="_Toc123231059"/>
      <w:bookmarkEnd w:id="426"/>
      <w:r>
        <w:rPr>
          <w:rFonts w:eastAsiaTheme="minorHAnsi"/>
          <w:szCs w:val="24"/>
        </w:rPr>
        <w:br/>
      </w:r>
      <w:r>
        <w:rPr>
          <w:szCs w:val="32"/>
        </w:rPr>
        <w:t>IMPLEMENTASI</w:t>
      </w:r>
      <w:bookmarkEnd w:id="427"/>
      <w:bookmarkEnd w:id="428"/>
    </w:p>
    <w:p w14:paraId="2978F833" w14:textId="77777777" w:rsidR="00206F62" w:rsidRDefault="00206F62" w:rsidP="00206F62">
      <w:pPr>
        <w:rPr>
          <w:b/>
          <w:bCs/>
          <w:sz w:val="32"/>
          <w:szCs w:val="32"/>
        </w:rPr>
      </w:pPr>
    </w:p>
    <w:p w14:paraId="20D6947F" w14:textId="77777777" w:rsidR="00206F62" w:rsidRDefault="00206F62" w:rsidP="00206F62">
      <w:pPr>
        <w:rPr>
          <w:szCs w:val="24"/>
        </w:rPr>
      </w:pPr>
      <w:r>
        <w:rPr>
          <w:szCs w:val="24"/>
        </w:rPr>
        <w:t>Implementasi akan merelealisasikan desain sistem yang telah kita buat ke dalam wujud nyata. Pada bab ini akan banyak menjelaskan mengenai segmen program yang dijalankan pada masing – masing fitur. Selain itu beberapa segmen program yang mungkin tidak masuk ke dalam fitur karena sifatnya yang terlalu umum namun penting akan dijelaskan. Bagian ini akan menjelaskan bagaimana sekiranya code yang telah dibuat di dalam sistem bekerja. Semua detail terkait program yang dibuat akan dijelaskan.</w:t>
      </w:r>
    </w:p>
    <w:p w14:paraId="630B890D" w14:textId="77777777" w:rsidR="00206F62" w:rsidRDefault="00206F62" w:rsidP="00206F62">
      <w:pPr>
        <w:rPr>
          <w:szCs w:val="24"/>
        </w:rPr>
      </w:pPr>
    </w:p>
    <w:p w14:paraId="4C95AB69" w14:textId="3BEECCF0" w:rsidR="00206F62" w:rsidRDefault="00206F62">
      <w:pPr>
        <w:pStyle w:val="STTSJudulSubBab"/>
        <w:widowControl w:val="0"/>
        <w:numPr>
          <w:ilvl w:val="0"/>
          <w:numId w:val="27"/>
        </w:numPr>
        <w:ind w:hanging="720"/>
        <w:jc w:val="left"/>
        <w:rPr>
          <w:sz w:val="24"/>
          <w:szCs w:val="24"/>
        </w:rPr>
      </w:pPr>
      <w:bookmarkStart w:id="429" w:name="_Toc124444549"/>
      <w:r>
        <w:t>General</w:t>
      </w:r>
      <w:bookmarkEnd w:id="429"/>
    </w:p>
    <w:p w14:paraId="24DDC65E" w14:textId="5FC7491A" w:rsidR="00206F62" w:rsidRDefault="00206F62" w:rsidP="00206F62">
      <w:pPr>
        <w:ind w:firstLine="709"/>
        <w:rPr>
          <w:szCs w:val="24"/>
        </w:rPr>
      </w:pPr>
      <w:r>
        <w:rPr>
          <w:szCs w:val="24"/>
        </w:rPr>
        <w:t xml:space="preserve">General akan menjelaskan beberapa hal yang sekiranya perlu diatur terlebih dahulu. Disini banyak hal terkait settingan program ditulis. Program ini akan berjalan pada hampir di setiap halaman program. Namun perlu diingat program ini tidak akan jalan ketika </w:t>
      </w:r>
      <w:r w:rsidRPr="007E28EE">
        <w:rPr>
          <w:i/>
          <w:iCs/>
          <w:szCs w:val="24"/>
        </w:rPr>
        <w:t>code</w:t>
      </w:r>
      <w:r>
        <w:rPr>
          <w:i/>
          <w:iCs/>
          <w:szCs w:val="24"/>
        </w:rPr>
        <w:t xml:space="preserve"> </w:t>
      </w:r>
      <w:r>
        <w:rPr>
          <w:szCs w:val="24"/>
        </w:rPr>
        <w:t xml:space="preserve">dari program yang dibuat tidak dipanggil. </w:t>
      </w:r>
    </w:p>
    <w:p w14:paraId="7B4C5D9B" w14:textId="77777777" w:rsidR="004421FF" w:rsidRDefault="004421FF" w:rsidP="004421FF"/>
    <w:p w14:paraId="5996109E" w14:textId="77777777" w:rsidR="00206F62" w:rsidRPr="004421FF" w:rsidRDefault="00206F62" w:rsidP="004421FF">
      <w:pPr>
        <w:widowControl w:val="0"/>
        <w:ind w:firstLine="0"/>
        <w:rPr>
          <w:b/>
          <w:vanish/>
          <w:sz w:val="28"/>
        </w:rPr>
      </w:pPr>
    </w:p>
    <w:p w14:paraId="6D08671F" w14:textId="1A1759C6" w:rsidR="00206F62" w:rsidRPr="008D16EB" w:rsidRDefault="00206F62">
      <w:pPr>
        <w:pStyle w:val="STTSJudulSubBab"/>
        <w:widowControl w:val="0"/>
        <w:numPr>
          <w:ilvl w:val="2"/>
          <w:numId w:val="28"/>
        </w:numPr>
        <w:rPr>
          <w:szCs w:val="24"/>
        </w:rPr>
      </w:pPr>
      <w:bookmarkStart w:id="430" w:name="_Toc124444550"/>
      <w:r>
        <w:t>Koneksi Database</w:t>
      </w:r>
      <w:bookmarkEnd w:id="430"/>
    </w:p>
    <w:p w14:paraId="7668F569" w14:textId="4E9C4681" w:rsidR="00206F62" w:rsidRDefault="00206F62" w:rsidP="00206F62">
      <w:r>
        <w:t xml:space="preserve">Koneksi diperlukan untuk membuat program yang dibuat dalam melakukan akses ke database. Hal ini harus dilakukan dikarenakan program database dengan yang dibuat terpisah. Ketika kita sudah membuat koneksi, beberapa segmen yang lainnya dapat dengan mudah melakukan </w:t>
      </w:r>
      <w:proofErr w:type="gramStart"/>
      <w:r w:rsidRPr="003D33D0">
        <w:rPr>
          <w:i/>
          <w:iCs/>
        </w:rPr>
        <w:t>insert</w:t>
      </w:r>
      <w:r>
        <w:t>,</w:t>
      </w:r>
      <w:r>
        <w:rPr>
          <w:i/>
          <w:iCs/>
        </w:rPr>
        <w:t>update</w:t>
      </w:r>
      <w:proofErr w:type="gramEnd"/>
      <w:r>
        <w:t xml:space="preserve">,dan delete data ke database. Bisa dikatakan koneksi database ini adalah sebuah helper yang membantu programmer dalam memudahkan hal – hal yang berhubungan dengan database. </w:t>
      </w:r>
    </w:p>
    <w:p w14:paraId="5C49AF48" w14:textId="77777777" w:rsidR="00992C54" w:rsidRDefault="00992C54" w:rsidP="00206F62"/>
    <w:p w14:paraId="79FDC297" w14:textId="77777777" w:rsidR="00206F62" w:rsidRPr="00E40D86" w:rsidRDefault="00206F62" w:rsidP="00206F62">
      <w:pPr>
        <w:pStyle w:val="STTSAlgoritma"/>
      </w:pPr>
      <w:bookmarkStart w:id="431" w:name="_Toc124442792"/>
      <w:r w:rsidRPr="00E40D86">
        <w:t xml:space="preserve">Segmen Program </w:t>
      </w:r>
      <w:r>
        <w:t>5.1</w:t>
      </w:r>
      <w:r w:rsidRPr="00E40D86">
        <w:t xml:space="preserve"> </w:t>
      </w:r>
      <w:r>
        <w:t>Koneksi</w:t>
      </w:r>
      <w:bookmarkEnd w:id="431"/>
    </w:p>
    <w:p w14:paraId="171F2061" w14:textId="77777777" w:rsidR="00206F62" w:rsidRPr="00C648B7" w:rsidRDefault="00206F62" w:rsidP="00206F62">
      <w:pPr>
        <w:pStyle w:val="STTSAlgoritmaContent"/>
        <w:widowControl w:val="0"/>
        <w:ind w:left="567" w:hanging="567"/>
      </w:pPr>
      <w:r w:rsidRPr="00C648B7">
        <w:t>'connections' =&gt; [</w:t>
      </w:r>
    </w:p>
    <w:p w14:paraId="2029F717" w14:textId="77777777" w:rsidR="00206F62" w:rsidRPr="00C648B7" w:rsidRDefault="00206F62" w:rsidP="00206F62">
      <w:pPr>
        <w:pStyle w:val="STTSAlgoritmaContent"/>
        <w:widowControl w:val="0"/>
        <w:ind w:left="1134" w:hanging="1134"/>
      </w:pPr>
      <w:r w:rsidRPr="00C648B7">
        <w:t> 'mongodb' =&gt; [</w:t>
      </w:r>
    </w:p>
    <w:p w14:paraId="04F8FCA2" w14:textId="77777777" w:rsidR="00206F62" w:rsidRPr="00C648B7" w:rsidRDefault="00206F62" w:rsidP="00206F62">
      <w:pPr>
        <w:pStyle w:val="STTSAlgoritmaContent"/>
        <w:widowControl w:val="0"/>
        <w:ind w:left="1701" w:hanging="1701"/>
      </w:pPr>
      <w:r w:rsidRPr="00C648B7">
        <w:t>'driver' =&gt; 'mongodb',</w:t>
      </w:r>
    </w:p>
    <w:p w14:paraId="5F008D12" w14:textId="77777777" w:rsidR="00206F62" w:rsidRPr="00C648B7" w:rsidRDefault="00206F62" w:rsidP="00206F62">
      <w:pPr>
        <w:pStyle w:val="STTSAlgoritmaContent"/>
        <w:widowControl w:val="0"/>
        <w:ind w:left="1701" w:hanging="1701"/>
      </w:pPr>
      <w:r w:rsidRPr="00C648B7">
        <w:t xml:space="preserve">'host' =&gt; </w:t>
      </w:r>
      <w:proofErr w:type="gramStart"/>
      <w:r w:rsidRPr="00C648B7">
        <w:t>env(</w:t>
      </w:r>
      <w:proofErr w:type="gramEnd"/>
      <w:r w:rsidRPr="00C648B7">
        <w:t>'DB_HOST', '127.0.0.1'),</w:t>
      </w:r>
    </w:p>
    <w:p w14:paraId="3330CA8D" w14:textId="77777777" w:rsidR="00206F62" w:rsidRPr="00C648B7" w:rsidRDefault="00206F62" w:rsidP="00206F62">
      <w:pPr>
        <w:pStyle w:val="STTSAlgoritmaContent"/>
        <w:widowControl w:val="0"/>
        <w:ind w:left="1701" w:hanging="1701"/>
      </w:pPr>
      <w:r w:rsidRPr="00C648B7">
        <w:t xml:space="preserve">'port' =&gt; </w:t>
      </w:r>
      <w:proofErr w:type="gramStart"/>
      <w:r w:rsidRPr="00C648B7">
        <w:t>env(</w:t>
      </w:r>
      <w:proofErr w:type="gramEnd"/>
      <w:r w:rsidRPr="00C648B7">
        <w:t>'DB_PORT', 27017),</w:t>
      </w:r>
    </w:p>
    <w:p w14:paraId="71D742FC" w14:textId="77777777" w:rsidR="00206F62" w:rsidRPr="00C648B7" w:rsidRDefault="00206F62" w:rsidP="00206F62">
      <w:pPr>
        <w:pStyle w:val="STTSAlgoritmaContent"/>
        <w:widowControl w:val="0"/>
        <w:ind w:left="1701" w:hanging="1701"/>
      </w:pPr>
      <w:r w:rsidRPr="00C648B7">
        <w:lastRenderedPageBreak/>
        <w:t xml:space="preserve">'database' =&gt; </w:t>
      </w:r>
      <w:proofErr w:type="gramStart"/>
      <w:r w:rsidRPr="00C648B7">
        <w:t>env(</w:t>
      </w:r>
      <w:proofErr w:type="gramEnd"/>
      <w:r w:rsidRPr="00C648B7">
        <w:t>'DB_DATABASE', 'homestead'),</w:t>
      </w:r>
    </w:p>
    <w:p w14:paraId="6A31AD7D" w14:textId="77777777" w:rsidR="00206F62" w:rsidRPr="00C648B7" w:rsidRDefault="00206F62" w:rsidP="00206F62">
      <w:pPr>
        <w:pStyle w:val="STTSAlgoritmaContent"/>
        <w:widowControl w:val="0"/>
        <w:ind w:left="1701" w:hanging="1701"/>
      </w:pPr>
      <w:r w:rsidRPr="00C648B7">
        <w:t xml:space="preserve">'username' =&gt; </w:t>
      </w:r>
      <w:proofErr w:type="gramStart"/>
      <w:r w:rsidRPr="00C648B7">
        <w:t>env(</w:t>
      </w:r>
      <w:proofErr w:type="gramEnd"/>
      <w:r w:rsidRPr="00C648B7">
        <w:t>'DB_USERNAME', 'homestead'),</w:t>
      </w:r>
    </w:p>
    <w:p w14:paraId="2BE267AB" w14:textId="4420986E" w:rsidR="00B75DB7" w:rsidRDefault="00B75DB7" w:rsidP="00B75DB7">
      <w:pPr>
        <w:pStyle w:val="AlgoritmaLanjutan"/>
      </w:pPr>
      <w:r w:rsidRPr="00E40D86">
        <w:t xml:space="preserve">Segmen Program </w:t>
      </w:r>
      <w:r>
        <w:t>5.1</w:t>
      </w:r>
      <w:r w:rsidRPr="00E40D86">
        <w:t xml:space="preserve"> </w:t>
      </w:r>
      <w:r w:rsidR="00992C54">
        <w:t>(Lanjutan)</w:t>
      </w:r>
    </w:p>
    <w:p w14:paraId="0ED97CA4" w14:textId="2F7B651A" w:rsidR="00206F62" w:rsidRPr="00C648B7" w:rsidRDefault="00206F62" w:rsidP="00206F62">
      <w:pPr>
        <w:pStyle w:val="STTSAlgoritmaContent"/>
        <w:widowControl w:val="0"/>
        <w:ind w:left="1701" w:hanging="1701"/>
      </w:pPr>
      <w:r w:rsidRPr="00C648B7">
        <w:t xml:space="preserve">'password' =&gt; </w:t>
      </w:r>
      <w:proofErr w:type="gramStart"/>
      <w:r w:rsidRPr="00C648B7">
        <w:t>env(</w:t>
      </w:r>
      <w:proofErr w:type="gramEnd"/>
      <w:r w:rsidRPr="00C648B7">
        <w:t>'DB_PASSWORD', 'secret'),</w:t>
      </w:r>
    </w:p>
    <w:p w14:paraId="488F4617" w14:textId="77777777" w:rsidR="00206F62" w:rsidRPr="00C648B7" w:rsidRDefault="00206F62" w:rsidP="00206F62">
      <w:pPr>
        <w:pStyle w:val="STTSAlgoritmaContent"/>
        <w:widowControl w:val="0"/>
        <w:ind w:left="1701" w:hanging="1701"/>
      </w:pPr>
      <w:r w:rsidRPr="00C648B7">
        <w:t>'options' =&gt; [</w:t>
      </w:r>
    </w:p>
    <w:p w14:paraId="3B80C822" w14:textId="77777777" w:rsidR="00206F62" w:rsidRPr="00C648B7" w:rsidRDefault="00206F62" w:rsidP="00206F62">
      <w:pPr>
        <w:pStyle w:val="STTSAlgoritmaContent"/>
        <w:widowControl w:val="0"/>
        <w:ind w:left="1701" w:hanging="1701"/>
      </w:pPr>
      <w:r w:rsidRPr="00C648B7">
        <w:t>'database'=&gt;</w:t>
      </w:r>
      <w:proofErr w:type="gramStart"/>
      <w:r w:rsidRPr="00C648B7">
        <w:t>env(</w:t>
      </w:r>
      <w:proofErr w:type="gramEnd"/>
      <w:r w:rsidRPr="00C648B7">
        <w:t>'DB_AUTHENTICATION_DATABASE'</w:t>
      </w:r>
      <w:r>
        <w:t xml:space="preserve"> </w:t>
      </w:r>
      <w:r w:rsidRPr="00C648B7">
        <w:t xml:space="preserve">,'admin'), </w:t>
      </w:r>
    </w:p>
    <w:p w14:paraId="568A89C8" w14:textId="77777777" w:rsidR="00206F62" w:rsidRPr="00C648B7" w:rsidRDefault="00206F62" w:rsidP="00206F62">
      <w:pPr>
        <w:pStyle w:val="STTSAlgoritmaContent"/>
        <w:widowControl w:val="0"/>
        <w:ind w:left="1701" w:hanging="1701"/>
      </w:pPr>
      <w:r w:rsidRPr="00C648B7">
        <w:t>],</w:t>
      </w:r>
    </w:p>
    <w:p w14:paraId="1BD497CC" w14:textId="77777777" w:rsidR="00206F62" w:rsidRPr="00C648B7" w:rsidRDefault="00206F62" w:rsidP="00206F62">
      <w:pPr>
        <w:pStyle w:val="STTSAlgoritmaContent"/>
        <w:widowControl w:val="0"/>
        <w:ind w:left="1276" w:hanging="1276"/>
      </w:pPr>
      <w:r w:rsidRPr="00C648B7">
        <w:t>],</w:t>
      </w:r>
    </w:p>
    <w:p w14:paraId="45D0344B" w14:textId="77777777" w:rsidR="00206F62" w:rsidRDefault="00206F62" w:rsidP="00206F62">
      <w:pPr>
        <w:pStyle w:val="STTSAlgoritmaContent"/>
        <w:widowControl w:val="0"/>
        <w:ind w:left="567" w:hanging="567"/>
      </w:pPr>
      <w:r w:rsidRPr="00C648B7">
        <w:t>],</w:t>
      </w:r>
    </w:p>
    <w:p w14:paraId="5F72EA26" w14:textId="77777777" w:rsidR="00206F62" w:rsidRDefault="00206F62" w:rsidP="00206F62"/>
    <w:p w14:paraId="568DA9E4" w14:textId="77777777" w:rsidR="00206F62" w:rsidRPr="00C648B7" w:rsidRDefault="00206F62" w:rsidP="00206F62">
      <w:r>
        <w:t>Line 1 hingga ke 13 adalah segmen code untuk sebuah koneksi. Untuk mendefinisikan sebuah koneksi line 2 hinnga 12 diperlukan. Nantinya koneksi ke dua akan diletakkan di dalam kurung ‘</w:t>
      </w:r>
      <w:r w:rsidRPr="00C648B7">
        <w:rPr>
          <w:i/>
          <w:iCs/>
        </w:rPr>
        <w:t>connection</w:t>
      </w:r>
      <w:r>
        <w:t xml:space="preserve">’. Line 2 adalah nama koneksinya. Line 3 adalah driver yang digunakan bisa mysql, sqlserver, atau mongodb dalam hal ini. Line 4 adalah untuk memberikan koneksi ini di host di mana, jika tidak di setting di </w:t>
      </w:r>
      <w:r w:rsidRPr="00C648B7">
        <w:rPr>
          <w:i/>
          <w:iCs/>
        </w:rPr>
        <w:t>environment</w:t>
      </w:r>
      <w:r>
        <w:t xml:space="preserve"> maka defaultnya adalah nembak ke </w:t>
      </w:r>
      <w:r w:rsidRPr="00C648B7">
        <w:rPr>
          <w:i/>
          <w:iCs/>
        </w:rPr>
        <w:t>localhost</w:t>
      </w:r>
      <w:r>
        <w:t>. Line 5 untuk memberikan port yang digunakan. Line 6 adalah nama database yang digunakan. Line 7 hingga 8 adalah untuk memberikan username dan password saat mau mengakses database. Line 10 adalah untuk autentikasi databasenya.</w:t>
      </w:r>
    </w:p>
    <w:p w14:paraId="13BB73DC" w14:textId="77777777" w:rsidR="00206F62" w:rsidRDefault="00206F62" w:rsidP="00206F62">
      <w:pPr>
        <w:ind w:firstLine="624"/>
        <w:rPr>
          <w:szCs w:val="24"/>
          <w:lang w:val="en-ID"/>
        </w:rPr>
      </w:pPr>
    </w:p>
    <w:p w14:paraId="19588535" w14:textId="4D45A1B1" w:rsidR="00206F62" w:rsidRPr="008D16EB" w:rsidRDefault="00206F62">
      <w:pPr>
        <w:pStyle w:val="STTSJudulSubBab"/>
        <w:widowControl w:val="0"/>
        <w:numPr>
          <w:ilvl w:val="2"/>
          <w:numId w:val="28"/>
        </w:numPr>
        <w:rPr>
          <w:szCs w:val="24"/>
        </w:rPr>
      </w:pPr>
      <w:bookmarkStart w:id="432" w:name="_Toc124444551"/>
      <w:r>
        <w:t>Authentikasi dan persist data login</w:t>
      </w:r>
      <w:bookmarkEnd w:id="432"/>
    </w:p>
    <w:p w14:paraId="73FB0443" w14:textId="77777777" w:rsidR="00206F62" w:rsidRPr="00960978" w:rsidRDefault="00206F62" w:rsidP="00206F62">
      <w:r>
        <w:t xml:space="preserve">Autentikasi dipastikan digunakan untuk memastikan user yang login saat ini. Data user yang berhasil login harus disimpan ke dalam sebuah cookie sehingga user ketika berpindah halaman atau tidak sengaja menutup browsernya tetap login. Hal ini digunakan untuk memberikan </w:t>
      </w:r>
      <w:r w:rsidRPr="00960978">
        <w:rPr>
          <w:i/>
          <w:iCs/>
        </w:rPr>
        <w:t>user experience</w:t>
      </w:r>
      <w:r>
        <w:t xml:space="preserve"> yang lebih baik kepada user. Untuk memastikan tidak terjadi perulangan ke menu login. Penyimpanan pada program ini menggunakan library Pinia, untuk melakukan hal yang telah disebutkan diatas.</w:t>
      </w:r>
    </w:p>
    <w:p w14:paraId="7FDF7F83" w14:textId="77777777" w:rsidR="00206F62" w:rsidRDefault="00206F62" w:rsidP="00206F62">
      <w:pPr>
        <w:ind w:firstLine="624"/>
        <w:rPr>
          <w:szCs w:val="24"/>
          <w:lang w:val="en-ID"/>
        </w:rPr>
      </w:pPr>
    </w:p>
    <w:p w14:paraId="3C2BCA7D" w14:textId="77777777" w:rsidR="00206F62" w:rsidRPr="00E40D86" w:rsidRDefault="00206F62" w:rsidP="00206F62">
      <w:pPr>
        <w:pStyle w:val="STTSAlgoritma"/>
      </w:pPr>
      <w:bookmarkStart w:id="433" w:name="_Toc124442793"/>
      <w:r w:rsidRPr="00E40D86">
        <w:t xml:space="preserve">Segmen Program </w:t>
      </w:r>
      <w:r>
        <w:t>5.2</w:t>
      </w:r>
      <w:r w:rsidRPr="00E40D86">
        <w:t xml:space="preserve"> </w:t>
      </w:r>
      <w:r>
        <w:t>Auth Store Pinia</w:t>
      </w:r>
      <w:bookmarkEnd w:id="433"/>
    </w:p>
    <w:p w14:paraId="7703E7A9" w14:textId="77777777" w:rsidR="00206F62" w:rsidRPr="00960978" w:rsidRDefault="00206F62">
      <w:pPr>
        <w:pStyle w:val="STTSAlgoritmaContent"/>
        <w:widowControl w:val="0"/>
        <w:numPr>
          <w:ilvl w:val="0"/>
          <w:numId w:val="6"/>
        </w:numPr>
        <w:ind w:left="567" w:hanging="567"/>
      </w:pPr>
      <w:r w:rsidRPr="00960978">
        <w:t xml:space="preserve">export const useAuth = </w:t>
      </w:r>
      <w:proofErr w:type="gramStart"/>
      <w:r w:rsidRPr="00960978">
        <w:t>defineStore(</w:t>
      </w:r>
      <w:proofErr w:type="gramEnd"/>
      <w:r w:rsidRPr="00960978">
        <w:t>"auth", {</w:t>
      </w:r>
    </w:p>
    <w:p w14:paraId="6BDB3ED2" w14:textId="77777777" w:rsidR="00206F62" w:rsidRPr="00960978" w:rsidRDefault="00206F62" w:rsidP="00206F62">
      <w:pPr>
        <w:pStyle w:val="STTSAlgoritmaContent"/>
        <w:widowControl w:val="0"/>
        <w:ind w:left="567" w:hanging="567"/>
      </w:pPr>
      <w:r w:rsidRPr="00960978">
        <w:t>state: () =&gt; ({</w:t>
      </w:r>
    </w:p>
    <w:p w14:paraId="5505E504" w14:textId="77777777" w:rsidR="00206F62" w:rsidRPr="00960978" w:rsidRDefault="00206F62" w:rsidP="00206F62">
      <w:pPr>
        <w:pStyle w:val="STTSAlgoritmaContent"/>
        <w:widowControl w:val="0"/>
        <w:ind w:left="1134" w:hanging="1134"/>
      </w:pPr>
      <w:r w:rsidRPr="00960978">
        <w:t>authuser: null,</w:t>
      </w:r>
    </w:p>
    <w:p w14:paraId="5E2FA57D" w14:textId="77777777" w:rsidR="00206F62" w:rsidRPr="00960978" w:rsidRDefault="00206F62" w:rsidP="00206F62">
      <w:pPr>
        <w:pStyle w:val="STTSAlgoritmaContent"/>
        <w:widowControl w:val="0"/>
        <w:ind w:left="1134" w:hanging="1134"/>
      </w:pPr>
      <w:r w:rsidRPr="00960978">
        <w:t>authErrors: []</w:t>
      </w:r>
    </w:p>
    <w:p w14:paraId="64ECA0D9" w14:textId="77777777" w:rsidR="00206F62" w:rsidRPr="00960978" w:rsidRDefault="00206F62" w:rsidP="00206F62">
      <w:pPr>
        <w:pStyle w:val="STTSAlgoritmaContent"/>
        <w:widowControl w:val="0"/>
        <w:ind w:left="567" w:hanging="567"/>
      </w:pPr>
      <w:r w:rsidRPr="00960978">
        <w:t>}),</w:t>
      </w:r>
    </w:p>
    <w:p w14:paraId="64E38902" w14:textId="77777777" w:rsidR="00206F62" w:rsidRPr="00960978" w:rsidRDefault="00206F62" w:rsidP="00206F62">
      <w:pPr>
        <w:pStyle w:val="STTSAlgoritmaContent"/>
        <w:widowControl w:val="0"/>
        <w:ind w:left="567" w:hanging="567"/>
      </w:pPr>
      <w:r w:rsidRPr="00960978">
        <w:t>getters: {</w:t>
      </w:r>
    </w:p>
    <w:p w14:paraId="080C0C50" w14:textId="77777777" w:rsidR="00206F62" w:rsidRPr="00960978" w:rsidRDefault="00206F62" w:rsidP="00206F62">
      <w:pPr>
        <w:pStyle w:val="STTSAlgoritmaContent"/>
        <w:widowControl w:val="0"/>
        <w:ind w:left="1134" w:hanging="1134"/>
      </w:pPr>
      <w:r w:rsidRPr="00960978">
        <w:t xml:space="preserve">user: (state) =&gt; </w:t>
      </w:r>
      <w:proofErr w:type="gramStart"/>
      <w:r w:rsidRPr="00960978">
        <w:t>state.authuser</w:t>
      </w:r>
      <w:proofErr w:type="gramEnd"/>
      <w:r w:rsidRPr="00960978">
        <w:t>,</w:t>
      </w:r>
    </w:p>
    <w:p w14:paraId="514112D5" w14:textId="77777777" w:rsidR="00206F62" w:rsidRPr="00960978" w:rsidRDefault="00206F62" w:rsidP="00206F62">
      <w:pPr>
        <w:pStyle w:val="STTSAlgoritmaContent"/>
        <w:widowControl w:val="0"/>
        <w:ind w:left="1134" w:hanging="1134"/>
      </w:pPr>
      <w:r w:rsidRPr="00960978">
        <w:t xml:space="preserve">errors: (state) =&gt; </w:t>
      </w:r>
      <w:proofErr w:type="gramStart"/>
      <w:r w:rsidRPr="00960978">
        <w:t>state.authErrors</w:t>
      </w:r>
      <w:proofErr w:type="gramEnd"/>
    </w:p>
    <w:p w14:paraId="487C50F1" w14:textId="77777777" w:rsidR="00206F62" w:rsidRPr="00960978" w:rsidRDefault="00206F62" w:rsidP="00206F62">
      <w:pPr>
        <w:pStyle w:val="STTSAlgoritmaContent"/>
        <w:widowControl w:val="0"/>
        <w:ind w:left="567" w:hanging="567"/>
      </w:pPr>
      <w:r w:rsidRPr="00960978">
        <w:lastRenderedPageBreak/>
        <w:t>},</w:t>
      </w:r>
    </w:p>
    <w:p w14:paraId="643A060A" w14:textId="77777777" w:rsidR="00206F62" w:rsidRPr="00960978" w:rsidRDefault="00206F62" w:rsidP="00206F62">
      <w:pPr>
        <w:pStyle w:val="STTSAlgoritmaContent"/>
        <w:widowControl w:val="0"/>
        <w:ind w:left="567" w:hanging="567"/>
      </w:pPr>
      <w:r w:rsidRPr="00960978">
        <w:t>actions: {</w:t>
      </w:r>
    </w:p>
    <w:p w14:paraId="5EF09058" w14:textId="283BF925" w:rsidR="00992C54" w:rsidRDefault="00992C54" w:rsidP="00992C54">
      <w:pPr>
        <w:pStyle w:val="AlgoritmaLanjutan"/>
      </w:pPr>
      <w:r w:rsidRPr="00E40D86">
        <w:t xml:space="preserve">Segmen Program </w:t>
      </w:r>
      <w:r>
        <w:t>5.2</w:t>
      </w:r>
      <w:r w:rsidRPr="00E40D86">
        <w:t xml:space="preserve"> </w:t>
      </w:r>
      <w:r>
        <w:t>(Lanjutan)</w:t>
      </w:r>
    </w:p>
    <w:p w14:paraId="21069B54" w14:textId="4E744E66" w:rsidR="00206F62" w:rsidRPr="00960978" w:rsidRDefault="00206F62" w:rsidP="00206F62">
      <w:pPr>
        <w:pStyle w:val="STTSAlgoritmaContent"/>
        <w:widowControl w:val="0"/>
        <w:ind w:left="567" w:hanging="567"/>
      </w:pPr>
      <w:r w:rsidRPr="00960978">
        <w:t xml:space="preserve">async </w:t>
      </w:r>
      <w:proofErr w:type="gramStart"/>
      <w:r w:rsidRPr="00960978">
        <w:t>getUser(</w:t>
      </w:r>
      <w:proofErr w:type="gramEnd"/>
      <w:r w:rsidRPr="00960978">
        <w:t>) {</w:t>
      </w:r>
    </w:p>
    <w:p w14:paraId="1581BC5C" w14:textId="77777777" w:rsidR="00206F62" w:rsidRPr="00960978" w:rsidRDefault="00206F62" w:rsidP="00206F62">
      <w:pPr>
        <w:pStyle w:val="STTSAlgoritmaContent"/>
        <w:widowControl w:val="0"/>
        <w:ind w:left="1134" w:hanging="1134"/>
      </w:pPr>
      <w:proofErr w:type="gramStart"/>
      <w:r w:rsidRPr="00960978">
        <w:t>this.authuser</w:t>
      </w:r>
      <w:proofErr w:type="gramEnd"/>
      <w:r w:rsidRPr="00960978">
        <w:t xml:space="preserve"> = this.authuser</w:t>
      </w:r>
    </w:p>
    <w:p w14:paraId="2D23DCE8" w14:textId="77777777" w:rsidR="00206F62" w:rsidRPr="00960978" w:rsidRDefault="00206F62" w:rsidP="00206F62">
      <w:pPr>
        <w:pStyle w:val="STTSAlgoritmaContent"/>
        <w:widowControl w:val="0"/>
        <w:ind w:left="567" w:hanging="567"/>
      </w:pPr>
      <w:r w:rsidRPr="00960978">
        <w:t>},</w:t>
      </w:r>
    </w:p>
    <w:p w14:paraId="53DE6EB2" w14:textId="77777777" w:rsidR="00206F62" w:rsidRPr="00960978" w:rsidRDefault="00206F62" w:rsidP="00206F62">
      <w:pPr>
        <w:pStyle w:val="STTSAlgoritmaContent"/>
        <w:widowControl w:val="0"/>
        <w:ind w:left="567" w:hanging="567"/>
      </w:pPr>
      <w:r w:rsidRPr="00960978">
        <w:t>async handleLogin(data) {</w:t>
      </w:r>
    </w:p>
    <w:p w14:paraId="17498845" w14:textId="77777777" w:rsidR="00206F62" w:rsidRPr="00960978" w:rsidRDefault="00206F62" w:rsidP="00206F62">
      <w:pPr>
        <w:pStyle w:val="STTSAlgoritmaContent"/>
        <w:widowControl w:val="0"/>
        <w:ind w:left="1134" w:hanging="1134"/>
      </w:pPr>
      <w:proofErr w:type="gramStart"/>
      <w:r w:rsidRPr="00960978">
        <w:t>this.authErrors</w:t>
      </w:r>
      <w:proofErr w:type="gramEnd"/>
      <w:r w:rsidRPr="00960978">
        <w:t xml:space="preserve"> = [];</w:t>
      </w:r>
    </w:p>
    <w:p w14:paraId="7AFD7E3A" w14:textId="77777777" w:rsidR="00206F62" w:rsidRPr="00960978" w:rsidRDefault="00206F62" w:rsidP="00206F62">
      <w:pPr>
        <w:pStyle w:val="STTSAlgoritmaContent"/>
        <w:widowControl w:val="0"/>
        <w:ind w:left="1134" w:hanging="1134"/>
      </w:pPr>
      <w:r w:rsidRPr="00960978">
        <w:t>try {</w:t>
      </w:r>
    </w:p>
    <w:p w14:paraId="69E07BFE" w14:textId="77777777" w:rsidR="00206F62" w:rsidRPr="00960978" w:rsidRDefault="00206F62" w:rsidP="00206F62">
      <w:pPr>
        <w:pStyle w:val="STTSAlgoritmaContent"/>
        <w:widowControl w:val="0"/>
        <w:ind w:left="1134" w:hanging="1134"/>
      </w:pPr>
      <w:r w:rsidRPr="00960978">
        <w:t xml:space="preserve">await </w:t>
      </w:r>
      <w:proofErr w:type="gramStart"/>
      <w:r w:rsidRPr="00960978">
        <w:t>axios.post(</w:t>
      </w:r>
      <w:proofErr w:type="gramEnd"/>
      <w:r w:rsidRPr="00960978">
        <w:t>'/api/login', data).then((response) =&gt; {</w:t>
      </w:r>
    </w:p>
    <w:p w14:paraId="6401A21A" w14:textId="77777777" w:rsidR="00206F62" w:rsidRPr="00960978" w:rsidRDefault="00206F62" w:rsidP="00206F62">
      <w:pPr>
        <w:pStyle w:val="STTSAlgoritmaContent"/>
        <w:widowControl w:val="0"/>
        <w:ind w:left="1701" w:hanging="1701"/>
      </w:pPr>
      <w:r w:rsidRPr="00960978">
        <w:t>if (response.</w:t>
      </w:r>
      <w:proofErr w:type="gramStart"/>
      <w:r w:rsidRPr="00960978">
        <w:t>data[</w:t>
      </w:r>
      <w:proofErr w:type="gramEnd"/>
      <w:r w:rsidRPr="00960978">
        <w:t>0] == null) {</w:t>
      </w:r>
    </w:p>
    <w:p w14:paraId="2DB4AFB0" w14:textId="77777777" w:rsidR="00206F62" w:rsidRPr="00960978" w:rsidRDefault="00206F62" w:rsidP="00206F62">
      <w:pPr>
        <w:pStyle w:val="STTSAlgoritmaContent"/>
        <w:widowControl w:val="0"/>
        <w:ind w:left="1701" w:hanging="1701"/>
      </w:pPr>
      <w:proofErr w:type="gramStart"/>
      <w:r w:rsidRPr="00960978">
        <w:t>this.authuser</w:t>
      </w:r>
      <w:proofErr w:type="gramEnd"/>
      <w:r w:rsidRPr="00960978">
        <w:t xml:space="preserve"> = null</w:t>
      </w:r>
    </w:p>
    <w:p w14:paraId="07C4D087" w14:textId="77777777" w:rsidR="00206F62" w:rsidRPr="00960978" w:rsidRDefault="00206F62" w:rsidP="00206F62">
      <w:pPr>
        <w:pStyle w:val="STTSAlgoritmaContent"/>
        <w:widowControl w:val="0"/>
        <w:ind w:left="1134" w:hanging="1134"/>
      </w:pPr>
      <w:r w:rsidRPr="00960978">
        <w:t>}</w:t>
      </w:r>
    </w:p>
    <w:p w14:paraId="24807980" w14:textId="77777777" w:rsidR="00206F62" w:rsidRPr="00960978" w:rsidRDefault="00206F62" w:rsidP="00206F62">
      <w:pPr>
        <w:pStyle w:val="STTSAlgoritmaContent"/>
        <w:widowControl w:val="0"/>
        <w:ind w:left="1701" w:hanging="1701"/>
      </w:pPr>
      <w:r w:rsidRPr="00960978">
        <w:t>else {</w:t>
      </w:r>
    </w:p>
    <w:p w14:paraId="6FC1EEA7" w14:textId="77777777" w:rsidR="00206F62" w:rsidRPr="00960978" w:rsidRDefault="00206F62" w:rsidP="00206F62">
      <w:pPr>
        <w:pStyle w:val="STTSAlgoritmaContent"/>
        <w:widowControl w:val="0"/>
        <w:ind w:left="1701" w:hanging="1701"/>
      </w:pPr>
      <w:proofErr w:type="gramStart"/>
      <w:r w:rsidRPr="00960978">
        <w:t>this.authuser</w:t>
      </w:r>
      <w:proofErr w:type="gramEnd"/>
      <w:r w:rsidRPr="00960978">
        <w:t xml:space="preserve"> = response.data[0].user</w:t>
      </w:r>
    </w:p>
    <w:p w14:paraId="7DED5D9F" w14:textId="77777777" w:rsidR="00206F62" w:rsidRPr="00960978" w:rsidRDefault="00206F62" w:rsidP="00206F62">
      <w:pPr>
        <w:pStyle w:val="STTSAlgoritmaContent"/>
        <w:widowControl w:val="0"/>
        <w:ind w:left="1701" w:hanging="1701"/>
      </w:pPr>
      <w:r w:rsidRPr="00960978">
        <w:t>}</w:t>
      </w:r>
    </w:p>
    <w:p w14:paraId="162D9EC4" w14:textId="77777777" w:rsidR="00206F62" w:rsidRPr="00960978" w:rsidRDefault="00206F62" w:rsidP="00206F62">
      <w:pPr>
        <w:pStyle w:val="STTSAlgoritmaContent"/>
        <w:widowControl w:val="0"/>
        <w:ind w:left="1134" w:hanging="1134"/>
      </w:pPr>
      <w:r w:rsidRPr="00960978">
        <w:t>});</w:t>
      </w:r>
    </w:p>
    <w:p w14:paraId="6F307E5F" w14:textId="77777777" w:rsidR="00206F62" w:rsidRPr="00960978" w:rsidRDefault="00206F62" w:rsidP="00206F62">
      <w:pPr>
        <w:pStyle w:val="STTSAlgoritmaContent"/>
        <w:widowControl w:val="0"/>
        <w:ind w:left="1134" w:hanging="1134"/>
      </w:pPr>
      <w:r w:rsidRPr="00960978">
        <w:t>} catch (error) {}</w:t>
      </w:r>
    </w:p>
    <w:p w14:paraId="326CF30E" w14:textId="77777777" w:rsidR="00206F62" w:rsidRPr="00960978" w:rsidRDefault="00206F62" w:rsidP="00206F62">
      <w:pPr>
        <w:pStyle w:val="STTSAlgoritmaContent"/>
        <w:widowControl w:val="0"/>
        <w:ind w:left="567" w:hanging="567"/>
      </w:pPr>
      <w:r w:rsidRPr="00960978">
        <w:t>},</w:t>
      </w:r>
    </w:p>
    <w:p w14:paraId="18B53356" w14:textId="77777777" w:rsidR="00206F62" w:rsidRPr="00960978" w:rsidRDefault="00206F62" w:rsidP="00206F62">
      <w:pPr>
        <w:pStyle w:val="STTSAlgoritmaContent"/>
        <w:widowControl w:val="0"/>
        <w:ind w:left="567" w:hanging="567"/>
      </w:pPr>
      <w:r w:rsidRPr="00960978">
        <w:t xml:space="preserve">async </w:t>
      </w:r>
      <w:proofErr w:type="gramStart"/>
      <w:r w:rsidRPr="00960978">
        <w:t>handleLogout(</w:t>
      </w:r>
      <w:proofErr w:type="gramEnd"/>
      <w:r w:rsidRPr="00960978">
        <w:t>) {</w:t>
      </w:r>
    </w:p>
    <w:p w14:paraId="7A7F1626" w14:textId="77777777" w:rsidR="00206F62" w:rsidRPr="00960978" w:rsidRDefault="00206F62" w:rsidP="00206F62">
      <w:pPr>
        <w:pStyle w:val="STTSAlgoritmaContent"/>
        <w:widowControl w:val="0"/>
        <w:ind w:left="1134" w:hanging="1134"/>
      </w:pPr>
      <w:r w:rsidRPr="00960978">
        <w:t>try {</w:t>
      </w:r>
    </w:p>
    <w:p w14:paraId="78819A93" w14:textId="77777777" w:rsidR="00206F62" w:rsidRPr="00960978" w:rsidRDefault="00206F62" w:rsidP="00206F62">
      <w:pPr>
        <w:pStyle w:val="STTSAlgoritmaContent"/>
        <w:widowControl w:val="0"/>
        <w:ind w:left="1134" w:hanging="1134"/>
      </w:pPr>
      <w:proofErr w:type="gramStart"/>
      <w:r w:rsidRPr="00960978">
        <w:t>this.authuser</w:t>
      </w:r>
      <w:proofErr w:type="gramEnd"/>
      <w:r w:rsidRPr="00960978">
        <w:t xml:space="preserve"> = null;</w:t>
      </w:r>
    </w:p>
    <w:p w14:paraId="1F13F376" w14:textId="77777777" w:rsidR="00206F62" w:rsidRPr="00960978" w:rsidRDefault="00206F62" w:rsidP="00206F62">
      <w:pPr>
        <w:pStyle w:val="STTSAlgoritmaContent"/>
        <w:widowControl w:val="0"/>
        <w:ind w:left="1134" w:hanging="1134"/>
      </w:pPr>
      <w:r w:rsidRPr="00960978">
        <w:t>} catch (error) {</w:t>
      </w:r>
    </w:p>
    <w:p w14:paraId="5B6FCBA9" w14:textId="77777777" w:rsidR="00206F62" w:rsidRPr="00960978" w:rsidRDefault="00206F62" w:rsidP="00206F62">
      <w:pPr>
        <w:pStyle w:val="STTSAlgoritmaContent"/>
        <w:widowControl w:val="0"/>
        <w:ind w:left="1134" w:hanging="1134"/>
      </w:pPr>
      <w:r w:rsidRPr="00960978">
        <w:t>}</w:t>
      </w:r>
    </w:p>
    <w:p w14:paraId="6AE4EB68" w14:textId="77777777" w:rsidR="00206F62" w:rsidRPr="00960978" w:rsidRDefault="00206F62" w:rsidP="00206F62">
      <w:pPr>
        <w:pStyle w:val="STTSAlgoritmaContent"/>
        <w:widowControl w:val="0"/>
        <w:ind w:left="1134" w:hanging="1134"/>
      </w:pPr>
      <w:r w:rsidRPr="00960978">
        <w:t>},</w:t>
      </w:r>
    </w:p>
    <w:p w14:paraId="6B27ECE4" w14:textId="77777777" w:rsidR="00206F62" w:rsidRPr="00960978" w:rsidRDefault="00206F62" w:rsidP="00206F62">
      <w:pPr>
        <w:pStyle w:val="STTSAlgoritmaContent"/>
        <w:widowControl w:val="0"/>
        <w:ind w:left="567" w:hanging="567"/>
      </w:pPr>
      <w:r w:rsidRPr="00960978">
        <w:t>},</w:t>
      </w:r>
    </w:p>
    <w:p w14:paraId="75B7C742" w14:textId="77777777" w:rsidR="00206F62" w:rsidRPr="00960978" w:rsidRDefault="00206F62" w:rsidP="00206F62">
      <w:pPr>
        <w:pStyle w:val="STTSAlgoritmaContent"/>
        <w:widowControl w:val="0"/>
        <w:ind w:left="567" w:hanging="567"/>
      </w:pPr>
      <w:r w:rsidRPr="00960978">
        <w:t>persist: true</w:t>
      </w:r>
    </w:p>
    <w:p w14:paraId="2664267D" w14:textId="77777777" w:rsidR="00206F62" w:rsidRPr="00960978" w:rsidRDefault="00206F62" w:rsidP="00206F62">
      <w:pPr>
        <w:pStyle w:val="STTSAlgoritmaContent"/>
        <w:widowControl w:val="0"/>
        <w:ind w:left="567" w:hanging="567"/>
      </w:pPr>
      <w:r w:rsidRPr="00960978">
        <w:t>})</w:t>
      </w:r>
    </w:p>
    <w:p w14:paraId="6B255875" w14:textId="77777777" w:rsidR="00206F62" w:rsidRDefault="00206F62" w:rsidP="00206F62">
      <w:pPr>
        <w:ind w:firstLine="624"/>
        <w:rPr>
          <w:szCs w:val="24"/>
          <w:lang w:val="en-ID"/>
        </w:rPr>
      </w:pPr>
    </w:p>
    <w:p w14:paraId="12BF728C" w14:textId="77777777" w:rsidR="00206F62" w:rsidRPr="00C648B7" w:rsidRDefault="00206F62" w:rsidP="00206F62">
      <w:r>
        <w:t xml:space="preserve">Line 1 adalah nama storenya. Line 2 hingga line 5 menjelaskan model data dari store yang dibuat. Line 6 hingga 8 adalah </w:t>
      </w:r>
      <w:r w:rsidRPr="00AD2204">
        <w:rPr>
          <w:i/>
          <w:iCs/>
        </w:rPr>
        <w:t>getter</w:t>
      </w:r>
      <w:r>
        <w:t xml:space="preserve"> seperti pada java yang ditujukan untuk mengambil data. Line 11 hingga 33 adalah kumpulan aksi atau perintah yang dapat dilakukan pada store ini. Line 11 hingga 13 berfungsi untuk mendapatkan user sekarang. Line 14 hingga 26 berfungsi adalah fungsi untuk melakukan login ke sistem. Line 27 hingga 33 berfungsi untuk proses logout user. Line 34 adalah untuk membuat data user yang login sekarang tetap tersimpan selama user belum menekan tombol logout.</w:t>
      </w:r>
    </w:p>
    <w:p w14:paraId="559A2A04" w14:textId="77777777" w:rsidR="00206F62" w:rsidRDefault="00206F62" w:rsidP="00206F62">
      <w:pPr>
        <w:ind w:firstLine="0"/>
        <w:rPr>
          <w:szCs w:val="24"/>
          <w:lang w:val="en-ID"/>
        </w:rPr>
      </w:pPr>
    </w:p>
    <w:p w14:paraId="164ACE65" w14:textId="1B0AF0C6" w:rsidR="00206F62" w:rsidRPr="00112A7E" w:rsidRDefault="00206F62">
      <w:pPr>
        <w:pStyle w:val="STTSJudulSubBab"/>
        <w:widowControl w:val="0"/>
        <w:numPr>
          <w:ilvl w:val="2"/>
          <w:numId w:val="28"/>
        </w:numPr>
        <w:rPr>
          <w:szCs w:val="24"/>
        </w:rPr>
      </w:pPr>
      <w:bookmarkStart w:id="434" w:name="_Toc124444552"/>
      <w:r>
        <w:t>Tarik Data Database Perusahaan (SQL Server)</w:t>
      </w:r>
      <w:bookmarkEnd w:id="434"/>
    </w:p>
    <w:p w14:paraId="4EDCC498" w14:textId="77777777" w:rsidR="00206F62" w:rsidRDefault="00206F62" w:rsidP="00206F62">
      <w:r>
        <w:t xml:space="preserve">Perbedaan database mongodb dengan yang perusahaan miliki sekarang, mengharuskan dilakukan penarikan data. Saat ini perusahaan menggunakan database berbasis SQL yang bernama Microsoft SQL Server. Oleh karena itu penarikan data ini tidak bisa langsung semerta merta dipakai. Pada tahapan ini </w:t>
      </w:r>
      <w:r>
        <w:lastRenderedPageBreak/>
        <w:t>terjadi beberapa tahapan yaitu proses menarik semua data menggunakan SQL query kemudian melakukan konversi ke json untuk disimpan ke mongodb.</w:t>
      </w:r>
    </w:p>
    <w:p w14:paraId="066ED523" w14:textId="77777777" w:rsidR="00206F62" w:rsidRDefault="00206F62" w:rsidP="00206F62">
      <w:pPr>
        <w:ind w:firstLine="0"/>
        <w:rPr>
          <w:szCs w:val="24"/>
          <w:lang w:val="en-ID"/>
        </w:rPr>
      </w:pPr>
    </w:p>
    <w:p w14:paraId="64F351FD" w14:textId="77777777" w:rsidR="00206F62" w:rsidRPr="00E40D86" w:rsidRDefault="00206F62" w:rsidP="00206F62">
      <w:pPr>
        <w:pStyle w:val="STTSAlgoritma"/>
      </w:pPr>
      <w:bookmarkStart w:id="435" w:name="_Toc124442794"/>
      <w:r w:rsidRPr="00E40D86">
        <w:t xml:space="preserve">Segmen Program </w:t>
      </w:r>
      <w:r>
        <w:t>5.3</w:t>
      </w:r>
      <w:r w:rsidRPr="00E40D86">
        <w:t xml:space="preserve"> </w:t>
      </w:r>
      <w:r>
        <w:t>Tarik Data SPK</w:t>
      </w:r>
      <w:bookmarkEnd w:id="435"/>
    </w:p>
    <w:p w14:paraId="659D528A" w14:textId="77777777" w:rsidR="00206F62" w:rsidRPr="000D1DAF" w:rsidRDefault="00206F62">
      <w:pPr>
        <w:pStyle w:val="STTSAlgoritmaContent"/>
        <w:widowControl w:val="0"/>
        <w:numPr>
          <w:ilvl w:val="0"/>
          <w:numId w:val="55"/>
        </w:numPr>
        <w:ind w:left="567" w:hanging="567"/>
      </w:pPr>
      <w:r w:rsidRPr="000D1DAF">
        <w:t>$datas=</w:t>
      </w:r>
      <w:proofErr w:type="gramStart"/>
      <w:r w:rsidRPr="000D1DAF">
        <w:t>DB::</w:t>
      </w:r>
      <w:proofErr w:type="gramEnd"/>
      <w:r w:rsidRPr="000D1DAF">
        <w:t>connection('sqlsrv')-&gt;</w:t>
      </w:r>
      <w:r>
        <w:t xml:space="preserve"> </w:t>
      </w:r>
      <w:r w:rsidRPr="000D1DAF">
        <w:t>table('SURATPERINTAHKERJA')</w:t>
      </w:r>
    </w:p>
    <w:p w14:paraId="5F746D18" w14:textId="77777777" w:rsidR="00206F62" w:rsidRPr="000D1DAF" w:rsidRDefault="00206F62" w:rsidP="00206F62">
      <w:pPr>
        <w:pStyle w:val="STTSAlgoritmaContent"/>
        <w:widowControl w:val="0"/>
        <w:ind w:left="1134" w:hanging="1134"/>
      </w:pPr>
      <w:r w:rsidRPr="000D1DAF">
        <w:t>-&gt;</w:t>
      </w:r>
      <w:proofErr w:type="gramStart"/>
      <w:r w:rsidRPr="000D1DAF">
        <w:t>join(</w:t>
      </w:r>
      <w:proofErr w:type="gramEnd"/>
      <w:r w:rsidRPr="000D1DAF">
        <w:t>'SPECIFICATION', 'SPECIFICATION.SPK Number', '=', 'SURATPERINTAHKERJA.SPK Number')</w:t>
      </w:r>
    </w:p>
    <w:p w14:paraId="108A2051" w14:textId="77777777" w:rsidR="00206F62" w:rsidRDefault="00206F62" w:rsidP="00206F62">
      <w:pPr>
        <w:pStyle w:val="STTSAlgoritmaContent"/>
        <w:widowControl w:val="0"/>
        <w:ind w:left="1134" w:hanging="1134"/>
      </w:pPr>
      <w:r w:rsidRPr="000D1DAF">
        <w:t>-&gt;</w:t>
      </w:r>
      <w:proofErr w:type="gramStart"/>
      <w:r w:rsidRPr="000D1DAF">
        <w:t>get(</w:t>
      </w:r>
      <w:proofErr w:type="gramEnd"/>
      <w:r w:rsidRPr="000D1DAF">
        <w:t>);</w:t>
      </w:r>
    </w:p>
    <w:p w14:paraId="1E067ACD" w14:textId="77777777" w:rsidR="00206F62" w:rsidRPr="00937629" w:rsidRDefault="00206F62" w:rsidP="00206F62">
      <w:pPr>
        <w:pStyle w:val="STTSAlgoritmaContent"/>
        <w:widowControl w:val="0"/>
        <w:ind w:left="567" w:hanging="567"/>
      </w:pPr>
      <w:r w:rsidRPr="00937629">
        <w:t>foreach ($datas as $data) {</w:t>
      </w:r>
    </w:p>
    <w:p w14:paraId="79A1C6DD" w14:textId="77777777" w:rsidR="00206F62" w:rsidRPr="00937629" w:rsidRDefault="00206F62" w:rsidP="00206F62">
      <w:pPr>
        <w:pStyle w:val="STTSAlgoritmaContent"/>
        <w:widowControl w:val="0"/>
        <w:ind w:left="1134" w:hanging="1134"/>
      </w:pPr>
      <w:r w:rsidRPr="00937629">
        <w:t xml:space="preserve">$newdata = </w:t>
      </w:r>
      <w:proofErr w:type="gramStart"/>
      <w:r w:rsidRPr="00937629">
        <w:t>SPK::</w:t>
      </w:r>
      <w:proofErr w:type="gramEnd"/>
      <w:r w:rsidRPr="00937629">
        <w:t>create([</w:t>
      </w:r>
    </w:p>
    <w:p w14:paraId="4E56F58F" w14:textId="77777777" w:rsidR="00206F62" w:rsidRPr="00937629" w:rsidRDefault="00206F62" w:rsidP="00206F62">
      <w:pPr>
        <w:pStyle w:val="STTSAlgoritmaContent"/>
        <w:widowControl w:val="0"/>
        <w:ind w:left="1701" w:hanging="1701"/>
      </w:pPr>
      <w:r w:rsidRPr="00937629">
        <w:t>"NOSPK" =&gt; trim($data-</w:t>
      </w:r>
      <w:proofErr w:type="gramStart"/>
      <w:r w:rsidRPr="00937629">
        <w:t>&gt;{</w:t>
      </w:r>
      <w:proofErr w:type="gramEnd"/>
      <w:r w:rsidRPr="00937629">
        <w:t>'SPK Number'}),</w:t>
      </w:r>
    </w:p>
    <w:p w14:paraId="791750BA" w14:textId="77777777" w:rsidR="00206F62" w:rsidRPr="00937629" w:rsidRDefault="00206F62" w:rsidP="00206F62">
      <w:pPr>
        <w:pStyle w:val="STTSAlgoritmaContent"/>
        <w:widowControl w:val="0"/>
        <w:ind w:left="1701" w:hanging="1701"/>
      </w:pPr>
      <w:r w:rsidRPr="00937629">
        <w:t>"Tipe"=&gt;trim($data-</w:t>
      </w:r>
      <w:proofErr w:type="gramStart"/>
      <w:r w:rsidRPr="00937629">
        <w:t>&gt;{</w:t>
      </w:r>
      <w:proofErr w:type="gramEnd"/>
      <w:r w:rsidRPr="00937629">
        <w:t>'SPK Type'}),</w:t>
      </w:r>
    </w:p>
    <w:p w14:paraId="0E80F159" w14:textId="77777777" w:rsidR="00206F62" w:rsidRPr="00937629" w:rsidRDefault="00206F62" w:rsidP="00206F62">
      <w:pPr>
        <w:pStyle w:val="STTSAlgoritmaContent"/>
        <w:widowControl w:val="0"/>
        <w:ind w:left="1701" w:hanging="1701"/>
      </w:pPr>
      <w:r w:rsidRPr="00937629">
        <w:t>"AirSuspensi"=&gt;trim($data-</w:t>
      </w:r>
      <w:proofErr w:type="gramStart"/>
      <w:r w:rsidRPr="00937629">
        <w:t>&gt;{</w:t>
      </w:r>
      <w:proofErr w:type="gramEnd"/>
      <w:r w:rsidRPr="00937629">
        <w:t>'Air Suspensi'}),</w:t>
      </w:r>
    </w:p>
    <w:p w14:paraId="03B7ADE4" w14:textId="77777777" w:rsidR="00206F62" w:rsidRPr="00937629" w:rsidRDefault="00206F62" w:rsidP="00206F62">
      <w:pPr>
        <w:pStyle w:val="STTSAlgoritmaContent"/>
        <w:widowControl w:val="0"/>
        <w:ind w:left="1701" w:hanging="1701"/>
      </w:pPr>
      <w:r w:rsidRPr="00937629">
        <w:t>"Semi_Monocoque"=&gt;trim($data-</w:t>
      </w:r>
      <w:proofErr w:type="gramStart"/>
      <w:r w:rsidRPr="00937629">
        <w:t>&gt;{</w:t>
      </w:r>
      <w:proofErr w:type="gramEnd"/>
      <w:r w:rsidRPr="00937629">
        <w:t>'Semi Monocoque'}),</w:t>
      </w:r>
    </w:p>
    <w:p w14:paraId="3896AD0A" w14:textId="77777777" w:rsidR="00206F62" w:rsidRPr="00937629" w:rsidRDefault="00206F62" w:rsidP="00206F62">
      <w:pPr>
        <w:pStyle w:val="STTSAlgoritmaContent"/>
        <w:widowControl w:val="0"/>
        <w:ind w:left="1701" w:hanging="1701"/>
      </w:pPr>
      <w:r w:rsidRPr="00937629">
        <w:t>"No_Rangka"=&gt;trim($data-</w:t>
      </w:r>
      <w:proofErr w:type="gramStart"/>
      <w:r w:rsidRPr="00937629">
        <w:t>&gt;{</w:t>
      </w:r>
      <w:proofErr w:type="gramEnd"/>
      <w:r w:rsidRPr="00937629">
        <w:t>'No Rangka'}),</w:t>
      </w:r>
    </w:p>
    <w:p w14:paraId="07792EBB" w14:textId="77777777" w:rsidR="00206F62" w:rsidRPr="00937629" w:rsidRDefault="00206F62" w:rsidP="00206F62">
      <w:pPr>
        <w:pStyle w:val="STTSAlgoritmaContent"/>
        <w:widowControl w:val="0"/>
        <w:ind w:left="1701" w:hanging="1701"/>
      </w:pPr>
      <w:r w:rsidRPr="00937629">
        <w:t>"No_Mesin"=&gt;trim($data-</w:t>
      </w:r>
      <w:proofErr w:type="gramStart"/>
      <w:r w:rsidRPr="00937629">
        <w:t>&gt;{</w:t>
      </w:r>
      <w:proofErr w:type="gramEnd"/>
      <w:r w:rsidRPr="00937629">
        <w:t>'No Mesin'}),</w:t>
      </w:r>
    </w:p>
    <w:p w14:paraId="4F026418" w14:textId="77777777" w:rsidR="00206F62" w:rsidRPr="00937629" w:rsidRDefault="00206F62" w:rsidP="00206F62">
      <w:pPr>
        <w:pStyle w:val="STTSAlgoritmaContent"/>
        <w:widowControl w:val="0"/>
        <w:ind w:left="1701" w:hanging="1701"/>
      </w:pPr>
      <w:r w:rsidRPr="00937629">
        <w:t>"parameter" =&gt;</w:t>
      </w:r>
      <w:r>
        <w:t xml:space="preserve"> </w:t>
      </w:r>
      <w:r w:rsidRPr="00937629">
        <w:t>[</w:t>
      </w:r>
    </w:p>
    <w:p w14:paraId="29C6D459" w14:textId="77777777" w:rsidR="00206F62" w:rsidRPr="00937629" w:rsidRDefault="00206F62" w:rsidP="00206F62">
      <w:pPr>
        <w:pStyle w:val="STTSAlgoritmaContent"/>
        <w:widowControl w:val="0"/>
        <w:ind w:left="1701" w:hanging="1701"/>
      </w:pPr>
      <w:r w:rsidRPr="00937629">
        <w:t>"ModelMobil" =&gt; trim($data-&gt;{'Merk'}),</w:t>
      </w:r>
    </w:p>
    <w:p w14:paraId="4BCD15D3" w14:textId="77777777" w:rsidR="00206F62" w:rsidRPr="00937629" w:rsidRDefault="00206F62" w:rsidP="00206F62">
      <w:pPr>
        <w:pStyle w:val="STTSAlgoritmaContent"/>
        <w:widowControl w:val="0"/>
        <w:ind w:left="1701" w:hanging="1701"/>
      </w:pPr>
      <w:r w:rsidRPr="00937629">
        <w:t>"TipeMobil" =&gt; trim($data-&gt;{'Type'}),</w:t>
      </w:r>
    </w:p>
    <w:p w14:paraId="15CB2209" w14:textId="77777777" w:rsidR="00206F62" w:rsidRPr="00937629" w:rsidRDefault="00206F62" w:rsidP="00206F62">
      <w:pPr>
        <w:pStyle w:val="STTSAlgoritmaContent"/>
        <w:widowControl w:val="0"/>
        <w:ind w:left="1701" w:hanging="1701"/>
      </w:pPr>
      <w:r w:rsidRPr="00937629">
        <w:t>"TinggiMobil" =&gt; "",</w:t>
      </w:r>
    </w:p>
    <w:p w14:paraId="2CE579B4" w14:textId="77777777" w:rsidR="00206F62" w:rsidRPr="00937629" w:rsidRDefault="00206F62" w:rsidP="00206F62">
      <w:pPr>
        <w:pStyle w:val="STTSAlgoritmaContent"/>
        <w:widowControl w:val="0"/>
        <w:ind w:left="1701" w:hanging="1701"/>
      </w:pPr>
      <w:r w:rsidRPr="00937629">
        <w:t>"newparameter" =&gt;</w:t>
      </w:r>
      <w:r>
        <w:t xml:space="preserve"> </w:t>
      </w:r>
      <w:r w:rsidRPr="00937629">
        <w:t>[</w:t>
      </w:r>
    </w:p>
    <w:p w14:paraId="7A7ABE56" w14:textId="77777777" w:rsidR="00206F62" w:rsidRPr="00937629" w:rsidRDefault="00206F62" w:rsidP="00206F62">
      <w:pPr>
        <w:pStyle w:val="STTSAlgoritmaContent"/>
        <w:widowControl w:val="0"/>
        <w:ind w:left="1701" w:hanging="1701"/>
      </w:pPr>
      <w:r w:rsidRPr="00937629">
        <w:t>[</w:t>
      </w:r>
    </w:p>
    <w:p w14:paraId="51E4E22D" w14:textId="77777777" w:rsidR="00206F62" w:rsidRPr="00937629" w:rsidRDefault="00206F62" w:rsidP="00206F62">
      <w:pPr>
        <w:pStyle w:val="STTSAlgoritmaContent"/>
        <w:widowControl w:val="0"/>
        <w:ind w:left="1701" w:hanging="1701"/>
      </w:pPr>
      <w:r w:rsidRPr="00937629">
        <w:t>"Newparam" =&gt; trim($data-</w:t>
      </w:r>
      <w:proofErr w:type="gramStart"/>
      <w:r w:rsidRPr="00937629">
        <w:t>&gt;{</w:t>
      </w:r>
      <w:proofErr w:type="gramEnd"/>
      <w:r w:rsidRPr="00937629">
        <w:t>'User Defined'}),</w:t>
      </w:r>
    </w:p>
    <w:p w14:paraId="54C5B8C8" w14:textId="77777777" w:rsidR="00206F62" w:rsidRPr="00937629" w:rsidRDefault="00206F62" w:rsidP="00206F62">
      <w:pPr>
        <w:pStyle w:val="STTSAlgoritmaContent"/>
        <w:widowControl w:val="0"/>
        <w:ind w:left="1701" w:hanging="1701"/>
      </w:pPr>
      <w:r w:rsidRPr="00937629">
        <w:t>"Component" =&gt; [trim($data-</w:t>
      </w:r>
      <w:proofErr w:type="gramStart"/>
      <w:r w:rsidRPr="00937629">
        <w:t>&gt;{</w:t>
      </w:r>
      <w:proofErr w:type="gramEnd"/>
      <w:r w:rsidRPr="00937629">
        <w:t>'User</w:t>
      </w:r>
      <w:r>
        <w:t xml:space="preserve"> </w:t>
      </w:r>
      <w:r w:rsidRPr="00937629">
        <w:t>Defined Desc'})],</w:t>
      </w:r>
    </w:p>
    <w:p w14:paraId="404EA1BB" w14:textId="77777777" w:rsidR="00206F62" w:rsidRPr="00937629" w:rsidRDefault="00206F62" w:rsidP="00206F62">
      <w:pPr>
        <w:pStyle w:val="STTSAlgoritmaContent"/>
        <w:widowControl w:val="0"/>
        <w:ind w:left="1701" w:hanging="1701"/>
      </w:pPr>
      <w:r w:rsidRPr="00937629">
        <w:t>],</w:t>
      </w:r>
    </w:p>
    <w:p w14:paraId="239F4AF1" w14:textId="77777777" w:rsidR="00206F62" w:rsidRPr="00937629" w:rsidRDefault="00206F62" w:rsidP="00206F62">
      <w:pPr>
        <w:pStyle w:val="STTSAlgoritmaContent"/>
        <w:widowControl w:val="0"/>
        <w:ind w:left="1701" w:hanging="1701"/>
      </w:pPr>
      <w:r w:rsidRPr="00937629">
        <w:t>]</w:t>
      </w:r>
    </w:p>
    <w:p w14:paraId="310AC862" w14:textId="77777777" w:rsidR="00206F62" w:rsidRPr="00937629" w:rsidRDefault="00206F62" w:rsidP="00206F62">
      <w:pPr>
        <w:pStyle w:val="STTSAlgoritmaContent"/>
        <w:widowControl w:val="0"/>
        <w:ind w:left="1701" w:hanging="1701"/>
      </w:pPr>
      <w:r w:rsidRPr="00937629">
        <w:t>]</w:t>
      </w:r>
    </w:p>
    <w:p w14:paraId="05B6205C" w14:textId="77777777" w:rsidR="00206F62" w:rsidRPr="00937629" w:rsidRDefault="00206F62" w:rsidP="00206F62">
      <w:pPr>
        <w:pStyle w:val="STTSAlgoritmaContent"/>
        <w:widowControl w:val="0"/>
        <w:ind w:left="1134" w:hanging="1134"/>
      </w:pPr>
      <w:r w:rsidRPr="00937629">
        <w:t>]);</w:t>
      </w:r>
    </w:p>
    <w:p w14:paraId="37042B36" w14:textId="77777777" w:rsidR="00206F62" w:rsidRPr="00937629" w:rsidRDefault="00206F62" w:rsidP="00206F62">
      <w:pPr>
        <w:pStyle w:val="STTSAlgoritmaContent"/>
        <w:widowControl w:val="0"/>
        <w:ind w:left="567" w:hanging="567"/>
      </w:pPr>
      <w:r w:rsidRPr="00937629">
        <w:t>}</w:t>
      </w:r>
    </w:p>
    <w:p w14:paraId="35FA7C87" w14:textId="77777777" w:rsidR="00206F62" w:rsidRDefault="00206F62" w:rsidP="00206F62"/>
    <w:p w14:paraId="65880C93" w14:textId="77777777" w:rsidR="00206F62" w:rsidRDefault="00206F62" w:rsidP="00206F62">
      <w:r>
        <w:t>Line 1 hingga 3 adalah perintah untuk mendapatkan semua data SPK milik perusahaan. Baris 4 hingga 24 adalah untuk proses melakukan looping baris data yang didapat. Setelah didatpatkan dibuatlah Model dalam hal ini SPK untuk proses insert data dimulai dari line 5 hingga 23. Segmen program ini memiliki cara yang sama dengan pengecekkan data yang sudah ada di database master milik mongodb. Perbedaannya hanya terletak pada jumlah banyak if untuk melakukan proses pengecekkan data.</w:t>
      </w:r>
    </w:p>
    <w:p w14:paraId="2F5752D2" w14:textId="77777777" w:rsidR="00206F62" w:rsidRPr="00367A0A" w:rsidRDefault="00206F62" w:rsidP="00206F62">
      <w:pPr>
        <w:pStyle w:val="STTSJudulSubBab"/>
        <w:ind w:left="0" w:firstLine="0"/>
        <w:rPr>
          <w:sz w:val="24"/>
        </w:rPr>
      </w:pPr>
    </w:p>
    <w:p w14:paraId="44111FF3" w14:textId="1A577C68" w:rsidR="00206F62" w:rsidRPr="00112A7E" w:rsidRDefault="00206F62">
      <w:pPr>
        <w:pStyle w:val="STTSJudulSubBab"/>
        <w:widowControl w:val="0"/>
        <w:numPr>
          <w:ilvl w:val="2"/>
          <w:numId w:val="28"/>
        </w:numPr>
        <w:rPr>
          <w:szCs w:val="24"/>
        </w:rPr>
      </w:pPr>
      <w:bookmarkStart w:id="436" w:name="_Toc124444553"/>
      <w:r>
        <w:t>Routing</w:t>
      </w:r>
      <w:bookmarkEnd w:id="436"/>
    </w:p>
    <w:p w14:paraId="60038910" w14:textId="11D656FE" w:rsidR="00206F62" w:rsidRDefault="00206F62" w:rsidP="00206F62">
      <w:r>
        <w:t xml:space="preserve">Routing adalah kumpulan rute pada website yang mana akan menjadi tempat path website didefinisikan. Karena penggunaan vue sebagai frontendnya maka route juga harus menggunakan cara vue. Disini diperlukan sebuah library </w:t>
      </w:r>
      <w:r>
        <w:lastRenderedPageBreak/>
        <w:t xml:space="preserve">bernama vue-router untuk melakukan routing. Pada bagian ini juga middleware akan didefinisikan untuk membatasi akses web user supaya tidak dapat mengakses path yang bukan haknya. </w:t>
      </w:r>
    </w:p>
    <w:p w14:paraId="66D40F16" w14:textId="77777777" w:rsidR="00992C54" w:rsidRPr="000B47E7" w:rsidRDefault="00992C54" w:rsidP="00206F62"/>
    <w:p w14:paraId="02AE1836" w14:textId="77777777" w:rsidR="00206F62" w:rsidRPr="00E40D86" w:rsidRDefault="00206F62" w:rsidP="00206F62">
      <w:pPr>
        <w:pStyle w:val="STTSAlgoritma"/>
      </w:pPr>
      <w:bookmarkStart w:id="437" w:name="_Toc124442795"/>
      <w:r w:rsidRPr="00E40D86">
        <w:t xml:space="preserve">Segmen Program </w:t>
      </w:r>
      <w:r>
        <w:t>5.4</w:t>
      </w:r>
      <w:r w:rsidRPr="00E40D86">
        <w:t xml:space="preserve"> </w:t>
      </w:r>
      <w:r>
        <w:t>Routing</w:t>
      </w:r>
      <w:bookmarkEnd w:id="437"/>
    </w:p>
    <w:p w14:paraId="6BE38A95" w14:textId="77777777" w:rsidR="00206F62" w:rsidRPr="00234BF8" w:rsidRDefault="00206F62" w:rsidP="00206F62">
      <w:pPr>
        <w:pStyle w:val="STTSSegmenProgramContent"/>
        <w:widowControl w:val="0"/>
        <w:ind w:left="567" w:hanging="567"/>
      </w:pPr>
      <w:r w:rsidRPr="00234BF8">
        <w:t>import Vue from 'vue';</w:t>
      </w:r>
    </w:p>
    <w:p w14:paraId="13487477" w14:textId="77777777" w:rsidR="00206F62" w:rsidRPr="00234BF8" w:rsidRDefault="00206F62" w:rsidP="00206F62">
      <w:pPr>
        <w:pStyle w:val="STTSSegmenProgramContent"/>
        <w:widowControl w:val="0"/>
        <w:ind w:left="567" w:hanging="567"/>
      </w:pPr>
      <w:r w:rsidRPr="00234BF8">
        <w:t>import VueRouter from 'vue-router'</w:t>
      </w:r>
    </w:p>
    <w:p w14:paraId="5DA8A6DC" w14:textId="77777777" w:rsidR="00206F62" w:rsidRPr="00234BF8" w:rsidRDefault="00206F62" w:rsidP="00206F62">
      <w:pPr>
        <w:pStyle w:val="STTSSegmenProgramContent"/>
        <w:widowControl w:val="0"/>
        <w:ind w:left="567" w:hanging="567"/>
      </w:pPr>
      <w:r w:rsidRPr="00234BF8">
        <w:t xml:space="preserve">import </w:t>
      </w:r>
      <w:proofErr w:type="gramStart"/>
      <w:r w:rsidRPr="00234BF8">
        <w:t>{ useAuth</w:t>
      </w:r>
      <w:proofErr w:type="gramEnd"/>
      <w:r w:rsidRPr="00234BF8">
        <w:t xml:space="preserve"> } from '../../Stores/Auth'</w:t>
      </w:r>
    </w:p>
    <w:p w14:paraId="2A163784" w14:textId="77777777" w:rsidR="00206F62" w:rsidRPr="00234BF8" w:rsidRDefault="00206F62" w:rsidP="00206F62">
      <w:pPr>
        <w:pStyle w:val="STTSSegmenProgramContent"/>
        <w:widowControl w:val="0"/>
        <w:ind w:left="567" w:hanging="567"/>
      </w:pPr>
      <w:proofErr w:type="gramStart"/>
      <w:r w:rsidRPr="00234BF8">
        <w:t>Vue.use(</w:t>
      </w:r>
      <w:proofErr w:type="gramEnd"/>
      <w:r w:rsidRPr="00234BF8">
        <w:t>VueRouter)</w:t>
      </w:r>
    </w:p>
    <w:p w14:paraId="315C8484" w14:textId="77777777" w:rsidR="00206F62" w:rsidRPr="00234BF8" w:rsidRDefault="00206F62" w:rsidP="00206F62">
      <w:pPr>
        <w:pStyle w:val="STTSSegmenProgramContent"/>
        <w:widowControl w:val="0"/>
        <w:ind w:left="567" w:hanging="567"/>
      </w:pPr>
      <w:r w:rsidRPr="00234BF8">
        <w:t>const routes = [{</w:t>
      </w:r>
    </w:p>
    <w:p w14:paraId="45549352" w14:textId="77777777" w:rsidR="00206F62" w:rsidRPr="00234BF8" w:rsidRDefault="00206F62" w:rsidP="00206F62">
      <w:pPr>
        <w:pStyle w:val="STTSSegmenProgramContent"/>
        <w:widowControl w:val="0"/>
        <w:ind w:left="1134" w:hanging="1134"/>
      </w:pPr>
      <w:r w:rsidRPr="00234BF8">
        <w:t>name: 'Home',</w:t>
      </w:r>
    </w:p>
    <w:p w14:paraId="58A482AF" w14:textId="77777777" w:rsidR="00206F62" w:rsidRPr="00234BF8" w:rsidRDefault="00206F62" w:rsidP="00206F62">
      <w:pPr>
        <w:pStyle w:val="STTSSegmenProgramContent"/>
        <w:widowControl w:val="0"/>
        <w:ind w:left="1134" w:hanging="1134"/>
      </w:pPr>
      <w:r w:rsidRPr="00234BF8">
        <w:t>path: '/',</w:t>
      </w:r>
    </w:p>
    <w:p w14:paraId="3A3661DF" w14:textId="77777777" w:rsidR="00206F62" w:rsidRPr="00234BF8" w:rsidRDefault="00206F62" w:rsidP="00206F62">
      <w:pPr>
        <w:pStyle w:val="STTSSegmenProgramContent"/>
        <w:widowControl w:val="0"/>
        <w:ind w:left="1134" w:hanging="1134"/>
      </w:pPr>
      <w:r w:rsidRPr="00234BF8">
        <w:t>component:()=&gt; import("../components/Pages/Home/Home.vue"),</w:t>
      </w:r>
    </w:p>
    <w:p w14:paraId="535569DF" w14:textId="77777777" w:rsidR="00206F62" w:rsidRPr="00234BF8" w:rsidRDefault="00206F62" w:rsidP="00206F62">
      <w:pPr>
        <w:pStyle w:val="STTSSegmenProgramContent"/>
        <w:widowControl w:val="0"/>
        <w:ind w:left="1134" w:hanging="1134"/>
      </w:pPr>
      <w:r w:rsidRPr="00234BF8">
        <w:t>meta: {</w:t>
      </w:r>
    </w:p>
    <w:p w14:paraId="0ECB8341" w14:textId="77777777" w:rsidR="00206F62" w:rsidRPr="00234BF8" w:rsidRDefault="00206F62" w:rsidP="00206F62">
      <w:pPr>
        <w:pStyle w:val="STTSSegmenProgramContent"/>
        <w:widowControl w:val="0"/>
        <w:ind w:left="1134" w:hanging="1134"/>
      </w:pPr>
      <w:r w:rsidRPr="00234BF8">
        <w:t>guestPageAccess: true,</w:t>
      </w:r>
    </w:p>
    <w:p w14:paraId="30771607" w14:textId="77777777" w:rsidR="00206F62" w:rsidRPr="00234BF8" w:rsidRDefault="00206F62" w:rsidP="00206F62">
      <w:pPr>
        <w:pStyle w:val="STTSSegmenProgramContent"/>
        <w:widowControl w:val="0"/>
        <w:ind w:left="1134" w:hanging="1134"/>
      </w:pPr>
      <w:r w:rsidRPr="00234BF8">
        <w:t>}</w:t>
      </w:r>
    </w:p>
    <w:p w14:paraId="6394D3F9" w14:textId="77777777" w:rsidR="00206F62" w:rsidRPr="00234BF8" w:rsidRDefault="00206F62" w:rsidP="00206F62">
      <w:pPr>
        <w:pStyle w:val="STTSSegmenProgramContent"/>
        <w:widowControl w:val="0"/>
        <w:ind w:left="567" w:hanging="567"/>
      </w:pPr>
      <w:r w:rsidRPr="00234BF8">
        <w:t>},</w:t>
      </w:r>
    </w:p>
    <w:p w14:paraId="5F94D198" w14:textId="77777777" w:rsidR="00206F62" w:rsidRPr="00234BF8" w:rsidRDefault="00206F62" w:rsidP="00206F62">
      <w:pPr>
        <w:pStyle w:val="STTSSegmenProgramContent"/>
        <w:widowControl w:val="0"/>
        <w:ind w:left="567" w:hanging="567"/>
      </w:pPr>
      <w:r w:rsidRPr="00234BF8">
        <w:t>{</w:t>
      </w:r>
    </w:p>
    <w:p w14:paraId="6B39A1C3" w14:textId="77777777" w:rsidR="00206F62" w:rsidRPr="00234BF8" w:rsidRDefault="00206F62" w:rsidP="00206F62">
      <w:pPr>
        <w:pStyle w:val="STTSSegmenProgramContent"/>
        <w:widowControl w:val="0"/>
        <w:ind w:left="1134" w:hanging="1134"/>
      </w:pPr>
      <w:r w:rsidRPr="00234BF8">
        <w:t>name: 'Register', // register user baru</w:t>
      </w:r>
    </w:p>
    <w:p w14:paraId="1CFFA51C" w14:textId="77777777" w:rsidR="00206F62" w:rsidRPr="00234BF8" w:rsidRDefault="00206F62" w:rsidP="00206F62">
      <w:pPr>
        <w:pStyle w:val="STTSSegmenProgramContent"/>
        <w:widowControl w:val="0"/>
        <w:ind w:left="1134" w:hanging="1134"/>
      </w:pPr>
      <w:r w:rsidRPr="00234BF8">
        <w:t>path: '/user/create',</w:t>
      </w:r>
    </w:p>
    <w:p w14:paraId="166DF2F9" w14:textId="77777777" w:rsidR="00206F62" w:rsidRPr="00234BF8" w:rsidRDefault="00206F62" w:rsidP="00206F62">
      <w:pPr>
        <w:pStyle w:val="STTSSegmenProgramContent"/>
        <w:widowControl w:val="0"/>
        <w:ind w:left="1134" w:hanging="1134"/>
      </w:pPr>
      <w:r w:rsidRPr="00234BF8">
        <w:t>component:()=&gt;import("../components/Pages/Register/Register.vue"),</w:t>
      </w:r>
    </w:p>
    <w:p w14:paraId="130EFF18" w14:textId="77777777" w:rsidR="00206F62" w:rsidRPr="00234BF8" w:rsidRDefault="00206F62" w:rsidP="00206F62">
      <w:pPr>
        <w:pStyle w:val="STTSSegmenProgramContent"/>
        <w:widowControl w:val="0"/>
        <w:ind w:left="1134" w:hanging="1134"/>
      </w:pPr>
      <w:r w:rsidRPr="00234BF8">
        <w:t>meta: {</w:t>
      </w:r>
    </w:p>
    <w:p w14:paraId="415CFDE1" w14:textId="77777777" w:rsidR="00206F62" w:rsidRPr="00234BF8" w:rsidRDefault="00206F62" w:rsidP="00206F62">
      <w:pPr>
        <w:pStyle w:val="STTSSegmenProgramContent"/>
        <w:widowControl w:val="0"/>
        <w:ind w:left="1134" w:hanging="1134"/>
      </w:pPr>
      <w:r w:rsidRPr="00234BF8">
        <w:t>guestPageAccess: false,</w:t>
      </w:r>
    </w:p>
    <w:p w14:paraId="2784897D" w14:textId="77777777" w:rsidR="00206F62" w:rsidRPr="00234BF8" w:rsidRDefault="00206F62" w:rsidP="00206F62">
      <w:pPr>
        <w:pStyle w:val="STTSSegmenProgramContent"/>
        <w:widowControl w:val="0"/>
        <w:ind w:left="1134" w:hanging="1134"/>
      </w:pPr>
      <w:r w:rsidRPr="00234BF8">
        <w:t>levelAccess: 'Super Admin Role'</w:t>
      </w:r>
    </w:p>
    <w:p w14:paraId="229B57B4" w14:textId="77777777" w:rsidR="00206F62" w:rsidRPr="00234BF8" w:rsidRDefault="00206F62" w:rsidP="00206F62">
      <w:pPr>
        <w:pStyle w:val="STTSSegmenProgramContent"/>
        <w:widowControl w:val="0"/>
        <w:ind w:left="1134" w:hanging="1134"/>
      </w:pPr>
      <w:r w:rsidRPr="00234BF8">
        <w:t>}</w:t>
      </w:r>
    </w:p>
    <w:p w14:paraId="3C805F52" w14:textId="77777777" w:rsidR="00206F62" w:rsidRPr="00234BF8" w:rsidRDefault="00206F62" w:rsidP="00206F62">
      <w:pPr>
        <w:pStyle w:val="STTSSegmenProgramContent"/>
        <w:widowControl w:val="0"/>
        <w:ind w:left="567" w:hanging="567"/>
      </w:pPr>
      <w:r w:rsidRPr="00234BF8">
        <w:t>},</w:t>
      </w:r>
    </w:p>
    <w:p w14:paraId="23D598D8" w14:textId="77777777" w:rsidR="00206F62" w:rsidRPr="00234BF8" w:rsidRDefault="00206F62" w:rsidP="00206F62">
      <w:pPr>
        <w:pStyle w:val="STTSSegmenProgramContent"/>
        <w:widowControl w:val="0"/>
        <w:ind w:left="567" w:hanging="567"/>
      </w:pPr>
      <w:r w:rsidRPr="00234BF8">
        <w:t>]</w:t>
      </w:r>
    </w:p>
    <w:p w14:paraId="545557F5" w14:textId="77777777" w:rsidR="00206F62" w:rsidRPr="00234BF8" w:rsidRDefault="00206F62" w:rsidP="00206F62"/>
    <w:p w14:paraId="691C2266" w14:textId="77777777" w:rsidR="00206F62" w:rsidRPr="00234BF8" w:rsidRDefault="00206F62" w:rsidP="00206F62">
      <w:r>
        <w:t xml:space="preserve">Line 1 hingga 4 adalah inisialisasi untuk mengimpor library. Line 5 hingga 22 adalah tempat </w:t>
      </w:r>
      <w:r w:rsidRPr="00234BF8">
        <w:rPr>
          <w:i/>
          <w:iCs/>
        </w:rPr>
        <w:t>route</w:t>
      </w:r>
      <w:r>
        <w:t xml:space="preserve"> ditaruh. Line 5 hingga 12 adalah contoh pembuatan sebuah route begitu juga line 13 hingga 21. Baris 6 adalah untuk memberikan alias path sehingga dapat dengan mudah dipanggil. Baris 7 adalah </w:t>
      </w:r>
      <w:r w:rsidRPr="00234BF8">
        <w:rPr>
          <w:i/>
          <w:iCs/>
        </w:rPr>
        <w:t>pathnya</w:t>
      </w:r>
      <w:r>
        <w:t xml:space="preserve">. Baris 8 adalah tempat untuk mengimpor komponen yang akan diload pada halaman </w:t>
      </w:r>
      <w:proofErr w:type="gramStart"/>
      <w:r w:rsidRPr="00234BF8">
        <w:rPr>
          <w:i/>
          <w:iCs/>
        </w:rPr>
        <w:t>path</w:t>
      </w:r>
      <w:r>
        <w:t>.baris</w:t>
      </w:r>
      <w:proofErr w:type="gramEnd"/>
      <w:r>
        <w:t xml:space="preserve"> 11 hingga 11 adalah akses level yang akan berhubungan dengan middleware pada segmen program 5.5. Meta adalah fungsi yang sifatnya opsional ketika tidak di declare maka semua user yang belum login bisa menagkses path yang bersangkutan.</w:t>
      </w:r>
    </w:p>
    <w:p w14:paraId="77609F6F" w14:textId="77777777" w:rsidR="00206F62" w:rsidRDefault="00206F62" w:rsidP="00206F62"/>
    <w:p w14:paraId="50D1533E" w14:textId="77777777" w:rsidR="00206F62" w:rsidRPr="00E40D86" w:rsidRDefault="00206F62" w:rsidP="00206F62">
      <w:pPr>
        <w:pStyle w:val="STTSAlgoritma"/>
      </w:pPr>
      <w:bookmarkStart w:id="438" w:name="_Toc124442796"/>
      <w:r w:rsidRPr="00E40D86">
        <w:t xml:space="preserve">Segmen Program </w:t>
      </w:r>
      <w:r>
        <w:t>5.5</w:t>
      </w:r>
      <w:r w:rsidRPr="00E40D86">
        <w:t xml:space="preserve"> </w:t>
      </w:r>
      <w:r>
        <w:t>Middleware</w:t>
      </w:r>
      <w:bookmarkEnd w:id="438"/>
    </w:p>
    <w:p w14:paraId="09735D59" w14:textId="77777777" w:rsidR="00206F62" w:rsidRPr="00FB1BFA" w:rsidRDefault="00206F62">
      <w:pPr>
        <w:pStyle w:val="STTSSegmenProgramContent"/>
        <w:widowControl w:val="0"/>
        <w:numPr>
          <w:ilvl w:val="0"/>
          <w:numId w:val="29"/>
        </w:numPr>
        <w:ind w:left="567" w:hanging="567"/>
      </w:pPr>
      <w:proofErr w:type="gramStart"/>
      <w:r w:rsidRPr="00FB1BFA">
        <w:t>router.beforeEach</w:t>
      </w:r>
      <w:proofErr w:type="gramEnd"/>
      <w:r w:rsidRPr="00FB1BFA">
        <w:t>((to, from, next) =&gt; {</w:t>
      </w:r>
    </w:p>
    <w:p w14:paraId="29D0E16C" w14:textId="77777777" w:rsidR="00206F62" w:rsidRPr="00FB1BFA" w:rsidRDefault="00206F62" w:rsidP="00206F62">
      <w:pPr>
        <w:pStyle w:val="STTSSegmenProgramContent"/>
        <w:widowControl w:val="0"/>
        <w:ind w:left="567" w:hanging="567"/>
      </w:pPr>
      <w:r w:rsidRPr="00FB1BFA">
        <w:t xml:space="preserve">const store = </w:t>
      </w:r>
      <w:proofErr w:type="gramStart"/>
      <w:r w:rsidRPr="00FB1BFA">
        <w:t>useAuth(</w:t>
      </w:r>
      <w:proofErr w:type="gramEnd"/>
      <w:r w:rsidRPr="00FB1BFA">
        <w:t>);</w:t>
      </w:r>
    </w:p>
    <w:p w14:paraId="0F97E92C" w14:textId="77AB88CD" w:rsidR="00992C54" w:rsidRDefault="00992C54" w:rsidP="00992C54">
      <w:pPr>
        <w:pStyle w:val="AlgoritmaLanjutan"/>
      </w:pPr>
      <w:r w:rsidRPr="00E40D86">
        <w:lastRenderedPageBreak/>
        <w:t xml:space="preserve">Segmen Program </w:t>
      </w:r>
      <w:r>
        <w:t>5.</w:t>
      </w:r>
      <w:r w:rsidR="00CF5C5C">
        <w:t>5</w:t>
      </w:r>
      <w:r>
        <w:t xml:space="preserve"> (Lanjutan)</w:t>
      </w:r>
    </w:p>
    <w:p w14:paraId="4D64A7A7" w14:textId="0D65A5D7" w:rsidR="00206F62" w:rsidRPr="00FB1BFA" w:rsidRDefault="00206F62" w:rsidP="00206F62">
      <w:pPr>
        <w:pStyle w:val="STTSSegmenProgramContent"/>
        <w:widowControl w:val="0"/>
        <w:ind w:left="567" w:hanging="567"/>
      </w:pPr>
      <w:r w:rsidRPr="00FB1BFA">
        <w:t xml:space="preserve">if </w:t>
      </w:r>
      <w:proofErr w:type="gramStart"/>
      <w:r w:rsidRPr="00FB1BFA">
        <w:t>(!to</w:t>
      </w:r>
      <w:proofErr w:type="gramEnd"/>
      <w:r w:rsidRPr="00FB1BFA">
        <w:t>.meta.guestPageAccess) {</w:t>
      </w:r>
    </w:p>
    <w:p w14:paraId="29808D15" w14:textId="77777777" w:rsidR="00206F62" w:rsidRPr="00FB1BFA" w:rsidRDefault="00206F62" w:rsidP="00206F62">
      <w:pPr>
        <w:pStyle w:val="STTSSegmenProgramContent"/>
        <w:widowControl w:val="0"/>
        <w:ind w:left="1134" w:hanging="1134"/>
      </w:pPr>
      <w:proofErr w:type="gramStart"/>
      <w:r w:rsidRPr="00FB1BFA">
        <w:t>store.getUser</w:t>
      </w:r>
      <w:proofErr w:type="gramEnd"/>
      <w:r w:rsidRPr="00FB1BFA">
        <w:t>();</w:t>
      </w:r>
    </w:p>
    <w:p w14:paraId="43B1292F" w14:textId="77777777" w:rsidR="00206F62" w:rsidRPr="00FB1BFA" w:rsidRDefault="00206F62" w:rsidP="00206F62">
      <w:pPr>
        <w:pStyle w:val="STTSSegmenProgramContent"/>
        <w:widowControl w:val="0"/>
        <w:ind w:left="1134" w:hanging="1134"/>
      </w:pPr>
      <w:r w:rsidRPr="00FB1BFA">
        <w:t>const routes = [</w:t>
      </w:r>
    </w:p>
    <w:p w14:paraId="7E85BFA5" w14:textId="77777777" w:rsidR="00206F62" w:rsidRPr="00FB1BFA" w:rsidRDefault="00206F62" w:rsidP="00206F62">
      <w:pPr>
        <w:pStyle w:val="STTSSegmenProgramContent"/>
        <w:widowControl w:val="0"/>
        <w:ind w:left="1134" w:hanging="1134"/>
      </w:pPr>
      <w:r w:rsidRPr="00FB1BFA">
        <w:t>if (store.user) {</w:t>
      </w:r>
    </w:p>
    <w:p w14:paraId="6C161965" w14:textId="77777777" w:rsidR="00206F62" w:rsidRPr="00FB1BFA" w:rsidRDefault="00206F62" w:rsidP="00206F62">
      <w:pPr>
        <w:pStyle w:val="STTSSegmenProgramContent"/>
        <w:widowControl w:val="0"/>
        <w:ind w:left="1701" w:hanging="1701"/>
      </w:pPr>
      <w:r w:rsidRPr="00FB1BFA">
        <w:t>if (store.</w:t>
      </w:r>
      <w:proofErr w:type="gramStart"/>
      <w:r w:rsidRPr="00FB1BFA">
        <w:t>user.account</w:t>
      </w:r>
      <w:proofErr w:type="gramEnd"/>
      <w:r w:rsidRPr="00FB1BFA">
        <w:t>_privileges.title == "Super Admin Role") {</w:t>
      </w:r>
    </w:p>
    <w:p w14:paraId="26D92CA8" w14:textId="77777777" w:rsidR="00206F62" w:rsidRPr="00FB1BFA" w:rsidRDefault="00206F62" w:rsidP="00206F62">
      <w:pPr>
        <w:pStyle w:val="STTSSegmenProgramContent"/>
        <w:widowControl w:val="0"/>
        <w:ind w:left="1701" w:hanging="1701"/>
      </w:pPr>
      <w:proofErr w:type="gramStart"/>
      <w:r w:rsidRPr="00FB1BFA">
        <w:t>next(</w:t>
      </w:r>
      <w:proofErr w:type="gramEnd"/>
      <w:r w:rsidRPr="00FB1BFA">
        <w:t>)</w:t>
      </w:r>
    </w:p>
    <w:p w14:paraId="7492F156" w14:textId="77777777" w:rsidR="00206F62" w:rsidRDefault="00206F62" w:rsidP="00206F62">
      <w:pPr>
        <w:pStyle w:val="STTSSegmenProgramContent"/>
        <w:widowControl w:val="0"/>
        <w:ind w:left="1134" w:hanging="1134"/>
      </w:pPr>
      <w:r w:rsidRPr="00FB1BFA">
        <w:t>}</w:t>
      </w:r>
    </w:p>
    <w:p w14:paraId="444154F2" w14:textId="77777777" w:rsidR="00206F62" w:rsidRPr="00FB1BFA" w:rsidRDefault="00206F62" w:rsidP="00206F62">
      <w:pPr>
        <w:pStyle w:val="STTSSegmenProgramContent"/>
        <w:widowControl w:val="0"/>
        <w:ind w:left="1134" w:hanging="1134"/>
      </w:pPr>
      <w:r w:rsidRPr="00FB1BFA">
        <w:t>else if (store.</w:t>
      </w:r>
      <w:proofErr w:type="gramStart"/>
      <w:r w:rsidRPr="00FB1BFA">
        <w:t>user.account</w:t>
      </w:r>
      <w:proofErr w:type="gramEnd"/>
      <w:r w:rsidRPr="00FB1BFA">
        <w:t>_privileges.title == "Admin Role") {</w:t>
      </w:r>
    </w:p>
    <w:p w14:paraId="1964A68D" w14:textId="77777777" w:rsidR="00206F62" w:rsidRPr="00FB1BFA" w:rsidRDefault="00206F62" w:rsidP="00206F62">
      <w:pPr>
        <w:pStyle w:val="STTSSegmenProgramContent"/>
        <w:widowControl w:val="0"/>
        <w:ind w:left="1701" w:hanging="1701"/>
      </w:pPr>
      <w:r w:rsidRPr="00FB1BFA">
        <w:t>if (</w:t>
      </w:r>
      <w:proofErr w:type="gramStart"/>
      <w:r w:rsidRPr="00FB1BFA">
        <w:t>to.meta</w:t>
      </w:r>
      <w:proofErr w:type="gramEnd"/>
      <w:r w:rsidRPr="00FB1BFA">
        <w:t>.levelAccess == "Admin Role" || to.meta.levelAccess == "Staff Role") {</w:t>
      </w:r>
    </w:p>
    <w:p w14:paraId="45563282" w14:textId="77777777" w:rsidR="00206F62" w:rsidRPr="00FB1BFA" w:rsidRDefault="00206F62" w:rsidP="00206F62">
      <w:pPr>
        <w:pStyle w:val="STTSSegmenProgramContent"/>
        <w:widowControl w:val="0"/>
        <w:ind w:left="1701" w:hanging="1701"/>
      </w:pPr>
      <w:proofErr w:type="gramStart"/>
      <w:r w:rsidRPr="00FB1BFA">
        <w:t>next(</w:t>
      </w:r>
      <w:proofErr w:type="gramEnd"/>
      <w:r w:rsidRPr="00FB1BFA">
        <w:t>)</w:t>
      </w:r>
    </w:p>
    <w:p w14:paraId="16DC836A" w14:textId="77777777" w:rsidR="00206F62" w:rsidRPr="00FB1BFA" w:rsidRDefault="00206F62" w:rsidP="00206F62">
      <w:pPr>
        <w:pStyle w:val="STTSSegmenProgramContent"/>
        <w:widowControl w:val="0"/>
        <w:ind w:left="1701" w:hanging="1701"/>
      </w:pPr>
      <w:r w:rsidRPr="00FB1BFA">
        <w:t>}</w:t>
      </w:r>
    </w:p>
    <w:p w14:paraId="24AA3959" w14:textId="77777777" w:rsidR="00206F62" w:rsidRDefault="00206F62" w:rsidP="00206F62">
      <w:pPr>
        <w:pStyle w:val="STTSSegmenProgramContent"/>
        <w:widowControl w:val="0"/>
        <w:ind w:left="1134" w:hanging="1134"/>
      </w:pPr>
      <w:r w:rsidRPr="00FB1BFA">
        <w:t>}</w:t>
      </w:r>
    </w:p>
    <w:p w14:paraId="3166DBE2" w14:textId="77777777" w:rsidR="00206F62" w:rsidRPr="00FB1BFA" w:rsidRDefault="00206F62" w:rsidP="00206F62">
      <w:pPr>
        <w:pStyle w:val="STTSSegmenProgramContent"/>
        <w:widowControl w:val="0"/>
        <w:ind w:left="1134" w:hanging="1134"/>
      </w:pPr>
      <w:r w:rsidRPr="00FB1BFA">
        <w:t>else if (store.</w:t>
      </w:r>
      <w:proofErr w:type="gramStart"/>
      <w:r w:rsidRPr="00FB1BFA">
        <w:t>user.account</w:t>
      </w:r>
      <w:proofErr w:type="gramEnd"/>
      <w:r w:rsidRPr="00FB1BFA">
        <w:t>_privileges.title == "Staff Role") {</w:t>
      </w:r>
    </w:p>
    <w:p w14:paraId="520E2AB1" w14:textId="77777777" w:rsidR="00206F62" w:rsidRPr="00FB1BFA" w:rsidRDefault="00206F62" w:rsidP="00206F62">
      <w:pPr>
        <w:pStyle w:val="STTSSegmenProgramContent"/>
        <w:widowControl w:val="0"/>
        <w:ind w:left="1701" w:hanging="1701"/>
      </w:pPr>
      <w:r w:rsidRPr="00FB1BFA">
        <w:t>if (</w:t>
      </w:r>
      <w:proofErr w:type="gramStart"/>
      <w:r w:rsidRPr="00FB1BFA">
        <w:t>to.meta</w:t>
      </w:r>
      <w:proofErr w:type="gramEnd"/>
      <w:r w:rsidRPr="00FB1BFA">
        <w:t>.levelAccess == "Staff Role") {</w:t>
      </w:r>
    </w:p>
    <w:p w14:paraId="0488ADFC" w14:textId="77777777" w:rsidR="00206F62" w:rsidRDefault="00206F62" w:rsidP="00206F62">
      <w:pPr>
        <w:pStyle w:val="STTSSegmenProgramContent"/>
        <w:widowControl w:val="0"/>
        <w:ind w:left="1701" w:hanging="1701"/>
      </w:pPr>
      <w:proofErr w:type="gramStart"/>
      <w:r w:rsidRPr="00FB1BFA">
        <w:t>next(</w:t>
      </w:r>
      <w:proofErr w:type="gramEnd"/>
      <w:r w:rsidRPr="00FB1BFA">
        <w:t>)</w:t>
      </w:r>
    </w:p>
    <w:p w14:paraId="0A873C52" w14:textId="77777777" w:rsidR="00206F62" w:rsidRPr="00FB1BFA" w:rsidRDefault="00206F62" w:rsidP="00206F62">
      <w:pPr>
        <w:pStyle w:val="STTSSegmenProgramContent"/>
        <w:widowControl w:val="0"/>
        <w:ind w:left="1701" w:hanging="1701"/>
      </w:pPr>
      <w:r w:rsidRPr="00FB1BFA">
        <w:t>}</w:t>
      </w:r>
    </w:p>
    <w:p w14:paraId="0121C9DE" w14:textId="77777777" w:rsidR="00206F62" w:rsidRPr="00FB1BFA" w:rsidRDefault="00206F62" w:rsidP="00206F62">
      <w:pPr>
        <w:pStyle w:val="STTSSegmenProgramContent"/>
        <w:widowControl w:val="0"/>
        <w:ind w:left="1701" w:hanging="1701"/>
      </w:pPr>
      <w:proofErr w:type="gramStart"/>
      <w:r w:rsidRPr="00FB1BFA">
        <w:t>}else</w:t>
      </w:r>
      <w:proofErr w:type="gramEnd"/>
      <w:r w:rsidRPr="00FB1BFA">
        <w:t>{</w:t>
      </w:r>
    </w:p>
    <w:p w14:paraId="084A0658" w14:textId="77777777" w:rsidR="00206F62" w:rsidRPr="00FB1BFA" w:rsidRDefault="00206F62" w:rsidP="00206F62">
      <w:pPr>
        <w:pStyle w:val="STTSSegmenProgramContent"/>
        <w:widowControl w:val="0"/>
        <w:ind w:left="1701" w:hanging="1701"/>
      </w:pPr>
      <w:proofErr w:type="gramStart"/>
      <w:r w:rsidRPr="00FB1BFA">
        <w:t>next(</w:t>
      </w:r>
      <w:proofErr w:type="gramEnd"/>
      <w:r w:rsidRPr="00FB1BFA">
        <w:t>{</w:t>
      </w:r>
    </w:p>
    <w:p w14:paraId="1AE21665" w14:textId="77777777" w:rsidR="00206F62" w:rsidRPr="00FB1BFA" w:rsidRDefault="00206F62" w:rsidP="00206F62">
      <w:pPr>
        <w:pStyle w:val="STTSSegmenProgramContent"/>
        <w:widowControl w:val="0"/>
        <w:ind w:left="1701" w:hanging="1701"/>
      </w:pPr>
      <w:r w:rsidRPr="00FB1BFA">
        <w:t>name: 'NotFound'</w:t>
      </w:r>
    </w:p>
    <w:p w14:paraId="6E81D70D" w14:textId="77777777" w:rsidR="00206F62" w:rsidRPr="00FB1BFA" w:rsidRDefault="00206F62" w:rsidP="00206F62">
      <w:pPr>
        <w:pStyle w:val="STTSSegmenProgramContent"/>
        <w:widowControl w:val="0"/>
        <w:ind w:left="1701" w:hanging="1701"/>
      </w:pPr>
      <w:r w:rsidRPr="00FB1BFA">
        <w:t>})</w:t>
      </w:r>
    </w:p>
    <w:p w14:paraId="0623F251" w14:textId="77777777" w:rsidR="00206F62" w:rsidRPr="00FB1BFA" w:rsidRDefault="00206F62" w:rsidP="00206F62">
      <w:pPr>
        <w:pStyle w:val="STTSSegmenProgramContent"/>
        <w:widowControl w:val="0"/>
        <w:ind w:left="1701" w:hanging="1701"/>
      </w:pPr>
      <w:r w:rsidRPr="00FB1BFA">
        <w:t>}</w:t>
      </w:r>
    </w:p>
    <w:p w14:paraId="2C13CE8A" w14:textId="77777777" w:rsidR="00206F62" w:rsidRDefault="00206F62" w:rsidP="00206F62">
      <w:pPr>
        <w:pStyle w:val="STTSSegmenProgramContent"/>
        <w:widowControl w:val="0"/>
        <w:ind w:left="1134" w:hanging="1134"/>
      </w:pPr>
      <w:r w:rsidRPr="00FB1BFA">
        <w:t>}</w:t>
      </w:r>
    </w:p>
    <w:p w14:paraId="0EE7580E" w14:textId="77777777" w:rsidR="00206F62" w:rsidRPr="00FB1BFA" w:rsidRDefault="00206F62" w:rsidP="00206F62">
      <w:pPr>
        <w:pStyle w:val="STTSSegmenProgramContent"/>
        <w:widowControl w:val="0"/>
        <w:ind w:left="1134" w:hanging="1134"/>
      </w:pPr>
      <w:r w:rsidRPr="00FB1BFA">
        <w:t>else {</w:t>
      </w:r>
    </w:p>
    <w:p w14:paraId="5C29D558" w14:textId="77777777" w:rsidR="00206F62" w:rsidRPr="00FB1BFA" w:rsidRDefault="00206F62" w:rsidP="00206F62">
      <w:pPr>
        <w:pStyle w:val="STTSSegmenProgramContent"/>
        <w:widowControl w:val="0"/>
        <w:ind w:left="1134" w:hanging="1134"/>
      </w:pPr>
      <w:proofErr w:type="gramStart"/>
      <w:r w:rsidRPr="00FB1BFA">
        <w:t>next(</w:t>
      </w:r>
      <w:proofErr w:type="gramEnd"/>
      <w:r w:rsidRPr="00FB1BFA">
        <w:t>{</w:t>
      </w:r>
    </w:p>
    <w:p w14:paraId="4BEA7D04" w14:textId="77777777" w:rsidR="00206F62" w:rsidRPr="00FB1BFA" w:rsidRDefault="00206F62" w:rsidP="00206F62">
      <w:pPr>
        <w:pStyle w:val="STTSSegmenProgramContent"/>
        <w:widowControl w:val="0"/>
        <w:ind w:left="1134" w:hanging="1134"/>
      </w:pPr>
      <w:r w:rsidRPr="00FB1BFA">
        <w:t>name: 'Login'</w:t>
      </w:r>
    </w:p>
    <w:p w14:paraId="7DCAD971" w14:textId="77777777" w:rsidR="00206F62" w:rsidRPr="00FB1BFA" w:rsidRDefault="00206F62" w:rsidP="00206F62">
      <w:pPr>
        <w:pStyle w:val="STTSSegmenProgramContent"/>
        <w:widowControl w:val="0"/>
        <w:ind w:left="1134" w:hanging="1134"/>
      </w:pPr>
      <w:r w:rsidRPr="00FB1BFA">
        <w:t>})}</w:t>
      </w:r>
    </w:p>
    <w:p w14:paraId="6A04BFD4" w14:textId="77777777" w:rsidR="00206F62" w:rsidRPr="00FB1BFA" w:rsidRDefault="00206F62" w:rsidP="00206F62">
      <w:pPr>
        <w:pStyle w:val="STTSSegmenProgramContent"/>
        <w:widowControl w:val="0"/>
        <w:ind w:left="567" w:hanging="567"/>
      </w:pPr>
      <w:r w:rsidRPr="00FB1BFA">
        <w:t>}</w:t>
      </w:r>
    </w:p>
    <w:p w14:paraId="53402AEA" w14:textId="77777777" w:rsidR="00206F62" w:rsidRPr="00FB1BFA" w:rsidRDefault="00206F62" w:rsidP="00206F62">
      <w:pPr>
        <w:pStyle w:val="STTSSegmenProgramContent"/>
        <w:widowControl w:val="0"/>
        <w:ind w:left="567" w:hanging="567"/>
      </w:pPr>
      <w:r w:rsidRPr="00FB1BFA">
        <w:t>else {</w:t>
      </w:r>
    </w:p>
    <w:p w14:paraId="5FBB395C" w14:textId="77777777" w:rsidR="00206F62" w:rsidRPr="00FB1BFA" w:rsidRDefault="00206F62" w:rsidP="00206F62">
      <w:pPr>
        <w:pStyle w:val="STTSSegmenProgramContent"/>
        <w:widowControl w:val="0"/>
        <w:ind w:left="1134" w:hanging="1134"/>
      </w:pPr>
      <w:proofErr w:type="gramStart"/>
      <w:r w:rsidRPr="00FB1BFA">
        <w:t>next(</w:t>
      </w:r>
      <w:proofErr w:type="gramEnd"/>
      <w:r w:rsidRPr="00FB1BFA">
        <w:t>)</w:t>
      </w:r>
    </w:p>
    <w:p w14:paraId="2C945CE8" w14:textId="77777777" w:rsidR="00206F62" w:rsidRPr="00FB1BFA" w:rsidRDefault="00206F62" w:rsidP="00206F62">
      <w:pPr>
        <w:pStyle w:val="STTSSegmenProgramContent"/>
        <w:widowControl w:val="0"/>
        <w:ind w:left="567" w:hanging="567"/>
      </w:pPr>
      <w:r w:rsidRPr="00FB1BFA">
        <w:t>}</w:t>
      </w:r>
    </w:p>
    <w:p w14:paraId="52BD0BFE" w14:textId="77777777" w:rsidR="00206F62" w:rsidRPr="00FB1BFA" w:rsidRDefault="00206F62" w:rsidP="00206F62">
      <w:pPr>
        <w:pStyle w:val="STTSSegmenProgramContent"/>
        <w:widowControl w:val="0"/>
        <w:ind w:left="567" w:hanging="567"/>
      </w:pPr>
      <w:r w:rsidRPr="00FB1BFA">
        <w:t>})</w:t>
      </w:r>
    </w:p>
    <w:p w14:paraId="3981F5B3" w14:textId="77777777" w:rsidR="00206F62" w:rsidRDefault="00206F62" w:rsidP="00206F62"/>
    <w:p w14:paraId="49BBB97B" w14:textId="77777777" w:rsidR="00206F62" w:rsidRPr="00234BF8" w:rsidRDefault="00206F62" w:rsidP="00206F62">
      <w:r>
        <w:t xml:space="preserve">Line 1 adalah mendefinisikan fungsi middleware. Line 2 adalah untuk mengakses store yang ada di pinia. Line 3 hingga 33 adalah untuk mendeteksi apakah user sedang login atau tidak. Line 4 berfungsi untuk mendapatkan role dari user. Line 5 berfungsi untuk memberikan rute yang dapat dipilih oleh user berdasarkan rolenya. Line 6 hingga 9 adalah fungsi untuk mengatur </w:t>
      </w:r>
      <w:r w:rsidRPr="008A3912">
        <w:rPr>
          <w:i/>
          <w:iCs/>
        </w:rPr>
        <w:t>path</w:t>
      </w:r>
      <w:r>
        <w:t xml:space="preserve"> user dengan role super admin. Line 10 sampai 14 adalah fungsi untuk mengatur </w:t>
      </w:r>
      <w:r w:rsidRPr="008A3912">
        <w:rPr>
          <w:i/>
          <w:iCs/>
        </w:rPr>
        <w:t>path</w:t>
      </w:r>
      <w:r>
        <w:t xml:space="preserve"> user yang memiliki role admin. Line 15 hingga 24 adalah untuk mengatur path user dengan role staff. Line 25 hingga 29 adalah untuk fungsi untuk melakukan </w:t>
      </w:r>
      <w:r w:rsidRPr="008A3912">
        <w:rPr>
          <w:i/>
          <w:iCs/>
        </w:rPr>
        <w:t>redirect</w:t>
      </w:r>
      <w:r>
        <w:t xml:space="preserve"> ke path login ketika user mengakses path yang bukan rolenya. Dan line 30 hingga 32 adalah untuk mengatur path user yang belum login.</w:t>
      </w:r>
    </w:p>
    <w:p w14:paraId="41C77B46" w14:textId="77777777" w:rsidR="00206F62" w:rsidRPr="00367A0A" w:rsidRDefault="00206F62" w:rsidP="00206F62">
      <w:pPr>
        <w:pStyle w:val="STTSJudulSubBab"/>
        <w:ind w:left="0" w:firstLine="0"/>
        <w:rPr>
          <w:sz w:val="24"/>
        </w:rPr>
      </w:pPr>
    </w:p>
    <w:p w14:paraId="1CD1133C" w14:textId="66F0D989" w:rsidR="00206F62" w:rsidRPr="00112A7E" w:rsidRDefault="00206F62">
      <w:pPr>
        <w:pStyle w:val="STTSJudulSubBab"/>
        <w:widowControl w:val="0"/>
        <w:numPr>
          <w:ilvl w:val="2"/>
          <w:numId w:val="28"/>
        </w:numPr>
        <w:rPr>
          <w:szCs w:val="24"/>
        </w:rPr>
      </w:pPr>
      <w:bookmarkStart w:id="439" w:name="_Toc124444554"/>
      <w:r>
        <w:t>Helper Konversi Waktu</w:t>
      </w:r>
      <w:bookmarkEnd w:id="439"/>
    </w:p>
    <w:p w14:paraId="1BDBA05E" w14:textId="77777777" w:rsidR="00206F62" w:rsidRDefault="00206F62" w:rsidP="00206F62">
      <w:r>
        <w:t>Konversi waktu diperlukan untuk membuat format tanggal dan waktu sesuai dengan keinginan. Di mongodb secara default penyimpanan yang berhubungan dengan datetime ditulis dalam bentuk model data UTC miliseconds sejak epoch. Untuk menghindari proses melakukan penulisan code yang berulang dalam melakukan konversi datetime dibuatlah sebuah fungsi global yang membantu.</w:t>
      </w:r>
    </w:p>
    <w:p w14:paraId="53A3F922" w14:textId="77777777" w:rsidR="00206F62" w:rsidRDefault="00206F62" w:rsidP="00206F62"/>
    <w:p w14:paraId="54997607" w14:textId="77777777" w:rsidR="00206F62" w:rsidRPr="00E40D86" w:rsidRDefault="00206F62" w:rsidP="00206F62">
      <w:pPr>
        <w:pStyle w:val="STTSAlgoritma"/>
      </w:pPr>
      <w:bookmarkStart w:id="440" w:name="_Toc124442797"/>
      <w:r w:rsidRPr="00E40D86">
        <w:t xml:space="preserve">Segmen Program </w:t>
      </w:r>
      <w:r>
        <w:t>5.6</w:t>
      </w:r>
      <w:r w:rsidRPr="00E40D86">
        <w:t xml:space="preserve"> </w:t>
      </w:r>
      <w:r>
        <w:t>Konversi Format Waktu</w:t>
      </w:r>
      <w:bookmarkEnd w:id="440"/>
    </w:p>
    <w:p w14:paraId="1E51BADE" w14:textId="77777777" w:rsidR="00206F62" w:rsidRPr="00381DE9" w:rsidRDefault="00206F62">
      <w:pPr>
        <w:pStyle w:val="STTSAlgoritmaContent"/>
        <w:widowControl w:val="0"/>
        <w:numPr>
          <w:ilvl w:val="0"/>
          <w:numId w:val="40"/>
        </w:numPr>
        <w:ind w:left="567" w:hanging="567"/>
      </w:pPr>
      <w:r w:rsidRPr="00381DE9">
        <w:t xml:space="preserve">import </w:t>
      </w:r>
      <w:proofErr w:type="gramStart"/>
      <w:r w:rsidRPr="00381DE9">
        <w:t>{ format</w:t>
      </w:r>
      <w:proofErr w:type="gramEnd"/>
      <w:r w:rsidRPr="00381DE9">
        <w:t>, parseISO } from "date-fns"</w:t>
      </w:r>
    </w:p>
    <w:p w14:paraId="407AA5B3" w14:textId="77777777" w:rsidR="00206F62" w:rsidRPr="00381DE9" w:rsidRDefault="00206F62" w:rsidP="00206F62">
      <w:pPr>
        <w:pStyle w:val="STTSAlgoritmaContent"/>
        <w:widowControl w:val="0"/>
        <w:ind w:left="567" w:hanging="567"/>
      </w:pPr>
      <w:r w:rsidRPr="00381DE9">
        <w:t xml:space="preserve">import </w:t>
      </w:r>
      <w:proofErr w:type="gramStart"/>
      <w:r w:rsidRPr="00381DE9">
        <w:t>{ id</w:t>
      </w:r>
      <w:proofErr w:type="gramEnd"/>
      <w:r w:rsidRPr="00381DE9">
        <w:t xml:space="preserve"> } from 'date-fns/locale';</w:t>
      </w:r>
    </w:p>
    <w:p w14:paraId="3C338FB5" w14:textId="77777777" w:rsidR="00206F62" w:rsidRPr="00381DE9" w:rsidRDefault="00206F62" w:rsidP="00206F62">
      <w:pPr>
        <w:pStyle w:val="STTSAlgoritmaContent"/>
        <w:widowControl w:val="0"/>
        <w:ind w:left="567" w:hanging="567"/>
      </w:pPr>
      <w:r w:rsidRPr="00381DE9">
        <w:t>export default {</w:t>
      </w:r>
    </w:p>
    <w:p w14:paraId="211CD7C4" w14:textId="77777777" w:rsidR="00206F62" w:rsidRPr="00381DE9" w:rsidRDefault="00206F62" w:rsidP="00206F62">
      <w:pPr>
        <w:pStyle w:val="STTSAlgoritmaContent"/>
        <w:widowControl w:val="0"/>
        <w:ind w:left="567" w:hanging="567"/>
      </w:pPr>
      <w:r w:rsidRPr="00381DE9">
        <w:t>    methods: {</w:t>
      </w:r>
    </w:p>
    <w:p w14:paraId="6A8E38D7" w14:textId="77777777" w:rsidR="00206F62" w:rsidRPr="00381DE9" w:rsidRDefault="00206F62" w:rsidP="00206F62">
      <w:pPr>
        <w:pStyle w:val="STTSAlgoritmaContent"/>
        <w:widowControl w:val="0"/>
        <w:ind w:left="567" w:hanging="567"/>
      </w:pPr>
      <w:r w:rsidRPr="00381DE9">
        <w:t>        converttime(date) {</w:t>
      </w:r>
    </w:p>
    <w:p w14:paraId="6D278A9C" w14:textId="77777777" w:rsidR="00206F62" w:rsidRPr="00381DE9" w:rsidRDefault="00206F62" w:rsidP="00206F62">
      <w:pPr>
        <w:pStyle w:val="STTSAlgoritmaContent"/>
        <w:widowControl w:val="0"/>
        <w:ind w:left="567" w:hanging="567"/>
      </w:pPr>
      <w:r w:rsidRPr="00381DE9">
        <w:t xml:space="preserve">            const str = </w:t>
      </w:r>
      <w:proofErr w:type="gramStart"/>
      <w:r w:rsidRPr="00381DE9">
        <w:t>format(</w:t>
      </w:r>
      <w:proofErr w:type="gramEnd"/>
    </w:p>
    <w:p w14:paraId="20FD8234" w14:textId="77777777" w:rsidR="00206F62" w:rsidRPr="00381DE9" w:rsidRDefault="00206F62" w:rsidP="00206F62">
      <w:pPr>
        <w:pStyle w:val="STTSAlgoritmaContent"/>
        <w:widowControl w:val="0"/>
        <w:ind w:left="567" w:hanging="567"/>
      </w:pPr>
      <w:r w:rsidRPr="00381DE9">
        <w:t>                new Date(date),</w:t>
      </w:r>
    </w:p>
    <w:p w14:paraId="3878BE5D" w14:textId="77777777" w:rsidR="00206F62" w:rsidRPr="00381DE9" w:rsidRDefault="00206F62" w:rsidP="00206F62">
      <w:pPr>
        <w:pStyle w:val="STTSAlgoritmaContent"/>
        <w:widowControl w:val="0"/>
        <w:ind w:left="567" w:hanging="567"/>
      </w:pPr>
      <w:r w:rsidRPr="00381DE9">
        <w:t>                'dd-MMMM-yyyy HH:</w:t>
      </w:r>
      <w:proofErr w:type="gramStart"/>
      <w:r w:rsidRPr="00381DE9">
        <w:t>mm:ss</w:t>
      </w:r>
      <w:proofErr w:type="gramEnd"/>
      <w:r w:rsidRPr="00381DE9">
        <w:t>', { locale: id }</w:t>
      </w:r>
    </w:p>
    <w:p w14:paraId="0B2BB57A" w14:textId="77777777" w:rsidR="00206F62" w:rsidRPr="00381DE9" w:rsidRDefault="00206F62" w:rsidP="00206F62">
      <w:pPr>
        <w:pStyle w:val="STTSAlgoritmaContent"/>
        <w:widowControl w:val="0"/>
        <w:ind w:left="567" w:hanging="567"/>
      </w:pPr>
      <w:r w:rsidRPr="00381DE9">
        <w:t>            );</w:t>
      </w:r>
    </w:p>
    <w:p w14:paraId="26DDCBEF" w14:textId="77777777" w:rsidR="00206F62" w:rsidRPr="00381DE9" w:rsidRDefault="00206F62" w:rsidP="00206F62">
      <w:pPr>
        <w:pStyle w:val="STTSAlgoritmaContent"/>
        <w:widowControl w:val="0"/>
        <w:ind w:left="567" w:hanging="567"/>
      </w:pPr>
      <w:r w:rsidRPr="00381DE9">
        <w:t>            return str;</w:t>
      </w:r>
    </w:p>
    <w:p w14:paraId="25E555A9" w14:textId="77777777" w:rsidR="00206F62" w:rsidRPr="00381DE9" w:rsidRDefault="00206F62" w:rsidP="00206F62">
      <w:pPr>
        <w:pStyle w:val="STTSAlgoritmaContent"/>
        <w:widowControl w:val="0"/>
        <w:ind w:left="567" w:hanging="567"/>
      </w:pPr>
      <w:r w:rsidRPr="00381DE9">
        <w:t>        },</w:t>
      </w:r>
    </w:p>
    <w:p w14:paraId="6A13F2F5" w14:textId="77777777" w:rsidR="00206F62" w:rsidRPr="00381DE9" w:rsidRDefault="00206F62" w:rsidP="00206F62">
      <w:pPr>
        <w:pStyle w:val="STTSAlgoritmaContent"/>
        <w:widowControl w:val="0"/>
        <w:ind w:left="567" w:hanging="567"/>
      </w:pPr>
      <w:r w:rsidRPr="00381DE9">
        <w:t>    }</w:t>
      </w:r>
    </w:p>
    <w:p w14:paraId="1A5C948C" w14:textId="77777777" w:rsidR="00206F62" w:rsidRPr="00381DE9" w:rsidRDefault="00206F62">
      <w:pPr>
        <w:pStyle w:val="STTSAlgoritmaContent"/>
        <w:widowControl w:val="0"/>
        <w:ind w:left="567" w:hanging="567"/>
      </w:pPr>
      <w:r w:rsidRPr="00381DE9">
        <w:t>};</w:t>
      </w:r>
    </w:p>
    <w:p w14:paraId="6CBB75C8" w14:textId="77777777" w:rsidR="00206F62" w:rsidRDefault="00206F62" w:rsidP="00206F62"/>
    <w:p w14:paraId="6EA258F6" w14:textId="77777777" w:rsidR="00206F62" w:rsidRDefault="00206F62" w:rsidP="00206F62">
      <w:r>
        <w:t xml:space="preserve">Line 1 dan 2 adalah proses mengimpor library yang diperlukan. Line 3 adalah proses mendaklarasikan agar segmen program ini dapat dipakai secara global. Selanjutnya line 4 adalah tempat meletakkan methodnya. Line 5 sampai 11 adalah satu kesatuan fungsi. Dimana pada line 6 hingga 9 dilakukan proses konversi data ke datetime local indonesia. </w:t>
      </w:r>
    </w:p>
    <w:p w14:paraId="653BD75E" w14:textId="77777777" w:rsidR="00206F62" w:rsidRPr="00381DE9" w:rsidRDefault="00206F62" w:rsidP="00206F62"/>
    <w:p w14:paraId="43C210AF" w14:textId="04A9AE8C" w:rsidR="00206F62" w:rsidRDefault="00206F62">
      <w:pPr>
        <w:pStyle w:val="STTSJudulSubBab"/>
        <w:widowControl w:val="0"/>
        <w:numPr>
          <w:ilvl w:val="0"/>
          <w:numId w:val="27"/>
        </w:numPr>
        <w:ind w:hanging="720"/>
        <w:jc w:val="left"/>
        <w:rPr>
          <w:sz w:val="24"/>
          <w:szCs w:val="24"/>
        </w:rPr>
      </w:pPr>
      <w:bookmarkStart w:id="441" w:name="_Toc124444555"/>
      <w:r>
        <w:t>Master</w:t>
      </w:r>
      <w:bookmarkEnd w:id="441"/>
    </w:p>
    <w:p w14:paraId="0706D3C2" w14:textId="77777777" w:rsidR="00206F62" w:rsidRDefault="00206F62" w:rsidP="00206F62">
      <w:r>
        <w:t xml:space="preserve">Untuk melakukan fitur konversi nantinya, fitur master harus dilakukan terlebih dahulu. Disini master sesuai yang telah di sebutkan pada pembagian role sebelumnya, pengirisan master hanya dapat dilakukan oleh dua role yaitu Super admin dan admin. Proses penambahan master disini memiliki 2 macam form yang terbagi di sebelah kiri dan kanan untuk itu dalam melakukan proses input kedua form harus diisi. Database master dapat di </w:t>
      </w:r>
      <w:proofErr w:type="gramStart"/>
      <w:r>
        <w:t>tambah ,</w:t>
      </w:r>
      <w:proofErr w:type="gramEnd"/>
      <w:r>
        <w:t xml:space="preserve"> edit, dan dihapus (</w:t>
      </w:r>
      <w:r w:rsidRPr="00DF672A">
        <w:rPr>
          <w:i/>
          <w:iCs/>
        </w:rPr>
        <w:t>soft delete</w:t>
      </w:r>
      <w:r>
        <w:t xml:space="preserve">)  seperti data pada umumnya. Untuk edit dan hapus tidak dibahas pada segmen </w:t>
      </w:r>
      <w:r>
        <w:lastRenderedPageBreak/>
        <w:t>program nantinya dikarenakan fungsi edit memiliki kesamaan yang cukup banyak dengan fungsi tambah, perbedaannya hanya terletak pada prosedur langkah awal, yang mana data yang mau di update harus dicari terlebih dahulu kemudian di tampilkan. Lalu data akan diubah seperti pengecekkan validasi master sebelum memasukkan data. Untuk fungsi delete juga tidak dibahas karena programnya yang sangat singkat, yaitu mencari id dari data yang mau dihapus kemudian menulis sebaris program untuk delete</w:t>
      </w:r>
    </w:p>
    <w:p w14:paraId="2BF66636" w14:textId="77777777" w:rsidR="00206F62" w:rsidRDefault="00206F62" w:rsidP="00206F62"/>
    <w:p w14:paraId="26BBE9F4" w14:textId="77777777" w:rsidR="00206F62" w:rsidRPr="00E40D86" w:rsidRDefault="00206F62" w:rsidP="00206F62">
      <w:pPr>
        <w:pStyle w:val="STTSAlgoritma"/>
      </w:pPr>
      <w:bookmarkStart w:id="442" w:name="_Toc124442798"/>
      <w:r w:rsidRPr="00E40D86">
        <w:t xml:space="preserve">Segmen Program </w:t>
      </w:r>
      <w:r>
        <w:t>5.7</w:t>
      </w:r>
      <w:r w:rsidRPr="00E40D86">
        <w:t xml:space="preserve"> </w:t>
      </w:r>
      <w:r>
        <w:t>Format Input</w:t>
      </w:r>
      <w:bookmarkEnd w:id="442"/>
    </w:p>
    <w:p w14:paraId="120B024C" w14:textId="77777777" w:rsidR="00206F62" w:rsidRPr="00386200" w:rsidRDefault="00206F62">
      <w:pPr>
        <w:pStyle w:val="STTSSegmenProgramContent"/>
        <w:widowControl w:val="0"/>
        <w:numPr>
          <w:ilvl w:val="0"/>
          <w:numId w:val="30"/>
        </w:numPr>
        <w:ind w:left="567" w:hanging="567"/>
      </w:pPr>
      <w:r w:rsidRPr="00386200">
        <w:t>$param = $request-&gt;dataparam;</w:t>
      </w:r>
    </w:p>
    <w:p w14:paraId="4B63CA1E" w14:textId="77777777" w:rsidR="00206F62" w:rsidRPr="00386200" w:rsidRDefault="00206F62" w:rsidP="00206F62">
      <w:pPr>
        <w:pStyle w:val="STTSSegmenProgramContent"/>
        <w:widowControl w:val="0"/>
        <w:ind w:left="567" w:hanging="567"/>
      </w:pPr>
      <w:r w:rsidRPr="00386200">
        <w:t>$kit = $request-&gt;datakit;</w:t>
      </w:r>
    </w:p>
    <w:p w14:paraId="4E4DB6B1" w14:textId="77777777" w:rsidR="00206F62" w:rsidRPr="00386200" w:rsidRDefault="00206F62" w:rsidP="00206F62">
      <w:pPr>
        <w:pStyle w:val="STTSSegmenProgramContent"/>
        <w:widowControl w:val="0"/>
        <w:ind w:left="567" w:hanging="567"/>
      </w:pPr>
      <w:r w:rsidRPr="00386200">
        <w:t>$i = 0;</w:t>
      </w:r>
    </w:p>
    <w:p w14:paraId="16667D52" w14:textId="77777777" w:rsidR="00206F62" w:rsidRPr="00386200" w:rsidRDefault="00206F62" w:rsidP="00206F62">
      <w:pPr>
        <w:pStyle w:val="STTSSegmenProgramContent"/>
        <w:widowControl w:val="0"/>
        <w:ind w:left="567" w:hanging="567"/>
      </w:pPr>
      <w:r w:rsidRPr="00386200">
        <w:t>foreach ($param['TipeMobil'] as $item) {</w:t>
      </w:r>
    </w:p>
    <w:p w14:paraId="74E25E2B" w14:textId="77777777" w:rsidR="00206F62" w:rsidRPr="00386200" w:rsidRDefault="00206F62" w:rsidP="00206F62">
      <w:pPr>
        <w:pStyle w:val="STTSSegmenProgramContent"/>
        <w:widowControl w:val="0"/>
        <w:ind w:left="567" w:hanging="567"/>
      </w:pPr>
      <w:r w:rsidRPr="00386200">
        <w:t>$param['TipeMobil</w:t>
      </w:r>
      <w:proofErr w:type="gramStart"/>
      <w:r w:rsidRPr="00386200">
        <w:t>'][</w:t>
      </w:r>
      <w:proofErr w:type="gramEnd"/>
      <w:r w:rsidRPr="00386200">
        <w:t>$i] = ucwords($item);</w:t>
      </w:r>
    </w:p>
    <w:p w14:paraId="2B439E58" w14:textId="77777777" w:rsidR="00206F62" w:rsidRPr="00386200" w:rsidRDefault="00206F62" w:rsidP="00206F62">
      <w:pPr>
        <w:pStyle w:val="STTSSegmenProgramContent"/>
        <w:widowControl w:val="0"/>
        <w:ind w:left="567" w:hanging="567"/>
      </w:pPr>
      <w:r w:rsidRPr="00386200">
        <w:t>$i++;</w:t>
      </w:r>
    </w:p>
    <w:p w14:paraId="5C1E6039" w14:textId="77777777" w:rsidR="00206F62" w:rsidRPr="00386200" w:rsidRDefault="00206F62" w:rsidP="00206F62">
      <w:pPr>
        <w:pStyle w:val="STTSSegmenProgramContent"/>
        <w:widowControl w:val="0"/>
        <w:ind w:left="567" w:hanging="567"/>
      </w:pPr>
      <w:r w:rsidRPr="00386200">
        <w:t>}</w:t>
      </w:r>
    </w:p>
    <w:p w14:paraId="145E44C6" w14:textId="77777777" w:rsidR="00206F62" w:rsidRPr="00386200" w:rsidRDefault="00206F62" w:rsidP="00206F62">
      <w:pPr>
        <w:pStyle w:val="STTSSegmenProgramContent"/>
        <w:widowControl w:val="0"/>
        <w:ind w:left="567" w:hanging="567"/>
      </w:pPr>
      <w:r w:rsidRPr="00386200">
        <w:t>$i = 0;</w:t>
      </w:r>
    </w:p>
    <w:p w14:paraId="7F812024" w14:textId="77777777" w:rsidR="00206F62" w:rsidRPr="00386200" w:rsidRDefault="00206F62" w:rsidP="00206F62">
      <w:pPr>
        <w:pStyle w:val="STTSSegmenProgramContent"/>
        <w:widowControl w:val="0"/>
        <w:ind w:left="567" w:hanging="567"/>
      </w:pPr>
      <w:r w:rsidRPr="00386200">
        <w:t>foreach ($param['ModelMobil'] as $item) {</w:t>
      </w:r>
    </w:p>
    <w:p w14:paraId="17BAF878" w14:textId="77777777" w:rsidR="00206F62" w:rsidRPr="00386200" w:rsidRDefault="00206F62" w:rsidP="00206F62">
      <w:pPr>
        <w:pStyle w:val="STTSSegmenProgramContent"/>
        <w:widowControl w:val="0"/>
        <w:ind w:left="567" w:hanging="567"/>
      </w:pPr>
      <w:r w:rsidRPr="00386200">
        <w:t>$param['ModelMobil</w:t>
      </w:r>
      <w:proofErr w:type="gramStart"/>
      <w:r w:rsidRPr="00386200">
        <w:t>'][</w:t>
      </w:r>
      <w:proofErr w:type="gramEnd"/>
      <w:r w:rsidRPr="00386200">
        <w:t>$i] = ucwords($item);</w:t>
      </w:r>
    </w:p>
    <w:p w14:paraId="7ADAE2F1" w14:textId="77777777" w:rsidR="00206F62" w:rsidRPr="00386200" w:rsidRDefault="00206F62" w:rsidP="00206F62">
      <w:pPr>
        <w:pStyle w:val="STTSSegmenProgramContent"/>
        <w:widowControl w:val="0"/>
        <w:ind w:left="567" w:hanging="567"/>
      </w:pPr>
      <w:r w:rsidRPr="00386200">
        <w:t>$i++;</w:t>
      </w:r>
    </w:p>
    <w:p w14:paraId="3A411F1A" w14:textId="77777777" w:rsidR="00206F62" w:rsidRPr="00386200" w:rsidRDefault="00206F62" w:rsidP="00206F62">
      <w:pPr>
        <w:pStyle w:val="STTSSegmenProgramContent"/>
        <w:widowControl w:val="0"/>
        <w:ind w:left="567" w:hanging="567"/>
      </w:pPr>
      <w:r w:rsidRPr="00386200">
        <w:t>}</w:t>
      </w:r>
    </w:p>
    <w:p w14:paraId="6F53037B" w14:textId="77777777" w:rsidR="00206F62" w:rsidRPr="00386200" w:rsidRDefault="00206F62" w:rsidP="00206F62">
      <w:pPr>
        <w:pStyle w:val="STTSSegmenProgramContent"/>
        <w:widowControl w:val="0"/>
        <w:ind w:left="567" w:hanging="567"/>
      </w:pPr>
      <w:r w:rsidRPr="00386200">
        <w:t>$i = 0;</w:t>
      </w:r>
    </w:p>
    <w:p w14:paraId="5EB97A1F" w14:textId="77777777" w:rsidR="00206F62" w:rsidRPr="00386200" w:rsidRDefault="00206F62" w:rsidP="00206F62">
      <w:pPr>
        <w:pStyle w:val="STTSSegmenProgramContent"/>
        <w:widowControl w:val="0"/>
        <w:ind w:left="567" w:hanging="567"/>
      </w:pPr>
      <w:r w:rsidRPr="00386200">
        <w:t>foreach ($param['TinggiMobil'] as $item) {</w:t>
      </w:r>
    </w:p>
    <w:p w14:paraId="0C8EDB98" w14:textId="77777777" w:rsidR="00206F62" w:rsidRPr="00386200" w:rsidRDefault="00206F62" w:rsidP="00206F62">
      <w:pPr>
        <w:pStyle w:val="STTSSegmenProgramContent"/>
        <w:widowControl w:val="0"/>
        <w:ind w:left="567" w:hanging="567"/>
      </w:pPr>
      <w:r w:rsidRPr="00386200">
        <w:t>$param['TinggiMobil</w:t>
      </w:r>
      <w:proofErr w:type="gramStart"/>
      <w:r w:rsidRPr="00386200">
        <w:t>'][</w:t>
      </w:r>
      <w:proofErr w:type="gramEnd"/>
      <w:r w:rsidRPr="00386200">
        <w:t>$i] = ucwords($item);</w:t>
      </w:r>
    </w:p>
    <w:p w14:paraId="5F8B1203" w14:textId="77777777" w:rsidR="00206F62" w:rsidRPr="00386200" w:rsidRDefault="00206F62" w:rsidP="00206F62">
      <w:pPr>
        <w:pStyle w:val="STTSSegmenProgramContent"/>
        <w:widowControl w:val="0"/>
        <w:ind w:left="567" w:hanging="567"/>
      </w:pPr>
      <w:r w:rsidRPr="00386200">
        <w:t>$i++;</w:t>
      </w:r>
    </w:p>
    <w:p w14:paraId="753ED4FA" w14:textId="77777777" w:rsidR="00206F62" w:rsidRPr="00386200" w:rsidRDefault="00206F62" w:rsidP="00206F62">
      <w:pPr>
        <w:pStyle w:val="STTSSegmenProgramContent"/>
        <w:widowControl w:val="0"/>
        <w:ind w:left="567" w:hanging="567"/>
      </w:pPr>
      <w:r w:rsidRPr="00386200">
        <w:t>}</w:t>
      </w:r>
    </w:p>
    <w:p w14:paraId="067D7D80" w14:textId="77777777" w:rsidR="00206F62" w:rsidRDefault="00206F62" w:rsidP="00206F62"/>
    <w:p w14:paraId="17444296" w14:textId="77777777" w:rsidR="00206F62" w:rsidRDefault="00206F62" w:rsidP="00206F62">
      <w:r>
        <w:t xml:space="preserve">Segmen ini berfungsi untuk mengubah format input yang dilakukan oleh user. Fungsinya adalah membuat setiap kata pada huruf pertama selalu berhuruf besar diikuti oleh huruf kecil pada kata </w:t>
      </w:r>
      <w:proofErr w:type="gramStart"/>
      <w:r>
        <w:t>tersebut.pada</w:t>
      </w:r>
      <w:proofErr w:type="gramEnd"/>
      <w:r>
        <w:t xml:space="preserve"> baris 1 dan 2 berfungsi untuk mengambil inputan user. Pada baris 3 hingga 7 adalah proses melakukan looping untuk mengganti setiap field inputan tipe mobil. Baris 8 hingga 12 berperan untuk mengganti format di field model mobil secara </w:t>
      </w:r>
      <w:proofErr w:type="gramStart"/>
      <w:r>
        <w:t>berulang .</w:t>
      </w:r>
      <w:proofErr w:type="gramEnd"/>
      <w:r>
        <w:t xml:space="preserve"> dan pada baris 13 hingga 17 berperan untuk megganti format pada field tinggi mobil.</w:t>
      </w:r>
    </w:p>
    <w:p w14:paraId="30BB38FA" w14:textId="77777777" w:rsidR="00206F62" w:rsidRDefault="00206F62" w:rsidP="00206F62">
      <w:pPr>
        <w:ind w:firstLine="0"/>
      </w:pPr>
    </w:p>
    <w:p w14:paraId="1985A969" w14:textId="77777777" w:rsidR="00206F62" w:rsidRPr="00E40D86" w:rsidRDefault="00206F62" w:rsidP="00206F62">
      <w:pPr>
        <w:pStyle w:val="STTSAlgoritma"/>
      </w:pPr>
      <w:bookmarkStart w:id="443" w:name="_Toc124442799"/>
      <w:r w:rsidRPr="00E40D86">
        <w:t xml:space="preserve">Segmen Program </w:t>
      </w:r>
      <w:r>
        <w:t>5.8</w:t>
      </w:r>
      <w:r w:rsidRPr="00E40D86">
        <w:t xml:space="preserve"> </w:t>
      </w:r>
      <w:r>
        <w:t>Cek Inputan Kosong</w:t>
      </w:r>
      <w:bookmarkEnd w:id="443"/>
    </w:p>
    <w:p w14:paraId="37C0EBC6" w14:textId="77777777" w:rsidR="00206F62" w:rsidRPr="004B17B0" w:rsidRDefault="00206F62">
      <w:pPr>
        <w:pStyle w:val="STTSAlgoritmaContent"/>
        <w:widowControl w:val="0"/>
        <w:numPr>
          <w:ilvl w:val="0"/>
          <w:numId w:val="6"/>
        </w:numPr>
        <w:ind w:left="567" w:hanging="567"/>
      </w:pPr>
      <w:r w:rsidRPr="004B17B0">
        <w:t xml:space="preserve">function </w:t>
      </w:r>
      <w:proofErr w:type="gramStart"/>
      <w:r w:rsidRPr="004B17B0">
        <w:t>FungsicekKosong(</w:t>
      </w:r>
      <w:proofErr w:type="gramEnd"/>
      <w:r w:rsidRPr="004B17B0">
        <w:t>array $cek)</w:t>
      </w:r>
    </w:p>
    <w:p w14:paraId="7F21E178" w14:textId="77777777" w:rsidR="00206F62" w:rsidRPr="004B17B0" w:rsidRDefault="00206F62" w:rsidP="00206F62">
      <w:pPr>
        <w:pStyle w:val="STTSAlgoritmaContent"/>
        <w:widowControl w:val="0"/>
        <w:ind w:left="567" w:hanging="567"/>
      </w:pPr>
      <w:r w:rsidRPr="004B17B0">
        <w:t>{</w:t>
      </w:r>
    </w:p>
    <w:p w14:paraId="51D3B0EE" w14:textId="77777777" w:rsidR="00206F62" w:rsidRPr="004B17B0" w:rsidRDefault="00206F62" w:rsidP="00206F62">
      <w:pPr>
        <w:pStyle w:val="STTSAlgoritmaContent"/>
        <w:widowControl w:val="0"/>
        <w:ind w:left="1134" w:hanging="1134"/>
      </w:pPr>
      <w:r w:rsidRPr="004B17B0">
        <w:t>if (count($cek) == 0) {</w:t>
      </w:r>
    </w:p>
    <w:p w14:paraId="41376983" w14:textId="77777777" w:rsidR="00206F62" w:rsidRPr="004B17B0" w:rsidRDefault="00206F62" w:rsidP="00206F62">
      <w:pPr>
        <w:pStyle w:val="STTSAlgoritmaContent"/>
        <w:widowControl w:val="0"/>
        <w:ind w:left="1701" w:hanging="1701"/>
      </w:pPr>
      <w:r w:rsidRPr="004B17B0">
        <w:t>return true;</w:t>
      </w:r>
    </w:p>
    <w:p w14:paraId="05D79245" w14:textId="77777777" w:rsidR="00206F62" w:rsidRPr="004B17B0" w:rsidRDefault="00206F62" w:rsidP="00206F62">
      <w:pPr>
        <w:pStyle w:val="STTSAlgoritmaContent"/>
        <w:widowControl w:val="0"/>
        <w:ind w:left="1134" w:hanging="1134"/>
      </w:pPr>
      <w:r w:rsidRPr="004B17B0">
        <w:t>}</w:t>
      </w:r>
    </w:p>
    <w:p w14:paraId="3A132613" w14:textId="77777777" w:rsidR="00206F62" w:rsidRPr="004B17B0" w:rsidRDefault="00206F62" w:rsidP="00206F62">
      <w:pPr>
        <w:pStyle w:val="STTSAlgoritmaContent"/>
        <w:widowControl w:val="0"/>
        <w:ind w:left="567" w:hanging="567"/>
      </w:pPr>
      <w:r w:rsidRPr="004B17B0">
        <w:t>}</w:t>
      </w:r>
    </w:p>
    <w:p w14:paraId="31A2A7AF" w14:textId="1C23BD86" w:rsidR="00CF5C5C" w:rsidRDefault="00CF5C5C" w:rsidP="00CF5C5C">
      <w:pPr>
        <w:pStyle w:val="AlgoritmaLanjutan"/>
      </w:pPr>
      <w:r w:rsidRPr="00E40D86">
        <w:lastRenderedPageBreak/>
        <w:t xml:space="preserve">Segmen Program </w:t>
      </w:r>
      <w:r>
        <w:t>5.8</w:t>
      </w:r>
      <w:r w:rsidRPr="00E40D86">
        <w:t xml:space="preserve"> </w:t>
      </w:r>
      <w:r>
        <w:t>(Lanjutan)</w:t>
      </w:r>
    </w:p>
    <w:p w14:paraId="0BA88BE9" w14:textId="079D1E5E" w:rsidR="00206F62" w:rsidRPr="002A6EF7" w:rsidRDefault="00206F62" w:rsidP="00206F62">
      <w:pPr>
        <w:pStyle w:val="STTSSegmenProgramContent"/>
        <w:widowControl w:val="0"/>
        <w:ind w:left="567" w:hanging="567"/>
      </w:pPr>
      <w:r w:rsidRPr="002A6EF7">
        <w:t>$paramkosong = false;</w:t>
      </w:r>
    </w:p>
    <w:p w14:paraId="5C0C176D" w14:textId="77777777" w:rsidR="00206F62" w:rsidRPr="002A6EF7" w:rsidRDefault="00206F62" w:rsidP="00206F62">
      <w:pPr>
        <w:pStyle w:val="STTSSegmenProgramContent"/>
        <w:widowControl w:val="0"/>
        <w:ind w:left="567" w:hanging="567"/>
      </w:pPr>
      <w:r w:rsidRPr="002A6EF7">
        <w:t xml:space="preserve">if </w:t>
      </w:r>
      <w:proofErr w:type="gramStart"/>
      <w:r w:rsidRPr="002A6EF7">
        <w:t>(!$</w:t>
      </w:r>
      <w:proofErr w:type="gramEnd"/>
      <w:r w:rsidRPr="002A6EF7">
        <w:t>paramkosong) {</w:t>
      </w:r>
    </w:p>
    <w:p w14:paraId="56EB89C3" w14:textId="77777777" w:rsidR="00206F62" w:rsidRPr="002A6EF7" w:rsidRDefault="00206F62" w:rsidP="00206F62">
      <w:pPr>
        <w:pStyle w:val="STTSSegmenProgramContent"/>
        <w:widowControl w:val="0"/>
        <w:ind w:left="1134" w:hanging="1134"/>
      </w:pPr>
      <w:r w:rsidRPr="002A6EF7">
        <w:t>$paramkosong = FungsicekKosong($param['TipeMobil']);</w:t>
      </w:r>
    </w:p>
    <w:p w14:paraId="2510DD86" w14:textId="77777777" w:rsidR="00206F62" w:rsidRPr="002A6EF7" w:rsidRDefault="00206F62" w:rsidP="00206F62">
      <w:pPr>
        <w:pStyle w:val="STTSSegmenProgramContent"/>
        <w:widowControl w:val="0"/>
        <w:ind w:left="567" w:hanging="567"/>
      </w:pPr>
      <w:r w:rsidRPr="002A6EF7">
        <w:t>}</w:t>
      </w:r>
    </w:p>
    <w:p w14:paraId="130F35CC" w14:textId="77777777" w:rsidR="00206F62" w:rsidRPr="002A6EF7" w:rsidRDefault="00206F62" w:rsidP="00206F62">
      <w:pPr>
        <w:pStyle w:val="STTSSegmenProgramContent"/>
        <w:widowControl w:val="0"/>
        <w:ind w:left="567" w:hanging="567"/>
      </w:pPr>
      <w:r w:rsidRPr="002A6EF7">
        <w:t xml:space="preserve">if </w:t>
      </w:r>
      <w:proofErr w:type="gramStart"/>
      <w:r w:rsidRPr="002A6EF7">
        <w:t>(!$</w:t>
      </w:r>
      <w:proofErr w:type="gramEnd"/>
      <w:r w:rsidRPr="002A6EF7">
        <w:t>paramkosong) {</w:t>
      </w:r>
    </w:p>
    <w:p w14:paraId="498F9DF6" w14:textId="77777777" w:rsidR="00206F62" w:rsidRPr="002A6EF7" w:rsidRDefault="00206F62" w:rsidP="00206F62">
      <w:pPr>
        <w:pStyle w:val="STTSSegmenProgramContent"/>
        <w:widowControl w:val="0"/>
        <w:ind w:left="1134" w:hanging="1134"/>
      </w:pPr>
      <w:r w:rsidRPr="002A6EF7">
        <w:t>$paramkosong = FungsicekKosong($param['ModelMobil']);</w:t>
      </w:r>
    </w:p>
    <w:p w14:paraId="25ABD1D1" w14:textId="77777777" w:rsidR="00206F62" w:rsidRPr="002A6EF7" w:rsidRDefault="00206F62" w:rsidP="00206F62">
      <w:pPr>
        <w:pStyle w:val="STTSSegmenProgramContent"/>
        <w:widowControl w:val="0"/>
        <w:ind w:left="567" w:hanging="567"/>
      </w:pPr>
      <w:r w:rsidRPr="002A6EF7">
        <w:t>}</w:t>
      </w:r>
    </w:p>
    <w:p w14:paraId="4B9D0489" w14:textId="77777777" w:rsidR="00206F62" w:rsidRPr="002A6EF7" w:rsidRDefault="00206F62" w:rsidP="00206F62">
      <w:pPr>
        <w:pStyle w:val="STTSSegmenProgramContent"/>
        <w:widowControl w:val="0"/>
        <w:ind w:left="567" w:hanging="567"/>
      </w:pPr>
      <w:r w:rsidRPr="002A6EF7">
        <w:t xml:space="preserve">if </w:t>
      </w:r>
      <w:proofErr w:type="gramStart"/>
      <w:r w:rsidRPr="002A6EF7">
        <w:t>(!$</w:t>
      </w:r>
      <w:proofErr w:type="gramEnd"/>
      <w:r w:rsidRPr="002A6EF7">
        <w:t>paramkosong) {</w:t>
      </w:r>
    </w:p>
    <w:p w14:paraId="61C3CBCB" w14:textId="77777777" w:rsidR="00206F62" w:rsidRPr="002A6EF7" w:rsidRDefault="00206F62" w:rsidP="00206F62">
      <w:pPr>
        <w:pStyle w:val="STTSSegmenProgramContent"/>
        <w:widowControl w:val="0"/>
        <w:ind w:left="1134" w:hanging="1134"/>
      </w:pPr>
      <w:r w:rsidRPr="002A6EF7">
        <w:t>$paramkosong = FungsicekKosong($param['TinggiMobil']);</w:t>
      </w:r>
    </w:p>
    <w:p w14:paraId="2F6E0449" w14:textId="77777777" w:rsidR="00206F62" w:rsidRPr="002A6EF7" w:rsidRDefault="00206F62" w:rsidP="00206F62">
      <w:pPr>
        <w:pStyle w:val="STTSSegmenProgramContent"/>
        <w:widowControl w:val="0"/>
        <w:ind w:left="567" w:hanging="567"/>
      </w:pPr>
      <w:r w:rsidRPr="002A6EF7">
        <w:t>}</w:t>
      </w:r>
    </w:p>
    <w:p w14:paraId="2AA740AF" w14:textId="77777777" w:rsidR="00206F62" w:rsidRPr="002A6EF7" w:rsidRDefault="00206F62" w:rsidP="00206F62">
      <w:pPr>
        <w:pStyle w:val="STTSSegmenProgramContent"/>
        <w:widowControl w:val="0"/>
        <w:ind w:left="567" w:hanging="567"/>
      </w:pPr>
      <w:r w:rsidRPr="002A6EF7">
        <w:t xml:space="preserve">if </w:t>
      </w:r>
      <w:proofErr w:type="gramStart"/>
      <w:r w:rsidRPr="002A6EF7">
        <w:t>(!$</w:t>
      </w:r>
      <w:proofErr w:type="gramEnd"/>
      <w:r w:rsidRPr="002A6EF7">
        <w:t>paramkosong) {</w:t>
      </w:r>
    </w:p>
    <w:p w14:paraId="6D693D15" w14:textId="77777777" w:rsidR="00206F62" w:rsidRPr="002A6EF7" w:rsidRDefault="00206F62" w:rsidP="00206F62">
      <w:pPr>
        <w:pStyle w:val="STTSSegmenProgramContent"/>
        <w:widowControl w:val="0"/>
        <w:ind w:left="1134" w:hanging="1134"/>
      </w:pPr>
      <w:r w:rsidRPr="002A6EF7">
        <w:t>$paramkosong = FungsicekKosong($param['Departemen']);</w:t>
      </w:r>
    </w:p>
    <w:p w14:paraId="795941B7" w14:textId="77777777" w:rsidR="00206F62" w:rsidRPr="002A6EF7" w:rsidRDefault="00206F62" w:rsidP="00206F62">
      <w:pPr>
        <w:pStyle w:val="STTSSegmenProgramContent"/>
        <w:widowControl w:val="0"/>
        <w:ind w:left="567" w:hanging="567"/>
      </w:pPr>
      <w:r w:rsidRPr="002A6EF7">
        <w:t>}</w:t>
      </w:r>
    </w:p>
    <w:p w14:paraId="703B09AE" w14:textId="77777777" w:rsidR="00206F62" w:rsidRPr="002A6EF7" w:rsidRDefault="00206F62" w:rsidP="00206F62">
      <w:pPr>
        <w:pStyle w:val="STTSSegmenProgramContent"/>
        <w:widowControl w:val="0"/>
        <w:ind w:left="567" w:hanging="567"/>
      </w:pPr>
      <w:r w:rsidRPr="002A6EF7">
        <w:t xml:space="preserve">if </w:t>
      </w:r>
      <w:proofErr w:type="gramStart"/>
      <w:r w:rsidRPr="002A6EF7">
        <w:t>(!$</w:t>
      </w:r>
      <w:proofErr w:type="gramEnd"/>
      <w:r w:rsidRPr="002A6EF7">
        <w:t>paramkosong) {</w:t>
      </w:r>
    </w:p>
    <w:p w14:paraId="23EF5053" w14:textId="77777777" w:rsidR="00206F62" w:rsidRPr="002A6EF7" w:rsidRDefault="00206F62" w:rsidP="00206F62">
      <w:pPr>
        <w:pStyle w:val="STTSSegmenProgramContent"/>
        <w:widowControl w:val="0"/>
        <w:ind w:left="1134" w:hanging="1134"/>
      </w:pPr>
      <w:r w:rsidRPr="002A6EF7">
        <w:t>$paramkosong = FungsicekKosong($param['Stall']);</w:t>
      </w:r>
    </w:p>
    <w:p w14:paraId="2EE93A39" w14:textId="77777777" w:rsidR="00206F62" w:rsidRPr="002A6EF7" w:rsidRDefault="00206F62" w:rsidP="00206F62">
      <w:pPr>
        <w:pStyle w:val="STTSSegmenProgramContent"/>
        <w:widowControl w:val="0"/>
        <w:ind w:left="567" w:hanging="567"/>
      </w:pPr>
      <w:r w:rsidRPr="002A6EF7">
        <w:t>}</w:t>
      </w:r>
    </w:p>
    <w:p w14:paraId="446B6DC8" w14:textId="77777777" w:rsidR="00206F62" w:rsidRPr="002A6EF7" w:rsidRDefault="00206F62" w:rsidP="00206F62">
      <w:pPr>
        <w:pStyle w:val="STTSSegmenProgramContent"/>
        <w:widowControl w:val="0"/>
        <w:ind w:left="567" w:hanging="567"/>
      </w:pPr>
      <w:r w:rsidRPr="002A6EF7">
        <w:t>if ($paramkosong) {</w:t>
      </w:r>
    </w:p>
    <w:p w14:paraId="685F59A9" w14:textId="77777777" w:rsidR="00206F62" w:rsidRPr="002A6EF7" w:rsidRDefault="00206F62" w:rsidP="00206F62">
      <w:pPr>
        <w:pStyle w:val="STTSSegmenProgramContent"/>
        <w:widowControl w:val="0"/>
        <w:ind w:left="1134" w:hanging="1134"/>
      </w:pPr>
      <w:r w:rsidRPr="002A6EF7">
        <w:t xml:space="preserve">return </w:t>
      </w:r>
      <w:proofErr w:type="gramStart"/>
      <w:r w:rsidRPr="002A6EF7">
        <w:t>response(</w:t>
      </w:r>
      <w:proofErr w:type="gramEnd"/>
      <w:r w:rsidRPr="002A6EF7">
        <w:t>)-&gt;json([</w:t>
      </w:r>
    </w:p>
    <w:p w14:paraId="2CFF9797" w14:textId="77777777" w:rsidR="00206F62" w:rsidRPr="002A6EF7" w:rsidRDefault="00206F62" w:rsidP="00206F62">
      <w:pPr>
        <w:pStyle w:val="STTSSegmenProgramContent"/>
        <w:widowControl w:val="0"/>
        <w:ind w:left="1134" w:hanging="1134"/>
      </w:pPr>
      <w:r w:rsidRPr="002A6EF7">
        <w:t>"success" =&gt; true,</w:t>
      </w:r>
    </w:p>
    <w:p w14:paraId="6467449C" w14:textId="77777777" w:rsidR="00206F62" w:rsidRPr="002A6EF7" w:rsidRDefault="00206F62" w:rsidP="00206F62">
      <w:pPr>
        <w:pStyle w:val="STTSSegmenProgramContent"/>
        <w:widowControl w:val="0"/>
        <w:ind w:left="1134" w:hanging="1134"/>
      </w:pPr>
      <w:r w:rsidRPr="002A6EF7">
        <w:t>"statuscode" =&gt; 401,</w:t>
      </w:r>
    </w:p>
    <w:p w14:paraId="68BFFCD2" w14:textId="77777777" w:rsidR="00206F62" w:rsidRPr="002A6EF7" w:rsidRDefault="00206F62" w:rsidP="00206F62">
      <w:pPr>
        <w:pStyle w:val="STTSSegmenProgramContent"/>
        <w:widowControl w:val="0"/>
        <w:ind w:left="1134" w:hanging="1134"/>
      </w:pPr>
      <w:r w:rsidRPr="002A6EF7">
        <w:t>]);</w:t>
      </w:r>
    </w:p>
    <w:p w14:paraId="2852F090" w14:textId="77777777" w:rsidR="00206F62" w:rsidRDefault="00206F62" w:rsidP="00206F62">
      <w:pPr>
        <w:pStyle w:val="STTSSegmenProgramContent"/>
        <w:widowControl w:val="0"/>
        <w:ind w:left="567" w:hanging="567"/>
      </w:pPr>
      <w:r w:rsidRPr="002A6EF7">
        <w:t>}</w:t>
      </w:r>
    </w:p>
    <w:p w14:paraId="10E389D9" w14:textId="77777777" w:rsidR="00206F62" w:rsidRPr="002A6EF7" w:rsidRDefault="00206F62" w:rsidP="00206F62">
      <w:pPr>
        <w:pStyle w:val="STTSSegmenProgramContent"/>
        <w:widowControl w:val="0"/>
        <w:ind w:left="567" w:hanging="567"/>
      </w:pPr>
      <w:r w:rsidRPr="002A6EF7">
        <w:t>$paramtambahankosong = false;</w:t>
      </w:r>
    </w:p>
    <w:p w14:paraId="042C12E4" w14:textId="77777777" w:rsidR="00206F62" w:rsidRPr="002A6EF7" w:rsidRDefault="00206F62" w:rsidP="00206F62">
      <w:pPr>
        <w:pStyle w:val="STTSSegmenProgramContent"/>
        <w:widowControl w:val="0"/>
        <w:ind w:left="567" w:hanging="567"/>
      </w:pPr>
      <w:r w:rsidRPr="002A6EF7">
        <w:t>foreach ($param['NewParameter'] as $newparam) {</w:t>
      </w:r>
    </w:p>
    <w:p w14:paraId="29DD6C20" w14:textId="77777777" w:rsidR="00206F62" w:rsidRPr="002A6EF7" w:rsidRDefault="00206F62" w:rsidP="00206F62">
      <w:pPr>
        <w:pStyle w:val="STTSSegmenProgramContent"/>
        <w:widowControl w:val="0"/>
        <w:ind w:left="567" w:hanging="567"/>
      </w:pPr>
      <w:r w:rsidRPr="002A6EF7">
        <w:t>if ($newparam['Newparam'] == "" || $newparam['Newparam'] == null) {</w:t>
      </w:r>
    </w:p>
    <w:p w14:paraId="2E89E36A" w14:textId="77777777" w:rsidR="00206F62" w:rsidRPr="002A6EF7" w:rsidRDefault="00206F62" w:rsidP="00206F62">
      <w:pPr>
        <w:pStyle w:val="STTSSegmenProgramContent"/>
        <w:widowControl w:val="0"/>
        <w:ind w:left="1134" w:hanging="1134"/>
      </w:pPr>
      <w:r w:rsidRPr="002A6EF7">
        <w:t>$paramtambahankosong = true;</w:t>
      </w:r>
    </w:p>
    <w:p w14:paraId="7AE62089" w14:textId="77777777" w:rsidR="00206F62" w:rsidRPr="002A6EF7" w:rsidRDefault="00206F62" w:rsidP="00206F62">
      <w:pPr>
        <w:pStyle w:val="STTSSegmenProgramContent"/>
        <w:widowControl w:val="0"/>
        <w:ind w:left="1134" w:hanging="1134"/>
      </w:pPr>
      <w:r w:rsidRPr="002A6EF7">
        <w:t>break;</w:t>
      </w:r>
    </w:p>
    <w:p w14:paraId="697B2F76" w14:textId="77777777" w:rsidR="00206F62" w:rsidRPr="002A6EF7" w:rsidRDefault="00206F62" w:rsidP="00206F62">
      <w:pPr>
        <w:pStyle w:val="STTSSegmenProgramContent"/>
        <w:widowControl w:val="0"/>
        <w:ind w:left="567" w:hanging="567"/>
      </w:pPr>
      <w:r w:rsidRPr="002A6EF7">
        <w:t>}</w:t>
      </w:r>
    </w:p>
    <w:p w14:paraId="35D8C046" w14:textId="77777777" w:rsidR="00206F62" w:rsidRPr="002A6EF7" w:rsidRDefault="00206F62" w:rsidP="00206F62">
      <w:pPr>
        <w:pStyle w:val="STTSSegmenProgramContent"/>
        <w:widowControl w:val="0"/>
        <w:ind w:left="567" w:hanging="567"/>
      </w:pPr>
      <w:r w:rsidRPr="002A6EF7">
        <w:t>foreach ($newparam['Component'] as $komponen) {</w:t>
      </w:r>
    </w:p>
    <w:p w14:paraId="57550150" w14:textId="77777777" w:rsidR="00206F62" w:rsidRPr="002A6EF7" w:rsidRDefault="00206F62" w:rsidP="00206F62">
      <w:pPr>
        <w:pStyle w:val="STTSSegmenProgramContent"/>
        <w:widowControl w:val="0"/>
        <w:ind w:left="1134" w:hanging="1134"/>
      </w:pPr>
      <w:r w:rsidRPr="002A6EF7">
        <w:t>if ($komponen == "" || $komponen == null) {</w:t>
      </w:r>
    </w:p>
    <w:p w14:paraId="732049A1" w14:textId="77777777" w:rsidR="00206F62" w:rsidRPr="002A6EF7" w:rsidRDefault="00206F62" w:rsidP="00206F62">
      <w:pPr>
        <w:pStyle w:val="STTSSegmenProgramContent"/>
        <w:widowControl w:val="0"/>
        <w:ind w:left="1134" w:hanging="1134"/>
      </w:pPr>
      <w:r w:rsidRPr="002A6EF7">
        <w:t>$paramtambahankosong = true;</w:t>
      </w:r>
    </w:p>
    <w:p w14:paraId="38B59116" w14:textId="77777777" w:rsidR="00206F62" w:rsidRPr="002A6EF7" w:rsidRDefault="00206F62" w:rsidP="00206F62">
      <w:pPr>
        <w:pStyle w:val="STTSSegmenProgramContent"/>
        <w:widowControl w:val="0"/>
        <w:ind w:left="1134" w:hanging="1134"/>
      </w:pPr>
      <w:r w:rsidRPr="002A6EF7">
        <w:t>break;</w:t>
      </w:r>
    </w:p>
    <w:p w14:paraId="288BCC8A" w14:textId="77777777" w:rsidR="00206F62" w:rsidRPr="002A6EF7" w:rsidRDefault="00206F62" w:rsidP="00206F62">
      <w:pPr>
        <w:pStyle w:val="STTSSegmenProgramContent"/>
        <w:widowControl w:val="0"/>
        <w:ind w:left="567" w:hanging="567"/>
      </w:pPr>
      <w:r w:rsidRPr="002A6EF7">
        <w:t>}</w:t>
      </w:r>
    </w:p>
    <w:p w14:paraId="163291EB" w14:textId="77777777" w:rsidR="00206F62" w:rsidRPr="002A6EF7" w:rsidRDefault="00206F62" w:rsidP="00206F62">
      <w:pPr>
        <w:pStyle w:val="STTSSegmenProgramContent"/>
        <w:widowControl w:val="0"/>
        <w:ind w:left="567" w:hanging="567"/>
      </w:pPr>
      <w:r w:rsidRPr="002A6EF7">
        <w:t>}</w:t>
      </w:r>
    </w:p>
    <w:p w14:paraId="2D14984C" w14:textId="77777777" w:rsidR="00206F62" w:rsidRPr="002A6EF7" w:rsidRDefault="00206F62" w:rsidP="00206F62">
      <w:pPr>
        <w:pStyle w:val="STTSSegmenProgramContent"/>
        <w:widowControl w:val="0"/>
        <w:ind w:left="567" w:hanging="567"/>
      </w:pPr>
      <w:r w:rsidRPr="002A6EF7">
        <w:t>if ($paramtambahankosong) {</w:t>
      </w:r>
    </w:p>
    <w:p w14:paraId="0A2370BB" w14:textId="77777777" w:rsidR="00206F62" w:rsidRPr="002A6EF7" w:rsidRDefault="00206F62" w:rsidP="00206F62">
      <w:pPr>
        <w:pStyle w:val="STTSSegmenProgramContent"/>
        <w:widowControl w:val="0"/>
        <w:ind w:left="1134" w:hanging="1134"/>
      </w:pPr>
      <w:r w:rsidRPr="002A6EF7">
        <w:t>break;</w:t>
      </w:r>
    </w:p>
    <w:p w14:paraId="0CA8769A" w14:textId="77777777" w:rsidR="00206F62" w:rsidRPr="002A6EF7" w:rsidRDefault="00206F62" w:rsidP="00206F62">
      <w:pPr>
        <w:pStyle w:val="STTSSegmenProgramContent"/>
        <w:widowControl w:val="0"/>
        <w:ind w:left="567" w:hanging="567"/>
      </w:pPr>
      <w:r w:rsidRPr="002A6EF7">
        <w:t>}</w:t>
      </w:r>
    </w:p>
    <w:p w14:paraId="35DA9C0E" w14:textId="77777777" w:rsidR="00206F62" w:rsidRPr="002A6EF7" w:rsidRDefault="00206F62" w:rsidP="00206F62">
      <w:pPr>
        <w:pStyle w:val="STTSSegmenProgramContent"/>
        <w:widowControl w:val="0"/>
        <w:ind w:left="567" w:hanging="567"/>
      </w:pPr>
      <w:r w:rsidRPr="002A6EF7">
        <w:t>}</w:t>
      </w:r>
    </w:p>
    <w:p w14:paraId="1EA1A213" w14:textId="77777777" w:rsidR="00206F62" w:rsidRPr="002A6EF7" w:rsidRDefault="00206F62" w:rsidP="00206F62">
      <w:pPr>
        <w:pStyle w:val="STTSSegmenProgramContent"/>
        <w:widowControl w:val="0"/>
        <w:ind w:left="567" w:hanging="567"/>
      </w:pPr>
      <w:r w:rsidRPr="002A6EF7">
        <w:t>if ($paramtambahankosong) {</w:t>
      </w:r>
    </w:p>
    <w:p w14:paraId="39D37657" w14:textId="77777777" w:rsidR="00206F62" w:rsidRPr="002A6EF7" w:rsidRDefault="00206F62" w:rsidP="00206F62">
      <w:pPr>
        <w:pStyle w:val="STTSSegmenProgramContent"/>
        <w:widowControl w:val="0"/>
        <w:ind w:left="1134" w:hanging="1134"/>
      </w:pPr>
      <w:r w:rsidRPr="002A6EF7">
        <w:t xml:space="preserve">return </w:t>
      </w:r>
      <w:proofErr w:type="gramStart"/>
      <w:r w:rsidRPr="002A6EF7">
        <w:t>response(</w:t>
      </w:r>
      <w:proofErr w:type="gramEnd"/>
      <w:r w:rsidRPr="002A6EF7">
        <w:t>)-&gt;json([</w:t>
      </w:r>
    </w:p>
    <w:p w14:paraId="006FAD5E" w14:textId="77777777" w:rsidR="00206F62" w:rsidRPr="002A6EF7" w:rsidRDefault="00206F62" w:rsidP="00206F62">
      <w:pPr>
        <w:pStyle w:val="STTSSegmenProgramContent"/>
        <w:widowControl w:val="0"/>
        <w:ind w:left="1134" w:hanging="1134"/>
      </w:pPr>
      <w:r w:rsidRPr="002A6EF7">
        <w:t>"success" =&gt; true,</w:t>
      </w:r>
    </w:p>
    <w:p w14:paraId="575AA6BE" w14:textId="77777777" w:rsidR="00206F62" w:rsidRPr="002A6EF7" w:rsidRDefault="00206F62" w:rsidP="00206F62">
      <w:pPr>
        <w:pStyle w:val="STTSSegmenProgramContent"/>
        <w:widowControl w:val="0"/>
        <w:ind w:left="1134" w:hanging="1134"/>
      </w:pPr>
      <w:r w:rsidRPr="002A6EF7">
        <w:t>"statuscode" =&gt; 403,</w:t>
      </w:r>
    </w:p>
    <w:p w14:paraId="4BBBBEAF" w14:textId="77777777" w:rsidR="00206F62" w:rsidRPr="002A6EF7" w:rsidRDefault="00206F62" w:rsidP="00206F62">
      <w:pPr>
        <w:pStyle w:val="STTSSegmenProgramContent"/>
        <w:widowControl w:val="0"/>
        <w:ind w:left="567" w:hanging="567"/>
      </w:pPr>
      <w:r w:rsidRPr="002A6EF7">
        <w:t>]);</w:t>
      </w:r>
    </w:p>
    <w:p w14:paraId="7C8F27F2" w14:textId="77777777" w:rsidR="00206F62" w:rsidRDefault="00206F62" w:rsidP="00206F62"/>
    <w:p w14:paraId="616501E3" w14:textId="3010AEF1" w:rsidR="00206F62" w:rsidRDefault="00206F62" w:rsidP="00753B8E">
      <w:r>
        <w:t xml:space="preserve">Line 1 hingga 6 berfungsi untuk membuat fungsi kecil dalam melakukan proses untuk mengecek apakah terdapat inputan yang kosong. Nantinya hal ini akan digunakan secara berulang untuk mengecek beberapa parameter. Line 18 adalah penanda untuk memberikan tanda apakah nantinya inputan yang diberikan oleh user ada yang kosong atau terisi semua. Line 19 hingga 21 mengecek parameter tipe </w:t>
      </w:r>
      <w:r>
        <w:lastRenderedPageBreak/>
        <w:t xml:space="preserve">mobil terisi lengkap atau tidak. Line 22 hingga 24 mengecek parameter model mobil terisi lengkap atau tidak. Line 25 hingga 27 mengecek parameter tinggi mobil terisi lengkap atau tidak. Line 28 hingga 30 mengecek parameter departemen terisi lengkap atau tidak. Line 31 hingga 33 mengecek parameter stall terisi lengkap atau tidak. Line 34 hingga 39 berfungsi untuk memberikan response gagal jika ternyata terdapat parameter yang kosong. </w:t>
      </w:r>
    </w:p>
    <w:p w14:paraId="7B065201" w14:textId="77777777" w:rsidR="00206F62" w:rsidRPr="002A6EF7" w:rsidRDefault="00206F62" w:rsidP="00206F62">
      <w:r>
        <w:t>Untuk pengisian pada parameter baru pengecekkan dilakukan dimulai dari line 40 hingga 60. Line 42 berfungsi untuk melakukan looping pada area inoputan new parameter. Line 42 hingga 45 adalah mengecek apakah nama dari parameter yang baru kosong atau tidak diisi. Line 46 hingga 49 adalah fungsi tambahan untuk pengecekkan isi dari parameter yang baru. Line 52 hingga 54 berfungsi untuk menghentikan proses looping ketika ternyata inputan dari parameter baru ada yang kosong. Line 56 hingga 60 berfungsi untuk mengembalikan response gagal.</w:t>
      </w:r>
    </w:p>
    <w:p w14:paraId="3C84E9D3" w14:textId="77777777" w:rsidR="00206F62" w:rsidRDefault="00206F62" w:rsidP="00206F62">
      <w:pPr>
        <w:ind w:firstLine="0"/>
      </w:pPr>
    </w:p>
    <w:p w14:paraId="520B0810" w14:textId="77777777" w:rsidR="00206F62" w:rsidRPr="00E40D86" w:rsidRDefault="00206F62" w:rsidP="00206F62">
      <w:pPr>
        <w:pStyle w:val="STTSAlgoritma"/>
      </w:pPr>
      <w:bookmarkStart w:id="444" w:name="_Toc124442800"/>
      <w:r w:rsidRPr="00E40D86">
        <w:t xml:space="preserve">Segmen Program </w:t>
      </w:r>
      <w:r>
        <w:t>5.9</w:t>
      </w:r>
      <w:r w:rsidRPr="00E40D86">
        <w:t xml:space="preserve"> </w:t>
      </w:r>
      <w:r>
        <w:t>Fungsi Inputan kembar</w:t>
      </w:r>
      <w:bookmarkEnd w:id="444"/>
    </w:p>
    <w:p w14:paraId="0C412170" w14:textId="77777777" w:rsidR="00206F62" w:rsidRPr="002A6EF7" w:rsidRDefault="00206F62">
      <w:pPr>
        <w:pStyle w:val="STTSSegmenProgramContent"/>
        <w:widowControl w:val="0"/>
        <w:numPr>
          <w:ilvl w:val="0"/>
          <w:numId w:val="31"/>
        </w:numPr>
        <w:ind w:left="567" w:hanging="567"/>
      </w:pPr>
      <w:r w:rsidRPr="002A6EF7">
        <w:t xml:space="preserve">function </w:t>
      </w:r>
      <w:proofErr w:type="gramStart"/>
      <w:r w:rsidRPr="002A6EF7">
        <w:t>fungsiceksama(</w:t>
      </w:r>
      <w:proofErr w:type="gramEnd"/>
      <w:r w:rsidRPr="002A6EF7">
        <w:t>array $cek)</w:t>
      </w:r>
    </w:p>
    <w:p w14:paraId="39AC6E13" w14:textId="77777777" w:rsidR="00206F62" w:rsidRPr="002A6EF7" w:rsidRDefault="00206F62" w:rsidP="00206F62">
      <w:pPr>
        <w:pStyle w:val="STTSSegmenProgramContent"/>
        <w:widowControl w:val="0"/>
        <w:ind w:left="567" w:hanging="567"/>
      </w:pPr>
      <w:r w:rsidRPr="002A6EF7">
        <w:t>{</w:t>
      </w:r>
    </w:p>
    <w:p w14:paraId="2707A512" w14:textId="77777777" w:rsidR="00206F62" w:rsidRPr="002A6EF7" w:rsidRDefault="00206F62" w:rsidP="00206F62">
      <w:pPr>
        <w:pStyle w:val="STTSSegmenProgramContent"/>
        <w:widowControl w:val="0"/>
        <w:ind w:left="1134" w:hanging="1134"/>
      </w:pPr>
      <w:r w:rsidRPr="002A6EF7">
        <w:t>if (count($cek</w:t>
      </w:r>
      <w:proofErr w:type="gramStart"/>
      <w:r w:rsidRPr="002A6EF7">
        <w:t>) !</w:t>
      </w:r>
      <w:proofErr w:type="gramEnd"/>
      <w:r w:rsidRPr="002A6EF7">
        <w:t>== count(array_unique($cek))) {</w:t>
      </w:r>
    </w:p>
    <w:p w14:paraId="6B547908" w14:textId="77777777" w:rsidR="00206F62" w:rsidRPr="002A6EF7" w:rsidRDefault="00206F62" w:rsidP="00206F62">
      <w:pPr>
        <w:pStyle w:val="STTSSegmenProgramContent"/>
        <w:widowControl w:val="0"/>
        <w:ind w:left="1134" w:hanging="1134"/>
      </w:pPr>
      <w:r w:rsidRPr="002A6EF7">
        <w:t>return true;</w:t>
      </w:r>
    </w:p>
    <w:p w14:paraId="22B40B6A" w14:textId="77777777" w:rsidR="00206F62" w:rsidRPr="002A6EF7" w:rsidRDefault="00206F62" w:rsidP="00206F62">
      <w:pPr>
        <w:pStyle w:val="STTSSegmenProgramContent"/>
        <w:widowControl w:val="0"/>
        <w:ind w:left="1134" w:hanging="1134"/>
      </w:pPr>
      <w:r w:rsidRPr="002A6EF7">
        <w:t>}</w:t>
      </w:r>
    </w:p>
    <w:p w14:paraId="70269D5F" w14:textId="77777777" w:rsidR="00206F62" w:rsidRPr="002A6EF7" w:rsidRDefault="00206F62" w:rsidP="00206F62">
      <w:pPr>
        <w:pStyle w:val="STTSSegmenProgramContent"/>
        <w:widowControl w:val="0"/>
        <w:ind w:left="567" w:hanging="567"/>
      </w:pPr>
      <w:r w:rsidRPr="002A6EF7">
        <w:t>}</w:t>
      </w:r>
    </w:p>
    <w:p w14:paraId="14704ABD" w14:textId="77777777" w:rsidR="00206F62" w:rsidRPr="002A6EF7" w:rsidRDefault="00206F62" w:rsidP="00206F62">
      <w:pPr>
        <w:pStyle w:val="STTSSegmenProgramContent"/>
        <w:widowControl w:val="0"/>
        <w:ind w:left="567" w:hanging="567"/>
      </w:pPr>
      <w:r w:rsidRPr="002A6EF7">
        <w:t>$paramsama = false;</w:t>
      </w:r>
    </w:p>
    <w:p w14:paraId="32EFE6A3" w14:textId="77777777" w:rsidR="00206F62" w:rsidRPr="002A6EF7" w:rsidRDefault="00206F62" w:rsidP="00206F62">
      <w:pPr>
        <w:pStyle w:val="STTSSegmenProgramContent"/>
        <w:widowControl w:val="0"/>
        <w:ind w:left="567" w:hanging="567"/>
      </w:pPr>
      <w:r w:rsidRPr="002A6EF7">
        <w:t xml:space="preserve">if </w:t>
      </w:r>
      <w:proofErr w:type="gramStart"/>
      <w:r w:rsidRPr="002A6EF7">
        <w:t>(!$</w:t>
      </w:r>
      <w:proofErr w:type="gramEnd"/>
      <w:r w:rsidRPr="002A6EF7">
        <w:t>paramsama) {</w:t>
      </w:r>
    </w:p>
    <w:p w14:paraId="386FDAF9" w14:textId="77777777" w:rsidR="00206F62" w:rsidRPr="002A6EF7" w:rsidRDefault="00206F62" w:rsidP="00206F62">
      <w:pPr>
        <w:pStyle w:val="STTSSegmenProgramContent"/>
        <w:widowControl w:val="0"/>
        <w:ind w:left="1134" w:hanging="1134"/>
      </w:pPr>
      <w:r w:rsidRPr="002A6EF7">
        <w:t>$paramsama = fungsiceksama($param['TipeMobil']);</w:t>
      </w:r>
    </w:p>
    <w:p w14:paraId="3630618B" w14:textId="77777777" w:rsidR="00206F62" w:rsidRPr="002A6EF7" w:rsidRDefault="00206F62" w:rsidP="00206F62">
      <w:pPr>
        <w:pStyle w:val="STTSSegmenProgramContent"/>
        <w:widowControl w:val="0"/>
        <w:ind w:left="567" w:hanging="567"/>
      </w:pPr>
      <w:r w:rsidRPr="002A6EF7">
        <w:t>}</w:t>
      </w:r>
    </w:p>
    <w:p w14:paraId="791AD83A" w14:textId="77777777" w:rsidR="00206F62" w:rsidRPr="002A6EF7" w:rsidRDefault="00206F62" w:rsidP="00206F62">
      <w:pPr>
        <w:pStyle w:val="STTSSegmenProgramContent"/>
        <w:widowControl w:val="0"/>
        <w:ind w:left="567" w:hanging="567"/>
      </w:pPr>
      <w:r w:rsidRPr="002A6EF7">
        <w:t xml:space="preserve">if </w:t>
      </w:r>
      <w:proofErr w:type="gramStart"/>
      <w:r w:rsidRPr="002A6EF7">
        <w:t>(!$</w:t>
      </w:r>
      <w:proofErr w:type="gramEnd"/>
      <w:r w:rsidRPr="002A6EF7">
        <w:t>paramsama) {</w:t>
      </w:r>
    </w:p>
    <w:p w14:paraId="15E614E5" w14:textId="77777777" w:rsidR="00206F62" w:rsidRPr="002A6EF7" w:rsidRDefault="00206F62" w:rsidP="00206F62">
      <w:pPr>
        <w:pStyle w:val="STTSSegmenProgramContent"/>
        <w:widowControl w:val="0"/>
        <w:ind w:left="1134" w:hanging="1134"/>
      </w:pPr>
      <w:r w:rsidRPr="002A6EF7">
        <w:t>$paramsama = fungsiceksama($param['ModelMobil']);</w:t>
      </w:r>
    </w:p>
    <w:p w14:paraId="36BC575B" w14:textId="77777777" w:rsidR="00206F62" w:rsidRPr="002A6EF7" w:rsidRDefault="00206F62" w:rsidP="00206F62">
      <w:pPr>
        <w:pStyle w:val="STTSSegmenProgramContent"/>
        <w:widowControl w:val="0"/>
        <w:ind w:left="567" w:hanging="567"/>
      </w:pPr>
      <w:r w:rsidRPr="002A6EF7">
        <w:t>}</w:t>
      </w:r>
    </w:p>
    <w:p w14:paraId="72700071" w14:textId="77777777" w:rsidR="00206F62" w:rsidRPr="002A6EF7" w:rsidRDefault="00206F62" w:rsidP="00206F62">
      <w:pPr>
        <w:pStyle w:val="STTSSegmenProgramContent"/>
        <w:widowControl w:val="0"/>
        <w:ind w:left="567" w:hanging="567"/>
      </w:pPr>
      <w:r w:rsidRPr="002A6EF7">
        <w:t xml:space="preserve">if </w:t>
      </w:r>
      <w:proofErr w:type="gramStart"/>
      <w:r w:rsidRPr="002A6EF7">
        <w:t>(!$</w:t>
      </w:r>
      <w:proofErr w:type="gramEnd"/>
      <w:r w:rsidRPr="002A6EF7">
        <w:t>paramsama) {</w:t>
      </w:r>
    </w:p>
    <w:p w14:paraId="4DCDECB4" w14:textId="77777777" w:rsidR="00206F62" w:rsidRPr="002A6EF7" w:rsidRDefault="00206F62" w:rsidP="00206F62">
      <w:pPr>
        <w:pStyle w:val="STTSSegmenProgramContent"/>
        <w:widowControl w:val="0"/>
        <w:ind w:left="567" w:hanging="567"/>
      </w:pPr>
      <w:r w:rsidRPr="002A6EF7">
        <w:t>$paramsama = fungsiceksama($param['TinggiMobil']);</w:t>
      </w:r>
    </w:p>
    <w:p w14:paraId="6FFEA6C1" w14:textId="77777777" w:rsidR="00206F62" w:rsidRPr="002A6EF7" w:rsidRDefault="00206F62" w:rsidP="00206F62">
      <w:pPr>
        <w:pStyle w:val="STTSSegmenProgramContent"/>
        <w:widowControl w:val="0"/>
        <w:ind w:left="567" w:hanging="567"/>
      </w:pPr>
      <w:r w:rsidRPr="002A6EF7">
        <w:t>}</w:t>
      </w:r>
    </w:p>
    <w:p w14:paraId="17503380" w14:textId="77777777" w:rsidR="00206F62" w:rsidRPr="002A6EF7" w:rsidRDefault="00206F62" w:rsidP="00206F62">
      <w:pPr>
        <w:pStyle w:val="STTSSegmenProgramContent"/>
        <w:widowControl w:val="0"/>
        <w:ind w:left="567" w:hanging="567"/>
      </w:pPr>
      <w:r w:rsidRPr="002A6EF7">
        <w:t xml:space="preserve">if </w:t>
      </w:r>
      <w:proofErr w:type="gramStart"/>
      <w:r w:rsidRPr="002A6EF7">
        <w:t>(!$</w:t>
      </w:r>
      <w:proofErr w:type="gramEnd"/>
      <w:r w:rsidRPr="002A6EF7">
        <w:t>paramsama) {</w:t>
      </w:r>
    </w:p>
    <w:p w14:paraId="7AD472DD" w14:textId="77777777" w:rsidR="00206F62" w:rsidRPr="002A6EF7" w:rsidRDefault="00206F62" w:rsidP="00206F62">
      <w:pPr>
        <w:pStyle w:val="STTSSegmenProgramContent"/>
        <w:widowControl w:val="0"/>
        <w:ind w:left="1134" w:hanging="1134"/>
      </w:pPr>
      <w:r w:rsidRPr="002A6EF7">
        <w:t>$paramsama = fungsiceksama($param['Departemen']);</w:t>
      </w:r>
    </w:p>
    <w:p w14:paraId="43477F6C" w14:textId="77777777" w:rsidR="00206F62" w:rsidRPr="002A6EF7" w:rsidRDefault="00206F62" w:rsidP="00206F62">
      <w:pPr>
        <w:pStyle w:val="STTSSegmenProgramContent"/>
        <w:widowControl w:val="0"/>
        <w:ind w:left="567" w:hanging="567"/>
      </w:pPr>
      <w:r w:rsidRPr="002A6EF7">
        <w:t>}</w:t>
      </w:r>
    </w:p>
    <w:p w14:paraId="28F024E2" w14:textId="77777777" w:rsidR="00206F62" w:rsidRPr="002A6EF7" w:rsidRDefault="00206F62" w:rsidP="00206F62">
      <w:pPr>
        <w:pStyle w:val="STTSSegmenProgramContent"/>
        <w:widowControl w:val="0"/>
        <w:ind w:left="567" w:hanging="567"/>
      </w:pPr>
      <w:r w:rsidRPr="002A6EF7">
        <w:t xml:space="preserve">if </w:t>
      </w:r>
      <w:proofErr w:type="gramStart"/>
      <w:r w:rsidRPr="002A6EF7">
        <w:t>(!$</w:t>
      </w:r>
      <w:proofErr w:type="gramEnd"/>
      <w:r w:rsidRPr="002A6EF7">
        <w:t>paramsama) {</w:t>
      </w:r>
    </w:p>
    <w:p w14:paraId="1FC3B2FE" w14:textId="77777777" w:rsidR="00206F62" w:rsidRPr="002A6EF7" w:rsidRDefault="00206F62" w:rsidP="00206F62">
      <w:pPr>
        <w:pStyle w:val="STTSSegmenProgramContent"/>
        <w:widowControl w:val="0"/>
        <w:ind w:left="1134" w:hanging="1134"/>
      </w:pPr>
      <w:r w:rsidRPr="002A6EF7">
        <w:t>$paramsama = fungsiceksama($param['Stall']);</w:t>
      </w:r>
    </w:p>
    <w:p w14:paraId="31B6794A" w14:textId="77777777" w:rsidR="00206F62" w:rsidRPr="002A6EF7" w:rsidRDefault="00206F62" w:rsidP="00206F62">
      <w:pPr>
        <w:pStyle w:val="STTSSegmenProgramContent"/>
        <w:widowControl w:val="0"/>
        <w:ind w:left="567" w:hanging="567"/>
      </w:pPr>
      <w:r w:rsidRPr="002A6EF7">
        <w:t>}</w:t>
      </w:r>
    </w:p>
    <w:p w14:paraId="4057DC82" w14:textId="77777777" w:rsidR="00206F62" w:rsidRPr="002A6EF7" w:rsidRDefault="00206F62" w:rsidP="00206F62">
      <w:pPr>
        <w:pStyle w:val="STTSSegmenProgramContent"/>
        <w:widowControl w:val="0"/>
        <w:ind w:left="567" w:hanging="567"/>
      </w:pPr>
      <w:r w:rsidRPr="002A6EF7">
        <w:t xml:space="preserve">if </w:t>
      </w:r>
      <w:proofErr w:type="gramStart"/>
      <w:r w:rsidRPr="002A6EF7">
        <w:t>(!$</w:t>
      </w:r>
      <w:proofErr w:type="gramEnd"/>
      <w:r w:rsidRPr="002A6EF7">
        <w:t>paramsama) {</w:t>
      </w:r>
    </w:p>
    <w:p w14:paraId="05B32BCA" w14:textId="77777777" w:rsidR="00206F62" w:rsidRPr="002A6EF7" w:rsidRDefault="00206F62" w:rsidP="00206F62">
      <w:pPr>
        <w:pStyle w:val="STTSSegmenProgramContent"/>
        <w:widowControl w:val="0"/>
        <w:ind w:left="567" w:hanging="567"/>
      </w:pPr>
      <w:r w:rsidRPr="002A6EF7">
        <w:t>$paramsama = fungsiceksama($param['Stock']);</w:t>
      </w:r>
    </w:p>
    <w:p w14:paraId="45A39F93" w14:textId="77777777" w:rsidR="00206F62" w:rsidRPr="002A6EF7" w:rsidRDefault="00206F62" w:rsidP="00206F62">
      <w:pPr>
        <w:pStyle w:val="STTSSegmenProgramContent"/>
        <w:widowControl w:val="0"/>
        <w:ind w:left="567" w:hanging="567"/>
      </w:pPr>
      <w:r w:rsidRPr="002A6EF7">
        <w:t>}</w:t>
      </w:r>
    </w:p>
    <w:p w14:paraId="312DB746" w14:textId="77777777" w:rsidR="00206F62" w:rsidRPr="002A6EF7" w:rsidRDefault="00206F62" w:rsidP="00206F62">
      <w:pPr>
        <w:pStyle w:val="STTSSegmenProgramContent"/>
        <w:widowControl w:val="0"/>
        <w:ind w:left="567" w:hanging="567"/>
      </w:pPr>
      <w:r w:rsidRPr="002A6EF7">
        <w:t>if ($paramsama) {</w:t>
      </w:r>
    </w:p>
    <w:p w14:paraId="41DCCF59" w14:textId="77777777" w:rsidR="00206F62" w:rsidRPr="002A6EF7" w:rsidRDefault="00206F62" w:rsidP="00206F62">
      <w:pPr>
        <w:pStyle w:val="STTSSegmenProgramContent"/>
        <w:widowControl w:val="0"/>
        <w:ind w:left="1134" w:hanging="1134"/>
      </w:pPr>
      <w:r w:rsidRPr="002A6EF7">
        <w:t xml:space="preserve">return </w:t>
      </w:r>
      <w:proofErr w:type="gramStart"/>
      <w:r w:rsidRPr="002A6EF7">
        <w:t>response(</w:t>
      </w:r>
      <w:proofErr w:type="gramEnd"/>
      <w:r w:rsidRPr="002A6EF7">
        <w:t>)-&gt;json([</w:t>
      </w:r>
    </w:p>
    <w:p w14:paraId="4F0B57C8" w14:textId="77777777" w:rsidR="00206F62" w:rsidRPr="002A6EF7" w:rsidRDefault="00206F62" w:rsidP="00206F62">
      <w:pPr>
        <w:pStyle w:val="STTSSegmenProgramContent"/>
        <w:widowControl w:val="0"/>
        <w:ind w:left="1134" w:hanging="1134"/>
      </w:pPr>
      <w:r w:rsidRPr="002A6EF7">
        <w:t>"success" =&gt; true,</w:t>
      </w:r>
    </w:p>
    <w:p w14:paraId="01337451" w14:textId="77777777" w:rsidR="00206F62" w:rsidRPr="002A6EF7" w:rsidRDefault="00206F62" w:rsidP="00206F62">
      <w:pPr>
        <w:pStyle w:val="STTSSegmenProgramContent"/>
        <w:widowControl w:val="0"/>
        <w:ind w:left="1134" w:hanging="1134"/>
      </w:pPr>
      <w:r w:rsidRPr="002A6EF7">
        <w:t>"statuscode" =&gt; 402,</w:t>
      </w:r>
    </w:p>
    <w:p w14:paraId="2E02070B" w14:textId="77777777" w:rsidR="00206F62" w:rsidRPr="002A6EF7" w:rsidRDefault="00206F62" w:rsidP="00206F62">
      <w:pPr>
        <w:pStyle w:val="STTSSegmenProgramContent"/>
        <w:widowControl w:val="0"/>
        <w:ind w:left="1134" w:hanging="1134"/>
      </w:pPr>
      <w:r w:rsidRPr="002A6EF7">
        <w:t>]);</w:t>
      </w:r>
    </w:p>
    <w:p w14:paraId="1BF2EEC2" w14:textId="6EC1F145" w:rsidR="009B40EB" w:rsidRDefault="009B40EB" w:rsidP="009B40EB">
      <w:pPr>
        <w:pStyle w:val="AlgoritmaLanjutan"/>
      </w:pPr>
      <w:r w:rsidRPr="00E40D86">
        <w:lastRenderedPageBreak/>
        <w:t xml:space="preserve">Segmen Program </w:t>
      </w:r>
      <w:r>
        <w:t>5.9</w:t>
      </w:r>
      <w:r w:rsidRPr="00E40D86">
        <w:t xml:space="preserve"> </w:t>
      </w:r>
      <w:r>
        <w:t>(Lanjutan)</w:t>
      </w:r>
    </w:p>
    <w:p w14:paraId="1ED4ECA4" w14:textId="140B98D5" w:rsidR="00206F62" w:rsidRDefault="00206F62" w:rsidP="00206F62">
      <w:pPr>
        <w:pStyle w:val="STTSSegmenProgramContent"/>
        <w:widowControl w:val="0"/>
        <w:ind w:left="567" w:hanging="567"/>
      </w:pPr>
      <w:r w:rsidRPr="002A6EF7">
        <w:t>}</w:t>
      </w:r>
    </w:p>
    <w:p w14:paraId="69872508" w14:textId="77777777" w:rsidR="00206F62" w:rsidRPr="002A6EF7" w:rsidRDefault="00206F62" w:rsidP="00206F62">
      <w:pPr>
        <w:pStyle w:val="STTSSegmenProgramContent"/>
        <w:widowControl w:val="0"/>
        <w:ind w:left="567" w:hanging="567"/>
      </w:pPr>
      <w:r w:rsidRPr="002A6EF7">
        <w:t>$paramtambahansama = false;</w:t>
      </w:r>
    </w:p>
    <w:p w14:paraId="00A4971D" w14:textId="77777777" w:rsidR="00206F62" w:rsidRPr="002A6EF7" w:rsidRDefault="00206F62" w:rsidP="00206F62">
      <w:pPr>
        <w:pStyle w:val="STTSSegmenProgramContent"/>
        <w:widowControl w:val="0"/>
        <w:ind w:left="567" w:hanging="567"/>
      </w:pPr>
      <w:r w:rsidRPr="002A6EF7">
        <w:t xml:space="preserve">$judulparamtambahankembar = </w:t>
      </w:r>
      <w:proofErr w:type="gramStart"/>
      <w:r w:rsidRPr="002A6EF7">
        <w:t>array(</w:t>
      </w:r>
      <w:proofErr w:type="gramEnd"/>
      <w:r w:rsidRPr="002A6EF7">
        <w:t>);</w:t>
      </w:r>
    </w:p>
    <w:p w14:paraId="4545DE3F" w14:textId="77777777" w:rsidR="00206F62" w:rsidRPr="002A6EF7" w:rsidRDefault="00206F62" w:rsidP="00206F62">
      <w:pPr>
        <w:pStyle w:val="STTSSegmenProgramContent"/>
        <w:widowControl w:val="0"/>
        <w:ind w:left="567" w:hanging="567"/>
      </w:pPr>
      <w:r w:rsidRPr="002A6EF7">
        <w:t>foreach ($param['NewParameter'] as $newparam) {</w:t>
      </w:r>
    </w:p>
    <w:p w14:paraId="246BDEE5" w14:textId="77777777" w:rsidR="00206F62" w:rsidRPr="002A6EF7" w:rsidRDefault="00206F62" w:rsidP="00206F62">
      <w:pPr>
        <w:pStyle w:val="STTSSegmenProgramContent"/>
        <w:widowControl w:val="0"/>
        <w:ind w:left="1134" w:hanging="1134"/>
      </w:pPr>
      <w:r w:rsidRPr="002A6EF7">
        <w:t>array_</w:t>
      </w:r>
      <w:proofErr w:type="gramStart"/>
      <w:r w:rsidRPr="002A6EF7">
        <w:t>push(</w:t>
      </w:r>
      <w:proofErr w:type="gramEnd"/>
      <w:r w:rsidRPr="002A6EF7">
        <w:t>$judulparamtambahankembar, $newparam['Newparam']);</w:t>
      </w:r>
    </w:p>
    <w:p w14:paraId="5952CB7C" w14:textId="77777777" w:rsidR="00206F62" w:rsidRPr="002A6EF7" w:rsidRDefault="00206F62" w:rsidP="00206F62">
      <w:pPr>
        <w:pStyle w:val="STTSSegmenProgramContent"/>
        <w:widowControl w:val="0"/>
        <w:ind w:left="1134" w:hanging="1134"/>
      </w:pPr>
      <w:r w:rsidRPr="002A6EF7">
        <w:t>if(count($newparam['Component']</w:t>
      </w:r>
      <w:proofErr w:type="gramStart"/>
      <w:r w:rsidRPr="002A6EF7">
        <w:t>)!=</w:t>
      </w:r>
      <w:proofErr w:type="gramEnd"/>
      <w:r w:rsidRPr="002A6EF7">
        <w:t>=count(array_unique(</w:t>
      </w:r>
      <w:r>
        <w:t xml:space="preserve"> </w:t>
      </w:r>
      <w:r w:rsidRPr="002A6EF7">
        <w:t>$newparam['Component']))) {</w:t>
      </w:r>
    </w:p>
    <w:p w14:paraId="58553B26" w14:textId="77777777" w:rsidR="00206F62" w:rsidRPr="002A6EF7" w:rsidRDefault="00206F62" w:rsidP="00206F62">
      <w:pPr>
        <w:pStyle w:val="STTSSegmenProgramContent"/>
        <w:widowControl w:val="0"/>
        <w:ind w:left="1701" w:hanging="1701"/>
      </w:pPr>
      <w:r w:rsidRPr="002A6EF7">
        <w:t>$paramtambahansama = true;</w:t>
      </w:r>
    </w:p>
    <w:p w14:paraId="58CAF83F" w14:textId="77777777" w:rsidR="00206F62" w:rsidRPr="002A6EF7" w:rsidRDefault="00206F62" w:rsidP="00206F62">
      <w:pPr>
        <w:pStyle w:val="STTSSegmenProgramContent"/>
        <w:widowControl w:val="0"/>
        <w:ind w:left="1701" w:hanging="1701"/>
      </w:pPr>
      <w:r w:rsidRPr="002A6EF7">
        <w:t>break;</w:t>
      </w:r>
    </w:p>
    <w:p w14:paraId="7DA261C0" w14:textId="77777777" w:rsidR="00206F62" w:rsidRPr="002A6EF7" w:rsidRDefault="00206F62" w:rsidP="00206F62">
      <w:pPr>
        <w:pStyle w:val="STTSSegmenProgramContent"/>
        <w:widowControl w:val="0"/>
        <w:ind w:left="1134" w:hanging="1134"/>
      </w:pPr>
      <w:r w:rsidRPr="002A6EF7">
        <w:t>}</w:t>
      </w:r>
    </w:p>
    <w:p w14:paraId="598CECEC" w14:textId="77777777" w:rsidR="00206F62" w:rsidRPr="002A6EF7" w:rsidRDefault="00206F62" w:rsidP="00206F62">
      <w:pPr>
        <w:pStyle w:val="STTSSegmenProgramContent"/>
        <w:widowControl w:val="0"/>
        <w:ind w:left="1134" w:hanging="1134"/>
      </w:pPr>
      <w:r w:rsidRPr="002A6EF7">
        <w:t>}</w:t>
      </w:r>
    </w:p>
    <w:p w14:paraId="0E6A026A" w14:textId="77777777" w:rsidR="00206F62" w:rsidRPr="002A6EF7" w:rsidRDefault="00206F62" w:rsidP="00206F62">
      <w:pPr>
        <w:pStyle w:val="STTSSegmenProgramContent"/>
        <w:widowControl w:val="0"/>
        <w:ind w:left="1134" w:hanging="1134"/>
      </w:pPr>
      <w:r w:rsidRPr="002A6EF7">
        <w:t>if(count($judulparamtambahankembar</w:t>
      </w:r>
      <w:proofErr w:type="gramStart"/>
      <w:r w:rsidRPr="002A6EF7">
        <w:t>)!=</w:t>
      </w:r>
      <w:proofErr w:type="gramEnd"/>
      <w:r w:rsidRPr="002A6EF7">
        <w:t>= count(array_unique($judulparamtambahankembar))) {</w:t>
      </w:r>
    </w:p>
    <w:p w14:paraId="13EB4678" w14:textId="77777777" w:rsidR="00206F62" w:rsidRPr="002A6EF7" w:rsidRDefault="00206F62" w:rsidP="00206F62">
      <w:pPr>
        <w:pStyle w:val="STTSSegmenProgramContent"/>
        <w:widowControl w:val="0"/>
        <w:ind w:left="1701" w:hanging="1701"/>
      </w:pPr>
      <w:r w:rsidRPr="002A6EF7">
        <w:t>$paramtambahansama = true;</w:t>
      </w:r>
    </w:p>
    <w:p w14:paraId="43FB38A5" w14:textId="77777777" w:rsidR="00206F62" w:rsidRPr="002A6EF7" w:rsidRDefault="00206F62" w:rsidP="00206F62">
      <w:pPr>
        <w:pStyle w:val="STTSSegmenProgramContent"/>
        <w:widowControl w:val="0"/>
        <w:ind w:left="1134" w:hanging="1134"/>
      </w:pPr>
      <w:r w:rsidRPr="002A6EF7">
        <w:t>}</w:t>
      </w:r>
    </w:p>
    <w:p w14:paraId="17B8DD9F" w14:textId="77777777" w:rsidR="00206F62" w:rsidRPr="002A6EF7" w:rsidRDefault="00206F62" w:rsidP="00206F62">
      <w:pPr>
        <w:pStyle w:val="STTSSegmenProgramContent"/>
        <w:widowControl w:val="0"/>
        <w:ind w:left="1134" w:hanging="1134"/>
      </w:pPr>
      <w:r w:rsidRPr="002A6EF7">
        <w:t>if ($paramtambahansama) {</w:t>
      </w:r>
    </w:p>
    <w:p w14:paraId="2A1AE1C6" w14:textId="77777777" w:rsidR="00206F62" w:rsidRPr="002A6EF7" w:rsidRDefault="00206F62" w:rsidP="00206F62">
      <w:pPr>
        <w:pStyle w:val="STTSSegmenProgramContent"/>
        <w:widowControl w:val="0"/>
        <w:ind w:left="1701" w:hanging="1701"/>
      </w:pPr>
      <w:r w:rsidRPr="002A6EF7">
        <w:t xml:space="preserve">return </w:t>
      </w:r>
      <w:proofErr w:type="gramStart"/>
      <w:r w:rsidRPr="002A6EF7">
        <w:t>response(</w:t>
      </w:r>
      <w:proofErr w:type="gramEnd"/>
      <w:r w:rsidRPr="002A6EF7">
        <w:t>)-&gt;json([</w:t>
      </w:r>
    </w:p>
    <w:p w14:paraId="64542791" w14:textId="77777777" w:rsidR="00206F62" w:rsidRPr="002A6EF7" w:rsidRDefault="00206F62" w:rsidP="00206F62">
      <w:pPr>
        <w:pStyle w:val="STTSSegmenProgramContent"/>
        <w:widowControl w:val="0"/>
        <w:ind w:left="1701" w:hanging="1701"/>
      </w:pPr>
      <w:r w:rsidRPr="002A6EF7">
        <w:t>"success" =&gt; true,</w:t>
      </w:r>
    </w:p>
    <w:p w14:paraId="0B7EE030" w14:textId="77777777" w:rsidR="00206F62" w:rsidRPr="002A6EF7" w:rsidRDefault="00206F62" w:rsidP="00206F62">
      <w:pPr>
        <w:pStyle w:val="STTSSegmenProgramContent"/>
        <w:widowControl w:val="0"/>
        <w:ind w:left="1701" w:hanging="1701"/>
      </w:pPr>
      <w:r w:rsidRPr="002A6EF7">
        <w:t>"statuscode" =&gt; 404,</w:t>
      </w:r>
    </w:p>
    <w:p w14:paraId="1D6B443E" w14:textId="77777777" w:rsidR="00206F62" w:rsidRPr="002A6EF7" w:rsidRDefault="00206F62" w:rsidP="00206F62">
      <w:pPr>
        <w:pStyle w:val="STTSSegmenProgramContent"/>
        <w:widowControl w:val="0"/>
        <w:ind w:left="1701" w:hanging="1701"/>
      </w:pPr>
      <w:r w:rsidRPr="002A6EF7">
        <w:t>]);</w:t>
      </w:r>
    </w:p>
    <w:p w14:paraId="3725B7D8" w14:textId="77777777" w:rsidR="00206F62" w:rsidRPr="002A6EF7" w:rsidRDefault="00206F62" w:rsidP="00206F62">
      <w:pPr>
        <w:pStyle w:val="STTSSegmenProgramContent"/>
        <w:widowControl w:val="0"/>
        <w:ind w:left="1134" w:hanging="1134"/>
      </w:pPr>
      <w:r w:rsidRPr="002A6EF7">
        <w:t>}</w:t>
      </w:r>
    </w:p>
    <w:p w14:paraId="3D0AB196" w14:textId="77777777" w:rsidR="00206F62" w:rsidRPr="002A6EF7" w:rsidRDefault="00206F62">
      <w:pPr>
        <w:pStyle w:val="STTSSegmenProgramContent"/>
        <w:widowControl w:val="0"/>
        <w:ind w:left="1134" w:hanging="1134"/>
      </w:pPr>
      <w:r w:rsidRPr="002A6EF7">
        <w:t xml:space="preserve">function </w:t>
      </w:r>
      <w:proofErr w:type="gramStart"/>
      <w:r w:rsidRPr="002A6EF7">
        <w:t>fungsicekparameterterdaftar(</w:t>
      </w:r>
      <w:proofErr w:type="gramEnd"/>
      <w:r w:rsidRPr="002A6EF7">
        <w:t>array $array1, array $array2){</w:t>
      </w:r>
    </w:p>
    <w:p w14:paraId="5E4B9258" w14:textId="77777777" w:rsidR="00206F62" w:rsidRPr="002A6EF7" w:rsidRDefault="00206F62" w:rsidP="00206F62">
      <w:pPr>
        <w:pStyle w:val="STTSSegmenProgramContent"/>
        <w:widowControl w:val="0"/>
        <w:ind w:left="1134" w:hanging="1134"/>
      </w:pPr>
      <w:r w:rsidRPr="002A6EF7">
        <w:t>$jumlahkesamaan = 0;</w:t>
      </w:r>
    </w:p>
    <w:p w14:paraId="143A256B" w14:textId="77777777" w:rsidR="00206F62" w:rsidRPr="002A6EF7" w:rsidRDefault="00206F62" w:rsidP="00206F62">
      <w:pPr>
        <w:pStyle w:val="STTSSegmenProgramContent"/>
        <w:widowControl w:val="0"/>
        <w:ind w:left="1134" w:hanging="1134"/>
      </w:pPr>
      <w:r w:rsidRPr="002A6EF7">
        <w:t>foreach ($array2 as $isiarray2) {</w:t>
      </w:r>
    </w:p>
    <w:p w14:paraId="15BA3F7B" w14:textId="77777777" w:rsidR="00206F62" w:rsidRPr="002A6EF7" w:rsidRDefault="00206F62" w:rsidP="00206F62">
      <w:pPr>
        <w:pStyle w:val="STTSSegmenProgramContent"/>
        <w:widowControl w:val="0"/>
        <w:ind w:left="1134" w:hanging="1134"/>
      </w:pPr>
      <w:r w:rsidRPr="002A6EF7">
        <w:t>foreach ($array1 as $isiarray1) {</w:t>
      </w:r>
    </w:p>
    <w:p w14:paraId="252221B5" w14:textId="77777777" w:rsidR="00206F62" w:rsidRPr="002A6EF7" w:rsidRDefault="00206F62" w:rsidP="00206F62">
      <w:pPr>
        <w:pStyle w:val="STTSSegmenProgramContent"/>
        <w:widowControl w:val="0"/>
        <w:ind w:left="1701" w:hanging="1701"/>
      </w:pPr>
      <w:r w:rsidRPr="002A6EF7">
        <w:t>if(strtoupper($isiarray</w:t>
      </w:r>
      <w:proofErr w:type="gramStart"/>
      <w:r w:rsidRPr="002A6EF7">
        <w:t>1)=</w:t>
      </w:r>
      <w:proofErr w:type="gramEnd"/>
      <w:r w:rsidRPr="002A6EF7">
        <w:t>=strtoupper($isiarray2)){</w:t>
      </w:r>
    </w:p>
    <w:p w14:paraId="2973F64B" w14:textId="77777777" w:rsidR="00206F62" w:rsidRPr="002A6EF7" w:rsidRDefault="00206F62" w:rsidP="00206F62">
      <w:pPr>
        <w:pStyle w:val="STTSSegmenProgramContent"/>
        <w:widowControl w:val="0"/>
        <w:ind w:left="1701" w:hanging="1701"/>
      </w:pPr>
      <w:r w:rsidRPr="002A6EF7">
        <w:t>$jumlahkesamaan++;</w:t>
      </w:r>
    </w:p>
    <w:p w14:paraId="60BC7768" w14:textId="77777777" w:rsidR="00206F62" w:rsidRPr="002A6EF7" w:rsidRDefault="00206F62" w:rsidP="00206F62">
      <w:pPr>
        <w:pStyle w:val="STTSSegmenProgramContent"/>
        <w:widowControl w:val="0"/>
        <w:ind w:left="1701" w:hanging="1701"/>
      </w:pPr>
      <w:r w:rsidRPr="002A6EF7">
        <w:t>break;</w:t>
      </w:r>
    </w:p>
    <w:p w14:paraId="393DBAA8" w14:textId="77777777" w:rsidR="00206F62" w:rsidRPr="002A6EF7" w:rsidRDefault="00206F62" w:rsidP="00206F62">
      <w:pPr>
        <w:pStyle w:val="STTSSegmenProgramContent"/>
        <w:widowControl w:val="0"/>
        <w:ind w:left="1701" w:hanging="1701"/>
      </w:pPr>
      <w:r w:rsidRPr="002A6EF7">
        <w:t>}</w:t>
      </w:r>
    </w:p>
    <w:p w14:paraId="102E8BC3" w14:textId="77777777" w:rsidR="00206F62" w:rsidRPr="002A6EF7" w:rsidRDefault="00206F62" w:rsidP="00206F62">
      <w:pPr>
        <w:pStyle w:val="STTSSegmenProgramContent"/>
        <w:widowControl w:val="0"/>
        <w:ind w:left="1134" w:hanging="1134"/>
      </w:pPr>
      <w:r w:rsidRPr="002A6EF7">
        <w:t>}</w:t>
      </w:r>
    </w:p>
    <w:p w14:paraId="64B46B50" w14:textId="77777777" w:rsidR="00206F62" w:rsidRPr="002A6EF7" w:rsidRDefault="00206F62" w:rsidP="00206F62">
      <w:pPr>
        <w:pStyle w:val="STTSSegmenProgramContent"/>
        <w:widowControl w:val="0"/>
        <w:ind w:left="1134" w:hanging="1134"/>
      </w:pPr>
      <w:r w:rsidRPr="002A6EF7">
        <w:t>}</w:t>
      </w:r>
    </w:p>
    <w:p w14:paraId="7885D418" w14:textId="77777777" w:rsidR="00206F62" w:rsidRPr="002A6EF7" w:rsidRDefault="00206F62" w:rsidP="00206F62">
      <w:pPr>
        <w:pStyle w:val="STTSSegmenProgramContent"/>
        <w:widowControl w:val="0"/>
        <w:ind w:left="1134" w:hanging="1134"/>
      </w:pPr>
      <w:r w:rsidRPr="002A6EF7">
        <w:t>if ($jumlahkesamaan == count($array2)) {</w:t>
      </w:r>
    </w:p>
    <w:p w14:paraId="41269C79" w14:textId="77777777" w:rsidR="00206F62" w:rsidRPr="002A6EF7" w:rsidRDefault="00206F62" w:rsidP="00206F62">
      <w:pPr>
        <w:pStyle w:val="STTSSegmenProgramContent"/>
        <w:widowControl w:val="0"/>
        <w:ind w:left="1134" w:hanging="1134"/>
      </w:pPr>
      <w:r w:rsidRPr="002A6EF7">
        <w:t>return true;</w:t>
      </w:r>
    </w:p>
    <w:p w14:paraId="014D9C43" w14:textId="77777777" w:rsidR="00206F62" w:rsidRPr="002A6EF7" w:rsidRDefault="00206F62" w:rsidP="00206F62">
      <w:pPr>
        <w:pStyle w:val="STTSSegmenProgramContent"/>
        <w:widowControl w:val="0"/>
        <w:ind w:left="1134" w:hanging="1134"/>
      </w:pPr>
      <w:r w:rsidRPr="002A6EF7">
        <w:t>}</w:t>
      </w:r>
    </w:p>
    <w:p w14:paraId="197062B3" w14:textId="77777777" w:rsidR="00206F62" w:rsidRDefault="00206F62">
      <w:pPr>
        <w:pStyle w:val="STTSSegmenProgramContent"/>
        <w:widowControl w:val="0"/>
        <w:ind w:left="567" w:hanging="567"/>
      </w:pPr>
      <w:r w:rsidRPr="002A6EF7">
        <w:t>}</w:t>
      </w:r>
    </w:p>
    <w:p w14:paraId="078734E3" w14:textId="77777777" w:rsidR="00206F62" w:rsidRDefault="00206F62" w:rsidP="0084727A"/>
    <w:p w14:paraId="6904AEDC" w14:textId="77777777" w:rsidR="00206F62" w:rsidRDefault="00206F62" w:rsidP="00206F62">
      <w:r>
        <w:t xml:space="preserve">Line 1 sampai 6 berfungsi untuk membuat sebuah fungsi untuk mengecek apakah terdapat inputan yang kembar. Line 7 untuk memberikan tanda nantinya apakah terdapat inputan yang kembar. Line 8 hingga 10 berfungsi untuk mengecek inputan kembar pada parameter tipe mobil. Line 11 sampai 13 mengecek inputan kembar pada parameter model mobil. Line 14 sampai 16 mengecek inputan kembar pada parameter tinggi mobil. Line 17 sampai 19 mengecek inputan kembar pada parameter departemen. Line 20 sampai 22 mengecek inputan kembar pada parameter stall. Line 23 sampai 25 mengecek inputan kembar pada stock. Line 26 sampai 31 berfungsi untuk mengembalikan response ke user. </w:t>
      </w:r>
    </w:p>
    <w:p w14:paraId="73B50D91" w14:textId="15A8F69D" w:rsidR="00206F62" w:rsidRDefault="00206F62" w:rsidP="00206F62">
      <w:r>
        <w:lastRenderedPageBreak/>
        <w:t>Line 32 berfungsi untuk penanda apakah terdapat inputan kembar pada parameter baru. Line 33 merupakan inisialisasi awal untuk membuat array kosong. Line 34 sampai 63 berfungsi untuk melakukan looping, mengecek setiap inputan pada parameter baru apakah ada inputan yang kembar. Pengecekkan kembar yang dilakukan adalah nama parameter yang baru dan isi dari parameter yang baru.  dan line 44 hingga 49 apabila ditemukan kesamaan response gagal langsung diberikan.</w:t>
      </w:r>
    </w:p>
    <w:p w14:paraId="0E09A840" w14:textId="77777777" w:rsidR="0084727A" w:rsidRPr="002A6EF7" w:rsidRDefault="0084727A" w:rsidP="00206F62"/>
    <w:p w14:paraId="03D65B88" w14:textId="77777777" w:rsidR="00206F62" w:rsidRPr="00E40D86" w:rsidRDefault="00206F62" w:rsidP="00206F62">
      <w:pPr>
        <w:pStyle w:val="STTSAlgoritma"/>
      </w:pPr>
      <w:bookmarkStart w:id="445" w:name="_Toc124442801"/>
      <w:r w:rsidRPr="00E40D86">
        <w:t xml:space="preserve">Segmen Program </w:t>
      </w:r>
      <w:r>
        <w:t>5.10</w:t>
      </w:r>
      <w:r w:rsidRPr="00E40D86">
        <w:t xml:space="preserve"> </w:t>
      </w:r>
      <w:r>
        <w:t>Pengecekkan Data Input Dengan Data Master</w:t>
      </w:r>
      <w:bookmarkEnd w:id="445"/>
    </w:p>
    <w:p w14:paraId="51821A97" w14:textId="77777777" w:rsidR="00206F62" w:rsidRPr="002A6EF7" w:rsidRDefault="00206F62">
      <w:pPr>
        <w:pStyle w:val="STTSSegmenProgramContent"/>
        <w:widowControl w:val="0"/>
        <w:numPr>
          <w:ilvl w:val="0"/>
          <w:numId w:val="32"/>
        </w:numPr>
        <w:ind w:left="567" w:hanging="567"/>
      </w:pPr>
      <w:r w:rsidRPr="002A6EF7">
        <w:t xml:space="preserve">$allmaster = </w:t>
      </w:r>
      <w:proofErr w:type="gramStart"/>
      <w:r w:rsidRPr="002A6EF7">
        <w:t>Master::</w:t>
      </w:r>
      <w:proofErr w:type="gramEnd"/>
      <w:r w:rsidRPr="002A6EF7">
        <w:t>all();</w:t>
      </w:r>
    </w:p>
    <w:p w14:paraId="0742F6D0" w14:textId="77777777" w:rsidR="00206F62" w:rsidRPr="002A6EF7" w:rsidRDefault="00206F62" w:rsidP="00206F62">
      <w:pPr>
        <w:pStyle w:val="STTSSegmenProgramContent"/>
        <w:widowControl w:val="0"/>
        <w:ind w:left="567" w:hanging="567"/>
      </w:pPr>
      <w:r w:rsidRPr="002A6EF7">
        <w:t>foreach ($allmaster as $master) {</w:t>
      </w:r>
    </w:p>
    <w:p w14:paraId="2F0348E1" w14:textId="77777777" w:rsidR="00206F62" w:rsidRPr="002A6EF7" w:rsidRDefault="00206F62" w:rsidP="00206F62">
      <w:pPr>
        <w:pStyle w:val="STTSSegmenProgramContent"/>
        <w:widowControl w:val="0"/>
        <w:ind w:left="567" w:hanging="567"/>
      </w:pPr>
      <w:r w:rsidRPr="002A6EF7">
        <w:t>$saved = $master-&gt;Parameter;</w:t>
      </w:r>
    </w:p>
    <w:p w14:paraId="2C0FA5DF" w14:textId="77777777" w:rsidR="00206F62" w:rsidRPr="002A6EF7" w:rsidRDefault="00206F62" w:rsidP="00206F62">
      <w:pPr>
        <w:pStyle w:val="STTSSegmenProgramContent"/>
        <w:widowControl w:val="0"/>
        <w:ind w:left="567" w:hanging="567"/>
      </w:pPr>
      <w:r w:rsidRPr="002A6EF7">
        <w:t>$cekTipeMobil = false;</w:t>
      </w:r>
    </w:p>
    <w:p w14:paraId="6F5B3673" w14:textId="77777777" w:rsidR="00206F62" w:rsidRPr="002A6EF7" w:rsidRDefault="00206F62" w:rsidP="00206F62">
      <w:pPr>
        <w:pStyle w:val="STTSSegmenProgramContent"/>
        <w:widowControl w:val="0"/>
        <w:ind w:left="567" w:hanging="567"/>
      </w:pPr>
      <w:r w:rsidRPr="002A6EF7">
        <w:t>$cekModelMobil = false;</w:t>
      </w:r>
    </w:p>
    <w:p w14:paraId="1944BCD6" w14:textId="77777777" w:rsidR="00206F62" w:rsidRPr="002A6EF7" w:rsidRDefault="00206F62" w:rsidP="00206F62">
      <w:pPr>
        <w:pStyle w:val="STTSSegmenProgramContent"/>
        <w:widowControl w:val="0"/>
        <w:ind w:left="567" w:hanging="567"/>
      </w:pPr>
      <w:r w:rsidRPr="002A6EF7">
        <w:t>$cekTinggiMobil = false;</w:t>
      </w:r>
    </w:p>
    <w:p w14:paraId="7D0D164F" w14:textId="77777777" w:rsidR="00206F62" w:rsidRPr="002A6EF7" w:rsidRDefault="00206F62" w:rsidP="00206F62">
      <w:pPr>
        <w:pStyle w:val="STTSSegmenProgramContent"/>
        <w:widowControl w:val="0"/>
        <w:ind w:left="567" w:hanging="567"/>
      </w:pPr>
      <w:r w:rsidRPr="002A6EF7">
        <w:t>$cekDepartemen = false;</w:t>
      </w:r>
    </w:p>
    <w:p w14:paraId="7A1DDA38" w14:textId="77777777" w:rsidR="00206F62" w:rsidRPr="002A6EF7" w:rsidRDefault="00206F62" w:rsidP="00206F62">
      <w:pPr>
        <w:pStyle w:val="STTSSegmenProgramContent"/>
        <w:widowControl w:val="0"/>
        <w:ind w:left="567" w:hanging="567"/>
      </w:pPr>
      <w:r w:rsidRPr="002A6EF7">
        <w:t>$cekstall = false;</w:t>
      </w:r>
    </w:p>
    <w:p w14:paraId="66498A8E" w14:textId="77777777" w:rsidR="00206F62" w:rsidRPr="002A6EF7" w:rsidRDefault="00206F62" w:rsidP="00206F62">
      <w:pPr>
        <w:pStyle w:val="STTSSegmenProgramContent"/>
        <w:widowControl w:val="0"/>
        <w:ind w:left="567" w:hanging="567"/>
      </w:pPr>
      <w:r w:rsidRPr="002A6EF7">
        <w:t>$cekStock = false;</w:t>
      </w:r>
    </w:p>
    <w:p w14:paraId="2E555F4D" w14:textId="77777777" w:rsidR="00206F62" w:rsidRPr="002A6EF7" w:rsidRDefault="00206F62" w:rsidP="00206F62">
      <w:pPr>
        <w:pStyle w:val="STTSSegmenProgramContent"/>
        <w:widowControl w:val="0"/>
        <w:ind w:left="567" w:hanging="567"/>
      </w:pPr>
      <w:r w:rsidRPr="002A6EF7">
        <w:t>$cekAdditionaParameter = false;</w:t>
      </w:r>
    </w:p>
    <w:p w14:paraId="1C35CE2A" w14:textId="77777777" w:rsidR="00206F62" w:rsidRPr="002A6EF7" w:rsidRDefault="00206F62" w:rsidP="00206F62">
      <w:pPr>
        <w:pStyle w:val="STTSSegmenProgramContent"/>
        <w:widowControl w:val="0"/>
        <w:ind w:left="567" w:hanging="567"/>
      </w:pPr>
      <w:r w:rsidRPr="002A6EF7">
        <w:t>$cekTipeMobil=fungsicekparameterterdaftar($saved['TipeMobil'], $param['TipeMobil']);</w:t>
      </w:r>
    </w:p>
    <w:p w14:paraId="5732D5C8" w14:textId="77777777" w:rsidR="00206F62" w:rsidRPr="002A6EF7" w:rsidRDefault="00206F62" w:rsidP="00206F62">
      <w:pPr>
        <w:pStyle w:val="STTSSegmenProgramContent"/>
        <w:widowControl w:val="0"/>
        <w:ind w:left="567" w:hanging="567"/>
      </w:pPr>
      <w:r w:rsidRPr="002A6EF7">
        <w:t>$cekModelMobil=fungsicekparameterterdaftar($saved['ModelMobil'], $param['ModelMobil']);</w:t>
      </w:r>
    </w:p>
    <w:p w14:paraId="54404028" w14:textId="77777777" w:rsidR="00206F62" w:rsidRPr="002A6EF7" w:rsidRDefault="00206F62" w:rsidP="00206F62">
      <w:pPr>
        <w:pStyle w:val="STTSSegmenProgramContent"/>
        <w:widowControl w:val="0"/>
        <w:ind w:left="567" w:hanging="567"/>
      </w:pPr>
      <w:r w:rsidRPr="002A6EF7">
        <w:t>$cekTinggiMobil=fungsicekparameterterdaftar($saved['TinggiMobil'], $param['TinggiMobil']);</w:t>
      </w:r>
    </w:p>
    <w:p w14:paraId="3FEA2AF4" w14:textId="77777777" w:rsidR="00206F62" w:rsidRPr="002A6EF7" w:rsidRDefault="00206F62" w:rsidP="00206F62">
      <w:pPr>
        <w:pStyle w:val="STTSSegmenProgramContent"/>
        <w:widowControl w:val="0"/>
        <w:ind w:left="567" w:hanging="567"/>
      </w:pPr>
      <w:r w:rsidRPr="002A6EF7">
        <w:t>$cekDepartemen=fungsicekparameterterdaftar($saved['Departemen'], $param['Departemen']);</w:t>
      </w:r>
    </w:p>
    <w:p w14:paraId="157EA61D" w14:textId="77777777" w:rsidR="00206F62" w:rsidRPr="002A6EF7" w:rsidRDefault="00206F62" w:rsidP="00206F62">
      <w:pPr>
        <w:pStyle w:val="STTSSegmenProgramContent"/>
        <w:widowControl w:val="0"/>
        <w:ind w:left="567" w:hanging="567"/>
      </w:pPr>
      <w:r w:rsidRPr="002A6EF7">
        <w:t>$cekstall=fungsicekparameterterdaftar($saved['Stall'</w:t>
      </w:r>
      <w:proofErr w:type="gramStart"/>
      <w:r w:rsidRPr="002A6EF7">
        <w:t>],$</w:t>
      </w:r>
      <w:proofErr w:type="gramEnd"/>
      <w:r w:rsidRPr="002A6EF7">
        <w:t>param['Stall']);</w:t>
      </w:r>
    </w:p>
    <w:p w14:paraId="36B76759" w14:textId="77777777" w:rsidR="00206F62" w:rsidRPr="002A6EF7" w:rsidRDefault="00206F62" w:rsidP="00206F62">
      <w:pPr>
        <w:pStyle w:val="STTSSegmenProgramContent"/>
        <w:widowControl w:val="0"/>
        <w:ind w:left="567" w:hanging="567"/>
      </w:pPr>
      <w:r w:rsidRPr="002A6EF7">
        <w:t>if(count($param['Stock'</w:t>
      </w:r>
      <w:proofErr w:type="gramStart"/>
      <w:r w:rsidRPr="002A6EF7">
        <w:t>])=</w:t>
      </w:r>
      <w:proofErr w:type="gramEnd"/>
      <w:r w:rsidRPr="002A6EF7">
        <w:t>=0&amp;&amp;count($saved['Stock']) == 0) {</w:t>
      </w:r>
    </w:p>
    <w:p w14:paraId="35049FBE" w14:textId="77777777" w:rsidR="00206F62" w:rsidRPr="002A6EF7" w:rsidRDefault="00206F62" w:rsidP="00206F62">
      <w:pPr>
        <w:pStyle w:val="STTSSegmenProgramContent"/>
        <w:widowControl w:val="0"/>
        <w:ind w:left="1134" w:hanging="1134"/>
      </w:pPr>
      <w:r w:rsidRPr="002A6EF7">
        <w:t>$cekStock = true;</w:t>
      </w:r>
    </w:p>
    <w:p w14:paraId="0D7110C5" w14:textId="77777777" w:rsidR="00206F62" w:rsidRPr="002A6EF7" w:rsidRDefault="00206F62" w:rsidP="00206F62">
      <w:pPr>
        <w:pStyle w:val="STTSSegmenProgramContent"/>
        <w:widowControl w:val="0"/>
        <w:ind w:left="567" w:hanging="567"/>
      </w:pPr>
      <w:proofErr w:type="gramStart"/>
      <w:r w:rsidRPr="002A6EF7">
        <w:t>}else</w:t>
      </w:r>
      <w:proofErr w:type="gramEnd"/>
      <w:r w:rsidRPr="002A6EF7">
        <w:t>{</w:t>
      </w:r>
    </w:p>
    <w:p w14:paraId="459D19C0" w14:textId="77777777" w:rsidR="00206F62" w:rsidRPr="002A6EF7" w:rsidRDefault="00206F62" w:rsidP="00206F62">
      <w:pPr>
        <w:pStyle w:val="STTSSegmenProgramContent"/>
        <w:widowControl w:val="0"/>
        <w:ind w:left="1134" w:hanging="1134"/>
      </w:pPr>
      <w:r w:rsidRPr="002A6EF7">
        <w:t>$cekStock=fungsicekparameterterdaftar($saved['Stock'], $param['Stock']);</w:t>
      </w:r>
    </w:p>
    <w:p w14:paraId="36F1BFD4" w14:textId="77777777" w:rsidR="00206F62" w:rsidRPr="002A6EF7" w:rsidRDefault="00206F62" w:rsidP="00206F62">
      <w:pPr>
        <w:pStyle w:val="STTSSegmenProgramContent"/>
        <w:widowControl w:val="0"/>
        <w:ind w:left="567" w:hanging="567"/>
      </w:pPr>
      <w:r w:rsidRPr="002A6EF7">
        <w:t>}</w:t>
      </w:r>
    </w:p>
    <w:p w14:paraId="73590320" w14:textId="77777777" w:rsidR="00206F62" w:rsidRPr="002A6EF7" w:rsidRDefault="00206F62" w:rsidP="00206F62">
      <w:pPr>
        <w:pStyle w:val="STTSSegmenProgramContent"/>
        <w:widowControl w:val="0"/>
        <w:ind w:left="567" w:hanging="567"/>
      </w:pPr>
      <w:r w:rsidRPr="002A6EF7">
        <w:t>if(count($param['NewParameter'</w:t>
      </w:r>
      <w:proofErr w:type="gramStart"/>
      <w:r w:rsidRPr="002A6EF7">
        <w:t>])=</w:t>
      </w:r>
      <w:proofErr w:type="gramEnd"/>
      <w:r w:rsidRPr="002A6EF7">
        <w:t>=0&amp;&amp;count($saved['NewParameter']) == 0){</w:t>
      </w:r>
    </w:p>
    <w:p w14:paraId="38D9DE08" w14:textId="77777777" w:rsidR="00206F62" w:rsidRPr="002A6EF7" w:rsidRDefault="00206F62" w:rsidP="00206F62">
      <w:pPr>
        <w:pStyle w:val="STTSSegmenProgramContent"/>
        <w:widowControl w:val="0"/>
        <w:ind w:left="1134" w:hanging="1134"/>
      </w:pPr>
      <w:r w:rsidRPr="002A6EF7">
        <w:t>$cekAdditionaParameter = true;</w:t>
      </w:r>
    </w:p>
    <w:p w14:paraId="1927B90B" w14:textId="77777777" w:rsidR="00206F62" w:rsidRDefault="00206F62" w:rsidP="00206F62">
      <w:pPr>
        <w:pStyle w:val="STTSSegmenProgramContent"/>
        <w:widowControl w:val="0"/>
        <w:ind w:left="567" w:hanging="567"/>
      </w:pPr>
      <w:r w:rsidRPr="002A6EF7">
        <w:t>}</w:t>
      </w:r>
    </w:p>
    <w:p w14:paraId="23F29032" w14:textId="77777777" w:rsidR="00206F62" w:rsidRPr="004F4A26" w:rsidRDefault="00206F62" w:rsidP="00206F62">
      <w:pPr>
        <w:pStyle w:val="STTSSegmenProgramContent"/>
        <w:widowControl w:val="0"/>
        <w:ind w:left="567" w:hanging="567"/>
      </w:pPr>
      <w:r w:rsidRPr="004F4A26">
        <w:t>if ($cekTipeMobil</w:t>
      </w:r>
      <w:r>
        <w:t xml:space="preserve"> </w:t>
      </w:r>
      <w:r w:rsidRPr="004F4A26">
        <w:t>&amp;&amp;</w:t>
      </w:r>
      <w:r>
        <w:t xml:space="preserve"> </w:t>
      </w:r>
      <w:r w:rsidRPr="004F4A26">
        <w:t>$cekModelMobil</w:t>
      </w:r>
      <w:r>
        <w:t xml:space="preserve"> </w:t>
      </w:r>
      <w:r w:rsidRPr="004F4A26">
        <w:t>&amp;&amp; $cekTinggiMobil &amp;&amp; $cekDepartemen&amp;&amp;</w:t>
      </w:r>
      <w:r>
        <w:t xml:space="preserve"> </w:t>
      </w:r>
      <w:r w:rsidRPr="004F4A26">
        <w:t>$cekStock &amp;&amp; $cekstall &amp;&amp; $cekAdditionaParameter) {</w:t>
      </w:r>
    </w:p>
    <w:p w14:paraId="2B92A6A8" w14:textId="77777777" w:rsidR="00206F62" w:rsidRPr="004F4A26" w:rsidRDefault="00206F62" w:rsidP="00206F62">
      <w:pPr>
        <w:pStyle w:val="STTSSegmenProgramContent"/>
        <w:widowControl w:val="0"/>
        <w:ind w:left="1134" w:hanging="1134"/>
      </w:pPr>
      <w:r w:rsidRPr="004F4A26">
        <w:t xml:space="preserve">return </w:t>
      </w:r>
      <w:proofErr w:type="gramStart"/>
      <w:r w:rsidRPr="004F4A26">
        <w:t>response(</w:t>
      </w:r>
      <w:proofErr w:type="gramEnd"/>
      <w:r w:rsidRPr="004F4A26">
        <w:t>)-&gt;json([</w:t>
      </w:r>
    </w:p>
    <w:p w14:paraId="3410425D" w14:textId="77777777" w:rsidR="00206F62" w:rsidRPr="004F4A26" w:rsidRDefault="00206F62" w:rsidP="00206F62">
      <w:pPr>
        <w:pStyle w:val="STTSSegmenProgramContent"/>
        <w:widowControl w:val="0"/>
        <w:ind w:left="1134" w:hanging="1134"/>
      </w:pPr>
      <w:r w:rsidRPr="004F4A26">
        <w:t>"success" =&gt; true,</w:t>
      </w:r>
    </w:p>
    <w:p w14:paraId="6ECEC0A0" w14:textId="77777777" w:rsidR="00206F62" w:rsidRPr="004F4A26" w:rsidRDefault="00206F62" w:rsidP="00206F62">
      <w:pPr>
        <w:pStyle w:val="STTSSegmenProgramContent"/>
        <w:widowControl w:val="0"/>
        <w:ind w:left="1134" w:hanging="1134"/>
      </w:pPr>
      <w:r w:rsidRPr="004F4A26">
        <w:t>"statuscode" =&gt; 406,</w:t>
      </w:r>
    </w:p>
    <w:p w14:paraId="0CC0A7F9" w14:textId="77777777" w:rsidR="00206F62" w:rsidRPr="004F4A26" w:rsidRDefault="00206F62" w:rsidP="00206F62">
      <w:pPr>
        <w:pStyle w:val="STTSSegmenProgramContent"/>
        <w:widowControl w:val="0"/>
        <w:ind w:left="1134" w:hanging="1134"/>
      </w:pPr>
      <w:r w:rsidRPr="004F4A26">
        <w:t>]);</w:t>
      </w:r>
    </w:p>
    <w:p w14:paraId="55F8BA05" w14:textId="77777777" w:rsidR="00206F62" w:rsidRPr="004F4A26" w:rsidRDefault="00206F62" w:rsidP="00206F62">
      <w:pPr>
        <w:pStyle w:val="STTSSegmenProgramContent"/>
        <w:widowControl w:val="0"/>
        <w:ind w:left="567" w:hanging="567"/>
      </w:pPr>
      <w:r w:rsidRPr="004F4A26">
        <w:t>}</w:t>
      </w:r>
      <w:r>
        <w:t>}</w:t>
      </w:r>
    </w:p>
    <w:p w14:paraId="3771C6DE" w14:textId="77777777" w:rsidR="0084727A" w:rsidRDefault="0084727A" w:rsidP="0084727A">
      <w:pPr>
        <w:ind w:firstLine="0"/>
      </w:pPr>
    </w:p>
    <w:p w14:paraId="5F429158" w14:textId="77777777" w:rsidR="00206F62" w:rsidRDefault="00206F62" w:rsidP="00206F62">
      <w:r>
        <w:lastRenderedPageBreak/>
        <w:t xml:space="preserve">Line 1 bertujuan untuk mengambil semua data yang ada pada master. Kemudian pada line 2 akan dilakukan proses looping untuk mengecek apakah data yang akan diinput sudah terdaftar apa belum. Baris 3 adalah proses mengambil parameter pada database master. Line 4 sampai 10 berfungsi sebagai penanda apakah parameter yang mau diinputkan sudah ada atau belum.  Kemudian pada line 11 hingga 23 proses pengecekkan parameter secara berurutan mulai dilakukan. Dimulau dari Tipe Mobil, Model Mobil, Tinggi Mobil, Departemen, Stock, dan new parameter. Lalu pada Line 24 hingga 29 berfungsi untuk mengembalikan response gagal jika memang terdapat parameter yang mau diinput sudah terdaftar. </w:t>
      </w:r>
    </w:p>
    <w:p w14:paraId="17CEBC48" w14:textId="77777777" w:rsidR="00206F62" w:rsidRDefault="00206F62" w:rsidP="00206F62">
      <w:pPr>
        <w:ind w:firstLine="0"/>
      </w:pPr>
    </w:p>
    <w:p w14:paraId="7119CB6D" w14:textId="77777777" w:rsidR="00206F62" w:rsidRPr="00E40D86" w:rsidRDefault="00206F62" w:rsidP="00206F62">
      <w:pPr>
        <w:pStyle w:val="STTSAlgoritma"/>
      </w:pPr>
      <w:bookmarkStart w:id="446" w:name="_Toc124442802"/>
      <w:r w:rsidRPr="00E40D86">
        <w:t xml:space="preserve">Segmen Program </w:t>
      </w:r>
      <w:r>
        <w:t>5.11</w:t>
      </w:r>
      <w:r w:rsidRPr="00E40D86">
        <w:t xml:space="preserve"> </w:t>
      </w:r>
      <w:r>
        <w:t>Pembuatan Hasil Result</w:t>
      </w:r>
      <w:bookmarkEnd w:id="446"/>
    </w:p>
    <w:p w14:paraId="059E1A6C" w14:textId="77777777" w:rsidR="00206F62" w:rsidRPr="00763004" w:rsidRDefault="00206F62">
      <w:pPr>
        <w:pStyle w:val="STTSAlgoritmaContent"/>
        <w:widowControl w:val="0"/>
        <w:numPr>
          <w:ilvl w:val="0"/>
          <w:numId w:val="35"/>
        </w:numPr>
        <w:ind w:left="567" w:hanging="567"/>
      </w:pPr>
      <w:r w:rsidRPr="00763004">
        <w:t xml:space="preserve">$listmasterkit = </w:t>
      </w:r>
      <w:proofErr w:type="gramStart"/>
      <w:r w:rsidRPr="00763004">
        <w:t>Masterkit::</w:t>
      </w:r>
      <w:proofErr w:type="gramEnd"/>
      <w:r w:rsidRPr="00763004">
        <w:t>all();</w:t>
      </w:r>
    </w:p>
    <w:p w14:paraId="1D686499" w14:textId="77777777" w:rsidR="00206F62" w:rsidRPr="000D2843" w:rsidRDefault="00206F62">
      <w:pPr>
        <w:pStyle w:val="STTSAlgoritmaContent"/>
        <w:widowControl w:val="0"/>
        <w:numPr>
          <w:ilvl w:val="0"/>
          <w:numId w:val="35"/>
        </w:numPr>
        <w:ind w:left="567" w:hanging="567"/>
        <w:rPr>
          <w:lang w:eastAsia="ja-JP"/>
        </w:rPr>
      </w:pPr>
      <w:r w:rsidRPr="000D2843">
        <w:rPr>
          <w:lang w:eastAsia="ja-JP"/>
        </w:rPr>
        <w:t xml:space="preserve">$masterkit = new </w:t>
      </w:r>
      <w:proofErr w:type="gramStart"/>
      <w:r w:rsidRPr="000D2843">
        <w:rPr>
          <w:lang w:eastAsia="ja-JP"/>
        </w:rPr>
        <w:t>Masterkit(</w:t>
      </w:r>
      <w:proofErr w:type="gramEnd"/>
      <w:r w:rsidRPr="000D2843">
        <w:rPr>
          <w:lang w:eastAsia="ja-JP"/>
        </w:rPr>
        <w:t>);</w:t>
      </w:r>
    </w:p>
    <w:p w14:paraId="48E8005F" w14:textId="77777777" w:rsidR="00206F62" w:rsidRPr="000D2843" w:rsidRDefault="00206F62" w:rsidP="00206F62">
      <w:pPr>
        <w:pStyle w:val="STTSAlgoritmaContent"/>
        <w:widowControl w:val="0"/>
        <w:ind w:left="567" w:hanging="567"/>
        <w:rPr>
          <w:lang w:eastAsia="ja-JP"/>
        </w:rPr>
      </w:pPr>
      <w:r w:rsidRPr="000D2843">
        <w:rPr>
          <w:lang w:eastAsia="ja-JP"/>
        </w:rPr>
        <w:t>foreach ($listmasterkit as $kit) {</w:t>
      </w:r>
    </w:p>
    <w:p w14:paraId="07631E99" w14:textId="77777777" w:rsidR="00206F62" w:rsidRPr="000D2843" w:rsidRDefault="00206F62" w:rsidP="00206F62">
      <w:pPr>
        <w:pStyle w:val="STTSAlgoritmaContent"/>
        <w:widowControl w:val="0"/>
        <w:ind w:left="567" w:hanging="567"/>
        <w:rPr>
          <w:lang w:eastAsia="ja-JP"/>
        </w:rPr>
      </w:pPr>
      <w:r w:rsidRPr="000D2843">
        <w:rPr>
          <w:lang w:eastAsia="ja-JP"/>
        </w:rPr>
        <w:t>if(strtoupper($kit-&gt;kode_kit) ==strtoupper($request-&gt;param</w:t>
      </w:r>
      <w:proofErr w:type="gramStart"/>
      <w:r w:rsidRPr="000D2843">
        <w:rPr>
          <w:lang w:eastAsia="ja-JP"/>
        </w:rPr>
        <w:t>)){</w:t>
      </w:r>
      <w:proofErr w:type="gramEnd"/>
    </w:p>
    <w:p w14:paraId="00997E25" w14:textId="77777777" w:rsidR="00206F62" w:rsidRPr="000D2843" w:rsidRDefault="00206F62" w:rsidP="00206F62">
      <w:pPr>
        <w:pStyle w:val="STTSAlgoritmaContent"/>
        <w:widowControl w:val="0"/>
        <w:ind w:left="1134" w:hanging="1134"/>
        <w:rPr>
          <w:lang w:eastAsia="ja-JP"/>
        </w:rPr>
      </w:pPr>
      <w:r w:rsidRPr="000D2843">
        <w:rPr>
          <w:lang w:eastAsia="ja-JP"/>
        </w:rPr>
        <w:t>$masterkit = $kit;</w:t>
      </w:r>
    </w:p>
    <w:p w14:paraId="1B890B83" w14:textId="77777777" w:rsidR="00206F62" w:rsidRPr="000D2843" w:rsidRDefault="00206F62" w:rsidP="00206F62">
      <w:pPr>
        <w:pStyle w:val="STTSAlgoritmaContent"/>
        <w:widowControl w:val="0"/>
        <w:ind w:left="1134" w:hanging="1134"/>
        <w:rPr>
          <w:lang w:eastAsia="ja-JP"/>
        </w:rPr>
      </w:pPr>
      <w:r w:rsidRPr="000D2843">
        <w:rPr>
          <w:lang w:eastAsia="ja-JP"/>
        </w:rPr>
        <w:t xml:space="preserve">return </w:t>
      </w:r>
      <w:proofErr w:type="gramStart"/>
      <w:r w:rsidRPr="000D2843">
        <w:rPr>
          <w:lang w:eastAsia="ja-JP"/>
        </w:rPr>
        <w:t>response(</w:t>
      </w:r>
      <w:proofErr w:type="gramEnd"/>
      <w:r w:rsidRPr="000D2843">
        <w:rPr>
          <w:lang w:eastAsia="ja-JP"/>
        </w:rPr>
        <w:t>)-&gt;json([</w:t>
      </w:r>
    </w:p>
    <w:p w14:paraId="738B71A9" w14:textId="77777777" w:rsidR="00206F62" w:rsidRPr="000D2843" w:rsidRDefault="00206F62" w:rsidP="00206F62">
      <w:pPr>
        <w:pStyle w:val="STTSAlgoritmaContent"/>
        <w:widowControl w:val="0"/>
        <w:ind w:left="1701" w:hanging="1701"/>
        <w:rPr>
          <w:lang w:eastAsia="ja-JP"/>
        </w:rPr>
      </w:pPr>
      <w:r w:rsidRPr="000D2843">
        <w:rPr>
          <w:lang w:eastAsia="ja-JP"/>
        </w:rPr>
        <w:t>"success" =&gt; true,</w:t>
      </w:r>
    </w:p>
    <w:p w14:paraId="47945A44" w14:textId="77777777" w:rsidR="00206F62" w:rsidRPr="000D2843" w:rsidRDefault="00206F62" w:rsidP="00206F62">
      <w:pPr>
        <w:pStyle w:val="STTSAlgoritmaContent"/>
        <w:widowControl w:val="0"/>
        <w:ind w:left="1701" w:hanging="1701"/>
        <w:rPr>
          <w:lang w:eastAsia="ja-JP"/>
        </w:rPr>
      </w:pPr>
      <w:r w:rsidRPr="000D2843">
        <w:rPr>
          <w:lang w:eastAsia="ja-JP"/>
        </w:rPr>
        <w:t>"statuscode" =&gt; 201,</w:t>
      </w:r>
    </w:p>
    <w:p w14:paraId="2157BA4C" w14:textId="77777777" w:rsidR="00206F62" w:rsidRPr="000D2843" w:rsidRDefault="00206F62" w:rsidP="00206F62">
      <w:pPr>
        <w:pStyle w:val="STTSAlgoritmaContent"/>
        <w:widowControl w:val="0"/>
        <w:ind w:left="1701" w:hanging="1701"/>
        <w:rPr>
          <w:lang w:eastAsia="ja-JP"/>
        </w:rPr>
      </w:pPr>
      <w:r w:rsidRPr="000D2843">
        <w:rPr>
          <w:lang w:eastAsia="ja-JP"/>
        </w:rPr>
        <w:t>"data" =</w:t>
      </w:r>
      <w:proofErr w:type="gramStart"/>
      <w:r w:rsidRPr="000D2843">
        <w:rPr>
          <w:lang w:eastAsia="ja-JP"/>
        </w:rPr>
        <w:t>&gt;  strtoupper</w:t>
      </w:r>
      <w:proofErr w:type="gramEnd"/>
      <w:r w:rsidRPr="000D2843">
        <w:rPr>
          <w:lang w:eastAsia="ja-JP"/>
        </w:rPr>
        <w:t>($request-&gt;param),</w:t>
      </w:r>
    </w:p>
    <w:p w14:paraId="3D92B60C" w14:textId="77777777" w:rsidR="00206F62" w:rsidRPr="000D2843" w:rsidRDefault="00206F62" w:rsidP="00206F62">
      <w:pPr>
        <w:pStyle w:val="STTSAlgoritmaContent"/>
        <w:widowControl w:val="0"/>
        <w:ind w:left="1701" w:hanging="1701"/>
        <w:rPr>
          <w:lang w:eastAsia="ja-JP"/>
        </w:rPr>
      </w:pPr>
      <w:r w:rsidRPr="000D2843">
        <w:rPr>
          <w:lang w:eastAsia="ja-JP"/>
        </w:rPr>
        <w:t>"message" =&gt; $masterkit,</w:t>
      </w:r>
    </w:p>
    <w:p w14:paraId="405ECC4A" w14:textId="77777777" w:rsidR="00206F62" w:rsidRPr="000D2843" w:rsidRDefault="00206F62" w:rsidP="00206F62">
      <w:pPr>
        <w:pStyle w:val="STTSAlgoritmaContent"/>
        <w:widowControl w:val="0"/>
        <w:ind w:left="1701" w:hanging="1701"/>
        <w:rPr>
          <w:lang w:eastAsia="ja-JP"/>
        </w:rPr>
      </w:pPr>
      <w:r w:rsidRPr="000D2843">
        <w:rPr>
          <w:lang w:eastAsia="ja-JP"/>
        </w:rPr>
        <w:t>"result" =&gt; $masterkit,</w:t>
      </w:r>
    </w:p>
    <w:p w14:paraId="0FD01C3C" w14:textId="77777777" w:rsidR="00206F62" w:rsidRPr="000D2843" w:rsidRDefault="00206F62" w:rsidP="00206F62">
      <w:pPr>
        <w:pStyle w:val="STTSAlgoritmaContent"/>
        <w:widowControl w:val="0"/>
        <w:ind w:left="1701" w:hanging="1701"/>
        <w:rPr>
          <w:lang w:eastAsia="ja-JP"/>
        </w:rPr>
      </w:pPr>
      <w:r w:rsidRPr="000D2843">
        <w:rPr>
          <w:lang w:eastAsia="ja-JP"/>
        </w:rPr>
        <w:t>"hasil" =&gt; $kitsudahada</w:t>
      </w:r>
    </w:p>
    <w:p w14:paraId="3DD7EC1C" w14:textId="77777777" w:rsidR="00206F62" w:rsidRPr="000D2843" w:rsidRDefault="00206F62" w:rsidP="00206F62">
      <w:pPr>
        <w:pStyle w:val="STTSAlgoritmaContent"/>
        <w:widowControl w:val="0"/>
        <w:ind w:left="1134" w:hanging="1134"/>
        <w:rPr>
          <w:lang w:eastAsia="ja-JP"/>
        </w:rPr>
      </w:pPr>
      <w:r w:rsidRPr="000D2843">
        <w:rPr>
          <w:lang w:eastAsia="ja-JP"/>
        </w:rPr>
        <w:t>]);</w:t>
      </w:r>
    </w:p>
    <w:p w14:paraId="1F89BE7F" w14:textId="77777777" w:rsidR="00206F62" w:rsidRPr="000D2843" w:rsidRDefault="00206F62" w:rsidP="00206F62">
      <w:pPr>
        <w:pStyle w:val="STTSAlgoritmaContent"/>
        <w:widowControl w:val="0"/>
        <w:ind w:left="567" w:hanging="567"/>
        <w:rPr>
          <w:lang w:eastAsia="ja-JP"/>
        </w:rPr>
      </w:pPr>
      <w:r w:rsidRPr="000D2843">
        <w:rPr>
          <w:lang w:eastAsia="ja-JP"/>
        </w:rPr>
        <w:t>}</w:t>
      </w:r>
    </w:p>
    <w:p w14:paraId="025DDD31" w14:textId="77777777" w:rsidR="00206F62" w:rsidRDefault="00206F62" w:rsidP="00206F62">
      <w:pPr>
        <w:pStyle w:val="STTSAlgoritmaContent"/>
        <w:widowControl w:val="0"/>
        <w:ind w:left="567" w:hanging="567"/>
        <w:rPr>
          <w:lang w:eastAsia="ja-JP"/>
        </w:rPr>
      </w:pPr>
      <w:r w:rsidRPr="000D2843">
        <w:rPr>
          <w:lang w:eastAsia="ja-JP"/>
        </w:rPr>
        <w:t>}</w:t>
      </w:r>
    </w:p>
    <w:p w14:paraId="65FB461D" w14:textId="77777777" w:rsidR="00206F62" w:rsidRDefault="00206F62">
      <w:pPr>
        <w:pStyle w:val="STTSAlgoritmaContent"/>
        <w:widowControl w:val="0"/>
        <w:ind w:left="567" w:hanging="567"/>
      </w:pPr>
      <w:r w:rsidRPr="00763004">
        <w:t>if (response.</w:t>
      </w:r>
      <w:proofErr w:type="gramStart"/>
      <w:r w:rsidRPr="00763004">
        <w:t>data.statuscode</w:t>
      </w:r>
      <w:proofErr w:type="gramEnd"/>
      <w:r w:rsidRPr="00763004">
        <w:t xml:space="preserve"> == 201) {</w:t>
      </w:r>
    </w:p>
    <w:p w14:paraId="73BDB1E8" w14:textId="77777777" w:rsidR="00206F62" w:rsidRPr="003434FF" w:rsidRDefault="00206F62" w:rsidP="00206F62">
      <w:pPr>
        <w:pStyle w:val="STTSAlgoritmaContent"/>
        <w:widowControl w:val="0"/>
        <w:ind w:left="1134" w:hanging="1134"/>
      </w:pPr>
      <w:r w:rsidRPr="003434FF">
        <w:t>let datanamakit = response.</w:t>
      </w:r>
      <w:proofErr w:type="gramStart"/>
      <w:r w:rsidRPr="003434FF">
        <w:t>data.result</w:t>
      </w:r>
      <w:proofErr w:type="gramEnd"/>
      <w:r w:rsidRPr="003434FF">
        <w:t>.nama_kit</w:t>
      </w:r>
    </w:p>
    <w:p w14:paraId="4F5F0D49" w14:textId="77777777" w:rsidR="00206F62" w:rsidRPr="003434FF" w:rsidRDefault="00206F62" w:rsidP="00206F62">
      <w:pPr>
        <w:pStyle w:val="STTSAlgoritmaContent"/>
        <w:widowControl w:val="0"/>
        <w:ind w:left="1134" w:hanging="1134"/>
      </w:pPr>
      <w:r w:rsidRPr="003434FF">
        <w:t>let dataKodeKit = response.</w:t>
      </w:r>
      <w:proofErr w:type="gramStart"/>
      <w:r w:rsidRPr="003434FF">
        <w:t>data.result</w:t>
      </w:r>
      <w:proofErr w:type="gramEnd"/>
      <w:r w:rsidRPr="003434FF">
        <w:t>.kode_kit</w:t>
      </w:r>
    </w:p>
    <w:p w14:paraId="0C8D9B0A" w14:textId="77777777" w:rsidR="00206F62" w:rsidRPr="003434FF" w:rsidRDefault="00206F62" w:rsidP="00206F62">
      <w:pPr>
        <w:pStyle w:val="STTSAlgoritmaContent"/>
        <w:widowControl w:val="0"/>
        <w:ind w:left="1134" w:hanging="1134"/>
      </w:pPr>
      <w:r w:rsidRPr="003434FF">
        <w:t>let dataisikit = response.</w:t>
      </w:r>
      <w:proofErr w:type="gramStart"/>
      <w:r w:rsidRPr="003434FF">
        <w:t>data.result</w:t>
      </w:r>
      <w:proofErr w:type="gramEnd"/>
      <w:r w:rsidRPr="003434FF">
        <w:t>.komponen</w:t>
      </w:r>
    </w:p>
    <w:p w14:paraId="2F81893A" w14:textId="77777777" w:rsidR="00206F62" w:rsidRPr="003434FF" w:rsidRDefault="00206F62" w:rsidP="00206F62">
      <w:pPr>
        <w:pStyle w:val="STTSAlgoritmaContent"/>
        <w:widowControl w:val="0"/>
        <w:ind w:left="1134" w:hanging="1134"/>
      </w:pPr>
      <w:r w:rsidRPr="003434FF">
        <w:t>let kembar = false</w:t>
      </w:r>
    </w:p>
    <w:p w14:paraId="177A5190" w14:textId="77777777" w:rsidR="00206F62" w:rsidRPr="003434FF" w:rsidRDefault="00206F62" w:rsidP="00206F62">
      <w:pPr>
        <w:pStyle w:val="STTSAlgoritmaContent"/>
        <w:widowControl w:val="0"/>
        <w:ind w:left="1134" w:hanging="1134"/>
      </w:pPr>
      <w:proofErr w:type="gramStart"/>
      <w:r w:rsidRPr="003434FF">
        <w:t>this.Result.forEach</w:t>
      </w:r>
      <w:proofErr w:type="gramEnd"/>
      <w:r w:rsidRPr="003434FF">
        <w:t>(element =&gt; {</w:t>
      </w:r>
    </w:p>
    <w:p w14:paraId="4A97AC79" w14:textId="77777777" w:rsidR="00206F62" w:rsidRPr="003434FF" w:rsidRDefault="00206F62" w:rsidP="00206F62">
      <w:pPr>
        <w:pStyle w:val="STTSAlgoritmaContent"/>
        <w:widowControl w:val="0"/>
        <w:ind w:left="1134" w:hanging="1134"/>
      </w:pPr>
      <w:r w:rsidRPr="003434FF">
        <w:t>if(</w:t>
      </w:r>
      <w:proofErr w:type="gramStart"/>
      <w:r w:rsidRPr="003434FF">
        <w:t>element.NamaKit.toUpperCase</w:t>
      </w:r>
      <w:proofErr w:type="gramEnd"/>
      <w:r w:rsidRPr="003434FF">
        <w:t>()==datanamakit.toUpperCase()) {</w:t>
      </w:r>
    </w:p>
    <w:p w14:paraId="37C06969" w14:textId="77777777" w:rsidR="00206F62" w:rsidRDefault="00206F62" w:rsidP="00206F62">
      <w:pPr>
        <w:pStyle w:val="STTSAlgoritmaContent"/>
        <w:widowControl w:val="0"/>
        <w:ind w:left="1701" w:hanging="1701"/>
      </w:pPr>
      <w:r w:rsidRPr="003434FF">
        <w:t>kembar = true</w:t>
      </w:r>
    </w:p>
    <w:p w14:paraId="6B98B79C" w14:textId="77777777" w:rsidR="00206F62" w:rsidRPr="00763004" w:rsidRDefault="00206F62" w:rsidP="00206F62">
      <w:pPr>
        <w:pStyle w:val="STTSAlgoritmaContent"/>
        <w:widowControl w:val="0"/>
        <w:ind w:left="1701" w:hanging="1701"/>
        <w:rPr>
          <w:lang w:eastAsia="ja-JP"/>
        </w:rPr>
      </w:pPr>
      <w:r w:rsidRPr="00763004">
        <w:rPr>
          <w:lang w:eastAsia="ja-JP"/>
        </w:rPr>
        <w:t>}</w:t>
      </w:r>
    </w:p>
    <w:p w14:paraId="5CC8CD09" w14:textId="77777777" w:rsidR="00206F62" w:rsidRDefault="00206F62" w:rsidP="00206F62">
      <w:pPr>
        <w:pStyle w:val="STTSAlgoritmaContent"/>
        <w:widowControl w:val="0"/>
        <w:ind w:left="1134" w:hanging="1134"/>
        <w:rPr>
          <w:lang w:eastAsia="ja-JP"/>
        </w:rPr>
      </w:pPr>
      <w:r w:rsidRPr="00763004">
        <w:rPr>
          <w:lang w:eastAsia="ja-JP"/>
        </w:rPr>
        <w:t>});</w:t>
      </w:r>
    </w:p>
    <w:p w14:paraId="1E6ECBBB" w14:textId="77777777" w:rsidR="00206F62" w:rsidRDefault="00206F62" w:rsidP="00206F62">
      <w:pPr>
        <w:pStyle w:val="STTSAlgoritmaContent"/>
        <w:widowControl w:val="0"/>
        <w:ind w:left="567" w:hanging="567"/>
        <w:rPr>
          <w:lang w:eastAsia="ja-JP"/>
        </w:rPr>
      </w:pPr>
      <w:r>
        <w:rPr>
          <w:lang w:eastAsia="ja-JP"/>
        </w:rPr>
        <w:t>}</w:t>
      </w:r>
    </w:p>
    <w:p w14:paraId="1B8A8945" w14:textId="77777777" w:rsidR="00206F62" w:rsidRPr="00763004" w:rsidRDefault="00206F62" w:rsidP="00206F62">
      <w:pPr>
        <w:pStyle w:val="STTSAlgoritmaContent"/>
        <w:widowControl w:val="0"/>
        <w:ind w:left="567" w:hanging="567"/>
      </w:pPr>
      <w:r w:rsidRPr="00763004">
        <w:t>if (kembar) {</w:t>
      </w:r>
    </w:p>
    <w:p w14:paraId="2CC0E8B8" w14:textId="77777777" w:rsidR="00206F62" w:rsidRPr="00763004" w:rsidRDefault="00206F62" w:rsidP="00206F62">
      <w:pPr>
        <w:pStyle w:val="STTSAlgoritmaContent"/>
        <w:widowControl w:val="0"/>
        <w:ind w:left="1134" w:hanging="1134"/>
      </w:pPr>
      <w:proofErr w:type="gramStart"/>
      <w:r w:rsidRPr="00763004">
        <w:t>this.$</w:t>
      </w:r>
      <w:proofErr w:type="gramEnd"/>
      <w:r w:rsidRPr="00763004">
        <w:t>swal({</w:t>
      </w:r>
    </w:p>
    <w:p w14:paraId="7FACADB6" w14:textId="77777777" w:rsidR="00206F62" w:rsidRPr="00763004" w:rsidRDefault="00206F62" w:rsidP="00206F62">
      <w:pPr>
        <w:pStyle w:val="STTSAlgoritmaContent"/>
        <w:widowControl w:val="0"/>
        <w:ind w:left="1134" w:hanging="1134"/>
      </w:pPr>
      <w:r w:rsidRPr="00763004">
        <w:t xml:space="preserve">title: 'Kode Kit ' + </w:t>
      </w:r>
      <w:proofErr w:type="gramStart"/>
      <w:r w:rsidRPr="00763004">
        <w:t>this.InputKodeKit</w:t>
      </w:r>
      <w:proofErr w:type="gramEnd"/>
      <w:r w:rsidRPr="00763004">
        <w:t xml:space="preserve"> + ' sudah ada',</w:t>
      </w:r>
    </w:p>
    <w:p w14:paraId="1E911B47" w14:textId="77777777" w:rsidR="00206F62" w:rsidRPr="00763004" w:rsidRDefault="00206F62" w:rsidP="00206F62">
      <w:pPr>
        <w:pStyle w:val="STTSAlgoritmaContent"/>
        <w:widowControl w:val="0"/>
        <w:ind w:left="1134" w:hanging="1134"/>
      </w:pPr>
      <w:r w:rsidRPr="00763004">
        <w:t>icon: 'error'</w:t>
      </w:r>
    </w:p>
    <w:p w14:paraId="3FD02585" w14:textId="77777777" w:rsidR="00206F62" w:rsidRPr="00763004" w:rsidRDefault="00206F62" w:rsidP="00206F62">
      <w:pPr>
        <w:pStyle w:val="STTSAlgoritmaContent"/>
        <w:widowControl w:val="0"/>
        <w:ind w:left="1134" w:hanging="1134"/>
      </w:pPr>
      <w:r w:rsidRPr="00763004">
        <w:t>});</w:t>
      </w:r>
    </w:p>
    <w:p w14:paraId="2F3C3808" w14:textId="77777777" w:rsidR="00206F62" w:rsidRPr="00763004" w:rsidRDefault="00206F62" w:rsidP="00206F62">
      <w:pPr>
        <w:pStyle w:val="STTSAlgoritmaContent"/>
        <w:widowControl w:val="0"/>
        <w:ind w:left="567" w:hanging="567"/>
      </w:pPr>
      <w:r w:rsidRPr="00763004">
        <w:t>}</w:t>
      </w:r>
    </w:p>
    <w:p w14:paraId="02990F69" w14:textId="77777777" w:rsidR="0084727A" w:rsidRPr="003434FF" w:rsidRDefault="0084727A" w:rsidP="00206F62"/>
    <w:p w14:paraId="5907C0EB" w14:textId="77777777" w:rsidR="00206F62" w:rsidRDefault="00206F62" w:rsidP="00206F62">
      <w:r>
        <w:lastRenderedPageBreak/>
        <w:t xml:space="preserve">Line 1 adalah proses menarik semua data kit yang ada. Line 2 berfungsi untuk membuat sebuah object kosong. Kemudian pada line 3 hingga 14 adalah proses looping yang </w:t>
      </w:r>
      <w:proofErr w:type="gramStart"/>
      <w:r>
        <w:t>mana  mencari</w:t>
      </w:r>
      <w:proofErr w:type="gramEnd"/>
      <w:r>
        <w:t xml:space="preserve"> kecocokkan kode kit antara yang ada pada data kit dengan kode yang diinput oleh user. Ketika terjadi kecocokkan nama kode barulah server mengembalikkan response sukses. </w:t>
      </w:r>
    </w:p>
    <w:p w14:paraId="1980E658" w14:textId="77777777" w:rsidR="00206F62" w:rsidRDefault="00206F62" w:rsidP="00206F62">
      <w:r>
        <w:t xml:space="preserve">Line 16 kebawah adalah bahasa javascript. Line 16 berfungsi untuk melakukan proses cek status code dari response. Ketika cocok maka fungsi dibawahnya akan dijalankan. Selanjutnya pada line 17 sampai 25 adalah proses melakukan cek apakah kode kit yang dipakai sudah pernah dipakai. Jika ternyata kembar maka akan muncul peringatan yang menunjjukan error bahwa pemakaian kode kit ini sudah pernah dipakai line 27 sampai 32. </w:t>
      </w:r>
    </w:p>
    <w:p w14:paraId="011171D3" w14:textId="77777777" w:rsidR="00206F62" w:rsidRDefault="00206F62" w:rsidP="00206F62"/>
    <w:p w14:paraId="15485371" w14:textId="77777777" w:rsidR="00206F62" w:rsidRPr="00E40D86" w:rsidRDefault="00206F62" w:rsidP="00206F62">
      <w:pPr>
        <w:pStyle w:val="STTSAlgoritma"/>
      </w:pPr>
      <w:bookmarkStart w:id="447" w:name="_Toc124442803"/>
      <w:r w:rsidRPr="00E40D86">
        <w:t xml:space="preserve">Segmen Program </w:t>
      </w:r>
      <w:r>
        <w:t>5.12</w:t>
      </w:r>
      <w:r w:rsidRPr="00E40D86">
        <w:t xml:space="preserve"> </w:t>
      </w:r>
      <w:r>
        <w:t>Pengecekkan result</w:t>
      </w:r>
      <w:bookmarkEnd w:id="447"/>
      <w:r>
        <w:t xml:space="preserve"> </w:t>
      </w:r>
    </w:p>
    <w:p w14:paraId="12B5DAD7" w14:textId="77777777" w:rsidR="00206F62" w:rsidRPr="000D2843" w:rsidRDefault="00206F62">
      <w:pPr>
        <w:pStyle w:val="STTSAlgoritmaContent"/>
        <w:widowControl w:val="0"/>
        <w:numPr>
          <w:ilvl w:val="0"/>
          <w:numId w:val="34"/>
        </w:numPr>
        <w:ind w:left="567" w:hanging="567"/>
      </w:pPr>
      <w:r w:rsidRPr="000D2843">
        <w:t>$kosongkit = false;</w:t>
      </w:r>
    </w:p>
    <w:p w14:paraId="65991F57" w14:textId="77777777" w:rsidR="00206F62" w:rsidRPr="000D2843" w:rsidRDefault="00206F62" w:rsidP="00206F62">
      <w:pPr>
        <w:pStyle w:val="STTSAlgoritmaContent"/>
        <w:widowControl w:val="0"/>
        <w:ind w:left="567" w:hanging="567"/>
      </w:pPr>
      <w:r w:rsidRPr="000D2843">
        <w:t>if (count($kit) &gt; 0) {</w:t>
      </w:r>
    </w:p>
    <w:p w14:paraId="3E543BC3" w14:textId="77777777" w:rsidR="00206F62" w:rsidRPr="000D2843" w:rsidRDefault="00206F62" w:rsidP="00206F62">
      <w:pPr>
        <w:pStyle w:val="STTSAlgoritmaContent"/>
        <w:widowControl w:val="0"/>
        <w:ind w:left="1134" w:hanging="1134"/>
      </w:pPr>
      <w:r w:rsidRPr="000D2843">
        <w:t>foreach ($kit as $subkit) {</w:t>
      </w:r>
    </w:p>
    <w:p w14:paraId="40858041" w14:textId="77777777" w:rsidR="00206F62" w:rsidRPr="000D2843" w:rsidRDefault="00206F62" w:rsidP="00206F62">
      <w:pPr>
        <w:pStyle w:val="STTSAlgoritmaContent"/>
        <w:widowControl w:val="0"/>
        <w:ind w:left="1134" w:hanging="1134"/>
      </w:pPr>
      <w:r w:rsidRPr="000D2843">
        <w:t>$subkit["NamaKit"] = ucwords($subkit["NamaKit"]);</w:t>
      </w:r>
    </w:p>
    <w:p w14:paraId="5C962457" w14:textId="77777777" w:rsidR="00206F62" w:rsidRPr="000D2843" w:rsidRDefault="00206F62" w:rsidP="00206F62">
      <w:pPr>
        <w:pStyle w:val="STTSAlgoritmaContent"/>
        <w:widowControl w:val="0"/>
        <w:ind w:left="1134" w:hanging="1134"/>
      </w:pPr>
      <w:r w:rsidRPr="000D2843">
        <w:t>if (count($subkit['IsiKit']) &gt; 0) {</w:t>
      </w:r>
    </w:p>
    <w:p w14:paraId="06FCF892" w14:textId="77777777" w:rsidR="00206F62" w:rsidRPr="000D2843" w:rsidRDefault="00206F62" w:rsidP="00206F62">
      <w:pPr>
        <w:pStyle w:val="STTSAlgoritmaContent"/>
        <w:widowControl w:val="0"/>
        <w:ind w:left="1134" w:hanging="1134"/>
      </w:pPr>
      <w:r w:rsidRPr="000D2843">
        <w:t>$j = 0;</w:t>
      </w:r>
    </w:p>
    <w:p w14:paraId="31D8C026" w14:textId="77777777" w:rsidR="00206F62" w:rsidRPr="000D2843" w:rsidRDefault="00206F62" w:rsidP="00206F62">
      <w:pPr>
        <w:pStyle w:val="STTSAlgoritmaContent"/>
        <w:widowControl w:val="0"/>
        <w:ind w:left="1134" w:hanging="1134"/>
      </w:pPr>
      <w:r w:rsidRPr="000D2843">
        <w:t>foreach ($subkit['IsiKit'] as $komponen) {</w:t>
      </w:r>
    </w:p>
    <w:p w14:paraId="635033BD" w14:textId="77777777" w:rsidR="00206F62" w:rsidRPr="000D2843" w:rsidRDefault="00206F62" w:rsidP="00206F62">
      <w:pPr>
        <w:pStyle w:val="STTSAlgoritmaContent"/>
        <w:widowControl w:val="0"/>
        <w:ind w:left="1701" w:hanging="1701"/>
      </w:pPr>
      <w:r w:rsidRPr="000D2843">
        <w:t>$komponen[$</w:t>
      </w:r>
      <w:proofErr w:type="gramStart"/>
      <w:r w:rsidRPr="000D2843">
        <w:t>j][</w:t>
      </w:r>
      <w:proofErr w:type="gramEnd"/>
      <w:r w:rsidRPr="000D2843">
        <w:t>'nama_komponen']=ucwords($komponen['nama_komponen']);</w:t>
      </w:r>
    </w:p>
    <w:p w14:paraId="16DDD3DF" w14:textId="77777777" w:rsidR="00206F62" w:rsidRPr="000D2843" w:rsidRDefault="00206F62" w:rsidP="00206F62">
      <w:pPr>
        <w:pStyle w:val="STTSAlgoritmaContent"/>
        <w:widowControl w:val="0"/>
        <w:ind w:left="1701" w:hanging="1701"/>
      </w:pPr>
      <w:r w:rsidRPr="000D2843">
        <w:t>$j++;</w:t>
      </w:r>
    </w:p>
    <w:p w14:paraId="5715CF4D" w14:textId="77777777" w:rsidR="00206F62" w:rsidRPr="000D2843" w:rsidRDefault="00206F62" w:rsidP="00206F62">
      <w:pPr>
        <w:pStyle w:val="STTSAlgoritmaContent"/>
        <w:widowControl w:val="0"/>
        <w:ind w:left="1134" w:hanging="1134"/>
      </w:pPr>
      <w:r w:rsidRPr="000D2843">
        <w:t>}</w:t>
      </w:r>
    </w:p>
    <w:p w14:paraId="7ABEAD23" w14:textId="77777777" w:rsidR="00206F62" w:rsidRPr="000D2843" w:rsidRDefault="00206F62" w:rsidP="00206F62">
      <w:pPr>
        <w:pStyle w:val="STTSAlgoritmaContent"/>
        <w:widowControl w:val="0"/>
        <w:ind w:left="567" w:hanging="567"/>
      </w:pPr>
      <w:r w:rsidRPr="000D2843">
        <w:t>}</w:t>
      </w:r>
    </w:p>
    <w:p w14:paraId="000514B3" w14:textId="77777777" w:rsidR="00206F62" w:rsidRPr="000D2843" w:rsidRDefault="00206F62" w:rsidP="00206F62">
      <w:pPr>
        <w:pStyle w:val="STTSAlgoritmaContent"/>
        <w:widowControl w:val="0"/>
        <w:ind w:left="1134" w:hanging="1134"/>
      </w:pPr>
      <w:r w:rsidRPr="000D2843">
        <w:t>foreach ($subkit['IsiKit'] as $komponen) {</w:t>
      </w:r>
    </w:p>
    <w:p w14:paraId="5DF7C99A" w14:textId="77777777" w:rsidR="00206F62" w:rsidRPr="000D2843" w:rsidRDefault="00206F62" w:rsidP="00206F62">
      <w:pPr>
        <w:pStyle w:val="STTSAlgoritmaContent"/>
        <w:widowControl w:val="0"/>
        <w:ind w:left="1134" w:hanging="1134"/>
      </w:pPr>
      <w:r w:rsidRPr="000D2843">
        <w:t>if ($komponen['nama_komponen'] == null || $komponen['qty'] == null) {</w:t>
      </w:r>
    </w:p>
    <w:p w14:paraId="05FE0A18" w14:textId="77777777" w:rsidR="00206F62" w:rsidRPr="000D2843" w:rsidRDefault="00206F62" w:rsidP="00206F62">
      <w:pPr>
        <w:pStyle w:val="STTSAlgoritmaContent"/>
        <w:widowControl w:val="0"/>
        <w:ind w:left="1701" w:hanging="1701"/>
      </w:pPr>
      <w:r w:rsidRPr="000D2843">
        <w:t>$kosongkit = true;</w:t>
      </w:r>
    </w:p>
    <w:p w14:paraId="7DD5E054" w14:textId="77777777" w:rsidR="00206F62" w:rsidRPr="000D2843" w:rsidRDefault="00206F62" w:rsidP="00206F62">
      <w:pPr>
        <w:pStyle w:val="STTSAlgoritmaContent"/>
        <w:widowControl w:val="0"/>
        <w:ind w:left="1701" w:hanging="1701"/>
      </w:pPr>
      <w:r w:rsidRPr="000D2843">
        <w:t>break;</w:t>
      </w:r>
    </w:p>
    <w:p w14:paraId="110BFDC4" w14:textId="77777777" w:rsidR="00206F62" w:rsidRPr="000D2843" w:rsidRDefault="00206F62" w:rsidP="00206F62">
      <w:pPr>
        <w:pStyle w:val="STTSAlgoritmaContent"/>
        <w:widowControl w:val="0"/>
        <w:ind w:left="1134" w:hanging="1134"/>
      </w:pPr>
      <w:r w:rsidRPr="000D2843">
        <w:t>}</w:t>
      </w:r>
    </w:p>
    <w:p w14:paraId="1412F670" w14:textId="77777777" w:rsidR="00206F62" w:rsidRPr="000D2843" w:rsidRDefault="00206F62" w:rsidP="00206F62">
      <w:pPr>
        <w:pStyle w:val="STTSAlgoritmaContent"/>
        <w:widowControl w:val="0"/>
        <w:ind w:left="1134" w:hanging="1134"/>
      </w:pPr>
      <w:r w:rsidRPr="000D2843">
        <w:t>}</w:t>
      </w:r>
    </w:p>
    <w:p w14:paraId="3684DCF0" w14:textId="77777777" w:rsidR="00206F62" w:rsidRPr="000D2843" w:rsidRDefault="00206F62" w:rsidP="00206F62">
      <w:pPr>
        <w:pStyle w:val="STTSAlgoritmaContent"/>
        <w:widowControl w:val="0"/>
        <w:ind w:left="1134" w:hanging="1134"/>
      </w:pPr>
      <w:r w:rsidRPr="000D2843">
        <w:t>}</w:t>
      </w:r>
    </w:p>
    <w:p w14:paraId="221CAA26" w14:textId="77777777" w:rsidR="00206F62" w:rsidRPr="000D2843" w:rsidRDefault="00206F62" w:rsidP="00206F62">
      <w:pPr>
        <w:pStyle w:val="STTSAlgoritmaContent"/>
        <w:widowControl w:val="0"/>
        <w:ind w:left="567" w:hanging="567"/>
      </w:pPr>
      <w:r w:rsidRPr="000D2843">
        <w:t>} else {</w:t>
      </w:r>
    </w:p>
    <w:p w14:paraId="40B827CE" w14:textId="77777777" w:rsidR="00206F62" w:rsidRPr="000D2843" w:rsidRDefault="00206F62" w:rsidP="00206F62">
      <w:pPr>
        <w:pStyle w:val="STTSAlgoritmaContent"/>
        <w:widowControl w:val="0"/>
        <w:ind w:left="1134" w:hanging="1134"/>
      </w:pPr>
      <w:r w:rsidRPr="000D2843">
        <w:t xml:space="preserve">return </w:t>
      </w:r>
      <w:proofErr w:type="gramStart"/>
      <w:r w:rsidRPr="000D2843">
        <w:t>response(</w:t>
      </w:r>
      <w:proofErr w:type="gramEnd"/>
      <w:r w:rsidRPr="000D2843">
        <w:t>)-&gt;json([</w:t>
      </w:r>
    </w:p>
    <w:p w14:paraId="73DBE5EC" w14:textId="77777777" w:rsidR="00206F62" w:rsidRPr="000D2843" w:rsidRDefault="00206F62" w:rsidP="00206F62">
      <w:pPr>
        <w:pStyle w:val="STTSAlgoritmaContent"/>
        <w:widowControl w:val="0"/>
        <w:ind w:left="1134" w:hanging="1134"/>
      </w:pPr>
      <w:r w:rsidRPr="000D2843">
        <w:t>"success" =&gt; true,</w:t>
      </w:r>
    </w:p>
    <w:p w14:paraId="561071A4" w14:textId="77777777" w:rsidR="00206F62" w:rsidRPr="000D2843" w:rsidRDefault="00206F62" w:rsidP="00206F62">
      <w:pPr>
        <w:pStyle w:val="STTSAlgoritmaContent"/>
        <w:widowControl w:val="0"/>
        <w:ind w:left="1134" w:hanging="1134"/>
      </w:pPr>
      <w:r w:rsidRPr="000D2843">
        <w:t>"statuscode" =&gt; 405,</w:t>
      </w:r>
    </w:p>
    <w:p w14:paraId="4FE4716D" w14:textId="77777777" w:rsidR="00206F62" w:rsidRPr="000D2843" w:rsidRDefault="00206F62" w:rsidP="00206F62">
      <w:pPr>
        <w:pStyle w:val="STTSAlgoritmaContent"/>
        <w:widowControl w:val="0"/>
        <w:ind w:left="1134" w:hanging="1134"/>
      </w:pPr>
      <w:r w:rsidRPr="000D2843">
        <w:t>]);</w:t>
      </w:r>
    </w:p>
    <w:p w14:paraId="09E03C11" w14:textId="77777777" w:rsidR="00206F62" w:rsidRPr="000D2843" w:rsidRDefault="00206F62" w:rsidP="00206F62">
      <w:pPr>
        <w:pStyle w:val="STTSAlgoritmaContent"/>
        <w:widowControl w:val="0"/>
        <w:ind w:left="567" w:hanging="567"/>
      </w:pPr>
      <w:r w:rsidRPr="000D2843">
        <w:t>}</w:t>
      </w:r>
    </w:p>
    <w:p w14:paraId="7A6D0701" w14:textId="77777777" w:rsidR="00206F62" w:rsidRPr="000D2843" w:rsidRDefault="00206F62" w:rsidP="00206F62">
      <w:pPr>
        <w:pStyle w:val="STTSAlgoritmaContent"/>
        <w:widowControl w:val="0"/>
        <w:ind w:left="567" w:hanging="567"/>
      </w:pPr>
      <w:r w:rsidRPr="000D2843">
        <w:t>if ($kosongkit) {</w:t>
      </w:r>
    </w:p>
    <w:p w14:paraId="43B29F5C" w14:textId="77777777" w:rsidR="00206F62" w:rsidRPr="000D2843" w:rsidRDefault="00206F62" w:rsidP="00206F62">
      <w:pPr>
        <w:pStyle w:val="STTSAlgoritmaContent"/>
        <w:widowControl w:val="0"/>
        <w:ind w:left="1134" w:hanging="1134"/>
      </w:pPr>
      <w:r w:rsidRPr="000D2843">
        <w:t xml:space="preserve">return </w:t>
      </w:r>
      <w:proofErr w:type="gramStart"/>
      <w:r w:rsidRPr="000D2843">
        <w:t>response(</w:t>
      </w:r>
      <w:proofErr w:type="gramEnd"/>
      <w:r w:rsidRPr="000D2843">
        <w:t>)-&gt;json([</w:t>
      </w:r>
    </w:p>
    <w:p w14:paraId="369858C6" w14:textId="77777777" w:rsidR="00206F62" w:rsidRPr="000D2843" w:rsidRDefault="00206F62" w:rsidP="00206F62">
      <w:pPr>
        <w:pStyle w:val="STTSAlgoritmaContent"/>
        <w:widowControl w:val="0"/>
        <w:ind w:left="1134" w:hanging="1134"/>
      </w:pPr>
      <w:r w:rsidRPr="000D2843">
        <w:t>"success" =&gt; true,</w:t>
      </w:r>
    </w:p>
    <w:p w14:paraId="0D92814B" w14:textId="77777777" w:rsidR="00206F62" w:rsidRPr="000D2843" w:rsidRDefault="00206F62" w:rsidP="00206F62">
      <w:pPr>
        <w:pStyle w:val="STTSAlgoritmaContent"/>
        <w:widowControl w:val="0"/>
        <w:ind w:left="1134" w:hanging="1134"/>
      </w:pPr>
      <w:r w:rsidRPr="000D2843">
        <w:t>"statuscode" =&gt; 408,</w:t>
      </w:r>
    </w:p>
    <w:p w14:paraId="4876DA29" w14:textId="77777777" w:rsidR="00206F62" w:rsidRPr="000D2843" w:rsidRDefault="00206F62" w:rsidP="00206F62">
      <w:pPr>
        <w:pStyle w:val="STTSAlgoritmaContent"/>
        <w:widowControl w:val="0"/>
        <w:ind w:left="1134" w:hanging="1134"/>
      </w:pPr>
      <w:r w:rsidRPr="000D2843">
        <w:t>]);</w:t>
      </w:r>
    </w:p>
    <w:p w14:paraId="129C2E6A" w14:textId="77777777" w:rsidR="00206F62" w:rsidRPr="000D2843" w:rsidRDefault="00206F62" w:rsidP="00206F62">
      <w:pPr>
        <w:pStyle w:val="STTSAlgoritmaContent"/>
        <w:widowControl w:val="0"/>
        <w:ind w:left="567" w:hanging="567"/>
      </w:pPr>
      <w:r w:rsidRPr="000D2843">
        <w:t>}</w:t>
      </w:r>
    </w:p>
    <w:p w14:paraId="0CAD51FB" w14:textId="77777777" w:rsidR="00206F62" w:rsidRDefault="00206F62" w:rsidP="00206F62"/>
    <w:p w14:paraId="702EC9DF" w14:textId="77777777" w:rsidR="00206F62" w:rsidRDefault="00206F62" w:rsidP="00206F62">
      <w:r>
        <w:lastRenderedPageBreak/>
        <w:t xml:space="preserve">Line 1 berfungsi sebagai penanda apakah kit ada atau tidak. Selanjutnya dilakukan proses pengecekkan apakah kit ada atau kosong termasuk isi dari kit </w:t>
      </w:r>
      <w:proofErr w:type="gramStart"/>
      <w:r>
        <w:t>tersebut  Line</w:t>
      </w:r>
      <w:proofErr w:type="gramEnd"/>
      <w:r>
        <w:t xml:space="preserve"> 2 sampai 18. Line 19 sampai 24 adalah pengembalian response gagal jika ternyata ada isi dari komponen yang kosong. Line 25 sampai 30 adalah pengembalian response gagal untuk kit yang kosong sama sekali.</w:t>
      </w:r>
    </w:p>
    <w:p w14:paraId="4E0358FC" w14:textId="77777777" w:rsidR="00206F62" w:rsidRDefault="00206F62" w:rsidP="00206F62"/>
    <w:p w14:paraId="7179A7D1" w14:textId="77777777" w:rsidR="00206F62" w:rsidRPr="00E40D86" w:rsidRDefault="00206F62" w:rsidP="00206F62">
      <w:pPr>
        <w:pStyle w:val="STTSAlgoritma"/>
      </w:pPr>
      <w:bookmarkStart w:id="448" w:name="_Toc124442804"/>
      <w:r w:rsidRPr="00E40D86">
        <w:t xml:space="preserve">Segmen Program </w:t>
      </w:r>
      <w:r>
        <w:t>5.13</w:t>
      </w:r>
      <w:r w:rsidRPr="00E40D86">
        <w:t xml:space="preserve"> </w:t>
      </w:r>
      <w:r>
        <w:t>Input Data Master</w:t>
      </w:r>
      <w:bookmarkEnd w:id="448"/>
    </w:p>
    <w:p w14:paraId="6327E8D2" w14:textId="77777777" w:rsidR="00206F62" w:rsidRPr="004F4A26" w:rsidRDefault="00206F62">
      <w:pPr>
        <w:pStyle w:val="STTSAlgoritmaContent"/>
        <w:widowControl w:val="0"/>
        <w:numPr>
          <w:ilvl w:val="0"/>
          <w:numId w:val="33"/>
        </w:numPr>
        <w:ind w:left="567" w:hanging="567"/>
      </w:pPr>
      <w:r w:rsidRPr="004F4A26">
        <w:t xml:space="preserve">$Newmaster = </w:t>
      </w:r>
      <w:proofErr w:type="gramStart"/>
      <w:r w:rsidRPr="004F4A26">
        <w:t>Master::</w:t>
      </w:r>
      <w:proofErr w:type="gramEnd"/>
      <w:r w:rsidRPr="004F4A26">
        <w:t>create([</w:t>
      </w:r>
    </w:p>
    <w:p w14:paraId="0D1BAFB6" w14:textId="77777777" w:rsidR="00206F62" w:rsidRPr="004F4A26" w:rsidRDefault="00206F62" w:rsidP="00206F62">
      <w:pPr>
        <w:pStyle w:val="STTSAlgoritmaContent"/>
        <w:widowControl w:val="0"/>
        <w:ind w:left="1134" w:hanging="1134"/>
      </w:pPr>
      <w:r w:rsidRPr="004F4A26">
        <w:t>"Kit" =&gt; $kit,</w:t>
      </w:r>
    </w:p>
    <w:p w14:paraId="7A309069" w14:textId="77777777" w:rsidR="00206F62" w:rsidRPr="004F4A26" w:rsidRDefault="00206F62" w:rsidP="00206F62">
      <w:pPr>
        <w:pStyle w:val="STTSAlgoritmaContent"/>
        <w:widowControl w:val="0"/>
        <w:ind w:left="1134" w:hanging="1134"/>
      </w:pPr>
      <w:r w:rsidRPr="004F4A26">
        <w:t>"Parameter" =&gt; $param,</w:t>
      </w:r>
    </w:p>
    <w:p w14:paraId="34210E4C" w14:textId="77777777" w:rsidR="00206F62" w:rsidRPr="004F4A26" w:rsidRDefault="00206F62" w:rsidP="00206F62">
      <w:pPr>
        <w:pStyle w:val="STTSAlgoritmaContent"/>
        <w:widowControl w:val="0"/>
        <w:ind w:left="1134" w:hanging="1134"/>
      </w:pPr>
      <w:r w:rsidRPr="004F4A26">
        <w:t>]);</w:t>
      </w:r>
    </w:p>
    <w:p w14:paraId="732E40B7" w14:textId="77777777" w:rsidR="00206F62" w:rsidRPr="004F4A26" w:rsidRDefault="00206F62" w:rsidP="00206F62">
      <w:pPr>
        <w:pStyle w:val="STTSAlgoritmaContent"/>
        <w:widowControl w:val="0"/>
        <w:ind w:left="567" w:hanging="567"/>
      </w:pPr>
      <w:r w:rsidRPr="004F4A26">
        <w:t xml:space="preserve">return </w:t>
      </w:r>
      <w:proofErr w:type="gramStart"/>
      <w:r w:rsidRPr="004F4A26">
        <w:t>response(</w:t>
      </w:r>
      <w:proofErr w:type="gramEnd"/>
      <w:r w:rsidRPr="004F4A26">
        <w:t>)-&gt;json([</w:t>
      </w:r>
    </w:p>
    <w:p w14:paraId="507594C8" w14:textId="77777777" w:rsidR="00206F62" w:rsidRPr="004F4A26" w:rsidRDefault="00206F62" w:rsidP="00206F62">
      <w:pPr>
        <w:pStyle w:val="STTSAlgoritmaContent"/>
        <w:widowControl w:val="0"/>
        <w:ind w:left="1134" w:hanging="1134"/>
      </w:pPr>
      <w:r w:rsidRPr="004F4A26">
        <w:t>"success" =&gt; true,</w:t>
      </w:r>
    </w:p>
    <w:p w14:paraId="49D99080" w14:textId="77777777" w:rsidR="00206F62" w:rsidRPr="004F4A26" w:rsidRDefault="00206F62" w:rsidP="00206F62">
      <w:pPr>
        <w:pStyle w:val="STTSAlgoritmaContent"/>
        <w:widowControl w:val="0"/>
        <w:ind w:left="1134" w:hanging="1134"/>
      </w:pPr>
      <w:r w:rsidRPr="004F4A26">
        <w:t>"statuscode" =&gt; 200,</w:t>
      </w:r>
    </w:p>
    <w:p w14:paraId="3A896228" w14:textId="77777777" w:rsidR="00206F62" w:rsidRPr="004F4A26" w:rsidRDefault="00206F62" w:rsidP="00206F62">
      <w:pPr>
        <w:pStyle w:val="STTSAlgoritmaContent"/>
        <w:widowControl w:val="0"/>
        <w:ind w:left="1134" w:hanging="1134"/>
      </w:pPr>
      <w:r w:rsidRPr="004F4A26">
        <w:t>"kit" =&gt; $kit</w:t>
      </w:r>
    </w:p>
    <w:p w14:paraId="43876256" w14:textId="77777777" w:rsidR="00206F62" w:rsidRPr="004F4A26" w:rsidRDefault="00206F62" w:rsidP="00206F62">
      <w:pPr>
        <w:pStyle w:val="STTSAlgoritmaContent"/>
        <w:widowControl w:val="0"/>
        <w:ind w:left="567" w:hanging="567"/>
      </w:pPr>
      <w:r w:rsidRPr="004F4A26">
        <w:t>]);</w:t>
      </w:r>
    </w:p>
    <w:p w14:paraId="3BD453DC" w14:textId="77777777" w:rsidR="00206F62" w:rsidRPr="0084727A" w:rsidRDefault="00206F62" w:rsidP="0084727A"/>
    <w:p w14:paraId="5BA1F7DC" w14:textId="77777777" w:rsidR="00206F62" w:rsidRDefault="00206F62" w:rsidP="00206F62">
      <w:r>
        <w:t>Segmen ini berfungsi untuk melakukan penambahan data pada database master setelah berhasil melalui semua pengecekkan. Line 1 sampai 4 adalah proses penambahan data baru. Line 5 sampai 9 adalah bentuk pengembalian response berhasil. Line 7 status code menunjukkan kode keberhasilan.</w:t>
      </w:r>
    </w:p>
    <w:p w14:paraId="6FAEA410" w14:textId="77777777" w:rsidR="00206F62" w:rsidRPr="002A6EF7" w:rsidRDefault="00206F62" w:rsidP="0084727A"/>
    <w:p w14:paraId="19D8DE4B" w14:textId="1E9EA25F" w:rsidR="00206F62" w:rsidRDefault="00206F62">
      <w:pPr>
        <w:pStyle w:val="STTSJudulSubBab"/>
        <w:widowControl w:val="0"/>
        <w:numPr>
          <w:ilvl w:val="0"/>
          <w:numId w:val="27"/>
        </w:numPr>
        <w:ind w:hanging="720"/>
        <w:jc w:val="left"/>
        <w:rPr>
          <w:sz w:val="24"/>
          <w:szCs w:val="24"/>
        </w:rPr>
      </w:pPr>
      <w:bookmarkStart w:id="449" w:name="_Toc124444556"/>
      <w:r>
        <w:t>Konversi</w:t>
      </w:r>
      <w:bookmarkEnd w:id="449"/>
    </w:p>
    <w:p w14:paraId="2FD4AD0D" w14:textId="050E42A1" w:rsidR="00206F62" w:rsidRDefault="00206F62" w:rsidP="00206F62">
      <w:r>
        <w:t>Konversi adalah fitur yang mencocokkan data parameter yang berada pada SPK dengan data parameter yang telah diisikan di master. Nantinya SPK yang berhasil dalam proses kecocokkan akan menampilkan data komponen – komponen yang diperlukan. Konversi yang tidak berhasil akan menampilkan data komponen kosong dan sekiranya permasalahan dari alasan mengapa tidak lolos pada proses cek. Hal ini akan ditampilkan ketika user menekan tombol problem pada SPK yang tidak lolos</w:t>
      </w:r>
      <w:r w:rsidR="0084727A">
        <w:t xml:space="preserve"> proses pengecekkan</w:t>
      </w:r>
      <w:r>
        <w:t xml:space="preserve">. </w:t>
      </w:r>
    </w:p>
    <w:p w14:paraId="0CFFA258" w14:textId="77777777" w:rsidR="00206F62" w:rsidRDefault="00206F62" w:rsidP="00206F62"/>
    <w:p w14:paraId="4603BC8C" w14:textId="77777777" w:rsidR="00206F62" w:rsidRPr="00E40D86" w:rsidRDefault="00206F62" w:rsidP="00206F62">
      <w:pPr>
        <w:pStyle w:val="STTSAlgoritma"/>
      </w:pPr>
      <w:bookmarkStart w:id="450" w:name="_Toc124442805"/>
      <w:r w:rsidRPr="00E40D86">
        <w:t xml:space="preserve">Segmen Program </w:t>
      </w:r>
      <w:r>
        <w:t>5.14</w:t>
      </w:r>
      <w:r w:rsidRPr="00E40D86">
        <w:t xml:space="preserve"> </w:t>
      </w:r>
      <w:r>
        <w:t>Validasi Input SPK</w:t>
      </w:r>
      <w:bookmarkEnd w:id="450"/>
    </w:p>
    <w:p w14:paraId="186511A4" w14:textId="77777777" w:rsidR="00206F62" w:rsidRPr="00F304C2" w:rsidRDefault="00206F62">
      <w:pPr>
        <w:pStyle w:val="STTSAlgoritmaContent"/>
        <w:widowControl w:val="0"/>
        <w:numPr>
          <w:ilvl w:val="0"/>
          <w:numId w:val="36"/>
        </w:numPr>
        <w:ind w:left="567" w:hanging="567"/>
      </w:pPr>
      <w:r w:rsidRPr="00F304C2">
        <w:t>if (</w:t>
      </w:r>
      <w:proofErr w:type="gramStart"/>
      <w:r w:rsidRPr="00F304C2">
        <w:t>this.SPKfield</w:t>
      </w:r>
      <w:proofErr w:type="gramEnd"/>
      <w:r w:rsidRPr="00F304C2">
        <w:t xml:space="preserve"> == "" || this.stall == "" || this.stall == 0 || this.NamaStall == "" || this.Departemen == "") {</w:t>
      </w:r>
    </w:p>
    <w:p w14:paraId="78627EB1" w14:textId="77777777" w:rsidR="00206F62" w:rsidRPr="00F304C2" w:rsidRDefault="00206F62" w:rsidP="00206F62">
      <w:pPr>
        <w:pStyle w:val="STTSAlgoritmaContent"/>
        <w:widowControl w:val="0"/>
        <w:ind w:left="1134" w:hanging="1134"/>
      </w:pPr>
      <w:proofErr w:type="gramStart"/>
      <w:r w:rsidRPr="00F304C2">
        <w:t>this.$</w:t>
      </w:r>
      <w:proofErr w:type="gramEnd"/>
      <w:r w:rsidRPr="00F304C2">
        <w:t>swal({</w:t>
      </w:r>
    </w:p>
    <w:p w14:paraId="75A33C64" w14:textId="77777777" w:rsidR="00206F62" w:rsidRPr="00F304C2" w:rsidRDefault="00206F62" w:rsidP="00206F62">
      <w:pPr>
        <w:pStyle w:val="STTSAlgoritmaContent"/>
        <w:widowControl w:val="0"/>
        <w:ind w:left="1134" w:hanging="1134"/>
      </w:pPr>
      <w:r w:rsidRPr="00F304C2">
        <w:t>title: 'pengisian SPK tidak Valid',</w:t>
      </w:r>
    </w:p>
    <w:p w14:paraId="1250BE58" w14:textId="77777777" w:rsidR="00206F62" w:rsidRPr="00F304C2" w:rsidRDefault="00206F62" w:rsidP="00206F62">
      <w:pPr>
        <w:pStyle w:val="STTSAlgoritmaContent"/>
        <w:widowControl w:val="0"/>
        <w:ind w:left="1134" w:hanging="1134"/>
      </w:pPr>
      <w:r w:rsidRPr="00F304C2">
        <w:t>icon: 'error'</w:t>
      </w:r>
    </w:p>
    <w:p w14:paraId="243F3493" w14:textId="24314B5F" w:rsidR="00206F62" w:rsidRDefault="00206F62" w:rsidP="0084727A">
      <w:pPr>
        <w:pStyle w:val="STTSAlgoritmaContent"/>
        <w:widowControl w:val="0"/>
        <w:ind w:left="1134" w:hanging="1134"/>
      </w:pPr>
      <w:r w:rsidRPr="00F304C2">
        <w:t>});</w:t>
      </w:r>
      <w:r w:rsidR="0084727A">
        <w:t>}</w:t>
      </w:r>
    </w:p>
    <w:p w14:paraId="27D0A3C0" w14:textId="0BC236CB" w:rsidR="00206F62" w:rsidRDefault="00206F62" w:rsidP="00206F62">
      <w:r>
        <w:lastRenderedPageBreak/>
        <w:t xml:space="preserve">Segmen ini bertugas untuk mengecek apakah input SPK yang mau dicek sudah memenuhi kriteria. Pada line 1 hingga </w:t>
      </w:r>
      <w:r w:rsidR="0084727A">
        <w:t>5</w:t>
      </w:r>
      <w:r>
        <w:t xml:space="preserve"> adalah proses pengecekkan apakah ada field yang kosong. Di line 2 hingga 5 adalah proses memunculkan penringatan dialog box. Dan di line 3 adalah isi judul pesan error tersebut. Swal ini adalah fungsi yang berasal dari library Sweetalert.</w:t>
      </w:r>
    </w:p>
    <w:p w14:paraId="0CAD4B6E" w14:textId="77777777" w:rsidR="00206F62" w:rsidRDefault="00206F62" w:rsidP="0084727A"/>
    <w:p w14:paraId="6F337B2C" w14:textId="77777777" w:rsidR="00206F62" w:rsidRPr="00E40D86" w:rsidRDefault="00206F62" w:rsidP="00206F62">
      <w:pPr>
        <w:pStyle w:val="STTSAlgoritma"/>
      </w:pPr>
      <w:bookmarkStart w:id="451" w:name="_Toc124442806"/>
      <w:r w:rsidRPr="00E40D86">
        <w:t xml:space="preserve">Segmen Program </w:t>
      </w:r>
      <w:r>
        <w:t>5.15</w:t>
      </w:r>
      <w:r w:rsidRPr="00E40D86">
        <w:t xml:space="preserve"> </w:t>
      </w:r>
      <w:r>
        <w:t>Penambahan Input SPK</w:t>
      </w:r>
      <w:bookmarkEnd w:id="451"/>
    </w:p>
    <w:p w14:paraId="25093A60" w14:textId="77777777" w:rsidR="00206F62" w:rsidRPr="002E5778" w:rsidRDefault="00206F62">
      <w:pPr>
        <w:pStyle w:val="STTSAlgoritmaContent"/>
        <w:widowControl w:val="0"/>
        <w:numPr>
          <w:ilvl w:val="0"/>
          <w:numId w:val="37"/>
        </w:numPr>
        <w:ind w:left="567" w:hanging="567"/>
      </w:pPr>
      <w:r w:rsidRPr="002E5778">
        <w:t xml:space="preserve">$newdata = </w:t>
      </w:r>
      <w:proofErr w:type="gramStart"/>
      <w:r w:rsidRPr="002E5778">
        <w:t>SavedConversionResult::</w:t>
      </w:r>
      <w:proofErr w:type="gramEnd"/>
      <w:r w:rsidRPr="002E5778">
        <w:t>create([</w:t>
      </w:r>
    </w:p>
    <w:p w14:paraId="6E114439" w14:textId="77777777" w:rsidR="00206F62" w:rsidRPr="002E5778" w:rsidRDefault="00206F62" w:rsidP="00206F62">
      <w:pPr>
        <w:pStyle w:val="STTSAlgoritmaContent"/>
        <w:widowControl w:val="0"/>
        <w:ind w:left="567" w:hanging="567"/>
      </w:pPr>
      <w:r w:rsidRPr="002E5778">
        <w:t>"NOSPK" =&gt; $spk-&gt;NOSPK,</w:t>
      </w:r>
    </w:p>
    <w:p w14:paraId="27732643" w14:textId="77777777" w:rsidR="00206F62" w:rsidRPr="002E5778" w:rsidRDefault="00206F62" w:rsidP="00206F62">
      <w:pPr>
        <w:pStyle w:val="STTSAlgoritmaContent"/>
        <w:widowControl w:val="0"/>
        <w:ind w:left="567" w:hanging="567"/>
      </w:pPr>
      <w:r w:rsidRPr="002E5778">
        <w:t>"stall" =&gt; $stall,</w:t>
      </w:r>
    </w:p>
    <w:p w14:paraId="078F8D05" w14:textId="77777777" w:rsidR="00206F62" w:rsidRPr="002E5778" w:rsidRDefault="00206F62" w:rsidP="00206F62">
      <w:pPr>
        <w:pStyle w:val="STTSAlgoritmaContent"/>
        <w:widowControl w:val="0"/>
        <w:ind w:left="567" w:hanging="567"/>
      </w:pPr>
      <w:r w:rsidRPr="002E5778">
        <w:t>"namastall" =&gt; $namastall,</w:t>
      </w:r>
    </w:p>
    <w:p w14:paraId="2921A088" w14:textId="77777777" w:rsidR="00206F62" w:rsidRPr="002E5778" w:rsidRDefault="00206F62" w:rsidP="00206F62">
      <w:pPr>
        <w:pStyle w:val="STTSAlgoritmaContent"/>
        <w:widowControl w:val="0"/>
        <w:ind w:left="567" w:hanging="567"/>
      </w:pPr>
      <w:r w:rsidRPr="002E5778">
        <w:t>"Departemen" =&gt; $Departemen,</w:t>
      </w:r>
    </w:p>
    <w:p w14:paraId="0A183F3A" w14:textId="77777777" w:rsidR="00206F62" w:rsidRPr="002E5778" w:rsidRDefault="00206F62" w:rsidP="00206F62">
      <w:pPr>
        <w:pStyle w:val="STTSAlgoritmaContent"/>
        <w:widowControl w:val="0"/>
        <w:ind w:left="567" w:hanging="567"/>
      </w:pPr>
      <w:r w:rsidRPr="002E5778">
        <w:t>"checked" =&gt; false,</w:t>
      </w:r>
    </w:p>
    <w:p w14:paraId="5F3E41ED" w14:textId="77777777" w:rsidR="00206F62" w:rsidRPr="002E5778" w:rsidRDefault="00206F62" w:rsidP="00206F62">
      <w:pPr>
        <w:pStyle w:val="STTSAlgoritmaContent"/>
        <w:widowControl w:val="0"/>
        <w:ind w:left="567" w:hanging="567"/>
      </w:pPr>
      <w:r w:rsidRPr="002E5778">
        <w:t>"status" =&gt; "Pending",</w:t>
      </w:r>
    </w:p>
    <w:p w14:paraId="7274013A" w14:textId="77777777" w:rsidR="00206F62" w:rsidRPr="002E5778" w:rsidRDefault="00206F62" w:rsidP="00206F62">
      <w:pPr>
        <w:pStyle w:val="STTSAlgoritmaContent"/>
        <w:widowControl w:val="0"/>
        <w:ind w:left="567" w:hanging="567"/>
      </w:pPr>
      <w:r w:rsidRPr="002E5778">
        <w:t>"parameter" =&gt; $parameter,</w:t>
      </w:r>
    </w:p>
    <w:p w14:paraId="67600FFE" w14:textId="77777777" w:rsidR="00206F62" w:rsidRPr="002E5778" w:rsidRDefault="00206F62" w:rsidP="00206F62">
      <w:pPr>
        <w:pStyle w:val="STTSAlgoritmaContent"/>
        <w:widowControl w:val="0"/>
        <w:ind w:left="567" w:hanging="567"/>
      </w:pPr>
      <w:r w:rsidRPr="002E5778">
        <w:t xml:space="preserve">"created_at" =&gt; </w:t>
      </w:r>
      <w:proofErr w:type="gramStart"/>
      <w:r w:rsidRPr="002E5778">
        <w:t>Carbon::</w:t>
      </w:r>
      <w:proofErr w:type="gramEnd"/>
      <w:r w:rsidRPr="002E5778">
        <w:t>now()-&gt;format('Y-m-d H:i:s'),</w:t>
      </w:r>
    </w:p>
    <w:p w14:paraId="6B528246" w14:textId="77777777" w:rsidR="00206F62" w:rsidRPr="002E5778" w:rsidRDefault="00206F62" w:rsidP="00206F62">
      <w:pPr>
        <w:pStyle w:val="STTSAlgoritmaContent"/>
        <w:widowControl w:val="0"/>
        <w:ind w:left="567" w:hanging="567"/>
      </w:pPr>
      <w:r w:rsidRPr="002E5778">
        <w:t xml:space="preserve">"updated_at" =&gt; </w:t>
      </w:r>
      <w:proofErr w:type="gramStart"/>
      <w:r w:rsidRPr="002E5778">
        <w:t>Carbon::</w:t>
      </w:r>
      <w:proofErr w:type="gramEnd"/>
      <w:r w:rsidRPr="002E5778">
        <w:t>now()-&gt;format('Y-m-d H:i:s'),</w:t>
      </w:r>
    </w:p>
    <w:p w14:paraId="575CB30F" w14:textId="77777777" w:rsidR="00206F62" w:rsidRPr="002E5778" w:rsidRDefault="00206F62" w:rsidP="00206F62">
      <w:pPr>
        <w:pStyle w:val="STTSAlgoritmaContent"/>
        <w:widowControl w:val="0"/>
        <w:ind w:left="567" w:hanging="567"/>
      </w:pPr>
      <w:r w:rsidRPr="002E5778">
        <w:t>]);</w:t>
      </w:r>
    </w:p>
    <w:p w14:paraId="1A4E3B91" w14:textId="77777777" w:rsidR="00206F62" w:rsidRPr="002E5778" w:rsidRDefault="00206F62" w:rsidP="00206F62">
      <w:pPr>
        <w:pStyle w:val="STTSAlgoritmaContent"/>
        <w:widowControl w:val="0"/>
        <w:ind w:left="567" w:hanging="567"/>
      </w:pPr>
      <w:r w:rsidRPr="002E5778">
        <w:t xml:space="preserve">return </w:t>
      </w:r>
      <w:proofErr w:type="gramStart"/>
      <w:r w:rsidRPr="002E5778">
        <w:t>response(</w:t>
      </w:r>
      <w:proofErr w:type="gramEnd"/>
      <w:r w:rsidRPr="002E5778">
        <w:t>)-&gt;json([</w:t>
      </w:r>
    </w:p>
    <w:p w14:paraId="464FD97B" w14:textId="77777777" w:rsidR="00206F62" w:rsidRPr="002E5778" w:rsidRDefault="00206F62" w:rsidP="00206F62">
      <w:pPr>
        <w:pStyle w:val="STTSAlgoritmaContent"/>
        <w:widowControl w:val="0"/>
        <w:ind w:left="567" w:hanging="567"/>
      </w:pPr>
      <w:r w:rsidRPr="002E5778">
        <w:t>"success" =&gt; true,</w:t>
      </w:r>
    </w:p>
    <w:p w14:paraId="0057192E" w14:textId="77777777" w:rsidR="00206F62" w:rsidRPr="002E5778" w:rsidRDefault="00206F62" w:rsidP="00206F62">
      <w:pPr>
        <w:pStyle w:val="STTSAlgoritmaContent"/>
        <w:widowControl w:val="0"/>
        <w:ind w:left="567" w:hanging="567"/>
      </w:pPr>
      <w:r w:rsidRPr="002E5778">
        <w:t>"status" =&gt; 200,</w:t>
      </w:r>
    </w:p>
    <w:p w14:paraId="286DB6DB" w14:textId="77777777" w:rsidR="00206F62" w:rsidRPr="002E5778" w:rsidRDefault="00206F62" w:rsidP="00206F62">
      <w:pPr>
        <w:pStyle w:val="STTSAlgoritmaContent"/>
        <w:widowControl w:val="0"/>
        <w:ind w:left="567" w:hanging="567"/>
      </w:pPr>
      <w:r w:rsidRPr="002E5778">
        <w:t>"spk" =&gt; $spk,</w:t>
      </w:r>
    </w:p>
    <w:p w14:paraId="140CAB6E" w14:textId="77777777" w:rsidR="00206F62" w:rsidRPr="002E5778" w:rsidRDefault="00206F62" w:rsidP="00206F62">
      <w:pPr>
        <w:pStyle w:val="STTSAlgoritmaContent"/>
        <w:widowControl w:val="0"/>
        <w:ind w:left="567" w:hanging="567"/>
      </w:pPr>
      <w:r w:rsidRPr="002E5778">
        <w:t>"namastall" =&gt; $namastall,</w:t>
      </w:r>
    </w:p>
    <w:p w14:paraId="451961D8" w14:textId="77777777" w:rsidR="00206F62" w:rsidRPr="002E5778" w:rsidRDefault="00206F62" w:rsidP="00206F62">
      <w:pPr>
        <w:pStyle w:val="STTSAlgoritmaContent"/>
        <w:widowControl w:val="0"/>
        <w:ind w:left="567" w:hanging="567"/>
      </w:pPr>
      <w:r w:rsidRPr="002E5778">
        <w:t>"Departemen" =&gt; $Departemen,</w:t>
      </w:r>
    </w:p>
    <w:p w14:paraId="79CB6EDC" w14:textId="77777777" w:rsidR="00206F62" w:rsidRPr="002E5778" w:rsidRDefault="00206F62" w:rsidP="00206F62">
      <w:pPr>
        <w:pStyle w:val="STTSAlgoritmaContent"/>
        <w:widowControl w:val="0"/>
        <w:ind w:left="567" w:hanging="567"/>
      </w:pPr>
      <w:r w:rsidRPr="002E5778">
        <w:t>"newdata" =&gt; $parameter,</w:t>
      </w:r>
    </w:p>
    <w:p w14:paraId="0C68F47F" w14:textId="77777777" w:rsidR="00206F62" w:rsidRPr="002E5778" w:rsidRDefault="00206F62" w:rsidP="00206F62">
      <w:pPr>
        <w:pStyle w:val="STTSAlgoritmaContent"/>
        <w:widowControl w:val="0"/>
        <w:ind w:left="567" w:hanging="567"/>
      </w:pPr>
      <w:r w:rsidRPr="002E5778">
        <w:t>"allsaved" =&gt; $allsaved</w:t>
      </w:r>
    </w:p>
    <w:p w14:paraId="3178684E" w14:textId="77777777" w:rsidR="00206F62" w:rsidRPr="002E5778" w:rsidRDefault="00206F62" w:rsidP="00206F62">
      <w:pPr>
        <w:pStyle w:val="STTSAlgoritmaContent"/>
        <w:widowControl w:val="0"/>
        <w:ind w:left="567" w:hanging="567"/>
      </w:pPr>
      <w:r w:rsidRPr="002E5778">
        <w:t>]);</w:t>
      </w:r>
    </w:p>
    <w:p w14:paraId="73464CB4" w14:textId="77777777" w:rsidR="00206F62" w:rsidRDefault="00206F62" w:rsidP="00206F62"/>
    <w:p w14:paraId="6AF98375" w14:textId="77777777" w:rsidR="00206F62" w:rsidRDefault="00206F62" w:rsidP="00206F62">
      <w:r>
        <w:t>Segmen ini bertugas untuk mengecek apakah input SPK yang mau dicek sudah memenuhi kriteria. Pada line 1 hingga 6 adalah proses pengecekkan apakah ada field yang kosong. Di line 2 hingga 5 adalah proses memunculkan penringatan dialog box. Dan di line 3 adalah isi judul pesan error tersebut. Swal ini adalah fungsi yang berasal dari library Sweetalert.</w:t>
      </w:r>
    </w:p>
    <w:p w14:paraId="01351944" w14:textId="77777777" w:rsidR="00206F62" w:rsidRDefault="00206F62" w:rsidP="00206F62"/>
    <w:p w14:paraId="6D16FF9F" w14:textId="77777777" w:rsidR="00206F62" w:rsidRPr="00E40D86" w:rsidRDefault="00206F62" w:rsidP="00206F62">
      <w:pPr>
        <w:pStyle w:val="STTSAlgoritma"/>
      </w:pPr>
      <w:bookmarkStart w:id="452" w:name="_Toc124442807"/>
      <w:r w:rsidRPr="00E40D86">
        <w:t xml:space="preserve">Segmen Program </w:t>
      </w:r>
      <w:r>
        <w:t>5.16</w:t>
      </w:r>
      <w:r w:rsidRPr="00E40D86">
        <w:t xml:space="preserve"> </w:t>
      </w:r>
      <w:r>
        <w:t>Konversi SPK</w:t>
      </w:r>
      <w:bookmarkEnd w:id="452"/>
    </w:p>
    <w:p w14:paraId="26596044" w14:textId="77777777" w:rsidR="00206F62" w:rsidRPr="006A0AB7" w:rsidRDefault="00206F62">
      <w:pPr>
        <w:pStyle w:val="STTSAlgoritmaContent"/>
        <w:widowControl w:val="0"/>
        <w:numPr>
          <w:ilvl w:val="0"/>
          <w:numId w:val="38"/>
        </w:numPr>
        <w:ind w:left="567" w:hanging="567"/>
      </w:pPr>
      <w:r w:rsidRPr="006A0AB7">
        <w:t>foreach ($master as $item2) {</w:t>
      </w:r>
    </w:p>
    <w:p w14:paraId="4DCEC620" w14:textId="77777777" w:rsidR="00206F62" w:rsidRPr="006A0AB7" w:rsidRDefault="00206F62" w:rsidP="00206F62">
      <w:pPr>
        <w:pStyle w:val="STTSAlgoritmaContent"/>
        <w:widowControl w:val="0"/>
        <w:ind w:left="567" w:hanging="567"/>
      </w:pPr>
      <w:r w:rsidRPr="006A0AB7">
        <w:t xml:space="preserve">$data = </w:t>
      </w:r>
      <w:proofErr w:type="gramStart"/>
      <w:r w:rsidRPr="006A0AB7">
        <w:t>SPK::</w:t>
      </w:r>
      <w:proofErr w:type="gramEnd"/>
      <w:r w:rsidRPr="006A0AB7">
        <w:t>where('NOSPK', $item1["NOSPK"])-&gt;first();</w:t>
      </w:r>
    </w:p>
    <w:p w14:paraId="1093A706" w14:textId="77777777" w:rsidR="00206F62" w:rsidRPr="006A0AB7" w:rsidRDefault="00206F62" w:rsidP="00206F62">
      <w:pPr>
        <w:pStyle w:val="STTSAlgoritmaContent"/>
        <w:widowControl w:val="0"/>
        <w:ind w:left="567" w:hanging="567"/>
      </w:pPr>
      <w:r w:rsidRPr="006A0AB7">
        <w:t>$ModelMobilterdaftar = false;</w:t>
      </w:r>
    </w:p>
    <w:p w14:paraId="0B7B4C27" w14:textId="77777777" w:rsidR="00206F62" w:rsidRPr="006A0AB7" w:rsidRDefault="00206F62" w:rsidP="00206F62">
      <w:pPr>
        <w:pStyle w:val="STTSAlgoritmaContent"/>
        <w:widowControl w:val="0"/>
        <w:ind w:left="567" w:hanging="567"/>
      </w:pPr>
      <w:r w:rsidRPr="006A0AB7">
        <w:t>$TinggiMobilterdaftar = false;</w:t>
      </w:r>
    </w:p>
    <w:p w14:paraId="142525C6" w14:textId="77777777" w:rsidR="00206F62" w:rsidRPr="006A0AB7" w:rsidRDefault="00206F62" w:rsidP="00206F62">
      <w:pPr>
        <w:pStyle w:val="STTSAlgoritmaContent"/>
        <w:widowControl w:val="0"/>
        <w:ind w:left="567" w:hanging="567"/>
      </w:pPr>
      <w:r w:rsidRPr="006A0AB7">
        <w:t>$TipeMobilTerdaftar = false;</w:t>
      </w:r>
    </w:p>
    <w:p w14:paraId="7026D9D8" w14:textId="77777777" w:rsidR="00206F62" w:rsidRPr="006A0AB7" w:rsidRDefault="00206F62" w:rsidP="00206F62">
      <w:pPr>
        <w:pStyle w:val="STTSAlgoritmaContent"/>
        <w:widowControl w:val="0"/>
        <w:ind w:left="567" w:hanging="567"/>
      </w:pPr>
      <w:r w:rsidRPr="006A0AB7">
        <w:t>$DepartemenTerdaftar = false;</w:t>
      </w:r>
    </w:p>
    <w:p w14:paraId="1D802729" w14:textId="77777777" w:rsidR="00206F62" w:rsidRPr="006A0AB7" w:rsidRDefault="00206F62" w:rsidP="00206F62">
      <w:pPr>
        <w:pStyle w:val="STTSAlgoritmaContent"/>
        <w:widowControl w:val="0"/>
        <w:ind w:left="567" w:hanging="567"/>
      </w:pPr>
      <w:r w:rsidRPr="006A0AB7">
        <w:t>$StallTerdaftar = false;</w:t>
      </w:r>
    </w:p>
    <w:p w14:paraId="586B14C1" w14:textId="77777777" w:rsidR="00206F62" w:rsidRPr="006A0AB7" w:rsidRDefault="00206F62" w:rsidP="00206F62">
      <w:pPr>
        <w:pStyle w:val="STTSAlgoritmaContent"/>
        <w:widowControl w:val="0"/>
        <w:ind w:left="567" w:hanging="567"/>
      </w:pPr>
      <w:r w:rsidRPr="006A0AB7">
        <w:t>$newparameterTerdaftar = false;</w:t>
      </w:r>
    </w:p>
    <w:p w14:paraId="1F08072F" w14:textId="77777777" w:rsidR="00206F62" w:rsidRPr="006A0AB7" w:rsidRDefault="00206F62" w:rsidP="00206F62">
      <w:pPr>
        <w:pStyle w:val="STTSAlgoritmaContent"/>
        <w:widowControl w:val="0"/>
        <w:ind w:left="567" w:hanging="567"/>
      </w:pPr>
      <w:r w:rsidRPr="006A0AB7">
        <w:t>foreach ($item2["Parameter</w:t>
      </w:r>
      <w:proofErr w:type="gramStart"/>
      <w:r w:rsidRPr="006A0AB7">
        <w:t>"][</w:t>
      </w:r>
      <w:proofErr w:type="gramEnd"/>
      <w:r w:rsidRPr="006A0AB7">
        <w:t>"ModelMobil"] as $subitem2) {</w:t>
      </w:r>
    </w:p>
    <w:p w14:paraId="2E57669A" w14:textId="77777777" w:rsidR="00062546" w:rsidRDefault="00206F62" w:rsidP="00206F62">
      <w:pPr>
        <w:pStyle w:val="STTSAlgoritmaContent"/>
        <w:widowControl w:val="0"/>
        <w:ind w:left="1134" w:hanging="1134"/>
      </w:pPr>
      <w:r w:rsidRPr="006A0AB7">
        <w:t>if(strtoupper($subitem</w:t>
      </w:r>
      <w:proofErr w:type="gramStart"/>
      <w:r w:rsidRPr="006A0AB7">
        <w:t>2)=</w:t>
      </w:r>
      <w:proofErr w:type="gramEnd"/>
      <w:r w:rsidRPr="006A0AB7">
        <w:t>=strtoupper($data["parameter"][</w:t>
      </w:r>
    </w:p>
    <w:p w14:paraId="4B598D79" w14:textId="3CDA453A" w:rsidR="00062546" w:rsidRDefault="00062546" w:rsidP="00062546">
      <w:pPr>
        <w:pStyle w:val="AlgoritmaLanjutan"/>
      </w:pPr>
      <w:r w:rsidRPr="00E40D86">
        <w:lastRenderedPageBreak/>
        <w:t xml:space="preserve">Segmen Program </w:t>
      </w:r>
      <w:r>
        <w:t>5.16</w:t>
      </w:r>
      <w:r w:rsidRPr="00E40D86">
        <w:t xml:space="preserve"> </w:t>
      </w:r>
      <w:r>
        <w:t>(Lanjutan)</w:t>
      </w:r>
    </w:p>
    <w:p w14:paraId="12084C1A" w14:textId="6A07E142" w:rsidR="00206F62" w:rsidRPr="006A0AB7" w:rsidRDefault="00206F62" w:rsidP="00206F62">
      <w:pPr>
        <w:pStyle w:val="STTSAlgoritmaContent"/>
        <w:widowControl w:val="0"/>
        <w:ind w:left="1134" w:hanging="1134"/>
      </w:pPr>
      <w:r w:rsidRPr="006A0AB7">
        <w:t>"ModelMobil"]</w:t>
      </w:r>
      <w:proofErr w:type="gramStart"/>
      <w:r w:rsidRPr="006A0AB7">
        <w:t>)){</w:t>
      </w:r>
      <w:proofErr w:type="gramEnd"/>
    </w:p>
    <w:p w14:paraId="635C337F" w14:textId="77777777" w:rsidR="00206F62" w:rsidRPr="006A0AB7" w:rsidRDefault="00206F62" w:rsidP="00206F62">
      <w:pPr>
        <w:pStyle w:val="STTSAlgoritmaContent"/>
        <w:widowControl w:val="0"/>
        <w:ind w:left="1701" w:hanging="1701"/>
      </w:pPr>
      <w:r w:rsidRPr="006A0AB7">
        <w:t>$ModelMobilterdaftar = true;</w:t>
      </w:r>
    </w:p>
    <w:p w14:paraId="633075DD" w14:textId="77777777" w:rsidR="00206F62" w:rsidRPr="006A0AB7" w:rsidRDefault="00206F62" w:rsidP="00206F62">
      <w:pPr>
        <w:pStyle w:val="STTSAlgoritmaContent"/>
        <w:widowControl w:val="0"/>
        <w:ind w:left="1701" w:hanging="1701"/>
      </w:pPr>
      <w:r w:rsidRPr="006A0AB7">
        <w:t>$errorModelMobil = false;</w:t>
      </w:r>
    </w:p>
    <w:p w14:paraId="55267A3F" w14:textId="77777777" w:rsidR="00206F62" w:rsidRPr="006A0AB7" w:rsidRDefault="00206F62" w:rsidP="00206F62">
      <w:pPr>
        <w:pStyle w:val="STTSAlgoritmaContent"/>
        <w:widowControl w:val="0"/>
        <w:ind w:left="1701" w:hanging="1701"/>
      </w:pPr>
      <w:r w:rsidRPr="006A0AB7">
        <w:t>break;</w:t>
      </w:r>
    </w:p>
    <w:p w14:paraId="402CB05B" w14:textId="77777777" w:rsidR="00206F62" w:rsidRPr="006A0AB7" w:rsidRDefault="00206F62" w:rsidP="00206F62">
      <w:pPr>
        <w:pStyle w:val="STTSAlgoritmaContent"/>
        <w:widowControl w:val="0"/>
        <w:ind w:left="1134" w:hanging="1134"/>
      </w:pPr>
      <w:r w:rsidRPr="006A0AB7">
        <w:t>}</w:t>
      </w:r>
    </w:p>
    <w:p w14:paraId="0D767B5D" w14:textId="77777777" w:rsidR="00206F62" w:rsidRPr="006A0AB7" w:rsidRDefault="00206F62" w:rsidP="00206F62">
      <w:pPr>
        <w:pStyle w:val="STTSAlgoritmaContent"/>
        <w:widowControl w:val="0"/>
        <w:ind w:left="567" w:hanging="567"/>
      </w:pPr>
      <w:r w:rsidRPr="006A0AB7">
        <w:t>}</w:t>
      </w:r>
    </w:p>
    <w:p w14:paraId="15674C45" w14:textId="77777777" w:rsidR="00206F62" w:rsidRPr="006A0AB7" w:rsidRDefault="00206F62" w:rsidP="00206F62">
      <w:pPr>
        <w:pStyle w:val="STTSAlgoritmaContent"/>
        <w:widowControl w:val="0"/>
        <w:ind w:left="567" w:hanging="567"/>
      </w:pPr>
      <w:r w:rsidRPr="006A0AB7">
        <w:t>foreach ($item2["Parameter</w:t>
      </w:r>
      <w:proofErr w:type="gramStart"/>
      <w:r w:rsidRPr="006A0AB7">
        <w:t>"][</w:t>
      </w:r>
      <w:proofErr w:type="gramEnd"/>
      <w:r w:rsidRPr="006A0AB7">
        <w:t>"TinggiMobil"] as $subitem2) {</w:t>
      </w:r>
    </w:p>
    <w:p w14:paraId="36E5B05C" w14:textId="77777777" w:rsidR="00206F62" w:rsidRPr="006A0AB7" w:rsidRDefault="00206F62" w:rsidP="00206F62">
      <w:pPr>
        <w:pStyle w:val="STTSAlgoritmaContent"/>
        <w:widowControl w:val="0"/>
        <w:ind w:left="1134" w:hanging="1134"/>
      </w:pPr>
      <w:r w:rsidRPr="006A0AB7">
        <w:t>if(strtoupper($subitem</w:t>
      </w:r>
      <w:proofErr w:type="gramStart"/>
      <w:r w:rsidRPr="006A0AB7">
        <w:t>2)=</w:t>
      </w:r>
      <w:proofErr w:type="gramEnd"/>
      <w:r w:rsidRPr="006A0AB7">
        <w:t>=strtoupper($data["parameter"]["TinggiMobil"])) {</w:t>
      </w:r>
    </w:p>
    <w:p w14:paraId="24AB833A" w14:textId="77777777" w:rsidR="00206F62" w:rsidRPr="006A0AB7" w:rsidRDefault="00206F62" w:rsidP="00206F62">
      <w:pPr>
        <w:pStyle w:val="STTSAlgoritmaContent"/>
        <w:widowControl w:val="0"/>
        <w:ind w:left="1701" w:hanging="1701"/>
      </w:pPr>
      <w:r w:rsidRPr="006A0AB7">
        <w:t>$TinggiMobilterdaftar = true;</w:t>
      </w:r>
    </w:p>
    <w:p w14:paraId="62D61EB0" w14:textId="77777777" w:rsidR="00206F62" w:rsidRPr="006A0AB7" w:rsidRDefault="00206F62" w:rsidP="00206F62">
      <w:pPr>
        <w:pStyle w:val="STTSAlgoritmaContent"/>
        <w:widowControl w:val="0"/>
        <w:ind w:left="1701" w:hanging="1701"/>
      </w:pPr>
      <w:r w:rsidRPr="006A0AB7">
        <w:t>$errorTinggiMobil = false;</w:t>
      </w:r>
    </w:p>
    <w:p w14:paraId="4B641EE1" w14:textId="77777777" w:rsidR="00206F62" w:rsidRPr="006A0AB7" w:rsidRDefault="00206F62" w:rsidP="00206F62">
      <w:pPr>
        <w:pStyle w:val="STTSAlgoritmaContent"/>
        <w:widowControl w:val="0"/>
        <w:ind w:left="1701" w:hanging="1701"/>
      </w:pPr>
      <w:r w:rsidRPr="006A0AB7">
        <w:t>break;</w:t>
      </w:r>
    </w:p>
    <w:p w14:paraId="5B016884" w14:textId="77777777" w:rsidR="00206F62" w:rsidRPr="006A0AB7" w:rsidRDefault="00206F62" w:rsidP="00206F62">
      <w:pPr>
        <w:pStyle w:val="STTSAlgoritmaContent"/>
        <w:widowControl w:val="0"/>
        <w:ind w:left="1134" w:hanging="1134"/>
      </w:pPr>
      <w:r w:rsidRPr="006A0AB7">
        <w:t>}</w:t>
      </w:r>
    </w:p>
    <w:p w14:paraId="6013746E" w14:textId="77777777" w:rsidR="00206F62" w:rsidRPr="006A0AB7" w:rsidRDefault="00206F62" w:rsidP="00206F62">
      <w:pPr>
        <w:pStyle w:val="STTSAlgoritmaContent"/>
        <w:widowControl w:val="0"/>
        <w:ind w:left="567" w:hanging="567"/>
      </w:pPr>
      <w:r w:rsidRPr="006A0AB7">
        <w:t>}</w:t>
      </w:r>
    </w:p>
    <w:p w14:paraId="6566900D" w14:textId="77777777" w:rsidR="00206F62" w:rsidRPr="006A0AB7" w:rsidRDefault="00206F62" w:rsidP="00206F62">
      <w:pPr>
        <w:pStyle w:val="STTSAlgoritmaContent"/>
        <w:widowControl w:val="0"/>
        <w:ind w:left="567" w:hanging="567"/>
      </w:pPr>
      <w:proofErr w:type="gramStart"/>
      <w:r w:rsidRPr="006A0AB7">
        <w:t>if(</w:t>
      </w:r>
      <w:proofErr w:type="gramEnd"/>
      <w:r w:rsidRPr="006A0AB7">
        <w:t>$ModelMobilterdaftar &amp;&amp; $TinggiMobilterdaftar &amp;&amp; $TipeMobilTerdaftar &amp;&amp; $DepartemenTerdaftar &amp;&amp; $StallTerdaftar &amp;&amp; $newparameterTerdaftar) {</w:t>
      </w:r>
    </w:p>
    <w:p w14:paraId="2AB138BD" w14:textId="77777777" w:rsidR="00206F62" w:rsidRPr="006A0AB7" w:rsidRDefault="00206F62" w:rsidP="00206F62">
      <w:pPr>
        <w:pStyle w:val="STTSAlgoritmaContent"/>
        <w:widowControl w:val="0"/>
        <w:ind w:left="1134" w:hanging="1134"/>
      </w:pPr>
      <w:r w:rsidRPr="006A0AB7">
        <w:t>array_</w:t>
      </w:r>
      <w:proofErr w:type="gramStart"/>
      <w:r w:rsidRPr="006A0AB7">
        <w:t>push(</w:t>
      </w:r>
      <w:proofErr w:type="gramEnd"/>
      <w:r w:rsidRPr="006A0AB7">
        <w:t>$result, $item2["Kit"]);</w:t>
      </w:r>
    </w:p>
    <w:p w14:paraId="6BDA615B" w14:textId="77777777" w:rsidR="00206F62" w:rsidRPr="006A0AB7" w:rsidRDefault="00206F62" w:rsidP="00206F62">
      <w:pPr>
        <w:pStyle w:val="STTSAlgoritmaContent"/>
        <w:widowControl w:val="0"/>
        <w:ind w:left="1134" w:hanging="1134"/>
      </w:pPr>
      <w:r w:rsidRPr="006A0AB7">
        <w:t>$i++;</w:t>
      </w:r>
    </w:p>
    <w:p w14:paraId="33D5D0D4" w14:textId="77777777" w:rsidR="00206F62" w:rsidRPr="006A0AB7" w:rsidRDefault="00206F62" w:rsidP="00206F62">
      <w:pPr>
        <w:pStyle w:val="STTSAlgoritmaContent"/>
        <w:widowControl w:val="0"/>
        <w:ind w:left="567" w:hanging="567"/>
      </w:pPr>
      <w:r w:rsidRPr="006A0AB7">
        <w:t>}</w:t>
      </w:r>
    </w:p>
    <w:p w14:paraId="2CB916BB" w14:textId="77777777" w:rsidR="00206F62" w:rsidRPr="006A0AB7" w:rsidRDefault="00206F62" w:rsidP="00206F62">
      <w:pPr>
        <w:pStyle w:val="STTSAlgoritmaContent"/>
        <w:widowControl w:val="0"/>
        <w:ind w:left="567" w:hanging="567"/>
      </w:pPr>
      <w:r w:rsidRPr="006A0AB7">
        <w:t>if ($i &gt; 0) {</w:t>
      </w:r>
    </w:p>
    <w:p w14:paraId="53A9C2DF" w14:textId="77777777" w:rsidR="00206F62" w:rsidRPr="006A0AB7" w:rsidRDefault="00206F62" w:rsidP="00206F62">
      <w:pPr>
        <w:pStyle w:val="STTSAlgoritmaContent"/>
        <w:widowControl w:val="0"/>
        <w:ind w:left="993" w:hanging="993"/>
      </w:pPr>
      <w:r w:rsidRPr="006A0AB7">
        <w:t>array_</w:t>
      </w:r>
      <w:proofErr w:type="gramStart"/>
      <w:r w:rsidRPr="006A0AB7">
        <w:t>push(</w:t>
      </w:r>
      <w:proofErr w:type="gramEnd"/>
      <w:r w:rsidRPr="006A0AB7">
        <w:t>$results, [</w:t>
      </w:r>
    </w:p>
    <w:p w14:paraId="32A5D508" w14:textId="77777777" w:rsidR="00206F62" w:rsidRPr="006A0AB7" w:rsidRDefault="00206F62" w:rsidP="00206F62">
      <w:pPr>
        <w:pStyle w:val="STTSAlgoritmaContent"/>
        <w:widowControl w:val="0"/>
        <w:ind w:left="993" w:hanging="993"/>
      </w:pPr>
      <w:r w:rsidRPr="006A0AB7">
        <w:t>'kit' =&gt; $result,</w:t>
      </w:r>
    </w:p>
    <w:p w14:paraId="1EEA5C97" w14:textId="77777777" w:rsidR="00206F62" w:rsidRPr="006A0AB7" w:rsidRDefault="00206F62" w:rsidP="00206F62">
      <w:pPr>
        <w:pStyle w:val="STTSAlgoritmaContent"/>
        <w:widowControl w:val="0"/>
        <w:ind w:left="993" w:hanging="993"/>
      </w:pPr>
      <w:r w:rsidRPr="006A0AB7">
        <w:t>'NoSPK' =&gt; $item1-&gt;NOSPK,</w:t>
      </w:r>
    </w:p>
    <w:p w14:paraId="1FEEC7AD" w14:textId="77777777" w:rsidR="00206F62" w:rsidRPr="006A0AB7" w:rsidRDefault="00206F62" w:rsidP="00206F62">
      <w:pPr>
        <w:pStyle w:val="STTSAlgoritmaContent"/>
        <w:widowControl w:val="0"/>
        <w:ind w:left="567" w:hanging="567"/>
      </w:pPr>
      <w:r w:rsidRPr="006A0AB7">
        <w:t>]);</w:t>
      </w:r>
    </w:p>
    <w:p w14:paraId="266F01E1" w14:textId="77777777" w:rsidR="00206F62" w:rsidRPr="006A0AB7" w:rsidRDefault="00206F62" w:rsidP="00206F62">
      <w:pPr>
        <w:pStyle w:val="STTSAlgoritmaContent"/>
        <w:widowControl w:val="0"/>
        <w:ind w:left="567" w:hanging="567"/>
      </w:pPr>
      <w:r w:rsidRPr="006A0AB7">
        <w:t>$item1["status"] = "berhasil";</w:t>
      </w:r>
    </w:p>
    <w:p w14:paraId="0BA7D9E7" w14:textId="77777777" w:rsidR="00206F62" w:rsidRPr="006A0AB7" w:rsidRDefault="00206F62" w:rsidP="00206F62">
      <w:pPr>
        <w:pStyle w:val="STTSAlgoritmaContent"/>
        <w:widowControl w:val="0"/>
        <w:ind w:left="567" w:hanging="567"/>
      </w:pPr>
      <w:r w:rsidRPr="006A0AB7">
        <w:t>$item1["kit"] = $results;</w:t>
      </w:r>
    </w:p>
    <w:p w14:paraId="415F1922" w14:textId="77777777" w:rsidR="00206F62" w:rsidRPr="006A0AB7" w:rsidRDefault="00206F62" w:rsidP="00206F62">
      <w:pPr>
        <w:pStyle w:val="STTSAlgoritmaContent"/>
        <w:widowControl w:val="0"/>
        <w:ind w:left="567" w:hanging="567"/>
      </w:pPr>
      <w:r w:rsidRPr="006A0AB7">
        <w:t>$item1-&gt;</w:t>
      </w:r>
      <w:proofErr w:type="gramStart"/>
      <w:r w:rsidRPr="006A0AB7">
        <w:t>save(</w:t>
      </w:r>
      <w:proofErr w:type="gramEnd"/>
      <w:r w:rsidRPr="006A0AB7">
        <w:t>);</w:t>
      </w:r>
    </w:p>
    <w:p w14:paraId="7853F940" w14:textId="77777777" w:rsidR="00206F62" w:rsidRPr="006A0AB7" w:rsidRDefault="00206F62" w:rsidP="00206F62">
      <w:pPr>
        <w:pStyle w:val="STTSAlgoritmaContent"/>
        <w:widowControl w:val="0"/>
        <w:ind w:left="567" w:hanging="567"/>
      </w:pPr>
      <w:r w:rsidRPr="006A0AB7">
        <w:t>} else {</w:t>
      </w:r>
    </w:p>
    <w:p w14:paraId="488E0C87" w14:textId="77777777" w:rsidR="00206F62" w:rsidRPr="006A0AB7" w:rsidRDefault="00206F62" w:rsidP="00206F62">
      <w:pPr>
        <w:pStyle w:val="STTSAlgoritmaContent"/>
        <w:widowControl w:val="0"/>
        <w:ind w:left="567" w:hanging="567"/>
      </w:pPr>
      <w:r w:rsidRPr="006A0AB7">
        <w:t>$item1["status"] = "Pending";</w:t>
      </w:r>
    </w:p>
    <w:p w14:paraId="0C836FB0" w14:textId="77777777" w:rsidR="00206F62" w:rsidRPr="006A0AB7" w:rsidRDefault="00206F62" w:rsidP="00206F62">
      <w:pPr>
        <w:pStyle w:val="STTSAlgoritmaContent"/>
        <w:widowControl w:val="0"/>
        <w:ind w:left="567" w:hanging="567"/>
      </w:pPr>
      <w:r w:rsidRPr="006A0AB7">
        <w:t>$item1-&gt;</w:t>
      </w:r>
      <w:proofErr w:type="gramStart"/>
      <w:r w:rsidRPr="006A0AB7">
        <w:t>save(</w:t>
      </w:r>
      <w:proofErr w:type="gramEnd"/>
      <w:r w:rsidRPr="006A0AB7">
        <w:t>);</w:t>
      </w:r>
    </w:p>
    <w:p w14:paraId="296061D8" w14:textId="77777777" w:rsidR="00206F62" w:rsidRPr="006A0AB7" w:rsidRDefault="00206F62" w:rsidP="00206F62">
      <w:pPr>
        <w:pStyle w:val="STTSAlgoritmaContent"/>
        <w:widowControl w:val="0"/>
        <w:ind w:left="567" w:hanging="567"/>
      </w:pPr>
      <w:r w:rsidRPr="006A0AB7">
        <w:t>}</w:t>
      </w:r>
    </w:p>
    <w:p w14:paraId="71966A11" w14:textId="77777777" w:rsidR="00206F62" w:rsidRPr="006A0AB7" w:rsidRDefault="00206F62" w:rsidP="00206F62"/>
    <w:p w14:paraId="326FFCC5" w14:textId="65E9C448" w:rsidR="00206F62" w:rsidRDefault="00206F62" w:rsidP="00206F62">
      <w:r>
        <w:t xml:space="preserve">Line 1 adalah proses melakukan looping data master untuk di crosscheck dengan parameter SPK.di line 2 adalah proses pengambilan data SPK. Line 3 sampai 8 adalah pemberian tanda yang nanti akan berguna untuk memberikan informasi apakah parameter SPK </w:t>
      </w:r>
      <w:r w:rsidRPr="006A0AB7">
        <w:rPr>
          <w:i/>
          <w:iCs/>
        </w:rPr>
        <w:t>matching</w:t>
      </w:r>
      <w:r>
        <w:t xml:space="preserve"> dengan parameter pada database master. Kemudian di baris 9 sampai </w:t>
      </w:r>
      <w:r w:rsidR="00062546">
        <w:t>16</w:t>
      </w:r>
      <w:r>
        <w:t xml:space="preserve"> adalah proses pengecekkan parameter model mobil. Lalu pada baris </w:t>
      </w:r>
      <w:r w:rsidR="00062546">
        <w:t>17</w:t>
      </w:r>
      <w:r>
        <w:t xml:space="preserve"> sampai </w:t>
      </w:r>
      <w:r w:rsidR="00062546">
        <w:t>23</w:t>
      </w:r>
      <w:r>
        <w:t xml:space="preserve"> adalah proses pengecekkan untuk parameter tinggi mobil. Seharusnya masih ada untuk pengecekkan yang lain hanya saja segmen akan menjadi kepanjangan karena secara garis besar fungsi yang dijalankan sama.</w:t>
      </w:r>
    </w:p>
    <w:p w14:paraId="0D40EF4E" w14:textId="4E4697E5" w:rsidR="00206F62" w:rsidRDefault="00206F62" w:rsidP="00206F62">
      <w:r>
        <w:t xml:space="preserve">Line </w:t>
      </w:r>
      <w:r w:rsidR="00062546">
        <w:t>24</w:t>
      </w:r>
      <w:r>
        <w:t xml:space="preserve"> sampai </w:t>
      </w:r>
      <w:r w:rsidR="00062546">
        <w:t>27</w:t>
      </w:r>
      <w:r>
        <w:t xml:space="preserve"> adalah proses pengelompokkan data kit yang berhasil didapatkan. Kemudian pada baris </w:t>
      </w:r>
      <w:r w:rsidR="00062546">
        <w:t>28</w:t>
      </w:r>
      <w:r>
        <w:t xml:space="preserve"> hingga </w:t>
      </w:r>
      <w:r w:rsidR="00062546">
        <w:t>32</w:t>
      </w:r>
      <w:r>
        <w:t xml:space="preserve"> adalah proses merapikan data sebelum dilakukan proses save pada database. Kemudian pada baris </w:t>
      </w:r>
      <w:r w:rsidR="00062546">
        <w:t>33</w:t>
      </w:r>
      <w:r>
        <w:t xml:space="preserve"> sampai </w:t>
      </w:r>
      <w:r w:rsidR="00062546">
        <w:t>35</w:t>
      </w:r>
      <w:r>
        <w:t xml:space="preserve"> adalah fungsi untuk menyimpan data yang telah diatur tadi. Lalu pada line </w:t>
      </w:r>
      <w:r w:rsidR="00062546">
        <w:t>36</w:t>
      </w:r>
      <w:r>
        <w:t xml:space="preserve"> </w:t>
      </w:r>
      <w:r>
        <w:lastRenderedPageBreak/>
        <w:t xml:space="preserve">sampai </w:t>
      </w:r>
      <w:r w:rsidR="00062546">
        <w:t>39</w:t>
      </w:r>
      <w:r>
        <w:t xml:space="preserve"> adalah untuk menyimpan perubahan status untuk data SPK yang tidak berhasil ditemukan kitnya. Nantinya data yang tidak ditemukan tadi akan membuat munculnya tobol problem pada halaman input SPK yang mana bisa dicek untuk melihat pesan errornya.</w:t>
      </w:r>
    </w:p>
    <w:p w14:paraId="3C7EABD8" w14:textId="77777777" w:rsidR="00206F62" w:rsidRDefault="00206F62" w:rsidP="00206F62">
      <w:pPr>
        <w:ind w:firstLine="0"/>
      </w:pPr>
    </w:p>
    <w:p w14:paraId="62935F2C" w14:textId="1112434C" w:rsidR="00206F62" w:rsidRPr="007A17A7" w:rsidRDefault="00206F62">
      <w:pPr>
        <w:pStyle w:val="STTSJudulSubBab"/>
        <w:widowControl w:val="0"/>
        <w:numPr>
          <w:ilvl w:val="0"/>
          <w:numId w:val="27"/>
        </w:numPr>
        <w:ind w:hanging="720"/>
        <w:jc w:val="left"/>
        <w:rPr>
          <w:sz w:val="24"/>
          <w:szCs w:val="24"/>
        </w:rPr>
      </w:pPr>
      <w:bookmarkStart w:id="453" w:name="_Toc124444557"/>
      <w:r>
        <w:t>Datatable</w:t>
      </w:r>
      <w:bookmarkEnd w:id="453"/>
    </w:p>
    <w:p w14:paraId="4AB715CB" w14:textId="77777777" w:rsidR="00206F62" w:rsidRDefault="00206F62" w:rsidP="00206F62">
      <w:r>
        <w:t>Datatable adalah fitur yang diperlukan pada kebanyakan web yang banyak berhubungan dengan laporan. Disini datatable berperan dalam menampilkan data yang banyak dalam bentuk yang rapi. Selain itu beberapa fungsi datatable disini juga adalah sebagai media untuk melakukan aksi terhadap data seperti edit, insert, dan delete. Datatable juga memiliki fitur untuk melakukan filter tanpa merusak data aslinya.</w:t>
      </w:r>
    </w:p>
    <w:p w14:paraId="6CCBDB6B" w14:textId="77777777" w:rsidR="00206F62" w:rsidRDefault="00206F62" w:rsidP="00206F62"/>
    <w:p w14:paraId="63AD8D6F" w14:textId="77777777" w:rsidR="00206F62" w:rsidRPr="00E40D86" w:rsidRDefault="00206F62" w:rsidP="00206F62">
      <w:pPr>
        <w:pStyle w:val="STTSAlgoritma"/>
      </w:pPr>
      <w:bookmarkStart w:id="454" w:name="_Toc124442808"/>
      <w:r w:rsidRPr="00E40D86">
        <w:t xml:space="preserve">Segmen Program </w:t>
      </w:r>
      <w:r>
        <w:t>5.17 Inisialisasi Datatable</w:t>
      </w:r>
      <w:bookmarkEnd w:id="454"/>
    </w:p>
    <w:p w14:paraId="1417B504" w14:textId="77777777" w:rsidR="00206F62" w:rsidRPr="007A17A7" w:rsidRDefault="00206F62">
      <w:pPr>
        <w:pStyle w:val="STTSAlgoritmaContent"/>
        <w:widowControl w:val="0"/>
        <w:numPr>
          <w:ilvl w:val="0"/>
          <w:numId w:val="39"/>
        </w:numPr>
        <w:ind w:left="567" w:hanging="567"/>
      </w:pPr>
      <w:r w:rsidRPr="007A17A7">
        <w:t>headerstable: [</w:t>
      </w:r>
    </w:p>
    <w:p w14:paraId="6C881E30" w14:textId="77777777" w:rsidR="00206F62" w:rsidRPr="007A17A7" w:rsidRDefault="00206F62">
      <w:pPr>
        <w:pStyle w:val="STTSAlgoritmaContent"/>
        <w:widowControl w:val="0"/>
        <w:ind w:left="567" w:hanging="567"/>
      </w:pPr>
      <w:r w:rsidRPr="007A17A7">
        <w:t>{text: 'Nomor SPK',</w:t>
      </w:r>
    </w:p>
    <w:p w14:paraId="3CFAF912" w14:textId="77777777" w:rsidR="00206F62" w:rsidRPr="007A17A7" w:rsidRDefault="00206F62" w:rsidP="00206F62">
      <w:pPr>
        <w:pStyle w:val="STTSAlgoritmaContent"/>
        <w:widowControl w:val="0"/>
        <w:ind w:left="567" w:hanging="567"/>
      </w:pPr>
      <w:r w:rsidRPr="007A17A7">
        <w:t>align: 'start',</w:t>
      </w:r>
    </w:p>
    <w:p w14:paraId="0331F518" w14:textId="77777777" w:rsidR="00206F62" w:rsidRPr="007A17A7" w:rsidRDefault="00206F62" w:rsidP="00206F62">
      <w:pPr>
        <w:pStyle w:val="STTSAlgoritmaContent"/>
        <w:widowControl w:val="0"/>
        <w:ind w:left="567" w:hanging="567"/>
      </w:pPr>
      <w:r w:rsidRPr="007A17A7">
        <w:t>sortable: false,</w:t>
      </w:r>
    </w:p>
    <w:p w14:paraId="2E944D1F" w14:textId="77777777" w:rsidR="00206F62" w:rsidRPr="007A17A7" w:rsidRDefault="00206F62" w:rsidP="00206F62">
      <w:pPr>
        <w:pStyle w:val="STTSAlgoritmaContent"/>
        <w:widowControl w:val="0"/>
        <w:ind w:left="567" w:hanging="567"/>
      </w:pPr>
      <w:r w:rsidRPr="007A17A7">
        <w:t>value: 'NOSPK',</w:t>
      </w:r>
    </w:p>
    <w:p w14:paraId="0A5F68F9" w14:textId="77777777" w:rsidR="00206F62" w:rsidRPr="007A17A7" w:rsidRDefault="00206F62" w:rsidP="00206F62">
      <w:pPr>
        <w:pStyle w:val="STTSAlgoritmaContent"/>
        <w:widowControl w:val="0"/>
        <w:ind w:left="567" w:hanging="567"/>
      </w:pPr>
      <w:r w:rsidRPr="007A17A7">
        <w:t>class: "title text-uppercase font-weight-black black--text light-blue lighten-5"</w:t>
      </w:r>
    </w:p>
    <w:p w14:paraId="094AC03F" w14:textId="77777777" w:rsidR="00206F62" w:rsidRPr="007A17A7" w:rsidRDefault="00206F62" w:rsidP="00206F62">
      <w:pPr>
        <w:pStyle w:val="STTSAlgoritmaContent"/>
        <w:widowControl w:val="0"/>
        <w:ind w:left="567" w:hanging="567"/>
      </w:pPr>
      <w:r w:rsidRPr="007A17A7">
        <w:t>},</w:t>
      </w:r>
    </w:p>
    <w:p w14:paraId="13BDF5AD" w14:textId="77777777" w:rsidR="00206F62" w:rsidRPr="007A17A7" w:rsidRDefault="00206F62" w:rsidP="00206F62">
      <w:pPr>
        <w:pStyle w:val="STTSAlgoritmaContent"/>
        <w:widowControl w:val="0"/>
        <w:ind w:left="567" w:hanging="567"/>
      </w:pPr>
      <w:proofErr w:type="gramStart"/>
      <w:r w:rsidRPr="007A17A7">
        <w:t>{ text</w:t>
      </w:r>
      <w:proofErr w:type="gramEnd"/>
      <w:r w:rsidRPr="007A17A7">
        <w:t>: 'Nama Stall', value: 'namastall', class: "title text-uppercase font-weight-black black--text light-blue lighten-5" },</w:t>
      </w:r>
    </w:p>
    <w:p w14:paraId="79869794" w14:textId="77777777" w:rsidR="00206F62" w:rsidRPr="007A17A7" w:rsidRDefault="00206F62" w:rsidP="00206F62">
      <w:pPr>
        <w:pStyle w:val="STTSAlgoritmaContent"/>
        <w:widowControl w:val="0"/>
        <w:ind w:left="567" w:hanging="567"/>
      </w:pPr>
      <w:proofErr w:type="gramStart"/>
      <w:r w:rsidRPr="007A17A7">
        <w:t>{ text</w:t>
      </w:r>
      <w:proofErr w:type="gramEnd"/>
      <w:r w:rsidRPr="007A17A7">
        <w:t>: 'Stall', value: 'stall', class: "title text-uppercase font-weight-black black--text light-blue lighten-5" },</w:t>
      </w:r>
    </w:p>
    <w:p w14:paraId="3B720FA3" w14:textId="77777777" w:rsidR="00206F62" w:rsidRPr="007A17A7" w:rsidRDefault="00206F62" w:rsidP="00206F62">
      <w:pPr>
        <w:pStyle w:val="STTSAlgoritmaContent"/>
        <w:widowControl w:val="0"/>
        <w:ind w:left="567" w:hanging="567"/>
      </w:pPr>
      <w:proofErr w:type="gramStart"/>
      <w:r w:rsidRPr="007A17A7">
        <w:t>{ text</w:t>
      </w:r>
      <w:proofErr w:type="gramEnd"/>
      <w:r w:rsidRPr="007A17A7">
        <w:t>: 'Departemen', value: 'Departemen', class: "title text-uppercase font-weight-black black--text light-blue lighten-5" },</w:t>
      </w:r>
    </w:p>
    <w:p w14:paraId="21CEB842" w14:textId="77777777" w:rsidR="00206F62" w:rsidRPr="007A17A7" w:rsidRDefault="00206F62" w:rsidP="00206F62">
      <w:pPr>
        <w:pStyle w:val="STTSAlgoritmaContent"/>
        <w:widowControl w:val="0"/>
        <w:ind w:left="567" w:hanging="567"/>
      </w:pPr>
      <w:proofErr w:type="gramStart"/>
      <w:r w:rsidRPr="007A17A7">
        <w:t>{ text</w:t>
      </w:r>
      <w:proofErr w:type="gramEnd"/>
      <w:r w:rsidRPr="007A17A7">
        <w:t>: 'Status', value: 'status', width: '150px', class: "title text-uppercase font-weight-black black--text light-blue lighten-5" },</w:t>
      </w:r>
    </w:p>
    <w:p w14:paraId="127F7FDD" w14:textId="77777777" w:rsidR="00206F62" w:rsidRPr="007A17A7" w:rsidRDefault="00206F62" w:rsidP="00206F62">
      <w:pPr>
        <w:pStyle w:val="STTSAlgoritmaContent"/>
        <w:widowControl w:val="0"/>
        <w:ind w:left="567" w:hanging="567"/>
      </w:pPr>
      <w:proofErr w:type="gramStart"/>
      <w:r w:rsidRPr="007A17A7">
        <w:t>{ text</w:t>
      </w:r>
      <w:proofErr w:type="gramEnd"/>
      <w:r w:rsidRPr="007A17A7">
        <w:t>: 'Waktu Update Terakhir', width: '250px', value: 'updated_at', class: "title text-uppercase font-weight-black black--text light-blue lighten-5" },</w:t>
      </w:r>
    </w:p>
    <w:p w14:paraId="40590A7E" w14:textId="77777777" w:rsidR="00206F62" w:rsidRPr="007A17A7" w:rsidRDefault="00206F62" w:rsidP="00206F62">
      <w:pPr>
        <w:pStyle w:val="STTSAlgoritmaContent"/>
        <w:widowControl w:val="0"/>
        <w:ind w:left="567" w:hanging="567"/>
      </w:pPr>
      <w:proofErr w:type="gramStart"/>
      <w:r w:rsidRPr="007A17A7">
        <w:t>{ text</w:t>
      </w:r>
      <w:proofErr w:type="gramEnd"/>
      <w:r w:rsidRPr="007A17A7">
        <w:t>: 'Action', value: 'actions', width: '300px', class: "title text-uppercase font-weight-black black--text light-blue lighten-5" },</w:t>
      </w:r>
    </w:p>
    <w:p w14:paraId="32F44902" w14:textId="77777777" w:rsidR="00206F62" w:rsidRPr="007A17A7" w:rsidRDefault="00206F62" w:rsidP="00206F62">
      <w:pPr>
        <w:pStyle w:val="STTSAlgoritmaContent"/>
        <w:widowControl w:val="0"/>
        <w:ind w:left="567" w:hanging="567"/>
      </w:pPr>
      <w:r w:rsidRPr="007A17A7">
        <w:t>],</w:t>
      </w:r>
    </w:p>
    <w:p w14:paraId="60A1A545" w14:textId="77777777" w:rsidR="00206F62" w:rsidRDefault="00206F62" w:rsidP="00206F62"/>
    <w:p w14:paraId="344E3636" w14:textId="053E10E6" w:rsidR="00206F62" w:rsidRDefault="00206F62" w:rsidP="00206F62">
      <w:r>
        <w:t xml:space="preserve">Line 1 adalah line pembuka untuk memberikan judul tabel. Line 2 sampai 7 adalah fungsi untuk membuat sebuah kolom. Line 3 adalah untuk memberikan </w:t>
      </w:r>
      <w:r>
        <w:lastRenderedPageBreak/>
        <w:t>alignment pada tabel. Line 4 berfungsi untuk memberikan fitur pada kolom yang bersangkutan apakah bisa dilakukan sortir atau tidak. Line 5 adalah tempat isi datanya nanti. Line 6 adalah untuk memberikan css inline pada html. Sama halnya pada line 8, 9, 10, 11, 12, dan 13 masing masing line adalah untuk membuat sebuah kolom.</w:t>
      </w:r>
    </w:p>
    <w:p w14:paraId="391AFFD4" w14:textId="77777777" w:rsidR="00062546" w:rsidRDefault="00062546" w:rsidP="00206F62"/>
    <w:p w14:paraId="37828FE8" w14:textId="77777777" w:rsidR="00206F62" w:rsidRPr="00E40D86" w:rsidRDefault="00206F62" w:rsidP="00206F62">
      <w:pPr>
        <w:pStyle w:val="STTSAlgoritma"/>
      </w:pPr>
      <w:bookmarkStart w:id="455" w:name="_Toc124442809"/>
      <w:r w:rsidRPr="00E40D86">
        <w:t xml:space="preserve">Segmen Program </w:t>
      </w:r>
      <w:r>
        <w:t>5.18 Pengisian Datatable</w:t>
      </w:r>
      <w:bookmarkEnd w:id="455"/>
    </w:p>
    <w:p w14:paraId="26D78C67" w14:textId="77777777" w:rsidR="00206F62" w:rsidRDefault="00206F62">
      <w:pPr>
        <w:pStyle w:val="STTSAlgoritmaContent"/>
        <w:widowControl w:val="0"/>
        <w:numPr>
          <w:ilvl w:val="0"/>
          <w:numId w:val="41"/>
        </w:numPr>
        <w:ind w:left="567" w:hanging="567"/>
      </w:pPr>
      <w:r w:rsidRPr="00A852AF">
        <w:t>Await</w:t>
      </w:r>
      <w:r>
        <w:t xml:space="preserve"> </w:t>
      </w:r>
      <w:proofErr w:type="gramStart"/>
      <w:r w:rsidRPr="00A852AF">
        <w:t>axios.post(</w:t>
      </w:r>
      <w:proofErr w:type="gramEnd"/>
      <w:r w:rsidRPr="00A852AF">
        <w:t>'/api/getdatatable',</w:t>
      </w:r>
    </w:p>
    <w:p w14:paraId="36320C15" w14:textId="77777777" w:rsidR="00206F62" w:rsidRPr="00A852AF" w:rsidRDefault="00206F62" w:rsidP="00206F62">
      <w:pPr>
        <w:pStyle w:val="STTSAlgoritmaContent"/>
        <w:numPr>
          <w:ilvl w:val="0"/>
          <w:numId w:val="0"/>
        </w:numPr>
        <w:ind w:left="567"/>
      </w:pPr>
      <w:r w:rsidRPr="00A852AF">
        <w:t>{</w:t>
      </w:r>
      <w:proofErr w:type="gramStart"/>
      <w:r w:rsidRPr="00A852AF">
        <w:t>Role:this</w:t>
      </w:r>
      <w:proofErr w:type="gramEnd"/>
      <w:r w:rsidRPr="00A852AF">
        <w:t>.authStore.user.account_privileges.title, Departemen:this.authStore.user.account_privileges.account_dept}).then((response) =&gt; {</w:t>
      </w:r>
    </w:p>
    <w:p w14:paraId="3906521A" w14:textId="77777777" w:rsidR="00206F62" w:rsidRPr="00A852AF" w:rsidRDefault="00206F62" w:rsidP="00206F62">
      <w:pPr>
        <w:pStyle w:val="STTSAlgoritmaContent"/>
        <w:widowControl w:val="0"/>
        <w:ind w:left="1134" w:hanging="1134"/>
      </w:pPr>
      <w:proofErr w:type="gramStart"/>
      <w:r w:rsidRPr="00A852AF">
        <w:t>this.datatable</w:t>
      </w:r>
      <w:proofErr w:type="gramEnd"/>
      <w:r w:rsidRPr="00A852AF">
        <w:t xml:space="preserve"> = []</w:t>
      </w:r>
    </w:p>
    <w:p w14:paraId="42888C6E" w14:textId="77777777" w:rsidR="00206F62" w:rsidRPr="00A852AF" w:rsidRDefault="00206F62" w:rsidP="00206F62">
      <w:pPr>
        <w:pStyle w:val="STTSAlgoritmaContent"/>
        <w:widowControl w:val="0"/>
        <w:ind w:left="1134" w:hanging="1134"/>
      </w:pPr>
      <w:proofErr w:type="gramStart"/>
      <w:r w:rsidRPr="00A852AF">
        <w:t>this.datatable</w:t>
      </w:r>
      <w:proofErr w:type="gramEnd"/>
      <w:r w:rsidRPr="00A852AF">
        <w:t xml:space="preserve"> = response.data.reverse()</w:t>
      </w:r>
    </w:p>
    <w:p w14:paraId="0B8041C3" w14:textId="77777777" w:rsidR="00206F62" w:rsidRPr="00A852AF" w:rsidRDefault="00206F62" w:rsidP="00206F62">
      <w:pPr>
        <w:pStyle w:val="STTSAlgoritmaContent"/>
        <w:widowControl w:val="0"/>
        <w:ind w:left="1134" w:hanging="1134"/>
      </w:pPr>
      <w:proofErr w:type="gramStart"/>
      <w:r w:rsidRPr="00A852AF">
        <w:t>this.datatable</w:t>
      </w:r>
      <w:proofErr w:type="gramEnd"/>
      <w:r w:rsidRPr="00A852AF">
        <w:t>.forEach(element =&gt; {</w:t>
      </w:r>
    </w:p>
    <w:p w14:paraId="52679B99" w14:textId="77777777" w:rsidR="00206F62" w:rsidRDefault="00206F62" w:rsidP="00206F62">
      <w:pPr>
        <w:pStyle w:val="STTSAlgoritmaContent"/>
        <w:widowControl w:val="0"/>
        <w:ind w:left="1134" w:hanging="1134"/>
      </w:pPr>
      <w:r w:rsidRPr="00A852AF">
        <w:t>element["updated_at"]</w:t>
      </w:r>
    </w:p>
    <w:p w14:paraId="6BC91A8A" w14:textId="77777777" w:rsidR="00206F62" w:rsidRPr="00A852AF" w:rsidRDefault="00206F62" w:rsidP="00206F62">
      <w:pPr>
        <w:pStyle w:val="STTSAlgoritmaContent"/>
        <w:widowControl w:val="0"/>
        <w:ind w:left="1134" w:hanging="1134"/>
      </w:pPr>
      <w:proofErr w:type="gramStart"/>
      <w:r w:rsidRPr="00A852AF">
        <w:t>this.converttime</w:t>
      </w:r>
      <w:proofErr w:type="gramEnd"/>
      <w:r w:rsidRPr="00A852AF">
        <w:t>(element["updated_at"])</w:t>
      </w:r>
    </w:p>
    <w:p w14:paraId="1D0C17CC" w14:textId="77777777" w:rsidR="00206F62" w:rsidRPr="00A852AF" w:rsidRDefault="00206F62" w:rsidP="00206F62">
      <w:pPr>
        <w:pStyle w:val="STTSAlgoritmaContent"/>
        <w:widowControl w:val="0"/>
        <w:ind w:left="1134" w:hanging="1134"/>
      </w:pPr>
      <w:r w:rsidRPr="00A852AF">
        <w:t>});</w:t>
      </w:r>
    </w:p>
    <w:p w14:paraId="73F9A3BB" w14:textId="77777777" w:rsidR="00206F62" w:rsidRPr="00A852AF" w:rsidRDefault="00206F62" w:rsidP="00206F62">
      <w:pPr>
        <w:pStyle w:val="STTSAlgoritmaContent"/>
        <w:widowControl w:val="0"/>
        <w:ind w:left="567" w:hanging="567"/>
      </w:pPr>
      <w:r w:rsidRPr="00A852AF">
        <w:t>})</w:t>
      </w:r>
    </w:p>
    <w:p w14:paraId="4B0B26BB" w14:textId="77777777" w:rsidR="00206F62" w:rsidRDefault="00206F62" w:rsidP="00206F62"/>
    <w:p w14:paraId="05D9C00F" w14:textId="77777777" w:rsidR="00206F62" w:rsidRDefault="00206F62" w:rsidP="00206F62">
      <w:r>
        <w:t xml:space="preserve">Line 1 berfungsi untuk melakukan request untuk mendapatkan data yang akan diisi pada datatable. Selanjutnya pada baris 16 datatable dikosongkan terlebih dahulu sebelum diisi. Line 17 berfungsi untuk membalik data dari posisi baru ke lama sekaligus melakukan pengisian pada datatable. Selanjutnya pada line 19 pada masing masing baris yang berasal dari data object yang sama ditambahkan data updated_at. Kemudian pada baris 20 format data diubah. Data datatable akan secara otomatis melakukan update data sesuai pada value </w:t>
      </w:r>
      <w:proofErr w:type="gramStart"/>
      <w:r>
        <w:t>this.datatable</w:t>
      </w:r>
      <w:proofErr w:type="gramEnd"/>
      <w:r>
        <w:t>.</w:t>
      </w:r>
    </w:p>
    <w:p w14:paraId="0DA9B70D" w14:textId="77777777" w:rsidR="00206F62" w:rsidRDefault="00206F62" w:rsidP="00206F62">
      <w:pPr>
        <w:ind w:firstLine="0"/>
      </w:pPr>
    </w:p>
    <w:p w14:paraId="42E018A8" w14:textId="35083E65" w:rsidR="00206F62" w:rsidRPr="007A17A7" w:rsidRDefault="00206F62">
      <w:pPr>
        <w:pStyle w:val="STTSJudulSubBab"/>
        <w:widowControl w:val="0"/>
        <w:numPr>
          <w:ilvl w:val="0"/>
          <w:numId w:val="27"/>
        </w:numPr>
        <w:ind w:hanging="720"/>
        <w:jc w:val="left"/>
        <w:rPr>
          <w:sz w:val="24"/>
          <w:szCs w:val="24"/>
        </w:rPr>
      </w:pPr>
      <w:bookmarkStart w:id="456" w:name="_Toc124444558"/>
      <w:r>
        <w:t>Excel</w:t>
      </w:r>
      <w:bookmarkEnd w:id="456"/>
      <w:r>
        <w:t xml:space="preserve"> </w:t>
      </w:r>
    </w:p>
    <w:p w14:paraId="0ED81520" w14:textId="523DC215" w:rsidR="00062546" w:rsidRDefault="00206F62" w:rsidP="00062546">
      <w:r>
        <w:t xml:space="preserve">Excel adalah kebutuhan yang sudah tidak dapat terpisahkan lagi. Excel sendiri sudah </w:t>
      </w:r>
      <w:r w:rsidR="00062546">
        <w:t>lazim ditemui pada</w:t>
      </w:r>
      <w:r>
        <w:t xml:space="preserve"> </w:t>
      </w:r>
      <w:r w:rsidR="00062546">
        <w:t xml:space="preserve">lingkungan </w:t>
      </w:r>
      <w:r>
        <w:t xml:space="preserve">perkantoran. Pada program ini nantinya excel dipakai untuk </w:t>
      </w:r>
      <w:r w:rsidR="00062546">
        <w:t xml:space="preserve">melakukan proses download </w:t>
      </w:r>
      <w:r>
        <w:t>datatable yang telah menampilkan komponen – komponen SPK. Proses download akan dimulai ketika user menekan tombol download excel</w:t>
      </w:r>
      <w:r w:rsidR="00062546">
        <w:t xml:space="preserve"> pada halaman show result</w:t>
      </w:r>
      <w:r>
        <w:t xml:space="preserve">. </w:t>
      </w:r>
      <w:r w:rsidR="00062546">
        <w:t xml:space="preserve"> Secara otomatis file yang telah di download tadi akan tersimpan pada folder download (default) atau di folder lain sesuai dengan pengaturan download pada masing – masing komputer klien.</w:t>
      </w:r>
    </w:p>
    <w:p w14:paraId="078B027C" w14:textId="77777777" w:rsidR="00206F62" w:rsidRPr="00E40D86" w:rsidRDefault="00206F62" w:rsidP="00206F62">
      <w:pPr>
        <w:pStyle w:val="STTSAlgoritma"/>
      </w:pPr>
      <w:bookmarkStart w:id="457" w:name="_Toc124442810"/>
      <w:r w:rsidRPr="00E40D86">
        <w:lastRenderedPageBreak/>
        <w:t xml:space="preserve">Segmen Program </w:t>
      </w:r>
      <w:r>
        <w:t>5.19 Pengisian Datatable</w:t>
      </w:r>
      <w:bookmarkEnd w:id="457"/>
    </w:p>
    <w:p w14:paraId="7AEB066A" w14:textId="77777777" w:rsidR="00206F62" w:rsidRDefault="00206F62">
      <w:pPr>
        <w:pStyle w:val="STTSAlgoritmaContent"/>
        <w:widowControl w:val="0"/>
        <w:numPr>
          <w:ilvl w:val="0"/>
          <w:numId w:val="42"/>
        </w:numPr>
        <w:ind w:left="567" w:hanging="567"/>
      </w:pPr>
      <w:r w:rsidRPr="00E27EC9">
        <w:t>import JsonExcel from "vue-json-excel"</w:t>
      </w:r>
    </w:p>
    <w:p w14:paraId="256219A1" w14:textId="77777777" w:rsidR="00206F62" w:rsidRPr="00E27EC9" w:rsidRDefault="00206F62">
      <w:pPr>
        <w:pStyle w:val="STTSAlgoritmaContent"/>
        <w:widowControl w:val="0"/>
        <w:numPr>
          <w:ilvl w:val="0"/>
          <w:numId w:val="42"/>
        </w:numPr>
        <w:ind w:left="567" w:hanging="567"/>
      </w:pPr>
      <w:r w:rsidRPr="00E27EC9">
        <w:t>json_fields: {</w:t>
      </w:r>
    </w:p>
    <w:p w14:paraId="3F7DF88D" w14:textId="77777777" w:rsidR="00206F62" w:rsidRPr="00E27EC9" w:rsidRDefault="00206F62" w:rsidP="00206F62">
      <w:pPr>
        <w:pStyle w:val="STTSAlgoritmaContent"/>
        <w:widowControl w:val="0"/>
        <w:ind w:left="567" w:hanging="567"/>
      </w:pPr>
      <w:r w:rsidRPr="00E27EC9">
        <w:t>"NO SPK": "NoSPK",</w:t>
      </w:r>
    </w:p>
    <w:p w14:paraId="5EB50280" w14:textId="77777777" w:rsidR="00206F62" w:rsidRPr="00E27EC9" w:rsidRDefault="00206F62" w:rsidP="00206F62">
      <w:pPr>
        <w:pStyle w:val="STTSAlgoritmaContent"/>
        <w:widowControl w:val="0"/>
        <w:ind w:left="567" w:hanging="567"/>
      </w:pPr>
      <w:r w:rsidRPr="00E27EC9">
        <w:t>"Kode Kit": "kode",</w:t>
      </w:r>
    </w:p>
    <w:p w14:paraId="612DDB10" w14:textId="77777777" w:rsidR="00206F62" w:rsidRPr="00E27EC9" w:rsidRDefault="00206F62" w:rsidP="00206F62">
      <w:pPr>
        <w:pStyle w:val="STTSAlgoritmaContent"/>
        <w:widowControl w:val="0"/>
        <w:ind w:left="567" w:hanging="567"/>
      </w:pPr>
      <w:r w:rsidRPr="00E27EC9">
        <w:t>"Nama Kit": "namakit",</w:t>
      </w:r>
    </w:p>
    <w:p w14:paraId="3739EA9A" w14:textId="77777777" w:rsidR="00206F62" w:rsidRPr="00E27EC9" w:rsidRDefault="00206F62" w:rsidP="00206F62">
      <w:pPr>
        <w:pStyle w:val="STTSAlgoritmaContent"/>
        <w:widowControl w:val="0"/>
        <w:ind w:left="567" w:hanging="567"/>
      </w:pPr>
      <w:r w:rsidRPr="00E27EC9">
        <w:t>"Nama Komponen": "namakomponen",</w:t>
      </w:r>
    </w:p>
    <w:p w14:paraId="43E9DE1A" w14:textId="77777777" w:rsidR="00206F62" w:rsidRPr="00E27EC9" w:rsidRDefault="00206F62" w:rsidP="00206F62">
      <w:pPr>
        <w:pStyle w:val="STTSAlgoritmaContent"/>
        <w:widowControl w:val="0"/>
        <w:ind w:left="567" w:hanging="567"/>
      </w:pPr>
      <w:r w:rsidRPr="00E27EC9">
        <w:t>"Kebutuhan": "Qty",</w:t>
      </w:r>
    </w:p>
    <w:p w14:paraId="7DFA6235" w14:textId="77777777" w:rsidR="00206F62" w:rsidRPr="00E27EC9" w:rsidRDefault="00206F62" w:rsidP="00206F62">
      <w:pPr>
        <w:pStyle w:val="STTSAlgoritmaContent"/>
        <w:widowControl w:val="0"/>
        <w:ind w:left="567" w:hanging="567"/>
      </w:pPr>
      <w:r w:rsidRPr="00E27EC9">
        <w:t>"Siteid": "siteID",</w:t>
      </w:r>
    </w:p>
    <w:p w14:paraId="0996987F" w14:textId="77777777" w:rsidR="00206F62" w:rsidRPr="00E27EC9" w:rsidRDefault="00206F62" w:rsidP="00206F62">
      <w:pPr>
        <w:pStyle w:val="STTSAlgoritmaContent"/>
        <w:widowControl w:val="0"/>
        <w:ind w:left="567" w:hanging="567"/>
      </w:pPr>
      <w:r w:rsidRPr="00E27EC9">
        <w:t>"Dari Rak": "Dari",</w:t>
      </w:r>
    </w:p>
    <w:p w14:paraId="716502BF" w14:textId="77777777" w:rsidR="00206F62" w:rsidRPr="00E27EC9" w:rsidRDefault="00206F62" w:rsidP="00206F62">
      <w:pPr>
        <w:pStyle w:val="STTSAlgoritmaContent"/>
        <w:widowControl w:val="0"/>
        <w:ind w:left="567" w:hanging="567"/>
      </w:pPr>
      <w:r w:rsidRPr="00E27EC9">
        <w:t>"Ke Rak": "Kerak",</w:t>
      </w:r>
    </w:p>
    <w:p w14:paraId="4B274595" w14:textId="77777777" w:rsidR="00206F62" w:rsidRPr="00E27EC9" w:rsidRDefault="00206F62">
      <w:pPr>
        <w:pStyle w:val="STTSAlgoritmaContent"/>
        <w:widowControl w:val="0"/>
        <w:ind w:left="567" w:hanging="567"/>
      </w:pPr>
      <w:r w:rsidRPr="00E27EC9">
        <w:t>},</w:t>
      </w:r>
    </w:p>
    <w:p w14:paraId="3CA54A0F" w14:textId="77777777" w:rsidR="00206F62" w:rsidRDefault="00206F62" w:rsidP="00206F62">
      <w:pPr>
        <w:pStyle w:val="STTSAlgoritmaContent"/>
        <w:widowControl w:val="0"/>
        <w:ind w:left="567" w:hanging="567"/>
      </w:pPr>
      <w:r w:rsidRPr="00E27EC9">
        <w:t>&lt;JsonExcel</w:t>
      </w:r>
      <w:r>
        <w:t xml:space="preserve"> </w:t>
      </w:r>
      <w:r w:rsidRPr="00E27EC9">
        <w:t>class="btn</w:t>
      </w:r>
      <w:r>
        <w:t xml:space="preserve"> </w:t>
      </w:r>
      <w:r w:rsidRPr="00E27EC9">
        <w:t>btn-primary"</w:t>
      </w:r>
      <w:r>
        <w:t xml:space="preserve"> </w:t>
      </w:r>
    </w:p>
    <w:p w14:paraId="2C16EEA0" w14:textId="77777777" w:rsidR="00206F62" w:rsidRPr="00E27EC9" w:rsidRDefault="00206F62" w:rsidP="00206F62">
      <w:pPr>
        <w:pStyle w:val="STTSAlgoritmaContent"/>
        <w:widowControl w:val="0"/>
        <w:ind w:left="567" w:hanging="567"/>
      </w:pPr>
      <w:r w:rsidRPr="00E27EC9">
        <w:t>:data="datatable</w:t>
      </w:r>
      <w:proofErr w:type="gramStart"/>
      <w:r w:rsidRPr="00E27EC9">
        <w:t>" :fields</w:t>
      </w:r>
      <w:proofErr w:type="gramEnd"/>
      <w:r w:rsidRPr="00E27EC9">
        <w:t>="json_fields"</w:t>
      </w:r>
    </w:p>
    <w:p w14:paraId="06CD4D6A" w14:textId="77777777" w:rsidR="00206F62" w:rsidRPr="00E27EC9" w:rsidRDefault="00206F62" w:rsidP="00206F62">
      <w:pPr>
        <w:pStyle w:val="STTSAlgoritmaContent"/>
        <w:widowControl w:val="0"/>
        <w:ind w:left="567" w:hanging="567"/>
      </w:pPr>
      <w:r w:rsidRPr="00E27EC9">
        <w:t>worksheet="My Worksheet" name="filename.xls" style="margin-right: 20px;"&gt;</w:t>
      </w:r>
    </w:p>
    <w:p w14:paraId="0D1F9475" w14:textId="77777777" w:rsidR="00206F62" w:rsidRPr="00E27EC9" w:rsidRDefault="00206F62" w:rsidP="00206F62">
      <w:pPr>
        <w:pStyle w:val="STTSAlgoritmaContent"/>
        <w:widowControl w:val="0"/>
        <w:ind w:left="567" w:hanging="567"/>
      </w:pPr>
      <w:r w:rsidRPr="00E27EC9">
        <w:t>Download Excel &lt;font-awesome-icon icon="fa-solid fa-download" /&gt;</w:t>
      </w:r>
    </w:p>
    <w:p w14:paraId="0F8F01C8" w14:textId="77777777" w:rsidR="00206F62" w:rsidRPr="00E27EC9" w:rsidRDefault="00206F62" w:rsidP="00206F62">
      <w:pPr>
        <w:pStyle w:val="STTSAlgoritmaContent"/>
        <w:widowControl w:val="0"/>
        <w:ind w:left="567" w:hanging="567"/>
      </w:pPr>
      <w:r w:rsidRPr="00E27EC9">
        <w:t>&lt;/JsonExcel&gt;</w:t>
      </w:r>
    </w:p>
    <w:p w14:paraId="7C440EC0" w14:textId="77777777" w:rsidR="00206F62" w:rsidRDefault="00206F62" w:rsidP="00206F62"/>
    <w:p w14:paraId="59F6C553" w14:textId="77777777" w:rsidR="00206F62" w:rsidRDefault="00206F62" w:rsidP="00206F62">
      <w:pPr>
        <w:widowControl w:val="0"/>
      </w:pPr>
      <w:r>
        <w:t xml:space="preserve">Line 1 adalah fungsi untuk melakukan impor fungsi Jsonexcel dari library vue-json-excel. Line 12 bergungsi untuk melakukan menampilkan tombol download pada html. Nanti tombol bisa diberikan css inline. Di line 13 data bertugas sebagai penyedia data dan fields bertugas untuk menyiapkan format data yang akan didownloa. Lalu di line 14 worksheet bertugas untuk memberikan nama sheet pada excel, lalu name untuk nama file excelnya. Line 15 bertugas untuk memberikan icon download. Line 16 adalah tutup tag htmlnya. </w:t>
      </w:r>
    </w:p>
    <w:p w14:paraId="6AFCD871" w14:textId="77777777" w:rsidR="00206F62" w:rsidRDefault="00206F62" w:rsidP="00206F62">
      <w:pPr>
        <w:widowControl w:val="0"/>
      </w:pPr>
    </w:p>
    <w:p w14:paraId="01085859" w14:textId="467C9F89" w:rsidR="00206F62" w:rsidRPr="007A17A7" w:rsidRDefault="00206F62">
      <w:pPr>
        <w:pStyle w:val="STTSJudulSubBab"/>
        <w:widowControl w:val="0"/>
        <w:numPr>
          <w:ilvl w:val="0"/>
          <w:numId w:val="27"/>
        </w:numPr>
        <w:ind w:hanging="720"/>
        <w:jc w:val="left"/>
        <w:rPr>
          <w:sz w:val="24"/>
          <w:szCs w:val="24"/>
        </w:rPr>
      </w:pPr>
      <w:bookmarkStart w:id="458" w:name="_Toc124444559"/>
      <w:r>
        <w:t>Print</w:t>
      </w:r>
      <w:bookmarkEnd w:id="458"/>
    </w:p>
    <w:p w14:paraId="6F6B4BAA" w14:textId="596AAC0A" w:rsidR="00206F62" w:rsidRDefault="00206F62" w:rsidP="009D56F9">
      <w:r>
        <w:t xml:space="preserve">Print adalah fitur yang tidak kalah penting. Bagi perkantoran fitur ini hal yang cukup penting. Penggunaannya sangatlah sederhana hanya dengan klik tombol user akan diarahkan ke halaman untuk melakukan proses print. Tidak ada yang special dari print disini karena sudah jelas dengan fungsinya. </w:t>
      </w:r>
    </w:p>
    <w:p w14:paraId="11DF2F4E" w14:textId="77777777" w:rsidR="007A5F0D" w:rsidRDefault="007A5F0D" w:rsidP="00206F62">
      <w:pPr>
        <w:widowControl w:val="0"/>
      </w:pPr>
    </w:p>
    <w:p w14:paraId="0242BAFD" w14:textId="77777777" w:rsidR="00206F62" w:rsidRPr="00E40D86" w:rsidRDefault="00206F62" w:rsidP="00206F62">
      <w:pPr>
        <w:pStyle w:val="STTSAlgoritma"/>
      </w:pPr>
      <w:bookmarkStart w:id="459" w:name="_Toc124442811"/>
      <w:r w:rsidRPr="00E40D86">
        <w:t xml:space="preserve">Segmen Program </w:t>
      </w:r>
      <w:r>
        <w:t>5.20 Print</w:t>
      </w:r>
      <w:bookmarkEnd w:id="459"/>
    </w:p>
    <w:p w14:paraId="550C23B2" w14:textId="77777777" w:rsidR="00206F62" w:rsidRPr="00C36246" w:rsidRDefault="00206F62">
      <w:pPr>
        <w:pStyle w:val="STTSAlgoritmaContent"/>
        <w:widowControl w:val="0"/>
        <w:numPr>
          <w:ilvl w:val="0"/>
          <w:numId w:val="43"/>
        </w:numPr>
        <w:ind w:left="567" w:hanging="567"/>
      </w:pPr>
      <w:r w:rsidRPr="00C36246">
        <w:t>&lt;div id="printMe"&gt;</w:t>
      </w:r>
    </w:p>
    <w:p w14:paraId="4DC24ED0" w14:textId="77777777" w:rsidR="00206F62" w:rsidRPr="00C36246" w:rsidRDefault="00206F62" w:rsidP="00206F62">
      <w:pPr>
        <w:pStyle w:val="STTSAlgoritmaContent"/>
        <w:widowControl w:val="0"/>
        <w:ind w:left="567" w:hanging="567"/>
      </w:pPr>
      <w:r w:rsidRPr="00C36246">
        <w:t>&lt;div id="image"&gt;&lt;/div&gt;</w:t>
      </w:r>
    </w:p>
    <w:p w14:paraId="325668AA" w14:textId="77777777" w:rsidR="00206F62" w:rsidRPr="00C36246" w:rsidRDefault="00206F62" w:rsidP="00206F62">
      <w:pPr>
        <w:pStyle w:val="STTSAlgoritmaContent"/>
        <w:widowControl w:val="0"/>
        <w:ind w:left="1134" w:hanging="1134"/>
      </w:pPr>
      <w:r w:rsidRPr="00C36246">
        <w:t xml:space="preserve">&lt;v-data-table </w:t>
      </w:r>
      <w:proofErr w:type="gramStart"/>
      <w:r w:rsidRPr="00C36246">
        <w:t>dense :headers</w:t>
      </w:r>
      <w:proofErr w:type="gramEnd"/>
      <w:r w:rsidRPr="00C36246">
        <w:t>="headerstable" :items="datatable" :items-per-page="30" :search="search"</w:t>
      </w:r>
    </w:p>
    <w:p w14:paraId="37FA1933" w14:textId="77777777" w:rsidR="00206F62" w:rsidRPr="00C36246" w:rsidRDefault="00206F62" w:rsidP="00206F62">
      <w:pPr>
        <w:pStyle w:val="STTSAlgoritmaContent"/>
        <w:widowControl w:val="0"/>
        <w:ind w:left="1134" w:hanging="1134"/>
      </w:pPr>
      <w:r w:rsidRPr="00C36246">
        <w:t>class="elevation-1 font-weight-bold"&gt;</w:t>
      </w:r>
    </w:p>
    <w:p w14:paraId="10A59265" w14:textId="77777777" w:rsidR="00206F62" w:rsidRPr="00C36246" w:rsidRDefault="00206F62" w:rsidP="00206F62">
      <w:pPr>
        <w:pStyle w:val="STTSAlgoritmaContent"/>
        <w:widowControl w:val="0"/>
        <w:ind w:left="1134" w:hanging="1134"/>
      </w:pPr>
      <w:r w:rsidRPr="00C36246">
        <w:t>&lt;template v-</w:t>
      </w:r>
      <w:proofErr w:type="gramStart"/>
      <w:r w:rsidRPr="00C36246">
        <w:t>slot:top</w:t>
      </w:r>
      <w:proofErr w:type="gramEnd"/>
      <w:r w:rsidRPr="00C36246">
        <w:t>&gt;</w:t>
      </w:r>
    </w:p>
    <w:p w14:paraId="3AEDF081" w14:textId="77777777" w:rsidR="00206F62" w:rsidRPr="00C36246" w:rsidRDefault="00206F62" w:rsidP="00206F62">
      <w:pPr>
        <w:pStyle w:val="STTSAlgoritmaContent"/>
        <w:widowControl w:val="0"/>
        <w:ind w:left="1134" w:hanging="1134"/>
      </w:pPr>
      <w:r w:rsidRPr="00C36246">
        <w:t>&lt;v-toolbar flat&gt;</w:t>
      </w:r>
    </w:p>
    <w:p w14:paraId="55304719" w14:textId="77777777" w:rsidR="00206F62" w:rsidRPr="00C36246" w:rsidRDefault="00206F62" w:rsidP="00206F62">
      <w:pPr>
        <w:pStyle w:val="STTSAlgoritmaContent"/>
        <w:widowControl w:val="0"/>
        <w:ind w:left="1134" w:hanging="1134"/>
      </w:pPr>
      <w:r w:rsidRPr="00C36246">
        <w:t>&lt;v-toolbar-title&gt;List daftar komponen&lt;/v-toolbar-title&gt;</w:t>
      </w:r>
    </w:p>
    <w:p w14:paraId="6FD10453" w14:textId="022DF55B" w:rsidR="00062546" w:rsidRDefault="00062546" w:rsidP="00062546">
      <w:pPr>
        <w:pStyle w:val="AlgoritmaLanjutan"/>
      </w:pPr>
      <w:r w:rsidRPr="00E40D86">
        <w:lastRenderedPageBreak/>
        <w:t xml:space="preserve">Segmen Program </w:t>
      </w:r>
      <w:r>
        <w:t>5.20 (Lanjutan)</w:t>
      </w:r>
    </w:p>
    <w:p w14:paraId="382479CD" w14:textId="382A5F07" w:rsidR="00206F62" w:rsidRPr="00C36246" w:rsidRDefault="00206F62" w:rsidP="00206F62">
      <w:pPr>
        <w:pStyle w:val="STTSAlgoritmaContent"/>
        <w:widowControl w:val="0"/>
        <w:ind w:left="1134" w:hanging="1134"/>
      </w:pPr>
      <w:r w:rsidRPr="00C36246">
        <w:t>&lt;h5 class="tanggal"&gt;</w:t>
      </w:r>
      <w:proofErr w:type="gramStart"/>
      <w:r w:rsidRPr="00C36246">
        <w:t>tanggal{</w:t>
      </w:r>
      <w:proofErr w:type="gramEnd"/>
      <w:r w:rsidRPr="00C36246">
        <w:t>{ new Date().toLocaleString() }}&lt;/h5&gt;</w:t>
      </w:r>
    </w:p>
    <w:p w14:paraId="6A6180A4" w14:textId="77777777" w:rsidR="00206F62" w:rsidRPr="00C36246" w:rsidRDefault="00206F62" w:rsidP="00206F62">
      <w:pPr>
        <w:pStyle w:val="STTSAlgoritmaContent"/>
        <w:widowControl w:val="0"/>
        <w:ind w:left="1134" w:hanging="1134"/>
      </w:pPr>
      <w:r w:rsidRPr="00C36246">
        <w:t>&lt;/v-toolbar&gt;</w:t>
      </w:r>
    </w:p>
    <w:p w14:paraId="3991053F" w14:textId="77777777" w:rsidR="00206F62" w:rsidRPr="00C36246" w:rsidRDefault="00206F62" w:rsidP="00206F62">
      <w:pPr>
        <w:pStyle w:val="STTSAlgoritmaContent"/>
        <w:widowControl w:val="0"/>
        <w:ind w:left="1134" w:hanging="1134"/>
      </w:pPr>
      <w:r w:rsidRPr="00C36246">
        <w:t>&lt;/template&gt;</w:t>
      </w:r>
    </w:p>
    <w:p w14:paraId="0B830A6C" w14:textId="77777777" w:rsidR="00206F62" w:rsidRPr="00C36246" w:rsidRDefault="00206F62" w:rsidP="00206F62">
      <w:pPr>
        <w:pStyle w:val="STTSAlgoritmaContent"/>
        <w:widowControl w:val="0"/>
        <w:ind w:left="1134" w:hanging="1134"/>
      </w:pPr>
      <w:r w:rsidRPr="00C36246">
        <w:t>&lt;/v-data-table&gt;</w:t>
      </w:r>
    </w:p>
    <w:p w14:paraId="3D337E1E" w14:textId="77777777" w:rsidR="00206F62" w:rsidRPr="00C36246" w:rsidRDefault="00206F62" w:rsidP="00206F62">
      <w:pPr>
        <w:pStyle w:val="STTSAlgoritmaContent"/>
        <w:widowControl w:val="0"/>
        <w:ind w:left="567" w:hanging="567"/>
      </w:pPr>
      <w:r w:rsidRPr="00C36246">
        <w:t>&lt;/div&gt;</w:t>
      </w:r>
    </w:p>
    <w:p w14:paraId="7B7A172B" w14:textId="77777777" w:rsidR="00206F62" w:rsidRPr="00C36246" w:rsidRDefault="00206F62" w:rsidP="00206F62">
      <w:pPr>
        <w:pStyle w:val="STTSAlgoritmaContent"/>
        <w:widowControl w:val="0"/>
        <w:ind w:left="567" w:hanging="567"/>
      </w:pPr>
      <w:r w:rsidRPr="00C36246">
        <w:t>const options = {</w:t>
      </w:r>
    </w:p>
    <w:p w14:paraId="15D7B766" w14:textId="77777777" w:rsidR="00206F62" w:rsidRPr="00C36246" w:rsidRDefault="00206F62" w:rsidP="00206F62">
      <w:pPr>
        <w:pStyle w:val="STTSAlgoritmaContent"/>
        <w:widowControl w:val="0"/>
        <w:ind w:left="1134" w:hanging="1134"/>
      </w:pPr>
      <w:r w:rsidRPr="00C36246">
        <w:t>styles: [</w:t>
      </w:r>
    </w:p>
    <w:p w14:paraId="0FA37164" w14:textId="77777777" w:rsidR="00206F62" w:rsidRPr="00C36246" w:rsidRDefault="00206F62">
      <w:pPr>
        <w:pStyle w:val="STTSAlgoritmaContent"/>
        <w:widowControl w:val="0"/>
        <w:ind w:left="1134" w:hanging="1134"/>
      </w:pPr>
      <w:r w:rsidRPr="00C36246">
        <w:t>'/css/print.css' // &lt;- inject here</w:t>
      </w:r>
    </w:p>
    <w:p w14:paraId="0C41B8B0" w14:textId="77777777" w:rsidR="00206F62" w:rsidRPr="00C36246" w:rsidRDefault="00206F62" w:rsidP="00206F62">
      <w:pPr>
        <w:pStyle w:val="STTSAlgoritmaContent"/>
        <w:widowControl w:val="0"/>
        <w:ind w:left="1134" w:hanging="1134"/>
      </w:pPr>
      <w:r w:rsidRPr="00C36246">
        <w:t>]</w:t>
      </w:r>
    </w:p>
    <w:p w14:paraId="5056E39F" w14:textId="77777777" w:rsidR="00206F62" w:rsidRPr="00C36246" w:rsidRDefault="00206F62" w:rsidP="00206F62">
      <w:pPr>
        <w:pStyle w:val="STTSAlgoritmaContent"/>
        <w:widowControl w:val="0"/>
        <w:ind w:left="567" w:hanging="567"/>
      </w:pPr>
      <w:r w:rsidRPr="00C36246">
        <w:t>}</w:t>
      </w:r>
    </w:p>
    <w:p w14:paraId="306720A1" w14:textId="77777777" w:rsidR="00206F62" w:rsidRPr="00C36246" w:rsidRDefault="00206F62" w:rsidP="00206F62">
      <w:pPr>
        <w:pStyle w:val="STTSAlgoritmaContent"/>
        <w:widowControl w:val="0"/>
        <w:ind w:left="567" w:hanging="567"/>
      </w:pPr>
      <w:r w:rsidRPr="00C36246">
        <w:t xml:space="preserve">async </w:t>
      </w:r>
      <w:proofErr w:type="gramStart"/>
      <w:r w:rsidRPr="00C36246">
        <w:t>print(</w:t>
      </w:r>
      <w:proofErr w:type="gramEnd"/>
      <w:r w:rsidRPr="00C36246">
        <w:t>) {</w:t>
      </w:r>
    </w:p>
    <w:p w14:paraId="7F5BA078" w14:textId="77777777" w:rsidR="00206F62" w:rsidRPr="00C36246" w:rsidRDefault="00206F62" w:rsidP="00206F62">
      <w:pPr>
        <w:pStyle w:val="STTSAlgoritmaContent"/>
        <w:widowControl w:val="0"/>
        <w:ind w:left="1134" w:hanging="1134"/>
      </w:pPr>
      <w:r w:rsidRPr="00C36246">
        <w:t>$("#image"</w:t>
      </w:r>
      <w:proofErr w:type="gramStart"/>
      <w:r w:rsidRPr="00C36246">
        <w:t>).append</w:t>
      </w:r>
      <w:proofErr w:type="gramEnd"/>
      <w:r w:rsidRPr="00C36246">
        <w:t>(`&lt;img src='/images/Logo_Adi_Putro.svg' alt='' srcset=''&gt;`)</w:t>
      </w:r>
    </w:p>
    <w:p w14:paraId="79280F94" w14:textId="77777777" w:rsidR="00206F62" w:rsidRPr="00C36246" w:rsidRDefault="00206F62" w:rsidP="00206F62">
      <w:pPr>
        <w:pStyle w:val="STTSAlgoritmaContent"/>
        <w:widowControl w:val="0"/>
        <w:ind w:left="1134" w:hanging="1134"/>
      </w:pPr>
      <w:r w:rsidRPr="00C36246">
        <w:t>$(</w:t>
      </w:r>
      <w:proofErr w:type="gramStart"/>
      <w:r w:rsidRPr="00C36246">
        <w:t>".v</w:t>
      </w:r>
      <w:proofErr w:type="gramEnd"/>
      <w:r w:rsidRPr="00C36246">
        <w:t>-data-footer__select").html('')</w:t>
      </w:r>
    </w:p>
    <w:p w14:paraId="10EAA7DD" w14:textId="77777777" w:rsidR="00206F62" w:rsidRPr="00C36246" w:rsidRDefault="00206F62" w:rsidP="00206F62">
      <w:pPr>
        <w:pStyle w:val="STTSAlgoritmaContent"/>
        <w:widowControl w:val="0"/>
        <w:ind w:left="1134" w:hanging="1134"/>
      </w:pPr>
      <w:r w:rsidRPr="00C36246">
        <w:t>$(</w:t>
      </w:r>
      <w:proofErr w:type="gramStart"/>
      <w:r w:rsidRPr="00C36246">
        <w:t>".v</w:t>
      </w:r>
      <w:proofErr w:type="gramEnd"/>
      <w:r w:rsidRPr="00C36246">
        <w:t>-data-footer__pagination").html('')</w:t>
      </w:r>
    </w:p>
    <w:p w14:paraId="15368FF2" w14:textId="77777777" w:rsidR="00206F62" w:rsidRPr="00C36246" w:rsidRDefault="00206F62" w:rsidP="00206F62">
      <w:pPr>
        <w:pStyle w:val="STTSAlgoritmaContent"/>
        <w:widowControl w:val="0"/>
        <w:ind w:left="1134" w:hanging="1134"/>
      </w:pPr>
      <w:r w:rsidRPr="00C36246">
        <w:t>$(</w:t>
      </w:r>
      <w:proofErr w:type="gramStart"/>
      <w:r w:rsidRPr="00C36246">
        <w:t>".v</w:t>
      </w:r>
      <w:proofErr w:type="gramEnd"/>
      <w:r w:rsidRPr="00C36246">
        <w:t>-data-footer__icons-before").html('')</w:t>
      </w:r>
    </w:p>
    <w:p w14:paraId="693CF567" w14:textId="77777777" w:rsidR="00206F62" w:rsidRPr="00C36246" w:rsidRDefault="00206F62" w:rsidP="00206F62">
      <w:pPr>
        <w:pStyle w:val="STTSAlgoritmaContent"/>
        <w:widowControl w:val="0"/>
        <w:ind w:left="1134" w:hanging="1134"/>
      </w:pPr>
      <w:r w:rsidRPr="00C36246">
        <w:t>$(</w:t>
      </w:r>
      <w:proofErr w:type="gramStart"/>
      <w:r w:rsidRPr="00C36246">
        <w:t>".v</w:t>
      </w:r>
      <w:proofErr w:type="gramEnd"/>
      <w:r w:rsidRPr="00C36246">
        <w:t>-data-footer__icons-after").html('')</w:t>
      </w:r>
    </w:p>
    <w:p w14:paraId="629F5CFD" w14:textId="77777777" w:rsidR="00206F62" w:rsidRPr="00C36246" w:rsidRDefault="00206F62" w:rsidP="00206F62">
      <w:pPr>
        <w:pStyle w:val="STTSAlgoritmaContent"/>
        <w:widowControl w:val="0"/>
        <w:ind w:left="1134" w:hanging="1134"/>
      </w:pPr>
      <w:r w:rsidRPr="00C36246">
        <w:t xml:space="preserve">await </w:t>
      </w:r>
      <w:proofErr w:type="gramStart"/>
      <w:r w:rsidRPr="00C36246">
        <w:t>this.$</w:t>
      </w:r>
      <w:proofErr w:type="gramEnd"/>
      <w:r w:rsidRPr="00C36246">
        <w:t>htmlToPaper('printMe', options);</w:t>
      </w:r>
    </w:p>
    <w:p w14:paraId="16BF3752" w14:textId="77777777" w:rsidR="00206F62" w:rsidRPr="00C36246" w:rsidRDefault="00206F62" w:rsidP="00206F62">
      <w:pPr>
        <w:pStyle w:val="STTSAlgoritmaContent"/>
        <w:widowControl w:val="0"/>
        <w:ind w:left="1134" w:hanging="1134"/>
      </w:pPr>
      <w:r w:rsidRPr="00C36246">
        <w:t>$("#image").</w:t>
      </w:r>
      <w:proofErr w:type="gramStart"/>
      <w:r w:rsidRPr="00C36246">
        <w:t>html(</w:t>
      </w:r>
      <w:proofErr w:type="gramEnd"/>
      <w:r w:rsidRPr="00C36246">
        <w:t>``);</w:t>
      </w:r>
    </w:p>
    <w:p w14:paraId="40B9FD5C" w14:textId="77777777" w:rsidR="00206F62" w:rsidRPr="00560A88" w:rsidRDefault="00206F62">
      <w:pPr>
        <w:pStyle w:val="STTSAlgoritmaContent"/>
        <w:widowControl w:val="0"/>
        <w:ind w:left="567" w:hanging="567"/>
      </w:pPr>
      <w:r w:rsidRPr="00C36246">
        <w:t>},</w:t>
      </w:r>
    </w:p>
    <w:p w14:paraId="3A399195" w14:textId="77777777" w:rsidR="00206F62" w:rsidRDefault="00206F62" w:rsidP="00206F62">
      <w:pPr>
        <w:widowControl w:val="0"/>
      </w:pPr>
    </w:p>
    <w:p w14:paraId="4D92CED4" w14:textId="77777777" w:rsidR="00206F62" w:rsidRDefault="00206F62" w:rsidP="00206F62">
      <w:r>
        <w:t xml:space="preserve">Line 1 hingga 12 adalah html untuk memasang id print pada data table. Hal ini harus dilakukan untuk menandai area pada html yang mau di print. Line 13 sampai 17 adalah fungsi untuk memberikan css pada halaman print nantinya. Ini diperuntukkan untuk memberikan kerapian. Kemudian di line 18 sampai 26 adalah fungsi untuk melakukan fitur print, nanti ada beberapa hal yang akan dihilangkan dan ada yang ditambah, seperti memberikan logo gambar perusahaan. </w:t>
      </w:r>
    </w:p>
    <w:p w14:paraId="141582B8" w14:textId="77777777" w:rsidR="00206F62" w:rsidRDefault="00206F62" w:rsidP="00206F62"/>
    <w:p w14:paraId="18448F4F" w14:textId="167B67FA" w:rsidR="00206F62" w:rsidRPr="007A17A7" w:rsidRDefault="00206F62">
      <w:pPr>
        <w:pStyle w:val="STTSJudulSubBab"/>
        <w:widowControl w:val="0"/>
        <w:numPr>
          <w:ilvl w:val="0"/>
          <w:numId w:val="27"/>
        </w:numPr>
        <w:ind w:hanging="720"/>
        <w:jc w:val="left"/>
        <w:rPr>
          <w:sz w:val="24"/>
          <w:szCs w:val="24"/>
        </w:rPr>
      </w:pPr>
      <w:bookmarkStart w:id="460" w:name="_Toc124444560"/>
      <w:r>
        <w:t>Halaman Setting</w:t>
      </w:r>
      <w:bookmarkEnd w:id="460"/>
    </w:p>
    <w:p w14:paraId="193A8199" w14:textId="77777777" w:rsidR="00206F62" w:rsidRDefault="00206F62" w:rsidP="00206F62">
      <w:r>
        <w:t xml:space="preserve">Halaman Setting berfungsi bagi super admin untuk melakukan managemen websitenya. Dimulai dari proses manajemen akun, manajemen departemen, dan manajemen stall. Namun proses codingnya dibuat dalam satu kesatuan karena memiliki kemiripan walaupun terpisahkan oleh path yang berbeda. Selain super admin halaman setting tidak dapat diakses. </w:t>
      </w:r>
    </w:p>
    <w:p w14:paraId="748A9163" w14:textId="77777777" w:rsidR="00206F62" w:rsidRDefault="00206F62" w:rsidP="00206F62"/>
    <w:p w14:paraId="02F875C2" w14:textId="77777777" w:rsidR="00206F62" w:rsidRPr="00E40D86" w:rsidRDefault="00206F62" w:rsidP="00206F62">
      <w:pPr>
        <w:pStyle w:val="STTSAlgoritma"/>
      </w:pPr>
      <w:bookmarkStart w:id="461" w:name="_Toc124442812"/>
      <w:r w:rsidRPr="00E40D86">
        <w:t xml:space="preserve">Segmen Program </w:t>
      </w:r>
      <w:r>
        <w:t>5.21 Ganti tampilan</w:t>
      </w:r>
      <w:bookmarkEnd w:id="461"/>
    </w:p>
    <w:p w14:paraId="10CA5172" w14:textId="77777777" w:rsidR="00206F62" w:rsidRPr="007F0ACC" w:rsidRDefault="00206F62">
      <w:pPr>
        <w:pStyle w:val="STTSAlgoritmaContent"/>
        <w:widowControl w:val="0"/>
        <w:numPr>
          <w:ilvl w:val="0"/>
          <w:numId w:val="44"/>
        </w:numPr>
        <w:ind w:left="567" w:hanging="567"/>
      </w:pPr>
      <w:r w:rsidRPr="007F0ACC">
        <w:t>import User from './User.vue';</w:t>
      </w:r>
    </w:p>
    <w:p w14:paraId="3CA33E36" w14:textId="77777777" w:rsidR="00206F62" w:rsidRPr="007F0ACC" w:rsidRDefault="00206F62" w:rsidP="00206F62">
      <w:pPr>
        <w:pStyle w:val="STTSAlgoritmaContent"/>
        <w:widowControl w:val="0"/>
        <w:ind w:left="567" w:hanging="567"/>
      </w:pPr>
      <w:r w:rsidRPr="007F0ACC">
        <w:t>import Departemen from './Departemen.vue';</w:t>
      </w:r>
    </w:p>
    <w:p w14:paraId="5D966625" w14:textId="77777777" w:rsidR="00206F62" w:rsidRDefault="00206F62">
      <w:pPr>
        <w:pStyle w:val="STTSAlgoritmaContent"/>
        <w:widowControl w:val="0"/>
        <w:ind w:left="567" w:hanging="567"/>
      </w:pPr>
      <w:r w:rsidRPr="007F0ACC">
        <w:t>import Stall from './Stall.vue';</w:t>
      </w:r>
    </w:p>
    <w:p w14:paraId="6DD9930C" w14:textId="77777777" w:rsidR="00206F62" w:rsidRPr="00E47DC5" w:rsidRDefault="00206F62">
      <w:pPr>
        <w:pStyle w:val="STTSAlgoritmaContent"/>
        <w:widowControl w:val="0"/>
        <w:numPr>
          <w:ilvl w:val="0"/>
          <w:numId w:val="44"/>
        </w:numPr>
        <w:ind w:left="567" w:hanging="567"/>
      </w:pPr>
      <w:r w:rsidRPr="00E47DC5">
        <w:t>&lt;v-container fill-height fluid&gt;</w:t>
      </w:r>
    </w:p>
    <w:p w14:paraId="4EEB2BFE" w14:textId="77777777" w:rsidR="00206F62" w:rsidRPr="00E47DC5" w:rsidRDefault="00206F62" w:rsidP="00206F62">
      <w:pPr>
        <w:pStyle w:val="STTSAlgoritmaContent"/>
        <w:widowControl w:val="0"/>
        <w:ind w:left="1134" w:hanging="1134"/>
      </w:pPr>
      <w:r w:rsidRPr="00E47DC5">
        <w:t>&lt;v-row justify="center"&gt;</w:t>
      </w:r>
    </w:p>
    <w:p w14:paraId="416BE083" w14:textId="6F3608C0" w:rsidR="00062546" w:rsidRDefault="00062546" w:rsidP="00062546">
      <w:pPr>
        <w:pStyle w:val="AlgoritmaLanjutan"/>
      </w:pPr>
      <w:r w:rsidRPr="00E40D86">
        <w:lastRenderedPageBreak/>
        <w:t xml:space="preserve">Segmen Program </w:t>
      </w:r>
      <w:r>
        <w:t>5.21 (Lanjutan)</w:t>
      </w:r>
    </w:p>
    <w:p w14:paraId="2F039A33" w14:textId="4C8C6783" w:rsidR="00206F62" w:rsidRPr="00E47DC5" w:rsidRDefault="00206F62" w:rsidP="00206F62">
      <w:pPr>
        <w:pStyle w:val="STTSAlgoritmaContent"/>
        <w:widowControl w:val="0"/>
        <w:ind w:left="1134" w:hanging="1134"/>
      </w:pPr>
      <w:r w:rsidRPr="00E47DC5">
        <w:t>&lt;v-btn-toggle &gt;</w:t>
      </w:r>
    </w:p>
    <w:p w14:paraId="383F51B9" w14:textId="77777777" w:rsidR="00206F62" w:rsidRDefault="00206F62" w:rsidP="00206F62">
      <w:pPr>
        <w:pStyle w:val="STTSAlgoritmaContent"/>
        <w:widowControl w:val="0"/>
        <w:ind w:left="1701" w:hanging="1701"/>
      </w:pPr>
      <w:r w:rsidRPr="00E47DC5">
        <w:t>&lt;v-btn</w:t>
      </w:r>
    </w:p>
    <w:p w14:paraId="702EECB6" w14:textId="77777777" w:rsidR="00206F62" w:rsidRPr="00E47DC5" w:rsidRDefault="00206F62" w:rsidP="00206F62">
      <w:pPr>
        <w:pStyle w:val="STTSAlgoritmaContent"/>
        <w:numPr>
          <w:ilvl w:val="0"/>
          <w:numId w:val="0"/>
        </w:numPr>
        <w:ind w:left="1701"/>
      </w:pPr>
      <w:r w:rsidRPr="00E47DC5">
        <w:t>@click="changetoggle('Account')</w:t>
      </w:r>
      <w:proofErr w:type="gramStart"/>
      <w:r w:rsidRPr="00E47DC5">
        <w:t>" :class</w:t>
      </w:r>
      <w:proofErr w:type="gramEnd"/>
      <w:r w:rsidRPr="00E47DC5">
        <w:t>="[toggleAccount=='Account'? 'aa</w:t>
      </w:r>
      <w:proofErr w:type="gramStart"/>
      <w:r w:rsidRPr="00E47DC5">
        <w:t>' :</w:t>
      </w:r>
      <w:proofErr w:type="gramEnd"/>
      <w:r w:rsidRPr="00E47DC5">
        <w:t xml:space="preserve"> 'white']"&gt;</w:t>
      </w:r>
    </w:p>
    <w:p w14:paraId="533BFF65" w14:textId="77777777" w:rsidR="00206F62" w:rsidRPr="00E47DC5" w:rsidRDefault="00206F62" w:rsidP="00206F62">
      <w:pPr>
        <w:pStyle w:val="STTSAlgoritmaContent"/>
        <w:widowControl w:val="0"/>
        <w:ind w:left="1701" w:hanging="1701"/>
      </w:pPr>
      <w:r w:rsidRPr="00E47DC5">
        <w:t>&lt;v-icon&gt;Account&lt;/v-icon&gt;</w:t>
      </w:r>
    </w:p>
    <w:p w14:paraId="3FC1BA81" w14:textId="77777777" w:rsidR="00206F62" w:rsidRPr="00E47DC5" w:rsidRDefault="00206F62" w:rsidP="00206F62">
      <w:pPr>
        <w:pStyle w:val="STTSAlgoritmaContent"/>
        <w:widowControl w:val="0"/>
        <w:ind w:left="1701" w:hanging="1701"/>
      </w:pPr>
      <w:r w:rsidRPr="00E47DC5">
        <w:t>&lt;/v-btn&gt;</w:t>
      </w:r>
    </w:p>
    <w:p w14:paraId="061CC786" w14:textId="77777777" w:rsidR="00206F62" w:rsidRPr="00E47DC5" w:rsidRDefault="00206F62" w:rsidP="00206F62">
      <w:pPr>
        <w:pStyle w:val="STTSAlgoritmaContent"/>
        <w:widowControl w:val="0"/>
        <w:ind w:left="1701" w:hanging="1701"/>
      </w:pPr>
      <w:r w:rsidRPr="00E47DC5">
        <w:t>&lt;v-btn @click="changetoggle('Departemen')"</w:t>
      </w:r>
    </w:p>
    <w:p w14:paraId="191F1F4C" w14:textId="77777777" w:rsidR="00206F62" w:rsidRPr="00E47DC5" w:rsidRDefault="00206F62" w:rsidP="00206F62">
      <w:pPr>
        <w:pStyle w:val="STTSAlgoritmaContent"/>
        <w:widowControl w:val="0"/>
        <w:ind w:left="1701" w:hanging="1701"/>
      </w:pPr>
      <w:r w:rsidRPr="00E47DC5">
        <w:t>:class="[toggleAccount=='Departemen'?'aa':'white']&gt;</w:t>
      </w:r>
    </w:p>
    <w:p w14:paraId="5A006240" w14:textId="77777777" w:rsidR="00206F62" w:rsidRPr="00E47DC5" w:rsidRDefault="00206F62" w:rsidP="00206F62">
      <w:pPr>
        <w:pStyle w:val="STTSAlgoritmaContent"/>
        <w:widowControl w:val="0"/>
        <w:ind w:left="1701" w:hanging="1701"/>
      </w:pPr>
      <w:r w:rsidRPr="00E47DC5">
        <w:t>&lt;v-icon&gt;Departemen&lt;/v-icon&gt;</w:t>
      </w:r>
    </w:p>
    <w:p w14:paraId="5BC62191" w14:textId="77777777" w:rsidR="00206F62" w:rsidRPr="00E47DC5" w:rsidRDefault="00206F62" w:rsidP="00206F62">
      <w:pPr>
        <w:pStyle w:val="STTSAlgoritmaContent"/>
        <w:widowControl w:val="0"/>
        <w:ind w:left="1701" w:hanging="1701"/>
      </w:pPr>
      <w:r w:rsidRPr="00E47DC5">
        <w:t>&lt;/v-btn&gt;</w:t>
      </w:r>
    </w:p>
    <w:p w14:paraId="5B029C3A" w14:textId="77777777" w:rsidR="00206F62" w:rsidRPr="00E47DC5" w:rsidRDefault="00206F62" w:rsidP="00206F62">
      <w:pPr>
        <w:pStyle w:val="STTSAlgoritmaContent"/>
        <w:widowControl w:val="0"/>
        <w:ind w:left="1701" w:hanging="1701"/>
      </w:pPr>
      <w:r w:rsidRPr="00E47DC5">
        <w:t>&lt;v-btn</w:t>
      </w:r>
      <w:r>
        <w:t xml:space="preserve"> </w:t>
      </w:r>
      <w:r w:rsidRPr="00E47DC5">
        <w:t>@click="changetoggle('Stall')":class="[toggleAccount=='Stall'?'aa':'white']"&gt;</w:t>
      </w:r>
    </w:p>
    <w:p w14:paraId="0E305422" w14:textId="77777777" w:rsidR="00206F62" w:rsidRPr="00E47DC5" w:rsidRDefault="00206F62" w:rsidP="00206F62">
      <w:pPr>
        <w:pStyle w:val="STTSAlgoritmaContent"/>
        <w:widowControl w:val="0"/>
        <w:ind w:left="1701" w:hanging="1701"/>
      </w:pPr>
      <w:r w:rsidRPr="00E47DC5">
        <w:t>&lt;v-icon&gt;Stall&lt;/v-icon&gt;</w:t>
      </w:r>
    </w:p>
    <w:p w14:paraId="6F1867E0" w14:textId="77777777" w:rsidR="00206F62" w:rsidRPr="00E47DC5" w:rsidRDefault="00206F62" w:rsidP="00206F62">
      <w:pPr>
        <w:pStyle w:val="STTSAlgoritmaContent"/>
        <w:widowControl w:val="0"/>
        <w:ind w:left="1701" w:hanging="1701"/>
      </w:pPr>
      <w:r w:rsidRPr="00E47DC5">
        <w:t>&lt;/v-btn&gt;</w:t>
      </w:r>
    </w:p>
    <w:p w14:paraId="1656002D" w14:textId="77777777" w:rsidR="00206F62" w:rsidRPr="00E47DC5" w:rsidRDefault="00206F62" w:rsidP="00206F62">
      <w:pPr>
        <w:pStyle w:val="STTSAlgoritmaContent"/>
        <w:widowControl w:val="0"/>
        <w:ind w:left="1134" w:hanging="1134"/>
      </w:pPr>
      <w:r w:rsidRPr="00E47DC5">
        <w:t>&lt;/v-btn-toggle&gt;</w:t>
      </w:r>
    </w:p>
    <w:p w14:paraId="7C51854D" w14:textId="77777777" w:rsidR="00206F62" w:rsidRPr="00E47DC5" w:rsidRDefault="00206F62" w:rsidP="00206F62">
      <w:pPr>
        <w:pStyle w:val="STTSAlgoritmaContent"/>
        <w:widowControl w:val="0"/>
        <w:ind w:left="1134" w:hanging="1134"/>
      </w:pPr>
      <w:r w:rsidRPr="00E47DC5">
        <w:t>&lt;div v-if="toggleAccount === 'Account'"&gt;</w:t>
      </w:r>
    </w:p>
    <w:p w14:paraId="5E73DBB3" w14:textId="77777777" w:rsidR="00206F62" w:rsidRPr="00E47DC5" w:rsidRDefault="00206F62" w:rsidP="00206F62">
      <w:pPr>
        <w:pStyle w:val="STTSAlgoritmaContent"/>
        <w:widowControl w:val="0"/>
        <w:ind w:left="1701" w:hanging="1701"/>
      </w:pPr>
      <w:r w:rsidRPr="00E47DC5">
        <w:t>&lt;User /&gt;</w:t>
      </w:r>
    </w:p>
    <w:p w14:paraId="1DC03E44" w14:textId="77777777" w:rsidR="00206F62" w:rsidRPr="00E47DC5" w:rsidRDefault="00206F62" w:rsidP="00206F62">
      <w:pPr>
        <w:pStyle w:val="STTSAlgoritmaContent"/>
        <w:widowControl w:val="0"/>
        <w:ind w:left="1134" w:hanging="1134"/>
      </w:pPr>
      <w:r w:rsidRPr="00E47DC5">
        <w:t>&lt;/div&gt;</w:t>
      </w:r>
    </w:p>
    <w:p w14:paraId="7321812E" w14:textId="77777777" w:rsidR="00206F62" w:rsidRPr="00E47DC5" w:rsidRDefault="00206F62" w:rsidP="00206F62">
      <w:pPr>
        <w:pStyle w:val="STTSAlgoritmaContent"/>
        <w:widowControl w:val="0"/>
        <w:ind w:left="1134" w:hanging="1134"/>
      </w:pPr>
      <w:r w:rsidRPr="00E47DC5">
        <w:t>&lt;div v-if="toggleAccount === 'Departemen'"&gt;</w:t>
      </w:r>
    </w:p>
    <w:p w14:paraId="6765B0AD" w14:textId="77777777" w:rsidR="00206F62" w:rsidRPr="00E47DC5" w:rsidRDefault="00206F62" w:rsidP="00206F62">
      <w:pPr>
        <w:pStyle w:val="STTSAlgoritmaContent"/>
        <w:widowControl w:val="0"/>
        <w:ind w:left="1701" w:hanging="1701"/>
      </w:pPr>
      <w:r w:rsidRPr="00E47DC5">
        <w:t>&lt;Departemen /&gt;</w:t>
      </w:r>
    </w:p>
    <w:p w14:paraId="4337DD80" w14:textId="77777777" w:rsidR="00206F62" w:rsidRPr="00E47DC5" w:rsidRDefault="00206F62" w:rsidP="00206F62">
      <w:pPr>
        <w:pStyle w:val="STTSAlgoritmaContent"/>
        <w:widowControl w:val="0"/>
        <w:ind w:left="1134" w:hanging="1134"/>
      </w:pPr>
      <w:r w:rsidRPr="00E47DC5">
        <w:t>&lt;/div&gt;</w:t>
      </w:r>
    </w:p>
    <w:p w14:paraId="51394C9E" w14:textId="77777777" w:rsidR="00206F62" w:rsidRPr="00E47DC5" w:rsidRDefault="00206F62" w:rsidP="00206F62">
      <w:pPr>
        <w:pStyle w:val="STTSAlgoritmaContent"/>
        <w:widowControl w:val="0"/>
        <w:ind w:left="1134" w:hanging="1134"/>
      </w:pPr>
      <w:r w:rsidRPr="00E47DC5">
        <w:t>&lt;div v-if="toggleAccount === 'Stall'"&gt;</w:t>
      </w:r>
    </w:p>
    <w:p w14:paraId="1E3D306D" w14:textId="77777777" w:rsidR="00206F62" w:rsidRPr="00E47DC5" w:rsidRDefault="00206F62" w:rsidP="00206F62">
      <w:pPr>
        <w:pStyle w:val="STTSAlgoritmaContent"/>
        <w:widowControl w:val="0"/>
        <w:ind w:left="1701" w:hanging="1701"/>
      </w:pPr>
      <w:r w:rsidRPr="00E47DC5">
        <w:t>&lt;Stall /&gt;</w:t>
      </w:r>
    </w:p>
    <w:p w14:paraId="2C779612" w14:textId="77777777" w:rsidR="00206F62" w:rsidRPr="00E47DC5" w:rsidRDefault="00206F62" w:rsidP="00206F62">
      <w:pPr>
        <w:pStyle w:val="STTSAlgoritmaContent"/>
        <w:widowControl w:val="0"/>
        <w:ind w:left="1134" w:hanging="1134"/>
      </w:pPr>
      <w:r w:rsidRPr="00E47DC5">
        <w:t>&lt;/div&gt;</w:t>
      </w:r>
    </w:p>
    <w:p w14:paraId="02C50D87" w14:textId="77777777" w:rsidR="00206F62" w:rsidRPr="00E47DC5" w:rsidRDefault="00206F62" w:rsidP="00206F62">
      <w:pPr>
        <w:pStyle w:val="STTSAlgoritmaContent"/>
        <w:widowControl w:val="0"/>
        <w:ind w:left="1134" w:hanging="1134"/>
      </w:pPr>
      <w:r w:rsidRPr="00E47DC5">
        <w:t>&lt;/v-row&gt;</w:t>
      </w:r>
    </w:p>
    <w:p w14:paraId="5CA4B77A" w14:textId="77777777" w:rsidR="00206F62" w:rsidRDefault="00206F62" w:rsidP="00206F62">
      <w:pPr>
        <w:pStyle w:val="STTSAlgoritmaContent"/>
        <w:widowControl w:val="0"/>
        <w:ind w:left="567" w:hanging="567"/>
      </w:pPr>
      <w:r w:rsidRPr="00E47DC5">
        <w:t>&lt;/v-container&gt;</w:t>
      </w:r>
    </w:p>
    <w:p w14:paraId="361FAF72" w14:textId="77777777" w:rsidR="00206F62" w:rsidRDefault="00206F62" w:rsidP="00206F62"/>
    <w:p w14:paraId="789A7703" w14:textId="77777777" w:rsidR="00206F62" w:rsidRDefault="00206F62" w:rsidP="00206F62">
      <w:r>
        <w:t>Line 1 hingga 3 adalah proses melakukan impor komponen. Line 4 adalah tag pembuka untuk mengisi. Line 5 adalah untuk membuat tampilan memiliki align justify. Line 6 sampai 17 adalah tempat untuk memberikan tombol yang nantinya akan digunakan untuk melakukan routing Line 18 sampai 28 adalah tempat untuk melakukan aktivasi routing. Jika true maka tampilkan komponen ini.</w:t>
      </w:r>
    </w:p>
    <w:p w14:paraId="58D49CAF" w14:textId="77777777" w:rsidR="00206F62" w:rsidRDefault="00206F62" w:rsidP="00206F62"/>
    <w:p w14:paraId="6F8BC34F" w14:textId="652AC97C" w:rsidR="00206F62" w:rsidRPr="007A17A7" w:rsidRDefault="00206F62">
      <w:pPr>
        <w:pStyle w:val="STTSJudulSubBab"/>
        <w:widowControl w:val="0"/>
        <w:numPr>
          <w:ilvl w:val="0"/>
          <w:numId w:val="27"/>
        </w:numPr>
        <w:ind w:hanging="720"/>
        <w:jc w:val="left"/>
        <w:rPr>
          <w:sz w:val="24"/>
          <w:szCs w:val="24"/>
        </w:rPr>
      </w:pPr>
      <w:bookmarkStart w:id="462" w:name="_Toc124444561"/>
      <w:r>
        <w:t xml:space="preserve">Insert, Update </w:t>
      </w:r>
      <w:r w:rsidR="00062546">
        <w:t xml:space="preserve">dan </w:t>
      </w:r>
      <w:r>
        <w:t xml:space="preserve">Delete </w:t>
      </w:r>
      <w:r w:rsidR="00062546">
        <w:t>pada Model</w:t>
      </w:r>
      <w:bookmarkEnd w:id="462"/>
    </w:p>
    <w:p w14:paraId="5FD09074" w14:textId="7EB6BB4B" w:rsidR="00206F62" w:rsidRDefault="00206F62" w:rsidP="00206F62">
      <w:r>
        <w:t xml:space="preserve">Insert update dan delete pastinya diperlukan dalam proses melakukan update data pada database. di sub bab ini akan menjelaskan sekiranya gambaran ringkas </w:t>
      </w:r>
      <w:r w:rsidR="00062546">
        <w:t xml:space="preserve">terkait dengan </w:t>
      </w:r>
      <w:r>
        <w:t xml:space="preserve">cara melakukan insert, update, dan delete. Hal ini bertujuan untuk memberikan gambaran singkat mengenai cara codenya. Karena segmen – segmen code ini </w:t>
      </w:r>
      <w:r w:rsidR="00062546">
        <w:t xml:space="preserve">merupakan hal yang sangat penting dan pastinya memiliki sifat yang sangat berulang. </w:t>
      </w:r>
    </w:p>
    <w:p w14:paraId="5F429B90" w14:textId="77777777" w:rsidR="00206F62" w:rsidRDefault="00206F62" w:rsidP="00206F62"/>
    <w:p w14:paraId="1956D2F5" w14:textId="77777777" w:rsidR="00206F62" w:rsidRDefault="00206F62" w:rsidP="00206F62">
      <w:pPr>
        <w:pStyle w:val="STTSAlgoritma"/>
      </w:pPr>
      <w:bookmarkStart w:id="463" w:name="_Toc124442813"/>
      <w:r w:rsidRPr="00E40D86">
        <w:lastRenderedPageBreak/>
        <w:t xml:space="preserve">Segmen Program </w:t>
      </w:r>
      <w:r>
        <w:t>5.22 Insert Code Singkat</w:t>
      </w:r>
      <w:bookmarkEnd w:id="463"/>
    </w:p>
    <w:p w14:paraId="32E7CD35" w14:textId="77777777" w:rsidR="00206F62" w:rsidRPr="00224CD4" w:rsidRDefault="00206F62">
      <w:pPr>
        <w:pStyle w:val="STTSAlgoritmaContent"/>
        <w:widowControl w:val="0"/>
        <w:numPr>
          <w:ilvl w:val="0"/>
          <w:numId w:val="45"/>
        </w:numPr>
        <w:ind w:left="567" w:hanging="567"/>
      </w:pPr>
      <w:r w:rsidRPr="00224CD4">
        <w:t xml:space="preserve">$user = </w:t>
      </w:r>
      <w:proofErr w:type="gramStart"/>
      <w:r w:rsidRPr="00224CD4">
        <w:t>Account::</w:t>
      </w:r>
      <w:proofErr w:type="gramEnd"/>
      <w:r w:rsidRPr="00224CD4">
        <w:t>create([</w:t>
      </w:r>
    </w:p>
    <w:p w14:paraId="01B839AF" w14:textId="77777777" w:rsidR="00206F62" w:rsidRPr="00224CD4" w:rsidRDefault="00206F62" w:rsidP="00206F62">
      <w:pPr>
        <w:pStyle w:val="STTSAlgoritmaContent"/>
        <w:widowControl w:val="0"/>
        <w:ind w:left="567" w:hanging="567"/>
      </w:pPr>
      <w:r w:rsidRPr="00224CD4">
        <w:t>"</w:t>
      </w:r>
      <w:proofErr w:type="gramStart"/>
      <w:r w:rsidRPr="00224CD4">
        <w:t>account</w:t>
      </w:r>
      <w:proofErr w:type="gramEnd"/>
      <w:r w:rsidRPr="00224CD4">
        <w:t>_username" =&gt; $request-&gt;username,</w:t>
      </w:r>
    </w:p>
    <w:p w14:paraId="1389905F" w14:textId="77777777" w:rsidR="00206F62" w:rsidRPr="00224CD4" w:rsidRDefault="00206F62" w:rsidP="00206F62">
      <w:pPr>
        <w:pStyle w:val="STTSAlgoritmaContent"/>
        <w:widowControl w:val="0"/>
        <w:ind w:left="567" w:hanging="567"/>
      </w:pPr>
      <w:r w:rsidRPr="00224CD4">
        <w:t>"</w:t>
      </w:r>
      <w:proofErr w:type="gramStart"/>
      <w:r w:rsidRPr="00224CD4">
        <w:t>account</w:t>
      </w:r>
      <w:proofErr w:type="gramEnd"/>
      <w:r w:rsidRPr="00224CD4">
        <w:t>_name" =&gt; $request-&gt;name,</w:t>
      </w:r>
    </w:p>
    <w:p w14:paraId="1F743CEC" w14:textId="77777777" w:rsidR="00206F62" w:rsidRPr="00224CD4" w:rsidRDefault="00206F62" w:rsidP="00206F62">
      <w:pPr>
        <w:pStyle w:val="STTSAlgoritmaContent"/>
        <w:widowControl w:val="0"/>
        <w:ind w:left="567" w:hanging="567"/>
      </w:pPr>
      <w:r w:rsidRPr="00224CD4">
        <w:t>"password" =&gt; $request-&gt;password,</w:t>
      </w:r>
    </w:p>
    <w:p w14:paraId="4951DAE3" w14:textId="77777777" w:rsidR="00206F62" w:rsidRPr="00224CD4" w:rsidRDefault="00206F62" w:rsidP="00206F62">
      <w:pPr>
        <w:pStyle w:val="STTSAlgoritmaContent"/>
        <w:widowControl w:val="0"/>
        <w:ind w:left="567" w:hanging="567"/>
      </w:pPr>
      <w:r w:rsidRPr="00224CD4">
        <w:t>'</w:t>
      </w:r>
      <w:proofErr w:type="gramStart"/>
      <w:r w:rsidRPr="00224CD4">
        <w:t>account</w:t>
      </w:r>
      <w:proofErr w:type="gramEnd"/>
      <w:r w:rsidRPr="00224CD4">
        <w:t>_privileges' =&gt; [</w:t>
      </w:r>
    </w:p>
    <w:p w14:paraId="6447164C" w14:textId="77777777" w:rsidR="00206F62" w:rsidRPr="00224CD4" w:rsidRDefault="00206F62" w:rsidP="00206F62">
      <w:pPr>
        <w:pStyle w:val="STTSAlgoritmaContent"/>
        <w:widowControl w:val="0"/>
        <w:ind w:left="1134" w:hanging="1134"/>
      </w:pPr>
      <w:r w:rsidRPr="00224CD4">
        <w:t>'title' =&gt; $request-&gt;role,</w:t>
      </w:r>
    </w:p>
    <w:p w14:paraId="162F47AA" w14:textId="77777777" w:rsidR="00206F62" w:rsidRPr="00224CD4" w:rsidRDefault="00206F62" w:rsidP="00206F62">
      <w:pPr>
        <w:pStyle w:val="STTSAlgoritmaContent"/>
        <w:widowControl w:val="0"/>
        <w:ind w:left="1134" w:hanging="1134"/>
      </w:pPr>
      <w:r w:rsidRPr="00224CD4">
        <w:t>'</w:t>
      </w:r>
      <w:proofErr w:type="gramStart"/>
      <w:r w:rsidRPr="00224CD4">
        <w:t>account</w:t>
      </w:r>
      <w:proofErr w:type="gramEnd"/>
      <w:r w:rsidRPr="00224CD4">
        <w:t>_dept' =&gt; $request-&gt;departemen,</w:t>
      </w:r>
    </w:p>
    <w:p w14:paraId="2EDD075F" w14:textId="77777777" w:rsidR="00206F62" w:rsidRPr="00224CD4" w:rsidRDefault="00206F62" w:rsidP="00206F62">
      <w:pPr>
        <w:pStyle w:val="STTSAlgoritmaContent"/>
        <w:widowControl w:val="0"/>
        <w:ind w:left="567" w:hanging="567"/>
      </w:pPr>
      <w:r w:rsidRPr="00224CD4">
        <w:t>],</w:t>
      </w:r>
    </w:p>
    <w:p w14:paraId="70708D58" w14:textId="77777777" w:rsidR="00206F62" w:rsidRPr="00224CD4" w:rsidRDefault="00206F62" w:rsidP="00206F62">
      <w:pPr>
        <w:pStyle w:val="STTSAlgoritmaContent"/>
        <w:widowControl w:val="0"/>
        <w:ind w:left="567" w:hanging="567"/>
      </w:pPr>
      <w:r w:rsidRPr="00224CD4">
        <w:t>"</w:t>
      </w:r>
      <w:proofErr w:type="gramStart"/>
      <w:r w:rsidRPr="00224CD4">
        <w:t>account</w:t>
      </w:r>
      <w:proofErr w:type="gramEnd"/>
      <w:r w:rsidRPr="00224CD4">
        <w:t>_active" =&gt; false,</w:t>
      </w:r>
    </w:p>
    <w:p w14:paraId="28EB4DE6" w14:textId="77777777" w:rsidR="00206F62" w:rsidRPr="00224CD4" w:rsidRDefault="00206F62" w:rsidP="00206F62">
      <w:pPr>
        <w:pStyle w:val="STTSAlgoritmaContent"/>
        <w:widowControl w:val="0"/>
        <w:ind w:left="567" w:hanging="567"/>
      </w:pPr>
      <w:r w:rsidRPr="00224CD4">
        <w:t>]);</w:t>
      </w:r>
    </w:p>
    <w:p w14:paraId="66183DCE" w14:textId="77777777" w:rsidR="00206F62" w:rsidRPr="00E40D86" w:rsidRDefault="00206F62" w:rsidP="00206F62"/>
    <w:p w14:paraId="4B07EC17" w14:textId="091E59E1" w:rsidR="00206F62" w:rsidRDefault="00206F62" w:rsidP="00206F62">
      <w:r>
        <w:t>Pada Line 1 kita membuat objek kosong dan menentukan model data yang mau di</w:t>
      </w:r>
      <w:r w:rsidR="00062546">
        <w:t xml:space="preserve"> lakukan proses penambahan data (insert)</w:t>
      </w:r>
      <w:r>
        <w:t>. Dalam hal ini account adalah model data yang kita pakai</w:t>
      </w:r>
      <w:r w:rsidR="00062546">
        <w:t xml:space="preserve"> sebagai contoh</w:t>
      </w:r>
      <w:r>
        <w:t>, kode create artinya kita mau melakukan insert</w:t>
      </w:r>
      <w:r w:rsidR="00062546">
        <w:t xml:space="preserve"> pada objek model</w:t>
      </w:r>
      <w:r>
        <w:t>. Selanjutnya line 2 hingga 10 adalah kode singkat terkait data apa saja yang mau dimasukkan. Menggunakan mongodb membisakan user untuk melakukan insert data dalam bentuk object lihat line 5 sampai 8.</w:t>
      </w:r>
    </w:p>
    <w:p w14:paraId="09F9098C" w14:textId="77777777" w:rsidR="00206F62" w:rsidRDefault="00206F62" w:rsidP="00206F62">
      <w:pPr>
        <w:ind w:firstLine="0"/>
      </w:pPr>
    </w:p>
    <w:p w14:paraId="31EFF582" w14:textId="77777777" w:rsidR="00206F62" w:rsidRDefault="00206F62" w:rsidP="00206F62">
      <w:pPr>
        <w:pStyle w:val="STTSAlgoritma"/>
      </w:pPr>
      <w:bookmarkStart w:id="464" w:name="_Toc124442814"/>
      <w:r w:rsidRPr="00E40D86">
        <w:t xml:space="preserve">Segmen Program </w:t>
      </w:r>
      <w:r>
        <w:t>5.23 Update Code Singkat</w:t>
      </w:r>
      <w:bookmarkEnd w:id="464"/>
    </w:p>
    <w:p w14:paraId="5DAA5829" w14:textId="77777777" w:rsidR="00206F62" w:rsidRPr="00FD0349" w:rsidRDefault="00206F62">
      <w:pPr>
        <w:pStyle w:val="STTSAlgoritmaContent"/>
        <w:widowControl w:val="0"/>
        <w:numPr>
          <w:ilvl w:val="0"/>
          <w:numId w:val="46"/>
        </w:numPr>
        <w:ind w:left="567" w:hanging="567"/>
        <w:rPr>
          <w:lang w:eastAsia="ja-JP"/>
        </w:rPr>
      </w:pPr>
      <w:r w:rsidRPr="00FD0349">
        <w:rPr>
          <w:lang w:eastAsia="ja-JP"/>
        </w:rPr>
        <w:t>$departemenupdate=</w:t>
      </w:r>
      <w:proofErr w:type="gramStart"/>
      <w:r w:rsidRPr="00FD0349">
        <w:rPr>
          <w:lang w:eastAsia="ja-JP"/>
        </w:rPr>
        <w:t>Departemen::</w:t>
      </w:r>
      <w:proofErr w:type="gramEnd"/>
      <w:r w:rsidRPr="00FD0349">
        <w:rPr>
          <w:lang w:eastAsia="ja-JP"/>
        </w:rPr>
        <w:t>where('_id',$request&gt;id)&gt;first();</w:t>
      </w:r>
    </w:p>
    <w:p w14:paraId="6B051839" w14:textId="77777777" w:rsidR="00206F62" w:rsidRPr="00FD0349" w:rsidRDefault="00206F62" w:rsidP="00206F62">
      <w:pPr>
        <w:pStyle w:val="STTSAlgoritmaContent"/>
        <w:widowControl w:val="0"/>
        <w:ind w:left="567" w:hanging="567"/>
      </w:pPr>
      <w:r w:rsidRPr="00FD0349">
        <w:t>$departemenupdate-&gt;Nama_Departemen= $request-&gt;namadepartemen;</w:t>
      </w:r>
    </w:p>
    <w:p w14:paraId="3D7F4229" w14:textId="77777777" w:rsidR="00206F62" w:rsidRPr="00FD0349" w:rsidRDefault="00206F62" w:rsidP="00206F62">
      <w:pPr>
        <w:pStyle w:val="STTSAlgoritmaContent"/>
        <w:widowControl w:val="0"/>
        <w:ind w:left="567" w:hanging="567"/>
      </w:pPr>
      <w:r w:rsidRPr="00FD0349">
        <w:t>$departemenupdate-&gt;AksesTipeDatabase=$request-&gt;databaseakses;</w:t>
      </w:r>
    </w:p>
    <w:p w14:paraId="5619F7AF" w14:textId="77777777" w:rsidR="00206F62" w:rsidRPr="00FD0349" w:rsidRDefault="00206F62" w:rsidP="00206F62">
      <w:pPr>
        <w:pStyle w:val="STTSAlgoritmaContent"/>
        <w:widowControl w:val="0"/>
        <w:ind w:left="567" w:hanging="567"/>
      </w:pPr>
      <w:r w:rsidRPr="00FD0349">
        <w:t>$departemenupdate-&gt;</w:t>
      </w:r>
      <w:proofErr w:type="gramStart"/>
      <w:r w:rsidRPr="00FD0349">
        <w:t>save(</w:t>
      </w:r>
      <w:proofErr w:type="gramEnd"/>
      <w:r w:rsidRPr="00FD0349">
        <w:t>);</w:t>
      </w:r>
    </w:p>
    <w:p w14:paraId="3D3FD7C8" w14:textId="77777777" w:rsidR="00206F62" w:rsidRPr="00224CD4" w:rsidRDefault="00206F62" w:rsidP="00206F62">
      <w:pPr>
        <w:rPr>
          <w:lang w:eastAsia="ja-JP"/>
        </w:rPr>
      </w:pPr>
    </w:p>
    <w:p w14:paraId="5545DA03" w14:textId="77777777" w:rsidR="00206F62" w:rsidRDefault="00206F62" w:rsidP="00206F62">
      <w:r>
        <w:t xml:space="preserve">Objek contoh kali ini adalah untuk model data departemen. Langkah pertama yang harus dilakukan adalah mengambil atau mencari id data mana yang mau diubah, hal ini dilakukan pada line 1. Selanjutnya pada line 2 data yang kita dapatkan kita ganti valuenya. Begitu juga pada line 3 kita mengganti data akses tipe database. Selanjutnya pada line 4 kita melakukan proses save untuk mengupdate data yang telah kita update.  Perlu diingat nama panah yang diisikan disesuaikan dengan area fillable pada model data. Jika tidak disebutkan maka data tidak akan masuk dan diberikan peringatan bahwa perubahan yang dilakukan tidak akan berdampak apa – apa. </w:t>
      </w:r>
    </w:p>
    <w:p w14:paraId="73C9946E" w14:textId="77777777" w:rsidR="00206F62" w:rsidRDefault="00206F62" w:rsidP="00206F62">
      <w:pPr>
        <w:ind w:firstLine="0"/>
      </w:pPr>
    </w:p>
    <w:p w14:paraId="17503D05" w14:textId="77777777" w:rsidR="00206F62" w:rsidRDefault="00206F62" w:rsidP="00206F62">
      <w:pPr>
        <w:pStyle w:val="STTSAlgoritma"/>
      </w:pPr>
      <w:bookmarkStart w:id="465" w:name="_Toc124442815"/>
      <w:r w:rsidRPr="00E40D86">
        <w:t xml:space="preserve">Segmen Program </w:t>
      </w:r>
      <w:r>
        <w:t>5.24 Delete</w:t>
      </w:r>
      <w:bookmarkEnd w:id="465"/>
    </w:p>
    <w:p w14:paraId="7C41A26F" w14:textId="77777777" w:rsidR="00206F62" w:rsidRPr="00FD0349" w:rsidRDefault="00206F62">
      <w:pPr>
        <w:pStyle w:val="STTSAlgoritmaContent"/>
        <w:widowControl w:val="0"/>
        <w:numPr>
          <w:ilvl w:val="0"/>
          <w:numId w:val="47"/>
        </w:numPr>
        <w:ind w:left="567" w:hanging="567"/>
        <w:rPr>
          <w:lang w:eastAsia="ja-JP"/>
        </w:rPr>
      </w:pPr>
      <w:r w:rsidRPr="00FD0349">
        <w:rPr>
          <w:lang w:eastAsia="ja-JP"/>
        </w:rPr>
        <w:t>$departemenupdate=</w:t>
      </w:r>
      <w:proofErr w:type="gramStart"/>
      <w:r w:rsidRPr="00FD0349">
        <w:rPr>
          <w:lang w:eastAsia="ja-JP"/>
        </w:rPr>
        <w:t>Departemen::</w:t>
      </w:r>
      <w:proofErr w:type="gramEnd"/>
      <w:r w:rsidRPr="00FD0349">
        <w:rPr>
          <w:lang w:eastAsia="ja-JP"/>
        </w:rPr>
        <w:t>where('_id',$request&gt;id)&gt;first();</w:t>
      </w:r>
    </w:p>
    <w:p w14:paraId="3B3E8DCC" w14:textId="09FFD31A" w:rsidR="00206F62" w:rsidRDefault="00206F62">
      <w:pPr>
        <w:pStyle w:val="STTSAlgoritmaContent"/>
        <w:widowControl w:val="0"/>
        <w:numPr>
          <w:ilvl w:val="0"/>
          <w:numId w:val="47"/>
        </w:numPr>
        <w:ind w:left="567" w:hanging="567"/>
      </w:pPr>
      <w:r w:rsidRPr="00FD0349">
        <w:t>$hapusdepartemen-&gt;</w:t>
      </w:r>
      <w:proofErr w:type="gramStart"/>
      <w:r w:rsidRPr="00FD0349">
        <w:t>delete(</w:t>
      </w:r>
      <w:proofErr w:type="gramEnd"/>
      <w:r w:rsidRPr="00FD0349">
        <w:t>);</w:t>
      </w:r>
    </w:p>
    <w:p w14:paraId="72569F32" w14:textId="7FC9BC55" w:rsidR="00AA0CAC" w:rsidRDefault="00206F62" w:rsidP="00206F62">
      <w:r>
        <w:lastRenderedPageBreak/>
        <w:t xml:space="preserve">Masih objek contoh yang sama disini objek contohnya adalah data departemen. Begitu pula halnya dengan proses update, delete juga perlu menentuka id mana yang mau dilakukan penghapusan. Hal ini didapatkan dengan code pada line nomor 1. Selanjutnya user yang telah mendapatkan idnya bisa melakukan panah delete yang ada pada line 2 untuk melakukan proses penghapusan. Jika model yang kita berikan menerapkan softdelete maka data tidak dihapus melainkan diberikan atribut tambahan berupa delete_at yang berfungsi untuk menandai bahwa data ini sudah pernah dihapus. Jangan pernah membuat atribut dengan nama itu ketika menerapkan soft delete. Sebaliknya jika model tidak menerapkan soft delete maka data langsung akan dihapus. </w:t>
      </w:r>
    </w:p>
    <w:p w14:paraId="1A9F0070" w14:textId="77777777" w:rsidR="00062546" w:rsidRDefault="00062546" w:rsidP="00BB1EB9"/>
    <w:p w14:paraId="71246734" w14:textId="4E19D265" w:rsidR="00BB1EB9" w:rsidRDefault="00BB1EB9" w:rsidP="00BB1EB9">
      <w:pPr>
        <w:pStyle w:val="STTSAlgoritma"/>
      </w:pPr>
      <w:bookmarkStart w:id="466" w:name="_Toc124442816"/>
      <w:r w:rsidRPr="00E40D86">
        <w:t xml:space="preserve">Segmen Program </w:t>
      </w:r>
      <w:r>
        <w:t>5.25 Model</w:t>
      </w:r>
      <w:bookmarkEnd w:id="466"/>
    </w:p>
    <w:p w14:paraId="12E9D385" w14:textId="77777777" w:rsidR="00BB1EB9" w:rsidRPr="00BB1EB9" w:rsidRDefault="00BB1EB9">
      <w:pPr>
        <w:pStyle w:val="STTSSegmenProgramContent"/>
        <w:numPr>
          <w:ilvl w:val="0"/>
          <w:numId w:val="56"/>
        </w:numPr>
        <w:ind w:left="567" w:hanging="567"/>
      </w:pPr>
      <w:r w:rsidRPr="00BB1EB9">
        <w:t>&lt;?php</w:t>
      </w:r>
    </w:p>
    <w:p w14:paraId="2F64420D" w14:textId="77777777" w:rsidR="00BB1EB9" w:rsidRPr="00BB1EB9" w:rsidRDefault="00BB1EB9" w:rsidP="00BB1EB9">
      <w:pPr>
        <w:pStyle w:val="STTSSegmenProgramContent"/>
      </w:pPr>
      <w:r w:rsidRPr="00BB1EB9">
        <w:t>namespace App\Models;</w:t>
      </w:r>
    </w:p>
    <w:p w14:paraId="3446B10F" w14:textId="77777777" w:rsidR="00BB1EB9" w:rsidRPr="00BB1EB9" w:rsidRDefault="00BB1EB9" w:rsidP="00BB1EB9">
      <w:pPr>
        <w:pStyle w:val="STTSSegmenProgramContent"/>
      </w:pPr>
      <w:r w:rsidRPr="00BB1EB9">
        <w:t>use Illuminate\Database\Eloquent\Factories\HasFactory;</w:t>
      </w:r>
    </w:p>
    <w:p w14:paraId="1703591B" w14:textId="77777777" w:rsidR="00BB1EB9" w:rsidRPr="00BB1EB9" w:rsidRDefault="00BB1EB9" w:rsidP="00BB1EB9">
      <w:pPr>
        <w:pStyle w:val="STTSSegmenProgramContent"/>
      </w:pPr>
      <w:r w:rsidRPr="00BB1EB9">
        <w:t>use Jenssegers\Mongodb\Eloquent\Model;</w:t>
      </w:r>
    </w:p>
    <w:p w14:paraId="767E0D50" w14:textId="77777777" w:rsidR="00BB1EB9" w:rsidRPr="00BB1EB9" w:rsidRDefault="00BB1EB9" w:rsidP="00BB1EB9">
      <w:pPr>
        <w:pStyle w:val="STTSSegmenProgramContent"/>
      </w:pPr>
      <w:r w:rsidRPr="00BB1EB9">
        <w:t>use Jenssegers\Mongodb\Auth\User as Authenticatable;</w:t>
      </w:r>
    </w:p>
    <w:p w14:paraId="5CD1B238" w14:textId="77777777" w:rsidR="00BB1EB9" w:rsidRPr="00BB1EB9" w:rsidRDefault="00BB1EB9" w:rsidP="00BB1EB9">
      <w:pPr>
        <w:pStyle w:val="STTSSegmenProgramContent"/>
      </w:pPr>
      <w:r w:rsidRPr="00BB1EB9">
        <w:t>use Illuminate\Notifications\Notifiable;</w:t>
      </w:r>
    </w:p>
    <w:p w14:paraId="73AEE76E" w14:textId="77777777" w:rsidR="00BB1EB9" w:rsidRPr="00BB1EB9" w:rsidRDefault="00BB1EB9" w:rsidP="00BB1EB9">
      <w:pPr>
        <w:pStyle w:val="STTSSegmenProgramContent"/>
      </w:pPr>
      <w:r w:rsidRPr="00BB1EB9">
        <w:t>use Jenssegers\Mongodb\Eloquent\SoftDeletes;</w:t>
      </w:r>
    </w:p>
    <w:p w14:paraId="22E469DF" w14:textId="608451B7" w:rsidR="00BB1EB9" w:rsidRPr="00BB1EB9" w:rsidRDefault="00BB1EB9" w:rsidP="00F57693">
      <w:pPr>
        <w:pStyle w:val="STTSSegmenProgramContent"/>
      </w:pPr>
      <w:r w:rsidRPr="00BB1EB9">
        <w:t>use Laravel\Sanctum\HasApiTokens;</w:t>
      </w:r>
    </w:p>
    <w:p w14:paraId="2FBE5A7E" w14:textId="77777777" w:rsidR="00BB1EB9" w:rsidRPr="00BB1EB9" w:rsidRDefault="00BB1EB9" w:rsidP="00BB1EB9">
      <w:pPr>
        <w:pStyle w:val="STTSSegmenProgramContent"/>
      </w:pPr>
      <w:r w:rsidRPr="00BB1EB9">
        <w:t>class Account extends Authenticatable</w:t>
      </w:r>
    </w:p>
    <w:p w14:paraId="34A25C61" w14:textId="77777777" w:rsidR="00BB1EB9" w:rsidRPr="00BB1EB9" w:rsidRDefault="00BB1EB9" w:rsidP="00BB1EB9">
      <w:pPr>
        <w:pStyle w:val="STTSSegmenProgramContent"/>
      </w:pPr>
      <w:r w:rsidRPr="00BB1EB9">
        <w:t>{</w:t>
      </w:r>
    </w:p>
    <w:p w14:paraId="53BECF73" w14:textId="07B06AE1" w:rsidR="00BB1EB9" w:rsidRPr="00BB1EB9" w:rsidRDefault="00BB1EB9" w:rsidP="00F57693">
      <w:pPr>
        <w:pStyle w:val="STTSSegmenProgramContent"/>
        <w:ind w:left="1134" w:hanging="1134"/>
      </w:pPr>
      <w:r w:rsidRPr="00BB1EB9">
        <w:t>use HasApiTokens, HasFactory, Notifiable, SoftDeletes;</w:t>
      </w:r>
    </w:p>
    <w:p w14:paraId="5A29634A" w14:textId="4E7C0AA0" w:rsidR="00BB1EB9" w:rsidRPr="00BB1EB9" w:rsidRDefault="00BB1EB9" w:rsidP="00F57693">
      <w:pPr>
        <w:pStyle w:val="STTSSegmenProgramContent"/>
        <w:ind w:left="1134" w:hanging="1134"/>
      </w:pPr>
      <w:r w:rsidRPr="00BB1EB9">
        <w:t>protected $connection = 'mongodb';</w:t>
      </w:r>
    </w:p>
    <w:p w14:paraId="00D2F909" w14:textId="66CC80F4" w:rsidR="00BB1EB9" w:rsidRPr="00BB1EB9" w:rsidRDefault="00BB1EB9" w:rsidP="00F57693">
      <w:pPr>
        <w:pStyle w:val="STTSSegmenProgramContent"/>
        <w:ind w:left="1134" w:hanging="1134"/>
      </w:pPr>
      <w:r w:rsidRPr="00BB1EB9">
        <w:t>protected $collection = 'Accounts_DB';</w:t>
      </w:r>
    </w:p>
    <w:p w14:paraId="38A87801" w14:textId="1F504DFC" w:rsidR="00BB1EB9" w:rsidRPr="00BB1EB9" w:rsidRDefault="00BB1EB9" w:rsidP="00F57693">
      <w:pPr>
        <w:pStyle w:val="STTSSegmenProgramContent"/>
        <w:ind w:left="1134" w:hanging="1134"/>
      </w:pPr>
      <w:r w:rsidRPr="00BB1EB9">
        <w:t>public $timestamps      = true;</w:t>
      </w:r>
    </w:p>
    <w:p w14:paraId="32109EE0" w14:textId="702D923E" w:rsidR="00BB1EB9" w:rsidRPr="00BB1EB9" w:rsidRDefault="00BB1EB9" w:rsidP="00F57693">
      <w:pPr>
        <w:pStyle w:val="STTSSegmenProgramContent"/>
        <w:ind w:left="1134" w:hanging="1134"/>
      </w:pPr>
      <w:r w:rsidRPr="00BB1EB9">
        <w:t>protected $fillable = [</w:t>
      </w:r>
    </w:p>
    <w:p w14:paraId="42ABB484" w14:textId="1F072545" w:rsidR="00BB1EB9" w:rsidRPr="00BB1EB9" w:rsidRDefault="00BB1EB9" w:rsidP="00F57693">
      <w:pPr>
        <w:pStyle w:val="STTSSegmenProgramContent"/>
        <w:ind w:left="1701" w:hanging="1701"/>
      </w:pPr>
      <w:r w:rsidRPr="00BB1EB9">
        <w:t>'</w:t>
      </w:r>
      <w:proofErr w:type="gramStart"/>
      <w:r w:rsidRPr="00BB1EB9">
        <w:t>account</w:t>
      </w:r>
      <w:proofErr w:type="gramEnd"/>
      <w:r w:rsidRPr="00BB1EB9">
        <w:t>_name',</w:t>
      </w:r>
    </w:p>
    <w:p w14:paraId="50390E2F" w14:textId="1AF408ED" w:rsidR="00BB1EB9" w:rsidRPr="00BB1EB9" w:rsidRDefault="00BB1EB9" w:rsidP="00F57693">
      <w:pPr>
        <w:pStyle w:val="STTSSegmenProgramContent"/>
        <w:ind w:left="1701" w:hanging="1701"/>
      </w:pPr>
      <w:r w:rsidRPr="00BB1EB9">
        <w:t>'</w:t>
      </w:r>
      <w:proofErr w:type="gramStart"/>
      <w:r w:rsidRPr="00BB1EB9">
        <w:t>account</w:t>
      </w:r>
      <w:proofErr w:type="gramEnd"/>
      <w:r w:rsidRPr="00BB1EB9">
        <w:t>_username',</w:t>
      </w:r>
    </w:p>
    <w:p w14:paraId="37E1FFEF" w14:textId="15A94CCD" w:rsidR="00BB1EB9" w:rsidRPr="00BB1EB9" w:rsidRDefault="00BB1EB9" w:rsidP="00F57693">
      <w:pPr>
        <w:pStyle w:val="STTSSegmenProgramContent"/>
        <w:ind w:left="1701" w:hanging="1701"/>
      </w:pPr>
      <w:r w:rsidRPr="00BB1EB9">
        <w:t>'</w:t>
      </w:r>
      <w:proofErr w:type="gramStart"/>
      <w:r w:rsidRPr="00BB1EB9">
        <w:t>account</w:t>
      </w:r>
      <w:proofErr w:type="gramEnd"/>
      <w:r w:rsidRPr="00BB1EB9">
        <w:t>_password',</w:t>
      </w:r>
    </w:p>
    <w:p w14:paraId="74244C03" w14:textId="2149575D" w:rsidR="00BB1EB9" w:rsidRPr="00BB1EB9" w:rsidRDefault="00BB1EB9" w:rsidP="00F57693">
      <w:pPr>
        <w:pStyle w:val="STTSSegmenProgramContent"/>
        <w:ind w:left="1701" w:hanging="1701"/>
      </w:pPr>
      <w:r w:rsidRPr="00BB1EB9">
        <w:t>'</w:t>
      </w:r>
      <w:proofErr w:type="gramStart"/>
      <w:r w:rsidRPr="00BB1EB9">
        <w:t>account</w:t>
      </w:r>
      <w:proofErr w:type="gramEnd"/>
      <w:r w:rsidRPr="00BB1EB9">
        <w:t>_privileges',</w:t>
      </w:r>
    </w:p>
    <w:p w14:paraId="2F850747" w14:textId="3FC91C24" w:rsidR="00BB1EB9" w:rsidRPr="00BB1EB9" w:rsidRDefault="00BB1EB9" w:rsidP="00F57693">
      <w:pPr>
        <w:pStyle w:val="STTSSegmenProgramContent"/>
        <w:ind w:left="1701" w:hanging="1701"/>
      </w:pPr>
      <w:r w:rsidRPr="00BB1EB9">
        <w:t>'</w:t>
      </w:r>
      <w:proofErr w:type="gramStart"/>
      <w:r w:rsidRPr="00BB1EB9">
        <w:t>account</w:t>
      </w:r>
      <w:proofErr w:type="gramEnd"/>
      <w:r w:rsidRPr="00BB1EB9">
        <w:t>_picture',</w:t>
      </w:r>
    </w:p>
    <w:p w14:paraId="1D74EFC2" w14:textId="092DDECD" w:rsidR="00BB1EB9" w:rsidRPr="00BB1EB9" w:rsidRDefault="00BB1EB9" w:rsidP="00F57693">
      <w:pPr>
        <w:pStyle w:val="STTSSegmenProgramContent"/>
        <w:ind w:left="1701" w:hanging="1701"/>
      </w:pPr>
      <w:r w:rsidRPr="00BB1EB9">
        <w:t>'</w:t>
      </w:r>
      <w:proofErr w:type="gramStart"/>
      <w:r w:rsidRPr="00BB1EB9">
        <w:t>account</w:t>
      </w:r>
      <w:proofErr w:type="gramEnd"/>
      <w:r w:rsidRPr="00BB1EB9">
        <w:t>_desc',</w:t>
      </w:r>
    </w:p>
    <w:p w14:paraId="2A1EAB76" w14:textId="5859D42E" w:rsidR="00BB1EB9" w:rsidRPr="00BB1EB9" w:rsidRDefault="00BB1EB9" w:rsidP="00F57693">
      <w:pPr>
        <w:pStyle w:val="STTSSegmenProgramContent"/>
        <w:ind w:left="1701" w:hanging="1701"/>
      </w:pPr>
      <w:r w:rsidRPr="00BB1EB9">
        <w:t>'</w:t>
      </w:r>
      <w:proofErr w:type="gramStart"/>
      <w:r w:rsidRPr="00BB1EB9">
        <w:t>account</w:t>
      </w:r>
      <w:proofErr w:type="gramEnd"/>
      <w:r w:rsidRPr="00BB1EB9">
        <w:t>_active',</w:t>
      </w:r>
    </w:p>
    <w:p w14:paraId="75A49A5E" w14:textId="1BDF15F3" w:rsidR="00BB1EB9" w:rsidRPr="00BB1EB9" w:rsidRDefault="00BB1EB9" w:rsidP="00F57693">
      <w:pPr>
        <w:pStyle w:val="STTSSegmenProgramContent"/>
        <w:ind w:left="1701" w:hanging="1701"/>
      </w:pPr>
      <w:r w:rsidRPr="00BB1EB9">
        <w:t>'</w:t>
      </w:r>
      <w:proofErr w:type="gramStart"/>
      <w:r w:rsidRPr="00BB1EB9">
        <w:t>api</w:t>
      </w:r>
      <w:proofErr w:type="gramEnd"/>
      <w:r w:rsidRPr="00BB1EB9">
        <w:t>_token'</w:t>
      </w:r>
    </w:p>
    <w:p w14:paraId="46C2F372" w14:textId="7A5EA4A4" w:rsidR="00BB1EB9" w:rsidRPr="00BB1EB9" w:rsidRDefault="00BB1EB9" w:rsidP="00F57693">
      <w:pPr>
        <w:pStyle w:val="STTSSegmenProgramContent"/>
        <w:ind w:left="1701" w:hanging="1701"/>
      </w:pPr>
      <w:r w:rsidRPr="00BB1EB9">
        <w:t>];</w:t>
      </w:r>
    </w:p>
    <w:p w14:paraId="40023A73" w14:textId="0215D6C4" w:rsidR="00BB1EB9" w:rsidRPr="00BB1EB9" w:rsidRDefault="00BB1EB9" w:rsidP="00F57693">
      <w:pPr>
        <w:pStyle w:val="STTSSegmenProgramContent"/>
        <w:ind w:left="1134" w:hanging="1134"/>
      </w:pPr>
      <w:r w:rsidRPr="00BB1EB9">
        <w:t>protected $hidden = [</w:t>
      </w:r>
    </w:p>
    <w:p w14:paraId="3089260B" w14:textId="0316113A" w:rsidR="00BB1EB9" w:rsidRPr="00BB1EB9" w:rsidRDefault="00BB1EB9" w:rsidP="00F57693">
      <w:pPr>
        <w:pStyle w:val="STTSSegmenProgramContent"/>
        <w:ind w:left="1701" w:hanging="1701"/>
      </w:pPr>
      <w:r w:rsidRPr="00BB1EB9">
        <w:t>'password',</w:t>
      </w:r>
    </w:p>
    <w:p w14:paraId="18854CCA" w14:textId="009F809E" w:rsidR="00BB1EB9" w:rsidRPr="00BB1EB9" w:rsidRDefault="00BB1EB9" w:rsidP="00F57693">
      <w:pPr>
        <w:pStyle w:val="STTSSegmenProgramContent"/>
        <w:ind w:left="1701" w:hanging="1701"/>
      </w:pPr>
      <w:r w:rsidRPr="00BB1EB9">
        <w:t>'</w:t>
      </w:r>
      <w:proofErr w:type="gramStart"/>
      <w:r w:rsidRPr="00BB1EB9">
        <w:t>remember</w:t>
      </w:r>
      <w:proofErr w:type="gramEnd"/>
      <w:r w:rsidRPr="00BB1EB9">
        <w:t>_token',</w:t>
      </w:r>
    </w:p>
    <w:p w14:paraId="4CDF9E39" w14:textId="1ADCCB81" w:rsidR="00BB1EB9" w:rsidRPr="00BB1EB9" w:rsidRDefault="00BB1EB9" w:rsidP="00F57693">
      <w:pPr>
        <w:pStyle w:val="STTSSegmenProgramContent"/>
        <w:ind w:left="1134" w:hanging="1134"/>
      </w:pPr>
      <w:r w:rsidRPr="00BB1EB9">
        <w:t>];</w:t>
      </w:r>
    </w:p>
    <w:p w14:paraId="39C5DD6E" w14:textId="2377E452" w:rsidR="00BB1EB9" w:rsidRPr="00BB1EB9" w:rsidRDefault="00BB1EB9" w:rsidP="00F57693">
      <w:pPr>
        <w:pStyle w:val="STTSSegmenProgramContent"/>
        <w:ind w:left="1134" w:hanging="1134"/>
      </w:pPr>
      <w:r w:rsidRPr="00BB1EB9">
        <w:t>protected $casts = [</w:t>
      </w:r>
    </w:p>
    <w:p w14:paraId="76CC8DF0" w14:textId="497EF33F" w:rsidR="00BB1EB9" w:rsidRPr="00BB1EB9" w:rsidRDefault="00BB1EB9" w:rsidP="00F57693">
      <w:pPr>
        <w:pStyle w:val="STTSSegmenProgramContent"/>
        <w:ind w:left="1701" w:hanging="1701"/>
      </w:pPr>
      <w:r w:rsidRPr="00BB1EB9">
        <w:t>'</w:t>
      </w:r>
      <w:proofErr w:type="gramStart"/>
      <w:r w:rsidRPr="00BB1EB9">
        <w:t>email</w:t>
      </w:r>
      <w:proofErr w:type="gramEnd"/>
      <w:r w:rsidRPr="00BB1EB9">
        <w:t>_verified_at' =&gt; 'datetime',</w:t>
      </w:r>
    </w:p>
    <w:p w14:paraId="206E2D3F" w14:textId="264684BA" w:rsidR="00BB1EB9" w:rsidRPr="00BB1EB9" w:rsidRDefault="00BB1EB9" w:rsidP="00F57693">
      <w:pPr>
        <w:pStyle w:val="STTSSegmenProgramContent"/>
        <w:ind w:left="1134" w:hanging="1134"/>
      </w:pPr>
      <w:r w:rsidRPr="00BB1EB9">
        <w:t>];</w:t>
      </w:r>
    </w:p>
    <w:p w14:paraId="3DCA8382" w14:textId="77777777" w:rsidR="00BB1EB9" w:rsidRPr="00BB1EB9" w:rsidRDefault="00BB1EB9" w:rsidP="00F57693">
      <w:pPr>
        <w:pStyle w:val="STTSSegmenProgramContent"/>
        <w:ind w:left="567" w:hanging="567"/>
      </w:pPr>
      <w:r w:rsidRPr="00BB1EB9">
        <w:t>}</w:t>
      </w:r>
    </w:p>
    <w:p w14:paraId="1D23DFDB" w14:textId="77777777" w:rsidR="00BB1EB9" w:rsidRPr="00BB1EB9" w:rsidRDefault="00BB1EB9" w:rsidP="00F57693">
      <w:pPr>
        <w:pStyle w:val="STTSSegmenProgramContent"/>
        <w:numPr>
          <w:ilvl w:val="0"/>
          <w:numId w:val="0"/>
        </w:numPr>
        <w:rPr>
          <w:lang w:eastAsia="ja-JP"/>
        </w:rPr>
      </w:pPr>
    </w:p>
    <w:p w14:paraId="1FA7FD4E" w14:textId="2E9086ED" w:rsidR="0053274D" w:rsidRDefault="00062546" w:rsidP="0053274D">
      <w:r>
        <w:br w:type="page"/>
      </w:r>
      <w:r w:rsidR="0053274D">
        <w:lastRenderedPageBreak/>
        <w:t xml:space="preserve">Model merupakan hal yang sangat penting dalam framework laravel. Sebenarnya proses melakukan input bisa dilakukan tanpa harus melakukan model, namun model memberikan kepastian bagi programmer untuk memastikan bahwa tujuan data benar menuju objek yang bersangkutan. Pada Line 1 adalah tag pembuka php yang menandai bahwa program ini adalah program PHP. Selanjutnya pada line 2 hingga 8 adalah proses mengimpor library yang diperlukan. Khusus yang memiliki “\mongodb\” hal itu harus diperhatikan, karena tidak bisa menggunakan bawaan model dari versi laravel sendiri. </w:t>
      </w:r>
    </w:p>
    <w:p w14:paraId="79950B42" w14:textId="5D8BFA2C" w:rsidR="0053274D" w:rsidRDefault="0053274D" w:rsidP="0053274D">
      <w:r>
        <w:t xml:space="preserve">Selanjutnya di line 9 terdapat line “extends authenticatable” yang artinya bahwa model ini dapat melakukan fungsi autentikasi seperti proses login dan logout. </w:t>
      </w:r>
      <w:r w:rsidR="007F4945">
        <w:t>Lalu di line 11 berfungsi untuk memberikan token untuk proses cookie, has factory untuk memberi tau bahwa model dapat digunakan dalam pembuatan banyak data dummy, notifiable untuk proses pemberian notifikasi, dan soft delete adalah untuk memberikan penanda bahwa data yang bersangkutan dihapus pada datetime sekian. Line 12 adalah proses penentuan koneksi yang dipakai. Line 13 adalah nama tabel yang akan diakses pada database koneksi. Line 14 untuk proses pencatatan dengan pemberian dua field baru yaitu created_at dan updated_at. Dilanjutkan dengan line 15 sampai 24 adalah proses pengisian nama field yang bisa diisi, artinya jika nanti data yang diinput tidak memiliki data yang sama maka data tidak akan masuk. Hal ini bertujuan untuk mencegah data lain yang tidak disebut masuk ke dalam database. Line 25 hingga 28 adalah untuk pemberian field di database tapi disembunyikan sehingga tidak ketahuan, biasanya data yang penting seperti password atau token. Line 29 hingga 31 bertugas untuk mengubah tipe data sesuai yang diinginkan dalam contoh ini verifikasi email yang diubah ke dalam tipe data datetime.</w:t>
      </w:r>
    </w:p>
    <w:p w14:paraId="5E094C24" w14:textId="45EF2F76" w:rsidR="007F4945" w:rsidRDefault="007F2074" w:rsidP="0053274D">
      <w:r>
        <w:t xml:space="preserve">Dalam contoh kali ini hanya menggunakan data account. Padahal pada kenyataan pengembangannya akan banyak sekali penggunaan model dan sering kali code ini akan berulang. model data ini juga digunakan pada data departemen, master, stall, konversi. Tujuannya tidak lain adalah untuk memudahkan proses insert, update dan delete data. </w:t>
      </w:r>
    </w:p>
    <w:p w14:paraId="70A28167" w14:textId="77777777" w:rsidR="002E396D" w:rsidRDefault="002E396D">
      <w:pPr>
        <w:spacing w:line="240" w:lineRule="auto"/>
        <w:ind w:firstLine="0"/>
        <w:jc w:val="left"/>
        <w:sectPr w:rsidR="002E396D" w:rsidSect="002E396D">
          <w:pgSz w:w="11907" w:h="16840" w:code="9"/>
          <w:pgMar w:top="2268" w:right="1701" w:bottom="1701" w:left="2268" w:header="1418" w:footer="851" w:gutter="0"/>
          <w:cols w:space="720"/>
          <w:titlePg/>
          <w:docGrid w:linePitch="360"/>
        </w:sectPr>
      </w:pPr>
    </w:p>
    <w:p w14:paraId="3D4F9B76" w14:textId="3BF8DBCD" w:rsidR="006D1583" w:rsidRDefault="006D1583" w:rsidP="006D1583">
      <w:pPr>
        <w:pStyle w:val="STTSJudulBab"/>
      </w:pPr>
      <w:bookmarkStart w:id="467" w:name="_Toc124444562"/>
      <w:r>
        <w:lastRenderedPageBreak/>
        <w:t>BAB VI</w:t>
      </w:r>
      <w:r>
        <w:br/>
        <w:t>PENUTUP</w:t>
      </w:r>
      <w:bookmarkEnd w:id="467"/>
    </w:p>
    <w:p w14:paraId="320BC606" w14:textId="77777777" w:rsidR="006D1583" w:rsidRDefault="006D1583" w:rsidP="006D1583">
      <w:pPr>
        <w:rPr>
          <w:b/>
          <w:bCs/>
          <w:sz w:val="32"/>
          <w:szCs w:val="32"/>
        </w:rPr>
      </w:pPr>
    </w:p>
    <w:p w14:paraId="08B8AAF3" w14:textId="77777777" w:rsidR="006D1583" w:rsidRDefault="006D1583" w:rsidP="006D1583">
      <w:r>
        <w:t xml:space="preserve">Pada bab ini akan dibahas mengenai Hasil akhir dari keseluruhan pengerjaan pengembangan aplikasi website PT. Adiputro Wirasejati. Di bab ini terdapat dua sub bab yakni Kesimpulan dan saran. Kesimpulan memuat rangkuman dari proses pengerjaan. Sedangkan saran yang akan diberikan diharapkan dapat berguna untuk pengembangan lebih lanjut dalam web ini kedepannya.  </w:t>
      </w:r>
    </w:p>
    <w:p w14:paraId="2F82ECCB" w14:textId="77777777" w:rsidR="006D1583" w:rsidRDefault="006D1583" w:rsidP="006D1583">
      <w:pPr>
        <w:rPr>
          <w:szCs w:val="24"/>
        </w:rPr>
      </w:pPr>
    </w:p>
    <w:p w14:paraId="4CC2EA48" w14:textId="654C746F" w:rsidR="006D1583" w:rsidRPr="003A79CC" w:rsidRDefault="006D1583">
      <w:pPr>
        <w:pStyle w:val="STTSJudulSubBab"/>
        <w:numPr>
          <w:ilvl w:val="0"/>
          <w:numId w:val="54"/>
        </w:numPr>
        <w:rPr>
          <w:sz w:val="24"/>
          <w:szCs w:val="24"/>
        </w:rPr>
      </w:pPr>
      <w:r>
        <w:tab/>
      </w:r>
      <w:bookmarkStart w:id="468" w:name="_Toc124444563"/>
      <w:r>
        <w:t>Kesimpulan</w:t>
      </w:r>
      <w:bookmarkEnd w:id="468"/>
    </w:p>
    <w:p w14:paraId="6CA2B162" w14:textId="77777777" w:rsidR="006D1583" w:rsidRDefault="006D1583" w:rsidP="006D1583">
      <w:r w:rsidRPr="00CC0930">
        <w:t xml:space="preserve">Pada </w:t>
      </w:r>
      <w:r>
        <w:t xml:space="preserve">subbab ini akan dijelaskan mengenai kesimpulan dari pengembangan aplikasi website untuk PT. Adiputro Wirasejati. Setelah aplikasi website PT. Adiputro Wirasejati ini selesai dikembangkan, dapat disimpulkan bahwa beberapa solusi dari permasalahan awal yang ditawarkan telah berhasil diwujudkan, antara </w:t>
      </w:r>
      <w:proofErr w:type="gramStart"/>
      <w:r>
        <w:t>lain :</w:t>
      </w:r>
      <w:proofErr w:type="gramEnd"/>
    </w:p>
    <w:p w14:paraId="387BE5A7" w14:textId="27A13431" w:rsidR="006D1583" w:rsidRDefault="006D1583" w:rsidP="006D1583">
      <w:pPr>
        <w:pStyle w:val="Bulletstyle0"/>
        <w:numPr>
          <w:ilvl w:val="0"/>
          <w:numId w:val="11"/>
        </w:numPr>
        <w:ind w:left="425" w:hanging="425"/>
      </w:pPr>
      <w:r>
        <w:t xml:space="preserve">Aplikasi website order Surat Perintah Kerja PT. Adiputro Wirasejati berhasil dikembangkan </w:t>
      </w:r>
      <w:r w:rsidR="007336F0">
        <w:t>dan telah mampu menghindari pekerjaan manual dalam melakukan identifikasi komponen – komponen yang dibutuhkan dalam sebuah SPK.</w:t>
      </w:r>
    </w:p>
    <w:p w14:paraId="6E5C0108" w14:textId="335E5853" w:rsidR="007336F0" w:rsidRDefault="007336F0" w:rsidP="006D1583">
      <w:pPr>
        <w:pStyle w:val="Bulletstyle0"/>
        <w:numPr>
          <w:ilvl w:val="0"/>
          <w:numId w:val="11"/>
        </w:numPr>
        <w:ind w:left="425" w:hanging="425"/>
      </w:pPr>
      <w:r>
        <w:t>Pihak admin aplikasi web yang baru tidak diharuskan melakukan proses input satu – persatu pada file excel yang telah dipasangin macro yang mana mengharuskan pihak admin untuk menyesuaikan alamat sel dari setiap data, apalagi admin kesusahan untuk menginput spesifikasi SPK yang tidak lazim (new parameter).</w:t>
      </w:r>
    </w:p>
    <w:p w14:paraId="042604A0" w14:textId="7E7506FE" w:rsidR="006D1583" w:rsidRDefault="007336F0" w:rsidP="006D1583">
      <w:pPr>
        <w:pStyle w:val="Bulletstyle0"/>
        <w:numPr>
          <w:ilvl w:val="0"/>
          <w:numId w:val="11"/>
        </w:numPr>
        <w:ind w:left="425" w:hanging="425"/>
      </w:pPr>
      <w:r>
        <w:t>Mengurangi proses identifikasi komponen</w:t>
      </w:r>
      <w:r w:rsidR="003C7B55">
        <w:t xml:space="preserve"> yang dilakukan secara manual, karena penggunaan web yang baru sudah memiliki database untuk dapat melakukan proses identifikasi.</w:t>
      </w:r>
    </w:p>
    <w:p w14:paraId="418C1025" w14:textId="0AF9D5FD" w:rsidR="006D1583" w:rsidRDefault="003C7B55" w:rsidP="006D1583">
      <w:pPr>
        <w:pStyle w:val="Bulletstyle0"/>
        <w:numPr>
          <w:ilvl w:val="0"/>
          <w:numId w:val="11"/>
        </w:numPr>
        <w:ind w:left="425" w:hanging="425"/>
      </w:pPr>
      <w:r>
        <w:t>Proses pemesanan menjadi lebih mudah karena SPK dapat langsung di konversi ke komponen – komponen yang dibutuhkan dan di print.</w:t>
      </w:r>
    </w:p>
    <w:p w14:paraId="2D92EE81" w14:textId="655A0826" w:rsidR="003C7B55" w:rsidRDefault="003C7B55" w:rsidP="006D1583">
      <w:pPr>
        <w:pStyle w:val="Bulletstyle0"/>
        <w:numPr>
          <w:ilvl w:val="0"/>
          <w:numId w:val="11"/>
        </w:numPr>
        <w:ind w:left="425" w:hanging="425"/>
      </w:pPr>
      <w:r>
        <w:lastRenderedPageBreak/>
        <w:t>Proses Penyediaan komponen di divisi produksi menjadi lebih cepat dikarenakan proses pemesanan yang sebelumnya sering mengalami keterlambatan dapat dihilangkan di pemakaian program yang baru.</w:t>
      </w:r>
    </w:p>
    <w:p w14:paraId="6D1CAE85" w14:textId="77777777" w:rsidR="006D1583" w:rsidRDefault="006D1583" w:rsidP="006D1583">
      <w:r>
        <w:t xml:space="preserve">Walaupun aplikasi website order Surat Perintah Kerja PT. Adiputro Wirasejati ini masih memiliki banyak kekurangan, diharapkan dengan adanya aplikasi website ini nantinya dapat dikembangkan lebih lanjut sehingga semua fitur yang ada dapat berjalan menjadi lebih efisien dan dapat membantu proses produksi pada PT. Adiputro Wirasejati. </w:t>
      </w:r>
    </w:p>
    <w:p w14:paraId="00602340" w14:textId="77777777" w:rsidR="006D1583" w:rsidRDefault="006D1583" w:rsidP="006D1583">
      <w:pPr>
        <w:ind w:firstLine="0"/>
      </w:pPr>
    </w:p>
    <w:p w14:paraId="033501BB" w14:textId="64F60CA8" w:rsidR="006D1583" w:rsidRPr="003A79CC" w:rsidRDefault="006D1583">
      <w:pPr>
        <w:pStyle w:val="STTSJudulSubBab"/>
        <w:numPr>
          <w:ilvl w:val="0"/>
          <w:numId w:val="54"/>
        </w:numPr>
        <w:rPr>
          <w:szCs w:val="28"/>
        </w:rPr>
      </w:pPr>
      <w:r>
        <w:rPr>
          <w:sz w:val="24"/>
          <w:szCs w:val="24"/>
        </w:rPr>
        <w:tab/>
      </w:r>
      <w:bookmarkStart w:id="469" w:name="_Toc124444564"/>
      <w:r w:rsidRPr="003A79CC">
        <w:rPr>
          <w:szCs w:val="28"/>
        </w:rPr>
        <w:t>Saran</w:t>
      </w:r>
      <w:bookmarkEnd w:id="469"/>
    </w:p>
    <w:p w14:paraId="23900E3F" w14:textId="6E0E3B1E" w:rsidR="006D1583" w:rsidRDefault="003C7B55" w:rsidP="006D1583">
      <w:r>
        <w:t xml:space="preserve">Saran diperlukan dalam memberikan tanggapan yang baik untuk pengembangan program kedepannya. </w:t>
      </w:r>
      <w:r w:rsidR="006D1583">
        <w:t>Dalam pengembangan aplikasi website order Surat Perintah Kerja PT. Adiputro Wirasejati ini, pengembang menyadari masih terdapat beberapa kelemahan</w:t>
      </w:r>
      <w:r>
        <w:t>.</w:t>
      </w:r>
      <w:r w:rsidR="006D1583">
        <w:t xml:space="preserve"> </w:t>
      </w:r>
      <w:r>
        <w:t xml:space="preserve">Jika </w:t>
      </w:r>
      <w:r w:rsidR="006D1583">
        <w:t xml:space="preserve">aplikasi website ini akan dikembangankan lebih lanjut, diharapkan </w:t>
      </w:r>
      <w:r>
        <w:t xml:space="preserve">program yang lebih baru nantinya </w:t>
      </w:r>
      <w:r w:rsidR="006D1583">
        <w:t xml:space="preserve">dapat memperbaiki kelemahan – kelemahan yang ada. Saran yang dapat diberikan untuk mengembangkan website ini antara </w:t>
      </w:r>
      <w:proofErr w:type="gramStart"/>
      <w:r w:rsidR="006D1583">
        <w:t>lain :</w:t>
      </w:r>
      <w:proofErr w:type="gramEnd"/>
      <w:r w:rsidR="006D1583">
        <w:t xml:space="preserve"> </w:t>
      </w:r>
    </w:p>
    <w:p w14:paraId="687F4849" w14:textId="77777777" w:rsidR="006D1583" w:rsidRDefault="006D1583" w:rsidP="006D1583">
      <w:pPr>
        <w:pStyle w:val="Bulletstyle0"/>
        <w:numPr>
          <w:ilvl w:val="0"/>
          <w:numId w:val="11"/>
        </w:numPr>
        <w:ind w:left="425" w:hanging="425"/>
      </w:pPr>
      <w:r>
        <w:t>Memanfaatkan konsep templating pada tampilan dengan baik, sehingga bila terjadi suatu perubahan, pengembang tidak peril mengganti pada setiap halaman yang ada.</w:t>
      </w:r>
    </w:p>
    <w:p w14:paraId="7605086C" w14:textId="77777777" w:rsidR="006D1583" w:rsidRDefault="006D1583" w:rsidP="006D1583">
      <w:pPr>
        <w:pStyle w:val="Bulletstyle0"/>
        <w:numPr>
          <w:ilvl w:val="0"/>
          <w:numId w:val="11"/>
        </w:numPr>
        <w:ind w:left="425" w:hanging="425"/>
      </w:pPr>
      <w:r>
        <w:t xml:space="preserve">Menambahkan fitur tutorial dan step – step untuk setiap pengguna baru, sehingga pengguna yang baru menggunakan aplikasi website ini dapat memahami dan menggunakan aplikasi website ini dengan baik. </w:t>
      </w:r>
    </w:p>
    <w:p w14:paraId="3A210EF8" w14:textId="77777777" w:rsidR="006D1583" w:rsidRDefault="006D1583" w:rsidP="006D1583">
      <w:pPr>
        <w:pStyle w:val="Bulletstyle0"/>
        <w:numPr>
          <w:ilvl w:val="0"/>
          <w:numId w:val="11"/>
        </w:numPr>
        <w:ind w:left="425" w:hanging="425"/>
      </w:pPr>
      <w:r>
        <w:t xml:space="preserve">Menambahkan fitur tampilan responsif pada halaman – halaman yang ada agar dapat diakses dengan berbagai rasio layar yang ada di PT. Adiputro Wirasejati. </w:t>
      </w:r>
    </w:p>
    <w:p w14:paraId="254B4AD3" w14:textId="77777777" w:rsidR="002E396D" w:rsidRDefault="006D1583" w:rsidP="003C7B55">
      <w:pPr>
        <w:sectPr w:rsidR="002E396D" w:rsidSect="002E396D">
          <w:pgSz w:w="11907" w:h="16840" w:code="9"/>
          <w:pgMar w:top="2268" w:right="1701" w:bottom="1701" w:left="2268" w:header="1418" w:footer="851" w:gutter="0"/>
          <w:cols w:space="720"/>
          <w:titlePg/>
          <w:docGrid w:linePitch="360"/>
        </w:sectPr>
      </w:pPr>
      <w:r>
        <w:t xml:space="preserve">Saran yang diberikan berikut ini diharapkan dapat membenahi dan memperbaiki kinerja dari aplikasi website PT. Adiputro Wirasejati. Sehingga pada masa mendatang, aplikasi website ini dapat menjadi aplikasi yang mudah digunakan dan membuat alur produksi pada PT. Adiputro Wirasejati menjadi lebih cepat dan efisien. </w:t>
      </w:r>
    </w:p>
    <w:p w14:paraId="794B01BC" w14:textId="5649AA14" w:rsidR="00AA0CAC" w:rsidRDefault="00B632C9" w:rsidP="00B632C9">
      <w:pPr>
        <w:pStyle w:val="STTSJudulBab"/>
      </w:pPr>
      <w:bookmarkStart w:id="470" w:name="_Toc124444565"/>
      <w:r>
        <w:lastRenderedPageBreak/>
        <w:t>DAFTAR PUSTAKA</w:t>
      </w:r>
      <w:bookmarkEnd w:id="470"/>
    </w:p>
    <w:p w14:paraId="175C1064" w14:textId="77777777" w:rsidR="004C53C6" w:rsidRDefault="004C53C6" w:rsidP="00B632C9">
      <w:pPr>
        <w:pStyle w:val="STTSJudulBab"/>
      </w:pPr>
    </w:p>
    <w:p w14:paraId="1D41E486" w14:textId="7BBA69EF" w:rsidR="00B632C9" w:rsidRDefault="0058188B" w:rsidP="00187255">
      <w:pPr>
        <w:pStyle w:val="STTSDarftarPustakaNormal"/>
        <w:suppressAutoHyphens/>
        <w:jc w:val="both"/>
      </w:pPr>
      <w:r>
        <w:t>Chodorow Krisitina</w:t>
      </w:r>
      <w:r w:rsidR="00B632C9">
        <w:t>.</w:t>
      </w:r>
      <w:r w:rsidR="0070326D">
        <w:t xml:space="preserve"> May 2013.</w:t>
      </w:r>
      <w:r w:rsidR="00B632C9">
        <w:t xml:space="preserve"> </w:t>
      </w:r>
      <w:r>
        <w:rPr>
          <w:i/>
          <w:iCs/>
        </w:rPr>
        <w:t>MongoDB</w:t>
      </w:r>
      <w:r w:rsidR="00B632C9">
        <w:rPr>
          <w:i/>
          <w:iCs/>
        </w:rPr>
        <w:t xml:space="preserve"> </w:t>
      </w:r>
      <w:r>
        <w:rPr>
          <w:i/>
          <w:iCs/>
        </w:rPr>
        <w:t>The Definite Guide</w:t>
      </w:r>
      <w:r w:rsidR="004C53C6">
        <w:rPr>
          <w:i/>
          <w:iCs/>
        </w:rPr>
        <w:t xml:space="preserve"> Second Edition</w:t>
      </w:r>
      <w:r w:rsidR="004C53C6">
        <w:t>. O’Reilly Media, Inc</w:t>
      </w:r>
      <w:r w:rsidR="00B632C9">
        <w:t>.</w:t>
      </w:r>
    </w:p>
    <w:p w14:paraId="397EE039" w14:textId="77777777" w:rsidR="002C1CA7" w:rsidRDefault="002C1CA7" w:rsidP="00187255">
      <w:pPr>
        <w:pStyle w:val="STTSDarftarPustakaNormal"/>
        <w:suppressAutoHyphens/>
        <w:jc w:val="both"/>
      </w:pPr>
    </w:p>
    <w:p w14:paraId="29E3953F" w14:textId="7A0CB5A0" w:rsidR="00884B45" w:rsidRDefault="00884B45" w:rsidP="00187255">
      <w:pPr>
        <w:pStyle w:val="STTSDarftarPustakaNormal"/>
        <w:suppressAutoHyphens/>
        <w:jc w:val="both"/>
      </w:pPr>
      <w:r>
        <w:t>Djirdeh H., Murray N., Lerner A. 2018.</w:t>
      </w:r>
      <w:r>
        <w:rPr>
          <w:i/>
          <w:iCs/>
        </w:rPr>
        <w:t xml:space="preserve"> FullStack Vue The Complete Guide to Vue.JS and Friends</w:t>
      </w:r>
      <w:r>
        <w:t>. Fullstack.io.</w:t>
      </w:r>
    </w:p>
    <w:p w14:paraId="54A0BBC7" w14:textId="77777777" w:rsidR="005241FB" w:rsidRDefault="005241FB" w:rsidP="00187255">
      <w:pPr>
        <w:pStyle w:val="STTSDarftarPustakaNormal"/>
        <w:suppressAutoHyphens/>
        <w:jc w:val="both"/>
      </w:pPr>
    </w:p>
    <w:p w14:paraId="0BFD5185" w14:textId="616B703B" w:rsidR="00884B45" w:rsidRDefault="00884B45" w:rsidP="00187255">
      <w:pPr>
        <w:pStyle w:val="STTSDarftarPustakaNormal"/>
        <w:suppressAutoHyphens/>
        <w:jc w:val="both"/>
      </w:pPr>
      <w:r>
        <w:t xml:space="preserve">Laravel9. </w:t>
      </w:r>
      <w:r w:rsidRPr="009E787F">
        <w:rPr>
          <w:i/>
          <w:iCs/>
        </w:rPr>
        <w:t>Why Laravel?</w:t>
      </w:r>
      <w:r>
        <w:t xml:space="preserve"> [Online]. Available at: </w:t>
      </w:r>
      <w:hyperlink r:id="rId87" w:history="1">
        <w:r w:rsidRPr="002965E1">
          <w:rPr>
            <w:rStyle w:val="Hyperlink"/>
            <w:color w:val="auto"/>
          </w:rPr>
          <w:t>https://laravel.com/docs/9.x</w:t>
        </w:r>
      </w:hyperlink>
      <w:r w:rsidRPr="002965E1">
        <w:t xml:space="preserve"> </w:t>
      </w:r>
      <w:r>
        <w:t>[</w:t>
      </w:r>
      <w:r w:rsidR="00AB7699">
        <w:t>Diakses</w:t>
      </w:r>
      <w:r>
        <w:t xml:space="preserve"> 10 December 2022].</w:t>
      </w:r>
    </w:p>
    <w:p w14:paraId="06A72870" w14:textId="77777777" w:rsidR="00884B45" w:rsidRDefault="00884B45" w:rsidP="00884B45">
      <w:pPr>
        <w:pStyle w:val="ListParagraph"/>
        <w:spacing w:line="240" w:lineRule="auto"/>
      </w:pPr>
    </w:p>
    <w:p w14:paraId="3BF02423" w14:textId="41B4C659" w:rsidR="00884B45" w:rsidRDefault="00884B45" w:rsidP="00187255">
      <w:pPr>
        <w:pStyle w:val="STTSDarftarPustakaNormal"/>
        <w:suppressAutoHyphens/>
        <w:jc w:val="both"/>
      </w:pPr>
      <w:r>
        <w:t>Matt Stauffer. April 2019.</w:t>
      </w:r>
      <w:r>
        <w:rPr>
          <w:i/>
          <w:iCs/>
        </w:rPr>
        <w:t xml:space="preserve"> Laravel: Up &amp; Running: A Framework for Building Modern PHP Apps 2nd Edition</w:t>
      </w:r>
      <w:r>
        <w:t>. O’Reilly Media, Inc.</w:t>
      </w:r>
    </w:p>
    <w:p w14:paraId="1E782849" w14:textId="77777777" w:rsidR="00884B45" w:rsidRDefault="00884B45" w:rsidP="00884B45">
      <w:pPr>
        <w:pStyle w:val="ListParagraph"/>
        <w:spacing w:line="240" w:lineRule="auto"/>
      </w:pPr>
    </w:p>
    <w:p w14:paraId="4F2A2271" w14:textId="5D898796" w:rsidR="00884B45" w:rsidRDefault="00884B45" w:rsidP="00187255">
      <w:pPr>
        <w:pStyle w:val="STTSDarftarPustakaNormal"/>
        <w:suppressAutoHyphens/>
        <w:jc w:val="both"/>
      </w:pPr>
      <w:r>
        <w:t xml:space="preserve">Petkovic Dusan. 2020. </w:t>
      </w:r>
      <w:r>
        <w:rPr>
          <w:i/>
          <w:iCs/>
        </w:rPr>
        <w:t>SQL Server 2019 A Beginner’s Guide Seventh Edition</w:t>
      </w:r>
      <w:r>
        <w:t>.</w:t>
      </w:r>
      <w:r w:rsidRPr="00F12470">
        <w:t xml:space="preserve"> </w:t>
      </w:r>
      <w:r>
        <w:t>McGraw-Hill Education.</w:t>
      </w:r>
    </w:p>
    <w:p w14:paraId="66A29628" w14:textId="77777777" w:rsidR="00884B45" w:rsidRDefault="00884B45" w:rsidP="00884B45">
      <w:pPr>
        <w:pStyle w:val="ListParagraph"/>
        <w:spacing w:line="240" w:lineRule="auto"/>
      </w:pPr>
    </w:p>
    <w:p w14:paraId="3C88C962" w14:textId="0DD5A7CE" w:rsidR="00884B45" w:rsidRDefault="00884B45" w:rsidP="00187255">
      <w:pPr>
        <w:pStyle w:val="STTSDarftarPustakaNormal"/>
        <w:suppressAutoHyphens/>
        <w:jc w:val="both"/>
      </w:pPr>
      <w:r>
        <w:t xml:space="preserve">Setiawan Ronny. </w:t>
      </w:r>
      <w:r>
        <w:rPr>
          <w:i/>
          <w:iCs/>
        </w:rPr>
        <w:t xml:space="preserve">Apa itu MVC? Pahami Konsepnya dengan Baik </w:t>
      </w:r>
      <w:r>
        <w:t xml:space="preserve">[Online]. Available at: </w:t>
      </w:r>
      <w:hyperlink r:id="rId88" w:history="1">
        <w:r w:rsidRPr="00BE71D1">
          <w:rPr>
            <w:rStyle w:val="Hyperlink"/>
            <w:color w:val="auto"/>
          </w:rPr>
          <w:t>https://www.dicoding.com/blog/apa-itu-mvc-pahami-konsepnya/</w:t>
        </w:r>
      </w:hyperlink>
      <w:r w:rsidRPr="00BE71D1">
        <w:t xml:space="preserve"> </w:t>
      </w:r>
      <w:r>
        <w:t>[</w:t>
      </w:r>
      <w:r w:rsidR="007703A5">
        <w:t xml:space="preserve">Diakses </w:t>
      </w:r>
      <w:r>
        <w:t xml:space="preserve">22 December 2022]. </w:t>
      </w:r>
    </w:p>
    <w:p w14:paraId="0511096C" w14:textId="77777777" w:rsidR="009E787F" w:rsidRDefault="009E787F" w:rsidP="00884B45">
      <w:pPr>
        <w:pStyle w:val="STTSDarftarPustakaNormal"/>
        <w:tabs>
          <w:tab w:val="left" w:pos="0"/>
        </w:tabs>
        <w:suppressAutoHyphens/>
        <w:jc w:val="both"/>
      </w:pPr>
    </w:p>
    <w:p w14:paraId="3B81C660" w14:textId="77777777" w:rsidR="00D760B6" w:rsidRDefault="009E787F" w:rsidP="00187255">
      <w:pPr>
        <w:pStyle w:val="STTSDarftarPustakaNormal"/>
        <w:suppressAutoHyphens/>
        <w:jc w:val="both"/>
      </w:pPr>
      <w:r>
        <w:t xml:space="preserve">Yasin K. </w:t>
      </w:r>
      <w:r w:rsidRPr="009E787F">
        <w:rPr>
          <w:i/>
          <w:iCs/>
        </w:rPr>
        <w:t>Laravel Framework: Pengertian Keunggulan &amp; Tips untuk Pemula</w:t>
      </w:r>
      <w:r>
        <w:t xml:space="preserve"> [Online]. Available at:</w:t>
      </w:r>
      <w:r w:rsidRPr="009E787F">
        <w:t xml:space="preserve"> </w:t>
      </w:r>
      <w:hyperlink r:id="rId89" w:history="1">
        <w:r w:rsidRPr="00BE71D1">
          <w:rPr>
            <w:rStyle w:val="Hyperlink"/>
            <w:color w:val="auto"/>
          </w:rPr>
          <w:t>https://www.niagahoster.co.id/blog/laravel-adalah/</w:t>
        </w:r>
      </w:hyperlink>
      <w:r w:rsidRPr="00BE71D1">
        <w:t xml:space="preserve"> </w:t>
      </w:r>
    </w:p>
    <w:p w14:paraId="2A242A3F" w14:textId="71393A62" w:rsidR="007E2969" w:rsidRDefault="009E787F" w:rsidP="00187255">
      <w:pPr>
        <w:pStyle w:val="STTSDarftarPustakaNormal"/>
        <w:suppressAutoHyphens/>
        <w:jc w:val="both"/>
      </w:pPr>
      <w:r>
        <w:t>[</w:t>
      </w:r>
      <w:r w:rsidR="00DE5053">
        <w:t xml:space="preserve">Diakses </w:t>
      </w:r>
      <w:r>
        <w:t>1 December 2022]</w:t>
      </w:r>
      <w:r w:rsidR="00884B45">
        <w:t>.</w:t>
      </w:r>
    </w:p>
    <w:p w14:paraId="081C7788" w14:textId="77777777" w:rsidR="00884B45" w:rsidRDefault="00884B45" w:rsidP="00884B45">
      <w:pPr>
        <w:pStyle w:val="ListParagraph"/>
        <w:spacing w:line="240" w:lineRule="auto"/>
      </w:pPr>
    </w:p>
    <w:p w14:paraId="404408F2" w14:textId="77777777" w:rsidR="00D760B6" w:rsidRDefault="00884B45" w:rsidP="00187255">
      <w:pPr>
        <w:pStyle w:val="STTSDarftarPustakaNormal"/>
        <w:suppressAutoHyphens/>
        <w:jc w:val="both"/>
      </w:pPr>
      <w:r>
        <w:t xml:space="preserve">Vue2. </w:t>
      </w:r>
      <w:r w:rsidRPr="00F12470">
        <w:rPr>
          <w:i/>
          <w:iCs/>
        </w:rPr>
        <w:t>What is Vue.js</w:t>
      </w:r>
      <w:r>
        <w:t xml:space="preserve"> [Online]. Available at:</w:t>
      </w:r>
      <w:r w:rsidRPr="00F12470">
        <w:t xml:space="preserve"> </w:t>
      </w:r>
      <w:hyperlink r:id="rId90" w:history="1">
        <w:r w:rsidRPr="00BE71D1">
          <w:rPr>
            <w:rStyle w:val="Hyperlink"/>
            <w:color w:val="auto"/>
          </w:rPr>
          <w:t>https://v2.vuejs.org/v2/guide/</w:t>
        </w:r>
      </w:hyperlink>
      <w:r w:rsidRPr="00BE71D1">
        <w:t xml:space="preserve"> </w:t>
      </w:r>
    </w:p>
    <w:p w14:paraId="472252BB" w14:textId="7CA4259E" w:rsidR="00884B45" w:rsidRDefault="00884B45" w:rsidP="00187255">
      <w:pPr>
        <w:pStyle w:val="STTSDarftarPustakaNormal"/>
        <w:suppressAutoHyphens/>
        <w:jc w:val="both"/>
      </w:pPr>
      <w:r>
        <w:t>[</w:t>
      </w:r>
      <w:r w:rsidR="005C5788">
        <w:t xml:space="preserve">Diakses </w:t>
      </w:r>
      <w:r>
        <w:t>10 December 2022].</w:t>
      </w:r>
    </w:p>
    <w:p w14:paraId="248F0B36" w14:textId="77777777" w:rsidR="002E396D" w:rsidRDefault="002E396D">
      <w:pPr>
        <w:spacing w:line="240" w:lineRule="auto"/>
        <w:ind w:firstLine="0"/>
        <w:jc w:val="left"/>
        <w:rPr>
          <w:rFonts w:ascii="Arial" w:hAnsi="Arial"/>
          <w:b/>
          <w:sz w:val="36"/>
        </w:rPr>
        <w:sectPr w:rsidR="002E396D" w:rsidSect="002E396D">
          <w:pgSz w:w="11907" w:h="16840" w:code="9"/>
          <w:pgMar w:top="2268" w:right="1701" w:bottom="1701" w:left="2268" w:header="1418" w:footer="851" w:gutter="0"/>
          <w:cols w:space="720"/>
          <w:titlePg/>
          <w:docGrid w:linePitch="360"/>
        </w:sectPr>
      </w:pPr>
    </w:p>
    <w:p w14:paraId="67E7FED1" w14:textId="5482449D" w:rsidR="00AA0CAC" w:rsidRDefault="00AA0CAC">
      <w:pPr>
        <w:spacing w:line="240" w:lineRule="auto"/>
        <w:ind w:firstLine="0"/>
        <w:jc w:val="left"/>
        <w:rPr>
          <w:rFonts w:ascii="Arial" w:hAnsi="Arial"/>
          <w:b/>
          <w:sz w:val="36"/>
        </w:rPr>
      </w:pPr>
    </w:p>
    <w:p w14:paraId="2F2CD0AE" w14:textId="695EA92D" w:rsidR="00EF2952" w:rsidRDefault="00AA0CAC" w:rsidP="00EF2952">
      <w:pPr>
        <w:pStyle w:val="STTSJudul"/>
      </w:pPr>
      <w:r w:rsidRPr="00E6348F">
        <w:t>Lampiran</w:t>
      </w:r>
    </w:p>
    <w:p w14:paraId="6F8D1529" w14:textId="77777777" w:rsidR="00E71E27" w:rsidRDefault="00E71E27" w:rsidP="00EF2952">
      <w:pPr>
        <w:pStyle w:val="STTSJudul"/>
      </w:pPr>
    </w:p>
    <w:p w14:paraId="6C57A547" w14:textId="7458F09E" w:rsidR="00EF2952" w:rsidRDefault="00EF2952" w:rsidP="00EF2952">
      <w:pPr>
        <w:pStyle w:val="STTSJudul"/>
      </w:pPr>
      <w:r>
        <w:rPr>
          <w:noProof/>
        </w:rPr>
        <w:drawing>
          <wp:inline distT="0" distB="0" distL="0" distR="0" wp14:anchorId="1313C8EC" wp14:editId="2964B9EF">
            <wp:extent cx="4967620" cy="7021758"/>
            <wp:effectExtent l="19050" t="19050" r="23495" b="2730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043421" cy="7128903"/>
                    </a:xfrm>
                    <a:prstGeom prst="rect">
                      <a:avLst/>
                    </a:prstGeom>
                    <a:noFill/>
                    <a:ln>
                      <a:solidFill>
                        <a:schemeClr val="bg2">
                          <a:lumMod val="75000"/>
                        </a:schemeClr>
                      </a:solidFill>
                    </a:ln>
                  </pic:spPr>
                </pic:pic>
              </a:graphicData>
            </a:graphic>
          </wp:inline>
        </w:drawing>
      </w:r>
    </w:p>
    <w:p w14:paraId="39B8C0D0" w14:textId="21BFBFEF" w:rsidR="00206F62" w:rsidRDefault="00EF2952" w:rsidP="00EF2952">
      <w:pPr>
        <w:pStyle w:val="STTSJudul"/>
        <w:rPr>
          <w:noProof/>
        </w:rPr>
      </w:pPr>
      <w:r>
        <w:rPr>
          <w:noProof/>
        </w:rPr>
        <w:lastRenderedPageBreak/>
        <w:drawing>
          <wp:inline distT="0" distB="0" distL="0" distR="0" wp14:anchorId="23D2F33B" wp14:editId="0D30BD88">
            <wp:extent cx="5039995" cy="7124065"/>
            <wp:effectExtent l="0" t="0" r="8255" b="63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039995" cy="7124065"/>
                    </a:xfrm>
                    <a:prstGeom prst="rect">
                      <a:avLst/>
                    </a:prstGeom>
                    <a:noFill/>
                    <a:ln>
                      <a:noFill/>
                    </a:ln>
                  </pic:spPr>
                </pic:pic>
              </a:graphicData>
            </a:graphic>
          </wp:inline>
        </w:drawing>
      </w:r>
      <w:r>
        <w:rPr>
          <w:noProof/>
        </w:rPr>
        <w:lastRenderedPageBreak/>
        <w:drawing>
          <wp:inline distT="0" distB="0" distL="0" distR="0" wp14:anchorId="20F00901" wp14:editId="26BC4BF3">
            <wp:extent cx="5039995" cy="7124065"/>
            <wp:effectExtent l="0" t="0" r="8255" b="63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039995" cy="7124065"/>
                    </a:xfrm>
                    <a:prstGeom prst="rect">
                      <a:avLst/>
                    </a:prstGeom>
                    <a:noFill/>
                    <a:ln>
                      <a:noFill/>
                    </a:ln>
                  </pic:spPr>
                </pic:pic>
              </a:graphicData>
            </a:graphic>
          </wp:inline>
        </w:drawing>
      </w:r>
    </w:p>
    <w:p w14:paraId="5432ED5E" w14:textId="0B7C4888" w:rsidR="006D222F" w:rsidRPr="006D222F" w:rsidRDefault="006D222F" w:rsidP="006D222F"/>
    <w:p w14:paraId="39F74486" w14:textId="5E0CAE95" w:rsidR="006D222F" w:rsidRDefault="006D222F" w:rsidP="006D222F">
      <w:pPr>
        <w:rPr>
          <w:rFonts w:ascii="Arial" w:hAnsi="Arial"/>
          <w:b/>
          <w:noProof/>
          <w:sz w:val="36"/>
        </w:rPr>
      </w:pPr>
    </w:p>
    <w:p w14:paraId="2792652B" w14:textId="4E01C0D8" w:rsidR="006D222F" w:rsidRDefault="006D222F" w:rsidP="006D222F">
      <w:pPr>
        <w:tabs>
          <w:tab w:val="left" w:pos="1256"/>
        </w:tabs>
      </w:pPr>
      <w:r>
        <w:tab/>
      </w:r>
    </w:p>
    <w:p w14:paraId="344FF2B0" w14:textId="0E392735" w:rsidR="006D222F" w:rsidRPr="006D222F" w:rsidRDefault="006D222F" w:rsidP="006D222F">
      <w:pPr>
        <w:tabs>
          <w:tab w:val="left" w:pos="1256"/>
        </w:tabs>
        <w:ind w:firstLine="0"/>
      </w:pPr>
      <w:r>
        <w:rPr>
          <w:noProof/>
        </w:rPr>
        <w:lastRenderedPageBreak/>
        <w:drawing>
          <wp:inline distT="0" distB="0" distL="0" distR="0" wp14:anchorId="2ACC7756" wp14:editId="566CA4FF">
            <wp:extent cx="5039995" cy="7124065"/>
            <wp:effectExtent l="0" t="0" r="8255" b="63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039995" cy="7124065"/>
                    </a:xfrm>
                    <a:prstGeom prst="rect">
                      <a:avLst/>
                    </a:prstGeom>
                    <a:noFill/>
                    <a:ln>
                      <a:noFill/>
                    </a:ln>
                  </pic:spPr>
                </pic:pic>
              </a:graphicData>
            </a:graphic>
          </wp:inline>
        </w:drawing>
      </w:r>
      <w:r>
        <w:rPr>
          <w:noProof/>
        </w:rPr>
        <w:lastRenderedPageBreak/>
        <w:drawing>
          <wp:inline distT="0" distB="0" distL="0" distR="0" wp14:anchorId="439B1421" wp14:editId="6626862A">
            <wp:extent cx="5039995" cy="7124065"/>
            <wp:effectExtent l="0" t="0" r="8255" b="63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039995" cy="7124065"/>
                    </a:xfrm>
                    <a:prstGeom prst="rect">
                      <a:avLst/>
                    </a:prstGeom>
                    <a:noFill/>
                    <a:ln>
                      <a:noFill/>
                    </a:ln>
                  </pic:spPr>
                </pic:pic>
              </a:graphicData>
            </a:graphic>
          </wp:inline>
        </w:drawing>
      </w:r>
      <w:r>
        <w:rPr>
          <w:noProof/>
        </w:rPr>
        <w:lastRenderedPageBreak/>
        <w:drawing>
          <wp:inline distT="0" distB="0" distL="0" distR="0" wp14:anchorId="3AB48AEB" wp14:editId="505CABD7">
            <wp:extent cx="5039995" cy="7124065"/>
            <wp:effectExtent l="0" t="0" r="8255" b="63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039995" cy="7124065"/>
                    </a:xfrm>
                    <a:prstGeom prst="rect">
                      <a:avLst/>
                    </a:prstGeom>
                    <a:noFill/>
                    <a:ln>
                      <a:noFill/>
                    </a:ln>
                  </pic:spPr>
                </pic:pic>
              </a:graphicData>
            </a:graphic>
          </wp:inline>
        </w:drawing>
      </w:r>
    </w:p>
    <w:sectPr w:rsidR="006D222F" w:rsidRPr="006D222F" w:rsidSect="002E396D">
      <w:headerReference w:type="default" r:id="rId97"/>
      <w:footerReference w:type="first" r:id="rId98"/>
      <w:pgSz w:w="11907" w:h="16840" w:code="9"/>
      <w:pgMar w:top="2268" w:right="1701" w:bottom="1701" w:left="2268" w:header="1418" w:footer="851"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23827D2" w14:textId="77777777" w:rsidR="006A6490" w:rsidRDefault="006A6490" w:rsidP="00A1571D">
      <w:pPr>
        <w:spacing w:line="240" w:lineRule="auto"/>
      </w:pPr>
      <w:r>
        <w:separator/>
      </w:r>
    </w:p>
  </w:endnote>
  <w:endnote w:type="continuationSeparator" w:id="0">
    <w:p w14:paraId="4E71FC1C" w14:textId="77777777" w:rsidR="006A6490" w:rsidRDefault="006A6490" w:rsidP="00A1571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076D78" w14:textId="34731FD5" w:rsidR="002043A5" w:rsidRPr="00707BFB" w:rsidRDefault="002043A5" w:rsidP="008D08CC">
    <w:pPr>
      <w:pStyle w:val="Footer"/>
      <w:tabs>
        <w:tab w:val="clear" w:pos="4680"/>
        <w:tab w:val="clear" w:pos="9360"/>
      </w:tabs>
      <w:spacing w:line="240" w:lineRule="auto"/>
      <w:ind w:firstLine="0"/>
      <w:jc w:val="center"/>
    </w:pPr>
    <w:r>
      <w:fldChar w:fldCharType="begin"/>
    </w:r>
    <w:r>
      <w:instrText xml:space="preserve"> PAGE   \* MERGEFORMAT </w:instrText>
    </w:r>
    <w:r>
      <w:fldChar w:fldCharType="separate"/>
    </w:r>
    <w:r w:rsidR="00060A47">
      <w:rPr>
        <w:noProof/>
      </w:rPr>
      <w:t>viii</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BD41B8" w14:textId="77777777" w:rsidR="002043A5" w:rsidRDefault="002043A5">
    <w:pPr>
      <w:pStyle w:val="Footer"/>
      <w:jc w:val="center"/>
    </w:pPr>
  </w:p>
  <w:p w14:paraId="2A8F22DC" w14:textId="77777777" w:rsidR="002043A5" w:rsidRDefault="002043A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0E40A7" w14:textId="77777777" w:rsidR="002043A5" w:rsidRDefault="002043A5" w:rsidP="00AB2806">
    <w:pPr>
      <w:pStyle w:val="Footer"/>
      <w:tabs>
        <w:tab w:val="clear" w:pos="4680"/>
        <w:tab w:val="clear" w:pos="9360"/>
      </w:tabs>
      <w:ind w:firstLine="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0259D0" w14:textId="6C4777E4" w:rsidR="002043A5" w:rsidRDefault="002043A5" w:rsidP="002C41EF">
    <w:pPr>
      <w:pStyle w:val="Footer"/>
      <w:tabs>
        <w:tab w:val="clear" w:pos="4680"/>
        <w:tab w:val="clear" w:pos="9360"/>
      </w:tabs>
      <w:spacing w:line="240" w:lineRule="auto"/>
      <w:ind w:firstLine="0"/>
      <w:jc w:val="center"/>
    </w:pPr>
    <w:r>
      <w:fldChar w:fldCharType="begin"/>
    </w:r>
    <w:r>
      <w:instrText xml:space="preserve"> PAGE   \* MERGEFORMAT </w:instrText>
    </w:r>
    <w:r>
      <w:fldChar w:fldCharType="separate"/>
    </w:r>
    <w:r w:rsidR="00060A47">
      <w:rPr>
        <w:noProof/>
      </w:rPr>
      <w:t>9</w:t>
    </w:r>
    <w: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50BC43" w14:textId="77777777" w:rsidR="002E396D" w:rsidRDefault="002E396D" w:rsidP="00AB2806">
    <w:pPr>
      <w:pStyle w:val="Footer"/>
      <w:tabs>
        <w:tab w:val="clear" w:pos="4680"/>
        <w:tab w:val="clear" w:pos="9360"/>
      </w:tabs>
      <w:ind w:firstLine="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4296C7" w14:textId="289F2018" w:rsidR="007E714B" w:rsidRDefault="007E714B" w:rsidP="002C41EF">
    <w:pPr>
      <w:pStyle w:val="Footer"/>
      <w:tabs>
        <w:tab w:val="clear" w:pos="4680"/>
        <w:tab w:val="clear" w:pos="9360"/>
      </w:tabs>
      <w:spacing w:line="240" w:lineRule="auto"/>
      <w:ind w:firstLine="0"/>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4488065" w14:textId="77777777" w:rsidR="006A6490" w:rsidRDefault="006A6490" w:rsidP="00654C90">
      <w:pPr>
        <w:spacing w:line="240" w:lineRule="auto"/>
        <w:ind w:firstLine="0"/>
      </w:pPr>
      <w:r>
        <w:separator/>
      </w:r>
    </w:p>
  </w:footnote>
  <w:footnote w:type="continuationSeparator" w:id="0">
    <w:p w14:paraId="2EFDC0A2" w14:textId="77777777" w:rsidR="006A6490" w:rsidRDefault="006A6490" w:rsidP="00A1571D">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5E20F6" w14:textId="77777777" w:rsidR="002043A5" w:rsidRDefault="002043A5">
    <w:pPr>
      <w:pStyle w:val="Header"/>
      <w:jc w:val="right"/>
    </w:pPr>
  </w:p>
  <w:p w14:paraId="0D235689" w14:textId="77777777" w:rsidR="002043A5" w:rsidRDefault="002043A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45558A" w14:textId="66E87C73" w:rsidR="002043A5" w:rsidRDefault="002043A5" w:rsidP="00AB2806">
    <w:pPr>
      <w:pStyle w:val="Header"/>
      <w:tabs>
        <w:tab w:val="clear" w:pos="4680"/>
        <w:tab w:val="clear" w:pos="9360"/>
      </w:tabs>
      <w:ind w:firstLine="0"/>
      <w:jc w:val="right"/>
    </w:pPr>
    <w:r>
      <w:fldChar w:fldCharType="begin"/>
    </w:r>
    <w:r>
      <w:instrText xml:space="preserve"> PAGE   \* MERGEFORMAT </w:instrText>
    </w:r>
    <w:r>
      <w:fldChar w:fldCharType="separate"/>
    </w:r>
    <w:r w:rsidR="00060A47">
      <w:rPr>
        <w:noProof/>
      </w:rPr>
      <w:t>11</w:t>
    </w:r>
    <w:r w:rsidR="00060A47">
      <w:rPr>
        <w:noProof/>
      </w:rPr>
      <w:t>6</w:t>
    </w:r>
    <w: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47A32C" w14:textId="1BFAACF5" w:rsidR="007E714B" w:rsidRDefault="007E714B" w:rsidP="00AB2806">
    <w:pPr>
      <w:pStyle w:val="Header"/>
      <w:tabs>
        <w:tab w:val="clear" w:pos="4680"/>
        <w:tab w:val="clear" w:pos="9360"/>
      </w:tabs>
      <w:ind w:firstLine="0"/>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8E44D0"/>
    <w:multiLevelType w:val="hybridMultilevel"/>
    <w:tmpl w:val="98F6BF58"/>
    <w:lvl w:ilvl="0" w:tplc="F230BF8A">
      <w:start w:val="1"/>
      <w:numFmt w:val="decimal"/>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1" w15:restartNumberingAfterBreak="0">
    <w:nsid w:val="097E483E"/>
    <w:multiLevelType w:val="hybridMultilevel"/>
    <w:tmpl w:val="E154D4E8"/>
    <w:lvl w:ilvl="0" w:tplc="FFFFFFFF">
      <w:start w:val="1"/>
      <w:numFmt w:val="decimal"/>
      <w:lvlText w:val="%1."/>
      <w:lvlJc w:val="left"/>
      <w:pPr>
        <w:ind w:left="1353" w:hanging="360"/>
      </w:pPr>
      <w:rPr>
        <w:rFonts w:hint="default"/>
      </w:rPr>
    </w:lvl>
    <w:lvl w:ilvl="1" w:tplc="FFFFFFFF">
      <w:start w:val="1"/>
      <w:numFmt w:val="lowerLetter"/>
      <w:lvlText w:val="%2)"/>
      <w:lvlJc w:val="left"/>
      <w:pPr>
        <w:ind w:left="2073" w:hanging="360"/>
      </w:pPr>
      <w:rPr>
        <w:rFonts w:hint="default"/>
      </w:rPr>
    </w:lvl>
    <w:lvl w:ilvl="2" w:tplc="FFFFFFFF" w:tentative="1">
      <w:start w:val="1"/>
      <w:numFmt w:val="lowerRoman"/>
      <w:lvlText w:val="%3."/>
      <w:lvlJc w:val="right"/>
      <w:pPr>
        <w:ind w:left="2793" w:hanging="180"/>
      </w:pPr>
    </w:lvl>
    <w:lvl w:ilvl="3" w:tplc="FFFFFFFF" w:tentative="1">
      <w:start w:val="1"/>
      <w:numFmt w:val="decimal"/>
      <w:lvlText w:val="%4."/>
      <w:lvlJc w:val="left"/>
      <w:pPr>
        <w:ind w:left="3513" w:hanging="360"/>
      </w:pPr>
    </w:lvl>
    <w:lvl w:ilvl="4" w:tplc="FFFFFFFF" w:tentative="1">
      <w:start w:val="1"/>
      <w:numFmt w:val="lowerLetter"/>
      <w:lvlText w:val="%5."/>
      <w:lvlJc w:val="left"/>
      <w:pPr>
        <w:ind w:left="4233" w:hanging="360"/>
      </w:pPr>
    </w:lvl>
    <w:lvl w:ilvl="5" w:tplc="FFFFFFFF" w:tentative="1">
      <w:start w:val="1"/>
      <w:numFmt w:val="lowerRoman"/>
      <w:lvlText w:val="%6."/>
      <w:lvlJc w:val="right"/>
      <w:pPr>
        <w:ind w:left="4953" w:hanging="180"/>
      </w:pPr>
    </w:lvl>
    <w:lvl w:ilvl="6" w:tplc="FFFFFFFF" w:tentative="1">
      <w:start w:val="1"/>
      <w:numFmt w:val="decimal"/>
      <w:lvlText w:val="%7."/>
      <w:lvlJc w:val="left"/>
      <w:pPr>
        <w:ind w:left="5673" w:hanging="360"/>
      </w:pPr>
    </w:lvl>
    <w:lvl w:ilvl="7" w:tplc="FFFFFFFF" w:tentative="1">
      <w:start w:val="1"/>
      <w:numFmt w:val="lowerLetter"/>
      <w:lvlText w:val="%8."/>
      <w:lvlJc w:val="left"/>
      <w:pPr>
        <w:ind w:left="6393" w:hanging="360"/>
      </w:pPr>
    </w:lvl>
    <w:lvl w:ilvl="8" w:tplc="FFFFFFFF" w:tentative="1">
      <w:start w:val="1"/>
      <w:numFmt w:val="lowerRoman"/>
      <w:lvlText w:val="%9."/>
      <w:lvlJc w:val="right"/>
      <w:pPr>
        <w:ind w:left="7113" w:hanging="180"/>
      </w:pPr>
    </w:lvl>
  </w:abstractNum>
  <w:abstractNum w:abstractNumId="2" w15:restartNumberingAfterBreak="0">
    <w:nsid w:val="0DB460D2"/>
    <w:multiLevelType w:val="hybridMultilevel"/>
    <w:tmpl w:val="4EEE51CA"/>
    <w:lvl w:ilvl="0" w:tplc="5888ED38">
      <w:start w:val="1"/>
      <w:numFmt w:val="decimal"/>
      <w:lvlText w:val="2.%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0F419BD"/>
    <w:multiLevelType w:val="hybridMultilevel"/>
    <w:tmpl w:val="388CB782"/>
    <w:lvl w:ilvl="0" w:tplc="2A42838C">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2435536"/>
    <w:multiLevelType w:val="hybridMultilevel"/>
    <w:tmpl w:val="8CECD2BA"/>
    <w:lvl w:ilvl="0" w:tplc="FFFFFFFF">
      <w:start w:val="1"/>
      <w:numFmt w:val="lowerLetter"/>
      <w:lvlText w:val="%1."/>
      <w:lvlJc w:val="left"/>
      <w:pPr>
        <w:ind w:left="1570" w:hanging="360"/>
      </w:pPr>
    </w:lvl>
    <w:lvl w:ilvl="1" w:tplc="FFFFFFFF" w:tentative="1">
      <w:start w:val="1"/>
      <w:numFmt w:val="lowerLetter"/>
      <w:lvlText w:val="%2."/>
      <w:lvlJc w:val="left"/>
      <w:pPr>
        <w:ind w:left="2290" w:hanging="360"/>
      </w:pPr>
    </w:lvl>
    <w:lvl w:ilvl="2" w:tplc="FFFFFFFF" w:tentative="1">
      <w:start w:val="1"/>
      <w:numFmt w:val="lowerRoman"/>
      <w:lvlText w:val="%3."/>
      <w:lvlJc w:val="right"/>
      <w:pPr>
        <w:ind w:left="3010" w:hanging="180"/>
      </w:pPr>
    </w:lvl>
    <w:lvl w:ilvl="3" w:tplc="FFFFFFFF" w:tentative="1">
      <w:start w:val="1"/>
      <w:numFmt w:val="decimal"/>
      <w:lvlText w:val="%4."/>
      <w:lvlJc w:val="left"/>
      <w:pPr>
        <w:ind w:left="3730" w:hanging="360"/>
      </w:pPr>
    </w:lvl>
    <w:lvl w:ilvl="4" w:tplc="FFFFFFFF" w:tentative="1">
      <w:start w:val="1"/>
      <w:numFmt w:val="lowerLetter"/>
      <w:lvlText w:val="%5."/>
      <w:lvlJc w:val="left"/>
      <w:pPr>
        <w:ind w:left="4450" w:hanging="360"/>
      </w:pPr>
    </w:lvl>
    <w:lvl w:ilvl="5" w:tplc="FFFFFFFF" w:tentative="1">
      <w:start w:val="1"/>
      <w:numFmt w:val="lowerRoman"/>
      <w:lvlText w:val="%6."/>
      <w:lvlJc w:val="right"/>
      <w:pPr>
        <w:ind w:left="5170" w:hanging="180"/>
      </w:pPr>
    </w:lvl>
    <w:lvl w:ilvl="6" w:tplc="FFFFFFFF" w:tentative="1">
      <w:start w:val="1"/>
      <w:numFmt w:val="decimal"/>
      <w:lvlText w:val="%7."/>
      <w:lvlJc w:val="left"/>
      <w:pPr>
        <w:ind w:left="5890" w:hanging="360"/>
      </w:pPr>
    </w:lvl>
    <w:lvl w:ilvl="7" w:tplc="FFFFFFFF" w:tentative="1">
      <w:start w:val="1"/>
      <w:numFmt w:val="lowerLetter"/>
      <w:lvlText w:val="%8."/>
      <w:lvlJc w:val="left"/>
      <w:pPr>
        <w:ind w:left="6610" w:hanging="360"/>
      </w:pPr>
    </w:lvl>
    <w:lvl w:ilvl="8" w:tplc="FFFFFFFF" w:tentative="1">
      <w:start w:val="1"/>
      <w:numFmt w:val="lowerRoman"/>
      <w:lvlText w:val="%9."/>
      <w:lvlJc w:val="right"/>
      <w:pPr>
        <w:ind w:left="7330" w:hanging="180"/>
      </w:pPr>
    </w:lvl>
  </w:abstractNum>
  <w:abstractNum w:abstractNumId="5" w15:restartNumberingAfterBreak="0">
    <w:nsid w:val="1C1208F7"/>
    <w:multiLevelType w:val="hybridMultilevel"/>
    <w:tmpl w:val="27320DD4"/>
    <w:lvl w:ilvl="0" w:tplc="F1A050AC">
      <w:start w:val="1"/>
      <w:numFmt w:val="bullet"/>
      <w:pStyle w:val="BulletStyle"/>
      <w:lvlText w:val=""/>
      <w:lvlJc w:val="left"/>
      <w:pPr>
        <w:ind w:left="1353" w:hanging="360"/>
      </w:pPr>
      <w:rPr>
        <w:rFonts w:ascii="Symbol" w:hAnsi="Symbol" w:hint="default"/>
      </w:rPr>
    </w:lvl>
    <w:lvl w:ilvl="1" w:tplc="FFFFFFFF" w:tentative="1">
      <w:start w:val="1"/>
      <w:numFmt w:val="lowerLetter"/>
      <w:lvlText w:val="%2."/>
      <w:lvlJc w:val="left"/>
      <w:pPr>
        <w:ind w:left="2073" w:hanging="360"/>
      </w:pPr>
    </w:lvl>
    <w:lvl w:ilvl="2" w:tplc="FFFFFFFF" w:tentative="1">
      <w:start w:val="1"/>
      <w:numFmt w:val="lowerRoman"/>
      <w:lvlText w:val="%3."/>
      <w:lvlJc w:val="right"/>
      <w:pPr>
        <w:ind w:left="2793" w:hanging="180"/>
      </w:pPr>
    </w:lvl>
    <w:lvl w:ilvl="3" w:tplc="FFFFFFFF" w:tentative="1">
      <w:start w:val="1"/>
      <w:numFmt w:val="decimal"/>
      <w:lvlText w:val="%4."/>
      <w:lvlJc w:val="left"/>
      <w:pPr>
        <w:ind w:left="3513" w:hanging="360"/>
      </w:pPr>
    </w:lvl>
    <w:lvl w:ilvl="4" w:tplc="FFFFFFFF" w:tentative="1">
      <w:start w:val="1"/>
      <w:numFmt w:val="lowerLetter"/>
      <w:lvlText w:val="%5."/>
      <w:lvlJc w:val="left"/>
      <w:pPr>
        <w:ind w:left="4233" w:hanging="360"/>
      </w:pPr>
    </w:lvl>
    <w:lvl w:ilvl="5" w:tplc="FFFFFFFF" w:tentative="1">
      <w:start w:val="1"/>
      <w:numFmt w:val="lowerRoman"/>
      <w:lvlText w:val="%6."/>
      <w:lvlJc w:val="right"/>
      <w:pPr>
        <w:ind w:left="4953" w:hanging="180"/>
      </w:pPr>
    </w:lvl>
    <w:lvl w:ilvl="6" w:tplc="FFFFFFFF" w:tentative="1">
      <w:start w:val="1"/>
      <w:numFmt w:val="decimal"/>
      <w:lvlText w:val="%7."/>
      <w:lvlJc w:val="left"/>
      <w:pPr>
        <w:ind w:left="5673" w:hanging="360"/>
      </w:pPr>
    </w:lvl>
    <w:lvl w:ilvl="7" w:tplc="FFFFFFFF" w:tentative="1">
      <w:start w:val="1"/>
      <w:numFmt w:val="lowerLetter"/>
      <w:lvlText w:val="%8."/>
      <w:lvlJc w:val="left"/>
      <w:pPr>
        <w:ind w:left="6393" w:hanging="360"/>
      </w:pPr>
    </w:lvl>
    <w:lvl w:ilvl="8" w:tplc="FFFFFFFF" w:tentative="1">
      <w:start w:val="1"/>
      <w:numFmt w:val="lowerRoman"/>
      <w:lvlText w:val="%9."/>
      <w:lvlJc w:val="right"/>
      <w:pPr>
        <w:ind w:left="7113" w:hanging="180"/>
      </w:pPr>
    </w:lvl>
  </w:abstractNum>
  <w:abstractNum w:abstractNumId="6" w15:restartNumberingAfterBreak="0">
    <w:nsid w:val="23A52C4A"/>
    <w:multiLevelType w:val="hybridMultilevel"/>
    <w:tmpl w:val="922AE60C"/>
    <w:lvl w:ilvl="0" w:tplc="5ACA5364">
      <w:start w:val="1"/>
      <w:numFmt w:val="decimalZero"/>
      <w:pStyle w:val="Style1"/>
      <w:lvlText w:val="%1:"/>
      <w:lvlJc w:val="left"/>
      <w:pPr>
        <w:ind w:left="720" w:hanging="360"/>
      </w:pPr>
      <w:rPr>
        <w:rFonts w:ascii="Courier New" w:hAnsi="Courier New" w:hint="default"/>
        <w:b w:val="0"/>
        <w:i w:val="0"/>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4AD27DD"/>
    <w:multiLevelType w:val="hybridMultilevel"/>
    <w:tmpl w:val="6F80E616"/>
    <w:lvl w:ilvl="0" w:tplc="0ECC0FE6">
      <w:start w:val="1"/>
      <w:numFmt w:val="decimal"/>
      <w:lvlText w:val="5.%1"/>
      <w:lvlJc w:val="left"/>
      <w:pPr>
        <w:ind w:left="720" w:hanging="360"/>
      </w:pPr>
      <w:rPr>
        <w:b/>
        <w:bCs/>
        <w:sz w:val="28"/>
        <w:szCs w:val="28"/>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8" w15:restartNumberingAfterBreak="0">
    <w:nsid w:val="2A2634CD"/>
    <w:multiLevelType w:val="hybridMultilevel"/>
    <w:tmpl w:val="96EC4D14"/>
    <w:lvl w:ilvl="0" w:tplc="E38E8382">
      <w:start w:val="1"/>
      <w:numFmt w:val="lowerLetter"/>
      <w:pStyle w:val="bulletalphabet"/>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F4D4A5A"/>
    <w:multiLevelType w:val="hybridMultilevel"/>
    <w:tmpl w:val="56B26E56"/>
    <w:lvl w:ilvl="0" w:tplc="04090001">
      <w:start w:val="1"/>
      <w:numFmt w:val="bullet"/>
      <w:pStyle w:val="bulletstylealphabetsmall"/>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1F66B71"/>
    <w:multiLevelType w:val="hybridMultilevel"/>
    <w:tmpl w:val="EE886BF0"/>
    <w:lvl w:ilvl="0" w:tplc="719E1532">
      <w:start w:val="1"/>
      <w:numFmt w:val="decimalZero"/>
      <w:pStyle w:val="STTSAlgoritmaContent"/>
      <w:lvlText w:val="%1:"/>
      <w:lvlJc w:val="left"/>
      <w:pPr>
        <w:ind w:left="1344" w:hanging="360"/>
      </w:pPr>
      <w:rPr>
        <w:rFonts w:ascii="Courier New" w:hAnsi="Courier New" w:hint="default"/>
        <w:b w:val="0"/>
        <w:i w:val="0"/>
        <w:sz w:val="20"/>
      </w:rPr>
    </w:lvl>
    <w:lvl w:ilvl="1" w:tplc="04090019">
      <w:start w:val="1"/>
      <w:numFmt w:val="lowerLetter"/>
      <w:lvlText w:val="%2."/>
      <w:lvlJc w:val="left"/>
      <w:pPr>
        <w:ind w:left="2064" w:hanging="360"/>
      </w:pPr>
    </w:lvl>
    <w:lvl w:ilvl="2" w:tplc="0409001B" w:tentative="1">
      <w:start w:val="1"/>
      <w:numFmt w:val="lowerRoman"/>
      <w:lvlText w:val="%3."/>
      <w:lvlJc w:val="right"/>
      <w:pPr>
        <w:ind w:left="2784" w:hanging="180"/>
      </w:pPr>
    </w:lvl>
    <w:lvl w:ilvl="3" w:tplc="0409000F" w:tentative="1">
      <w:start w:val="1"/>
      <w:numFmt w:val="decimal"/>
      <w:lvlText w:val="%4."/>
      <w:lvlJc w:val="left"/>
      <w:pPr>
        <w:ind w:left="3504" w:hanging="360"/>
      </w:pPr>
    </w:lvl>
    <w:lvl w:ilvl="4" w:tplc="04090019" w:tentative="1">
      <w:start w:val="1"/>
      <w:numFmt w:val="lowerLetter"/>
      <w:lvlText w:val="%5."/>
      <w:lvlJc w:val="left"/>
      <w:pPr>
        <w:ind w:left="4224" w:hanging="360"/>
      </w:pPr>
    </w:lvl>
    <w:lvl w:ilvl="5" w:tplc="0409001B" w:tentative="1">
      <w:start w:val="1"/>
      <w:numFmt w:val="lowerRoman"/>
      <w:lvlText w:val="%6."/>
      <w:lvlJc w:val="right"/>
      <w:pPr>
        <w:ind w:left="4944" w:hanging="180"/>
      </w:pPr>
    </w:lvl>
    <w:lvl w:ilvl="6" w:tplc="0409000F" w:tentative="1">
      <w:start w:val="1"/>
      <w:numFmt w:val="decimal"/>
      <w:lvlText w:val="%7."/>
      <w:lvlJc w:val="left"/>
      <w:pPr>
        <w:ind w:left="5664" w:hanging="360"/>
      </w:pPr>
    </w:lvl>
    <w:lvl w:ilvl="7" w:tplc="04090019" w:tentative="1">
      <w:start w:val="1"/>
      <w:numFmt w:val="lowerLetter"/>
      <w:lvlText w:val="%8."/>
      <w:lvlJc w:val="left"/>
      <w:pPr>
        <w:ind w:left="6384" w:hanging="360"/>
      </w:pPr>
    </w:lvl>
    <w:lvl w:ilvl="8" w:tplc="0409001B" w:tentative="1">
      <w:start w:val="1"/>
      <w:numFmt w:val="lowerRoman"/>
      <w:lvlText w:val="%9."/>
      <w:lvlJc w:val="right"/>
      <w:pPr>
        <w:ind w:left="7104" w:hanging="180"/>
      </w:pPr>
    </w:lvl>
  </w:abstractNum>
  <w:abstractNum w:abstractNumId="11" w15:restartNumberingAfterBreak="0">
    <w:nsid w:val="364A76C1"/>
    <w:multiLevelType w:val="hybridMultilevel"/>
    <w:tmpl w:val="DAA6BDF4"/>
    <w:lvl w:ilvl="0" w:tplc="38090001">
      <w:start w:val="1"/>
      <w:numFmt w:val="bullet"/>
      <w:lvlText w:val=""/>
      <w:lvlJc w:val="left"/>
      <w:pPr>
        <w:ind w:left="720" w:hanging="360"/>
      </w:pPr>
      <w:rPr>
        <w:rFonts w:ascii="Symbol" w:hAnsi="Symbol" w:hint="default"/>
      </w:rPr>
    </w:lvl>
    <w:lvl w:ilvl="1" w:tplc="38090003">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2" w15:restartNumberingAfterBreak="0">
    <w:nsid w:val="3A4E7A67"/>
    <w:multiLevelType w:val="hybridMultilevel"/>
    <w:tmpl w:val="2AA688C4"/>
    <w:lvl w:ilvl="0" w:tplc="552A86D4">
      <w:start w:val="1"/>
      <w:numFmt w:val="decimal"/>
      <w:pStyle w:val="BulletStyleNumber"/>
      <w:lvlText w:val="%1."/>
      <w:lvlJc w:val="left"/>
      <w:pPr>
        <w:ind w:left="785" w:hanging="360"/>
      </w:pPr>
    </w:lvl>
    <w:lvl w:ilvl="1" w:tplc="04090019">
      <w:start w:val="1"/>
      <w:numFmt w:val="lowerLetter"/>
      <w:lvlText w:val="%2."/>
      <w:lvlJc w:val="left"/>
      <w:pPr>
        <w:ind w:left="1505" w:hanging="360"/>
      </w:pPr>
    </w:lvl>
    <w:lvl w:ilvl="2" w:tplc="0409001B" w:tentative="1">
      <w:start w:val="1"/>
      <w:numFmt w:val="lowerRoman"/>
      <w:lvlText w:val="%3."/>
      <w:lvlJc w:val="right"/>
      <w:pPr>
        <w:ind w:left="2225" w:hanging="180"/>
      </w:pPr>
    </w:lvl>
    <w:lvl w:ilvl="3" w:tplc="0409000F" w:tentative="1">
      <w:start w:val="1"/>
      <w:numFmt w:val="decimal"/>
      <w:lvlText w:val="%4."/>
      <w:lvlJc w:val="left"/>
      <w:pPr>
        <w:ind w:left="2945" w:hanging="360"/>
      </w:pPr>
    </w:lvl>
    <w:lvl w:ilvl="4" w:tplc="04090019" w:tentative="1">
      <w:start w:val="1"/>
      <w:numFmt w:val="lowerLetter"/>
      <w:lvlText w:val="%5."/>
      <w:lvlJc w:val="left"/>
      <w:pPr>
        <w:ind w:left="3665" w:hanging="360"/>
      </w:pPr>
    </w:lvl>
    <w:lvl w:ilvl="5" w:tplc="0409001B" w:tentative="1">
      <w:start w:val="1"/>
      <w:numFmt w:val="lowerRoman"/>
      <w:lvlText w:val="%6."/>
      <w:lvlJc w:val="right"/>
      <w:pPr>
        <w:ind w:left="4385" w:hanging="180"/>
      </w:pPr>
    </w:lvl>
    <w:lvl w:ilvl="6" w:tplc="0409000F" w:tentative="1">
      <w:start w:val="1"/>
      <w:numFmt w:val="decimal"/>
      <w:lvlText w:val="%7."/>
      <w:lvlJc w:val="left"/>
      <w:pPr>
        <w:ind w:left="5105" w:hanging="360"/>
      </w:pPr>
    </w:lvl>
    <w:lvl w:ilvl="7" w:tplc="04090019" w:tentative="1">
      <w:start w:val="1"/>
      <w:numFmt w:val="lowerLetter"/>
      <w:lvlText w:val="%8."/>
      <w:lvlJc w:val="left"/>
      <w:pPr>
        <w:ind w:left="5825" w:hanging="360"/>
      </w:pPr>
    </w:lvl>
    <w:lvl w:ilvl="8" w:tplc="0409001B" w:tentative="1">
      <w:start w:val="1"/>
      <w:numFmt w:val="lowerRoman"/>
      <w:lvlText w:val="%9."/>
      <w:lvlJc w:val="right"/>
      <w:pPr>
        <w:ind w:left="6545" w:hanging="180"/>
      </w:pPr>
    </w:lvl>
  </w:abstractNum>
  <w:abstractNum w:abstractNumId="13" w15:restartNumberingAfterBreak="0">
    <w:nsid w:val="3A71468D"/>
    <w:multiLevelType w:val="hybridMultilevel"/>
    <w:tmpl w:val="B31E0C9C"/>
    <w:lvl w:ilvl="0" w:tplc="FFFFFFFF">
      <w:start w:val="1"/>
      <w:numFmt w:val="upp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42B14F17"/>
    <w:multiLevelType w:val="multilevel"/>
    <w:tmpl w:val="ECA4F912"/>
    <w:lvl w:ilvl="0">
      <w:start w:val="1"/>
      <w:numFmt w:val="decimal"/>
      <w:lvlText w:val="%1"/>
      <w:lvlJc w:val="left"/>
      <w:pPr>
        <w:ind w:left="375" w:hanging="375"/>
      </w:pPr>
      <w:rPr>
        <w:rFonts w:hint="default"/>
      </w:rPr>
    </w:lvl>
    <w:lvl w:ilvl="1">
      <w:start w:val="2"/>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5" w15:restartNumberingAfterBreak="0">
    <w:nsid w:val="482E477D"/>
    <w:multiLevelType w:val="hybridMultilevel"/>
    <w:tmpl w:val="8CECD2BA"/>
    <w:lvl w:ilvl="0" w:tplc="04090019">
      <w:start w:val="1"/>
      <w:numFmt w:val="lowerLetter"/>
      <w:lvlText w:val="%1."/>
      <w:lvlJc w:val="left"/>
      <w:pPr>
        <w:ind w:left="1570" w:hanging="360"/>
      </w:pPr>
    </w:lvl>
    <w:lvl w:ilvl="1" w:tplc="04090019" w:tentative="1">
      <w:start w:val="1"/>
      <w:numFmt w:val="lowerLetter"/>
      <w:lvlText w:val="%2."/>
      <w:lvlJc w:val="left"/>
      <w:pPr>
        <w:ind w:left="2290" w:hanging="360"/>
      </w:pPr>
    </w:lvl>
    <w:lvl w:ilvl="2" w:tplc="0409001B" w:tentative="1">
      <w:start w:val="1"/>
      <w:numFmt w:val="lowerRoman"/>
      <w:lvlText w:val="%3."/>
      <w:lvlJc w:val="right"/>
      <w:pPr>
        <w:ind w:left="3010" w:hanging="180"/>
      </w:pPr>
    </w:lvl>
    <w:lvl w:ilvl="3" w:tplc="0409000F" w:tentative="1">
      <w:start w:val="1"/>
      <w:numFmt w:val="decimal"/>
      <w:lvlText w:val="%4."/>
      <w:lvlJc w:val="left"/>
      <w:pPr>
        <w:ind w:left="3730" w:hanging="360"/>
      </w:pPr>
    </w:lvl>
    <w:lvl w:ilvl="4" w:tplc="04090019" w:tentative="1">
      <w:start w:val="1"/>
      <w:numFmt w:val="lowerLetter"/>
      <w:lvlText w:val="%5."/>
      <w:lvlJc w:val="left"/>
      <w:pPr>
        <w:ind w:left="4450" w:hanging="360"/>
      </w:pPr>
    </w:lvl>
    <w:lvl w:ilvl="5" w:tplc="0409001B" w:tentative="1">
      <w:start w:val="1"/>
      <w:numFmt w:val="lowerRoman"/>
      <w:lvlText w:val="%6."/>
      <w:lvlJc w:val="right"/>
      <w:pPr>
        <w:ind w:left="5170" w:hanging="180"/>
      </w:pPr>
    </w:lvl>
    <w:lvl w:ilvl="6" w:tplc="0409000F" w:tentative="1">
      <w:start w:val="1"/>
      <w:numFmt w:val="decimal"/>
      <w:lvlText w:val="%7."/>
      <w:lvlJc w:val="left"/>
      <w:pPr>
        <w:ind w:left="5890" w:hanging="360"/>
      </w:pPr>
    </w:lvl>
    <w:lvl w:ilvl="7" w:tplc="04090019" w:tentative="1">
      <w:start w:val="1"/>
      <w:numFmt w:val="lowerLetter"/>
      <w:lvlText w:val="%8."/>
      <w:lvlJc w:val="left"/>
      <w:pPr>
        <w:ind w:left="6610" w:hanging="360"/>
      </w:pPr>
    </w:lvl>
    <w:lvl w:ilvl="8" w:tplc="0409001B" w:tentative="1">
      <w:start w:val="1"/>
      <w:numFmt w:val="lowerRoman"/>
      <w:lvlText w:val="%9."/>
      <w:lvlJc w:val="right"/>
      <w:pPr>
        <w:ind w:left="7330" w:hanging="180"/>
      </w:pPr>
    </w:lvl>
  </w:abstractNum>
  <w:abstractNum w:abstractNumId="16" w15:restartNumberingAfterBreak="0">
    <w:nsid w:val="4A917288"/>
    <w:multiLevelType w:val="hybridMultilevel"/>
    <w:tmpl w:val="6130F8D0"/>
    <w:lvl w:ilvl="0" w:tplc="98DCDADA">
      <w:start w:val="1"/>
      <w:numFmt w:val="decimal"/>
      <w:pStyle w:val="STTSKeteranganPengesahanNamaDosenList"/>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C385107"/>
    <w:multiLevelType w:val="hybridMultilevel"/>
    <w:tmpl w:val="6714FBF2"/>
    <w:lvl w:ilvl="0" w:tplc="38090001">
      <w:start w:val="1"/>
      <w:numFmt w:val="bullet"/>
      <w:lvlText w:val=""/>
      <w:lvlJc w:val="left"/>
      <w:pPr>
        <w:ind w:left="360" w:hanging="360"/>
      </w:pPr>
      <w:rPr>
        <w:rFonts w:ascii="Symbol" w:hAnsi="Symbol" w:hint="default"/>
      </w:rPr>
    </w:lvl>
    <w:lvl w:ilvl="1" w:tplc="38090003">
      <w:start w:val="1"/>
      <w:numFmt w:val="bullet"/>
      <w:lvlText w:val="o"/>
      <w:lvlJc w:val="left"/>
      <w:pPr>
        <w:ind w:left="1080" w:hanging="360"/>
      </w:pPr>
      <w:rPr>
        <w:rFonts w:ascii="Courier New" w:hAnsi="Courier New" w:cs="Courier New" w:hint="default"/>
      </w:rPr>
    </w:lvl>
    <w:lvl w:ilvl="2" w:tplc="38090005">
      <w:start w:val="1"/>
      <w:numFmt w:val="bullet"/>
      <w:lvlText w:val=""/>
      <w:lvlJc w:val="left"/>
      <w:pPr>
        <w:ind w:left="1800" w:hanging="360"/>
      </w:pPr>
      <w:rPr>
        <w:rFonts w:ascii="Wingdings" w:hAnsi="Wingdings" w:hint="default"/>
      </w:rPr>
    </w:lvl>
    <w:lvl w:ilvl="3" w:tplc="38090001">
      <w:start w:val="1"/>
      <w:numFmt w:val="bullet"/>
      <w:lvlText w:val=""/>
      <w:lvlJc w:val="left"/>
      <w:pPr>
        <w:ind w:left="2520" w:hanging="360"/>
      </w:pPr>
      <w:rPr>
        <w:rFonts w:ascii="Symbol" w:hAnsi="Symbol" w:hint="default"/>
      </w:rPr>
    </w:lvl>
    <w:lvl w:ilvl="4" w:tplc="38090003" w:tentative="1">
      <w:start w:val="1"/>
      <w:numFmt w:val="bullet"/>
      <w:lvlText w:val="o"/>
      <w:lvlJc w:val="left"/>
      <w:pPr>
        <w:ind w:left="3240" w:hanging="360"/>
      </w:pPr>
      <w:rPr>
        <w:rFonts w:ascii="Courier New" w:hAnsi="Courier New" w:cs="Courier New" w:hint="default"/>
      </w:rPr>
    </w:lvl>
    <w:lvl w:ilvl="5" w:tplc="38090005" w:tentative="1">
      <w:start w:val="1"/>
      <w:numFmt w:val="bullet"/>
      <w:lvlText w:val=""/>
      <w:lvlJc w:val="left"/>
      <w:pPr>
        <w:ind w:left="3960" w:hanging="360"/>
      </w:pPr>
      <w:rPr>
        <w:rFonts w:ascii="Wingdings" w:hAnsi="Wingdings" w:hint="default"/>
      </w:rPr>
    </w:lvl>
    <w:lvl w:ilvl="6" w:tplc="38090001" w:tentative="1">
      <w:start w:val="1"/>
      <w:numFmt w:val="bullet"/>
      <w:lvlText w:val=""/>
      <w:lvlJc w:val="left"/>
      <w:pPr>
        <w:ind w:left="4680" w:hanging="360"/>
      </w:pPr>
      <w:rPr>
        <w:rFonts w:ascii="Symbol" w:hAnsi="Symbol" w:hint="default"/>
      </w:rPr>
    </w:lvl>
    <w:lvl w:ilvl="7" w:tplc="38090003" w:tentative="1">
      <w:start w:val="1"/>
      <w:numFmt w:val="bullet"/>
      <w:lvlText w:val="o"/>
      <w:lvlJc w:val="left"/>
      <w:pPr>
        <w:ind w:left="5400" w:hanging="360"/>
      </w:pPr>
      <w:rPr>
        <w:rFonts w:ascii="Courier New" w:hAnsi="Courier New" w:cs="Courier New" w:hint="default"/>
      </w:rPr>
    </w:lvl>
    <w:lvl w:ilvl="8" w:tplc="38090005" w:tentative="1">
      <w:start w:val="1"/>
      <w:numFmt w:val="bullet"/>
      <w:lvlText w:val=""/>
      <w:lvlJc w:val="left"/>
      <w:pPr>
        <w:ind w:left="6120" w:hanging="360"/>
      </w:pPr>
      <w:rPr>
        <w:rFonts w:ascii="Wingdings" w:hAnsi="Wingdings" w:hint="default"/>
      </w:rPr>
    </w:lvl>
  </w:abstractNum>
  <w:abstractNum w:abstractNumId="18" w15:restartNumberingAfterBreak="0">
    <w:nsid w:val="4EAB2ECF"/>
    <w:multiLevelType w:val="hybridMultilevel"/>
    <w:tmpl w:val="06068AA4"/>
    <w:lvl w:ilvl="0" w:tplc="F452B682">
      <w:start w:val="1"/>
      <w:numFmt w:val="decimal"/>
      <w:lvlText w:val="%1.1"/>
      <w:lvlJc w:val="left"/>
      <w:pPr>
        <w:ind w:left="795" w:hanging="360"/>
      </w:pPr>
      <w:rPr>
        <w:rFonts w:hint="default"/>
      </w:rPr>
    </w:lvl>
    <w:lvl w:ilvl="1" w:tplc="04090019" w:tentative="1">
      <w:start w:val="1"/>
      <w:numFmt w:val="lowerLetter"/>
      <w:lvlText w:val="%2."/>
      <w:lvlJc w:val="left"/>
      <w:pPr>
        <w:ind w:left="1515" w:hanging="360"/>
      </w:pPr>
    </w:lvl>
    <w:lvl w:ilvl="2" w:tplc="0409001B" w:tentative="1">
      <w:start w:val="1"/>
      <w:numFmt w:val="lowerRoman"/>
      <w:lvlText w:val="%3."/>
      <w:lvlJc w:val="right"/>
      <w:pPr>
        <w:ind w:left="2235" w:hanging="180"/>
      </w:pPr>
    </w:lvl>
    <w:lvl w:ilvl="3" w:tplc="0409000F" w:tentative="1">
      <w:start w:val="1"/>
      <w:numFmt w:val="decimal"/>
      <w:lvlText w:val="%4."/>
      <w:lvlJc w:val="left"/>
      <w:pPr>
        <w:ind w:left="2955" w:hanging="360"/>
      </w:pPr>
    </w:lvl>
    <w:lvl w:ilvl="4" w:tplc="04090019" w:tentative="1">
      <w:start w:val="1"/>
      <w:numFmt w:val="lowerLetter"/>
      <w:lvlText w:val="%5."/>
      <w:lvlJc w:val="left"/>
      <w:pPr>
        <w:ind w:left="3675" w:hanging="360"/>
      </w:pPr>
    </w:lvl>
    <w:lvl w:ilvl="5" w:tplc="0409001B" w:tentative="1">
      <w:start w:val="1"/>
      <w:numFmt w:val="lowerRoman"/>
      <w:lvlText w:val="%6."/>
      <w:lvlJc w:val="right"/>
      <w:pPr>
        <w:ind w:left="4395" w:hanging="180"/>
      </w:pPr>
    </w:lvl>
    <w:lvl w:ilvl="6" w:tplc="0409000F" w:tentative="1">
      <w:start w:val="1"/>
      <w:numFmt w:val="decimal"/>
      <w:lvlText w:val="%7."/>
      <w:lvlJc w:val="left"/>
      <w:pPr>
        <w:ind w:left="5115" w:hanging="360"/>
      </w:pPr>
    </w:lvl>
    <w:lvl w:ilvl="7" w:tplc="04090019" w:tentative="1">
      <w:start w:val="1"/>
      <w:numFmt w:val="lowerLetter"/>
      <w:lvlText w:val="%8."/>
      <w:lvlJc w:val="left"/>
      <w:pPr>
        <w:ind w:left="5835" w:hanging="360"/>
      </w:pPr>
    </w:lvl>
    <w:lvl w:ilvl="8" w:tplc="0409001B" w:tentative="1">
      <w:start w:val="1"/>
      <w:numFmt w:val="lowerRoman"/>
      <w:lvlText w:val="%9."/>
      <w:lvlJc w:val="right"/>
      <w:pPr>
        <w:ind w:left="6555" w:hanging="180"/>
      </w:pPr>
    </w:lvl>
  </w:abstractNum>
  <w:abstractNum w:abstractNumId="19" w15:restartNumberingAfterBreak="0">
    <w:nsid w:val="577A2D05"/>
    <w:multiLevelType w:val="multilevel"/>
    <w:tmpl w:val="AE183A0E"/>
    <w:lvl w:ilvl="0">
      <w:start w:val="2"/>
      <w:numFmt w:val="decimal"/>
      <w:lvlText w:val="%1"/>
      <w:lvlJc w:val="left"/>
      <w:pPr>
        <w:ind w:left="600" w:hanging="600"/>
      </w:pPr>
      <w:rPr>
        <w:rFonts w:hint="default"/>
      </w:rPr>
    </w:lvl>
    <w:lvl w:ilvl="1">
      <w:start w:val="4"/>
      <w:numFmt w:val="decimal"/>
      <w:lvlText w:val="%1.%2"/>
      <w:lvlJc w:val="left"/>
      <w:pPr>
        <w:ind w:left="600" w:hanging="6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0" w15:restartNumberingAfterBreak="0">
    <w:nsid w:val="5C2E0CA6"/>
    <w:multiLevelType w:val="multilevel"/>
    <w:tmpl w:val="BAE2EDE2"/>
    <w:lvl w:ilvl="0">
      <w:start w:val="5"/>
      <w:numFmt w:val="decimal"/>
      <w:lvlText w:val="%1"/>
      <w:lvlJc w:val="left"/>
      <w:pPr>
        <w:ind w:left="600" w:hanging="600"/>
      </w:pPr>
      <w:rPr>
        <w:rFonts w:hint="default"/>
      </w:rPr>
    </w:lvl>
    <w:lvl w:ilvl="1">
      <w:start w:val="1"/>
      <w:numFmt w:val="decimal"/>
      <w:lvlText w:val="%1.%2"/>
      <w:lvlJc w:val="left"/>
      <w:pPr>
        <w:ind w:left="600" w:hanging="6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1" w15:restartNumberingAfterBreak="0">
    <w:nsid w:val="5C83525F"/>
    <w:multiLevelType w:val="multilevel"/>
    <w:tmpl w:val="0EDC7C0C"/>
    <w:lvl w:ilvl="0">
      <w:start w:val="3"/>
      <w:numFmt w:val="decimal"/>
      <w:lvlText w:val="%1"/>
      <w:lvlJc w:val="left"/>
      <w:pPr>
        <w:ind w:left="600" w:hanging="600"/>
      </w:pPr>
      <w:rPr>
        <w:rFonts w:hint="default"/>
        <w:b/>
        <w:sz w:val="28"/>
      </w:rPr>
    </w:lvl>
    <w:lvl w:ilvl="1">
      <w:start w:val="4"/>
      <w:numFmt w:val="decimal"/>
      <w:lvlText w:val="%1.%2"/>
      <w:lvlJc w:val="left"/>
      <w:pPr>
        <w:ind w:left="600" w:hanging="600"/>
      </w:pPr>
      <w:rPr>
        <w:rFonts w:hint="default"/>
        <w:b/>
        <w:sz w:val="28"/>
      </w:rPr>
    </w:lvl>
    <w:lvl w:ilvl="2">
      <w:start w:val="1"/>
      <w:numFmt w:val="decimal"/>
      <w:lvlText w:val="%1.%2.%3"/>
      <w:lvlJc w:val="left"/>
      <w:pPr>
        <w:ind w:left="720" w:hanging="720"/>
      </w:pPr>
      <w:rPr>
        <w:rFonts w:hint="default"/>
        <w:b/>
        <w:sz w:val="28"/>
      </w:rPr>
    </w:lvl>
    <w:lvl w:ilvl="3">
      <w:start w:val="1"/>
      <w:numFmt w:val="decimal"/>
      <w:lvlText w:val="%1.%2.%3.%4"/>
      <w:lvlJc w:val="left"/>
      <w:pPr>
        <w:ind w:left="720" w:hanging="720"/>
      </w:pPr>
      <w:rPr>
        <w:rFonts w:hint="default"/>
        <w:b/>
        <w:sz w:val="28"/>
      </w:rPr>
    </w:lvl>
    <w:lvl w:ilvl="4">
      <w:start w:val="1"/>
      <w:numFmt w:val="decimal"/>
      <w:lvlText w:val="%1.%2.%3.%4.%5"/>
      <w:lvlJc w:val="left"/>
      <w:pPr>
        <w:ind w:left="1080" w:hanging="1080"/>
      </w:pPr>
      <w:rPr>
        <w:rFonts w:hint="default"/>
        <w:b/>
        <w:sz w:val="28"/>
      </w:rPr>
    </w:lvl>
    <w:lvl w:ilvl="5">
      <w:start w:val="1"/>
      <w:numFmt w:val="decimal"/>
      <w:lvlText w:val="%1.%2.%3.%4.%5.%6"/>
      <w:lvlJc w:val="left"/>
      <w:pPr>
        <w:ind w:left="1080" w:hanging="1080"/>
      </w:pPr>
      <w:rPr>
        <w:rFonts w:hint="default"/>
        <w:b/>
        <w:sz w:val="28"/>
      </w:rPr>
    </w:lvl>
    <w:lvl w:ilvl="6">
      <w:start w:val="1"/>
      <w:numFmt w:val="decimal"/>
      <w:lvlText w:val="%1.%2.%3.%4.%5.%6.%7"/>
      <w:lvlJc w:val="left"/>
      <w:pPr>
        <w:ind w:left="1440" w:hanging="1440"/>
      </w:pPr>
      <w:rPr>
        <w:rFonts w:hint="default"/>
        <w:b/>
        <w:sz w:val="28"/>
      </w:rPr>
    </w:lvl>
    <w:lvl w:ilvl="7">
      <w:start w:val="1"/>
      <w:numFmt w:val="decimal"/>
      <w:lvlText w:val="%1.%2.%3.%4.%5.%6.%7.%8"/>
      <w:lvlJc w:val="left"/>
      <w:pPr>
        <w:ind w:left="1440" w:hanging="1440"/>
      </w:pPr>
      <w:rPr>
        <w:rFonts w:hint="default"/>
        <w:b/>
        <w:sz w:val="28"/>
      </w:rPr>
    </w:lvl>
    <w:lvl w:ilvl="8">
      <w:start w:val="1"/>
      <w:numFmt w:val="decimal"/>
      <w:lvlText w:val="%1.%2.%3.%4.%5.%6.%7.%8.%9"/>
      <w:lvlJc w:val="left"/>
      <w:pPr>
        <w:ind w:left="1800" w:hanging="1800"/>
      </w:pPr>
      <w:rPr>
        <w:rFonts w:hint="default"/>
        <w:b/>
        <w:sz w:val="28"/>
      </w:rPr>
    </w:lvl>
  </w:abstractNum>
  <w:abstractNum w:abstractNumId="22" w15:restartNumberingAfterBreak="0">
    <w:nsid w:val="67AC08A3"/>
    <w:multiLevelType w:val="multilevel"/>
    <w:tmpl w:val="EC04D3B4"/>
    <w:lvl w:ilvl="0">
      <w:start w:val="4"/>
      <w:numFmt w:val="decimal"/>
      <w:lvlText w:val="%1"/>
      <w:lvlJc w:val="left"/>
      <w:pPr>
        <w:ind w:left="375" w:hanging="375"/>
      </w:pPr>
      <w:rPr>
        <w:rFonts w:hint="default"/>
        <w:sz w:val="28"/>
      </w:rPr>
    </w:lvl>
    <w:lvl w:ilvl="1">
      <w:start w:val="1"/>
      <w:numFmt w:val="decimal"/>
      <w:lvlText w:val="%1.%2"/>
      <w:lvlJc w:val="left"/>
      <w:pPr>
        <w:ind w:left="375" w:hanging="375"/>
      </w:pPr>
      <w:rPr>
        <w:rFonts w:hint="default"/>
        <w:sz w:val="28"/>
      </w:rPr>
    </w:lvl>
    <w:lvl w:ilvl="2">
      <w:start w:val="1"/>
      <w:numFmt w:val="decimal"/>
      <w:lvlText w:val="%1.%2.%3"/>
      <w:lvlJc w:val="left"/>
      <w:pPr>
        <w:ind w:left="720" w:hanging="720"/>
      </w:pPr>
      <w:rPr>
        <w:rFonts w:hint="default"/>
        <w:sz w:val="28"/>
      </w:rPr>
    </w:lvl>
    <w:lvl w:ilvl="3">
      <w:start w:val="1"/>
      <w:numFmt w:val="decimal"/>
      <w:lvlText w:val="%1.%2.%3.%4"/>
      <w:lvlJc w:val="left"/>
      <w:pPr>
        <w:ind w:left="720" w:hanging="720"/>
      </w:pPr>
      <w:rPr>
        <w:rFonts w:hint="default"/>
        <w:sz w:val="28"/>
      </w:rPr>
    </w:lvl>
    <w:lvl w:ilvl="4">
      <w:start w:val="1"/>
      <w:numFmt w:val="decimal"/>
      <w:lvlText w:val="%1.%2.%3.%4.%5"/>
      <w:lvlJc w:val="left"/>
      <w:pPr>
        <w:ind w:left="1080" w:hanging="1080"/>
      </w:pPr>
      <w:rPr>
        <w:rFonts w:hint="default"/>
        <w:sz w:val="28"/>
      </w:rPr>
    </w:lvl>
    <w:lvl w:ilvl="5">
      <w:start w:val="1"/>
      <w:numFmt w:val="decimal"/>
      <w:lvlText w:val="%1.%2.%3.%4.%5.%6"/>
      <w:lvlJc w:val="left"/>
      <w:pPr>
        <w:ind w:left="1080" w:hanging="1080"/>
      </w:pPr>
      <w:rPr>
        <w:rFonts w:hint="default"/>
        <w:sz w:val="28"/>
      </w:rPr>
    </w:lvl>
    <w:lvl w:ilvl="6">
      <w:start w:val="1"/>
      <w:numFmt w:val="decimal"/>
      <w:lvlText w:val="%1.%2.%3.%4.%5.%6.%7"/>
      <w:lvlJc w:val="left"/>
      <w:pPr>
        <w:ind w:left="1440" w:hanging="1440"/>
      </w:pPr>
      <w:rPr>
        <w:rFonts w:hint="default"/>
        <w:sz w:val="28"/>
      </w:rPr>
    </w:lvl>
    <w:lvl w:ilvl="7">
      <w:start w:val="1"/>
      <w:numFmt w:val="decimal"/>
      <w:lvlText w:val="%1.%2.%3.%4.%5.%6.%7.%8"/>
      <w:lvlJc w:val="left"/>
      <w:pPr>
        <w:ind w:left="1440" w:hanging="1440"/>
      </w:pPr>
      <w:rPr>
        <w:rFonts w:hint="default"/>
        <w:sz w:val="28"/>
      </w:rPr>
    </w:lvl>
    <w:lvl w:ilvl="8">
      <w:start w:val="1"/>
      <w:numFmt w:val="decimal"/>
      <w:lvlText w:val="%1.%2.%3.%4.%5.%6.%7.%8.%9"/>
      <w:lvlJc w:val="left"/>
      <w:pPr>
        <w:ind w:left="1800" w:hanging="1800"/>
      </w:pPr>
      <w:rPr>
        <w:rFonts w:hint="default"/>
        <w:sz w:val="28"/>
      </w:rPr>
    </w:lvl>
  </w:abstractNum>
  <w:abstractNum w:abstractNumId="23" w15:restartNumberingAfterBreak="0">
    <w:nsid w:val="699B367A"/>
    <w:multiLevelType w:val="hybridMultilevel"/>
    <w:tmpl w:val="600E5162"/>
    <w:lvl w:ilvl="0" w:tplc="C91A6A7A">
      <w:start w:val="1"/>
      <w:numFmt w:val="decimal"/>
      <w:lvlText w:val="6.%1"/>
      <w:lvlJc w:val="left"/>
      <w:pPr>
        <w:ind w:left="360" w:hanging="360"/>
      </w:pPr>
      <w:rPr>
        <w:rFonts w:hint="default"/>
        <w:b/>
        <w:bCs/>
        <w:sz w:val="28"/>
        <w:szCs w:val="28"/>
      </w:rPr>
    </w:lvl>
    <w:lvl w:ilvl="1" w:tplc="38090019">
      <w:start w:val="1"/>
      <w:numFmt w:val="lowerLetter"/>
      <w:lvlText w:val="%2."/>
      <w:lvlJc w:val="left"/>
      <w:pPr>
        <w:ind w:left="360" w:hanging="360"/>
      </w:pPr>
    </w:lvl>
    <w:lvl w:ilvl="2" w:tplc="3809001B">
      <w:start w:val="1"/>
      <w:numFmt w:val="lowerRoman"/>
      <w:lvlText w:val="%3."/>
      <w:lvlJc w:val="right"/>
      <w:pPr>
        <w:ind w:left="1080" w:hanging="180"/>
      </w:pPr>
    </w:lvl>
    <w:lvl w:ilvl="3" w:tplc="3809000F" w:tentative="1">
      <w:start w:val="1"/>
      <w:numFmt w:val="decimal"/>
      <w:lvlText w:val="%4."/>
      <w:lvlJc w:val="left"/>
      <w:pPr>
        <w:ind w:left="1800" w:hanging="360"/>
      </w:pPr>
    </w:lvl>
    <w:lvl w:ilvl="4" w:tplc="38090019" w:tentative="1">
      <w:start w:val="1"/>
      <w:numFmt w:val="lowerLetter"/>
      <w:lvlText w:val="%5."/>
      <w:lvlJc w:val="left"/>
      <w:pPr>
        <w:ind w:left="2520" w:hanging="360"/>
      </w:pPr>
    </w:lvl>
    <w:lvl w:ilvl="5" w:tplc="3809001B" w:tentative="1">
      <w:start w:val="1"/>
      <w:numFmt w:val="lowerRoman"/>
      <w:lvlText w:val="%6."/>
      <w:lvlJc w:val="right"/>
      <w:pPr>
        <w:ind w:left="3240" w:hanging="180"/>
      </w:pPr>
    </w:lvl>
    <w:lvl w:ilvl="6" w:tplc="3809000F" w:tentative="1">
      <w:start w:val="1"/>
      <w:numFmt w:val="decimal"/>
      <w:lvlText w:val="%7."/>
      <w:lvlJc w:val="left"/>
      <w:pPr>
        <w:ind w:left="3960" w:hanging="360"/>
      </w:pPr>
    </w:lvl>
    <w:lvl w:ilvl="7" w:tplc="38090019" w:tentative="1">
      <w:start w:val="1"/>
      <w:numFmt w:val="lowerLetter"/>
      <w:lvlText w:val="%8."/>
      <w:lvlJc w:val="left"/>
      <w:pPr>
        <w:ind w:left="4680" w:hanging="360"/>
      </w:pPr>
    </w:lvl>
    <w:lvl w:ilvl="8" w:tplc="3809001B" w:tentative="1">
      <w:start w:val="1"/>
      <w:numFmt w:val="lowerRoman"/>
      <w:lvlText w:val="%9."/>
      <w:lvlJc w:val="right"/>
      <w:pPr>
        <w:ind w:left="5400" w:hanging="180"/>
      </w:pPr>
    </w:lvl>
  </w:abstractNum>
  <w:abstractNum w:abstractNumId="24" w15:restartNumberingAfterBreak="0">
    <w:nsid w:val="6F055666"/>
    <w:multiLevelType w:val="hybridMultilevel"/>
    <w:tmpl w:val="8CECD2BA"/>
    <w:lvl w:ilvl="0" w:tplc="FFFFFFFF">
      <w:start w:val="1"/>
      <w:numFmt w:val="lowerLetter"/>
      <w:lvlText w:val="%1."/>
      <w:lvlJc w:val="left"/>
      <w:pPr>
        <w:ind w:left="1570" w:hanging="360"/>
      </w:pPr>
    </w:lvl>
    <w:lvl w:ilvl="1" w:tplc="FFFFFFFF" w:tentative="1">
      <w:start w:val="1"/>
      <w:numFmt w:val="lowerLetter"/>
      <w:lvlText w:val="%2."/>
      <w:lvlJc w:val="left"/>
      <w:pPr>
        <w:ind w:left="2290" w:hanging="360"/>
      </w:pPr>
    </w:lvl>
    <w:lvl w:ilvl="2" w:tplc="FFFFFFFF" w:tentative="1">
      <w:start w:val="1"/>
      <w:numFmt w:val="lowerRoman"/>
      <w:lvlText w:val="%3."/>
      <w:lvlJc w:val="right"/>
      <w:pPr>
        <w:ind w:left="3010" w:hanging="180"/>
      </w:pPr>
    </w:lvl>
    <w:lvl w:ilvl="3" w:tplc="FFFFFFFF" w:tentative="1">
      <w:start w:val="1"/>
      <w:numFmt w:val="decimal"/>
      <w:lvlText w:val="%4."/>
      <w:lvlJc w:val="left"/>
      <w:pPr>
        <w:ind w:left="3730" w:hanging="360"/>
      </w:pPr>
    </w:lvl>
    <w:lvl w:ilvl="4" w:tplc="FFFFFFFF" w:tentative="1">
      <w:start w:val="1"/>
      <w:numFmt w:val="lowerLetter"/>
      <w:lvlText w:val="%5."/>
      <w:lvlJc w:val="left"/>
      <w:pPr>
        <w:ind w:left="4450" w:hanging="360"/>
      </w:pPr>
    </w:lvl>
    <w:lvl w:ilvl="5" w:tplc="FFFFFFFF" w:tentative="1">
      <w:start w:val="1"/>
      <w:numFmt w:val="lowerRoman"/>
      <w:lvlText w:val="%6."/>
      <w:lvlJc w:val="right"/>
      <w:pPr>
        <w:ind w:left="5170" w:hanging="180"/>
      </w:pPr>
    </w:lvl>
    <w:lvl w:ilvl="6" w:tplc="FFFFFFFF" w:tentative="1">
      <w:start w:val="1"/>
      <w:numFmt w:val="decimal"/>
      <w:lvlText w:val="%7."/>
      <w:lvlJc w:val="left"/>
      <w:pPr>
        <w:ind w:left="5890" w:hanging="360"/>
      </w:pPr>
    </w:lvl>
    <w:lvl w:ilvl="7" w:tplc="FFFFFFFF" w:tentative="1">
      <w:start w:val="1"/>
      <w:numFmt w:val="lowerLetter"/>
      <w:lvlText w:val="%8."/>
      <w:lvlJc w:val="left"/>
      <w:pPr>
        <w:ind w:left="6610" w:hanging="360"/>
      </w:pPr>
    </w:lvl>
    <w:lvl w:ilvl="8" w:tplc="FFFFFFFF" w:tentative="1">
      <w:start w:val="1"/>
      <w:numFmt w:val="lowerRoman"/>
      <w:lvlText w:val="%9."/>
      <w:lvlJc w:val="right"/>
      <w:pPr>
        <w:ind w:left="7330" w:hanging="180"/>
      </w:pPr>
    </w:lvl>
  </w:abstractNum>
  <w:abstractNum w:abstractNumId="25" w15:restartNumberingAfterBreak="0">
    <w:nsid w:val="72DE7A80"/>
    <w:multiLevelType w:val="hybridMultilevel"/>
    <w:tmpl w:val="B516AFFE"/>
    <w:lvl w:ilvl="0" w:tplc="16E226A8">
      <w:start w:val="1"/>
      <w:numFmt w:val="decimal"/>
      <w:pStyle w:val="JudulSubBabLevel2"/>
      <w:lvlText w:val="1.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5767623"/>
    <w:multiLevelType w:val="hybridMultilevel"/>
    <w:tmpl w:val="36000D94"/>
    <w:lvl w:ilvl="0" w:tplc="31B8EBF4">
      <w:start w:val="1"/>
      <w:numFmt w:val="decimalZero"/>
      <w:pStyle w:val="STTSSegmenProgramContent"/>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B540BB6"/>
    <w:multiLevelType w:val="hybridMultilevel"/>
    <w:tmpl w:val="D0A02B0C"/>
    <w:lvl w:ilvl="0" w:tplc="95A8DD06">
      <w:start w:val="1"/>
      <w:numFmt w:val="decimal"/>
      <w:pStyle w:val="JudulSubBabdenganNomor"/>
      <w:lvlText w:val="1.%1"/>
      <w:lvlJc w:val="left"/>
      <w:pPr>
        <w:ind w:left="720" w:hanging="360"/>
      </w:pPr>
    </w:lvl>
    <w:lvl w:ilvl="1" w:tplc="752CBD08">
      <w:start w:val="1"/>
      <w:numFmt w:val="decimal"/>
      <w:lvlText w:val="1.2.%2"/>
      <w:lvlJc w:val="left"/>
      <w:pPr>
        <w:ind w:left="1440" w:hanging="360"/>
      </w:pPr>
      <w:rPr>
        <w:rFonts w:hint="default"/>
      </w:rPr>
    </w:lvl>
    <w:lvl w:ilvl="2" w:tplc="0409001B">
      <w:start w:val="1"/>
      <w:numFmt w:val="lowerRoman"/>
      <w:lvlText w:val="%3."/>
      <w:lvlJc w:val="right"/>
      <w:pPr>
        <w:ind w:left="2160" w:hanging="180"/>
      </w:pPr>
    </w:lvl>
    <w:lvl w:ilvl="3" w:tplc="C9067C7C">
      <w:start w:val="1"/>
      <w:numFmt w:val="upperLetter"/>
      <w:pStyle w:val="BulletSubabAlphabet"/>
      <w:lvlText w:val="%4."/>
      <w:lvlJc w:val="left"/>
      <w:pPr>
        <w:ind w:left="2880" w:hanging="360"/>
      </w:pPr>
      <w:rPr>
        <w:rFonts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BC91648"/>
    <w:multiLevelType w:val="hybridMultilevel"/>
    <w:tmpl w:val="E154D4E8"/>
    <w:lvl w:ilvl="0" w:tplc="FFFFFFFF">
      <w:start w:val="1"/>
      <w:numFmt w:val="decimal"/>
      <w:lvlText w:val="%1."/>
      <w:lvlJc w:val="left"/>
      <w:pPr>
        <w:ind w:left="1353" w:hanging="360"/>
      </w:pPr>
      <w:rPr>
        <w:rFonts w:hint="default"/>
      </w:rPr>
    </w:lvl>
    <w:lvl w:ilvl="1" w:tplc="FFFFFFFF">
      <w:start w:val="1"/>
      <w:numFmt w:val="lowerLetter"/>
      <w:lvlText w:val="%2)"/>
      <w:lvlJc w:val="left"/>
      <w:pPr>
        <w:ind w:left="2073" w:hanging="360"/>
      </w:pPr>
      <w:rPr>
        <w:rFonts w:hint="default"/>
      </w:rPr>
    </w:lvl>
    <w:lvl w:ilvl="2" w:tplc="FFFFFFFF" w:tentative="1">
      <w:start w:val="1"/>
      <w:numFmt w:val="lowerRoman"/>
      <w:lvlText w:val="%3."/>
      <w:lvlJc w:val="right"/>
      <w:pPr>
        <w:ind w:left="2793" w:hanging="180"/>
      </w:pPr>
    </w:lvl>
    <w:lvl w:ilvl="3" w:tplc="FFFFFFFF" w:tentative="1">
      <w:start w:val="1"/>
      <w:numFmt w:val="decimal"/>
      <w:lvlText w:val="%4."/>
      <w:lvlJc w:val="left"/>
      <w:pPr>
        <w:ind w:left="3513" w:hanging="360"/>
      </w:pPr>
    </w:lvl>
    <w:lvl w:ilvl="4" w:tplc="FFFFFFFF" w:tentative="1">
      <w:start w:val="1"/>
      <w:numFmt w:val="lowerLetter"/>
      <w:lvlText w:val="%5."/>
      <w:lvlJc w:val="left"/>
      <w:pPr>
        <w:ind w:left="4233" w:hanging="360"/>
      </w:pPr>
    </w:lvl>
    <w:lvl w:ilvl="5" w:tplc="FFFFFFFF" w:tentative="1">
      <w:start w:val="1"/>
      <w:numFmt w:val="lowerRoman"/>
      <w:lvlText w:val="%6."/>
      <w:lvlJc w:val="right"/>
      <w:pPr>
        <w:ind w:left="4953" w:hanging="180"/>
      </w:pPr>
    </w:lvl>
    <w:lvl w:ilvl="6" w:tplc="FFFFFFFF" w:tentative="1">
      <w:start w:val="1"/>
      <w:numFmt w:val="decimal"/>
      <w:lvlText w:val="%7."/>
      <w:lvlJc w:val="left"/>
      <w:pPr>
        <w:ind w:left="5673" w:hanging="360"/>
      </w:pPr>
    </w:lvl>
    <w:lvl w:ilvl="7" w:tplc="FFFFFFFF" w:tentative="1">
      <w:start w:val="1"/>
      <w:numFmt w:val="lowerLetter"/>
      <w:lvlText w:val="%8."/>
      <w:lvlJc w:val="left"/>
      <w:pPr>
        <w:ind w:left="6393" w:hanging="360"/>
      </w:pPr>
    </w:lvl>
    <w:lvl w:ilvl="8" w:tplc="FFFFFFFF" w:tentative="1">
      <w:start w:val="1"/>
      <w:numFmt w:val="lowerRoman"/>
      <w:lvlText w:val="%9."/>
      <w:lvlJc w:val="right"/>
      <w:pPr>
        <w:ind w:left="7113" w:hanging="180"/>
      </w:pPr>
    </w:lvl>
  </w:abstractNum>
  <w:abstractNum w:abstractNumId="29" w15:restartNumberingAfterBreak="0">
    <w:nsid w:val="7C5D5C27"/>
    <w:multiLevelType w:val="hybridMultilevel"/>
    <w:tmpl w:val="F6BE802E"/>
    <w:lvl w:ilvl="0" w:tplc="0409000F">
      <w:start w:val="1"/>
      <w:numFmt w:val="decimal"/>
      <w:pStyle w:val="Bulletalphabetlevel1"/>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CDF455C"/>
    <w:multiLevelType w:val="hybridMultilevel"/>
    <w:tmpl w:val="45FA0482"/>
    <w:lvl w:ilvl="0" w:tplc="83720CB2">
      <w:start w:val="1"/>
      <w:numFmt w:val="decimal"/>
      <w:lvlText w:val="3.%1"/>
      <w:lvlJc w:val="left"/>
      <w:pPr>
        <w:ind w:left="720" w:hanging="360"/>
      </w:pPr>
      <w:rPr>
        <w:b/>
        <w:bCs/>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D3C3BC7"/>
    <w:multiLevelType w:val="hybridMultilevel"/>
    <w:tmpl w:val="DF84536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1086654250">
    <w:abstractNumId w:val="27"/>
  </w:num>
  <w:num w:numId="2" w16cid:durableId="1175605748">
    <w:abstractNumId w:val="31"/>
  </w:num>
  <w:num w:numId="3" w16cid:durableId="512887716">
    <w:abstractNumId w:val="2"/>
  </w:num>
  <w:num w:numId="4" w16cid:durableId="839462253">
    <w:abstractNumId w:val="6"/>
  </w:num>
  <w:num w:numId="5" w16cid:durableId="1580405019">
    <w:abstractNumId w:val="10"/>
  </w:num>
  <w:num w:numId="6" w16cid:durableId="458451032">
    <w:abstractNumId w:val="10"/>
    <w:lvlOverride w:ilvl="0">
      <w:startOverride w:val="1"/>
    </w:lvlOverride>
  </w:num>
  <w:num w:numId="7" w16cid:durableId="471169125">
    <w:abstractNumId w:val="26"/>
  </w:num>
  <w:num w:numId="8" w16cid:durableId="501507328">
    <w:abstractNumId w:val="16"/>
  </w:num>
  <w:num w:numId="9" w16cid:durableId="1645348356">
    <w:abstractNumId w:val="9"/>
  </w:num>
  <w:num w:numId="10" w16cid:durableId="836305880">
    <w:abstractNumId w:val="17"/>
  </w:num>
  <w:num w:numId="11" w16cid:durableId="2037734669">
    <w:abstractNumId w:val="5"/>
  </w:num>
  <w:num w:numId="12" w16cid:durableId="1301686541">
    <w:abstractNumId w:val="25"/>
  </w:num>
  <w:num w:numId="13" w16cid:durableId="1840542701">
    <w:abstractNumId w:val="29"/>
  </w:num>
  <w:num w:numId="14" w16cid:durableId="173305238">
    <w:abstractNumId w:val="8"/>
  </w:num>
  <w:num w:numId="15" w16cid:durableId="239411751">
    <w:abstractNumId w:val="29"/>
    <w:lvlOverride w:ilvl="0">
      <w:startOverride w:val="1"/>
    </w:lvlOverride>
  </w:num>
  <w:num w:numId="16" w16cid:durableId="346559895">
    <w:abstractNumId w:val="19"/>
  </w:num>
  <w:num w:numId="17" w16cid:durableId="1469397574">
    <w:abstractNumId w:val="8"/>
    <w:lvlOverride w:ilvl="0">
      <w:startOverride w:val="1"/>
    </w:lvlOverride>
  </w:num>
  <w:num w:numId="18" w16cid:durableId="610936946">
    <w:abstractNumId w:val="30"/>
  </w:num>
  <w:num w:numId="19" w16cid:durableId="280579204">
    <w:abstractNumId w:val="21"/>
  </w:num>
  <w:num w:numId="20" w16cid:durableId="617487298">
    <w:abstractNumId w:val="3"/>
  </w:num>
  <w:num w:numId="21" w16cid:durableId="2036686740">
    <w:abstractNumId w:val="15"/>
  </w:num>
  <w:num w:numId="22" w16cid:durableId="49113843">
    <w:abstractNumId w:val="4"/>
  </w:num>
  <w:num w:numId="23" w16cid:durableId="1202212402">
    <w:abstractNumId w:val="24"/>
  </w:num>
  <w:num w:numId="24" w16cid:durableId="243340872">
    <w:abstractNumId w:val="13"/>
  </w:num>
  <w:num w:numId="25" w16cid:durableId="745491456">
    <w:abstractNumId w:val="1"/>
  </w:num>
  <w:num w:numId="26" w16cid:durableId="1016351701">
    <w:abstractNumId w:val="28"/>
  </w:num>
  <w:num w:numId="27" w16cid:durableId="267811476">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11688693">
    <w:abstractNumId w:val="20"/>
  </w:num>
  <w:num w:numId="29" w16cid:durableId="1916473360">
    <w:abstractNumId w:val="26"/>
    <w:lvlOverride w:ilvl="0">
      <w:startOverride w:val="1"/>
    </w:lvlOverride>
  </w:num>
  <w:num w:numId="30" w16cid:durableId="1249920248">
    <w:abstractNumId w:val="26"/>
    <w:lvlOverride w:ilvl="0">
      <w:startOverride w:val="1"/>
    </w:lvlOverride>
  </w:num>
  <w:num w:numId="31" w16cid:durableId="1330518442">
    <w:abstractNumId w:val="26"/>
    <w:lvlOverride w:ilvl="0">
      <w:startOverride w:val="1"/>
    </w:lvlOverride>
  </w:num>
  <w:num w:numId="32" w16cid:durableId="1625311028">
    <w:abstractNumId w:val="26"/>
    <w:lvlOverride w:ilvl="0">
      <w:startOverride w:val="1"/>
    </w:lvlOverride>
  </w:num>
  <w:num w:numId="33" w16cid:durableId="1398892540">
    <w:abstractNumId w:val="10"/>
    <w:lvlOverride w:ilvl="0">
      <w:startOverride w:val="1"/>
    </w:lvlOverride>
  </w:num>
  <w:num w:numId="34" w16cid:durableId="899436425">
    <w:abstractNumId w:val="10"/>
    <w:lvlOverride w:ilvl="0">
      <w:startOverride w:val="1"/>
    </w:lvlOverride>
  </w:num>
  <w:num w:numId="35" w16cid:durableId="1510558415">
    <w:abstractNumId w:val="10"/>
    <w:lvlOverride w:ilvl="0">
      <w:startOverride w:val="1"/>
    </w:lvlOverride>
  </w:num>
  <w:num w:numId="36" w16cid:durableId="1753703266">
    <w:abstractNumId w:val="10"/>
    <w:lvlOverride w:ilvl="0">
      <w:startOverride w:val="1"/>
    </w:lvlOverride>
  </w:num>
  <w:num w:numId="37" w16cid:durableId="1213418402">
    <w:abstractNumId w:val="10"/>
    <w:lvlOverride w:ilvl="0">
      <w:startOverride w:val="1"/>
    </w:lvlOverride>
  </w:num>
  <w:num w:numId="38" w16cid:durableId="1796483496">
    <w:abstractNumId w:val="10"/>
    <w:lvlOverride w:ilvl="0">
      <w:startOverride w:val="1"/>
    </w:lvlOverride>
  </w:num>
  <w:num w:numId="39" w16cid:durableId="1580598615">
    <w:abstractNumId w:val="10"/>
    <w:lvlOverride w:ilvl="0">
      <w:startOverride w:val="1"/>
    </w:lvlOverride>
  </w:num>
  <w:num w:numId="40" w16cid:durableId="1824392172">
    <w:abstractNumId w:val="10"/>
    <w:lvlOverride w:ilvl="0">
      <w:startOverride w:val="1"/>
    </w:lvlOverride>
  </w:num>
  <w:num w:numId="41" w16cid:durableId="1385449599">
    <w:abstractNumId w:val="10"/>
    <w:lvlOverride w:ilvl="0">
      <w:startOverride w:val="1"/>
    </w:lvlOverride>
  </w:num>
  <w:num w:numId="42" w16cid:durableId="976571202">
    <w:abstractNumId w:val="10"/>
    <w:lvlOverride w:ilvl="0">
      <w:startOverride w:val="1"/>
    </w:lvlOverride>
  </w:num>
  <w:num w:numId="43" w16cid:durableId="1154755505">
    <w:abstractNumId w:val="10"/>
    <w:lvlOverride w:ilvl="0">
      <w:startOverride w:val="1"/>
    </w:lvlOverride>
  </w:num>
  <w:num w:numId="44" w16cid:durableId="1959338787">
    <w:abstractNumId w:val="10"/>
    <w:lvlOverride w:ilvl="0">
      <w:startOverride w:val="1"/>
    </w:lvlOverride>
  </w:num>
  <w:num w:numId="45" w16cid:durableId="1304197474">
    <w:abstractNumId w:val="10"/>
    <w:lvlOverride w:ilvl="0">
      <w:startOverride w:val="1"/>
    </w:lvlOverride>
  </w:num>
  <w:num w:numId="46" w16cid:durableId="484318680">
    <w:abstractNumId w:val="10"/>
    <w:lvlOverride w:ilvl="0">
      <w:startOverride w:val="1"/>
    </w:lvlOverride>
  </w:num>
  <w:num w:numId="47" w16cid:durableId="2141339130">
    <w:abstractNumId w:val="10"/>
    <w:lvlOverride w:ilvl="0">
      <w:startOverride w:val="1"/>
    </w:lvlOverride>
  </w:num>
  <w:num w:numId="48" w16cid:durableId="740255406">
    <w:abstractNumId w:val="18"/>
  </w:num>
  <w:num w:numId="49" w16cid:durableId="1385253530">
    <w:abstractNumId w:val="14"/>
  </w:num>
  <w:num w:numId="50" w16cid:durableId="135270076">
    <w:abstractNumId w:val="11"/>
  </w:num>
  <w:num w:numId="51" w16cid:durableId="1163857177">
    <w:abstractNumId w:val="22"/>
  </w:num>
  <w:num w:numId="52" w16cid:durableId="2111464087">
    <w:abstractNumId w:val="12"/>
  </w:num>
  <w:num w:numId="53" w16cid:durableId="1324432261">
    <w:abstractNumId w:val="12"/>
    <w:lvlOverride w:ilvl="0">
      <w:startOverride w:val="1"/>
    </w:lvlOverride>
  </w:num>
  <w:num w:numId="54" w16cid:durableId="1794865811">
    <w:abstractNumId w:val="23"/>
  </w:num>
  <w:num w:numId="55" w16cid:durableId="415857817">
    <w:abstractNumId w:val="10"/>
    <w:lvlOverride w:ilvl="0">
      <w:startOverride w:val="1"/>
    </w:lvlOverride>
  </w:num>
  <w:num w:numId="56" w16cid:durableId="1101994310">
    <w:abstractNumId w:val="26"/>
    <w:lvlOverride w:ilvl="0">
      <w:startOverride w:val="1"/>
    </w:lvlOverride>
  </w:num>
  <w:num w:numId="57" w16cid:durableId="125247476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16cid:durableId="1238126489">
    <w:abstractNumId w:val="0"/>
  </w:num>
  <w:num w:numId="59" w16cid:durableId="2012558225">
    <w:abstractNumId w:val="12"/>
    <w:lvlOverride w:ilvl="0">
      <w:startOverride w:val="1"/>
    </w:lvlOverride>
  </w:num>
  <w:num w:numId="60" w16cid:durableId="418331808">
    <w:abstractNumId w:val="12"/>
    <w:lvlOverride w:ilvl="0">
      <w:startOverride w:val="1"/>
    </w:lvlOverride>
  </w:num>
  <w:num w:numId="61" w16cid:durableId="1399867861">
    <w:abstractNumId w:val="12"/>
    <w:lvlOverride w:ilvl="0">
      <w:startOverride w:val="1"/>
    </w:lvlOverride>
  </w:num>
  <w:num w:numId="62" w16cid:durableId="108399905">
    <w:abstractNumId w:val="12"/>
    <w:lvlOverride w:ilvl="0">
      <w:startOverride w:val="1"/>
    </w:lvlOverride>
  </w:num>
  <w:num w:numId="63" w16cid:durableId="1240212964">
    <w:abstractNumId w:val="12"/>
    <w:lvlOverride w:ilvl="0">
      <w:startOverride w:val="1"/>
    </w:lvlOverride>
  </w:num>
  <w:num w:numId="64" w16cid:durableId="515732416">
    <w:abstractNumId w:val="12"/>
    <w:lvlOverride w:ilvl="0">
      <w:startOverride w:val="1"/>
    </w:lvlOverride>
  </w:num>
  <w:num w:numId="65" w16cid:durableId="2086225716">
    <w:abstractNumId w:val="12"/>
    <w:lvlOverride w:ilvl="0">
      <w:startOverride w:val="1"/>
    </w:lvlOverride>
  </w:num>
  <w:num w:numId="66" w16cid:durableId="730226488">
    <w:abstractNumId w:val="12"/>
    <w:lvlOverride w:ilvl="0">
      <w:startOverride w:val="1"/>
    </w:lvlOverride>
  </w:num>
  <w:num w:numId="67" w16cid:durableId="2081100245">
    <w:abstractNumId w:val="12"/>
    <w:lvlOverride w:ilvl="0">
      <w:startOverride w:val="1"/>
    </w:lvlOverride>
  </w:num>
  <w:num w:numId="68" w16cid:durableId="563948684">
    <w:abstractNumId w:val="12"/>
    <w:lvlOverride w:ilvl="0">
      <w:startOverride w:val="1"/>
    </w:lvlOverride>
  </w:num>
  <w:num w:numId="69" w16cid:durableId="342560198">
    <w:abstractNumId w:val="12"/>
    <w:lvlOverride w:ilvl="0">
      <w:startOverride w:val="1"/>
    </w:lvlOverride>
  </w:num>
  <w:num w:numId="70" w16cid:durableId="1739670034">
    <w:abstractNumId w:val="12"/>
    <w:lvlOverride w:ilvl="0">
      <w:startOverride w:val="1"/>
    </w:lvlOverride>
  </w:num>
  <w:num w:numId="71" w16cid:durableId="1191141049">
    <w:abstractNumId w:val="12"/>
    <w:lvlOverride w:ilvl="0">
      <w:startOverride w:val="1"/>
    </w:lvlOverride>
  </w:num>
  <w:num w:numId="72" w16cid:durableId="1276326294">
    <w:abstractNumId w:val="12"/>
    <w:lvlOverride w:ilvl="0">
      <w:startOverride w:val="1"/>
    </w:lvlOverride>
  </w:num>
  <w:num w:numId="73" w16cid:durableId="500782910">
    <w:abstractNumId w:val="12"/>
    <w:lvlOverride w:ilvl="0">
      <w:startOverride w:val="1"/>
    </w:lvlOverride>
  </w:num>
  <w:num w:numId="74" w16cid:durableId="533810572">
    <w:abstractNumId w:val="12"/>
    <w:lvlOverride w:ilvl="0">
      <w:startOverride w:val="1"/>
    </w:lvlOverride>
  </w:num>
  <w:num w:numId="75" w16cid:durableId="109979340">
    <w:abstractNumId w:val="12"/>
    <w:lvlOverride w:ilvl="0">
      <w:startOverride w:val="1"/>
    </w:lvlOverride>
  </w:num>
  <w:num w:numId="76" w16cid:durableId="1989434554">
    <w:abstractNumId w:val="12"/>
    <w:lvlOverride w:ilvl="0">
      <w:startOverride w:val="1"/>
    </w:lvlOverride>
  </w:num>
  <w:num w:numId="77" w16cid:durableId="1406221977">
    <w:abstractNumId w:val="12"/>
    <w:lvlOverride w:ilvl="0">
      <w:startOverride w:val="1"/>
    </w:lvlOverride>
  </w:num>
  <w:num w:numId="78" w16cid:durableId="894318905">
    <w:abstractNumId w:val="12"/>
    <w:lvlOverride w:ilvl="0">
      <w:startOverride w:val="1"/>
    </w:lvlOverride>
  </w:num>
  <w:num w:numId="79" w16cid:durableId="1585069861">
    <w:abstractNumId w:val="12"/>
    <w:lvlOverride w:ilvl="0">
      <w:startOverride w:val="1"/>
    </w:lvlOverride>
  </w:num>
  <w:num w:numId="80" w16cid:durableId="1630435872">
    <w:abstractNumId w:val="12"/>
    <w:lvlOverride w:ilvl="0">
      <w:startOverride w:val="1"/>
    </w:lvlOverride>
  </w:num>
  <w:num w:numId="81" w16cid:durableId="1119450575">
    <w:abstractNumId w:val="12"/>
    <w:lvlOverride w:ilvl="0">
      <w:startOverride w:val="1"/>
    </w:lvlOverride>
  </w:num>
  <w:num w:numId="82" w16cid:durableId="431511992">
    <w:abstractNumId w:val="12"/>
    <w:lvlOverride w:ilvl="0">
      <w:startOverride w:val="1"/>
    </w:lvlOverride>
  </w:num>
  <w:num w:numId="83" w16cid:durableId="209342755">
    <w:abstractNumId w:val="12"/>
    <w:lvlOverride w:ilvl="0">
      <w:startOverride w:val="1"/>
    </w:lvlOverride>
  </w:num>
  <w:num w:numId="84" w16cid:durableId="1970935175">
    <w:abstractNumId w:val="12"/>
    <w:lvlOverride w:ilvl="0">
      <w:startOverride w:val="1"/>
    </w:lvlOverride>
  </w:num>
  <w:num w:numId="85" w16cid:durableId="2036927351">
    <w:abstractNumId w:val="12"/>
    <w:lvlOverride w:ilvl="0">
      <w:startOverride w:val="1"/>
    </w:lvlOverride>
  </w:num>
  <w:num w:numId="86" w16cid:durableId="188641116">
    <w:abstractNumId w:val="12"/>
    <w:lvlOverride w:ilvl="0">
      <w:startOverride w:val="1"/>
    </w:lvlOverride>
  </w:num>
  <w:num w:numId="87" w16cid:durableId="775976592">
    <w:abstractNumId w:val="12"/>
    <w:lvlOverride w:ilvl="0">
      <w:startOverride w:val="1"/>
    </w:lvlOverride>
  </w:num>
  <w:num w:numId="88" w16cid:durableId="404884433">
    <w:abstractNumId w:val="12"/>
    <w:lvlOverride w:ilvl="0">
      <w:startOverride w:val="1"/>
    </w:lvlOverride>
  </w:num>
  <w:num w:numId="89" w16cid:durableId="1206528185">
    <w:abstractNumId w:val="12"/>
    <w:lvlOverride w:ilvl="0">
      <w:startOverride w:val="1"/>
    </w:lvlOverride>
  </w:num>
  <w:num w:numId="90" w16cid:durableId="713232655">
    <w:abstractNumId w:val="12"/>
    <w:lvlOverride w:ilvl="0">
      <w:startOverride w:val="1"/>
    </w:lvlOverride>
  </w:num>
  <w:num w:numId="91" w16cid:durableId="1751658775">
    <w:abstractNumId w:val="12"/>
    <w:lvlOverride w:ilvl="0">
      <w:startOverride w:val="1"/>
    </w:lvlOverride>
  </w:num>
  <w:num w:numId="92" w16cid:durableId="1813523302">
    <w:abstractNumId w:val="12"/>
    <w:lvlOverride w:ilvl="0">
      <w:startOverride w:val="1"/>
    </w:lvlOverride>
  </w:num>
  <w:num w:numId="93" w16cid:durableId="341207165">
    <w:abstractNumId w:val="12"/>
    <w:lvlOverride w:ilvl="0">
      <w:startOverride w:val="1"/>
    </w:lvlOverride>
  </w:num>
  <w:num w:numId="94" w16cid:durableId="319578737">
    <w:abstractNumId w:val="12"/>
    <w:lvlOverride w:ilvl="0">
      <w:startOverride w:val="1"/>
    </w:lvlOverride>
  </w:num>
  <w:num w:numId="95" w16cid:durableId="493688701">
    <w:abstractNumId w:val="12"/>
    <w:lvlOverride w:ilvl="0">
      <w:startOverride w:val="1"/>
    </w:lvlOverride>
  </w:num>
  <w:num w:numId="96" w16cid:durableId="1043599250">
    <w:abstractNumId w:val="12"/>
    <w:lvlOverride w:ilvl="0">
      <w:startOverride w:val="1"/>
    </w:lvlOverride>
  </w:num>
  <w:num w:numId="97" w16cid:durableId="1675262999">
    <w:abstractNumId w:val="12"/>
    <w:lvlOverride w:ilvl="0">
      <w:startOverride w:val="1"/>
    </w:lvlOverride>
  </w:num>
  <w:num w:numId="98" w16cid:durableId="2130930885">
    <w:abstractNumId w:val="12"/>
    <w:lvlOverride w:ilvl="0">
      <w:startOverride w:val="1"/>
    </w:lvlOverride>
  </w:num>
  <w:num w:numId="99" w16cid:durableId="2140950772">
    <w:abstractNumId w:val="12"/>
    <w:lvlOverride w:ilvl="0">
      <w:startOverride w:val="1"/>
    </w:lvlOverride>
  </w:num>
  <w:num w:numId="100" w16cid:durableId="153961306">
    <w:abstractNumId w:val="12"/>
    <w:lvlOverride w:ilvl="0">
      <w:startOverride w:val="1"/>
    </w:lvlOverride>
  </w:num>
  <w:num w:numId="101" w16cid:durableId="1897350622">
    <w:abstractNumId w:val="12"/>
    <w:lvlOverride w:ilvl="0">
      <w:startOverride w:val="1"/>
    </w:lvlOverride>
  </w:num>
  <w:num w:numId="102" w16cid:durableId="2081513865">
    <w:abstractNumId w:val="12"/>
    <w:lvlOverride w:ilvl="0">
      <w:startOverride w:val="1"/>
    </w:lvlOverride>
  </w:num>
  <w:num w:numId="103" w16cid:durableId="1418399055">
    <w:abstractNumId w:val="12"/>
    <w:lvlOverride w:ilvl="0">
      <w:startOverride w:val="1"/>
    </w:lvlOverride>
  </w:num>
  <w:num w:numId="104" w16cid:durableId="2134588425">
    <w:abstractNumId w:val="12"/>
    <w:lvlOverride w:ilvl="0">
      <w:startOverride w:val="1"/>
    </w:lvlOverride>
  </w:num>
  <w:numIdMacAtCleanup w:val="10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hideSpellingErrors/>
  <w:proofState w:grammar="clean"/>
  <w:attachedTemplate r:id="rId1"/>
  <w:stylePaneSortMethod w:val="00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B37FD"/>
    <w:rsid w:val="00000120"/>
    <w:rsid w:val="00000620"/>
    <w:rsid w:val="00001CB3"/>
    <w:rsid w:val="00004909"/>
    <w:rsid w:val="0000672D"/>
    <w:rsid w:val="00006C04"/>
    <w:rsid w:val="0000716E"/>
    <w:rsid w:val="00010EDE"/>
    <w:rsid w:val="0001119C"/>
    <w:rsid w:val="0001145B"/>
    <w:rsid w:val="00011DB3"/>
    <w:rsid w:val="00013D8F"/>
    <w:rsid w:val="00015E37"/>
    <w:rsid w:val="0001679E"/>
    <w:rsid w:val="00020474"/>
    <w:rsid w:val="000206E4"/>
    <w:rsid w:val="000216C8"/>
    <w:rsid w:val="000247D7"/>
    <w:rsid w:val="000248AA"/>
    <w:rsid w:val="0002526A"/>
    <w:rsid w:val="0002545D"/>
    <w:rsid w:val="00026405"/>
    <w:rsid w:val="000266D2"/>
    <w:rsid w:val="00030C27"/>
    <w:rsid w:val="000310D8"/>
    <w:rsid w:val="000336DA"/>
    <w:rsid w:val="000348D6"/>
    <w:rsid w:val="0003760D"/>
    <w:rsid w:val="00041760"/>
    <w:rsid w:val="000426EE"/>
    <w:rsid w:val="00042F28"/>
    <w:rsid w:val="00043AE5"/>
    <w:rsid w:val="00044F14"/>
    <w:rsid w:val="000460FE"/>
    <w:rsid w:val="00046384"/>
    <w:rsid w:val="0004736A"/>
    <w:rsid w:val="00047839"/>
    <w:rsid w:val="000510D1"/>
    <w:rsid w:val="00051CF3"/>
    <w:rsid w:val="00052027"/>
    <w:rsid w:val="00053D15"/>
    <w:rsid w:val="0006024F"/>
    <w:rsid w:val="00060A47"/>
    <w:rsid w:val="00062546"/>
    <w:rsid w:val="000636A2"/>
    <w:rsid w:val="000645C5"/>
    <w:rsid w:val="00065158"/>
    <w:rsid w:val="00070108"/>
    <w:rsid w:val="00071DC8"/>
    <w:rsid w:val="00072481"/>
    <w:rsid w:val="00075B05"/>
    <w:rsid w:val="0007652F"/>
    <w:rsid w:val="00076CA0"/>
    <w:rsid w:val="00077B17"/>
    <w:rsid w:val="00077E60"/>
    <w:rsid w:val="00081DBE"/>
    <w:rsid w:val="00082FCB"/>
    <w:rsid w:val="000855D8"/>
    <w:rsid w:val="00085FCF"/>
    <w:rsid w:val="000905E8"/>
    <w:rsid w:val="0009151A"/>
    <w:rsid w:val="0009330C"/>
    <w:rsid w:val="00094421"/>
    <w:rsid w:val="00094869"/>
    <w:rsid w:val="00095EA4"/>
    <w:rsid w:val="00097CF4"/>
    <w:rsid w:val="000A040B"/>
    <w:rsid w:val="000A0524"/>
    <w:rsid w:val="000A0786"/>
    <w:rsid w:val="000A0D8A"/>
    <w:rsid w:val="000A17BE"/>
    <w:rsid w:val="000B5C05"/>
    <w:rsid w:val="000C078C"/>
    <w:rsid w:val="000C1830"/>
    <w:rsid w:val="000C1D8A"/>
    <w:rsid w:val="000C2A04"/>
    <w:rsid w:val="000C32B4"/>
    <w:rsid w:val="000C351D"/>
    <w:rsid w:val="000C3AAF"/>
    <w:rsid w:val="000C52BF"/>
    <w:rsid w:val="000C68D5"/>
    <w:rsid w:val="000C6BAF"/>
    <w:rsid w:val="000D0363"/>
    <w:rsid w:val="000D2BD2"/>
    <w:rsid w:val="000D60F4"/>
    <w:rsid w:val="000E153F"/>
    <w:rsid w:val="000E25FE"/>
    <w:rsid w:val="000E5002"/>
    <w:rsid w:val="000E5A82"/>
    <w:rsid w:val="000E65B7"/>
    <w:rsid w:val="000F320F"/>
    <w:rsid w:val="000F3FDF"/>
    <w:rsid w:val="000F4ED2"/>
    <w:rsid w:val="000F533E"/>
    <w:rsid w:val="000F79AF"/>
    <w:rsid w:val="000F79DD"/>
    <w:rsid w:val="00100B0C"/>
    <w:rsid w:val="00103133"/>
    <w:rsid w:val="00104245"/>
    <w:rsid w:val="0011044E"/>
    <w:rsid w:val="001123C3"/>
    <w:rsid w:val="0011360F"/>
    <w:rsid w:val="00120271"/>
    <w:rsid w:val="0012318D"/>
    <w:rsid w:val="00130D88"/>
    <w:rsid w:val="00132CC2"/>
    <w:rsid w:val="00135F97"/>
    <w:rsid w:val="00137A28"/>
    <w:rsid w:val="00140485"/>
    <w:rsid w:val="00142F15"/>
    <w:rsid w:val="001442F3"/>
    <w:rsid w:val="00144644"/>
    <w:rsid w:val="00145EA2"/>
    <w:rsid w:val="001471AC"/>
    <w:rsid w:val="00151D5E"/>
    <w:rsid w:val="00153037"/>
    <w:rsid w:val="00154F66"/>
    <w:rsid w:val="0015699B"/>
    <w:rsid w:val="00160959"/>
    <w:rsid w:val="00160F98"/>
    <w:rsid w:val="00165D7D"/>
    <w:rsid w:val="001662F3"/>
    <w:rsid w:val="00167D47"/>
    <w:rsid w:val="00170203"/>
    <w:rsid w:val="00172DAE"/>
    <w:rsid w:val="0017411F"/>
    <w:rsid w:val="00174893"/>
    <w:rsid w:val="001749D0"/>
    <w:rsid w:val="00174B2B"/>
    <w:rsid w:val="00175064"/>
    <w:rsid w:val="00176A4C"/>
    <w:rsid w:val="00177FAC"/>
    <w:rsid w:val="001813D2"/>
    <w:rsid w:val="00185020"/>
    <w:rsid w:val="00185636"/>
    <w:rsid w:val="0018565B"/>
    <w:rsid w:val="00186995"/>
    <w:rsid w:val="00186ECF"/>
    <w:rsid w:val="00187255"/>
    <w:rsid w:val="00187F95"/>
    <w:rsid w:val="001902F9"/>
    <w:rsid w:val="00192250"/>
    <w:rsid w:val="00192364"/>
    <w:rsid w:val="0019514D"/>
    <w:rsid w:val="00196911"/>
    <w:rsid w:val="001A198E"/>
    <w:rsid w:val="001A33CF"/>
    <w:rsid w:val="001A3990"/>
    <w:rsid w:val="001A487C"/>
    <w:rsid w:val="001A7028"/>
    <w:rsid w:val="001A77DB"/>
    <w:rsid w:val="001A790A"/>
    <w:rsid w:val="001A7D18"/>
    <w:rsid w:val="001B1C36"/>
    <w:rsid w:val="001B20D5"/>
    <w:rsid w:val="001B24E3"/>
    <w:rsid w:val="001B2A9A"/>
    <w:rsid w:val="001B572E"/>
    <w:rsid w:val="001B5DD2"/>
    <w:rsid w:val="001B651C"/>
    <w:rsid w:val="001B6BC5"/>
    <w:rsid w:val="001C1855"/>
    <w:rsid w:val="001C3A8C"/>
    <w:rsid w:val="001C3A8D"/>
    <w:rsid w:val="001C53B5"/>
    <w:rsid w:val="001C74B1"/>
    <w:rsid w:val="001C7A6A"/>
    <w:rsid w:val="001D03FE"/>
    <w:rsid w:val="001D0985"/>
    <w:rsid w:val="001D1ACA"/>
    <w:rsid w:val="001D269C"/>
    <w:rsid w:val="001E7959"/>
    <w:rsid w:val="001F10EB"/>
    <w:rsid w:val="001F1CCD"/>
    <w:rsid w:val="001F32E8"/>
    <w:rsid w:val="001F3D76"/>
    <w:rsid w:val="001F48CA"/>
    <w:rsid w:val="001F5F79"/>
    <w:rsid w:val="002043A5"/>
    <w:rsid w:val="00204CC0"/>
    <w:rsid w:val="002053E8"/>
    <w:rsid w:val="0020582F"/>
    <w:rsid w:val="00206F62"/>
    <w:rsid w:val="0020732B"/>
    <w:rsid w:val="00207F27"/>
    <w:rsid w:val="00211430"/>
    <w:rsid w:val="002135D7"/>
    <w:rsid w:val="00215B77"/>
    <w:rsid w:val="00217F08"/>
    <w:rsid w:val="00217FF3"/>
    <w:rsid w:val="0022064F"/>
    <w:rsid w:val="0022286A"/>
    <w:rsid w:val="00223F84"/>
    <w:rsid w:val="00224C9A"/>
    <w:rsid w:val="002251E9"/>
    <w:rsid w:val="00230B40"/>
    <w:rsid w:val="002317CF"/>
    <w:rsid w:val="00231E89"/>
    <w:rsid w:val="00233B76"/>
    <w:rsid w:val="002344E8"/>
    <w:rsid w:val="00235CD0"/>
    <w:rsid w:val="0023696E"/>
    <w:rsid w:val="00240E64"/>
    <w:rsid w:val="00240F76"/>
    <w:rsid w:val="00241B79"/>
    <w:rsid w:val="00242D06"/>
    <w:rsid w:val="00244655"/>
    <w:rsid w:val="00245A6D"/>
    <w:rsid w:val="00245B38"/>
    <w:rsid w:val="00245D6C"/>
    <w:rsid w:val="002465D4"/>
    <w:rsid w:val="00246AA1"/>
    <w:rsid w:val="002534B1"/>
    <w:rsid w:val="00254CFC"/>
    <w:rsid w:val="00257FFB"/>
    <w:rsid w:val="00260B8C"/>
    <w:rsid w:val="002633CA"/>
    <w:rsid w:val="002656B4"/>
    <w:rsid w:val="00267DEF"/>
    <w:rsid w:val="002706BA"/>
    <w:rsid w:val="00270EE7"/>
    <w:rsid w:val="00271A58"/>
    <w:rsid w:val="002720DD"/>
    <w:rsid w:val="0027419B"/>
    <w:rsid w:val="00274839"/>
    <w:rsid w:val="00275983"/>
    <w:rsid w:val="00280176"/>
    <w:rsid w:val="002816DF"/>
    <w:rsid w:val="00281C53"/>
    <w:rsid w:val="00282E20"/>
    <w:rsid w:val="00284105"/>
    <w:rsid w:val="00284E48"/>
    <w:rsid w:val="0028636E"/>
    <w:rsid w:val="00295055"/>
    <w:rsid w:val="00295AB6"/>
    <w:rsid w:val="002965E1"/>
    <w:rsid w:val="00297E32"/>
    <w:rsid w:val="002A3A7E"/>
    <w:rsid w:val="002A6E80"/>
    <w:rsid w:val="002A77C0"/>
    <w:rsid w:val="002A7979"/>
    <w:rsid w:val="002A79A5"/>
    <w:rsid w:val="002B4949"/>
    <w:rsid w:val="002B50C7"/>
    <w:rsid w:val="002B6973"/>
    <w:rsid w:val="002C1CA7"/>
    <w:rsid w:val="002C300D"/>
    <w:rsid w:val="002C41EF"/>
    <w:rsid w:val="002C42D3"/>
    <w:rsid w:val="002C4CDE"/>
    <w:rsid w:val="002C692A"/>
    <w:rsid w:val="002D1C50"/>
    <w:rsid w:val="002D266F"/>
    <w:rsid w:val="002D3031"/>
    <w:rsid w:val="002D3AF7"/>
    <w:rsid w:val="002D5417"/>
    <w:rsid w:val="002D56FF"/>
    <w:rsid w:val="002E2726"/>
    <w:rsid w:val="002E2B22"/>
    <w:rsid w:val="002E396D"/>
    <w:rsid w:val="002E4488"/>
    <w:rsid w:val="002E7617"/>
    <w:rsid w:val="002F5A28"/>
    <w:rsid w:val="00300564"/>
    <w:rsid w:val="0030387A"/>
    <w:rsid w:val="00305110"/>
    <w:rsid w:val="003069D3"/>
    <w:rsid w:val="00306C30"/>
    <w:rsid w:val="00307FEB"/>
    <w:rsid w:val="003139FD"/>
    <w:rsid w:val="003146A2"/>
    <w:rsid w:val="003146B7"/>
    <w:rsid w:val="00315264"/>
    <w:rsid w:val="003174D6"/>
    <w:rsid w:val="00320134"/>
    <w:rsid w:val="0032067B"/>
    <w:rsid w:val="00321705"/>
    <w:rsid w:val="00321CD7"/>
    <w:rsid w:val="00322524"/>
    <w:rsid w:val="00323C0B"/>
    <w:rsid w:val="00325257"/>
    <w:rsid w:val="003255B7"/>
    <w:rsid w:val="00327BB3"/>
    <w:rsid w:val="00327F86"/>
    <w:rsid w:val="00330DFB"/>
    <w:rsid w:val="00335D05"/>
    <w:rsid w:val="00341855"/>
    <w:rsid w:val="0034187A"/>
    <w:rsid w:val="00343AF9"/>
    <w:rsid w:val="00343DBC"/>
    <w:rsid w:val="0034641C"/>
    <w:rsid w:val="00346E68"/>
    <w:rsid w:val="00347456"/>
    <w:rsid w:val="00347A6C"/>
    <w:rsid w:val="003525A4"/>
    <w:rsid w:val="00353311"/>
    <w:rsid w:val="00355CCE"/>
    <w:rsid w:val="00362805"/>
    <w:rsid w:val="003640ED"/>
    <w:rsid w:val="00364449"/>
    <w:rsid w:val="00365972"/>
    <w:rsid w:val="003661F6"/>
    <w:rsid w:val="00366B4B"/>
    <w:rsid w:val="0037489B"/>
    <w:rsid w:val="0037734C"/>
    <w:rsid w:val="00377D63"/>
    <w:rsid w:val="003824FB"/>
    <w:rsid w:val="00382604"/>
    <w:rsid w:val="00384132"/>
    <w:rsid w:val="00390286"/>
    <w:rsid w:val="00390BCD"/>
    <w:rsid w:val="003910AB"/>
    <w:rsid w:val="003956E7"/>
    <w:rsid w:val="0039789E"/>
    <w:rsid w:val="003A1AD0"/>
    <w:rsid w:val="003A254A"/>
    <w:rsid w:val="003A523A"/>
    <w:rsid w:val="003A55C6"/>
    <w:rsid w:val="003A70F2"/>
    <w:rsid w:val="003B0700"/>
    <w:rsid w:val="003B1DC8"/>
    <w:rsid w:val="003B7D97"/>
    <w:rsid w:val="003C07DA"/>
    <w:rsid w:val="003C1EE1"/>
    <w:rsid w:val="003C2C7F"/>
    <w:rsid w:val="003C6586"/>
    <w:rsid w:val="003C6FC4"/>
    <w:rsid w:val="003C7B55"/>
    <w:rsid w:val="003C7D3D"/>
    <w:rsid w:val="003D15B9"/>
    <w:rsid w:val="003D190A"/>
    <w:rsid w:val="003D4BDA"/>
    <w:rsid w:val="003D7EB3"/>
    <w:rsid w:val="003E151F"/>
    <w:rsid w:val="003E5004"/>
    <w:rsid w:val="003E662B"/>
    <w:rsid w:val="003E7658"/>
    <w:rsid w:val="003F3AF5"/>
    <w:rsid w:val="004003D8"/>
    <w:rsid w:val="0040589A"/>
    <w:rsid w:val="00406DD2"/>
    <w:rsid w:val="00406E4B"/>
    <w:rsid w:val="00406E73"/>
    <w:rsid w:val="00411931"/>
    <w:rsid w:val="00413980"/>
    <w:rsid w:val="00416797"/>
    <w:rsid w:val="00416B35"/>
    <w:rsid w:val="00421F76"/>
    <w:rsid w:val="00424F4C"/>
    <w:rsid w:val="004264C4"/>
    <w:rsid w:val="00430125"/>
    <w:rsid w:val="00430190"/>
    <w:rsid w:val="00431753"/>
    <w:rsid w:val="00433047"/>
    <w:rsid w:val="00433279"/>
    <w:rsid w:val="0043497A"/>
    <w:rsid w:val="004349B0"/>
    <w:rsid w:val="0043670B"/>
    <w:rsid w:val="0044021C"/>
    <w:rsid w:val="004405C8"/>
    <w:rsid w:val="00440AFE"/>
    <w:rsid w:val="00440D67"/>
    <w:rsid w:val="00441351"/>
    <w:rsid w:val="004421FF"/>
    <w:rsid w:val="004440CE"/>
    <w:rsid w:val="00444E69"/>
    <w:rsid w:val="00446C74"/>
    <w:rsid w:val="00447B9A"/>
    <w:rsid w:val="00452C31"/>
    <w:rsid w:val="00453FD1"/>
    <w:rsid w:val="00456CAC"/>
    <w:rsid w:val="00460037"/>
    <w:rsid w:val="00462CE1"/>
    <w:rsid w:val="00472C8B"/>
    <w:rsid w:val="00473B57"/>
    <w:rsid w:val="00477772"/>
    <w:rsid w:val="004857BF"/>
    <w:rsid w:val="00485AFA"/>
    <w:rsid w:val="004919D7"/>
    <w:rsid w:val="00493863"/>
    <w:rsid w:val="00494B20"/>
    <w:rsid w:val="004A1591"/>
    <w:rsid w:val="004A340B"/>
    <w:rsid w:val="004A344C"/>
    <w:rsid w:val="004A3EE4"/>
    <w:rsid w:val="004A5B59"/>
    <w:rsid w:val="004B07E4"/>
    <w:rsid w:val="004B269F"/>
    <w:rsid w:val="004B411A"/>
    <w:rsid w:val="004B41E2"/>
    <w:rsid w:val="004B4996"/>
    <w:rsid w:val="004B4D4A"/>
    <w:rsid w:val="004B5673"/>
    <w:rsid w:val="004B67D2"/>
    <w:rsid w:val="004C53C6"/>
    <w:rsid w:val="004C54C6"/>
    <w:rsid w:val="004C59AC"/>
    <w:rsid w:val="004C6646"/>
    <w:rsid w:val="004D14A1"/>
    <w:rsid w:val="004D3E4F"/>
    <w:rsid w:val="004D40CF"/>
    <w:rsid w:val="004D44D5"/>
    <w:rsid w:val="004D5B8F"/>
    <w:rsid w:val="004D616E"/>
    <w:rsid w:val="004E3FC1"/>
    <w:rsid w:val="004E48CD"/>
    <w:rsid w:val="004E76C0"/>
    <w:rsid w:val="004F25B3"/>
    <w:rsid w:val="004F2A90"/>
    <w:rsid w:val="004F2E5B"/>
    <w:rsid w:val="004F4200"/>
    <w:rsid w:val="00502325"/>
    <w:rsid w:val="00505611"/>
    <w:rsid w:val="00510B67"/>
    <w:rsid w:val="00510D33"/>
    <w:rsid w:val="00512004"/>
    <w:rsid w:val="00522957"/>
    <w:rsid w:val="00522E21"/>
    <w:rsid w:val="005241FB"/>
    <w:rsid w:val="00524AB4"/>
    <w:rsid w:val="005252AF"/>
    <w:rsid w:val="0053274D"/>
    <w:rsid w:val="005342BD"/>
    <w:rsid w:val="00535191"/>
    <w:rsid w:val="00543D8A"/>
    <w:rsid w:val="00544A34"/>
    <w:rsid w:val="005464EC"/>
    <w:rsid w:val="005464F0"/>
    <w:rsid w:val="00546529"/>
    <w:rsid w:val="00550B14"/>
    <w:rsid w:val="00551A87"/>
    <w:rsid w:val="00551AAB"/>
    <w:rsid w:val="005602D0"/>
    <w:rsid w:val="00560E13"/>
    <w:rsid w:val="005624E6"/>
    <w:rsid w:val="00563760"/>
    <w:rsid w:val="0056614D"/>
    <w:rsid w:val="0056640E"/>
    <w:rsid w:val="00570C2A"/>
    <w:rsid w:val="005710FA"/>
    <w:rsid w:val="00573B0F"/>
    <w:rsid w:val="00573E03"/>
    <w:rsid w:val="00575E89"/>
    <w:rsid w:val="0058188B"/>
    <w:rsid w:val="0058385E"/>
    <w:rsid w:val="00583A33"/>
    <w:rsid w:val="00584293"/>
    <w:rsid w:val="00587587"/>
    <w:rsid w:val="00587BE6"/>
    <w:rsid w:val="005900D5"/>
    <w:rsid w:val="00591DE7"/>
    <w:rsid w:val="005A03ED"/>
    <w:rsid w:val="005A09AF"/>
    <w:rsid w:val="005A1D6A"/>
    <w:rsid w:val="005A7EAB"/>
    <w:rsid w:val="005B1D00"/>
    <w:rsid w:val="005B4E2C"/>
    <w:rsid w:val="005B5D1F"/>
    <w:rsid w:val="005C08C6"/>
    <w:rsid w:val="005C1B39"/>
    <w:rsid w:val="005C249A"/>
    <w:rsid w:val="005C306C"/>
    <w:rsid w:val="005C5788"/>
    <w:rsid w:val="005D1DD6"/>
    <w:rsid w:val="005D1EF3"/>
    <w:rsid w:val="005D2747"/>
    <w:rsid w:val="005D60DF"/>
    <w:rsid w:val="005E03AA"/>
    <w:rsid w:val="005E631B"/>
    <w:rsid w:val="005E6C51"/>
    <w:rsid w:val="005E7964"/>
    <w:rsid w:val="005F7832"/>
    <w:rsid w:val="00600BB1"/>
    <w:rsid w:val="00604F5E"/>
    <w:rsid w:val="0061060F"/>
    <w:rsid w:val="0061205A"/>
    <w:rsid w:val="00612319"/>
    <w:rsid w:val="006141F7"/>
    <w:rsid w:val="00615412"/>
    <w:rsid w:val="0061542B"/>
    <w:rsid w:val="0062218C"/>
    <w:rsid w:val="006228AC"/>
    <w:rsid w:val="00624227"/>
    <w:rsid w:val="00626459"/>
    <w:rsid w:val="00626594"/>
    <w:rsid w:val="006300CD"/>
    <w:rsid w:val="00632A93"/>
    <w:rsid w:val="006331B5"/>
    <w:rsid w:val="0064023B"/>
    <w:rsid w:val="00641316"/>
    <w:rsid w:val="006417E4"/>
    <w:rsid w:val="0064209E"/>
    <w:rsid w:val="006425E7"/>
    <w:rsid w:val="0064265F"/>
    <w:rsid w:val="0064392C"/>
    <w:rsid w:val="00645D53"/>
    <w:rsid w:val="006478B7"/>
    <w:rsid w:val="006503B4"/>
    <w:rsid w:val="00652FE2"/>
    <w:rsid w:val="00653F26"/>
    <w:rsid w:val="00654556"/>
    <w:rsid w:val="00654801"/>
    <w:rsid w:val="00654C90"/>
    <w:rsid w:val="00655702"/>
    <w:rsid w:val="00655709"/>
    <w:rsid w:val="00656048"/>
    <w:rsid w:val="0065695F"/>
    <w:rsid w:val="00656D79"/>
    <w:rsid w:val="006606F0"/>
    <w:rsid w:val="00661E3E"/>
    <w:rsid w:val="00664969"/>
    <w:rsid w:val="00665537"/>
    <w:rsid w:val="00665984"/>
    <w:rsid w:val="00665A8F"/>
    <w:rsid w:val="00667922"/>
    <w:rsid w:val="0067088C"/>
    <w:rsid w:val="00671DAB"/>
    <w:rsid w:val="006729B5"/>
    <w:rsid w:val="006731ED"/>
    <w:rsid w:val="00673C52"/>
    <w:rsid w:val="0067472F"/>
    <w:rsid w:val="00674C08"/>
    <w:rsid w:val="006751A0"/>
    <w:rsid w:val="006761E7"/>
    <w:rsid w:val="00676455"/>
    <w:rsid w:val="00676FA6"/>
    <w:rsid w:val="00677096"/>
    <w:rsid w:val="006824C4"/>
    <w:rsid w:val="00687007"/>
    <w:rsid w:val="00690678"/>
    <w:rsid w:val="0069091B"/>
    <w:rsid w:val="00690B2F"/>
    <w:rsid w:val="00693B85"/>
    <w:rsid w:val="00694EF6"/>
    <w:rsid w:val="006959F3"/>
    <w:rsid w:val="00696041"/>
    <w:rsid w:val="006A6490"/>
    <w:rsid w:val="006A7939"/>
    <w:rsid w:val="006B1ABF"/>
    <w:rsid w:val="006B22E0"/>
    <w:rsid w:val="006B2787"/>
    <w:rsid w:val="006B49DE"/>
    <w:rsid w:val="006B5CD7"/>
    <w:rsid w:val="006C439F"/>
    <w:rsid w:val="006C6996"/>
    <w:rsid w:val="006C6D42"/>
    <w:rsid w:val="006D0D36"/>
    <w:rsid w:val="006D1583"/>
    <w:rsid w:val="006D15E2"/>
    <w:rsid w:val="006D222F"/>
    <w:rsid w:val="006D22AE"/>
    <w:rsid w:val="006D3D86"/>
    <w:rsid w:val="006D5426"/>
    <w:rsid w:val="006D595B"/>
    <w:rsid w:val="006D642A"/>
    <w:rsid w:val="006D7C9E"/>
    <w:rsid w:val="006D7CC3"/>
    <w:rsid w:val="006E015D"/>
    <w:rsid w:val="006E283A"/>
    <w:rsid w:val="006E2920"/>
    <w:rsid w:val="006E2A5A"/>
    <w:rsid w:val="006E77EB"/>
    <w:rsid w:val="006F0075"/>
    <w:rsid w:val="006F355E"/>
    <w:rsid w:val="006F65FD"/>
    <w:rsid w:val="00701CE3"/>
    <w:rsid w:val="0070326D"/>
    <w:rsid w:val="007032AD"/>
    <w:rsid w:val="00703E68"/>
    <w:rsid w:val="00707759"/>
    <w:rsid w:val="00707BFB"/>
    <w:rsid w:val="00707FAD"/>
    <w:rsid w:val="007112A9"/>
    <w:rsid w:val="00714E30"/>
    <w:rsid w:val="007153EC"/>
    <w:rsid w:val="00715819"/>
    <w:rsid w:val="00716374"/>
    <w:rsid w:val="00717120"/>
    <w:rsid w:val="00721731"/>
    <w:rsid w:val="007217F8"/>
    <w:rsid w:val="00724C34"/>
    <w:rsid w:val="00725912"/>
    <w:rsid w:val="007261C6"/>
    <w:rsid w:val="00726B2A"/>
    <w:rsid w:val="00727DCD"/>
    <w:rsid w:val="007336F0"/>
    <w:rsid w:val="00733F07"/>
    <w:rsid w:val="00734A0D"/>
    <w:rsid w:val="00735BCB"/>
    <w:rsid w:val="00740724"/>
    <w:rsid w:val="0074189A"/>
    <w:rsid w:val="00741B4C"/>
    <w:rsid w:val="00745893"/>
    <w:rsid w:val="00746321"/>
    <w:rsid w:val="00750B2C"/>
    <w:rsid w:val="00751F37"/>
    <w:rsid w:val="00752147"/>
    <w:rsid w:val="00753B8E"/>
    <w:rsid w:val="007556C5"/>
    <w:rsid w:val="00756869"/>
    <w:rsid w:val="00766337"/>
    <w:rsid w:val="00766AA8"/>
    <w:rsid w:val="007703A5"/>
    <w:rsid w:val="0077041A"/>
    <w:rsid w:val="007718F9"/>
    <w:rsid w:val="00771E6C"/>
    <w:rsid w:val="00773C1C"/>
    <w:rsid w:val="007749DE"/>
    <w:rsid w:val="00776081"/>
    <w:rsid w:val="007765C5"/>
    <w:rsid w:val="00781035"/>
    <w:rsid w:val="00781D57"/>
    <w:rsid w:val="00782E83"/>
    <w:rsid w:val="007834C5"/>
    <w:rsid w:val="00784C7B"/>
    <w:rsid w:val="0078547C"/>
    <w:rsid w:val="00785545"/>
    <w:rsid w:val="007868FE"/>
    <w:rsid w:val="007876F8"/>
    <w:rsid w:val="00787C1F"/>
    <w:rsid w:val="00792584"/>
    <w:rsid w:val="00792E7E"/>
    <w:rsid w:val="007947AA"/>
    <w:rsid w:val="00795605"/>
    <w:rsid w:val="007A034F"/>
    <w:rsid w:val="007A1C7C"/>
    <w:rsid w:val="007A1FF7"/>
    <w:rsid w:val="007A5F0D"/>
    <w:rsid w:val="007A772B"/>
    <w:rsid w:val="007A7DDA"/>
    <w:rsid w:val="007B2457"/>
    <w:rsid w:val="007B39D1"/>
    <w:rsid w:val="007B3E62"/>
    <w:rsid w:val="007B4309"/>
    <w:rsid w:val="007B6AB3"/>
    <w:rsid w:val="007C0882"/>
    <w:rsid w:val="007C500F"/>
    <w:rsid w:val="007D0ACB"/>
    <w:rsid w:val="007D1725"/>
    <w:rsid w:val="007D2695"/>
    <w:rsid w:val="007D370A"/>
    <w:rsid w:val="007D39FE"/>
    <w:rsid w:val="007D4A96"/>
    <w:rsid w:val="007D74A1"/>
    <w:rsid w:val="007E0C81"/>
    <w:rsid w:val="007E0FE8"/>
    <w:rsid w:val="007E2969"/>
    <w:rsid w:val="007E3C59"/>
    <w:rsid w:val="007E3F75"/>
    <w:rsid w:val="007E407D"/>
    <w:rsid w:val="007E67CD"/>
    <w:rsid w:val="007E6B1C"/>
    <w:rsid w:val="007E714B"/>
    <w:rsid w:val="007F038A"/>
    <w:rsid w:val="007F04FF"/>
    <w:rsid w:val="007F2074"/>
    <w:rsid w:val="007F3538"/>
    <w:rsid w:val="007F3A57"/>
    <w:rsid w:val="007F4879"/>
    <w:rsid w:val="007F4945"/>
    <w:rsid w:val="007F4C74"/>
    <w:rsid w:val="007F6BDB"/>
    <w:rsid w:val="008026F4"/>
    <w:rsid w:val="0080683D"/>
    <w:rsid w:val="00806DA6"/>
    <w:rsid w:val="00815292"/>
    <w:rsid w:val="008251B1"/>
    <w:rsid w:val="008252B6"/>
    <w:rsid w:val="00832668"/>
    <w:rsid w:val="008339FE"/>
    <w:rsid w:val="00834688"/>
    <w:rsid w:val="00837E6E"/>
    <w:rsid w:val="0084083B"/>
    <w:rsid w:val="00843E56"/>
    <w:rsid w:val="00843FAC"/>
    <w:rsid w:val="00844D42"/>
    <w:rsid w:val="0084727A"/>
    <w:rsid w:val="00851259"/>
    <w:rsid w:val="00852C0E"/>
    <w:rsid w:val="0085771A"/>
    <w:rsid w:val="00860D19"/>
    <w:rsid w:val="0086149A"/>
    <w:rsid w:val="008618D8"/>
    <w:rsid w:val="008618E6"/>
    <w:rsid w:val="00861F2A"/>
    <w:rsid w:val="00862901"/>
    <w:rsid w:val="00862D17"/>
    <w:rsid w:val="008649BD"/>
    <w:rsid w:val="00866E30"/>
    <w:rsid w:val="00870708"/>
    <w:rsid w:val="008712B7"/>
    <w:rsid w:val="008732F6"/>
    <w:rsid w:val="0087505C"/>
    <w:rsid w:val="00875D68"/>
    <w:rsid w:val="00876DFA"/>
    <w:rsid w:val="00877FD4"/>
    <w:rsid w:val="008825CD"/>
    <w:rsid w:val="00882A86"/>
    <w:rsid w:val="00882CBD"/>
    <w:rsid w:val="00882DFF"/>
    <w:rsid w:val="0088442B"/>
    <w:rsid w:val="00884B45"/>
    <w:rsid w:val="00884F8D"/>
    <w:rsid w:val="00884FF2"/>
    <w:rsid w:val="00890424"/>
    <w:rsid w:val="00891FF8"/>
    <w:rsid w:val="00892261"/>
    <w:rsid w:val="0089250C"/>
    <w:rsid w:val="008A351B"/>
    <w:rsid w:val="008A4073"/>
    <w:rsid w:val="008B0B72"/>
    <w:rsid w:val="008B1BC4"/>
    <w:rsid w:val="008B24C8"/>
    <w:rsid w:val="008B52BD"/>
    <w:rsid w:val="008B5428"/>
    <w:rsid w:val="008B6069"/>
    <w:rsid w:val="008B61ED"/>
    <w:rsid w:val="008B7DC5"/>
    <w:rsid w:val="008C23C3"/>
    <w:rsid w:val="008C42AB"/>
    <w:rsid w:val="008C58AC"/>
    <w:rsid w:val="008C608F"/>
    <w:rsid w:val="008D08CC"/>
    <w:rsid w:val="008D0D45"/>
    <w:rsid w:val="008D219A"/>
    <w:rsid w:val="008D234A"/>
    <w:rsid w:val="008D2B33"/>
    <w:rsid w:val="008D4509"/>
    <w:rsid w:val="008D528A"/>
    <w:rsid w:val="008D53C5"/>
    <w:rsid w:val="008D6D36"/>
    <w:rsid w:val="008D7153"/>
    <w:rsid w:val="008D7E97"/>
    <w:rsid w:val="008E2254"/>
    <w:rsid w:val="008E2D33"/>
    <w:rsid w:val="008E3F09"/>
    <w:rsid w:val="008E60B8"/>
    <w:rsid w:val="008E7918"/>
    <w:rsid w:val="008F5758"/>
    <w:rsid w:val="009019EB"/>
    <w:rsid w:val="00903E79"/>
    <w:rsid w:val="00904A84"/>
    <w:rsid w:val="00906B93"/>
    <w:rsid w:val="00906C81"/>
    <w:rsid w:val="00906DCD"/>
    <w:rsid w:val="00907A67"/>
    <w:rsid w:val="009111CD"/>
    <w:rsid w:val="00923710"/>
    <w:rsid w:val="00925326"/>
    <w:rsid w:val="00927AE3"/>
    <w:rsid w:val="009340FF"/>
    <w:rsid w:val="009344B3"/>
    <w:rsid w:val="0093519B"/>
    <w:rsid w:val="009364A9"/>
    <w:rsid w:val="00937581"/>
    <w:rsid w:val="00940EFB"/>
    <w:rsid w:val="00942F56"/>
    <w:rsid w:val="009448A1"/>
    <w:rsid w:val="009458FB"/>
    <w:rsid w:val="00945E6B"/>
    <w:rsid w:val="009464A9"/>
    <w:rsid w:val="00951BE8"/>
    <w:rsid w:val="009536A2"/>
    <w:rsid w:val="0095451B"/>
    <w:rsid w:val="00957E38"/>
    <w:rsid w:val="00965A36"/>
    <w:rsid w:val="00965FA8"/>
    <w:rsid w:val="009663CD"/>
    <w:rsid w:val="009666F3"/>
    <w:rsid w:val="009700B0"/>
    <w:rsid w:val="00970EA5"/>
    <w:rsid w:val="00974EAA"/>
    <w:rsid w:val="00976A7E"/>
    <w:rsid w:val="00977CDA"/>
    <w:rsid w:val="009822D6"/>
    <w:rsid w:val="00983B62"/>
    <w:rsid w:val="00983F7C"/>
    <w:rsid w:val="00991AF4"/>
    <w:rsid w:val="00992C54"/>
    <w:rsid w:val="00996A2C"/>
    <w:rsid w:val="009A0C7E"/>
    <w:rsid w:val="009A3A14"/>
    <w:rsid w:val="009A579F"/>
    <w:rsid w:val="009A623D"/>
    <w:rsid w:val="009B1ADC"/>
    <w:rsid w:val="009B37FD"/>
    <w:rsid w:val="009B40EB"/>
    <w:rsid w:val="009B5C4B"/>
    <w:rsid w:val="009B6531"/>
    <w:rsid w:val="009C1BF4"/>
    <w:rsid w:val="009C1E9F"/>
    <w:rsid w:val="009C31C4"/>
    <w:rsid w:val="009D0678"/>
    <w:rsid w:val="009D0A1B"/>
    <w:rsid w:val="009D1535"/>
    <w:rsid w:val="009D3F8B"/>
    <w:rsid w:val="009D56F9"/>
    <w:rsid w:val="009D67CE"/>
    <w:rsid w:val="009D7710"/>
    <w:rsid w:val="009E2D46"/>
    <w:rsid w:val="009E3157"/>
    <w:rsid w:val="009E787F"/>
    <w:rsid w:val="009F35D0"/>
    <w:rsid w:val="009F3783"/>
    <w:rsid w:val="009F411A"/>
    <w:rsid w:val="009F74A0"/>
    <w:rsid w:val="009F7DC7"/>
    <w:rsid w:val="00A01640"/>
    <w:rsid w:val="00A01D99"/>
    <w:rsid w:val="00A02336"/>
    <w:rsid w:val="00A0333D"/>
    <w:rsid w:val="00A03628"/>
    <w:rsid w:val="00A03948"/>
    <w:rsid w:val="00A0547B"/>
    <w:rsid w:val="00A072B1"/>
    <w:rsid w:val="00A0744B"/>
    <w:rsid w:val="00A11397"/>
    <w:rsid w:val="00A11565"/>
    <w:rsid w:val="00A132FD"/>
    <w:rsid w:val="00A14A55"/>
    <w:rsid w:val="00A1541E"/>
    <w:rsid w:val="00A1571D"/>
    <w:rsid w:val="00A15980"/>
    <w:rsid w:val="00A15B0A"/>
    <w:rsid w:val="00A168C4"/>
    <w:rsid w:val="00A203F3"/>
    <w:rsid w:val="00A20FC1"/>
    <w:rsid w:val="00A21A5E"/>
    <w:rsid w:val="00A22328"/>
    <w:rsid w:val="00A23034"/>
    <w:rsid w:val="00A2333E"/>
    <w:rsid w:val="00A234CF"/>
    <w:rsid w:val="00A23889"/>
    <w:rsid w:val="00A33159"/>
    <w:rsid w:val="00A3558B"/>
    <w:rsid w:val="00A3690F"/>
    <w:rsid w:val="00A42282"/>
    <w:rsid w:val="00A502F7"/>
    <w:rsid w:val="00A53C95"/>
    <w:rsid w:val="00A548DB"/>
    <w:rsid w:val="00A54D25"/>
    <w:rsid w:val="00A61F02"/>
    <w:rsid w:val="00A642DC"/>
    <w:rsid w:val="00A64FEC"/>
    <w:rsid w:val="00A65BB6"/>
    <w:rsid w:val="00A6792B"/>
    <w:rsid w:val="00A735AF"/>
    <w:rsid w:val="00A74678"/>
    <w:rsid w:val="00A74E48"/>
    <w:rsid w:val="00A758CA"/>
    <w:rsid w:val="00A76A9C"/>
    <w:rsid w:val="00A76F38"/>
    <w:rsid w:val="00A77987"/>
    <w:rsid w:val="00A803DF"/>
    <w:rsid w:val="00A82697"/>
    <w:rsid w:val="00A833A8"/>
    <w:rsid w:val="00A860FC"/>
    <w:rsid w:val="00A861A2"/>
    <w:rsid w:val="00A90707"/>
    <w:rsid w:val="00A91841"/>
    <w:rsid w:val="00A9396C"/>
    <w:rsid w:val="00A9493C"/>
    <w:rsid w:val="00A96EAD"/>
    <w:rsid w:val="00AA0CAC"/>
    <w:rsid w:val="00AA4A13"/>
    <w:rsid w:val="00AB0B72"/>
    <w:rsid w:val="00AB2806"/>
    <w:rsid w:val="00AB32E6"/>
    <w:rsid w:val="00AB36F8"/>
    <w:rsid w:val="00AB3AAC"/>
    <w:rsid w:val="00AB4626"/>
    <w:rsid w:val="00AB7699"/>
    <w:rsid w:val="00AC1E68"/>
    <w:rsid w:val="00AC2514"/>
    <w:rsid w:val="00AC2E6D"/>
    <w:rsid w:val="00AC36D8"/>
    <w:rsid w:val="00AC3A54"/>
    <w:rsid w:val="00AC431E"/>
    <w:rsid w:val="00AC46B4"/>
    <w:rsid w:val="00AC7FE1"/>
    <w:rsid w:val="00AD026C"/>
    <w:rsid w:val="00AD24BA"/>
    <w:rsid w:val="00AD28AE"/>
    <w:rsid w:val="00AD5276"/>
    <w:rsid w:val="00AD5321"/>
    <w:rsid w:val="00AD5F43"/>
    <w:rsid w:val="00AD7B68"/>
    <w:rsid w:val="00AE0744"/>
    <w:rsid w:val="00AE1BFB"/>
    <w:rsid w:val="00AE1E4E"/>
    <w:rsid w:val="00AE2265"/>
    <w:rsid w:val="00AE386E"/>
    <w:rsid w:val="00AE54C6"/>
    <w:rsid w:val="00AE72A4"/>
    <w:rsid w:val="00AF7FEF"/>
    <w:rsid w:val="00B0279F"/>
    <w:rsid w:val="00B03C27"/>
    <w:rsid w:val="00B040C8"/>
    <w:rsid w:val="00B044B5"/>
    <w:rsid w:val="00B06DB4"/>
    <w:rsid w:val="00B172FE"/>
    <w:rsid w:val="00B211CC"/>
    <w:rsid w:val="00B2190A"/>
    <w:rsid w:val="00B228A7"/>
    <w:rsid w:val="00B23C6D"/>
    <w:rsid w:val="00B23DDC"/>
    <w:rsid w:val="00B24BCD"/>
    <w:rsid w:val="00B25520"/>
    <w:rsid w:val="00B261B6"/>
    <w:rsid w:val="00B2716E"/>
    <w:rsid w:val="00B273EE"/>
    <w:rsid w:val="00B3356C"/>
    <w:rsid w:val="00B34426"/>
    <w:rsid w:val="00B4107C"/>
    <w:rsid w:val="00B430C8"/>
    <w:rsid w:val="00B44BE6"/>
    <w:rsid w:val="00B45EE1"/>
    <w:rsid w:val="00B45FB2"/>
    <w:rsid w:val="00B46211"/>
    <w:rsid w:val="00B4720F"/>
    <w:rsid w:val="00B51320"/>
    <w:rsid w:val="00B5671F"/>
    <w:rsid w:val="00B56B52"/>
    <w:rsid w:val="00B61892"/>
    <w:rsid w:val="00B62213"/>
    <w:rsid w:val="00B624D0"/>
    <w:rsid w:val="00B632C9"/>
    <w:rsid w:val="00B657AA"/>
    <w:rsid w:val="00B66AE6"/>
    <w:rsid w:val="00B700D0"/>
    <w:rsid w:val="00B721DB"/>
    <w:rsid w:val="00B74215"/>
    <w:rsid w:val="00B74243"/>
    <w:rsid w:val="00B75DB7"/>
    <w:rsid w:val="00B81C72"/>
    <w:rsid w:val="00B83D06"/>
    <w:rsid w:val="00B93269"/>
    <w:rsid w:val="00B933E1"/>
    <w:rsid w:val="00B95573"/>
    <w:rsid w:val="00B95E38"/>
    <w:rsid w:val="00B9794C"/>
    <w:rsid w:val="00B97BE6"/>
    <w:rsid w:val="00BA0499"/>
    <w:rsid w:val="00BA119D"/>
    <w:rsid w:val="00BA1504"/>
    <w:rsid w:val="00BA2C59"/>
    <w:rsid w:val="00BA4455"/>
    <w:rsid w:val="00BA465A"/>
    <w:rsid w:val="00BA5956"/>
    <w:rsid w:val="00BA5EFC"/>
    <w:rsid w:val="00BB1EB9"/>
    <w:rsid w:val="00BB3006"/>
    <w:rsid w:val="00BB379D"/>
    <w:rsid w:val="00BB4FFA"/>
    <w:rsid w:val="00BB579F"/>
    <w:rsid w:val="00BC1372"/>
    <w:rsid w:val="00BC2088"/>
    <w:rsid w:val="00BC2D3D"/>
    <w:rsid w:val="00BC3B1B"/>
    <w:rsid w:val="00BC54DE"/>
    <w:rsid w:val="00BC7971"/>
    <w:rsid w:val="00BD1DC2"/>
    <w:rsid w:val="00BD3385"/>
    <w:rsid w:val="00BD33BD"/>
    <w:rsid w:val="00BE6731"/>
    <w:rsid w:val="00BE6D57"/>
    <w:rsid w:val="00BE7021"/>
    <w:rsid w:val="00BE71D1"/>
    <w:rsid w:val="00BF3847"/>
    <w:rsid w:val="00BF4C7A"/>
    <w:rsid w:val="00BF62BC"/>
    <w:rsid w:val="00BF6402"/>
    <w:rsid w:val="00BF793D"/>
    <w:rsid w:val="00BF7B49"/>
    <w:rsid w:val="00C009DA"/>
    <w:rsid w:val="00C041D1"/>
    <w:rsid w:val="00C115BA"/>
    <w:rsid w:val="00C11F80"/>
    <w:rsid w:val="00C13CE2"/>
    <w:rsid w:val="00C17240"/>
    <w:rsid w:val="00C21105"/>
    <w:rsid w:val="00C22F25"/>
    <w:rsid w:val="00C24884"/>
    <w:rsid w:val="00C27C4C"/>
    <w:rsid w:val="00C30B61"/>
    <w:rsid w:val="00C32128"/>
    <w:rsid w:val="00C34DFB"/>
    <w:rsid w:val="00C36049"/>
    <w:rsid w:val="00C36B92"/>
    <w:rsid w:val="00C40FE9"/>
    <w:rsid w:val="00C43C00"/>
    <w:rsid w:val="00C46F65"/>
    <w:rsid w:val="00C50EE7"/>
    <w:rsid w:val="00C51712"/>
    <w:rsid w:val="00C517F9"/>
    <w:rsid w:val="00C522C4"/>
    <w:rsid w:val="00C528C0"/>
    <w:rsid w:val="00C52AAE"/>
    <w:rsid w:val="00C52F21"/>
    <w:rsid w:val="00C5368C"/>
    <w:rsid w:val="00C55026"/>
    <w:rsid w:val="00C5613C"/>
    <w:rsid w:val="00C60550"/>
    <w:rsid w:val="00C616B7"/>
    <w:rsid w:val="00C623F5"/>
    <w:rsid w:val="00C648D2"/>
    <w:rsid w:val="00C657CF"/>
    <w:rsid w:val="00C66236"/>
    <w:rsid w:val="00C66616"/>
    <w:rsid w:val="00C66EC2"/>
    <w:rsid w:val="00C679BA"/>
    <w:rsid w:val="00C71D14"/>
    <w:rsid w:val="00C8091A"/>
    <w:rsid w:val="00C836C8"/>
    <w:rsid w:val="00C92285"/>
    <w:rsid w:val="00C93B71"/>
    <w:rsid w:val="00CA18EA"/>
    <w:rsid w:val="00CA4E1F"/>
    <w:rsid w:val="00CA5435"/>
    <w:rsid w:val="00CA6B51"/>
    <w:rsid w:val="00CA7229"/>
    <w:rsid w:val="00CB121D"/>
    <w:rsid w:val="00CB309E"/>
    <w:rsid w:val="00CB5EE0"/>
    <w:rsid w:val="00CB7049"/>
    <w:rsid w:val="00CC0F2E"/>
    <w:rsid w:val="00CC13EA"/>
    <w:rsid w:val="00CC22C2"/>
    <w:rsid w:val="00CC254F"/>
    <w:rsid w:val="00CC2A66"/>
    <w:rsid w:val="00CC5CEB"/>
    <w:rsid w:val="00CC657F"/>
    <w:rsid w:val="00CC71B8"/>
    <w:rsid w:val="00CC7900"/>
    <w:rsid w:val="00CD052D"/>
    <w:rsid w:val="00CD191D"/>
    <w:rsid w:val="00CD2E9F"/>
    <w:rsid w:val="00CE0822"/>
    <w:rsid w:val="00CE0A3C"/>
    <w:rsid w:val="00CE6FB9"/>
    <w:rsid w:val="00CF2F87"/>
    <w:rsid w:val="00CF370D"/>
    <w:rsid w:val="00CF43BB"/>
    <w:rsid w:val="00CF5C5C"/>
    <w:rsid w:val="00CF62D3"/>
    <w:rsid w:val="00D01C1E"/>
    <w:rsid w:val="00D02B01"/>
    <w:rsid w:val="00D030E4"/>
    <w:rsid w:val="00D0419B"/>
    <w:rsid w:val="00D05687"/>
    <w:rsid w:val="00D05699"/>
    <w:rsid w:val="00D05AA0"/>
    <w:rsid w:val="00D06562"/>
    <w:rsid w:val="00D075FE"/>
    <w:rsid w:val="00D07962"/>
    <w:rsid w:val="00D10A5A"/>
    <w:rsid w:val="00D125F6"/>
    <w:rsid w:val="00D1316D"/>
    <w:rsid w:val="00D152A1"/>
    <w:rsid w:val="00D15BEF"/>
    <w:rsid w:val="00D15C54"/>
    <w:rsid w:val="00D16106"/>
    <w:rsid w:val="00D209B1"/>
    <w:rsid w:val="00D23580"/>
    <w:rsid w:val="00D24105"/>
    <w:rsid w:val="00D27B1A"/>
    <w:rsid w:val="00D30D5E"/>
    <w:rsid w:val="00D33209"/>
    <w:rsid w:val="00D34142"/>
    <w:rsid w:val="00D352E8"/>
    <w:rsid w:val="00D354F0"/>
    <w:rsid w:val="00D35F54"/>
    <w:rsid w:val="00D362D6"/>
    <w:rsid w:val="00D36BDD"/>
    <w:rsid w:val="00D37127"/>
    <w:rsid w:val="00D40CFC"/>
    <w:rsid w:val="00D415DC"/>
    <w:rsid w:val="00D45A8A"/>
    <w:rsid w:val="00D45B4B"/>
    <w:rsid w:val="00D45ECD"/>
    <w:rsid w:val="00D46384"/>
    <w:rsid w:val="00D46B1F"/>
    <w:rsid w:val="00D47229"/>
    <w:rsid w:val="00D5041C"/>
    <w:rsid w:val="00D5092C"/>
    <w:rsid w:val="00D52249"/>
    <w:rsid w:val="00D56D96"/>
    <w:rsid w:val="00D61667"/>
    <w:rsid w:val="00D6259E"/>
    <w:rsid w:val="00D6326A"/>
    <w:rsid w:val="00D645D5"/>
    <w:rsid w:val="00D651D0"/>
    <w:rsid w:val="00D7261E"/>
    <w:rsid w:val="00D73FEC"/>
    <w:rsid w:val="00D75DC1"/>
    <w:rsid w:val="00D760B6"/>
    <w:rsid w:val="00D7637A"/>
    <w:rsid w:val="00D80D54"/>
    <w:rsid w:val="00D8159E"/>
    <w:rsid w:val="00D83270"/>
    <w:rsid w:val="00D83A46"/>
    <w:rsid w:val="00D83FAB"/>
    <w:rsid w:val="00D852A8"/>
    <w:rsid w:val="00D8567E"/>
    <w:rsid w:val="00D85FF9"/>
    <w:rsid w:val="00D86EE4"/>
    <w:rsid w:val="00D9150A"/>
    <w:rsid w:val="00D94855"/>
    <w:rsid w:val="00D949EE"/>
    <w:rsid w:val="00DA0E17"/>
    <w:rsid w:val="00DA3FB2"/>
    <w:rsid w:val="00DA6DE1"/>
    <w:rsid w:val="00DB0A86"/>
    <w:rsid w:val="00DB315F"/>
    <w:rsid w:val="00DB3EB2"/>
    <w:rsid w:val="00DB6361"/>
    <w:rsid w:val="00DB6DD3"/>
    <w:rsid w:val="00DB7978"/>
    <w:rsid w:val="00DC0265"/>
    <w:rsid w:val="00DC0315"/>
    <w:rsid w:val="00DC0D65"/>
    <w:rsid w:val="00DC241D"/>
    <w:rsid w:val="00DC2E3E"/>
    <w:rsid w:val="00DC3FE8"/>
    <w:rsid w:val="00DC485A"/>
    <w:rsid w:val="00DC4D9A"/>
    <w:rsid w:val="00DC50D1"/>
    <w:rsid w:val="00DC5BFF"/>
    <w:rsid w:val="00DC6D75"/>
    <w:rsid w:val="00DC7486"/>
    <w:rsid w:val="00DC7C96"/>
    <w:rsid w:val="00DD096B"/>
    <w:rsid w:val="00DD0D12"/>
    <w:rsid w:val="00DD4F99"/>
    <w:rsid w:val="00DD4FA9"/>
    <w:rsid w:val="00DD6A2A"/>
    <w:rsid w:val="00DD6B2D"/>
    <w:rsid w:val="00DE3938"/>
    <w:rsid w:val="00DE5053"/>
    <w:rsid w:val="00DE6763"/>
    <w:rsid w:val="00DE76BA"/>
    <w:rsid w:val="00DF0022"/>
    <w:rsid w:val="00DF0081"/>
    <w:rsid w:val="00DF26F2"/>
    <w:rsid w:val="00DF63D8"/>
    <w:rsid w:val="00DF6893"/>
    <w:rsid w:val="00E02186"/>
    <w:rsid w:val="00E02D32"/>
    <w:rsid w:val="00E043B8"/>
    <w:rsid w:val="00E06141"/>
    <w:rsid w:val="00E07DA3"/>
    <w:rsid w:val="00E11318"/>
    <w:rsid w:val="00E122F3"/>
    <w:rsid w:val="00E12721"/>
    <w:rsid w:val="00E166DB"/>
    <w:rsid w:val="00E178DB"/>
    <w:rsid w:val="00E17DC1"/>
    <w:rsid w:val="00E2207E"/>
    <w:rsid w:val="00E22537"/>
    <w:rsid w:val="00E243BA"/>
    <w:rsid w:val="00E2561A"/>
    <w:rsid w:val="00E30BD7"/>
    <w:rsid w:val="00E31933"/>
    <w:rsid w:val="00E31DBF"/>
    <w:rsid w:val="00E32A48"/>
    <w:rsid w:val="00E349C8"/>
    <w:rsid w:val="00E36C83"/>
    <w:rsid w:val="00E40A86"/>
    <w:rsid w:val="00E4104D"/>
    <w:rsid w:val="00E4191C"/>
    <w:rsid w:val="00E42286"/>
    <w:rsid w:val="00E4290E"/>
    <w:rsid w:val="00E513E0"/>
    <w:rsid w:val="00E51D26"/>
    <w:rsid w:val="00E540A3"/>
    <w:rsid w:val="00E556C5"/>
    <w:rsid w:val="00E55F2D"/>
    <w:rsid w:val="00E60193"/>
    <w:rsid w:val="00E61C6D"/>
    <w:rsid w:val="00E6348F"/>
    <w:rsid w:val="00E6374A"/>
    <w:rsid w:val="00E66126"/>
    <w:rsid w:val="00E7196A"/>
    <w:rsid w:val="00E71E27"/>
    <w:rsid w:val="00E74066"/>
    <w:rsid w:val="00E74308"/>
    <w:rsid w:val="00E76A47"/>
    <w:rsid w:val="00E772B0"/>
    <w:rsid w:val="00E80C9F"/>
    <w:rsid w:val="00E81934"/>
    <w:rsid w:val="00E83AAE"/>
    <w:rsid w:val="00E8629D"/>
    <w:rsid w:val="00E878B7"/>
    <w:rsid w:val="00E92C29"/>
    <w:rsid w:val="00E93931"/>
    <w:rsid w:val="00E95F0A"/>
    <w:rsid w:val="00E961BB"/>
    <w:rsid w:val="00E97015"/>
    <w:rsid w:val="00EA2008"/>
    <w:rsid w:val="00EA27C5"/>
    <w:rsid w:val="00EA2D21"/>
    <w:rsid w:val="00EA7605"/>
    <w:rsid w:val="00EB14EE"/>
    <w:rsid w:val="00EB1729"/>
    <w:rsid w:val="00EB266A"/>
    <w:rsid w:val="00EB2C13"/>
    <w:rsid w:val="00EC1FCF"/>
    <w:rsid w:val="00EC446D"/>
    <w:rsid w:val="00EC4FBF"/>
    <w:rsid w:val="00ED1324"/>
    <w:rsid w:val="00ED6ED5"/>
    <w:rsid w:val="00ED7D3E"/>
    <w:rsid w:val="00EE0245"/>
    <w:rsid w:val="00EE0C6C"/>
    <w:rsid w:val="00EE292F"/>
    <w:rsid w:val="00EE3A61"/>
    <w:rsid w:val="00EE3DD7"/>
    <w:rsid w:val="00EE51E4"/>
    <w:rsid w:val="00EE76EE"/>
    <w:rsid w:val="00EF20E8"/>
    <w:rsid w:val="00EF2952"/>
    <w:rsid w:val="00EF3036"/>
    <w:rsid w:val="00EF4601"/>
    <w:rsid w:val="00EF4BEB"/>
    <w:rsid w:val="00EF5AF2"/>
    <w:rsid w:val="00F02430"/>
    <w:rsid w:val="00F03753"/>
    <w:rsid w:val="00F03B4A"/>
    <w:rsid w:val="00F04826"/>
    <w:rsid w:val="00F10811"/>
    <w:rsid w:val="00F12470"/>
    <w:rsid w:val="00F13B13"/>
    <w:rsid w:val="00F14718"/>
    <w:rsid w:val="00F14875"/>
    <w:rsid w:val="00F1506B"/>
    <w:rsid w:val="00F15A22"/>
    <w:rsid w:val="00F15BAF"/>
    <w:rsid w:val="00F16838"/>
    <w:rsid w:val="00F16E26"/>
    <w:rsid w:val="00F176E3"/>
    <w:rsid w:val="00F21405"/>
    <w:rsid w:val="00F227F6"/>
    <w:rsid w:val="00F253F1"/>
    <w:rsid w:val="00F25F1C"/>
    <w:rsid w:val="00F26145"/>
    <w:rsid w:val="00F33BC7"/>
    <w:rsid w:val="00F344A3"/>
    <w:rsid w:val="00F352C5"/>
    <w:rsid w:val="00F35A62"/>
    <w:rsid w:val="00F4203B"/>
    <w:rsid w:val="00F50F9A"/>
    <w:rsid w:val="00F5157E"/>
    <w:rsid w:val="00F51AA8"/>
    <w:rsid w:val="00F547A1"/>
    <w:rsid w:val="00F574A3"/>
    <w:rsid w:val="00F57580"/>
    <w:rsid w:val="00F57693"/>
    <w:rsid w:val="00F5769F"/>
    <w:rsid w:val="00F62DF6"/>
    <w:rsid w:val="00F65280"/>
    <w:rsid w:val="00F66B76"/>
    <w:rsid w:val="00F708B5"/>
    <w:rsid w:val="00F71B7B"/>
    <w:rsid w:val="00F72C31"/>
    <w:rsid w:val="00F750CF"/>
    <w:rsid w:val="00F75372"/>
    <w:rsid w:val="00F75F7B"/>
    <w:rsid w:val="00F7682A"/>
    <w:rsid w:val="00F7709C"/>
    <w:rsid w:val="00F777FB"/>
    <w:rsid w:val="00F77B10"/>
    <w:rsid w:val="00F80438"/>
    <w:rsid w:val="00F82686"/>
    <w:rsid w:val="00F82A7F"/>
    <w:rsid w:val="00F838B2"/>
    <w:rsid w:val="00F90D27"/>
    <w:rsid w:val="00F913F1"/>
    <w:rsid w:val="00F924D4"/>
    <w:rsid w:val="00F93617"/>
    <w:rsid w:val="00F948FA"/>
    <w:rsid w:val="00F95617"/>
    <w:rsid w:val="00F95CBF"/>
    <w:rsid w:val="00FA05E0"/>
    <w:rsid w:val="00FA40EF"/>
    <w:rsid w:val="00FA534F"/>
    <w:rsid w:val="00FA747C"/>
    <w:rsid w:val="00FB181D"/>
    <w:rsid w:val="00FB471C"/>
    <w:rsid w:val="00FB4BE7"/>
    <w:rsid w:val="00FB67B0"/>
    <w:rsid w:val="00FB7078"/>
    <w:rsid w:val="00FB7C4B"/>
    <w:rsid w:val="00FC2B3A"/>
    <w:rsid w:val="00FC33B3"/>
    <w:rsid w:val="00FC7D33"/>
    <w:rsid w:val="00FD0694"/>
    <w:rsid w:val="00FD2709"/>
    <w:rsid w:val="00FD2979"/>
    <w:rsid w:val="00FD40BB"/>
    <w:rsid w:val="00FD5A8D"/>
    <w:rsid w:val="00FD5F2B"/>
    <w:rsid w:val="00FE0120"/>
    <w:rsid w:val="00FE5470"/>
    <w:rsid w:val="00FE5998"/>
    <w:rsid w:val="00FF050D"/>
    <w:rsid w:val="00FF17F2"/>
    <w:rsid w:val="00FF36DC"/>
    <w:rsid w:val="00FF5303"/>
    <w:rsid w:val="00FF5592"/>
    <w:rsid w:val="00FF6654"/>
    <w:rsid w:val="00FF7A64"/>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F98FB9C"/>
  <w15:chartTrackingRefBased/>
  <w15:docId w15:val="{15BD47F2-0508-4E8D-9B8C-B3C2956005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10" w:unhideWhenUsed="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lsdException w:name="Intense Quote" w:semiHidden="1" w:uiPriority="30"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lsdException w:name="Intense Emphasis" w:semiHidden="1" w:uiPriority="21" w:unhideWhenUsed="1"/>
    <w:lsdException w:name="Subtle Reference" w:semiHidden="1" w:uiPriority="31" w:unhideWhenUsed="1"/>
    <w:lsdException w:name="Intense Reference" w:semiHidden="1" w:uiPriority="32" w:unhideWhenUsed="1"/>
    <w:lsdException w:name="Book Title" w:semiHidden="1" w:uiPriority="33" w:unhideWhenUsed="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STTS] Normal"/>
    <w:qFormat/>
    <w:rsid w:val="0053274D"/>
    <w:pPr>
      <w:spacing w:line="360" w:lineRule="auto"/>
      <w:ind w:firstLine="720"/>
      <w:jc w:val="both"/>
    </w:pPr>
    <w:rPr>
      <w:rFonts w:ascii="Times New Roman" w:hAnsi="Times New Roman"/>
      <w:sz w:val="24"/>
      <w:szCs w:val="22"/>
    </w:rPr>
  </w:style>
  <w:style w:type="paragraph" w:styleId="Heading1">
    <w:name w:val="heading 1"/>
    <w:basedOn w:val="Normal"/>
    <w:next w:val="Normal"/>
    <w:link w:val="Heading1Char"/>
    <w:uiPriority w:val="9"/>
    <w:qFormat/>
    <w:rsid w:val="007A772B"/>
    <w:pPr>
      <w:keepNext/>
      <w:spacing w:before="240" w:after="60"/>
      <w:outlineLvl w:val="0"/>
    </w:pPr>
    <w:rPr>
      <w:rFonts w:ascii="Calibri Light" w:eastAsia="Times New Roman" w:hAnsi="Calibri Light"/>
      <w:b/>
      <w:bCs/>
      <w:kern w:val="32"/>
      <w:sz w:val="32"/>
      <w:szCs w:val="32"/>
      <w:lang w:val="x-none" w:eastAsia="x-none"/>
    </w:rPr>
  </w:style>
  <w:style w:type="paragraph" w:styleId="Heading2">
    <w:name w:val="heading 2"/>
    <w:basedOn w:val="Normal"/>
    <w:next w:val="Normal"/>
    <w:link w:val="Heading2Char"/>
    <w:uiPriority w:val="9"/>
    <w:semiHidden/>
    <w:rsid w:val="007A772B"/>
    <w:pPr>
      <w:keepNext/>
      <w:spacing w:before="240" w:after="60"/>
      <w:outlineLvl w:val="1"/>
    </w:pPr>
    <w:rPr>
      <w:rFonts w:ascii="Calibri Light" w:eastAsia="Times New Roman" w:hAnsi="Calibri Light"/>
      <w:b/>
      <w:bCs/>
      <w:i/>
      <w:iCs/>
      <w:sz w:val="28"/>
      <w:szCs w:val="28"/>
      <w:lang w:val="x-none" w:eastAsia="x-none"/>
    </w:rPr>
  </w:style>
  <w:style w:type="paragraph" w:styleId="Heading3">
    <w:name w:val="heading 3"/>
    <w:basedOn w:val="Normal"/>
    <w:next w:val="Normal"/>
    <w:link w:val="Heading3Char"/>
    <w:uiPriority w:val="9"/>
    <w:semiHidden/>
    <w:unhideWhenUsed/>
    <w:qFormat/>
    <w:rsid w:val="007A772B"/>
    <w:pPr>
      <w:keepNext/>
      <w:spacing w:before="240" w:after="60"/>
      <w:outlineLvl w:val="2"/>
    </w:pPr>
    <w:rPr>
      <w:rFonts w:ascii="Calibri Light" w:eastAsia="Times New Roman" w:hAnsi="Calibri Light"/>
      <w:b/>
      <w:bCs/>
      <w:sz w:val="26"/>
      <w:szCs w:val="26"/>
      <w:lang w:val="x-none" w:eastAsia="x-none"/>
    </w:rPr>
  </w:style>
  <w:style w:type="paragraph" w:styleId="Heading5">
    <w:name w:val="heading 5"/>
    <w:basedOn w:val="Normal"/>
    <w:link w:val="Heading5Char"/>
    <w:uiPriority w:val="9"/>
    <w:qFormat/>
    <w:rsid w:val="00452C31"/>
    <w:pPr>
      <w:spacing w:before="100" w:beforeAutospacing="1" w:after="100" w:afterAutospacing="1" w:line="240" w:lineRule="auto"/>
      <w:ind w:firstLine="0"/>
      <w:jc w:val="left"/>
      <w:outlineLvl w:val="4"/>
    </w:pPr>
    <w:rPr>
      <w:rFonts w:eastAsia="Times New Roman"/>
      <w:b/>
      <w:bCs/>
      <w:sz w:val="20"/>
      <w:szCs w:val="20"/>
      <w:lang w:eastAsia="ja-JP"/>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rsid w:val="00DC50D1"/>
    <w:rPr>
      <w:sz w:val="22"/>
      <w:szCs w:val="22"/>
    </w:rPr>
  </w:style>
  <w:style w:type="paragraph" w:styleId="Closing">
    <w:name w:val="Closing"/>
    <w:basedOn w:val="Normal"/>
    <w:link w:val="ClosingChar"/>
    <w:uiPriority w:val="99"/>
    <w:semiHidden/>
    <w:rsid w:val="00246AA1"/>
    <w:pPr>
      <w:ind w:left="4320"/>
    </w:pPr>
    <w:rPr>
      <w:lang w:val="x-none" w:eastAsia="x-none"/>
    </w:rPr>
  </w:style>
  <w:style w:type="character" w:customStyle="1" w:styleId="ClosingChar">
    <w:name w:val="Closing Char"/>
    <w:link w:val="Closing"/>
    <w:uiPriority w:val="99"/>
    <w:semiHidden/>
    <w:rsid w:val="00773C1C"/>
    <w:rPr>
      <w:rFonts w:ascii="Times New Roman" w:hAnsi="Times New Roman"/>
      <w:sz w:val="24"/>
      <w:szCs w:val="22"/>
    </w:rPr>
  </w:style>
  <w:style w:type="paragraph" w:styleId="Caption">
    <w:name w:val="caption"/>
    <w:basedOn w:val="Normal"/>
    <w:next w:val="Normal"/>
    <w:uiPriority w:val="35"/>
    <w:semiHidden/>
    <w:rsid w:val="00246AA1"/>
    <w:rPr>
      <w:b/>
      <w:bCs/>
      <w:sz w:val="20"/>
      <w:szCs w:val="20"/>
    </w:rPr>
  </w:style>
  <w:style w:type="paragraph" w:styleId="BalloonText">
    <w:name w:val="Balloon Text"/>
    <w:basedOn w:val="Normal"/>
    <w:link w:val="BalloonTextChar"/>
    <w:uiPriority w:val="99"/>
    <w:semiHidden/>
    <w:rsid w:val="00246AA1"/>
    <w:pPr>
      <w:spacing w:line="240" w:lineRule="auto"/>
    </w:pPr>
    <w:rPr>
      <w:rFonts w:ascii="Segoe UI" w:hAnsi="Segoe UI"/>
      <w:sz w:val="18"/>
      <w:szCs w:val="18"/>
      <w:lang w:val="x-none" w:eastAsia="x-none"/>
    </w:rPr>
  </w:style>
  <w:style w:type="character" w:customStyle="1" w:styleId="BalloonTextChar">
    <w:name w:val="Balloon Text Char"/>
    <w:link w:val="BalloonText"/>
    <w:uiPriority w:val="99"/>
    <w:semiHidden/>
    <w:rsid w:val="00773C1C"/>
    <w:rPr>
      <w:rFonts w:ascii="Segoe UI" w:hAnsi="Segoe UI" w:cs="Segoe UI"/>
      <w:sz w:val="18"/>
      <w:szCs w:val="18"/>
    </w:rPr>
  </w:style>
  <w:style w:type="paragraph" w:customStyle="1" w:styleId="STTSJudul">
    <w:name w:val="[STTS] Judul"/>
    <w:basedOn w:val="Normal"/>
    <w:qFormat/>
    <w:rsid w:val="00C24884"/>
    <w:pPr>
      <w:ind w:firstLine="0"/>
      <w:jc w:val="center"/>
    </w:pPr>
    <w:rPr>
      <w:rFonts w:ascii="Arial" w:hAnsi="Arial"/>
      <w:b/>
      <w:sz w:val="36"/>
    </w:rPr>
  </w:style>
  <w:style w:type="paragraph" w:customStyle="1" w:styleId="STTSNormalCover">
    <w:name w:val="[STTS] Normal Cover"/>
    <w:basedOn w:val="STTSJudul"/>
    <w:qFormat/>
    <w:rsid w:val="000F533E"/>
    <w:rPr>
      <w:sz w:val="28"/>
      <w:szCs w:val="28"/>
    </w:rPr>
  </w:style>
  <w:style w:type="paragraph" w:customStyle="1" w:styleId="STTSKeteranganCover">
    <w:name w:val="[STTS] Keterangan Cover"/>
    <w:basedOn w:val="STTSNormalCover"/>
    <w:qFormat/>
    <w:rsid w:val="000F533E"/>
    <w:rPr>
      <w:sz w:val="32"/>
    </w:rPr>
  </w:style>
  <w:style w:type="paragraph" w:customStyle="1" w:styleId="STTSNormalPengesahan">
    <w:name w:val="[STTS] Normal Pengesahan"/>
    <w:basedOn w:val="STTSNormalCover"/>
    <w:qFormat/>
    <w:rsid w:val="006731ED"/>
    <w:rPr>
      <w:rFonts w:ascii="Times New Roman" w:hAnsi="Times New Roman"/>
    </w:rPr>
  </w:style>
  <w:style w:type="paragraph" w:customStyle="1" w:styleId="STTSJudulPengesahan">
    <w:name w:val="[STTS] Judul Pengesahan"/>
    <w:basedOn w:val="STTSNormalPengesahan"/>
    <w:qFormat/>
    <w:rsid w:val="006731ED"/>
    <w:rPr>
      <w:sz w:val="36"/>
    </w:rPr>
  </w:style>
  <w:style w:type="paragraph" w:customStyle="1" w:styleId="STTSKeteranganPengesahan">
    <w:name w:val="[STTS] Keterangan Pengesahan"/>
    <w:basedOn w:val="STTSNormalPengesahan"/>
    <w:qFormat/>
    <w:rsid w:val="006731ED"/>
    <w:rPr>
      <w:sz w:val="24"/>
    </w:rPr>
  </w:style>
  <w:style w:type="paragraph" w:customStyle="1" w:styleId="STTSJudulBab">
    <w:name w:val="[STTS] Judul Bab"/>
    <w:basedOn w:val="STTSNormalPengesahan"/>
    <w:qFormat/>
    <w:rsid w:val="00A1571D"/>
    <w:rPr>
      <w:sz w:val="32"/>
    </w:rPr>
  </w:style>
  <w:style w:type="paragraph" w:customStyle="1" w:styleId="STTSNormalAbstrak">
    <w:name w:val="[STTS] Normal Abstrak"/>
    <w:basedOn w:val="STTSJudulBab"/>
    <w:qFormat/>
    <w:rsid w:val="00A1571D"/>
    <w:pPr>
      <w:spacing w:line="240" w:lineRule="auto"/>
      <w:ind w:firstLine="720"/>
      <w:jc w:val="both"/>
    </w:pPr>
    <w:rPr>
      <w:b w:val="0"/>
      <w:sz w:val="24"/>
    </w:rPr>
  </w:style>
  <w:style w:type="paragraph" w:styleId="Header">
    <w:name w:val="header"/>
    <w:aliases w:val="[STTS] Header"/>
    <w:basedOn w:val="Normal"/>
    <w:link w:val="HeaderChar"/>
    <w:uiPriority w:val="99"/>
    <w:rsid w:val="00A1571D"/>
    <w:pPr>
      <w:tabs>
        <w:tab w:val="center" w:pos="4680"/>
        <w:tab w:val="right" w:pos="9360"/>
      </w:tabs>
    </w:pPr>
    <w:rPr>
      <w:lang w:val="x-none" w:eastAsia="x-none"/>
    </w:rPr>
  </w:style>
  <w:style w:type="character" w:customStyle="1" w:styleId="HeaderChar">
    <w:name w:val="Header Char"/>
    <w:aliases w:val="[STTS] Header Char"/>
    <w:link w:val="Header"/>
    <w:uiPriority w:val="99"/>
    <w:rsid w:val="00773C1C"/>
    <w:rPr>
      <w:rFonts w:ascii="Times New Roman" w:hAnsi="Times New Roman"/>
      <w:sz w:val="24"/>
      <w:szCs w:val="22"/>
    </w:rPr>
  </w:style>
  <w:style w:type="paragraph" w:styleId="Footer">
    <w:name w:val="footer"/>
    <w:aliases w:val="[STTS] Footer"/>
    <w:basedOn w:val="Normal"/>
    <w:link w:val="FooterChar"/>
    <w:uiPriority w:val="99"/>
    <w:rsid w:val="00A1571D"/>
    <w:pPr>
      <w:tabs>
        <w:tab w:val="center" w:pos="4680"/>
        <w:tab w:val="right" w:pos="9360"/>
      </w:tabs>
    </w:pPr>
    <w:rPr>
      <w:lang w:val="x-none" w:eastAsia="x-none"/>
    </w:rPr>
  </w:style>
  <w:style w:type="character" w:customStyle="1" w:styleId="FooterChar">
    <w:name w:val="Footer Char"/>
    <w:aliases w:val="[STTS] Footer Char"/>
    <w:link w:val="Footer"/>
    <w:uiPriority w:val="99"/>
    <w:rsid w:val="00773C1C"/>
    <w:rPr>
      <w:rFonts w:ascii="Times New Roman" w:hAnsi="Times New Roman"/>
      <w:sz w:val="24"/>
      <w:szCs w:val="22"/>
    </w:rPr>
  </w:style>
  <w:style w:type="paragraph" w:customStyle="1" w:styleId="STTSNormalFooter">
    <w:name w:val="[STTS] Normal Footer"/>
    <w:basedOn w:val="Footer"/>
    <w:qFormat/>
    <w:rsid w:val="00A1571D"/>
    <w:pPr>
      <w:spacing w:line="240" w:lineRule="auto"/>
      <w:ind w:firstLine="0"/>
      <w:jc w:val="center"/>
    </w:pPr>
  </w:style>
  <w:style w:type="paragraph" w:customStyle="1" w:styleId="STTSKeteranganKataPengantar">
    <w:name w:val="[STTS] Keterangan Kata Pengantar"/>
    <w:basedOn w:val="Normal"/>
    <w:qFormat/>
    <w:rsid w:val="007E67CD"/>
    <w:pPr>
      <w:ind w:firstLine="0"/>
      <w:jc w:val="right"/>
    </w:pPr>
  </w:style>
  <w:style w:type="paragraph" w:customStyle="1" w:styleId="STTSNormalDaftarIsi">
    <w:name w:val="[STTS] Normal Daftar Isi"/>
    <w:basedOn w:val="Normal"/>
    <w:qFormat/>
    <w:rsid w:val="00A77987"/>
    <w:pPr>
      <w:ind w:firstLine="0"/>
    </w:pPr>
  </w:style>
  <w:style w:type="paragraph" w:customStyle="1" w:styleId="STTSKeteranganDaftarIsi">
    <w:name w:val="[STTS] Keterangan Daftar Isi"/>
    <w:basedOn w:val="STTSNormalDaftarIsi"/>
    <w:qFormat/>
    <w:rsid w:val="00F75372"/>
    <w:pPr>
      <w:jc w:val="right"/>
    </w:pPr>
    <w:rPr>
      <w:b/>
    </w:rPr>
  </w:style>
  <w:style w:type="paragraph" w:customStyle="1" w:styleId="STTSJudulSubBab">
    <w:name w:val="[STTS] Judul Sub Bab"/>
    <w:basedOn w:val="STTSNormalDaftarIsi"/>
    <w:qFormat/>
    <w:rsid w:val="00945E6B"/>
    <w:pPr>
      <w:ind w:left="720" w:hanging="720"/>
    </w:pPr>
    <w:rPr>
      <w:b/>
      <w:sz w:val="28"/>
    </w:rPr>
  </w:style>
  <w:style w:type="character" w:customStyle="1" w:styleId="Heading1Char">
    <w:name w:val="Heading 1 Char"/>
    <w:link w:val="Heading1"/>
    <w:uiPriority w:val="9"/>
    <w:rsid w:val="00773C1C"/>
    <w:rPr>
      <w:rFonts w:ascii="Calibri Light" w:eastAsia="Times New Roman" w:hAnsi="Calibri Light"/>
      <w:b/>
      <w:bCs/>
      <w:kern w:val="32"/>
      <w:sz w:val="32"/>
      <w:szCs w:val="32"/>
    </w:rPr>
  </w:style>
  <w:style w:type="table" w:styleId="TableGrid">
    <w:name w:val="Table Grid"/>
    <w:basedOn w:val="TableNormal"/>
    <w:uiPriority w:val="39"/>
    <w:rsid w:val="00676FA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link w:val="Heading2"/>
    <w:uiPriority w:val="9"/>
    <w:semiHidden/>
    <w:rsid w:val="00773C1C"/>
    <w:rPr>
      <w:rFonts w:ascii="Calibri Light" w:eastAsia="Times New Roman" w:hAnsi="Calibri Light"/>
      <w:b/>
      <w:bCs/>
      <w:i/>
      <w:iCs/>
      <w:sz w:val="28"/>
      <w:szCs w:val="28"/>
    </w:rPr>
  </w:style>
  <w:style w:type="character" w:customStyle="1" w:styleId="Heading3Char">
    <w:name w:val="Heading 3 Char"/>
    <w:link w:val="Heading3"/>
    <w:uiPriority w:val="9"/>
    <w:semiHidden/>
    <w:rsid w:val="007A772B"/>
    <w:rPr>
      <w:rFonts w:ascii="Calibri Light" w:eastAsia="Times New Roman" w:hAnsi="Calibri Light" w:cs="Times New Roman"/>
      <w:b/>
      <w:bCs/>
      <w:sz w:val="26"/>
      <w:szCs w:val="26"/>
    </w:rPr>
  </w:style>
  <w:style w:type="paragraph" w:customStyle="1" w:styleId="STTSKeteranganDaftar">
    <w:name w:val="[STTS] Keterangan Daftar"/>
    <w:basedOn w:val="STTSKeteranganDaftarIsi"/>
    <w:qFormat/>
    <w:rsid w:val="00C30B61"/>
    <w:pPr>
      <w:jc w:val="both"/>
    </w:pPr>
  </w:style>
  <w:style w:type="paragraph" w:customStyle="1" w:styleId="STTSGambar">
    <w:name w:val="[STTS] Gambar"/>
    <w:basedOn w:val="Normal"/>
    <w:qFormat/>
    <w:rsid w:val="00077B17"/>
    <w:pPr>
      <w:spacing w:line="240" w:lineRule="auto"/>
      <w:ind w:firstLine="0"/>
      <w:jc w:val="center"/>
    </w:pPr>
    <w:rPr>
      <w:b/>
    </w:rPr>
  </w:style>
  <w:style w:type="paragraph" w:customStyle="1" w:styleId="STTSTabel">
    <w:name w:val="[STTS] Tabel"/>
    <w:basedOn w:val="Normal"/>
    <w:qFormat/>
    <w:rsid w:val="00295055"/>
    <w:pPr>
      <w:spacing w:line="240" w:lineRule="auto"/>
      <w:ind w:firstLine="0"/>
      <w:jc w:val="center"/>
    </w:pPr>
    <w:rPr>
      <w:b/>
    </w:rPr>
  </w:style>
  <w:style w:type="paragraph" w:customStyle="1" w:styleId="STTSTabelHeader">
    <w:name w:val="[STTS] Tabel Header"/>
    <w:basedOn w:val="STTSTabel"/>
    <w:qFormat/>
    <w:rsid w:val="00676FA6"/>
    <w:rPr>
      <w:sz w:val="22"/>
    </w:rPr>
  </w:style>
  <w:style w:type="paragraph" w:customStyle="1" w:styleId="STTSTabelContent">
    <w:name w:val="[STTS] Tabel Content"/>
    <w:basedOn w:val="STTSTabel"/>
    <w:qFormat/>
    <w:rsid w:val="00321705"/>
    <w:rPr>
      <w:b w:val="0"/>
      <w:sz w:val="22"/>
    </w:rPr>
  </w:style>
  <w:style w:type="paragraph" w:customStyle="1" w:styleId="STTSAlgoritma">
    <w:name w:val="[STTS] Algoritma"/>
    <w:basedOn w:val="Normal"/>
    <w:link w:val="STTSAlgoritmaChar"/>
    <w:qFormat/>
    <w:rsid w:val="00776081"/>
    <w:pPr>
      <w:spacing w:line="240" w:lineRule="auto"/>
      <w:ind w:firstLine="0"/>
    </w:pPr>
    <w:rPr>
      <w:b/>
    </w:rPr>
  </w:style>
  <w:style w:type="paragraph" w:customStyle="1" w:styleId="STTSAlgoritmaContent">
    <w:name w:val="[STTS] Algoritma Content"/>
    <w:basedOn w:val="STTSAlgoritma"/>
    <w:link w:val="STTSAlgoritmaContentChar"/>
    <w:qFormat/>
    <w:rsid w:val="00EB2C13"/>
    <w:pPr>
      <w:numPr>
        <w:numId w:val="5"/>
      </w:numPr>
      <w:ind w:left="624" w:hanging="624"/>
    </w:pPr>
    <w:rPr>
      <w:rFonts w:ascii="Courier New" w:hAnsi="Courier New"/>
      <w:b w:val="0"/>
      <w:sz w:val="20"/>
    </w:rPr>
  </w:style>
  <w:style w:type="paragraph" w:customStyle="1" w:styleId="Style1">
    <w:name w:val="Style1"/>
    <w:basedOn w:val="STTSAlgoritmaContent"/>
    <w:semiHidden/>
    <w:qFormat/>
    <w:rsid w:val="00EB2C13"/>
    <w:pPr>
      <w:numPr>
        <w:numId w:val="4"/>
      </w:numPr>
      <w:ind w:left="680" w:hanging="680"/>
    </w:pPr>
  </w:style>
  <w:style w:type="paragraph" w:customStyle="1" w:styleId="STTSRumus">
    <w:name w:val="[STTS] Rumus"/>
    <w:basedOn w:val="Normal"/>
    <w:qFormat/>
    <w:rsid w:val="00A61F02"/>
    <w:pPr>
      <w:tabs>
        <w:tab w:val="left" w:pos="2552"/>
        <w:tab w:val="right" w:leader="dot" w:pos="7655"/>
      </w:tabs>
    </w:pPr>
  </w:style>
  <w:style w:type="paragraph" w:customStyle="1" w:styleId="STTSSegmenProgram">
    <w:name w:val="[STTS] Segmen Program"/>
    <w:basedOn w:val="Normal"/>
    <w:qFormat/>
    <w:rsid w:val="0037489B"/>
    <w:pPr>
      <w:spacing w:line="240" w:lineRule="auto"/>
      <w:ind w:firstLine="0"/>
    </w:pPr>
    <w:rPr>
      <w:b/>
    </w:rPr>
  </w:style>
  <w:style w:type="paragraph" w:customStyle="1" w:styleId="STTSSegmenProgramContent">
    <w:name w:val="[STTS] Segmen Program Content"/>
    <w:basedOn w:val="STTSSegmenProgram"/>
    <w:qFormat/>
    <w:rsid w:val="007834C5"/>
    <w:pPr>
      <w:numPr>
        <w:numId w:val="7"/>
      </w:numPr>
      <w:ind w:left="624" w:hanging="624"/>
    </w:pPr>
    <w:rPr>
      <w:rFonts w:ascii="Courier New" w:hAnsi="Courier New"/>
      <w:b w:val="0"/>
      <w:sz w:val="20"/>
    </w:rPr>
  </w:style>
  <w:style w:type="paragraph" w:customStyle="1" w:styleId="STTSDarftarPustakaNormal">
    <w:name w:val="[STTS] Darftar Pustaka Normal"/>
    <w:basedOn w:val="STTSNormalDaftarIsi"/>
    <w:qFormat/>
    <w:rsid w:val="00B044B5"/>
    <w:pPr>
      <w:spacing w:line="240" w:lineRule="auto"/>
      <w:jc w:val="left"/>
    </w:pPr>
  </w:style>
  <w:style w:type="paragraph" w:customStyle="1" w:styleId="STTSDaftarPustakaJudulArtikel">
    <w:name w:val="[STTS] Daftar Pustaka Judul Artikel"/>
    <w:basedOn w:val="STTSDarftarPustakaNormal"/>
    <w:qFormat/>
    <w:rsid w:val="0006024F"/>
    <w:rPr>
      <w:i/>
    </w:rPr>
  </w:style>
  <w:style w:type="paragraph" w:customStyle="1" w:styleId="STTSKutipanKurang5Baris">
    <w:name w:val="[STTS] Kutipan Kurang 5 Baris"/>
    <w:basedOn w:val="Normal"/>
    <w:qFormat/>
    <w:rsid w:val="009D0678"/>
  </w:style>
  <w:style w:type="paragraph" w:customStyle="1" w:styleId="STTSKutipanLebih5Baris">
    <w:name w:val="[STTS] Kutipan Lebih 5 Baris"/>
    <w:basedOn w:val="Normal"/>
    <w:qFormat/>
    <w:rsid w:val="008B61ED"/>
    <w:pPr>
      <w:spacing w:line="240" w:lineRule="auto"/>
      <w:ind w:left="720" w:right="720" w:firstLine="0"/>
    </w:pPr>
  </w:style>
  <w:style w:type="paragraph" w:customStyle="1" w:styleId="STTSKutipanLebih5BarisMultiParagraf">
    <w:name w:val="[STTS] Kutipan Lebih 5 Baris Multi Paragraf"/>
    <w:basedOn w:val="STTSKutipanLebih5Baris"/>
    <w:qFormat/>
    <w:rsid w:val="00E122F3"/>
    <w:pPr>
      <w:ind w:firstLine="720"/>
    </w:pPr>
  </w:style>
  <w:style w:type="paragraph" w:styleId="Bibliography">
    <w:name w:val="Bibliography"/>
    <w:basedOn w:val="Normal"/>
    <w:next w:val="Normal"/>
    <w:uiPriority w:val="37"/>
    <w:unhideWhenUsed/>
    <w:rsid w:val="00D362D6"/>
  </w:style>
  <w:style w:type="paragraph" w:styleId="FootnoteText">
    <w:name w:val="footnote text"/>
    <w:basedOn w:val="Normal"/>
    <w:link w:val="FootnoteTextChar"/>
    <w:uiPriority w:val="99"/>
    <w:semiHidden/>
    <w:unhideWhenUsed/>
    <w:rsid w:val="00551AAB"/>
    <w:rPr>
      <w:sz w:val="20"/>
      <w:szCs w:val="20"/>
      <w:lang w:val="x-none" w:eastAsia="x-none"/>
    </w:rPr>
  </w:style>
  <w:style w:type="character" w:customStyle="1" w:styleId="FootnoteTextChar">
    <w:name w:val="Footnote Text Char"/>
    <w:link w:val="FootnoteText"/>
    <w:uiPriority w:val="99"/>
    <w:semiHidden/>
    <w:rsid w:val="00551AAB"/>
    <w:rPr>
      <w:rFonts w:ascii="Times New Roman" w:hAnsi="Times New Roman"/>
    </w:rPr>
  </w:style>
  <w:style w:type="character" w:styleId="FootnoteReference">
    <w:name w:val="footnote reference"/>
    <w:uiPriority w:val="99"/>
    <w:semiHidden/>
    <w:unhideWhenUsed/>
    <w:rsid w:val="00551AAB"/>
    <w:rPr>
      <w:vertAlign w:val="superscript"/>
    </w:rPr>
  </w:style>
  <w:style w:type="paragraph" w:customStyle="1" w:styleId="STTSFotnote">
    <w:name w:val="[STTS] Fotnote"/>
    <w:basedOn w:val="FootnoteText"/>
    <w:qFormat/>
    <w:rsid w:val="00E80C9F"/>
    <w:pPr>
      <w:spacing w:line="240" w:lineRule="auto"/>
    </w:pPr>
  </w:style>
  <w:style w:type="paragraph" w:customStyle="1" w:styleId="STTSKeteranganPengesahanNamaDosen">
    <w:name w:val="[STTS] Keterangan Pengesahan Nama Dosen"/>
    <w:basedOn w:val="STTSKeteranganPengesahan"/>
    <w:qFormat/>
    <w:rsid w:val="00FF7A64"/>
    <w:pPr>
      <w:jc w:val="both"/>
    </w:pPr>
  </w:style>
  <w:style w:type="paragraph" w:customStyle="1" w:styleId="STTSKeteranganPengesahanNamaDosenList">
    <w:name w:val="[STTS] Keterangan Pengesahan Nama Dosen List"/>
    <w:basedOn w:val="STTSKeteranganPengesahanNamaDosen"/>
    <w:qFormat/>
    <w:rsid w:val="00907A67"/>
    <w:pPr>
      <w:numPr>
        <w:numId w:val="8"/>
      </w:numPr>
      <w:tabs>
        <w:tab w:val="left" w:pos="357"/>
        <w:tab w:val="center" w:pos="6917"/>
        <w:tab w:val="left" w:pos="7655"/>
      </w:tabs>
      <w:spacing w:before="600" w:line="480" w:lineRule="auto"/>
      <w:ind w:left="714" w:hanging="357"/>
    </w:pPr>
    <w:rPr>
      <w:b w:val="0"/>
    </w:rPr>
  </w:style>
  <w:style w:type="paragraph" w:customStyle="1" w:styleId="STTSPenulisSuratPernyataan">
    <w:name w:val="[STTS] Penulis Surat Pernyataan"/>
    <w:basedOn w:val="STTSNormalAbstrak"/>
    <w:qFormat/>
    <w:rsid w:val="00C55026"/>
    <w:pPr>
      <w:ind w:left="5103" w:firstLine="0"/>
    </w:pPr>
    <w:rPr>
      <w:b/>
      <w:u w:val="single"/>
    </w:rPr>
  </w:style>
  <w:style w:type="character" w:styleId="Hyperlink">
    <w:name w:val="Hyperlink"/>
    <w:basedOn w:val="DefaultParagraphFont"/>
    <w:uiPriority w:val="99"/>
    <w:unhideWhenUsed/>
    <w:rsid w:val="002D56FF"/>
    <w:rPr>
      <w:color w:val="0563C1" w:themeColor="hyperlink"/>
      <w:u w:val="single"/>
    </w:rPr>
  </w:style>
  <w:style w:type="character" w:customStyle="1" w:styleId="UnresolvedMention1">
    <w:name w:val="Unresolved Mention1"/>
    <w:basedOn w:val="DefaultParagraphFont"/>
    <w:uiPriority w:val="99"/>
    <w:semiHidden/>
    <w:unhideWhenUsed/>
    <w:rsid w:val="002D56FF"/>
    <w:rPr>
      <w:color w:val="605E5C"/>
      <w:shd w:val="clear" w:color="auto" w:fill="E1DFDD"/>
    </w:rPr>
  </w:style>
  <w:style w:type="paragraph" w:styleId="ListParagraph">
    <w:name w:val="List Paragraph"/>
    <w:basedOn w:val="Normal"/>
    <w:link w:val="ListParagraphChar"/>
    <w:uiPriority w:val="34"/>
    <w:unhideWhenUsed/>
    <w:qFormat/>
    <w:rsid w:val="001A77DB"/>
    <w:pPr>
      <w:ind w:left="720"/>
      <w:contextualSpacing/>
    </w:pPr>
  </w:style>
  <w:style w:type="paragraph" w:customStyle="1" w:styleId="Style2">
    <w:name w:val="Style2"/>
    <w:basedOn w:val="STTSAlgoritmaContent"/>
    <w:link w:val="Style2Char"/>
    <w:qFormat/>
    <w:rsid w:val="008D08CC"/>
  </w:style>
  <w:style w:type="character" w:customStyle="1" w:styleId="STTSAlgoritmaChar">
    <w:name w:val="[STTS] Algoritma Char"/>
    <w:basedOn w:val="DefaultParagraphFont"/>
    <w:link w:val="STTSAlgoritma"/>
    <w:rsid w:val="008D08CC"/>
    <w:rPr>
      <w:rFonts w:ascii="Times New Roman" w:hAnsi="Times New Roman"/>
      <w:b/>
      <w:sz w:val="24"/>
      <w:szCs w:val="22"/>
    </w:rPr>
  </w:style>
  <w:style w:type="character" w:customStyle="1" w:styleId="STTSAlgoritmaContentChar">
    <w:name w:val="[STTS] Algoritma Content Char"/>
    <w:basedOn w:val="STTSAlgoritmaChar"/>
    <w:link w:val="STTSAlgoritmaContent"/>
    <w:rsid w:val="008D08CC"/>
    <w:rPr>
      <w:rFonts w:ascii="Courier New" w:hAnsi="Courier New"/>
      <w:b w:val="0"/>
      <w:sz w:val="24"/>
      <w:szCs w:val="22"/>
    </w:rPr>
  </w:style>
  <w:style w:type="character" w:customStyle="1" w:styleId="Style2Char">
    <w:name w:val="Style2 Char"/>
    <w:basedOn w:val="STTSAlgoritmaContentChar"/>
    <w:link w:val="Style2"/>
    <w:rsid w:val="008D08CC"/>
    <w:rPr>
      <w:rFonts w:ascii="Courier New" w:hAnsi="Courier New"/>
      <w:b w:val="0"/>
      <w:sz w:val="24"/>
      <w:szCs w:val="22"/>
    </w:rPr>
  </w:style>
  <w:style w:type="character" w:customStyle="1" w:styleId="phptagcolor">
    <w:name w:val="phptagcolor"/>
    <w:basedOn w:val="DefaultParagraphFont"/>
    <w:rsid w:val="00C648D2"/>
  </w:style>
  <w:style w:type="character" w:customStyle="1" w:styleId="commentcolor">
    <w:name w:val="commentcolor"/>
    <w:basedOn w:val="DefaultParagraphFont"/>
    <w:rsid w:val="00C648D2"/>
  </w:style>
  <w:style w:type="character" w:customStyle="1" w:styleId="phpstringcolor">
    <w:name w:val="phpstringcolor"/>
    <w:basedOn w:val="DefaultParagraphFont"/>
    <w:rsid w:val="00C648D2"/>
  </w:style>
  <w:style w:type="character" w:customStyle="1" w:styleId="phpkeywordcolor">
    <w:name w:val="phpkeywordcolor"/>
    <w:basedOn w:val="DefaultParagraphFont"/>
    <w:rsid w:val="00C648D2"/>
  </w:style>
  <w:style w:type="character" w:customStyle="1" w:styleId="phpglobalcolor">
    <w:name w:val="phpglobalcolor"/>
    <w:basedOn w:val="DefaultParagraphFont"/>
    <w:rsid w:val="00C648D2"/>
  </w:style>
  <w:style w:type="paragraph" w:styleId="NormalWeb">
    <w:name w:val="Normal (Web)"/>
    <w:basedOn w:val="Normal"/>
    <w:uiPriority w:val="99"/>
    <w:semiHidden/>
    <w:unhideWhenUsed/>
    <w:rsid w:val="004A3EE4"/>
    <w:pPr>
      <w:spacing w:before="100" w:beforeAutospacing="1" w:after="100" w:afterAutospacing="1" w:line="240" w:lineRule="auto"/>
      <w:ind w:firstLine="0"/>
      <w:jc w:val="left"/>
    </w:pPr>
    <w:rPr>
      <w:rFonts w:eastAsia="Times New Roman"/>
      <w:szCs w:val="24"/>
      <w:lang w:val="en-ID" w:eastAsia="ko-KR"/>
    </w:rPr>
  </w:style>
  <w:style w:type="paragraph" w:customStyle="1" w:styleId="BulletStyle">
    <w:name w:val="Bullet Style"/>
    <w:basedOn w:val="ListParagraph"/>
    <w:link w:val="BulletStyleChar"/>
    <w:qFormat/>
    <w:rsid w:val="00F838B2"/>
    <w:pPr>
      <w:numPr>
        <w:numId w:val="11"/>
      </w:numPr>
      <w:ind w:left="425" w:hanging="425"/>
    </w:pPr>
  </w:style>
  <w:style w:type="paragraph" w:customStyle="1" w:styleId="BulletStyleLevel2">
    <w:name w:val="Bullet Style Level 2"/>
    <w:basedOn w:val="BulletStyle"/>
    <w:qFormat/>
    <w:rsid w:val="00FA534F"/>
    <w:pPr>
      <w:ind w:left="850"/>
    </w:pPr>
  </w:style>
  <w:style w:type="character" w:customStyle="1" w:styleId="ListParagraphChar">
    <w:name w:val="List Paragraph Char"/>
    <w:basedOn w:val="DefaultParagraphFont"/>
    <w:link w:val="ListParagraph"/>
    <w:uiPriority w:val="34"/>
    <w:rsid w:val="00FA534F"/>
    <w:rPr>
      <w:rFonts w:ascii="Times New Roman" w:hAnsi="Times New Roman"/>
      <w:sz w:val="24"/>
      <w:szCs w:val="22"/>
    </w:rPr>
  </w:style>
  <w:style w:type="character" w:customStyle="1" w:styleId="BulletStyleChar">
    <w:name w:val="Bullet Style Char"/>
    <w:basedOn w:val="ListParagraphChar"/>
    <w:link w:val="BulletStyle"/>
    <w:rsid w:val="00F838B2"/>
    <w:rPr>
      <w:rFonts w:ascii="Times New Roman" w:hAnsi="Times New Roman"/>
      <w:sz w:val="24"/>
      <w:szCs w:val="22"/>
    </w:rPr>
  </w:style>
  <w:style w:type="paragraph" w:customStyle="1" w:styleId="JudulSubBabdenganNomor">
    <w:name w:val="Judul Sub Bab dengan Nomor"/>
    <w:basedOn w:val="STTSJudulSubBab"/>
    <w:qFormat/>
    <w:rsid w:val="004857BF"/>
    <w:pPr>
      <w:numPr>
        <w:numId w:val="1"/>
      </w:numPr>
      <w:ind w:hanging="720"/>
    </w:pPr>
  </w:style>
  <w:style w:type="paragraph" w:customStyle="1" w:styleId="JudulSubBabLevel2">
    <w:name w:val="Judul Sub Bab Level 2"/>
    <w:basedOn w:val="JudulSubBabdenganNomor"/>
    <w:qFormat/>
    <w:rsid w:val="00945E6B"/>
    <w:pPr>
      <w:numPr>
        <w:numId w:val="12"/>
      </w:numPr>
      <w:ind w:hanging="720"/>
    </w:pPr>
  </w:style>
  <w:style w:type="paragraph" w:customStyle="1" w:styleId="BulletParagraphMoreThan1">
    <w:name w:val="Bullet Paragraph More Than 1"/>
    <w:basedOn w:val="Normal"/>
    <w:qFormat/>
    <w:rsid w:val="00F13B13"/>
    <w:pPr>
      <w:ind w:left="426" w:firstLine="708"/>
    </w:pPr>
  </w:style>
  <w:style w:type="paragraph" w:customStyle="1" w:styleId="Bulletalphabetlevel1">
    <w:name w:val="Bullet alphabet level 1"/>
    <w:basedOn w:val="BulletStyle"/>
    <w:qFormat/>
    <w:rsid w:val="00B430C8"/>
    <w:pPr>
      <w:numPr>
        <w:numId w:val="13"/>
      </w:numPr>
      <w:jc w:val="left"/>
    </w:pPr>
    <w:rPr>
      <w:bCs/>
    </w:rPr>
  </w:style>
  <w:style w:type="paragraph" w:customStyle="1" w:styleId="BulletSubabAlphabet">
    <w:name w:val="Bullet Subab Alphabet"/>
    <w:basedOn w:val="ListParagraph"/>
    <w:qFormat/>
    <w:rsid w:val="00945E6B"/>
    <w:pPr>
      <w:numPr>
        <w:ilvl w:val="3"/>
        <w:numId w:val="1"/>
      </w:numPr>
      <w:ind w:left="720" w:hanging="720"/>
    </w:pPr>
    <w:rPr>
      <w:b/>
      <w:bCs/>
    </w:rPr>
  </w:style>
  <w:style w:type="paragraph" w:customStyle="1" w:styleId="BulletParagraphwithoutindent">
    <w:name w:val="Bullet Paragraph without indent"/>
    <w:basedOn w:val="BulletParagraphMoreThan1"/>
    <w:qFormat/>
    <w:rsid w:val="00254CFC"/>
    <w:pPr>
      <w:ind w:firstLine="0"/>
    </w:pPr>
  </w:style>
  <w:style w:type="paragraph" w:customStyle="1" w:styleId="bulletalphabet">
    <w:name w:val="bullet alphabet"/>
    <w:basedOn w:val="BulletStyle"/>
    <w:qFormat/>
    <w:rsid w:val="001D269C"/>
    <w:pPr>
      <w:numPr>
        <w:numId w:val="14"/>
      </w:numPr>
      <w:ind w:left="425" w:hanging="425"/>
    </w:pPr>
  </w:style>
  <w:style w:type="character" w:styleId="CommentReference">
    <w:name w:val="annotation reference"/>
    <w:basedOn w:val="DefaultParagraphFont"/>
    <w:uiPriority w:val="99"/>
    <w:semiHidden/>
    <w:unhideWhenUsed/>
    <w:rsid w:val="000216C8"/>
    <w:rPr>
      <w:sz w:val="16"/>
      <w:szCs w:val="16"/>
    </w:rPr>
  </w:style>
  <w:style w:type="paragraph" w:styleId="CommentText">
    <w:name w:val="annotation text"/>
    <w:basedOn w:val="Normal"/>
    <w:link w:val="CommentTextChar"/>
    <w:uiPriority w:val="99"/>
    <w:semiHidden/>
    <w:unhideWhenUsed/>
    <w:rsid w:val="000216C8"/>
    <w:pPr>
      <w:spacing w:line="240" w:lineRule="auto"/>
    </w:pPr>
    <w:rPr>
      <w:sz w:val="20"/>
      <w:szCs w:val="20"/>
    </w:rPr>
  </w:style>
  <w:style w:type="character" w:customStyle="1" w:styleId="CommentTextChar">
    <w:name w:val="Comment Text Char"/>
    <w:basedOn w:val="DefaultParagraphFont"/>
    <w:link w:val="CommentText"/>
    <w:uiPriority w:val="99"/>
    <w:semiHidden/>
    <w:rsid w:val="000216C8"/>
    <w:rPr>
      <w:rFonts w:ascii="Times New Roman" w:hAnsi="Times New Roman"/>
    </w:rPr>
  </w:style>
  <w:style w:type="paragraph" w:styleId="CommentSubject">
    <w:name w:val="annotation subject"/>
    <w:basedOn w:val="CommentText"/>
    <w:next w:val="CommentText"/>
    <w:link w:val="CommentSubjectChar"/>
    <w:uiPriority w:val="99"/>
    <w:semiHidden/>
    <w:unhideWhenUsed/>
    <w:rsid w:val="000216C8"/>
    <w:rPr>
      <w:b/>
      <w:bCs/>
    </w:rPr>
  </w:style>
  <w:style w:type="character" w:customStyle="1" w:styleId="CommentSubjectChar">
    <w:name w:val="Comment Subject Char"/>
    <w:basedOn w:val="CommentTextChar"/>
    <w:link w:val="CommentSubject"/>
    <w:uiPriority w:val="99"/>
    <w:semiHidden/>
    <w:rsid w:val="000216C8"/>
    <w:rPr>
      <w:rFonts w:ascii="Times New Roman" w:hAnsi="Times New Roman"/>
      <w:b/>
      <w:bCs/>
    </w:rPr>
  </w:style>
  <w:style w:type="paragraph" w:customStyle="1" w:styleId="Gambar">
    <w:name w:val="Gambar"/>
    <w:basedOn w:val="Normal"/>
    <w:qFormat/>
    <w:rsid w:val="00945E6B"/>
    <w:pPr>
      <w:spacing w:line="240" w:lineRule="auto"/>
      <w:ind w:firstLine="0"/>
      <w:jc w:val="center"/>
    </w:pPr>
    <w:rPr>
      <w:noProof/>
    </w:rPr>
  </w:style>
  <w:style w:type="paragraph" w:customStyle="1" w:styleId="GambarDesc">
    <w:name w:val="Gambar Desc"/>
    <w:basedOn w:val="Gambar"/>
    <w:qFormat/>
    <w:rsid w:val="00945E6B"/>
    <w:rPr>
      <w:b/>
      <w:bCs/>
    </w:rPr>
  </w:style>
  <w:style w:type="paragraph" w:customStyle="1" w:styleId="Bulletstyle0">
    <w:name w:val="Bullet style"/>
    <w:basedOn w:val="ListParagraph"/>
    <w:link w:val="BulletstyleChar0"/>
    <w:qFormat/>
    <w:rsid w:val="001471AC"/>
    <w:pPr>
      <w:ind w:left="425" w:hanging="425"/>
    </w:pPr>
    <w:rPr>
      <w:rFonts w:eastAsiaTheme="minorHAnsi" w:cstheme="minorBidi"/>
    </w:rPr>
  </w:style>
  <w:style w:type="character" w:customStyle="1" w:styleId="BulletstyleChar0">
    <w:name w:val="Bullet style Char"/>
    <w:basedOn w:val="DefaultParagraphFont"/>
    <w:link w:val="Bulletstyle0"/>
    <w:rsid w:val="001471AC"/>
    <w:rPr>
      <w:rFonts w:ascii="Times New Roman" w:eastAsiaTheme="minorHAnsi" w:hAnsi="Times New Roman" w:cstheme="minorBidi"/>
      <w:sz w:val="24"/>
      <w:szCs w:val="22"/>
    </w:rPr>
  </w:style>
  <w:style w:type="paragraph" w:customStyle="1" w:styleId="bulletalphabetBig">
    <w:name w:val="bullet alphabet Big"/>
    <w:basedOn w:val="Bulletstyle0"/>
    <w:qFormat/>
    <w:rsid w:val="001471AC"/>
    <w:pPr>
      <w:tabs>
        <w:tab w:val="num" w:pos="360"/>
      </w:tabs>
      <w:ind w:left="1353" w:hanging="720"/>
    </w:pPr>
  </w:style>
  <w:style w:type="paragraph" w:customStyle="1" w:styleId="TableStyle">
    <w:name w:val="Table Style"/>
    <w:basedOn w:val="Normal"/>
    <w:qFormat/>
    <w:rsid w:val="001471AC"/>
    <w:pPr>
      <w:spacing w:line="240" w:lineRule="auto"/>
      <w:ind w:firstLine="0"/>
      <w:jc w:val="center"/>
    </w:pPr>
    <w:rPr>
      <w:rFonts w:eastAsiaTheme="minorHAnsi" w:cstheme="minorBidi"/>
    </w:rPr>
  </w:style>
  <w:style w:type="paragraph" w:customStyle="1" w:styleId="captionTable">
    <w:name w:val="caption Table"/>
    <w:basedOn w:val="Normal"/>
    <w:qFormat/>
    <w:rsid w:val="00F25F1C"/>
    <w:pPr>
      <w:spacing w:line="240" w:lineRule="auto"/>
      <w:ind w:firstLine="0"/>
      <w:jc w:val="center"/>
    </w:pPr>
    <w:rPr>
      <w:rFonts w:eastAsiaTheme="minorHAnsi" w:cstheme="minorBidi"/>
      <w:b/>
      <w:szCs w:val="24"/>
    </w:rPr>
  </w:style>
  <w:style w:type="paragraph" w:customStyle="1" w:styleId="Default">
    <w:name w:val="Default"/>
    <w:rsid w:val="001471AC"/>
    <w:pPr>
      <w:autoSpaceDE w:val="0"/>
      <w:autoSpaceDN w:val="0"/>
      <w:adjustRightInd w:val="0"/>
    </w:pPr>
    <w:rPr>
      <w:rFonts w:ascii="Times New Roman" w:eastAsiaTheme="minorHAnsi" w:hAnsi="Times New Roman"/>
      <w:color w:val="000000"/>
      <w:sz w:val="24"/>
      <w:szCs w:val="24"/>
    </w:rPr>
  </w:style>
  <w:style w:type="paragraph" w:customStyle="1" w:styleId="BuletNumber">
    <w:name w:val="Bulet Number"/>
    <w:basedOn w:val="Bulletstyle0"/>
    <w:qFormat/>
    <w:rsid w:val="001471AC"/>
    <w:pPr>
      <w:ind w:left="1353" w:hanging="360"/>
    </w:pPr>
  </w:style>
  <w:style w:type="paragraph" w:styleId="Date">
    <w:name w:val="Date"/>
    <w:basedOn w:val="Normal"/>
    <w:next w:val="Normal"/>
    <w:link w:val="DateChar"/>
    <w:uiPriority w:val="99"/>
    <w:semiHidden/>
    <w:unhideWhenUsed/>
    <w:rsid w:val="00206F62"/>
    <w:pPr>
      <w:widowControl w:val="0"/>
    </w:pPr>
    <w:rPr>
      <w:rFonts w:eastAsiaTheme="minorHAnsi" w:cstheme="minorBidi"/>
    </w:rPr>
  </w:style>
  <w:style w:type="character" w:customStyle="1" w:styleId="DateChar">
    <w:name w:val="Date Char"/>
    <w:basedOn w:val="DefaultParagraphFont"/>
    <w:link w:val="Date"/>
    <w:uiPriority w:val="99"/>
    <w:semiHidden/>
    <w:rsid w:val="00206F62"/>
    <w:rPr>
      <w:rFonts w:ascii="Times New Roman" w:eastAsiaTheme="minorHAnsi" w:hAnsi="Times New Roman" w:cstheme="minorBidi"/>
      <w:sz w:val="24"/>
      <w:szCs w:val="22"/>
    </w:rPr>
  </w:style>
  <w:style w:type="paragraph" w:customStyle="1" w:styleId="bulletstylealphabetsmall">
    <w:name w:val="bullet style alphabet small"/>
    <w:basedOn w:val="BulletSubabAlphabet"/>
    <w:qFormat/>
    <w:rsid w:val="00206F62"/>
    <w:pPr>
      <w:widowControl w:val="0"/>
      <w:numPr>
        <w:ilvl w:val="0"/>
        <w:numId w:val="9"/>
      </w:numPr>
      <w:ind w:left="425" w:hanging="425"/>
    </w:pPr>
    <w:rPr>
      <w:rFonts w:eastAsiaTheme="minorHAnsi" w:cstheme="minorBidi"/>
      <w:b w:val="0"/>
    </w:rPr>
  </w:style>
  <w:style w:type="paragraph" w:customStyle="1" w:styleId="msonormal0">
    <w:name w:val="msonormal"/>
    <w:basedOn w:val="Normal"/>
    <w:rsid w:val="00206F62"/>
    <w:pPr>
      <w:widowControl w:val="0"/>
      <w:spacing w:before="100" w:beforeAutospacing="1" w:after="100" w:afterAutospacing="1" w:line="240" w:lineRule="auto"/>
      <w:ind w:firstLine="0"/>
      <w:jc w:val="left"/>
    </w:pPr>
    <w:rPr>
      <w:rFonts w:eastAsia="Times New Roman"/>
      <w:szCs w:val="24"/>
      <w:lang w:eastAsia="ja-JP"/>
    </w:rPr>
  </w:style>
  <w:style w:type="character" w:styleId="Emphasis">
    <w:name w:val="Emphasis"/>
    <w:basedOn w:val="DefaultParagraphFont"/>
    <w:uiPriority w:val="20"/>
    <w:qFormat/>
    <w:rsid w:val="00206F62"/>
    <w:rPr>
      <w:i/>
      <w:iCs/>
    </w:rPr>
  </w:style>
  <w:style w:type="character" w:styleId="FollowedHyperlink">
    <w:name w:val="FollowedHyperlink"/>
    <w:basedOn w:val="DefaultParagraphFont"/>
    <w:uiPriority w:val="99"/>
    <w:semiHidden/>
    <w:unhideWhenUsed/>
    <w:rsid w:val="00206F62"/>
    <w:rPr>
      <w:color w:val="954F72" w:themeColor="followedHyperlink"/>
      <w:u w:val="single"/>
    </w:rPr>
  </w:style>
  <w:style w:type="character" w:customStyle="1" w:styleId="Heading5Char">
    <w:name w:val="Heading 5 Char"/>
    <w:basedOn w:val="DefaultParagraphFont"/>
    <w:link w:val="Heading5"/>
    <w:uiPriority w:val="9"/>
    <w:rsid w:val="00452C31"/>
    <w:rPr>
      <w:rFonts w:ascii="Times New Roman" w:eastAsia="Times New Roman" w:hAnsi="Times New Roman"/>
      <w:b/>
      <w:bCs/>
      <w:lang w:eastAsia="ja-JP"/>
    </w:rPr>
  </w:style>
  <w:style w:type="paragraph" w:customStyle="1" w:styleId="BulletStyleNumber">
    <w:name w:val="Bullet Style Number"/>
    <w:basedOn w:val="Bulletstyle0"/>
    <w:qFormat/>
    <w:rsid w:val="00A833A8"/>
    <w:pPr>
      <w:numPr>
        <w:numId w:val="52"/>
      </w:numPr>
      <w:ind w:left="425" w:hanging="425"/>
    </w:pPr>
  </w:style>
  <w:style w:type="paragraph" w:customStyle="1" w:styleId="BulletStyleNumberLevel2">
    <w:name w:val="Bullet Style Number Level 2"/>
    <w:basedOn w:val="BulletStyleNumber"/>
    <w:qFormat/>
    <w:rsid w:val="00A833A8"/>
    <w:pPr>
      <w:ind w:left="850"/>
    </w:pPr>
  </w:style>
  <w:style w:type="paragraph" w:customStyle="1" w:styleId="AlgoritmaLanjutan">
    <w:name w:val="Algoritma Lanjutan"/>
    <w:basedOn w:val="STTSAlgoritma"/>
    <w:qFormat/>
    <w:rsid w:val="00B75DB7"/>
  </w:style>
  <w:style w:type="paragraph" w:customStyle="1" w:styleId="mbar">
    <w:name w:val="mbar"/>
    <w:basedOn w:val="Normal"/>
    <w:qFormat/>
    <w:rsid w:val="00060A47"/>
    <w:rPr>
      <w:rFonts w:eastAsiaTheme="minorHAnsi"/>
      <w:noProof/>
      <w:szCs w:val="24"/>
    </w:rPr>
  </w:style>
  <w:style w:type="table" w:customStyle="1" w:styleId="TableGrid1">
    <w:name w:val="Table Grid1"/>
    <w:basedOn w:val="TableNormal"/>
    <w:next w:val="TableGrid"/>
    <w:uiPriority w:val="39"/>
    <w:rsid w:val="00060A47"/>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39"/>
    <w:rsid w:val="00060A47"/>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unhideWhenUsed/>
    <w:rsid w:val="00560E13"/>
    <w:pPr>
      <w:spacing w:after="100" w:line="259" w:lineRule="auto"/>
      <w:ind w:left="220" w:firstLine="0"/>
      <w:jc w:val="left"/>
    </w:pPr>
    <w:rPr>
      <w:rFonts w:asciiTheme="minorHAnsi" w:eastAsiaTheme="minorEastAsia" w:hAnsiTheme="minorHAnsi" w:cstheme="minorBidi"/>
      <w:sz w:val="22"/>
      <w:lang w:eastAsia="ja-JP"/>
    </w:rPr>
  </w:style>
  <w:style w:type="paragraph" w:styleId="TOC1">
    <w:name w:val="toc 1"/>
    <w:basedOn w:val="Normal"/>
    <w:next w:val="Normal"/>
    <w:autoRedefine/>
    <w:uiPriority w:val="39"/>
    <w:unhideWhenUsed/>
    <w:rsid w:val="00970EA5"/>
    <w:pPr>
      <w:tabs>
        <w:tab w:val="left" w:pos="709"/>
        <w:tab w:val="left" w:pos="992"/>
        <w:tab w:val="left" w:pos="1559"/>
        <w:tab w:val="left" w:pos="2268"/>
        <w:tab w:val="left" w:pos="3119"/>
        <w:tab w:val="left" w:pos="3969"/>
        <w:tab w:val="right" w:leader="dot" w:pos="7229"/>
        <w:tab w:val="right" w:pos="7938"/>
      </w:tabs>
      <w:ind w:firstLine="0"/>
    </w:pPr>
  </w:style>
  <w:style w:type="paragraph" w:styleId="TOC3">
    <w:name w:val="toc 3"/>
    <w:basedOn w:val="Normal"/>
    <w:next w:val="Normal"/>
    <w:autoRedefine/>
    <w:uiPriority w:val="39"/>
    <w:unhideWhenUsed/>
    <w:rsid w:val="00560E13"/>
    <w:pPr>
      <w:spacing w:after="100" w:line="259" w:lineRule="auto"/>
      <w:ind w:left="440" w:firstLine="0"/>
      <w:jc w:val="left"/>
    </w:pPr>
    <w:rPr>
      <w:rFonts w:asciiTheme="minorHAnsi" w:eastAsiaTheme="minorEastAsia" w:hAnsiTheme="minorHAnsi" w:cstheme="minorBidi"/>
      <w:sz w:val="22"/>
      <w:lang w:eastAsia="ja-JP"/>
    </w:rPr>
  </w:style>
  <w:style w:type="paragraph" w:styleId="TOC4">
    <w:name w:val="toc 4"/>
    <w:basedOn w:val="Normal"/>
    <w:next w:val="Normal"/>
    <w:autoRedefine/>
    <w:uiPriority w:val="39"/>
    <w:unhideWhenUsed/>
    <w:rsid w:val="00560E13"/>
    <w:pPr>
      <w:spacing w:after="100" w:line="259" w:lineRule="auto"/>
      <w:ind w:left="660" w:firstLine="0"/>
      <w:jc w:val="left"/>
    </w:pPr>
    <w:rPr>
      <w:rFonts w:asciiTheme="minorHAnsi" w:eastAsiaTheme="minorEastAsia" w:hAnsiTheme="minorHAnsi" w:cstheme="minorBidi"/>
      <w:sz w:val="22"/>
      <w:lang w:eastAsia="ja-JP"/>
    </w:rPr>
  </w:style>
  <w:style w:type="paragraph" w:styleId="TOC5">
    <w:name w:val="toc 5"/>
    <w:basedOn w:val="Normal"/>
    <w:next w:val="Normal"/>
    <w:autoRedefine/>
    <w:uiPriority w:val="39"/>
    <w:unhideWhenUsed/>
    <w:rsid w:val="00560E13"/>
    <w:pPr>
      <w:spacing w:after="100" w:line="259" w:lineRule="auto"/>
      <w:ind w:left="880" w:firstLine="0"/>
      <w:jc w:val="left"/>
    </w:pPr>
    <w:rPr>
      <w:rFonts w:asciiTheme="minorHAnsi" w:eastAsiaTheme="minorEastAsia" w:hAnsiTheme="minorHAnsi" w:cstheme="minorBidi"/>
      <w:sz w:val="22"/>
      <w:lang w:eastAsia="ja-JP"/>
    </w:rPr>
  </w:style>
  <w:style w:type="paragraph" w:styleId="TOC6">
    <w:name w:val="toc 6"/>
    <w:basedOn w:val="Normal"/>
    <w:next w:val="Normal"/>
    <w:autoRedefine/>
    <w:uiPriority w:val="39"/>
    <w:unhideWhenUsed/>
    <w:rsid w:val="00560E13"/>
    <w:pPr>
      <w:spacing w:after="100" w:line="259" w:lineRule="auto"/>
      <w:ind w:left="1100" w:firstLine="0"/>
      <w:jc w:val="left"/>
    </w:pPr>
    <w:rPr>
      <w:rFonts w:asciiTheme="minorHAnsi" w:eastAsiaTheme="minorEastAsia" w:hAnsiTheme="minorHAnsi" w:cstheme="minorBidi"/>
      <w:sz w:val="22"/>
      <w:lang w:eastAsia="ja-JP"/>
    </w:rPr>
  </w:style>
  <w:style w:type="paragraph" w:styleId="TOC7">
    <w:name w:val="toc 7"/>
    <w:basedOn w:val="Normal"/>
    <w:next w:val="Normal"/>
    <w:autoRedefine/>
    <w:uiPriority w:val="39"/>
    <w:unhideWhenUsed/>
    <w:rsid w:val="00560E13"/>
    <w:pPr>
      <w:spacing w:after="100" w:line="259" w:lineRule="auto"/>
      <w:ind w:left="1320" w:firstLine="0"/>
      <w:jc w:val="left"/>
    </w:pPr>
    <w:rPr>
      <w:rFonts w:asciiTheme="minorHAnsi" w:eastAsiaTheme="minorEastAsia" w:hAnsiTheme="minorHAnsi" w:cstheme="minorBidi"/>
      <w:sz w:val="22"/>
      <w:lang w:eastAsia="ja-JP"/>
    </w:rPr>
  </w:style>
  <w:style w:type="paragraph" w:styleId="TOC8">
    <w:name w:val="toc 8"/>
    <w:basedOn w:val="Normal"/>
    <w:next w:val="Normal"/>
    <w:autoRedefine/>
    <w:uiPriority w:val="39"/>
    <w:unhideWhenUsed/>
    <w:rsid w:val="00560E13"/>
    <w:pPr>
      <w:spacing w:after="100" w:line="259" w:lineRule="auto"/>
      <w:ind w:left="1540" w:firstLine="0"/>
      <w:jc w:val="left"/>
    </w:pPr>
    <w:rPr>
      <w:rFonts w:asciiTheme="minorHAnsi" w:eastAsiaTheme="minorEastAsia" w:hAnsiTheme="minorHAnsi" w:cstheme="minorBidi"/>
      <w:sz w:val="22"/>
      <w:lang w:eastAsia="ja-JP"/>
    </w:rPr>
  </w:style>
  <w:style w:type="paragraph" w:styleId="TOC9">
    <w:name w:val="toc 9"/>
    <w:basedOn w:val="Normal"/>
    <w:next w:val="Normal"/>
    <w:autoRedefine/>
    <w:uiPriority w:val="39"/>
    <w:unhideWhenUsed/>
    <w:rsid w:val="00560E13"/>
    <w:pPr>
      <w:spacing w:after="100" w:line="259" w:lineRule="auto"/>
      <w:ind w:left="1760" w:firstLine="0"/>
      <w:jc w:val="left"/>
    </w:pPr>
    <w:rPr>
      <w:rFonts w:asciiTheme="minorHAnsi" w:eastAsiaTheme="minorEastAsia" w:hAnsiTheme="minorHAnsi" w:cstheme="minorBidi"/>
      <w:sz w:val="22"/>
      <w:lang w:eastAsia="ja-JP"/>
    </w:rPr>
  </w:style>
  <w:style w:type="character" w:styleId="UnresolvedMention">
    <w:name w:val="Unresolved Mention"/>
    <w:basedOn w:val="DefaultParagraphFont"/>
    <w:uiPriority w:val="99"/>
    <w:semiHidden/>
    <w:unhideWhenUsed/>
    <w:rsid w:val="00560E1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3428387">
      <w:bodyDiv w:val="1"/>
      <w:marLeft w:val="0"/>
      <w:marRight w:val="0"/>
      <w:marTop w:val="0"/>
      <w:marBottom w:val="0"/>
      <w:divBdr>
        <w:top w:val="none" w:sz="0" w:space="0" w:color="auto"/>
        <w:left w:val="none" w:sz="0" w:space="0" w:color="auto"/>
        <w:bottom w:val="none" w:sz="0" w:space="0" w:color="auto"/>
        <w:right w:val="none" w:sz="0" w:space="0" w:color="auto"/>
      </w:divBdr>
    </w:div>
    <w:div w:id="153182026">
      <w:bodyDiv w:val="1"/>
      <w:marLeft w:val="0"/>
      <w:marRight w:val="0"/>
      <w:marTop w:val="0"/>
      <w:marBottom w:val="0"/>
      <w:divBdr>
        <w:top w:val="none" w:sz="0" w:space="0" w:color="auto"/>
        <w:left w:val="none" w:sz="0" w:space="0" w:color="auto"/>
        <w:bottom w:val="none" w:sz="0" w:space="0" w:color="auto"/>
        <w:right w:val="none" w:sz="0" w:space="0" w:color="auto"/>
      </w:divBdr>
    </w:div>
    <w:div w:id="158736121">
      <w:bodyDiv w:val="1"/>
      <w:marLeft w:val="0"/>
      <w:marRight w:val="0"/>
      <w:marTop w:val="0"/>
      <w:marBottom w:val="0"/>
      <w:divBdr>
        <w:top w:val="none" w:sz="0" w:space="0" w:color="auto"/>
        <w:left w:val="none" w:sz="0" w:space="0" w:color="auto"/>
        <w:bottom w:val="none" w:sz="0" w:space="0" w:color="auto"/>
        <w:right w:val="none" w:sz="0" w:space="0" w:color="auto"/>
      </w:divBdr>
      <w:divsChild>
        <w:div w:id="1132140306">
          <w:marLeft w:val="0"/>
          <w:marRight w:val="0"/>
          <w:marTop w:val="0"/>
          <w:marBottom w:val="0"/>
          <w:divBdr>
            <w:top w:val="none" w:sz="0" w:space="0" w:color="auto"/>
            <w:left w:val="none" w:sz="0" w:space="0" w:color="auto"/>
            <w:bottom w:val="none" w:sz="0" w:space="0" w:color="auto"/>
            <w:right w:val="none" w:sz="0" w:space="0" w:color="auto"/>
          </w:divBdr>
          <w:divsChild>
            <w:div w:id="287245453">
              <w:marLeft w:val="0"/>
              <w:marRight w:val="0"/>
              <w:marTop w:val="0"/>
              <w:marBottom w:val="0"/>
              <w:divBdr>
                <w:top w:val="none" w:sz="0" w:space="0" w:color="auto"/>
                <w:left w:val="none" w:sz="0" w:space="0" w:color="auto"/>
                <w:bottom w:val="none" w:sz="0" w:space="0" w:color="auto"/>
                <w:right w:val="none" w:sz="0" w:space="0" w:color="auto"/>
              </w:divBdr>
            </w:div>
            <w:div w:id="256669549">
              <w:marLeft w:val="0"/>
              <w:marRight w:val="0"/>
              <w:marTop w:val="0"/>
              <w:marBottom w:val="0"/>
              <w:divBdr>
                <w:top w:val="none" w:sz="0" w:space="0" w:color="auto"/>
                <w:left w:val="none" w:sz="0" w:space="0" w:color="auto"/>
                <w:bottom w:val="none" w:sz="0" w:space="0" w:color="auto"/>
                <w:right w:val="none" w:sz="0" w:space="0" w:color="auto"/>
              </w:divBdr>
            </w:div>
            <w:div w:id="1266964012">
              <w:marLeft w:val="0"/>
              <w:marRight w:val="0"/>
              <w:marTop w:val="0"/>
              <w:marBottom w:val="0"/>
              <w:divBdr>
                <w:top w:val="none" w:sz="0" w:space="0" w:color="auto"/>
                <w:left w:val="none" w:sz="0" w:space="0" w:color="auto"/>
                <w:bottom w:val="none" w:sz="0" w:space="0" w:color="auto"/>
                <w:right w:val="none" w:sz="0" w:space="0" w:color="auto"/>
              </w:divBdr>
            </w:div>
            <w:div w:id="1877696203">
              <w:marLeft w:val="0"/>
              <w:marRight w:val="0"/>
              <w:marTop w:val="0"/>
              <w:marBottom w:val="0"/>
              <w:divBdr>
                <w:top w:val="none" w:sz="0" w:space="0" w:color="auto"/>
                <w:left w:val="none" w:sz="0" w:space="0" w:color="auto"/>
                <w:bottom w:val="none" w:sz="0" w:space="0" w:color="auto"/>
                <w:right w:val="none" w:sz="0" w:space="0" w:color="auto"/>
              </w:divBdr>
            </w:div>
            <w:div w:id="617295649">
              <w:marLeft w:val="0"/>
              <w:marRight w:val="0"/>
              <w:marTop w:val="0"/>
              <w:marBottom w:val="0"/>
              <w:divBdr>
                <w:top w:val="none" w:sz="0" w:space="0" w:color="auto"/>
                <w:left w:val="none" w:sz="0" w:space="0" w:color="auto"/>
                <w:bottom w:val="none" w:sz="0" w:space="0" w:color="auto"/>
                <w:right w:val="none" w:sz="0" w:space="0" w:color="auto"/>
              </w:divBdr>
            </w:div>
            <w:div w:id="545533832">
              <w:marLeft w:val="0"/>
              <w:marRight w:val="0"/>
              <w:marTop w:val="0"/>
              <w:marBottom w:val="0"/>
              <w:divBdr>
                <w:top w:val="none" w:sz="0" w:space="0" w:color="auto"/>
                <w:left w:val="none" w:sz="0" w:space="0" w:color="auto"/>
                <w:bottom w:val="none" w:sz="0" w:space="0" w:color="auto"/>
                <w:right w:val="none" w:sz="0" w:space="0" w:color="auto"/>
              </w:divBdr>
            </w:div>
            <w:div w:id="2109503945">
              <w:marLeft w:val="0"/>
              <w:marRight w:val="0"/>
              <w:marTop w:val="0"/>
              <w:marBottom w:val="0"/>
              <w:divBdr>
                <w:top w:val="none" w:sz="0" w:space="0" w:color="auto"/>
                <w:left w:val="none" w:sz="0" w:space="0" w:color="auto"/>
                <w:bottom w:val="none" w:sz="0" w:space="0" w:color="auto"/>
                <w:right w:val="none" w:sz="0" w:space="0" w:color="auto"/>
              </w:divBdr>
            </w:div>
            <w:div w:id="1046834538">
              <w:marLeft w:val="0"/>
              <w:marRight w:val="0"/>
              <w:marTop w:val="0"/>
              <w:marBottom w:val="0"/>
              <w:divBdr>
                <w:top w:val="none" w:sz="0" w:space="0" w:color="auto"/>
                <w:left w:val="none" w:sz="0" w:space="0" w:color="auto"/>
                <w:bottom w:val="none" w:sz="0" w:space="0" w:color="auto"/>
                <w:right w:val="none" w:sz="0" w:space="0" w:color="auto"/>
              </w:divBdr>
            </w:div>
            <w:div w:id="802311919">
              <w:marLeft w:val="0"/>
              <w:marRight w:val="0"/>
              <w:marTop w:val="0"/>
              <w:marBottom w:val="0"/>
              <w:divBdr>
                <w:top w:val="none" w:sz="0" w:space="0" w:color="auto"/>
                <w:left w:val="none" w:sz="0" w:space="0" w:color="auto"/>
                <w:bottom w:val="none" w:sz="0" w:space="0" w:color="auto"/>
                <w:right w:val="none" w:sz="0" w:space="0" w:color="auto"/>
              </w:divBdr>
            </w:div>
            <w:div w:id="1041056614">
              <w:marLeft w:val="0"/>
              <w:marRight w:val="0"/>
              <w:marTop w:val="0"/>
              <w:marBottom w:val="0"/>
              <w:divBdr>
                <w:top w:val="none" w:sz="0" w:space="0" w:color="auto"/>
                <w:left w:val="none" w:sz="0" w:space="0" w:color="auto"/>
                <w:bottom w:val="none" w:sz="0" w:space="0" w:color="auto"/>
                <w:right w:val="none" w:sz="0" w:space="0" w:color="auto"/>
              </w:divBdr>
            </w:div>
            <w:div w:id="891581146">
              <w:marLeft w:val="0"/>
              <w:marRight w:val="0"/>
              <w:marTop w:val="0"/>
              <w:marBottom w:val="0"/>
              <w:divBdr>
                <w:top w:val="none" w:sz="0" w:space="0" w:color="auto"/>
                <w:left w:val="none" w:sz="0" w:space="0" w:color="auto"/>
                <w:bottom w:val="none" w:sz="0" w:space="0" w:color="auto"/>
                <w:right w:val="none" w:sz="0" w:space="0" w:color="auto"/>
              </w:divBdr>
            </w:div>
            <w:div w:id="1031808324">
              <w:marLeft w:val="0"/>
              <w:marRight w:val="0"/>
              <w:marTop w:val="0"/>
              <w:marBottom w:val="0"/>
              <w:divBdr>
                <w:top w:val="none" w:sz="0" w:space="0" w:color="auto"/>
                <w:left w:val="none" w:sz="0" w:space="0" w:color="auto"/>
                <w:bottom w:val="none" w:sz="0" w:space="0" w:color="auto"/>
                <w:right w:val="none" w:sz="0" w:space="0" w:color="auto"/>
              </w:divBdr>
            </w:div>
            <w:div w:id="1118792538">
              <w:marLeft w:val="0"/>
              <w:marRight w:val="0"/>
              <w:marTop w:val="0"/>
              <w:marBottom w:val="0"/>
              <w:divBdr>
                <w:top w:val="none" w:sz="0" w:space="0" w:color="auto"/>
                <w:left w:val="none" w:sz="0" w:space="0" w:color="auto"/>
                <w:bottom w:val="none" w:sz="0" w:space="0" w:color="auto"/>
                <w:right w:val="none" w:sz="0" w:space="0" w:color="auto"/>
              </w:divBdr>
            </w:div>
            <w:div w:id="1917861685">
              <w:marLeft w:val="0"/>
              <w:marRight w:val="0"/>
              <w:marTop w:val="0"/>
              <w:marBottom w:val="0"/>
              <w:divBdr>
                <w:top w:val="none" w:sz="0" w:space="0" w:color="auto"/>
                <w:left w:val="none" w:sz="0" w:space="0" w:color="auto"/>
                <w:bottom w:val="none" w:sz="0" w:space="0" w:color="auto"/>
                <w:right w:val="none" w:sz="0" w:space="0" w:color="auto"/>
              </w:divBdr>
            </w:div>
            <w:div w:id="2024278851">
              <w:marLeft w:val="0"/>
              <w:marRight w:val="0"/>
              <w:marTop w:val="0"/>
              <w:marBottom w:val="0"/>
              <w:divBdr>
                <w:top w:val="none" w:sz="0" w:space="0" w:color="auto"/>
                <w:left w:val="none" w:sz="0" w:space="0" w:color="auto"/>
                <w:bottom w:val="none" w:sz="0" w:space="0" w:color="auto"/>
                <w:right w:val="none" w:sz="0" w:space="0" w:color="auto"/>
              </w:divBdr>
            </w:div>
            <w:div w:id="377168652">
              <w:marLeft w:val="0"/>
              <w:marRight w:val="0"/>
              <w:marTop w:val="0"/>
              <w:marBottom w:val="0"/>
              <w:divBdr>
                <w:top w:val="none" w:sz="0" w:space="0" w:color="auto"/>
                <w:left w:val="none" w:sz="0" w:space="0" w:color="auto"/>
                <w:bottom w:val="none" w:sz="0" w:space="0" w:color="auto"/>
                <w:right w:val="none" w:sz="0" w:space="0" w:color="auto"/>
              </w:divBdr>
            </w:div>
            <w:div w:id="608925783">
              <w:marLeft w:val="0"/>
              <w:marRight w:val="0"/>
              <w:marTop w:val="0"/>
              <w:marBottom w:val="0"/>
              <w:divBdr>
                <w:top w:val="none" w:sz="0" w:space="0" w:color="auto"/>
                <w:left w:val="none" w:sz="0" w:space="0" w:color="auto"/>
                <w:bottom w:val="none" w:sz="0" w:space="0" w:color="auto"/>
                <w:right w:val="none" w:sz="0" w:space="0" w:color="auto"/>
              </w:divBdr>
            </w:div>
            <w:div w:id="999624643">
              <w:marLeft w:val="0"/>
              <w:marRight w:val="0"/>
              <w:marTop w:val="0"/>
              <w:marBottom w:val="0"/>
              <w:divBdr>
                <w:top w:val="none" w:sz="0" w:space="0" w:color="auto"/>
                <w:left w:val="none" w:sz="0" w:space="0" w:color="auto"/>
                <w:bottom w:val="none" w:sz="0" w:space="0" w:color="auto"/>
                <w:right w:val="none" w:sz="0" w:space="0" w:color="auto"/>
              </w:divBdr>
            </w:div>
            <w:div w:id="1209339665">
              <w:marLeft w:val="0"/>
              <w:marRight w:val="0"/>
              <w:marTop w:val="0"/>
              <w:marBottom w:val="0"/>
              <w:divBdr>
                <w:top w:val="none" w:sz="0" w:space="0" w:color="auto"/>
                <w:left w:val="none" w:sz="0" w:space="0" w:color="auto"/>
                <w:bottom w:val="none" w:sz="0" w:space="0" w:color="auto"/>
                <w:right w:val="none" w:sz="0" w:space="0" w:color="auto"/>
              </w:divBdr>
            </w:div>
            <w:div w:id="171184302">
              <w:marLeft w:val="0"/>
              <w:marRight w:val="0"/>
              <w:marTop w:val="0"/>
              <w:marBottom w:val="0"/>
              <w:divBdr>
                <w:top w:val="none" w:sz="0" w:space="0" w:color="auto"/>
                <w:left w:val="none" w:sz="0" w:space="0" w:color="auto"/>
                <w:bottom w:val="none" w:sz="0" w:space="0" w:color="auto"/>
                <w:right w:val="none" w:sz="0" w:space="0" w:color="auto"/>
              </w:divBdr>
            </w:div>
            <w:div w:id="52893520">
              <w:marLeft w:val="0"/>
              <w:marRight w:val="0"/>
              <w:marTop w:val="0"/>
              <w:marBottom w:val="0"/>
              <w:divBdr>
                <w:top w:val="none" w:sz="0" w:space="0" w:color="auto"/>
                <w:left w:val="none" w:sz="0" w:space="0" w:color="auto"/>
                <w:bottom w:val="none" w:sz="0" w:space="0" w:color="auto"/>
                <w:right w:val="none" w:sz="0" w:space="0" w:color="auto"/>
              </w:divBdr>
            </w:div>
            <w:div w:id="1739862743">
              <w:marLeft w:val="0"/>
              <w:marRight w:val="0"/>
              <w:marTop w:val="0"/>
              <w:marBottom w:val="0"/>
              <w:divBdr>
                <w:top w:val="none" w:sz="0" w:space="0" w:color="auto"/>
                <w:left w:val="none" w:sz="0" w:space="0" w:color="auto"/>
                <w:bottom w:val="none" w:sz="0" w:space="0" w:color="auto"/>
                <w:right w:val="none" w:sz="0" w:space="0" w:color="auto"/>
              </w:divBdr>
            </w:div>
            <w:div w:id="1712070861">
              <w:marLeft w:val="0"/>
              <w:marRight w:val="0"/>
              <w:marTop w:val="0"/>
              <w:marBottom w:val="0"/>
              <w:divBdr>
                <w:top w:val="none" w:sz="0" w:space="0" w:color="auto"/>
                <w:left w:val="none" w:sz="0" w:space="0" w:color="auto"/>
                <w:bottom w:val="none" w:sz="0" w:space="0" w:color="auto"/>
                <w:right w:val="none" w:sz="0" w:space="0" w:color="auto"/>
              </w:divBdr>
            </w:div>
            <w:div w:id="1873107482">
              <w:marLeft w:val="0"/>
              <w:marRight w:val="0"/>
              <w:marTop w:val="0"/>
              <w:marBottom w:val="0"/>
              <w:divBdr>
                <w:top w:val="none" w:sz="0" w:space="0" w:color="auto"/>
                <w:left w:val="none" w:sz="0" w:space="0" w:color="auto"/>
                <w:bottom w:val="none" w:sz="0" w:space="0" w:color="auto"/>
                <w:right w:val="none" w:sz="0" w:space="0" w:color="auto"/>
              </w:divBdr>
            </w:div>
            <w:div w:id="1022048598">
              <w:marLeft w:val="0"/>
              <w:marRight w:val="0"/>
              <w:marTop w:val="0"/>
              <w:marBottom w:val="0"/>
              <w:divBdr>
                <w:top w:val="none" w:sz="0" w:space="0" w:color="auto"/>
                <w:left w:val="none" w:sz="0" w:space="0" w:color="auto"/>
                <w:bottom w:val="none" w:sz="0" w:space="0" w:color="auto"/>
                <w:right w:val="none" w:sz="0" w:space="0" w:color="auto"/>
              </w:divBdr>
            </w:div>
            <w:div w:id="826091502">
              <w:marLeft w:val="0"/>
              <w:marRight w:val="0"/>
              <w:marTop w:val="0"/>
              <w:marBottom w:val="0"/>
              <w:divBdr>
                <w:top w:val="none" w:sz="0" w:space="0" w:color="auto"/>
                <w:left w:val="none" w:sz="0" w:space="0" w:color="auto"/>
                <w:bottom w:val="none" w:sz="0" w:space="0" w:color="auto"/>
                <w:right w:val="none" w:sz="0" w:space="0" w:color="auto"/>
              </w:divBdr>
            </w:div>
            <w:div w:id="1558937570">
              <w:marLeft w:val="0"/>
              <w:marRight w:val="0"/>
              <w:marTop w:val="0"/>
              <w:marBottom w:val="0"/>
              <w:divBdr>
                <w:top w:val="none" w:sz="0" w:space="0" w:color="auto"/>
                <w:left w:val="none" w:sz="0" w:space="0" w:color="auto"/>
                <w:bottom w:val="none" w:sz="0" w:space="0" w:color="auto"/>
                <w:right w:val="none" w:sz="0" w:space="0" w:color="auto"/>
              </w:divBdr>
            </w:div>
            <w:div w:id="639768284">
              <w:marLeft w:val="0"/>
              <w:marRight w:val="0"/>
              <w:marTop w:val="0"/>
              <w:marBottom w:val="0"/>
              <w:divBdr>
                <w:top w:val="none" w:sz="0" w:space="0" w:color="auto"/>
                <w:left w:val="none" w:sz="0" w:space="0" w:color="auto"/>
                <w:bottom w:val="none" w:sz="0" w:space="0" w:color="auto"/>
                <w:right w:val="none" w:sz="0" w:space="0" w:color="auto"/>
              </w:divBdr>
            </w:div>
            <w:div w:id="2097364689">
              <w:marLeft w:val="0"/>
              <w:marRight w:val="0"/>
              <w:marTop w:val="0"/>
              <w:marBottom w:val="0"/>
              <w:divBdr>
                <w:top w:val="none" w:sz="0" w:space="0" w:color="auto"/>
                <w:left w:val="none" w:sz="0" w:space="0" w:color="auto"/>
                <w:bottom w:val="none" w:sz="0" w:space="0" w:color="auto"/>
                <w:right w:val="none" w:sz="0" w:space="0" w:color="auto"/>
              </w:divBdr>
            </w:div>
            <w:div w:id="1992783772">
              <w:marLeft w:val="0"/>
              <w:marRight w:val="0"/>
              <w:marTop w:val="0"/>
              <w:marBottom w:val="0"/>
              <w:divBdr>
                <w:top w:val="none" w:sz="0" w:space="0" w:color="auto"/>
                <w:left w:val="none" w:sz="0" w:space="0" w:color="auto"/>
                <w:bottom w:val="none" w:sz="0" w:space="0" w:color="auto"/>
                <w:right w:val="none" w:sz="0" w:space="0" w:color="auto"/>
              </w:divBdr>
            </w:div>
            <w:div w:id="1386417137">
              <w:marLeft w:val="0"/>
              <w:marRight w:val="0"/>
              <w:marTop w:val="0"/>
              <w:marBottom w:val="0"/>
              <w:divBdr>
                <w:top w:val="none" w:sz="0" w:space="0" w:color="auto"/>
                <w:left w:val="none" w:sz="0" w:space="0" w:color="auto"/>
                <w:bottom w:val="none" w:sz="0" w:space="0" w:color="auto"/>
                <w:right w:val="none" w:sz="0" w:space="0" w:color="auto"/>
              </w:divBdr>
            </w:div>
            <w:div w:id="968703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925274">
      <w:bodyDiv w:val="1"/>
      <w:marLeft w:val="0"/>
      <w:marRight w:val="0"/>
      <w:marTop w:val="0"/>
      <w:marBottom w:val="0"/>
      <w:divBdr>
        <w:top w:val="none" w:sz="0" w:space="0" w:color="auto"/>
        <w:left w:val="none" w:sz="0" w:space="0" w:color="auto"/>
        <w:bottom w:val="none" w:sz="0" w:space="0" w:color="auto"/>
        <w:right w:val="none" w:sz="0" w:space="0" w:color="auto"/>
      </w:divBdr>
    </w:div>
    <w:div w:id="333413962">
      <w:bodyDiv w:val="1"/>
      <w:marLeft w:val="0"/>
      <w:marRight w:val="0"/>
      <w:marTop w:val="0"/>
      <w:marBottom w:val="0"/>
      <w:divBdr>
        <w:top w:val="none" w:sz="0" w:space="0" w:color="auto"/>
        <w:left w:val="none" w:sz="0" w:space="0" w:color="auto"/>
        <w:bottom w:val="none" w:sz="0" w:space="0" w:color="auto"/>
        <w:right w:val="none" w:sz="0" w:space="0" w:color="auto"/>
      </w:divBdr>
    </w:div>
    <w:div w:id="556938775">
      <w:bodyDiv w:val="1"/>
      <w:marLeft w:val="0"/>
      <w:marRight w:val="0"/>
      <w:marTop w:val="0"/>
      <w:marBottom w:val="0"/>
      <w:divBdr>
        <w:top w:val="none" w:sz="0" w:space="0" w:color="auto"/>
        <w:left w:val="none" w:sz="0" w:space="0" w:color="auto"/>
        <w:bottom w:val="none" w:sz="0" w:space="0" w:color="auto"/>
        <w:right w:val="none" w:sz="0" w:space="0" w:color="auto"/>
      </w:divBdr>
    </w:div>
    <w:div w:id="559944336">
      <w:bodyDiv w:val="1"/>
      <w:marLeft w:val="0"/>
      <w:marRight w:val="0"/>
      <w:marTop w:val="0"/>
      <w:marBottom w:val="0"/>
      <w:divBdr>
        <w:top w:val="none" w:sz="0" w:space="0" w:color="auto"/>
        <w:left w:val="none" w:sz="0" w:space="0" w:color="auto"/>
        <w:bottom w:val="none" w:sz="0" w:space="0" w:color="auto"/>
        <w:right w:val="none" w:sz="0" w:space="0" w:color="auto"/>
      </w:divBdr>
    </w:div>
    <w:div w:id="714352907">
      <w:bodyDiv w:val="1"/>
      <w:marLeft w:val="0"/>
      <w:marRight w:val="0"/>
      <w:marTop w:val="0"/>
      <w:marBottom w:val="0"/>
      <w:divBdr>
        <w:top w:val="none" w:sz="0" w:space="0" w:color="auto"/>
        <w:left w:val="none" w:sz="0" w:space="0" w:color="auto"/>
        <w:bottom w:val="none" w:sz="0" w:space="0" w:color="auto"/>
        <w:right w:val="none" w:sz="0" w:space="0" w:color="auto"/>
      </w:divBdr>
    </w:div>
    <w:div w:id="841353174">
      <w:bodyDiv w:val="1"/>
      <w:marLeft w:val="0"/>
      <w:marRight w:val="0"/>
      <w:marTop w:val="0"/>
      <w:marBottom w:val="0"/>
      <w:divBdr>
        <w:top w:val="none" w:sz="0" w:space="0" w:color="auto"/>
        <w:left w:val="none" w:sz="0" w:space="0" w:color="auto"/>
        <w:bottom w:val="none" w:sz="0" w:space="0" w:color="auto"/>
        <w:right w:val="none" w:sz="0" w:space="0" w:color="auto"/>
      </w:divBdr>
    </w:div>
    <w:div w:id="888953841">
      <w:bodyDiv w:val="1"/>
      <w:marLeft w:val="0"/>
      <w:marRight w:val="0"/>
      <w:marTop w:val="0"/>
      <w:marBottom w:val="0"/>
      <w:divBdr>
        <w:top w:val="none" w:sz="0" w:space="0" w:color="auto"/>
        <w:left w:val="none" w:sz="0" w:space="0" w:color="auto"/>
        <w:bottom w:val="none" w:sz="0" w:space="0" w:color="auto"/>
        <w:right w:val="none" w:sz="0" w:space="0" w:color="auto"/>
      </w:divBdr>
    </w:div>
    <w:div w:id="989284643">
      <w:bodyDiv w:val="1"/>
      <w:marLeft w:val="0"/>
      <w:marRight w:val="0"/>
      <w:marTop w:val="0"/>
      <w:marBottom w:val="0"/>
      <w:divBdr>
        <w:top w:val="none" w:sz="0" w:space="0" w:color="auto"/>
        <w:left w:val="none" w:sz="0" w:space="0" w:color="auto"/>
        <w:bottom w:val="none" w:sz="0" w:space="0" w:color="auto"/>
        <w:right w:val="none" w:sz="0" w:space="0" w:color="auto"/>
      </w:divBdr>
    </w:div>
    <w:div w:id="1062943195">
      <w:bodyDiv w:val="1"/>
      <w:marLeft w:val="0"/>
      <w:marRight w:val="0"/>
      <w:marTop w:val="0"/>
      <w:marBottom w:val="0"/>
      <w:divBdr>
        <w:top w:val="none" w:sz="0" w:space="0" w:color="auto"/>
        <w:left w:val="none" w:sz="0" w:space="0" w:color="auto"/>
        <w:bottom w:val="none" w:sz="0" w:space="0" w:color="auto"/>
        <w:right w:val="none" w:sz="0" w:space="0" w:color="auto"/>
      </w:divBdr>
    </w:div>
    <w:div w:id="1215583418">
      <w:bodyDiv w:val="1"/>
      <w:marLeft w:val="0"/>
      <w:marRight w:val="0"/>
      <w:marTop w:val="0"/>
      <w:marBottom w:val="0"/>
      <w:divBdr>
        <w:top w:val="none" w:sz="0" w:space="0" w:color="auto"/>
        <w:left w:val="none" w:sz="0" w:space="0" w:color="auto"/>
        <w:bottom w:val="none" w:sz="0" w:space="0" w:color="auto"/>
        <w:right w:val="none" w:sz="0" w:space="0" w:color="auto"/>
      </w:divBdr>
    </w:div>
    <w:div w:id="1220363313">
      <w:bodyDiv w:val="1"/>
      <w:marLeft w:val="0"/>
      <w:marRight w:val="0"/>
      <w:marTop w:val="0"/>
      <w:marBottom w:val="0"/>
      <w:divBdr>
        <w:top w:val="none" w:sz="0" w:space="0" w:color="auto"/>
        <w:left w:val="none" w:sz="0" w:space="0" w:color="auto"/>
        <w:bottom w:val="none" w:sz="0" w:space="0" w:color="auto"/>
        <w:right w:val="none" w:sz="0" w:space="0" w:color="auto"/>
      </w:divBdr>
    </w:div>
    <w:div w:id="1253048772">
      <w:bodyDiv w:val="1"/>
      <w:marLeft w:val="0"/>
      <w:marRight w:val="0"/>
      <w:marTop w:val="0"/>
      <w:marBottom w:val="0"/>
      <w:divBdr>
        <w:top w:val="none" w:sz="0" w:space="0" w:color="auto"/>
        <w:left w:val="none" w:sz="0" w:space="0" w:color="auto"/>
        <w:bottom w:val="none" w:sz="0" w:space="0" w:color="auto"/>
        <w:right w:val="none" w:sz="0" w:space="0" w:color="auto"/>
      </w:divBdr>
    </w:div>
    <w:div w:id="1285884595">
      <w:bodyDiv w:val="1"/>
      <w:marLeft w:val="0"/>
      <w:marRight w:val="0"/>
      <w:marTop w:val="0"/>
      <w:marBottom w:val="0"/>
      <w:divBdr>
        <w:top w:val="none" w:sz="0" w:space="0" w:color="auto"/>
        <w:left w:val="none" w:sz="0" w:space="0" w:color="auto"/>
        <w:bottom w:val="none" w:sz="0" w:space="0" w:color="auto"/>
        <w:right w:val="none" w:sz="0" w:space="0" w:color="auto"/>
      </w:divBdr>
    </w:div>
    <w:div w:id="1456673460">
      <w:bodyDiv w:val="1"/>
      <w:marLeft w:val="0"/>
      <w:marRight w:val="0"/>
      <w:marTop w:val="0"/>
      <w:marBottom w:val="0"/>
      <w:divBdr>
        <w:top w:val="none" w:sz="0" w:space="0" w:color="auto"/>
        <w:left w:val="none" w:sz="0" w:space="0" w:color="auto"/>
        <w:bottom w:val="none" w:sz="0" w:space="0" w:color="auto"/>
        <w:right w:val="none" w:sz="0" w:space="0" w:color="auto"/>
      </w:divBdr>
    </w:div>
    <w:div w:id="1519077427">
      <w:bodyDiv w:val="1"/>
      <w:marLeft w:val="0"/>
      <w:marRight w:val="0"/>
      <w:marTop w:val="0"/>
      <w:marBottom w:val="0"/>
      <w:divBdr>
        <w:top w:val="none" w:sz="0" w:space="0" w:color="auto"/>
        <w:left w:val="none" w:sz="0" w:space="0" w:color="auto"/>
        <w:bottom w:val="none" w:sz="0" w:space="0" w:color="auto"/>
        <w:right w:val="none" w:sz="0" w:space="0" w:color="auto"/>
      </w:divBdr>
    </w:div>
    <w:div w:id="1676377805">
      <w:bodyDiv w:val="1"/>
      <w:marLeft w:val="0"/>
      <w:marRight w:val="0"/>
      <w:marTop w:val="0"/>
      <w:marBottom w:val="0"/>
      <w:divBdr>
        <w:top w:val="none" w:sz="0" w:space="0" w:color="auto"/>
        <w:left w:val="none" w:sz="0" w:space="0" w:color="auto"/>
        <w:bottom w:val="none" w:sz="0" w:space="0" w:color="auto"/>
        <w:right w:val="none" w:sz="0" w:space="0" w:color="auto"/>
      </w:divBdr>
    </w:div>
    <w:div w:id="1964117056">
      <w:bodyDiv w:val="1"/>
      <w:marLeft w:val="0"/>
      <w:marRight w:val="0"/>
      <w:marTop w:val="0"/>
      <w:marBottom w:val="0"/>
      <w:divBdr>
        <w:top w:val="none" w:sz="0" w:space="0" w:color="auto"/>
        <w:left w:val="none" w:sz="0" w:space="0" w:color="auto"/>
        <w:bottom w:val="none" w:sz="0" w:space="0" w:color="auto"/>
        <w:right w:val="none" w:sz="0" w:space="0" w:color="auto"/>
      </w:divBdr>
    </w:div>
    <w:div w:id="20629017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image" Target="media/image57.png"/><Relationship Id="rId34" Type="http://schemas.openxmlformats.org/officeDocument/2006/relationships/image" Target="media/image13.png"/><Relationship Id="rId42" Type="http://schemas.openxmlformats.org/officeDocument/2006/relationships/image" Target="media/image21.png"/><Relationship Id="rId47" Type="http://schemas.openxmlformats.org/officeDocument/2006/relationships/image" Target="media/image26.png"/><Relationship Id="rId50" Type="http://schemas.openxmlformats.org/officeDocument/2006/relationships/image" Target="media/image29.png"/><Relationship Id="rId55" Type="http://schemas.openxmlformats.org/officeDocument/2006/relationships/image" Target="media/image34.jpeg"/><Relationship Id="rId63" Type="http://schemas.openxmlformats.org/officeDocument/2006/relationships/image" Target="media/image42.png"/><Relationship Id="rId68" Type="http://schemas.openxmlformats.org/officeDocument/2006/relationships/image" Target="media/image47.png"/><Relationship Id="rId76" Type="http://schemas.openxmlformats.org/officeDocument/2006/relationships/image" Target="media/image55.png"/><Relationship Id="rId84" Type="http://schemas.openxmlformats.org/officeDocument/2006/relationships/image" Target="media/image63.png"/><Relationship Id="rId89" Type="http://schemas.openxmlformats.org/officeDocument/2006/relationships/hyperlink" Target="https://www.niagahoster.co.id/blog/laravel-adalah/" TargetMode="External"/><Relationship Id="rId97" Type="http://schemas.openxmlformats.org/officeDocument/2006/relationships/header" Target="header3.xml"/><Relationship Id="rId7" Type="http://schemas.openxmlformats.org/officeDocument/2006/relationships/endnotes" Target="endnotes.xml"/><Relationship Id="rId71" Type="http://schemas.openxmlformats.org/officeDocument/2006/relationships/image" Target="media/image50.png"/><Relationship Id="rId92" Type="http://schemas.openxmlformats.org/officeDocument/2006/relationships/image" Target="media/image67.jpeg"/><Relationship Id="rId2" Type="http://schemas.openxmlformats.org/officeDocument/2006/relationships/numbering" Target="numbering.xml"/><Relationship Id="rId16" Type="http://schemas.openxmlformats.org/officeDocument/2006/relationships/customXml" Target="ink/ink2.xml"/><Relationship Id="rId29" Type="http://schemas.openxmlformats.org/officeDocument/2006/relationships/image" Target="media/image9.jpeg"/><Relationship Id="rId11" Type="http://schemas.openxmlformats.org/officeDocument/2006/relationships/footer" Target="footer1.xml"/><Relationship Id="rId24" Type="http://schemas.openxmlformats.org/officeDocument/2006/relationships/footer" Target="footer3.xml"/><Relationship Id="rId32" Type="http://schemas.openxmlformats.org/officeDocument/2006/relationships/image" Target="media/image11.png"/><Relationship Id="rId37" Type="http://schemas.openxmlformats.org/officeDocument/2006/relationships/image" Target="media/image16.png"/><Relationship Id="rId40" Type="http://schemas.openxmlformats.org/officeDocument/2006/relationships/image" Target="media/image19.png"/><Relationship Id="rId45" Type="http://schemas.openxmlformats.org/officeDocument/2006/relationships/image" Target="media/image24.jpeg"/><Relationship Id="rId53" Type="http://schemas.openxmlformats.org/officeDocument/2006/relationships/image" Target="media/image32.jpeg"/><Relationship Id="rId58" Type="http://schemas.openxmlformats.org/officeDocument/2006/relationships/image" Target="media/image37.png"/><Relationship Id="rId66" Type="http://schemas.openxmlformats.org/officeDocument/2006/relationships/image" Target="media/image45.png"/><Relationship Id="rId74" Type="http://schemas.openxmlformats.org/officeDocument/2006/relationships/image" Target="media/image53.png"/><Relationship Id="rId79" Type="http://schemas.openxmlformats.org/officeDocument/2006/relationships/image" Target="media/image58.jpeg"/><Relationship Id="rId87" Type="http://schemas.openxmlformats.org/officeDocument/2006/relationships/hyperlink" Target="https://laravel.com/docs/9.x" TargetMode="External"/><Relationship Id="rId5" Type="http://schemas.openxmlformats.org/officeDocument/2006/relationships/webSettings" Target="webSettings.xml"/><Relationship Id="rId61" Type="http://schemas.openxmlformats.org/officeDocument/2006/relationships/image" Target="media/image40.png"/><Relationship Id="rId82" Type="http://schemas.openxmlformats.org/officeDocument/2006/relationships/image" Target="media/image61.png"/><Relationship Id="rId90" Type="http://schemas.openxmlformats.org/officeDocument/2006/relationships/hyperlink" Target="https://v2.vuejs.org/v2/guide/" TargetMode="External"/><Relationship Id="rId95" Type="http://schemas.openxmlformats.org/officeDocument/2006/relationships/image" Target="media/image70.jpeg"/><Relationship Id="rId19" Type="http://schemas.openxmlformats.org/officeDocument/2006/relationships/image" Target="media/image6.png"/><Relationship Id="rId14" Type="http://schemas.openxmlformats.org/officeDocument/2006/relationships/customXml" Target="ink/ink1.xml"/><Relationship Id="rId22" Type="http://schemas.openxmlformats.org/officeDocument/2006/relationships/image" Target="media/image7.png"/><Relationship Id="rId27" Type="http://schemas.openxmlformats.org/officeDocument/2006/relationships/hyperlink" Target="https://www.niagahoster.co.id/blog/apa-itu-query-sql/" TargetMode="External"/><Relationship Id="rId30" Type="http://schemas.openxmlformats.org/officeDocument/2006/relationships/footer" Target="footer5.xml"/><Relationship Id="rId35" Type="http://schemas.openxmlformats.org/officeDocument/2006/relationships/image" Target="media/image14.png"/><Relationship Id="rId43" Type="http://schemas.openxmlformats.org/officeDocument/2006/relationships/image" Target="media/image22.png"/><Relationship Id="rId48" Type="http://schemas.openxmlformats.org/officeDocument/2006/relationships/image" Target="media/image27.png"/><Relationship Id="rId56" Type="http://schemas.openxmlformats.org/officeDocument/2006/relationships/image" Target="media/image35.png"/><Relationship Id="rId64" Type="http://schemas.openxmlformats.org/officeDocument/2006/relationships/image" Target="media/image43.png"/><Relationship Id="rId69" Type="http://schemas.openxmlformats.org/officeDocument/2006/relationships/image" Target="media/image48.png"/><Relationship Id="rId77" Type="http://schemas.openxmlformats.org/officeDocument/2006/relationships/image" Target="media/image56.png"/><Relationship Id="rId100"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0.png"/><Relationship Id="rId72" Type="http://schemas.openxmlformats.org/officeDocument/2006/relationships/image" Target="media/image51.png"/><Relationship Id="rId80" Type="http://schemas.openxmlformats.org/officeDocument/2006/relationships/image" Target="media/image59.png"/><Relationship Id="rId85" Type="http://schemas.openxmlformats.org/officeDocument/2006/relationships/image" Target="media/image64.jpeg"/><Relationship Id="rId93" Type="http://schemas.openxmlformats.org/officeDocument/2006/relationships/image" Target="media/image68.jpeg"/><Relationship Id="rId98" Type="http://schemas.openxmlformats.org/officeDocument/2006/relationships/footer" Target="footer6.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5.png"/><Relationship Id="rId25" Type="http://schemas.openxmlformats.org/officeDocument/2006/relationships/footer" Target="footer4.xml"/><Relationship Id="rId33" Type="http://schemas.openxmlformats.org/officeDocument/2006/relationships/image" Target="media/image12.png"/><Relationship Id="rId38" Type="http://schemas.openxmlformats.org/officeDocument/2006/relationships/image" Target="media/image17.png"/><Relationship Id="rId46" Type="http://schemas.openxmlformats.org/officeDocument/2006/relationships/image" Target="media/image25.png"/><Relationship Id="rId59" Type="http://schemas.openxmlformats.org/officeDocument/2006/relationships/image" Target="media/image38.png"/><Relationship Id="rId67" Type="http://schemas.openxmlformats.org/officeDocument/2006/relationships/image" Target="media/image46.png"/><Relationship Id="rId20" Type="http://schemas.openxmlformats.org/officeDocument/2006/relationships/customXml" Target="ink/ink4.xml"/><Relationship Id="rId41" Type="http://schemas.openxmlformats.org/officeDocument/2006/relationships/image" Target="media/image20.png"/><Relationship Id="rId54" Type="http://schemas.openxmlformats.org/officeDocument/2006/relationships/image" Target="media/image33.jpeg"/><Relationship Id="rId62" Type="http://schemas.openxmlformats.org/officeDocument/2006/relationships/image" Target="media/image41.png"/><Relationship Id="rId70" Type="http://schemas.openxmlformats.org/officeDocument/2006/relationships/image" Target="media/image49.png"/><Relationship Id="rId75" Type="http://schemas.openxmlformats.org/officeDocument/2006/relationships/image" Target="media/image54.png"/><Relationship Id="rId83" Type="http://schemas.openxmlformats.org/officeDocument/2006/relationships/image" Target="media/image62.png"/><Relationship Id="rId88" Type="http://schemas.openxmlformats.org/officeDocument/2006/relationships/hyperlink" Target="https://www.dicoding.com/blog/apa-itu-mvc-pahami-konsepnya/" TargetMode="External"/><Relationship Id="rId91" Type="http://schemas.openxmlformats.org/officeDocument/2006/relationships/image" Target="media/image66.jpeg"/><Relationship Id="rId96" Type="http://schemas.openxmlformats.org/officeDocument/2006/relationships/image" Target="media/image71.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header" Target="header2.xml"/><Relationship Id="rId28" Type="http://schemas.openxmlformats.org/officeDocument/2006/relationships/hyperlink" Target="https://www.niagahoster.co.id/blog/json-adalah/" TargetMode="External"/><Relationship Id="rId36" Type="http://schemas.openxmlformats.org/officeDocument/2006/relationships/image" Target="media/image15.png"/><Relationship Id="rId49" Type="http://schemas.openxmlformats.org/officeDocument/2006/relationships/image" Target="media/image28.png"/><Relationship Id="rId57" Type="http://schemas.openxmlformats.org/officeDocument/2006/relationships/image" Target="media/image36.png"/><Relationship Id="rId10" Type="http://schemas.openxmlformats.org/officeDocument/2006/relationships/header" Target="header1.xml"/><Relationship Id="rId31" Type="http://schemas.openxmlformats.org/officeDocument/2006/relationships/image" Target="media/image10.png"/><Relationship Id="rId44" Type="http://schemas.openxmlformats.org/officeDocument/2006/relationships/image" Target="media/image23.png"/><Relationship Id="rId52" Type="http://schemas.openxmlformats.org/officeDocument/2006/relationships/image" Target="media/image31.png"/><Relationship Id="rId60" Type="http://schemas.openxmlformats.org/officeDocument/2006/relationships/image" Target="media/image39.png"/><Relationship Id="rId65" Type="http://schemas.openxmlformats.org/officeDocument/2006/relationships/image" Target="media/image44.png"/><Relationship Id="rId73" Type="http://schemas.openxmlformats.org/officeDocument/2006/relationships/image" Target="media/image52.png"/><Relationship Id="rId78" Type="http://schemas.openxmlformats.org/officeDocument/2006/relationships/image" Target="media/image57.jpeg"/><Relationship Id="rId81" Type="http://schemas.openxmlformats.org/officeDocument/2006/relationships/image" Target="media/image60.png"/><Relationship Id="rId86" Type="http://schemas.openxmlformats.org/officeDocument/2006/relationships/image" Target="media/image65.jpeg"/><Relationship Id="rId94" Type="http://schemas.openxmlformats.org/officeDocument/2006/relationships/image" Target="media/image69.jpeg"/><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3.png"/><Relationship Id="rId18" Type="http://schemas.openxmlformats.org/officeDocument/2006/relationships/customXml" Target="ink/ink3.xml"/><Relationship Id="rId39" Type="http://schemas.openxmlformats.org/officeDocument/2006/relationships/image" Target="media/image18.png"/></Relationships>
</file>

<file path=word/_rels/settings.xml.rels><?xml version="1.0" encoding="UTF-8" standalone="yes"?>
<Relationships xmlns="http://schemas.openxmlformats.org/package/2006/relationships"><Relationship Id="rId1" Type="http://schemas.openxmlformats.org/officeDocument/2006/relationships/attachedTemplate" Target="file:///D:\Magang\ProjectMagang\BUKU\%5bTEMPLATE%5d%20BUKU%20TA%20-%20TESIS.dotx" TargetMode="Externa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1-08T16:21:25.108"/>
    </inkml:context>
    <inkml:brush xml:id="br0">
      <inkml:brushProperty name="width" value="0.05" units="cm"/>
      <inkml:brushProperty name="height" value="0.05" units="cm"/>
    </inkml:brush>
  </inkml:definitions>
  <inkml:trace contextRef="#ctx0" brushRef="#br0">319 0 24575,'-4'0'0,"0"1"0,0-1 0,0 1 0,0 0 0,0 0 0,0 0 0,0 1 0,0-1 0,0 1 0,0 0 0,1 0 0,-1 0 0,1 1 0,-1-1 0,1 1 0,0 0 0,0 0 0,0 0 0,1 0 0,-1 0 0,1 1 0,-1-1 0,1 1 0,0 0 0,1 0 0,-1-1 0,1 1 0,-1 0 0,0 6 0,-2 8 0,0 1 0,1 0 0,1 0 0,1 0 0,1 20 0,0 667 0,0-694 0,-2 0 0,0 0 0,0 0 0,-1 0 0,-6 15 0,5-15 0,0-1 0,1 1 0,1 1 0,-1-1 0,1 17 0,4 68 0,-3 89 0,0-171 0,-1 1 0,0-1 0,0 0 0,-2 0 0,0 0 0,0-1 0,-2 1 0,1-1 0,-13 20 0,10-22 0,-26 34 0,32-45 0,0 1 0,1-1 0,-1 1 0,0-1 0,0 0 0,0 0 0,0 0 0,0 0 0,0 0 0,0 0 0,0 0 0,0-1 0,0 1 0,0-1 0,-1 1 0,1-1 0,0 0 0,0 0 0,-1 0 0,1 0 0,0 0 0,-3-1 0,3 0 6,0 0 0,0 0 0,0-1 0,1 1 0,-1 0 0,0-1 0,1 1 0,-1-1 0,1 1 0,0-1 0,-1 0 0,1 1 0,0-1 0,0 0 0,0 0 0,0 0 0,1 0 0,-1 0 0,-1-4 0,-6-41-1491,7 33-5341</inkml:trace>
  <inkml:trace contextRef="#ctx0" brushRef="#br0" timeOffset="2258.23">4 1058 24575,'0'-2'0,"1"0"0,-1 0 0,1 1 0,-1-1 0,1 0 0,0 0 0,-1 1 0,1-1 0,0 1 0,0-1 0,0 1 0,1-1 0,-1 1 0,0-1 0,0 1 0,1 0 0,-1 0 0,1 0 0,-1 0 0,1 0 0,-1 0 0,1 0 0,0 0 0,0 1 0,-1-1 0,1 1 0,0-1 0,0 1 0,-1 0 0,1-1 0,0 1 0,3 0 0,11-1 0,0 0 0,29 3 0,-26-1 0,56 1 0,151-4 0,-220 1 0,-1 0 0,1 0 0,0 0 0,-1-1 0,1 1 0,-1-2 0,0 1 0,0 0 0,0-1 0,0 0 0,0 0 0,0-1 0,-1 1 0,9-9 0,-11 10 0,0-1 0,0 0 0,0 0 0,0 0 0,0 0 0,-1 0 0,1 0 0,-1-1 0,0 1 0,0 0 0,0-1 0,0 1 0,-1-1 0,1 1 0,-1-1 0,0 0 0,0 1 0,0-1 0,0 1 0,-1-1 0,0 1 0,1-1 0,-1 1 0,-1 0 0,-1-6 0,2 7 0,1 1 0,0 0 0,0 0 0,-1 0 0,1 0 0,-1 0 0,1 0 0,-1-1 0,0 1 0,1 0 0,-1 0 0,0 0 0,1 1 0,-1-1 0,0 0 0,0 0 0,0 0 0,0 1 0,0-1 0,0 0 0,0 1 0,0-1 0,0 1 0,0-1 0,-1 1 0,1 0 0,0-1 0,0 1 0,0 0 0,-1 0 0,1 0 0,0 0 0,0 0 0,0 0 0,-1 0 0,1 0 0,0 0 0,0 1 0,0-1 0,0 0 0,-1 1 0,1-1 0,0 1 0,0-1 0,0 1 0,-1 1 0,-1 0 0,0 1 0,0 0 0,0 0 0,0 0 0,1 0 0,-1 1 0,1-1 0,0 1 0,0-1 0,0 1 0,0 0 0,-1 6 0,-1 6 0,1-6 0,0 1 0,0 0 0,1 0 0,1 0 0,0 0 0,1 12 0,0-20 0,0 0 0,1 0 0,0 0 0,0 0 0,0 0 0,0 0 0,0 0 0,1 0 0,-1-1 0,1 1 0,0 0 0,-1-1 0,1 1 0,0-1 0,1 0 0,-1 1 0,0-1 0,1 0 0,-1-1 0,1 1 0,0 0 0,-1-1 0,1 1 0,0-1 0,0 0 0,4 1 0,-2-1 0,0 0 0,0 0 0,-1-1 0,1 0 0,0 0 0,0 0 0,0 0 0,-1-1 0,1 0 0,0 0 0,0 0 0,-1-1 0,1 1 0,-1-1 0,0 0 0,1 0 0,-1-1 0,0 0 0,0 1 0,0-1 0,-1 0 0,5-5 0,3-2 0,0-1 0,-1-1 0,0 1 0,-1-1 0,13-24 0,-21 37 0,0-1 0,0 1 0,0 0 0,0 0 0,0-1 0,-1 1 0,1 0 0,0 0 0,0 0 0,-1 0 0,1 0 0,-1 0 0,1 0 0,-1 0 0,1 0 0,-1 0 0,0 0 0,1 1 0,-1-1 0,0 0 0,0 2 0,2 3 0,0 0 0,0-1 0,0 1 0,1 0 0,0-1 0,0 0 0,0 0 0,1 0 0,0 0 0,5 6 0,-7-10 0,0 0 0,0 0 0,1 0 0,-1-1 0,0 1 0,0 0 0,1-1 0,-1 1 0,0-1 0,0 0 0,1 0 0,-1 0 0,0 0 0,1 0 0,-1-1 0,0 1 0,1-1 0,-1 1 0,0-1 0,3-1 0,-1 0 0,0-1 0,0 1 0,0-1 0,-1 0 0,1 0 0,-1 0 0,1-1 0,-1 1 0,4-6 0,3-8 0,0 0 0,0-1 0,10-29 0,-19 44 0,-1 3 0,0 0 0,0 1 0,0-1 0,0 0 0,0 0 0,0 0 0,0 0 0,0 1 0,0-1 0,1 0 0,-1 0 0,0 0 0,0 0 0,0 0 0,0 1 0,0-1 0,0 0 0,0 0 0,1 0 0,-1 0 0,0 0 0,0 0 0,0 0 0,0 1 0,0-1 0,1 0 0,-1 0 0,0 0 0,0 0 0,0 0 0,0 0 0,1 0 0,-1 0 0,0 0 0,0 0 0,0 0 0,1 0 0,-1 0 0,0 0 0,0 0 0,0 0 0,0 0 0,1 0 0,-1 0 0,0-1 0,0 1 0,0 0 0,0 0 0,0 0 0,1 0 0,-1 0 0,0 0 0,0 0 0,0-1 0,0 1 0,0 0 0,0 0 0,0 0 0,1 0 0,-1 0 0,0-1 0,0 1 0,0 0 0,0 0 0,0 0 0,0 0 0,0-1 0,10 26 0,-9-20 0,0 0 0,1 0 0,-1-1 0,1 1 0,0-1 0,1 1 0,-1-1 0,1 0 0,0 0 0,0 0 0,6 6 0,-5-9 0,-1 0 0,0 0 0,1 0 0,-1-1 0,1 0 0,-1 0 0,0 0 0,1 0 0,-1 0 0,1-1 0,-1 1 0,0-1 0,1 0 0,-1 0 0,0 0 0,0 0 0,0-1 0,1 0 0,-2 1 0,1-1 0,0 0 0,0 0 0,-1-1 0,4-2 0,10-10 0,-1-1 0,23-32 0,-14 18 0,-24 30 0,0 0 0,0 0 0,0 0 0,0-1 0,0 1 0,0 0 0,1 0 0,-1-1 0,0 1 0,0 0 0,0 0 0,0 0 0,1 0 0,-1-1 0,0 1 0,0 0 0,1 0 0,-1 0 0,0 0 0,0 0 0,0 0 0,1 0 0,-1-1 0,0 1 0,0 0 0,1 0 0,-1 0 0,0 0 0,1 0 0,-1 0 0,0 0 0,0 0 0,1 0 0,-1 1 0,0-1 0,0 0 0,1 0 0,-1 0 0,0 0 0,0 0 0,0 0 0,1 0 0,-1 1 0,0-1 0,0 0 0,0 0 0,1 0 0,-1 0 0,0 1 0,0-1 0,0 0 0,0 0 0,0 1 0,1-1 0,-1 0 0,0 1 0,5 23 0,-6 29 0,-2-38 0,0 0 0,-1-1 0,0 1 0,-2-1 0,1 0 0,-2 0 0,0-1 0,-11 16 0,13-21 0,-1-1 0,0 1 0,0-1 0,-1-1 0,0 1 0,0-1 0,-1-1 0,0 1 0,0-1 0,0 0 0,0-1 0,-1 0 0,0 0 0,-12 2 0,20-5 0,1-1 0,-1 0 0,0 0 0,0 0 0,0 0 0,0 1 0,1-1 0,-1 0 0,0 1 0,0-1 0,1 1 0,-1-1 0,0 1 0,1-1 0,-1 1 0,0-1 0,1 1 0,-1 0 0,1-1 0,-1 1 0,0 1 0,2-2 0,-1 0 0,1 1 0,0-1 0,-1 0 0,1 0 0,0 0 0,-1 0 0,1 0 0,0 0 0,-1 0 0,1 0 0,0 0 0,-1 0 0,1-1 0,0 1 0,-1 0 0,1 0 0,-1-1 0,1 1 0,0 0 0,-1-1 0,1 1 0,-1 0 0,1-1 0,-1 1 0,1-1 0,0 0 0,90-54 0,-82 49 0,1 0 0,-1 2 0,1-1 0,0 1 0,10-3 0,34-16 0,81-36 0,-31 26 0,-77 23 0,-20 8 0,0 0 0,0-1 0,-1 0 0,1 0 0,7-6 0,-12 8 0,-1 0 0,0 0 0,1 0 0,-1 0 0,0-1 0,0 1 0,0-1 0,0 1 0,0-1 0,0 1 0,0-1 0,-1 1 0,1-1 0,0 0 0,-1 1 0,0-1 0,1 0 0,-1 1 0,0-1 0,0 0 0,0 0 0,0 1 0,0-1 0,0 0 0,0 0 0,-1-2 0,-3-9-1365,1 1-5461</inkml:trace>
  <inkml:trace contextRef="#ctx0" brushRef="#br0" timeOffset="6206.78">1574 794 24575,'-1'0'0,"0"1"0,-1-1 0,1 1 0,0-1 0,0 1 0,0 0 0,0-1 0,0 1 0,0 0 0,0 0 0,0 0 0,0-1 0,1 1 0,-1 0 0,0 0 0,0 0 0,1 1 0,-1-1 0,1 0 0,-1 0 0,0 2 0,-12 32 0,8-23 0,-48 96 0,26-57 0,21-42 0,1-1 0,0 0 0,1 1 0,0 0 0,1 0 0,0 0 0,0 0 0,1 1 0,0-1 0,-1 12 0,3-19 0,0-1 0,0 0 0,0 1 0,1-1 0,-1 0 0,0 1 0,1-1 0,-1 0 0,1 1 0,-1-1 0,1 0 0,0 0 0,-1 0 0,1 0 0,0 0 0,0 1 0,0-1 0,0-1 0,0 1 0,0 0 0,0 0 0,0 0 0,2 1 0,1-1 0,0 1 0,0 0 0,0-1 0,1 0 0,-1 0 0,0 0 0,8 0 0,-1 0 0,-1-1 0,1-1 0,0 1 0,-1-2 0,19-4 0,-22 4 0,1-1 0,-1-1 0,0 1 0,0-1 0,0-1 0,0 1 0,-1-1 0,9-8 0,-14 12 0,0 0 0,0 0 0,0 0 0,0-1 0,0 1 0,0 0 0,0 0 0,0-1 0,0 1 0,-1 0 0,1-1 0,0 1 0,-1-1 0,0 1 0,1-1 0,-1 1 0,0-1 0,1 1 0,-1-1 0,0 1 0,0-1 0,-1 0 0,1 1 0,0-1 0,0 1 0,-1-1 0,1 1 0,-1-1 0,1 1 0,-1 0 0,1-1 0,-1 1 0,0 0 0,0-1 0,0 1 0,0 0 0,0 0 0,0 0 0,0-1 0,0 1 0,0 1 0,-1-1 0,1 0 0,0 0 0,-1 0 0,1 1 0,0-1 0,-3 0 0,-10-5 0,-6-4 0,20 4 0,13 1 0,90-12 0,-102 18 0,-1-1 0,1 1 0,-1-1 0,1 1 0,-1-1 0,1 1 0,-1 0 0,0-1 0,1 1 0,-1-1 0,0 1 0,0 0 0,0-1 0,1 1 0,-1 0 0,0-1 0,0 1 0,0 0 0,0-1 0,0 1 0,0 0 0,0-1 0,0 1 0,0 0 0,0-1 0,-1 2 0,-1 30 0,2-21 0,0-10 0,0 1 0,0 0 0,0-1 0,1 1 0,-1 0 0,1-1 0,-1 1 0,1 0 0,0-1 0,-1 1 0,1-1 0,0 1 0,0-1 0,0 1 0,0-1 0,0 0 0,0 1 0,1-1 0,-1 0 0,0 0 0,1 0 0,1 1 0,0 0 0,1-1 0,-1 1 0,1-1 0,-1 0 0,1 0 0,-1 0 0,1 0 0,0-1 0,0 0 0,4 1 0,-3-1 0,-1 0 0,0-1 0,1 1 0,-1-1 0,1 1 0,-1-1 0,0 0 0,0-1 0,1 1 0,-1-1 0,0 0 0,0 0 0,-1 0 0,1-1 0,0 1 0,-1-1 0,1 0 0,4-5 0,9-21 0,-2-1 0,13-35 0,-25 142 0,-3-73 0,0-1 0,0 0 0,0 0 0,1 0 0,-1 1 0,1-1 0,-1 0 0,1 0 0,2 4 0,-3-7 0,0 0 0,0 0 0,0 1 0,0-1 0,1 0 0,-1 0 0,0 0 0,0 0 0,0 0 0,0 1 0,0-1 0,1 0 0,-1 0 0,0 0 0,0 0 0,0 0 0,1 0 0,-1 0 0,0 0 0,0 0 0,0 0 0,0 0 0,1 0 0,-1 0 0,0 0 0,0 0 0,0 0 0,1 0 0,-1 0 0,0 0 0,0 0 0,0 0 0,1 0 0,-1 0 0,0 0 0,0 0 0,0 0 0,0-1 0,1 1 0,-1 0 0,0 0 0,0 0 0,0 0 0,0 0 0,0-1 0,11-18 0,-11 17 0,1 0 0,0 0 0,-1 0 0,1 0 0,0 0 0,0 0 0,0 1 0,0-1 0,0 0 0,0 1 0,0-1 0,0 1 0,1-1 0,-1 1 0,3-2 0,-3 4 0,0 0 0,0-1 0,0 1 0,-1 0 0,1 0 0,0 0 0,0 0 0,0 0 0,-1 0 0,1 0 0,-1 0 0,1 0 0,-1 0 0,1 0 0,-1 0 0,1 1 0,-1-1 0,0 0 0,0 0 0,0 0 0,0 1 0,0-1 0,0 0 0,0 2 0,0 0 0,1 0 0,-1 0 0,1-1 0,-1 1 0,1 0 0,0-1 0,0 1 0,0-1 0,0 1 0,1-1 0,-1 0 0,1 1 0,-1-1 0,1 0 0,0 0 0,0 0 0,0 0 0,0-1 0,0 1 0,0 0 0,1-1 0,-1 1 0,0-1 0,1 0 0,-1 0 0,1 0 0,0 0 0,-1 0 0,1-1 0,0 1 0,2-1 0,0 1 0,1-2 0,-1 1 0,1-1 0,-1 1 0,1-2 0,-1 1 0,0 0 0,0-1 0,0 0 0,0 0 0,0-1 0,0 0 0,0 1 0,-1-2 0,5-2 0,13-11 0,-2 0 0,0-2 0,-1 0 0,0-1 0,-2 0 0,20-32 0,-37 52 0,0 0 0,0-1 0,0 1 0,0-1 0,0 1 0,0 0 0,0-1 0,0 1 0,1 0 0,-1-1 0,0 1 0,0 0 0,0-1 0,0 1 0,1 0 0,-1-1 0,0 1 0,0 0 0,1 0 0,-1-1 0,0 1 0,1 0 0,-1 0 0,0-1 0,1 1 0,-1 0 0,0 0 0,1 0 0,-1 0 0,0 0 0,1-1 0,-1 1 0,0 0 0,1 0 0,-1 0 0,0 0 0,1 0 0,-1 0 0,1 0 0,-1 0 0,0 0 0,1 0 0,-1 1 0,0-1 0,1 0 0,-1 0 0,0 0 0,1 1 0,5 24 0,-6 59 0,-1-64 0,1-16 0,0 1 0,0-1 0,1 0 0,-1 0 0,1 0 0,0 1 0,0-1 0,0 0 0,1 0 0,-1 0 0,1-1 0,0 1 0,3 4 0,-4-6 0,1-1 0,-1 0 0,0 0 0,1 0 0,-1 0 0,1 0 0,0-1 0,-1 1 0,1 0 0,0-1 0,-1 1 0,1-1 0,0 0 0,0 1 0,-1-1 0,1 0 0,0 0 0,0 0 0,-1 0 0,1-1 0,0 1 0,0 0 0,-1-1 0,1 1 0,0-1 0,-1 0 0,1 1 0,-1-1 0,1 0 0,-1 0 0,1 0 0,-1 0 0,1 0 0,1-3 0,32-20 0,50-48 0,-78 65 0,-1-1 0,-1 1 0,1-1 0,7-16 0,4-6 0,-17 29 0,0 1 0,0 0 0,1 0 0,-1-1 0,0 1 0,0 0 0,0 0 0,0 0 0,0-1 0,0 1 0,0 0 0,1 0 0,-1 0 0,0-1 0,0 1 0,0 0 0,0 0 0,1 0 0,-1 0 0,0-1 0,0 1 0,0 0 0,1 0 0,-1 0 0,0 0 0,0 0 0,1 0 0,-1 0 0,0 0 0,0 0 0,1 0 0,-1 0 0,0 0 0,0 0 0,1 0 0,-1 0 0,0 0 0,0 0 0,1 0 0,-1 0 0,0 0 0,0 0 0,0 0 0,1 0 0,-1 0 0,0 1 0,1-1 0,4 15 0,-3 20 0,-1 27 0,-4 128 0,2-184 0,-1 0 0,0 0 0,0 0 0,-1 0 0,0 0 0,0-1 0,0 1 0,-1-1 0,0 0 0,0 0 0,0 0 0,-1-1 0,1 1 0,-11 6 0,-1 2 0,-2-1 0,0 0 0,-23 11 0,-150 59 0,165-73 0,-1-2 0,0-1 0,0-1 0,-1-1 0,-41 1 0,-813-6 0,742-18 0,37 21 0,-77-3 0,88-17 0,70 13 0,0 0 0,0 1 0,-32 0 0,-45-6 0,40 2 0,-37-9 0,71 12 0,-1 0 0,0 1 0,-31 0 0,12 5 0,4-1 0,88 0 0,1865 0 0,-1773-19 0,56 2 0,-179 18-89,35-4-1187,-40-1-5550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1-08T16:16:33.975"/>
    </inkml:context>
    <inkml:brush xml:id="br0">
      <inkml:brushProperty name="width" value="0.05" units="cm"/>
      <inkml:brushProperty name="height" value="0.05" units="cm"/>
    </inkml:brush>
  </inkml:definitions>
  <inkml:trace contextRef="#ctx0" brushRef="#br0">1519 416 24575,'5'-1'0,"0"0"0,0 0 0,-1-1 0,1 0 0,0 0 0,-1 0 0,0 0 0,1-1 0,6-5 0,25-12 0,-9 11 0,-12 5 0,-1 0 0,0-2 0,0 0 0,22-13 0,70-34 0,-3-2 0,-61 37 0,24-14 0,-38 19 0,-25 12 0,1 0 0,0 0 0,-1 0 0,1-1 0,-1 0 0,0 0 0,1 0 0,-1 0 0,0 0 0,0-1 0,0 1 0,4-6 0,-7 8 0,0-1 0,0 1 0,0 0 0,0-1 0,0 1 0,0-1 0,-1 1 0,1 0 0,0-1 0,0 1 0,0 0 0,0 0 0,-1-1 0,1 1 0,0 0 0,0-1 0,0 1 0,-1 0 0,1 0 0,0-1 0,-1 1 0,1 0 0,0 0 0,0 0 0,-1 0 0,1-1 0,0 1 0,-1 0 0,1 0 0,0 0 0,-1 0 0,1 0 0,0 0 0,-1 0 0,1 0 0,-1 0 0,1 0 0,0 0 0,-1 0 0,1 0 0,0 0 0,-1 0 0,1 0 0,0 0 0,-1 1 0,1-1 0,-20 2 0,-1 5 0,2 2 0,-1 0 0,1 1 0,0 1 0,1 0 0,0 2 0,1 0 0,1 1 0,0 1 0,1 0 0,-17 22 0,26-27 0,0 0 0,1 1 0,0-1 0,1 1 0,-4 17 0,6-21 0,0-1 0,1 0 0,0 1 0,0-1 0,0 0 0,1 1 0,0-1 0,1 1 0,-1-1 0,1 1 0,2 8 0,-1-13 0,0 1 0,-1-1 0,1 1 0,0-1 0,0 1 0,1-1 0,-1 0 0,0 0 0,1 0 0,-1 0 0,1-1 0,0 1 0,-1-1 0,1 1 0,0-1 0,0 0 0,0 0 0,0 0 0,0-1 0,0 1 0,5 0 0,10 1 0,-1-1 0,29-2 0,-30 1 0,-1 0 0,7 0 0,1-1 0,0-1 0,28-6 0,-46 7 0,0 0 0,0-1 0,0 1 0,0-1 0,0 0 0,0-1 0,-1 1 0,1-1 0,-1 0 0,0 0 0,1 0 0,-1 0 0,-1-1 0,1 0 0,-1 0 0,1 0 0,-1 0 0,0 0 0,0-1 0,2-5 0,-4 9 0,-1-1 0,1 1 0,-1-1 0,1 1 0,-1-1 0,1 1 0,-1-1 0,0 1 0,0-1 0,0 1 0,0-1 0,0 1 0,0-1 0,0 0 0,0 1 0,-1-3 0,0 3 0,1 0 0,-1 1 0,1-1 0,-1 1 0,1-1 0,-1 0 0,1 1 0,-1-1 0,0 1 0,1 0 0,-1-1 0,0 1 0,1-1 0,-1 1 0,0 0 0,0-1 0,1 1 0,-1 0 0,0 0 0,0 0 0,1 0 0,-3 0 0,0 0 0,-1 0 0,0 0 0,1 1 0,-1 0 0,1 0 0,-1 0 0,1 0 0,0 0 0,-1 1 0,1 0 0,0-1 0,-5 5 0,3-2 0,0 1 0,0 0 0,0 0 0,0 0 0,1 1 0,-4 6 0,8-12 0,-1 1 0,1-1 0,0 1 0,-1 0 0,1-1 0,0 1 0,0-1 0,-1 1 0,1 0 0,0-1 0,0 1 0,0 0 0,0-1 0,0 1 0,0 0 0,0-1 0,0 1 0,0-1 0,0 1 0,0 0 0,0-1 0,0 1 0,1 0 0,-1-1 0,0 1 0,1 1 0,0-2 0,1 1 0,-1-1 0,1 1 0,-1-1 0,1 1 0,-1-1 0,1 0 0,-1 0 0,1 1 0,-1-1 0,1 0 0,-1 0 0,1-1 0,-1 1 0,1 0 0,-1 0 0,3-2 0,15-3 0,-1-1 0,0-1 0,0-1 0,-1 0 0,24-16 0,37-17 0,-55 28 0,-18 9 0,0 1 0,1 0 0,-1 0 0,1 1 0,-1-1 0,9-1 0,-13 3 0,0 1 0,0 0 0,0 0 0,1 0 0,-1 0 0,0 1 0,0-1 0,0 0 0,0 0 0,0 1 0,0-1 0,0 0 0,0 1 0,0 0 0,0-1 0,0 1 0,0-1 0,0 1 0,0 0 0,0 0 0,0-1 0,0 1 0,-1 0 0,1 0 0,0 0 0,-1 0 0,1 0 0,-1 0 0,1 0 0,-1 0 0,1 0 0,-1 0 0,0 0 0,1 0 0,-1 0 0,0 1 0,0-1 0,0 0 0,0 2 0,2 10 0,-1-9 0,-1 1 0,1 0 0,0-1 0,0 1 0,1-1 0,-1 1 0,1-1 0,4 7 0,-4-9 0,-1-1 0,1 1 0,0-1 0,0 1 0,0-1 0,0 0 0,0 0 0,0 0 0,0 0 0,0 0 0,1-1 0,-1 1 0,0 0 0,0-1 0,1 0 0,-1 1 0,0-1 0,1 0 0,-1 0 0,0-1 0,5 0 0,0 0 0,0 0 0,1-1 0,-1 0 0,0 0 0,0-1 0,0 0 0,0 0 0,0-1 0,-1 0 0,0 0 0,1 0 0,4-6 0,2-1 0,-1-1 0,-1 0 0,0-1 0,13-19 0,-12-7 0,-10 33 0,-2 26 0,0-19 0,0 9 0,0-1 0,0 1 0,1-1 0,0 1 0,3 11 0,-4-20 0,0 0 0,1 0 0,-1 0 0,1 0 0,-1 0 0,1 0 0,-1 0 0,1 0 0,0 0 0,-1-1 0,1 1 0,0 0 0,0 0 0,-1 0 0,1-1 0,0 1 0,0 0 0,0-1 0,0 1 0,0-1 0,2 1 0,-1-1 0,0 0 0,0 0 0,-1 0 0,1 0 0,0-1 0,0 1 0,0-1 0,0 1 0,0-1 0,-1 0 0,1 1 0,0-1 0,0 0 0,-1 0 0,1 0 0,-1-1 0,3-1 0,5-5 0,1-2 0,-1 1 0,-1-1 0,0-1 0,0 1 0,-1-1 0,-1 0 0,0-1 0,0 0 0,-1 0 0,0 0 0,-1-1 0,-1 1 0,0-1 0,2-26 0,-6 62 0,0-4 0,0 0 0,2 0 0,4 35 0,-5-51 0,0 1 0,1-1 0,0 0 0,-1 0 0,1 1 0,0-1 0,1 0 0,-1 0 0,0 0 0,1-1 0,0 1 0,0 0 0,0 0 0,0-1 0,0 1 0,0-1 0,1 0 0,-1 0 0,1 0 0,-1 0 0,1 0 0,0 0 0,0-1 0,0 1 0,0-1 0,0 0 0,0 0 0,0 0 0,0 0 0,4 0 0,-4-1 0,0 0 0,-1-1 0,1 1 0,0-1 0,0 1 0,-1-1 0,1 0 0,-1 0 0,1 0 0,-1 0 0,1-1 0,-1 1 0,1 0 0,-1-1 0,3-3 0,33-35 0,-11 11 0,-6 8 0,0-2 0,-2 0 0,32-50 0,-17 23 0,-27 41 0,1-1 0,1 1 0,-1 1 0,1-1 0,1 1 0,10-7 0,-19 15 0,0 0 0,0 0 0,0-1 0,0 1 0,0 0 0,-1 0 0,1 0 0,0 0 0,0 0 0,0 1 0,0-1 0,0 0 0,0 0 0,-1 1 0,1-1 0,0 0 0,0 1 0,0-1 0,-1 1 0,1-1 0,0 1 0,0-1 0,-1 1 0,1-1 0,0 1 0,-1 0 0,1-1 0,-1 1 0,1 0 0,-1 0 0,1-1 0,-1 1 0,0 0 0,1 0 0,-1 0 0,0 0 0,0-1 0,1 1 0,-1 0 0,0 0 0,0 0 0,0 0 0,0 0 0,0 1 0,2 48 0,-2-46 0,2 18 0,1-1 0,0 1 0,2-1 0,0 0 0,2-1 0,0 1 0,14 26 0,-20-45 0,1 1 0,0 1 0,1 0 0,-1 0 0,1-1 0,0 1 0,0-1 0,0 0 0,1 0 0,-1 0 0,1 0 0,0-1 0,-1 0 0,1 1 0,5 1 0,18 12 0,-27-16 0,0 0 0,0 1 0,0-1 0,0 0 0,0 0 0,1 0 0,-1 0 0,0 0 0,0 0 0,0 1 0,0-1 0,0 0 0,0 0 0,0 0 0,0 0 0,0 1 0,0-1 0,0 0 0,0 0 0,0 0 0,0 0 0,0 1 0,0-1 0,0 0 0,0 0 0,0 0 0,0 0 0,0 0 0,0 1 0,0-1 0,0 0 0,0 0 0,-1 0 0,1 0 0,0 0 0,0 1 0,0-1 0,0 0 0,0 0 0,0 0 0,0 0 0,-1 0 0,1 0 0,0 0 0,0 0 0,0 0 0,0 1 0,-1-1 0,1 0 0,-15 7 0,-14 1 0,1-2 0,0 2 0,1 1 0,0 1 0,-39 21 0,37-17 0,-195 68 0,94-38 0,-53 5 0,133-32 0,-1-2 0,0-3 0,-1-2 0,-61 4 0,-64 22 0,152-34 0,-182 12 0,43-4 0,102-4 0,-324-2 0,206-6 0,-348 2 0,351-19 0,-211 20 0,545-10 0,10 0 0,221-9-575,-219 20 719,279-4-1374,-294-6 1230,109-2 0,889 11-241,-1074-5 1191,135-25 0,-207 28-948,134-19-2,-128 18 34,-1 0-1,0-1 0,18-7 0,18-4-1531,-35 12-5328</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1-08T16:16:30.263"/>
    </inkml:context>
    <inkml:brush xml:id="br0">
      <inkml:brushProperty name="width" value="0.05" units="cm"/>
      <inkml:brushProperty name="height" value="0.05" units="cm"/>
    </inkml:brush>
  </inkml:definitions>
  <inkml:trace contextRef="#ctx0" brushRef="#br0">0 268 24575,'86'2'0,"93"-4"0,-157-2 0,-1 0 0,1-1 0,-1-2 0,34-14 0,18-6 0,-69 25 0,0 0 0,0 0 0,-1 0 0,0-1 0,1 1 0,-1-1 0,0 0 0,0 0 0,0 0 0,-1 0 0,1 0 0,-1-1 0,1 1 0,2-8 0,27-61 0,-25 52 0,-6 19 0,0 0 0,-1 0 0,1 0 0,-1-1 0,1 1 0,-1 0 0,1 0 0,-1 0 0,0 0 0,0 0 0,0 0 0,1-1 0,-1 1 0,0 0 0,0 0 0,-1 0 0,1-1 0,0 1 0,0 0 0,0 0 0,-1 0 0,1 0 0,-1 0 0,1 0 0,-2-2 0,1 2 0,0 1 0,0-1 0,-1 1 0,1-1 0,0 1 0,-1 0 0,1-1 0,0 1 0,-1 0 0,1 0 0,0 0 0,-1 0 0,1 0 0,0 1 0,0-1 0,-1 0 0,1 1 0,-2 0 0,-5 1 0,0 1 0,1 1 0,-1-1 0,1 1 0,0 1 0,-9 6 0,8-3 0,0 0 0,0 1 0,1 0 0,1 0 0,-1 0 0,2 1 0,-1 0 0,1 0 0,-6 19 0,10-26 0,0-1 0,1 1 0,-1 0 0,1 0 0,0 0 0,-1 0 0,1 0 0,1 0 0,-1 0 0,0 0 0,1 0 0,-1 0 0,1-1 0,0 1 0,0 0 0,0 0 0,2 2 0,-1-2 0,0-1 0,1 1 0,-1-1 0,0 0 0,1 0 0,0 0 0,-1 0 0,1-1 0,0 1 0,0-1 0,0 0 0,0 0 0,0 0 0,1 0 0,-1 0 0,0-1 0,0 1 0,1-1 0,3 0 0,1 0 0,1-1 0,0 0 0,-1-1 0,1 0 0,-1 0 0,0 0 0,0-1 0,0-1 0,0 1 0,0-1 0,-1-1 0,1 1 0,-1-1 0,9-8 0,4-4 0,-1-1 0,0-1 0,24-30 0,-31 36 0,-6 13 0,-5 26 0,-1-14 0,-1 6 0,0-9 0,0 0 0,1 1 0,0-1 0,3 17 0,-3-25 0,1 0 0,-1 0 0,0 0 0,1 0 0,-1 0 0,0 0 0,1 0 0,-1 0 0,1 0 0,0 0 0,-1 0 0,1 0 0,0 0 0,-1 0 0,1-1 0,0 1 0,0 0 0,0-1 0,0 1 0,0-1 0,-1 1 0,1-1 0,0 1 0,0-1 0,0 1 0,1-1 0,-1 0 0,0 0 0,0 1 0,0-1 0,0 0 0,0 0 0,0 0 0,0 0 0,0-1 0,0 1 0,0 0 0,0 0 0,0 0 0,0-1 0,0 1 0,0-1 0,0 1 0,0-1 0,0 1 0,0-1 0,0 1 0,1-2 0,9-5 0,-1 0 0,0 0 0,0-1 0,-1 0 0,0 0 0,0-1 0,-1-1 0,9-12 0,35-36 0,-52 58 0,1-1 0,-1 1 0,0-1 0,1 1 0,-1 0 0,0-1 0,1 1 0,-1 0 0,1 0 0,-1-1 0,0 1 0,1 0 0,-1 0 0,1 0 0,-1-1 0,1 1 0,-1 0 0,1 0 0,-1 0 0,1 0 0,-1 0 0,1 0 0,-1 0 0,1 0 0,-1 0 0,1 0 0,-1 0 0,1 0 0,-1 1 0,1-1 0,-1 0 0,1 0 0,-1 0 0,0 1 0,1-1 0,-1 0 0,1 0 0,-1 1 0,0-1 0,1 0 0,-1 1 0,0-1 0,1 1 0,-1-1 0,0 0 0,0 1 0,1-1 0,-1 1 0,0-1 0,0 1 0,0-1 0,1 1 0,-1-1 0,0 1 0,0-1 0,0 1 0,0 0 0,5 40 0,-3-26 0,-1-10 0,0 1 0,0-1 0,1 0 0,0 0 0,0 0 0,0 0 0,1 0 0,0 0 0,0-1 0,0 1 0,0-1 0,1 0 0,0 0 0,-1 0 0,8 5 0,-8-7 0,-1-1 0,1 0 0,0 0 0,0 0 0,0 0 0,0 0 0,0-1 0,0 1 0,0-1 0,0 0 0,0 1 0,0-1 0,0-1 0,0 1 0,0 0 0,0-1 0,0 0 0,-1 0 0,1 1 0,0-2 0,0 1 0,0 0 0,-1-1 0,1 1 0,-1-1 0,1 0 0,-1 1 0,0-1 0,3-3 0,43-39 0,40-50 0,-31 33 0,-57 61 0,0 0 0,0-1 0,1 1 0,-1-1 0,0 1 0,1 0 0,-1 0 0,0-1 0,1 1 0,-1 0 0,0 0 0,1-1 0,-1 1 0,0 0 0,1 0 0,-1 0 0,1-1 0,-1 1 0,1 0 0,-1 0 0,0 0 0,1 0 0,-1 0 0,1 0 0,-1 0 0,1 0 0,-1 0 0,0 0 0,1 0 0,-1 0 0,1 0 0,-1 1 0,1-1 0,-1 0 0,0 0 0,1 0 0,-1 1 0,0-1 0,1 0 0,-1 0 0,0 1 0,1-1 0,-1 0 0,0 1 0,1-1 0,-1 0 0,0 1 0,0-1 0,1 0 0,-1 1 0,0-1 0,0 1 0,0-1 0,0 0 0,0 1 0,1-1 0,-1 1 0,0-1 0,0 1 0,0-1 0,0 0 0,0 2 0,5 38 0,-4-26 0,1-4 0,1 0 0,-1-1 0,2 0 0,-1 0 0,1 0 0,1 0 0,0 0 0,0-1 0,0 0 0,1 0 0,0 0 0,8 6 0,-8-9 0,0 0 0,0 0 0,1-1 0,-1 0 0,1 0 0,0 0 0,1-1 0,-1 0 0,1-1 0,-1 0 0,1 0 0,-1 0 0,1-1 0,0 0 0,11-1 0,0 1 0,-4-1 0,0 0 0,0-1 0,22-3 0,-33 3 0,0 0 0,0 0 0,-1-1 0,1 1 0,0-1 0,0 0 0,-1 0 0,1 0 0,-1 0 0,1-1 0,-1 1 0,0-1 0,0 0 0,0 0 0,-1 0 0,1 0 0,3-6 0,-6 9 0,0 0 0,1-1 0,-1 1 0,0 0 0,1-1 0,-1 1 0,0 0 0,0-1 0,1 1 0,-1 0 0,0-1 0,0 1 0,0-1 0,0 1 0,0 0 0,1-1 0,-1 1 0,0-1 0,0 1 0,0-1 0,0 1 0,0-1 0,0 1 0,0 0 0,-1-1 0,1 1 0,0-1 0,0 1 0,0-1 0,-1 0 0,-11 4 0,-18 16 0,22-10 0,0 0 0,1 0 0,0 1 0,-11 19 0,-6 10 0,-9 20 0,30-52 0,1 0 0,-2 0 0,1 0 0,-1-1 0,0 1 0,0-1 0,-1 0 0,1 0 0,-1-1 0,-1 1 0,1-1 0,-1 0 0,0-1 0,0 0 0,0 1 0,-10 3 0,-68 17 0,64-21 0,1 1 0,-28 11 0,43-13-1365</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1-08T16:16:23.428"/>
    </inkml:context>
    <inkml:brush xml:id="br0">
      <inkml:brushProperty name="width" value="0.05" units="cm"/>
      <inkml:brushProperty name="height" value="0.05" units="cm"/>
    </inkml:brush>
  </inkml:definitions>
  <inkml:trace contextRef="#ctx0" brushRef="#br0">255 1 24575,'-2'0'0,"0"1"0,-1-1 0,1 1 0,0 0 0,0 0 0,0 0 0,0 0 0,0 0 0,0 0 0,0 1 0,0-1 0,1 1 0,-1-1 0,0 1 0,1 0 0,-1 0 0,1-1 0,0 1 0,0 0 0,0 0 0,0 0 0,0 0 0,0 1 0,-1 1 0,-19 65 0,16-50 0,-2 11 0,2-1 0,1 1 0,1 0 0,2 60 0,1 456 0,-18-388 0,16-126 0,-1-1 0,-10 45 0,7-45 0,1 0 0,-1 51 0,3-59 0,0 1 0,-1-1 0,-2 1 0,0-1 0,-2-1 0,0 1 0,-2-1 0,-13 23 0,21-41-127,-1 0 0,1 0-1,-1-1 1,0 1-1,-1-1 1,1 0 0,0 0-1,-7 4 1,9-6-92,-8 6-6607</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Ano11</b:Tag>
    <b:SourceType>InternetSite</b:SourceType>
    <b:Guid>{42AA817F-2E44-459C-AAB6-EE39ECED4F76}</b:Guid>
    <b:Author>
      <b:Author>
        <b:NameList>
          <b:Person>
            <b:Last>Anonymous</b:Last>
          </b:Person>
        </b:NameList>
      </b:Author>
    </b:Author>
    <b:Title>The C++ Resource Network</b:Title>
    <b:Year>2011</b:Year>
    <b:YearAccessed>2012</b:YearAccessed>
    <b:MonthAccessed>November</b:MonthAccessed>
    <b:DayAccessed>21</b:DayAccessed>
    <b:URL>http://www.cplusplus.com</b:URL>
    <b:RefOrder>2</b:RefOrder>
  </b:Source>
  <b:Source>
    <b:Tag>Bus10</b:Tag>
    <b:SourceType>Book</b:SourceType>
    <b:Guid>{2688A6F5-DCF6-40BE-854D-B98B93B3751A}</b:Guid>
    <b:Title>Mastering Unreal Technology Volume 1: Introduction to Level Design with Unreal Engine 3</b:Title>
    <b:Year>2010</b:Year>
    <b:City>Indiana</b:City>
    <b:Publisher>Sams Publishing</b:Publisher>
    <b:Edition>1</b:Edition>
    <b:Author>
      <b:Author>
        <b:NameList>
          <b:Person>
            <b:Last>Busby</b:Last>
            <b:First>Jason</b:First>
          </b:Person>
          <b:Person>
            <b:Last>Parrish</b:Last>
            <b:First>Zak</b:First>
          </b:Person>
          <b:Person>
            <b:Last>Wilson</b:Last>
            <b:First>Jeff</b:First>
          </b:Person>
        </b:NameList>
      </b:Author>
    </b:Author>
    <b:RefOrder>1</b:RefOrder>
  </b:Source>
</b:Sources>
</file>

<file path=customXml/itemProps1.xml><?xml version="1.0" encoding="utf-8"?>
<ds:datastoreItem xmlns:ds="http://schemas.openxmlformats.org/officeDocument/2006/customXml" ds:itemID="{4D99CFC6-892A-412F-A751-E916E9295F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 BUKU TA - TESIS</Template>
  <TotalTime>1200</TotalTime>
  <Pages>136</Pages>
  <Words>26147</Words>
  <Characters>149042</Characters>
  <Application>Microsoft Office Word</Application>
  <DocSecurity>0</DocSecurity>
  <Lines>1242</Lines>
  <Paragraphs>349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174840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Charles</dc:creator>
  <cp:keywords/>
  <cp:lastModifiedBy>Felis</cp:lastModifiedBy>
  <cp:revision>254</cp:revision>
  <cp:lastPrinted>2023-01-12T12:53:00Z</cp:lastPrinted>
  <dcterms:created xsi:type="dcterms:W3CDTF">2022-12-30T02:59:00Z</dcterms:created>
  <dcterms:modified xsi:type="dcterms:W3CDTF">2023-01-12T13:08:00Z</dcterms:modified>
</cp:coreProperties>
</file>